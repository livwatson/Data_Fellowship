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49CA2213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7C54466F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147EC658" w14:textId="77777777" w:rsidR="00265218" w:rsidRPr="004A69BE" w:rsidRDefault="004A69BE" w:rsidP="0035052D">
            <w:pPr>
              <w:pStyle w:val="Title"/>
              <w:rPr>
                <w:rFonts w:ascii="Roboto" w:hAnsi="Roboto"/>
                <w:color w:val="FFFFFF" w:themeColor="background1"/>
                <w:sz w:val="24"/>
                <w:szCs w:val="32"/>
              </w:rPr>
            </w:pPr>
            <w:r w:rsidRPr="004A69BE">
              <w:rPr>
                <w:rFonts w:ascii="Roboto" w:hAnsi="Roboto"/>
                <w:color w:val="FFFFFF" w:themeColor="background1"/>
                <w:sz w:val="24"/>
                <w:szCs w:val="32"/>
              </w:rPr>
              <w:t xml:space="preserve">Project Brief: </w:t>
            </w:r>
          </w:p>
          <w:p w14:paraId="481F01C4" w14:textId="590AA0AF" w:rsidR="004A69BE" w:rsidRPr="004A69BE" w:rsidRDefault="004A69BE" w:rsidP="004A69BE">
            <w:pPr>
              <w:jc w:val="both"/>
              <w:rPr>
                <w:rFonts w:ascii="Roboto" w:hAnsi="Roboto"/>
                <w:color w:val="FFFFFF" w:themeColor="background1"/>
                <w:sz w:val="24"/>
                <w:szCs w:val="32"/>
              </w:rPr>
            </w:pPr>
            <w:proofErr w:type="spellStart"/>
            <w:r w:rsidRPr="004A69BE">
              <w:rPr>
                <w:rFonts w:ascii="Roboto" w:hAnsi="Roboto"/>
                <w:color w:val="FFFFFF" w:themeColor="background1"/>
                <w:sz w:val="24"/>
                <w:szCs w:val="32"/>
              </w:rPr>
              <w:t>Childrens</w:t>
            </w:r>
            <w:proofErr w:type="spellEnd"/>
            <w:r w:rsidRPr="004A69BE">
              <w:rPr>
                <w:rFonts w:ascii="Roboto" w:hAnsi="Roboto"/>
                <w:color w:val="FFFFFF" w:themeColor="background1"/>
                <w:sz w:val="24"/>
                <w:szCs w:val="32"/>
              </w:rPr>
              <w:t xml:space="preserve"> </w:t>
            </w:r>
            <w:proofErr w:type="spellStart"/>
            <w:r w:rsidRPr="004A69BE">
              <w:rPr>
                <w:rFonts w:ascii="Roboto" w:hAnsi="Roboto"/>
                <w:color w:val="FFFFFF" w:themeColor="background1"/>
                <w:sz w:val="24"/>
                <w:szCs w:val="32"/>
              </w:rPr>
              <w:t>Favourite</w:t>
            </w:r>
            <w:proofErr w:type="spellEnd"/>
            <w:r w:rsidRPr="004A69BE">
              <w:rPr>
                <w:rFonts w:ascii="Roboto" w:hAnsi="Roboto"/>
                <w:color w:val="FFFFFF" w:themeColor="background1"/>
                <w:sz w:val="24"/>
                <w:szCs w:val="32"/>
              </w:rPr>
              <w:t xml:space="preserve"> Sweetie preferences</w:t>
            </w:r>
          </w:p>
        </w:tc>
        <w:tc>
          <w:tcPr>
            <w:tcW w:w="2405" w:type="pct"/>
            <w:shd w:val="clear" w:color="auto" w:fill="auto"/>
          </w:tcPr>
          <w:p w14:paraId="68939657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0FB7528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5844E935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6A8A02A0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4B93A39E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79F8C906" w14:textId="77777777" w:rsidR="00BC1B68" w:rsidRPr="00410E03" w:rsidRDefault="00BC1B68" w:rsidP="00915359"/>
        </w:tc>
      </w:tr>
      <w:tr w:rsidR="00265218" w:rsidRPr="00410E03" w14:paraId="245AEA13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6B3842C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2392"/>
              <w:gridCol w:w="300"/>
              <w:gridCol w:w="4704"/>
            </w:tblGrid>
            <w:tr w:rsidR="00C50E6D" w:rsidRPr="00410E03" w14:paraId="6A4DF12E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FE277BC" w14:textId="3BB7E0D8" w:rsidR="00C50E6D" w:rsidRPr="00410E03" w:rsidRDefault="004A69BE" w:rsidP="00915359">
                  <w:r>
                    <w:t>10</w:t>
                  </w:r>
                  <w:r w:rsidRPr="004A69BE">
                    <w:rPr>
                      <w:vertAlign w:val="superscript"/>
                    </w:rPr>
                    <w:t>th</w:t>
                  </w:r>
                  <w:r>
                    <w:t xml:space="preserve"> Jan 2019</w:t>
                  </w: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7E182269" w14:textId="77777777" w:rsidR="00C50E6D" w:rsidRPr="00410E03" w:rsidRDefault="00C50E6D" w:rsidP="00915359"/>
              </w:tc>
              <w:tc>
                <w:tcPr>
                  <w:tcW w:w="73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7EED2268" w14:textId="41AF5C3D" w:rsidR="00C50E6D" w:rsidRPr="00410E03" w:rsidRDefault="004A69BE" w:rsidP="00915359">
                  <w:r>
                    <w:t>Lisa Carpenter</w:t>
                  </w:r>
                </w:p>
              </w:tc>
            </w:tr>
            <w:tr w:rsidR="00C50E6D" w:rsidRPr="009F4149" w14:paraId="505D658A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4B2A6639" w14:textId="065BA940" w:rsidR="00C50E6D" w:rsidRPr="009F4149" w:rsidRDefault="004A69BE" w:rsidP="009F4149">
                  <w:pPr>
                    <w:pStyle w:val="BoldText"/>
                  </w:pPr>
                  <w:r>
                    <w:t>Brief Data</w:t>
                  </w:r>
                </w:p>
              </w:tc>
              <w:tc>
                <w:tcPr>
                  <w:tcW w:w="300" w:type="dxa"/>
                </w:tcPr>
                <w:p w14:paraId="34A083DB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0CEF38A9" w14:textId="2542DBE7" w:rsidR="00C50E6D" w:rsidRPr="009F4149" w:rsidRDefault="006B35CE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4177D6BC2EBA4833BA9D63119F1DE970"/>
                      </w:placeholder>
                      <w15:appearance w15:val="hidden"/>
                      <w:text/>
                    </w:sdtPr>
                    <w:sdtEndPr/>
                    <w:sdtContent>
                      <w:r w:rsidR="004A69BE">
                        <w:t>Project to be completed by</w:t>
                      </w:r>
                    </w:sdtContent>
                  </w:sdt>
                </w:p>
              </w:tc>
            </w:tr>
            <w:tr w:rsidR="00A3321A" w:rsidRPr="00410E03" w14:paraId="4F055B99" w14:textId="77777777" w:rsidTr="00A02846">
              <w:tc>
                <w:tcPr>
                  <w:tcW w:w="4893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2A0D372D" w14:textId="4D2DC7C8" w:rsidR="00A3321A" w:rsidRPr="00410E03" w:rsidRDefault="004A69BE" w:rsidP="00915359">
                  <w:r>
                    <w:t>Simone Simmons</w:t>
                  </w: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580A7D3B" w14:textId="77777777" w:rsidR="00A3321A" w:rsidRPr="00410E03" w:rsidRDefault="00A3321A" w:rsidP="00915359"/>
              </w:tc>
              <w:tc>
                <w:tcPr>
                  <w:tcW w:w="4704" w:type="dxa"/>
                  <w:tcBorders>
                    <w:bottom w:val="single" w:sz="4" w:space="0" w:color="808080" w:themeColor="background1" w:themeShade="80"/>
                  </w:tcBorders>
                </w:tcPr>
                <w:p w14:paraId="25733001" w14:textId="23287779" w:rsidR="00A3321A" w:rsidRPr="00410E03" w:rsidRDefault="004A69BE" w:rsidP="00915359">
                  <w:r>
                    <w:t>Sweetie Project</w:t>
                  </w:r>
                </w:p>
              </w:tc>
            </w:tr>
            <w:tr w:rsidR="00E141F4" w:rsidRPr="009F4149" w14:paraId="35A27AAE" w14:textId="77777777" w:rsidTr="00A02846">
              <w:trPr>
                <w:trHeight w:val="454"/>
              </w:trPr>
              <w:tc>
                <w:tcPr>
                  <w:tcW w:w="4893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1B97D021" w14:textId="72D31510" w:rsidR="00E141F4" w:rsidRPr="009F4149" w:rsidRDefault="004A69BE" w:rsidP="009F4149">
                  <w:pPr>
                    <w:pStyle w:val="BoldText"/>
                  </w:pPr>
                  <w:r>
                    <w:t>Project Owner</w:t>
                  </w:r>
                </w:p>
              </w:tc>
              <w:tc>
                <w:tcPr>
                  <w:tcW w:w="300" w:type="dxa"/>
                </w:tcPr>
                <w:p w14:paraId="2A1849C5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tcBorders>
                    <w:top w:val="single" w:sz="4" w:space="0" w:color="808080" w:themeColor="background1" w:themeShade="80"/>
                  </w:tcBorders>
                </w:tcPr>
                <w:p w14:paraId="00D2E4DC" w14:textId="462BB9A0" w:rsidR="00E141F4" w:rsidRPr="009F4149" w:rsidRDefault="004A69BE" w:rsidP="009F4149">
                  <w:pPr>
                    <w:pStyle w:val="BoldText"/>
                  </w:pPr>
                  <w:r>
                    <w:t>Department</w:t>
                  </w:r>
                </w:p>
              </w:tc>
            </w:tr>
            <w:tr w:rsidR="00E141F4" w:rsidRPr="00410E03" w14:paraId="523EDE50" w14:textId="77777777" w:rsidTr="00A02846">
              <w:trPr>
                <w:trHeight w:val="397"/>
              </w:trPr>
              <w:tc>
                <w:tcPr>
                  <w:tcW w:w="9897" w:type="dxa"/>
                  <w:gridSpan w:val="5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354925E0" w14:textId="28F9F02D" w:rsidR="00E141F4" w:rsidRPr="00410E03" w:rsidRDefault="004A69BE" w:rsidP="0035052D">
                  <w:pPr>
                    <w:pStyle w:val="BlueBoldText"/>
                  </w:pPr>
                  <w:r>
                    <w:t>Project Information</w:t>
                  </w:r>
                </w:p>
              </w:tc>
            </w:tr>
            <w:tr w:rsidR="004A69BE" w:rsidRPr="00410E03" w14:paraId="3C33D2B6" w14:textId="77777777" w:rsidTr="004A69BE">
              <w:trPr>
                <w:trHeight w:val="397"/>
              </w:trPr>
              <w:tc>
                <w:tcPr>
                  <w:tcW w:w="9897" w:type="dxa"/>
                  <w:gridSpan w:val="5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auto"/>
                  <w:vAlign w:val="center"/>
                </w:tcPr>
                <w:p w14:paraId="21E7299B" w14:textId="3B6E03FC" w:rsidR="004A69BE" w:rsidRPr="00514C20" w:rsidRDefault="004A69BE" w:rsidP="004A69BE">
                  <w:pPr>
                    <w:pStyle w:val="BlueBoldText"/>
                    <w:jc w:val="left"/>
                    <w:rPr>
                      <w:rFonts w:ascii="Roboto" w:hAnsi="Roboto"/>
                      <w:b w:val="0"/>
                      <w:color w:val="auto"/>
                    </w:rPr>
                  </w:pPr>
                  <w:r w:rsidRPr="004A69BE">
                    <w:rPr>
                      <w:rFonts w:ascii="Roboto" w:hAnsi="Roboto"/>
                      <w:b w:val="0"/>
                      <w:color w:val="auto"/>
                    </w:rPr>
                    <w:t xml:space="preserve">Simone CO are </w:t>
                  </w:r>
                  <w:r>
                    <w:rPr>
                      <w:rFonts w:ascii="Roboto" w:hAnsi="Roboto"/>
                      <w:b w:val="0"/>
                      <w:color w:val="auto"/>
                    </w:rPr>
                    <w:t xml:space="preserve">wanting to understand the sweetie preferences of the children that we work with, we have the data in a database and want to see this visualized so that we can understand what it is that they like. </w:t>
                  </w:r>
                  <w:r w:rsidR="00514C20">
                    <w:rPr>
                      <w:rFonts w:ascii="Roboto" w:hAnsi="Roboto"/>
                      <w:b w:val="0"/>
                      <w:color w:val="auto"/>
                    </w:rPr>
                    <w:t xml:space="preserve">Sweets are </w:t>
                  </w:r>
                  <w:proofErr w:type="gramStart"/>
                  <w:r w:rsidR="00514C20">
                    <w:rPr>
                      <w:rFonts w:ascii="Roboto" w:hAnsi="Roboto"/>
                      <w:b w:val="0"/>
                      <w:color w:val="auto"/>
                    </w:rPr>
                    <w:t>really great</w:t>
                  </w:r>
                  <w:proofErr w:type="gramEnd"/>
                  <w:r w:rsidR="00514C20">
                    <w:rPr>
                      <w:rFonts w:ascii="Roboto" w:hAnsi="Roboto"/>
                      <w:b w:val="0"/>
                      <w:color w:val="auto"/>
                    </w:rPr>
                    <w:t xml:space="preserve"> and wonderful and being able to provide them to the children is something that makes us really happy.   </w:t>
                  </w:r>
                  <w:r>
                    <w:rPr>
                      <w:rFonts w:ascii="Roboto" w:hAnsi="Roboto"/>
                      <w:b w:val="0"/>
                      <w:color w:val="auto"/>
                    </w:rPr>
                    <w:t xml:space="preserve"> </w:t>
                  </w:r>
                </w:p>
              </w:tc>
            </w:tr>
            <w:tr w:rsidR="004A69BE" w:rsidRPr="00410E03" w14:paraId="243C1153" w14:textId="77777777" w:rsidTr="00A02846">
              <w:trPr>
                <w:trHeight w:val="397"/>
              </w:trPr>
              <w:tc>
                <w:tcPr>
                  <w:tcW w:w="9897" w:type="dxa"/>
                  <w:gridSpan w:val="5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1FD407CD" w14:textId="7D828EB0" w:rsidR="004A69BE" w:rsidRDefault="004A69BE" w:rsidP="0035052D">
                  <w:pPr>
                    <w:pStyle w:val="BlueBoldText"/>
                  </w:pPr>
                  <w:r>
                    <w:t>Technical Requirements</w:t>
                  </w:r>
                </w:p>
              </w:tc>
            </w:tr>
            <w:tr w:rsidR="004A69BE" w:rsidRPr="00410E03" w14:paraId="5B7E2DB8" w14:textId="77777777" w:rsidTr="004A69BE">
              <w:trPr>
                <w:trHeight w:val="397"/>
              </w:trPr>
              <w:tc>
                <w:tcPr>
                  <w:tcW w:w="9897" w:type="dxa"/>
                  <w:gridSpan w:val="5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auto"/>
                  <w:vAlign w:val="center"/>
                </w:tcPr>
                <w:p w14:paraId="1B891C4D" w14:textId="77777777" w:rsidR="00514C20" w:rsidRDefault="00514C20" w:rsidP="004A69BE">
                  <w:pPr>
                    <w:pStyle w:val="BlueBoldText"/>
                    <w:rPr>
                      <w:rFonts w:ascii="Roboto" w:hAnsi="Roboto"/>
                      <w:b w:val="0"/>
                      <w:color w:val="auto"/>
                    </w:rPr>
                  </w:pPr>
                  <w:r>
                    <w:rPr>
                      <w:rFonts w:ascii="Roboto" w:hAnsi="Roboto"/>
                      <w:b w:val="0"/>
                      <w:color w:val="auto"/>
                    </w:rPr>
                    <w:t>SQL.</w:t>
                  </w:r>
                </w:p>
                <w:p w14:paraId="41F35C09" w14:textId="77777777" w:rsidR="00514C20" w:rsidRDefault="00514C20" w:rsidP="004A69BE">
                  <w:pPr>
                    <w:pStyle w:val="BlueBoldText"/>
                    <w:rPr>
                      <w:rFonts w:ascii="Roboto" w:hAnsi="Roboto"/>
                      <w:b w:val="0"/>
                      <w:color w:val="auto"/>
                    </w:rPr>
                  </w:pPr>
                  <w:r>
                    <w:rPr>
                      <w:rFonts w:ascii="Roboto" w:hAnsi="Roboto"/>
                      <w:b w:val="0"/>
                      <w:color w:val="auto"/>
                    </w:rPr>
                    <w:t>Tableau.</w:t>
                  </w:r>
                </w:p>
                <w:p w14:paraId="2D59722F" w14:textId="63FED30C" w:rsidR="004A69BE" w:rsidRPr="004A69BE" w:rsidRDefault="004A69BE" w:rsidP="004A69BE">
                  <w:pPr>
                    <w:pStyle w:val="BlueBoldText"/>
                    <w:rPr>
                      <w:rFonts w:ascii="Roboto" w:hAnsi="Roboto"/>
                      <w:b w:val="0"/>
                      <w:color w:val="auto"/>
                    </w:rPr>
                  </w:pPr>
                  <w:r>
                    <w:rPr>
                      <w:rFonts w:ascii="Roboto" w:hAnsi="Roboto"/>
                      <w:b w:val="0"/>
                      <w:color w:val="auto"/>
                    </w:rPr>
                    <w:t xml:space="preserve"> </w:t>
                  </w:r>
                </w:p>
              </w:tc>
            </w:tr>
          </w:tbl>
          <w:p w14:paraId="27715164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414C3A07" w14:textId="77777777" w:rsidR="00265218" w:rsidRPr="00410E03" w:rsidRDefault="00265218" w:rsidP="00CF31BB"/>
        </w:tc>
      </w:tr>
    </w:tbl>
    <w:p w14:paraId="4ED291F9" w14:textId="77777777" w:rsidR="00463B35" w:rsidRPr="00410E03" w:rsidRDefault="00463B35" w:rsidP="00524D35"/>
    <w:sectPr w:rsidR="00463B35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27C39B" w14:textId="77777777" w:rsidR="00BC1031" w:rsidRDefault="00BC1031" w:rsidP="00CF31BB">
      <w:r>
        <w:separator/>
      </w:r>
    </w:p>
  </w:endnote>
  <w:endnote w:type="continuationSeparator" w:id="0">
    <w:p w14:paraId="0A2F8429" w14:textId="77777777" w:rsidR="00BC1031" w:rsidRDefault="00BC1031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19627771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4DFE5C5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99F7CF" wp14:editId="49C4A221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C3C99A9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C99F7CF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C3C99A9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32288CC8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178CB557" wp14:editId="0C158CEC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9740702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8ADAA13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31CBE3B2" wp14:editId="75EAF2B6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DAC3BF8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C0F38F9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718CEA09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45FB601E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57A33AAF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4FB138B" w14:textId="77777777" w:rsidTr="002D3842">
      <w:tc>
        <w:tcPr>
          <w:tcW w:w="3596" w:type="dxa"/>
          <w:shd w:val="clear" w:color="auto" w:fill="auto"/>
          <w:vAlign w:val="center"/>
        </w:tcPr>
        <w:p w14:paraId="5F09636D" w14:textId="4DA37DA7" w:rsidR="004A69BE" w:rsidRPr="009F4149" w:rsidRDefault="004A69BE" w:rsidP="004A69BE">
          <w:pPr>
            <w:pStyle w:val="Contacts"/>
          </w:pPr>
          <w:r>
            <w:t>93 Matie Road</w:t>
          </w:r>
          <w:r>
            <w:br/>
            <w:t>Swindon</w:t>
          </w:r>
        </w:p>
      </w:tc>
      <w:tc>
        <w:tcPr>
          <w:tcW w:w="3597" w:type="dxa"/>
          <w:shd w:val="clear" w:color="auto" w:fill="auto"/>
          <w:vAlign w:val="center"/>
        </w:tcPr>
        <w:p w14:paraId="06382491" w14:textId="54B122E7" w:rsidR="00AE3FB7" w:rsidRPr="009F4149" w:rsidRDefault="004A69BE" w:rsidP="009F4149">
          <w:pPr>
            <w:pStyle w:val="Contacts"/>
          </w:pPr>
          <w:r>
            <w:t>07832403030</w:t>
          </w:r>
        </w:p>
      </w:tc>
      <w:tc>
        <w:tcPr>
          <w:tcW w:w="3597" w:type="dxa"/>
          <w:shd w:val="clear" w:color="auto" w:fill="auto"/>
          <w:vAlign w:val="center"/>
        </w:tcPr>
        <w:p w14:paraId="32DF8B98" w14:textId="38712E65" w:rsidR="00AE3FB7" w:rsidRPr="009F4149" w:rsidRDefault="004A69BE" w:rsidP="009F4149">
          <w:pPr>
            <w:pStyle w:val="Contacts"/>
          </w:pPr>
          <w:r>
            <w:t>simoneco@yaystuff.com</w:t>
          </w:r>
        </w:p>
      </w:tc>
    </w:tr>
  </w:tbl>
  <w:p w14:paraId="6F29A6B7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516E2228" wp14:editId="0921440F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79353DA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Blq7QMAAM8JAAAOAAAAZHJzL2Uyb0RvYy54bWy0Vltv2zYUfi/Q/0Dw3ZElS7YkRCmcpAkK&#10;ZG3QdOgzQ1G2MIrUSPqSDfvvO7xIdjy3KIoVQWQe8vBcv/NJl+/2HUdbpnQrRYXjiylGTFBZt2JV&#10;4d+/3E1yjLQhoiZcClbhF6bxu6u3by53fckSuZa8ZgqBEaHLXV/htTF9GUWarllH9IXsmYDDRqqO&#10;GBDVKqoV2YH1jkfJdDqPdlLVvZKUaQ27t/4QXzn7TcOo+dQ0mhnEKwyxGfdU7vlsn9HVJSlXivTr&#10;loYwyE9E0ZFWgNPR1C0xBG1U+x9TXUuV1LIxF1R2kWyaljKXA2QTT0+yuVdy07tcVuVu1Y9lgtKe&#10;1OmnzdKP20eF2hp6l2EkSAc9cm4RyDYhtjcP2oSVT+nvmzif3S7u5pPrtMgn6ex6NinS/HoSL5L8&#10;OkuWy/n79B97u2a0hH+piGm3bKgv7PxYAqHVtjSL6GAHoy2Bdsa2eZGLcPh1kUa7flW6vCwK3PJe&#10;9U/9owJ9u7Hyks1p36jO/kIj0N6h4mVEBWSOKGzOF3kKfxhROCtAmOYeNnQN2LLXiiSZp4Auez6b&#10;JfNsOH9/MJFleRxM5HG+cMiD4H0ALuQxrF0Ps6AP7dY/Vi07CedQ9LQmPXMo0r4svt2Lod2fYUiI&#10;WHGG4oUN3LqH8o0F06WG2p2pVpHMigRQ48oSZ1mYpuO6JcU8JJ3OstzVZUyalL3S5p7JDtlFhRUE&#10;4jBHttBI39xBxbrXkrf1Xcu5EyxDsBuuPBieV7G7yjfdb7L2e0U2nQ51doRi1R1UXlniwtoT0lr2&#10;Tu0OtGRI3K3MC2dWj4vPrIEKQtsT53G07J0SSpkwPhi9hgnw2zaU87E4g9ZyA/5H28HA6yQH2z7K&#10;oG+vMsd04+Xp9wLzl8cbzrMUZrzctUKqcwY4ZBU8e/2hSL40tkrPsn4BOlHS86zu6V0LrX0g2jwS&#10;BcQKQwIvC/MJHg2XuwrLsMJoLdVf5/atPgwAnGK0A6KusP5zQxTDiH8QMBpFnNrZM05Is0UCgjo+&#10;eT4+EZvuRjryQBCdW1p9w4dlo2T3FSZpab3CEREUfFeYGjUIN8a/QOCtRNly6dSAzXtiHsRTD9zm&#10;m2eh+2X/lag+4NvAZHyUwziS8gTmXtf2Q8jlxsimdTNwqGuoN1CDH9JfzxHAWP6VMHLECUHYaHX/&#10;IOkf2kLDxhqow4f4TeY4S5hHzJFl88Acs3xaFAF4A10PrPA/EIfZJ8H4CSkgQGecLGBqXZLf4Z5v&#10;mOhaA582vO0qnNrpH8b/DLuEufGAnuUx6AZAB8EDOgge0EE4xufQAocQ906BrwZoy6vPkmPZtezw&#10;HXb1LwAAAP//AwBQSwMEFAAGAAgAAAAhAGprsDrdAAAABgEAAA8AAABkcnMvZG93bnJldi54bWxM&#10;j0FrwkAQhe+F/odlCt7qJtWIpNmISOtJCtVC6W3MjkkwOxuyaxL/fdde7GV4wxve+yZbjaYRPXWu&#10;tqwgnkYgiAuray4VfB3en5cgnEfW2FgmBVdysMofHzJMtR34k/q9L0UIYZeigsr7NpXSFRUZdFPb&#10;EgfvZDuDPqxdKXWHQwg3jXyJooU0WHNoqLClTUXFeX8xCrYDDutZ/NbvzqfN9eeQfHzvYlJq8jSu&#10;X0F4Gv39GG74AR3ywHS0F9ZONArCI/5v3rxosUxAHINK5jHIPJP/8fNfAAAA//8DAFBLAQItABQA&#10;BgAIAAAAIQC2gziS/gAAAOEBAAATAAAAAAAAAAAAAAAAAAAAAABbQ29udGVudF9UeXBlc10ueG1s&#10;UEsBAi0AFAAGAAgAAAAhADj9If/WAAAAlAEAAAsAAAAAAAAAAAAAAAAALwEAAF9yZWxzLy5yZWxz&#10;UEsBAi0AFAAGAAgAAAAhAKVAGWrtAwAAzwkAAA4AAAAAAAAAAAAAAAAALgIAAGRycy9lMm9Eb2Mu&#10;eG1sUEsBAi0AFAAGAAgAAAAhAGprsDrdAAAABgEAAA8AAAAAAAAAAAAAAAAARwYAAGRycy9kb3du&#10;cmV2LnhtbFBLBQYAAAAABAAEAPMAAABRBwAAAAA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97C4CC" w14:textId="77777777" w:rsidR="00BC1031" w:rsidRDefault="00BC1031" w:rsidP="00CF31BB">
      <w:r>
        <w:separator/>
      </w:r>
    </w:p>
  </w:footnote>
  <w:footnote w:type="continuationSeparator" w:id="0">
    <w:p w14:paraId="78D5C909" w14:textId="77777777" w:rsidR="00BC1031" w:rsidRDefault="00BC1031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13CBEC" w14:textId="1D78795A" w:rsidR="00BC1B68" w:rsidRPr="00835DE8" w:rsidRDefault="00835DE8" w:rsidP="00410E03">
    <w:pPr>
      <w:pStyle w:val="Header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9B8C511" wp14:editId="606CD54C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1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FFE381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lUUNwcAAPsZAAAOAAAAZHJzL2Uyb0RvYy54bWzsWW1v2zYQ/j5g/0HQ&#10;d9eSLFm2UaewnaQokLVB06GfaVm2iUqiRtJxsmH/fc+Rkizb6suyrsWwBogtieSJd/fw7rnz8xcP&#10;eebcp1JxUUxd/5nnOmmRiBUvNlP313fXvZHrKM2KFctEkU7dx1S5Ly5+/un5vpykgdiKbJVKB0IK&#10;NdmXU3erdTnp91WyTXOmnokyLTC4FjJnGrdy019Jtof0POsHnjfs74VclVIkqVJ4emkH3Qsjf71O&#10;E/1mvVapdrKpi71p8ynN55I++xfP2WQjWbnlSbUN9oRd5IwXeGkj6pJp5uwkPxOV80QKJdb6WSLy&#10;vliveZIaHaCN751o81KKXWl02Uz2m7IxE0x7Yqcni01e399Kh6/gu4HrFCyHj8xrHdyTQumDvlG6&#10;urIq/bHwR4PL+HrYm4fjUS8czAe9cTia9/w4GM2jYDYbXoV/0upVmkzwLyTT/D6t7YsnX6ZA5Woy&#10;Tdw/yHGdewZ3+uS8vtlh/W122t+Xm4nRi1BgLl/K8q68lZhPDzb2jnR6WMucvuEI58Gg4rFBBTR3&#10;EjwcjqKR5wE8CcbGcRwNB5HFTbIFuM7WJdurz6zEpu2LzVab7TR7a/ZduSY49kxAbz/WjHQwcm5E&#10;8kGRXU7HG+G38qOKB/EwCKLqUHSqH3v+YDA6Vb/nu87Bbsf6+zEGyXJm6TiunPa39B8f628cf6rf&#10;19D/XPNwHMH4J9tnkxPH9/xwOKgWH2nfufyj3kcEVIdDrr7sjFD864odd1tWpiZ2KHsYzCEPAGN7&#10;yN8iNLJik6UWTGYSnREChypbMGqN7EuFsU4AxQOfLAU/t43RYCge+ThDZ5ZsTMEmpVT6ZSpyhy6m&#10;rsT2KIJM2D0OtT3o9RSzRZHx1TXPMnND2SJdZNIGBv0QmKXZLv9FrOyzOKIjDDmQmJVbZp8ig9in&#10;2IhJOSTEBBPVlp8Vzh7xJogxmSTkXCNpZTyfuiFJMIIhIivMwauNROZaitUjTnH2qoA/ByMfcx3d&#10;vpHtm2X7hhXJViBVJVqaQ0PiABA6+t8CKTi2/wpSYIBDrGgBJBr6FUCG40EUxrVR6xBde/9JAHlU&#10;DTpAHlZi7zoZUxoPp+61+avi0if9fjTY4OUYdC10DVrQaGafo+s7o+mQg74Vspp09pVj0HEaaqCF&#10;9N0kIXsCbTj5KsA6jzxW+BFUTuPH0WCDjAOOOkT830ASnUUfx7AOin3gdg2bq2NtzahOqJwfjCOE&#10;aBv424igoG3yuh/GUewbSvX0bIQCwiQjZ51xFDEFSh3XkUK/53prEjGxVcocG1WR6Y1ySoGUYBPK&#10;RzGwUXaVnYzsQfumRx0r6HE75Q3NZJPy8JiYqqHNJmPV0a6Gr4lK9DLYoNljxgsHFMHQYpWwLKUq&#10;wZpS8yyl02uRWqtvdoAcyCaFoNxsRzuyotKPWWpnv03XYCag2TZnn+jFkiQttLWd2qKesDpQMq/z&#10;Q7PCbD4rIJAkr/H+RnYloNbWCqll211W82lpaurGZnGnwY8XNyvMm0Whm8U5L4Ts8lgGrao32/nY&#10;PoG7Mg1dVtwBOLIuKJNrDnJ0g8R1yyTKVEAYpbd+g491JkBRRHXlOmAOv3c9p/kglhh1nT3K3qmr&#10;ftsxCbhaijL2wxBiLUUJo5gIo6Uo1YilKNVIscsXwpRijioTc0nzdVZfrqXI34OhzuitGGpzmupm&#10;oW05jho/SWczMw21ccn0TXFXolK0zqP0/+7hPZNlRQA0jvNrUdPcM6Jo55I/CjHbabHmBqwHu1b2&#10;Noyq5MkE/1WBiqsz7v35RgRW6R0Z0jYz8i+SkTP5YVf2rL58yTOuH01fA5ChTRX3tzwhwk03rVod&#10;prTkDMP0Voe4k+Y6Q/k+Z8mHDToHxcp5lbMNFQH/yTK+UfmgvbUFigWeNBVKPc2O9en2yGpLhGQK&#10;Rp3xmAYrhwGFJ02VDp/bhs2lSHY54pLxVF+mGdobolBbXiqgf5LmSwqV8tXKQtdQQlQi1/zBYTkO&#10;QhOCu/0SjGaeNw7mvUXkLXqhF1/1ZuMw7sXeVRx64chf+AvTXvHDyU6lsATLLktet1f88EyTzvZQ&#10;q7vi9U0Dy8bFOrDifJmQim/bV2ETMhehScmEoj+100DmYLnhGAl7iQonQgfBpgilZaqTLcU48knt&#10;ButMqiKd5R5GAWAZjqcBac3IPtONiQdDvI2K8iCOvcgzxODpyZvy03nG6nZNNBiGcM2wN5tdxr0w&#10;vBz15nNcLRZX43DgD8PoqnEN5Suxf7NUCQ7o6p97x2aLM6+QcW1RbuyM22/E4/2wDkJvTbC5Q/PQ&#10;uePI0QshCxTIDb13MBW7/zR3o/OJYO9Rr60iORUObFvKlI2dfG5EDB89IkLECCkrOG4ynfcWaLsB&#10;bZd2aJD3hC7DclMn8CM6340mm9pN66SV5Klj0DCFH/znB//5XvzH9ADwC4OJ99WvIfQTRvse1+3f&#10;bC7+AgAA//8DAFBLAwQKAAAAAAAAACEAlhLowdRVGADUVRgAFAAAAGRycy9tZWRpYS9pbWFnZTEu&#10;cG5niVBORw0KGgoAAAANSUhEUgAACk8AAAZ/CAYAAAAvMfKVAAAAAXNSR0IArs4c6QAAAAlwSFlz&#10;AAALEwAACxMBAJqcGAAAQABJREFUeAHsnQl2JEeORGeR5nJz/9OoZ9En+0sma7hHRGYkySox3ssC&#10;YDAzwD2TrLXV//7f//3f//dv8fz7v/97VOfS//u/dwu06o3nHP6VpT4jc6xROJdcHEzef/zHf/yB&#10;J4d8evSYemJ4Tg9a59KnFpv47qbG2dTqjWLU6sjzSQ44NS993Qe9XDH4mWe/e1m3htrH3Og+9vXJ&#10;+ij3PHo+4nE0w773nHs7NzH41Ktn10sN3nKNzkte5vCaM2GpuZq7l77UzgTj5ZM9sVXUg6iH2KrW&#10;S561ER297LeX3GeinjsPOexCbq0m98x+4nDVk6cH+Apb4ZMGT/E3wwd+UE/MHVdW8NT87//+74o2&#10;4qmF0DP1pTftQt/vgdPZW5N+eL7qeWaO2t79yq6TB/f0zIOnvvic2S/5OVu8Paztp4behCfnKEfv&#10;DLjpl7g+9o3ixOTbd0fqoz4eqaPOR4+VZ3Iz9+tBzD3wS0/6/rwo1+heRDh+dsTldTzqH50ld9eL&#10;6Bmc17Vc9c6Bbz75tJ/nFM+oT2LOBeudwHpm8unz6GtPn9SSu1v23x3ef0x+4pk7C8x52W/MWfKt&#10;5XW0n55ncnx4qbdGK0b0DtrTPeRaN89+4tMssOZOGD6t7zpnkfsZJU/PzOmtnsk/MXS5Oz2xxN/A&#10;4ooZ5eshbrRvPcWVVu5RX96ZiJc7GcF8iZ3xSo56MX2M4hl5n3Mf8jue3cxpxoTtPKYd9VBnPXHv&#10;xpi1msc+U09NRt+P//zP//y3X3/99e3rkJwXPvzalfx//ud/3urJl7Pp46915Xk3eX57iV3JW98z&#10;st+9aQ58eamduCtMXftQdy896HFncrpHTU/f7Junh++Dfvm+6cH7Sf+33357e1//8Y9//Bsv+kY9&#10;3V8tMxNjd2tnJhfMvvtSi9m390zs+dYZczdm2SPPXua+P94t3DNPeuScM9rk4NP6rpP/SN5+uTt+&#10;3X9kRmr0m+bQ40XPsydf3L3spX/mR32/Z+mn9kgn76vEvMsru8NN7XQe/Xa8Mxy908f5YLyofcEX&#10;22mdrZdc4gqT4ywi3xt/+eWXNw19vuaN9Hzg+sjRx3PQB3N/NdmHgx7MJ3Mwfcm7Z5/o0xxqZ8t5&#10;ZXS+M4lid87V0znpLdYcanvw7Yu7qxxwOWLOoeblzw/kcuGA8/Mv768/D9MXJ/LiESc6R8zPl7w3&#10;wfAD/Eee3tv5ek2+ybFvVCdHf/vizbPuiE5Ne3SNVsw876+95Uy4M+15jqzNM+Z88fTK/uQ59VOv&#10;J+cC99dzmdsjen765nowa/K2T7Sfe2V/54l2pdMj9c119rSHvdboa5RH7dcbubvZxye/JsHZzb58&#10;tDzw+bq27x7OUGuNhhy+GrCrj3swj9eRl3125VFvPJo/zVDr9zc88u7UEHmIvOAklvUbcfGD8+Dz&#10;+JnBi97R43x48t1D78lDLnPNiZm7i7jvu7uJ66/W+e7k2eTbz1936GGUa03Uh5xd+PUMD3686OsN&#10;zu/7eRJ7AxY/wPMME8Wd9GMHcu+F+fw+0z3o8TmiRks0x5/fp+qlt193nE0uHF+9F7h7wOdOqf2a&#10;aP5n1J7tVbOf8X9Ge8d5ej7vpxh5PuBHj5oz3COv7/69N+B7c5cr7zGe+hrv8v87+vC986Oeu79G&#10;2y9r8qw549HnhZ9LkpM5ev0ap8djnxxO8szlZE3Oz2WPPumJl3X6vf/KIZEH88n8QaunZezyVfZh&#10;D9/U6WDuueOoS645vZU2OXp0hKPeKEe9UfxKTM9nfJiJ3teVHR7lunvuDSaO7ypPzZn56QO/9fQb&#10;m3zPcCbdR2Nnz8NenKnvx331WfWTZ373HaWfeyTG3DyDPXd3rynqZ5TTNXhiOWOnkSfn0XiXz9X5&#10;npnIDtb4iJkTJw64z2efgz2u7pBn9hwfEfsue2beP73pXM1ZeeQZU9OeWR/t17NWtZ7MdQ8wcXX2&#10;qM2TQw6e2KQVI17hpm6Xpyf7uOtOQy91yQW3l79xEEvulTz3yrw9es7EhSOe/Amzb6/nUcuZemcx&#10;d2qvrtNv2in55ka1XYPjBU7Ul1oMzqQDzye1iZOrN9pXY/1obF98wPCfeo/OaV37P3oedlzt6Tl6&#10;9p117t1nOjOnd1yd5YzXZ3A8vzF3mLDs73K1Z+4D7hnebt6ul97utePf0fuoOatdpzuddpp4eia/&#10;/xKiOXnH9ozpIzbFncfEn7A+D545P/NJP2HP7tU7McM9jDk355n3OZJ/NsfDl3P1x6N7cvSn35g9&#10;4q6XvM7RTd5Hfurab6onrzz71J8wvFOXv95LfnKmfTzvEW/SfiR2tN9R/8qu3J9+5F3jRT/vuf2z&#10;l/rmna3dR37X4l89Prp33ufqjGc4aCfe9H72rllnjudRDcdnmr/C8E3vzNUQ+fq3Z2Re5s6fojw9&#10;W5t49/RLDrme9LMnP2NyE/+o/Gi/oz3Yf+Xh2Yx5N+RdH82a+nob3UV/NVnLpSduBKPPi8+W/3CE&#10;vg896unnnuTppe7uyCzPknMTn2aqoafOM038uzBn4Zc7rPyTDyfPlbn6PMPUh+fc9tbjatRv0h31&#10;3FceO632nvzFprOI6S33bEydXq19ZNf2sO4ZXcNjJ7/m3I+Y3Nwpc+eom2p6vuynt9guJr9n7XT0&#10;1BqP+PTdF40653pXZ3zu4DDXHa74tSbrzFeenpfomclXr/RRm1jm6cEu1nAyT80uV2Pk9/XsnN5Z&#10;H51fnTP1zTo96OdDz5c95pOL5589pD99avel5pFjX8z+G2nxA1qeM9yFxTf8k9xAfn5+kiN9H6Nu&#10;IL/OMy/ad/k3uAG/9xPzaz8/F41nb7oifm7yUZuazOVlVNMY9dRL3l2599J+t/3jyTa+q84LWh0i&#10;Z/nGJ0Z+RtuaK7UfAuMVLVx1vad4+63w5q3qnJO5fDDxzO0bcw/y5orJfya2N3XOf8Z7pe0ZzuvY&#10;evuNdw2PGfl0nb2Pzj1H7pQ7J5752T31P8uH15qu9XLP7ovLuxo5p55GMWr9+z66Zq761Q72W9u4&#10;dfu0rvtHtb7pk7l9fDLf+Z7l7Twe7TGb/Ynmj3rdrct7vdv7yO/MXbgf3LsePc/6OduYejBeiZ31&#10;hdee+KSftdyco7bnJQ7/rCZ56Zl+ibsTMbWZN/9KvfNhp/xFsr7gO528Ke7OOfGZgyZ1PbvryedO&#10;7My8M5zcCX6eMXtTLpfYs7pO/TRHr5XO/jQrvT8i7x3dTbx37Jod1ez2ne5JvvqeaQ0vc3XieuuT&#10;/bO5/npYoxebvOzJt564E2fCWgunfdU11/qoL+9sXM0XPzMP7hle7pT+V7XpczU/M6vP465XZyW/&#10;PbP3qty9j87cu6ljL7T+5QW5r/wLjjP762nMnTLXS0y++JmYGvdNTA8w54jtItzJZ6e52tvtM83f&#10;7TPxex/fW3H82rNrucbuZ+15Ept02VcjbxWPeH1+Zqghdn81Z4f7677cf8fPnrskZq7fjgP3qK/f&#10;jxB3Z7GX76Fnauzs3anfRefuON+94xvwPWnmCm8eNe/F1ffjKj/nop0+W+mZ+5Pz4ntC4slPf8+U&#10;3O6vaj3z+/cjPvrr94yHXrvonB3nSs99jakFy3nmyRVL3TN5+zmL6D5icoliOXvC6LfPipder877&#10;DO7o3O6LZ/Q+xB7RqCW2nz1xorm93V0m13w6J17g6SXfOVmveO2t9kxM/xUfjjxza3cy6mHfuvvi&#10;xF0v++mZGvCsyZObs1Z56idt9tuj56H35f58/10907zEcvYqX3nfjTM/dzjyn7iezR5RLP0mLPvP&#10;5Omd+TOekxZv/Y3+njh7iaWPv29IjNy7M6eWS9Qv++TuIG70v6KIj15w9fHz687wyeGK4bV65BFX&#10;Dz75rLh6+V/DRCOX/xEBuRwiu+e+1OCcTW7O7Vyv3q95n12/er9H/dFxh5/5sMNqfz8Dq/5n7v09&#10;+7kb8HP36vcWf2c9t/G3um/gK98tP4fw8N7nnvl5y7zPZu3Pr9aPfpbQ+eq5ehKzR27P+XfGv/zj&#10;yRx8ZcijurMz+lKOdL1P10f6K/N2XN+4nk+dPfOjvbK/0uxmqW+OuJH+EQcuO5zh6UuEv9o9eZ1f&#10;ndP6q3XvOJ310bNc3eXvwp/u2LM/etf9PuJ3x2dJD/2N6T9hnid7qVn1xY15H+0lp6M8d+/+2Rqf&#10;9MjcHhg/cfobufZ2l8YfrXMHPRIzN04csdyt+XLujDkjc2bkLldm4nNV23zqR3zO7qn/jt/3YT3t&#10;qs8ZX7kZ9U7sKO89kr+7u5Wu8Ud2yh3I0/Os34q3wnPmGU7y78g9I7PN7/A98mBWn3fCjnyu9Hve&#10;TutvguSwmy+w7ss7E93DO8+onln9qGv8VfW0wzTrDC93h581nlm3X/bIu3+kpz9pwJ95ei+8xJy3&#10;2te58qxXUd9Vf4U/qlv5Nf6Mf2rJuQti4s7LPljXfY96qf/o2Pt89Pxn5nm3O49+j/q8/BpWH3r2&#10;ieD9h0M9C44z1MDRx17qJiz7mcvVL3vm3UPjLurlEpMv137X4rs4zZh8kpc74L3bd5qNl35GeXi1&#10;X/LlEXuP7L06Z6c753sPRvafZkzY6qwTd+fvva/8xNNDbBenPXb8o95u/qtm5Xvt/JxFLt77q81+&#10;5s3/iJr57vUR877ijLvu4Oi9nL6uJmy6I737vepanh5ZNxdOz09OavWb4kqTeOr0Ja44ySdXY35W&#10;1z5namcxg5f1Ge3Ecdf2Sf+cIx+v1kz+R7z20zPn7zzkOzv91DUHPHn0rSeu3o9Efc9ocw/4rb17&#10;t95p8meHCXfX3jE9J92q33PU7vxbk97P5nob9ct9zN1Vzi6qkaO259iXL0+8I3253bM+8pC3iqsd&#10;V/ycd2Y/fOCpM4r3nKPzXt03/c/uq8a91R3Nlqd+inAefSbtmZmPzNPXmVn7HtnzXqyJ5vxZYtbk&#10;/vmiuH7sqS6x3F+NMTWZZ9/99KH2/8baefZSJ0ZE44t/nHj0wOXBL/+8AMzzywHLR5zofrkXOP+Y&#10;Eoycl/81Zma5n3Pl5YzMnZHz6FP7ZC52R3T2I17PaKd57df1pElMvjF7r8idk++NWM9LPHN4/b63&#10;lhrNGd6k/cZeewP93ljfMbU/K3reOUPPv1v06zbvWOyr3IVf87nXP/7xjz/WY3dfgskVy8jPT0d/&#10;Rp78Kc/PH/N2M+0d8aY5iaHP9yp75r8cESSejc/6tb5r9/BwXha4XHuJqdvF1GW+0zizOe5FX6/m&#10;ylFrXw19f/ElpzXiRvt6gWdODacxcB5wX1m/NX//obXTvOTkHHL5+CVP/46p7156de+umhm+3MW5&#10;xrtmPeLDDu71iP6qxnmevd/Ts36rnfVPH2clNuV46jtp7E3aRzF+cshZfL1SixGnuWD25MqjnjD7&#10;7Grf6P5yxK3tX40rvf6TX2uod/zJo7H27P6qXulW+MrnVfide3DH+j17354Xn/QVJ56Z4S+c3Cv1&#10;O48VX333qcVyr9Xu+uyi2vRzxmp3Nav+NC81U/8qtttxOkvOz/6ZM/SvT3wfcoer+8NHn3ulh97u&#10;alRnPzXk7dc8fRpvH72Iff7m9szud+0O4v58Qj3tJb974vxBm1q84PkCn74+1epp/WZUP8ChL9e2&#10;dd6PPka48tStYvOsp9l45IyV5xlcf+elxl5iqzz1mbtnYukhbjzitxadmuyZ09fbSC91qc8cXtdg&#10;PCv8vfuvP+ZsuxNm767YM7q+Mgetr9alb+byJsw7JE59ta+Izr7qnXumR+JXPR/hn52XvL5nemC8&#10;+D7p92LPldrcUVy9va7FM6pN7Ey+8nZXPfQ3imfc9ZJ3Nu8dusYnZ9oneudnZzXPv1xqnHm88ucn&#10;OMzkvfbnTXdJ/YRl/9k872Lyyv5ul+RlroaY+G6WmuaAZ++sX/s8U+fMzJ/xPNLeNUcfI3PP5M1z&#10;X7SpF19F37srmpWX+J1eej4S2cPzPaK/S/MRe+SdOy+xo7PIPbovecQpV2+PuZl3Ld/95CYuJodo&#10;P3vmHVOX2sZ/xNqfvzyzZ+DnsMS8L/v0eIF3T86Z6Hy5ejGffPr5F9w+Omp17oQvuf/wxb585xnh&#10;rnpyvnL03O7oeazviGc8k8OdZ80OE+ZuvketsZ9RbmJT3rwz3vq4qzFxcz5fftaIze15XcPntXom&#10;v4k/YXgyL3s931pO16u9xOVbZ8TzyDfvTK66/B40zUmMXH3u8Eyu/87XXs7nTHwu7LGDXrkPmDq4&#10;nJenP0/00is9dvlqJpr0M5/4O//seRa9s9aXOY17VnTkPMl5A37/wR2p9SEmTs9Z5Dz8/AEGz/tN&#10;TfIbp8dO4ORy3Zm6//7ufer7j+g8U+KZ6+ls+O4JTzw1Uw7Pn+vSk/34x5PuyT9moe/nM+eZ50xz&#10;I1pfYOLu5Gzru6K+Rnx79l2zjnxyhyPu1FdP5AzWE/cODP9phvOvzvDeJ0+9dj053/FzbqDfG2vf&#10;10e2ag9rvPyMP+P/yE4/i4Z7y7vLu/1qZ3RPoz/vsKd7G+HQ3z36yFFr3RF+crqWr69R/M545P2X&#10;//LknYM/0ysv/+oeRxdm/9EZ6tkLD+v0E+vdwZPX/TO13noZ0eLtizp71sZpjwmD7+Ns647qj3it&#10;e0XdO3T9ipk7T+9mx/moHneR+2TeO9ib7o9eejWn6/a+UrvHFc2jXGflb6ImL3nGieMdwDGfeGA7&#10;nzP9le8Rzl7Ozj3Fjvbe+af3xJv6jblH63NXevKMzX9F7d040/rRWX32R33Q5S7m3pn7PuO/0+a8&#10;5rkD+O68u157UnsmZ0+cxiZN6+W0dlXLN654R3jv0Xzv54iHTm57WB/15V2J0/kTyzx9wftM1tOe&#10;E19s4uesKVfbPfDV437Zn/gr79S5M5E/ULOG45yMeOornrMz7zlZr3hyjvryOqJrrXs296hGl17m&#10;Kz/7+JqvuHB2vfQgz6f3ojdhrcma3B0bX9XwU5MzwY/Os/I9i+fs1uQu3fsqtXdE3J2l95X7I5yx&#10;d1/Vnsl+1+J3xyt36E5EdUQfMWuifX49j46/uMj/a63kmjvH2rjC7T8a3fGM3h12Z8UH3hXfaXbO&#10;0Cvn8/OTj33qzO0TdztNvZyVPlMOl/fY37exg6+JP2HwnTn1G5t2lrO6A/uriM57dRdj7zfNmLDd&#10;LHvOyDMdedlXq9cj8Q4P5t7lc/YMzjOqszaKn4lqvN8zmjs4zr3D61mPzzq7c/suspbz7Bkn/VVv&#10;+blf+tLPHnnWyTXX0/rR6ByjvtSZ4597Zr9nt1f3X1m7MzPc49l5O5/dPezm5p55r2iyTl76uVNy&#10;1fLz60qXeObpvcud66wd90zv6v05/+ruV/m5u9qenbU5uszTp3N4emcvsYlDP2dkjk/q0/eu3HnM&#10;yV3MxYk84j1fn8TVJAZPvL0mj8TUpZ+5XvoTUyvvbDzS5hxn+3ue3YyV7wrfeV3tuedO57mOOPDO&#10;cFc+ed7Md+/x5JU7pI9cz3zVV33GyT8x8qzRJpa/zxBvvvPce+rvtJ5TnX+mia+ezjDqZ1+tGnn2&#10;pyjnTMQfD338PWTO1WfC0PUD9ttvv73dd94zPDz4hyu84NjXI3dxJ6N6Itj0rPCJe4R5XqP8rsU/&#10;Kj4z/xntlfMxJ2eRT+/jFU+5vsfpb+87fu0b8D3zPWRbPxtunp8TsY6t0Td5zcned76/Ad4DX97t&#10;mfdl7/pxXXdnIrmPuVG843RmMbitzx59f14Dl2ukPz1H/UnzCPbp/3iyL8vaOF3EhD1y+Ec0Odsd&#10;dz7JNz+jwxOempxxVp+aO3L3IbrDmd9crWbrQb9zz03M3srrDI6Pvkd8eUb4matv7K5d9Z+i5/iI&#10;WT3/yszkunP69d1l75E85z2if0TjGYh5RvGzO8l3h7M6+cT0eESfXlfznH1Fi+6jd532+8wdPnP2&#10;dBdH2CP7rj4fZ7xSC9+649HeR3395OUssNy1uWoejfjhnzMe9TqjOzvn6Jz29Xv1Gbyn6Yzu4E5w&#10;Mrevtr26D2/CxNXnDL2vxtWcI5/UkfcuXbef+iNe66zR8dJn2kHuK6Jz21t8d66jvfXQO/lgR2dV&#10;31G/9pj8k0venOw7J7FHcmcQfTIXOzo/vIkzYXp+dvTsZ/fwXtSdPZu6s3O+Oo9zf9aTd+4e+X64&#10;lz1r4vQ+iGXMvwzB55nf97pb7kHufs7t/lQfcfE84uA7cSZs2mGHeSY4mWc9zUku/aydB6Z217eX&#10;PuZEXv6FnHVG5z0Sc8fWMyN3o7/jq0f3yNO6O2d5DvbqObtdU7fjXe2dOdtVz4n/7Jz8DEz+j2JX&#10;3gNmrPiven8ePddX0/n+5z2J5a72jfRWd566o/zOz0/vk97k3Wc3z9PcxKeeXvI8p7je1nrAF4ND&#10;3rWeietvXPXUyrs7OvfOOXjqe3bfM/y+68kbnz6L9U6fHPLk5m72mJ2caRex1Iu9KjqL3fJZ7dr4&#10;VLdP1p07v3Hq7mXtvkb5yZk8z2B5pvSftMxLTs5Pn0m7w9Jzx6MHV35G8txn56MOjhqwxNXnmbvf&#10;dfqph+MMsVX0L59XfHHnGp1rnTznixHloTOXt9otZ6RXeuy0d/bO7DrN8+yeWY649dWo37M+R3O9&#10;9yMefXfiM2UOTi027Zsz0KXW/9qi+uzxe+zU5g7ycjZ954PnkzVa5/n7+uSay7M+iszGN3cWQ0vu&#10;q71aJ5/IHp7XfzDJ3vxXKNVxj/6ZBBiPd+tMPYhgu7O/Gdz0A7OcfZPl0zZ37aOPd/r0YmXg3TmH&#10;2udVM/X/jl/3BvJzsNrSz8yqD37GZ6f/7u1vIL9G+2t5r/waXfbPM5gTzzz5+cr8jBZOasizPuvx&#10;Kt6n/+PJPtjZN6V1H1X75p3Zc8XBI3vmenMWsAmn13qw3XOWf4bnTj1vhcPLc1Hvzka/nzN7tWZV&#10;M7v3WXFXuPrpzPbQTv2V51n8FZ5nZ9/Ju/M93e21uy96+X7tfI56OUfPxFb63ME7UZc99Ctf8dUM&#10;cD3Jr/DPcOHg3/t2zezpUT/1jjDPZbzqpa7neO5Vv/mP1ulP7txH/V6lY7fclTln9j3itGfv732s&#10;3teVHvxo9u4M6Zu5+5zVJr/Ptqtz5o531NMn9xA70p7t45cvdWA5V/yuqHeeR4wZiWc+zc9dV1xx&#10;Z1hPfndgudPkxx7u0HHiJ5baxPUBW3Hspe5M7r3BzTlHWnWpMTdOHvTUTv3Gkq9vYvD1s5+1eftS&#10;y7cHlxd4z5Brf+ernxrrMzHnmu9m7Xo978w+nq+1n1F7Nu/hzP69px6N/13rj3x/fd+4a+ca+/7z&#10;vc33rHH1RP9iwgiW2p5hLz3dLeOq337P1D0j57vnM/477TQ7+av56lb99Njl6PUywjc3gvGXTv0X&#10;SujTA94jj+fIefiI6+kscfnW8sStjc1rXH9xI36tFTvSrHbRm5icnpO8zFdzkzPlOWvqfzXs0XNy&#10;Dt+jPpN3/Kq70Nc57tJ7fHa9up9p/6u76tEx7yQ95U3YpIE/4ZNe7+RPWGrJdxx7rXEG0b+oTy91&#10;RLntsarl65G1+Uqb+Iq7wlP7I+XeEzvn2cSN9DKXL5ZnTp8VLifffz1zVuqdRTTn51v4vuDb0y89&#10;jnL3OuLd0WdP5xFzb/yzb21UR/3Kx52mefac3/uKG5svnvEMJ/lHefpNZ5j0aoxwyLMWw9PX5HUV&#10;w8s5xvToWRMn+a/Oc19mdZ3z2dWXX7f0PYNaz0jsR0xNR/ni8sVfEZ1hvDLDPY1o0ydzevAaA5+e&#10;Hfesx+T7COYuRF/4mBvFiL0jNS+4PuT8HDL9PGJPrr83A8/cPjgvHueI4e8+E6ZHRr0S61yO84w5&#10;T41ca6L8xMTd14jeeyIXF2sP7ihnyte/+d/1tRvI9+Ca8ho737dUrvDkHOV+Pj7qLEf7fPe/1g18&#10;fy6efz+8Q7/Wnnd8vYO79veYrq9ugv5Zj5zp3Yqt9rZ/Z/zjH09yIAfvBvRP1P4iRjwv5oyffPTT&#10;RRx5qNGn+eKeqfviZ6N6407Xs+WipZd9/Yz2vFdxPYzwpp44vexnbe4sPY3q0osetRrfNzVGPxfU&#10;zrFHpK9v4s7M6Cx4mVPLIz96WisffNWD031ngpOvtJzR989ZHfVqfFXjqWY3e6VvXK/VGZIPV37i&#10;qzw91arPXuZ4Zb3it1/voK7xrJnD6ww3deRqclc59qjtG+1ZG8Ht6WPP2igOn3zSJQedtR5HUb4z&#10;nEPdmF5ysjZXQ908Pe35dcPXTnPlENH5wJue/nppTnpkb4XLsZ9zz2J6dEyv7p2pnZ/cxJ7xR4sX&#10;L32MOe9qzvuTT+4Lbm3ccbPHbu6cPnLc3ShuFO+51vR5ZZ1zxI3pCzbhq5lqVzH3wDd97PU8vI56&#10;cNQRzcF5qP35P/vkeOfX3rvirz+231+779W0I1g+csDOeKZWfnqu8tSZ9xn1s090v4zgcMWofSaM&#10;HjgvHrTcvfPV2H8j/f5D1+5HdL7cqaanh1r5RnF3yFoOsf2zd5RPO4jprYe4Udy9rIlwGk+dfTn2&#10;GsdLTke46pwpX1zNqt88a32IRw8zcg58fNpr+jUrOrnyjfjYJ+eh19h75/jzJO8jY95L5md3QPOI&#10;buV/p9dqxjO4+xH9XOz85MHxc6PHTrfqqfX7H7UvNc6xNjaul32jPH+Os6ZPzoue34dTR8//a2+5&#10;9N0RzPot+ecPR7tkPz3ArfWj3uHJM2//1OufmLqO7dN96/xeoz899WArjueDT85/lQOuuJ8N6t3D&#10;LF7wecjR8F/28KGnr37yiDz21YgR5WSPXcXR5kuN/dRNuTyiOTw9E3dP70de+9LPu89+zgCndpa1&#10;GDW9jKm390b4/Qd76olicnax/Zp7h5ceR7N6dtdXz9Z65xvdy/ctP9Ot7Vpt4vqCZR88a/rJpb7y&#10;6HXVA91Ko+e0x0ozcRNrT3was+4Z1vTz5XuUc8zhqQPTm9zZcpIntzHwfPTw+6Z892uu3zPo+/2W&#10;/8IROY/76aufPn4uk2fPmWh8ydcndebqMzZfLlFv+OJq1Vkbmwe+4tKTnxxze0QxNNNjPzXJ8/0A&#10;Sz90WWeeenUd0efsST9h+Kgj58na3M88Ne8xXv7Xs9TIfTP5pw88Xj76UMt3L2u5U5SbPf3VJ0cs&#10;+eSpMTdmnzw9zJMLJx85YM2jtk+0T8yeuL5qGrdvXPXVyzMmrrYxcLHkkGetp9Fe1vqIERPzswXu&#10;14qY8+Dzan80Vx9/zY9Ov9wn8exn3jPtgefnHdwe0XM4Q6z97CeeO3oXentv8Mn7/tLHHC13oRcx&#10;fXq3nI+HNbOswXi5F3jmb8TFD83TXw995TE3913Y/rEnXL300DNnwbG2/yasH/Qr+PaSXd1Hc/fy&#10;HOL+fA/ui54e6uQb5dLnxfd57he/1MLXIzXm/hoDnrvA9/PoZ4U+j95Ee/B5uF9e6QkONx/3MWaP&#10;XL6z9HMeM9D6frqLe9gjolGHt15y0DqH+Ouvv755o+H3qvbIuWN0YPQ9qzz8feDwwH/Vg7f+zjO+&#10;aubKN3eBwx5Xdpn0q1l34L1b10czzvB9b468vvtf6wZ4b/O9y/c6cbe2P/XkZJSHTm32zeHJFftZ&#10;Y36PPnNG7s3v5Wf4zdnde3Pvqn+U97L37Pqu+5h8/vjHk0dvEEtNnMYnzjRYLPkevD3lEuUk9qPl&#10;eQbP75mNnslaTfPhyVFzJeq70jBPjhHububUA5twvDxT++Zse82nfvbpOZNf7ph9zvSRz2qPZ3b4&#10;iDP0e7+68+l8qc2cMz+6u3OMV++v91jpPWfPWeErH3A1ch49u/oz0Rnub40WbNqpsd2ciQvG4yyi&#10;GHjm1Lsnuc/47GYc9TzHEe8V/c+c7XnyPQDLnbrXtR6PxPTq9/4Rvzs0udMdfnjsPK/2dvxpX+81&#10;dWITP7EzPH3lEqfH/tTTY+qt/JK703dv8pPTkRli07z2gitmnPR6ZY88azh6yLcmTnx44PbVGdu/&#10;6xVP/I7oGfRyB3B7YkRxMXTm9vXKKAdMX3I1GcHzUbvjJP9Mrhdc/T2bevfMfubJSz/xXdQ7OROW&#10;/e/8x7+Bs+9x8vzMPXP69NNHX3rk1vY70k+fzNWCicun5i8j+EM0+/acYa2P+CPR+TttcnJm4ujd&#10;C9xc39SJTTE91SSGpuvJJ7HmWx/9QaW89DJ3N+tdxIeX/4DDv/Q60uz6Z3qr/dmd16qvN33PabRH&#10;FDNOvcQ6X82fcGfYM7Zn1+oap6a36uO/6k1ed2GfMfNo997Ju29853P1Pp2x8zzbe9TrSHfUn/a7&#10;cmfomaGGOM3Mfs7cceXpqUfj1JPPhKnNKM/YvZwrh2hO31di6WNOH65RvGPOzJ7+YvJWuDz78o32&#10;O9pX1/0V3rys9RQ769E69UZ8mtP1apY4/COf9nR+49ZEfh611n8V8YPrTvpPccVxll6tdXbj1qkX&#10;I57Zy52OZkx+anPmUX5mzuSxOuPEXWHpMe2e/ZVH4lf5aFdz8fIlz7si5os+f7EtPz3Bsob7zIMf&#10;T3pmTk8OOU/X7+ifP6KXQ9QvI7gclPTs/+n0517NtTampnN8k0eetfxpvr1VbE3PWunO4Lkjvr4S&#10;Tx/x3glOYpmn/qvk036ezciu5P3yDDsPeurk6zfV/p6aiI7fjxHz94HkvvzHgPLxdB+jc/C5+qgx&#10;7vRwnEmuxn+4mD1zY/482TP0AZcvh5qX5+e++H5mjS+P+2TU41WRWb0vs8DyTK+a/+37fQPfN/DX&#10;G8ivx++vw7/ezXf1fQNXbuCPfzw5ifKLy5/sEps0Kyz1csD4SZ4nv6inGkwP8n7o7frNv6t275wv&#10;xoyj+2ou95FY72mPeUferT2qp/tjhjNX+qM+uvTpOa2nltM9vdwl+2rsNTdx89SL/Sjxjt2veMCd&#10;7vjR+zrj1fuhaeyR+Xqc2WHln/ehX3Of8U8vZ+nnPOvkisnJ3h157+I8vOlNcxNLvvvYp2c/MXkZ&#10;4clJfJfDzxk77q6nz45DL/frcx1pf9a+9zCdz/uSY51ce4mdyX3PJs/Up7/cCVtpEn80d9cr+tzx&#10;iu4ZLjP9g5r2oef9de+R+hGvZ+/kDv1ub+/I99t51Lz614PyuT81u7tM/sTrPp487pGaCaPfezzi&#10;kXOu5D07tblvnzN7atybuvvZk09c4cmZ8vafOGewR3ymnfFJPPMze/wsnEfu82c5+53nuPse8/PY&#10;3tSNcRYw//LA2jPKN6a/HKM9o3/RYZRnxBMuL/3tfWTsPXoXz5M7NdZ1ctsve0d5anczdr2eAVe+&#10;sTm7mvczX4947Pyzx/l59Yy8F/j2G0+vzOWlzjlg2TdHL2fySmyV652eE/eon5ppp+x/53+9gbyv&#10;fP//yvp5Kz9bnt149sTqja2b/Lxze9Ri6PUSB4PbfPDdow+c9N9pmJFz5eZsc6Mc5/l7O306OkPd&#10;FPXqXs/sGr6YHtbtZT81zcme/JVfa5OXuT4rfnLhyG+89dbyrVcx/dSAkWdvp1cn54x25X1G6xzi&#10;5AMmnrslnh7JEVdvTUwMzdVd9TrSMad36tlZ67uLR/zu9/z2li/PKM8+dffkrHD7HxHZkz2MzDQn&#10;ds6v8/je9uij5+ThHle83U8Ntc+V+83ZerS3vkQ5jaXGnNh862nH1qmXS+395d65S+ZweN+cSU+v&#10;5N2Z56ycd4Rf2au97tz/US/29+W5ea98v/T1nJ6B9yd14noYWyeevnD+67/+64+vXTnsQM99rCdP&#10;NcTcpc9B/5FHT2cTzfFzN3jJNSfKN6Izlwe2evjHkvowj39Qqs7/MaC159ZfT/vW9PUUa474d/y+&#10;ge8b+Jwb2H1N+jX86s12O7x69rf/9w181g388Y8n+ydKFuKLL78ArXPZCcv+mdwvPmcZz2jhwD/z&#10;nOWd8Zo4niN7z85MT+/F6JxnZ+hj7M/CWX93bT64PSMcXlk7nyie2JTDc95ZTfqkPvHO9XZW96f6&#10;CnfSJ5bz896S8yPkZ+7bs+7Owx08cw93vje7Penlns71Ho7OetR3tn7Wd8fpDMx41VzviRmZUz/z&#10;pFee6RlPtbv3KufK/4iYc3f7vWqXo5m535kdrvLbc7fPznun6xnU8Hd+kyaxZ7TpY577P+KtvrXU&#10;vuQw89nzu/dXjn0XuWvehXhj6MX0slaTkd5018m5kuf81CXuXvR3u6V+ytWm38RbYehaS62vUX1z&#10;wRODT52YWuKq33zrnq9X4nLTX94UUzv1E7vCTZ35FT3nkJ+5XhNm7zteuwHuOT8319Rfh/3sOaY7&#10;mDBOLO5ndLoFe3KNqz3l40XuX+LlXxap1avniqdXc7pOrvrmZD1xJkzNbmd0zs9cLdF+YubOnThi&#10;ctR0zLlq4KgzJtYeuzr94THDOcT01yc5Yo9G/Z3lbPwyp5abPbAJh8Oj73v11x/RTX3x1jsn95Kb&#10;0Xzy/usG+wq9s5ydignL/iq/slfOuKLr2enTva7levbur+qr/PZxbuM/e+25javz0p/uOHX2wRLv&#10;mhlyyZObOL3dkzp41noY02PC0InrYUytufwdRy6+Z3jyjc6w7njUb/6V2ruYNFfmrs69wqd5V7D2&#10;3Z3jjG+fNf133r7n8uVmzNxfT/U8d1zh9h+J7oY2c70mrHvJyVxeRs+b2KRpXnKyl/jkCXfFSf6d&#10;ee6HL/N5JZ75XbPznPrnXDHm+Wt2MWr+URH15HPXjld8zuzBvv5jKL09k7Vxhdvfxdxlx6OXXPK8&#10;U+rst5f8xrNuvfXV8x3Nop936xx32c1rrhqi97HTJ/+j8t7ZOqO5O3UtbvSs3KPcXcweOS898MTH&#10;l31r+urB+Jr2kWtNlJvvg1jyrubtYW30PO4Hzj9wZOd85NF3R6M8er68B2oe/c3TB0weeT7OFeuZ&#10;4ldizmr/Kz7f3O8b+L6Bazfg115/3XV9zfWvbL+3GOk6V+Yd30f0+o7fN/AVbuCPfzzphz2jH/jE&#10;eun+Sb/7XeOlL73MqZ1FziNfPGux9nhXvmvliN0V+cWJ3szvHejZn2baa521fbRg1PaMyZlmPII5&#10;C236OzM9wab3H1yf9EjP9GtO8pwHR18x45HXxAPDc5otn6h3xjO69LgrP9r1rjl3+kw7e5dn5qCH&#10;f0WTvtP87D+b62/Ub7Vv455PXcdVv/Gcby+x9r1as7d++nuW7KWvvMSmXF965kb5k5fz5exi+6Fd&#10;7b3zyV7qexfniSc3Pf7uufezugfvcdX/yvjqbHeeCa/VnDN38+jnkrm8/Pm/d3h2rzO7w2HOZzzP&#10;zs37Sa+8R3Ex66vnTt3RXTXX2akTa25yPjJnnzO7yHH/1ImxNzzq7B+dR2/1GdvHWcYj7zN9vdwd&#10;Tc7N/ehZqwPLJ30yl6Pe+o74Cs879voojz6/702+jx+1y9U5fkb6DOmzOsdOo2/6JN9+eouhSW56&#10;mHvH8oz09TSKGf0LCn8OFMcjfcC7BrvyTPrGrD0T/mDWRudmD6z7XTdfn6PoXslL7+w3bg/cHB9z&#10;/6sbiZE3H2z3wPf9JFdPzKfr7Jmz2xmefKIaz5V6MF+pUddY1voYnQNHjOhctfLEjfTN1ctNbfLE&#10;pzjNnnhfAfPcV3ZJTeZXPB7hnp11xDvqP7LbV9DkuTLv3fIzTq+5/fmVz88JvPLPidO7fbJn3t6J&#10;k6/69PCnnz83gfO4o5x39K9nkyMfHzDOY07Na/Kxp7c+1uqsz0Q0q2fV8/zd73rlu8JX71/fxUp/&#10;FmfPnPXs3j1Xb32N8uh7JrlZy7dnbcTHnOjPseD6gMtJ3D4YT9fv6L/+mF6+///KekeSu+Ls8D73&#10;jnu2p2fyE2Nn66P9s48ma/31ss6YvUmb3F2uz1kP+TtPe3CbL9a4mozs5IvPCy914OZqPEPj9h+J&#10;6UXujPZKHr3kThr5U6/1ySW3JqL3aze95LgnPbWZN5Z+ansfamcZnWdUSy1H7CjqkTpzPgPkctJL&#10;zvRz+8RP7VfM2ZmX52JHsY65f/LF5efXkH5yrOH6yPfO0yf54HD8LKaHWvj47R65qd/xj3r6yXNP&#10;6pwhbnRPzwMfL19qjeByjGD8PhgOfvl/222Pf6CpllnOFdP/zTx+sA+04gT9j1Qu0fyP5j+9wNM/&#10;+9/59w1838B9N9Bfg3d/7enXczyBfevv+H0DP/oN/PGPJ/MgfgEYs/dozk+Sj/od6Y76j+58pMsz&#10;+YuAq7vAVzvNyxlT/+q8yQNs8um9rJOb+3Xf2jjpph77+ItJNLzk0ds9Rzz67nHEdQ48uWrtTTFn&#10;TP1HsJzrLo/4fLTGvd3ZyB72jnaCl7oj/kf1z+6/2h3c38Swc/LMmbGas8LV3nkPzjK6r3XPFD+7&#10;A3w91CaWPvDkJD7l8oxwnHPFZ/K+ijn3qu4Z/mfMfGbfz9R6V/lZeWaflR94z+j67FxnHPEf9dcX&#10;fXpknudJnPxov9Q666tHz7g7nxzPIjdxsb6DrPv+sqfeGc0F5+eXCaeXeHvZFyeKvSUXf1B/UfY0&#10;Pe9LM89EnXdgn+i+rZdvPzWfkbsPs817t67v3NOZ6Tlh2e/8lfv1rF39VfbY7fjVerzX3pvx0R1X&#10;+gkXy89a7sIOXedeqdPLfvbA7IPrSfT3qP5lhDw18vWdIpyjJ32bu+s1N2t0vsCP9pj6YM5f9fGW&#10;Q+4zYfTA9TKqWcWV14qfOO+dL/6Cyb9kYna/UndXnme8cg65q/uyn3smt/u5B5qu9dl5yElt8u13&#10;lN87wQObcHo7Hf3doxbOyn+nv9J7xD/3uzJLrjOf9dHvR4qePXf2HrrXdWo6n7hiRGego+aVf74D&#10;DkduRnr5yJNjr2twuZ1T+3MUeWtbB6cfNPmg8clcjNh4zkneUZ4+mU+63nPiXMH0O5qbnmoSW+VX&#10;uCuPCb9y1+xwdo/k5Z2IG6edwNCkbsUT14+40mUPjho9rsT0uqJrbu6w2js1yU/cfDrXkUZtx2mf&#10;R73au2tn7fx3vfbb1fjoxVxnq7HfuDV9ciM6e+Lpn77mHeU3PtU7bve61s99qVccuUZ46iaNWPLU&#10;Eqe+mH391ekFziv5zbHWK+vEekbzjmp3Sh7YtJuc/HlVbBd7hvWzu+9mnu3lWX1PxPz1izWeq53h&#10;8CTXOiM5T/JyTvacNXHp+XL2m/HJH9Ae6Y767sfIM37w9CTy8uz0ePhsgfkZSz79nElNH8z5aom/&#10;/PLLHzP4v/PWWw766ZlmTLwd5t7JmbDsf+ffN/B9Ax9zA37feGZaeqy+tvt7yTPzvrXfN/BVbuDt&#10;H0/6ky5L9Qd99QXxyAHyCw09dWPtm/sccY/67X1H3fud9cw7T414+mb/FTn31o97iFPnTqlJHH5q&#10;W6efPH4xh5ev9kq+Gjm5Q/OmWl32xIz8onJ6zs7SZ/J4Bca8s7tN89G+YuerO0383Mt+YtN5Pgpz&#10;n9U8+7t95RCTl/nK/wzevmc0E2e1J7i93nmq5RKnPpgc9khO5smZ9m2s+c5vvHVn6mkvsMQnnztm&#10;T77f2PM3kO+d71NiOUFcHj2x5JknT+zumDPcJbGct8KTc2ee89ztTv9XeuXuzDmzP5zUWYOpzz55&#10;1szpWg9602O/dRMXLHmTNvt6gPGSL77yy/4j+bRD+rCHz2qv1a6p1aOj81fc9DY34jXp3NNZXYvv&#10;ohr9qXnlk3uIi8lVn33zjM5L7Nnc2e7yrN+3/uvdQL63fvae2dLPDB79mczeaob7HHFzV3L5zuT3&#10;r/yDOx7/6w96O7trPeyfjc6Ur69+1vaJ9sT0aNw+UU5i5ruenIy5U+ZydnvAOerLmbydMUV9ib6H&#10;vI/kvPSln9ys9T17Jzue+8sxOmMV3Y2+HskVM9rTH3330lO+vKkHpz3UTdHZ9q5o1fzMcXXHV858&#10;h8eVeZ/F7c9S7pG9/ox1nbrM4ck1Zj/z5IJP70F7WBPhq0k8Z5DLlWO/a7n2s2aOfGfa71q8fdDz&#10;vZKf93zAUj9p5eYOyWu9/I5neGc47Xul9g7VnJ13ljfdp7Myuge+vKh3Wvl4rHZJXL5Y1+L62c8d&#10;H8nblzqxlSccdjjD1aP5XSfPnDjNmDDvZOqlX+arHVZz1bbukdlHM5w1RedNvcS4i7Pc1GWe95l5&#10;cjqHx/eu/PseMF7s0y/0uz3V9Zyjuj27xtcne4nbJzYn64mnz9H++OilRj9qX3LoiSUvc/rJt0cE&#10;t0/cPXJ3nKs9PhtHvu531fsr8zmzL742yHnEpvfCntw8nxgRrV9v6Z3+auWlXl7uoK+YfH2ejY/6&#10;uY/z24ealzzPC588P3+tVUPUxzlEMH5NRt8/k/DXaPjy+1zn+WcXqdcjI7lzya8+edar2m/+9w18&#10;38D9N/DM17PbnPH4/tr3tn6+yHvLc+Zz8LOd/u0fT3oBHC7z1WG5qDO8lb5xvLx8Y3Oos3f3DtO8&#10;KxhnyDvJfOWT51lxzuBnZp3xkTPdLVju68yJi0/jatFlro8adzAmtzHq9LO/i/o1p33cq/ng9tKj&#10;9dm7I9/5u+O015nZO+8z+h3H3Vac3jl36RyPxKxX3uA5v2ftdHf2cmd3yL3Is5bDDpknx55Yzrhz&#10;d716D2pf7tA7gadOrylOHmIrD3A5k6dYcvTyN4/Zk38losdTX7TuRY85z864sk9zc6/P3MO9ch+x&#10;Kco72lne5AFG/8hjpU38rE/Pyv0yT+/O5Z2d2fqPqnNPZh7tK9/9jvhnPPU6E3fvzZG+d4eP34Tr&#10;lefr2dbq0yt16eXMjPZXEd+eJbfnyLM/RTVEXv4hH9w8g/XkIYbe58xsuc9E5zjbKI535qtZcNAm&#10;11zP1NoDo+8r8eRfzXuXld558ok81qmDaz/xKZ/0EzZpxXI3se/4c92A73F+tjLv08pPfPpMJqaf&#10;n7/spQ/51EuM72887qE3kZ5/0eFfTqT2TXjTD4/4omFPd24P8H6ao0fyxCa9PH2M4sSdTp6c1E85&#10;PF7Z0+MoouE97Bc6Pd3DmJ7oJzw5R/lqb3zbmzr57p9Yz/PzKYezmjf3qF7NR6cn0b2bP/mrm3pg&#10;ek28nLXSfwX8zD3csad35J1dmftZd9k733EPeOhrBPNeEgP3yX5yzI3yjakTI3r/rZMPJ3uZ0/NZ&#10;4frD6z/PUEPsedapxyM11nKp8wHnxVx19numeMaenT1y57Y3vTP+8Hh6jn76v7P+9cej/r8qriH6&#10;+77t1O4MR13ysy8Ob8LpJ66fMXvmxtY6q2PyJ1/44qlFB86Ln6fyEZ90yevcXa7q9HEn6476Eieu&#10;ffdAb05v6ucM+4mRixP1aw5196zVT5ozWPqYq0vvo/3UPBqZzcuZ7pK4WHLIffXXIJ89v6+pZb/W&#10;Tzvn3NRMXPzSf+KsPKZdnJ2a5KX/aja4Gn16R2o5Ox/0ao3u4P3qI57eYh1Tg0/WzT1bT3N3vvD7&#10;TGdmqdl5n/G5i8MevNwLX88m1nXvrl6+u/l1JU7t+270+7w9tc60717O1tPZRvWrmLoVJ3H5iXXu&#10;ThOuPvcTg5+5HCL3wUMuDpf7UCMuj0jPPn8m4fcyuPxDyey3njoffRIjb173pzo1zk1s0nxj3zfw&#10;fQPfN/B9A9838BVv4Bd/kr6y3Oon1SMPfiLnJ/T8SdNfHOlpXHmphcfLGr450V+cJa63POujWfaP&#10;+PDOcPSbonp3zPfHnjo5RHq8xKzVi6s1gndPHyNc/dT5izi09og8+hnVUKuTp1ZO4mLo0ss5cuWd&#10;ialtPj3nGJsDnp9Z95ef/mLpIR9s6ic38xX3yI/+SntmBz8/uUvm6e8uOS9z+6nv3LttHJ+cZb/9&#10;wcV6d3F8nn30Sp/2hSNmlJ/67skxyjXK768l+Ub4vOSL7yJc58CzFqP2XsWM8MnVEH3IrZNPP3vk&#10;9pvfc/XumDq9mmPtvtTJzZ26p5aYsxK3l57Zn3C9kvdsPs151POsF+dIbp8re7kLvObaFyeu9HIz&#10;TtzE9EXT3smzT1zhycEr/VpDzcv5Rjx4uv+O/vn1NdU5Qz+jfKNcvqbMifD9OoNrTx+iOf3M5YL7&#10;0G8869SrySg3eeb2kr/L1RnhZk698jzC0wdu1vjms/NSR0yeud70k2OfOXpMP5fag5c/f1Dn+07N&#10;kzOs9Ui9WO7xZvD7D+5sbZy49jquPJzb/Ma77tnd1w+eXDjyGocPJid59KzJedT79Wet/p01fx7h&#10;wNcnvcXVd0xu67NHzmvyE7enzihOlNt7rGo9Vv0V7szWe78r3VXcM6FjVs6j13tk/2iW2omXc6f+&#10;R2O5a+Z53mnn7LOzHKIvOMkzp59PasH9/pU++f6nXk/99Mpaz9SR833PWX6P9b/mkFxnTBje4HKI&#10;WbuHMT1WWHP0c4Y6arHWJIdcbvM8v/zs622PmP3E4dJTIy/fNzno/EeqarInpr9eeoObE3/77be/&#10;7CWfyIv/mzP97elNFPMzAKY/OY968ubRAyO2Dj5P6r1z97P/Rlz84Ex3dU7XLZfXeNZ4NE9feLl7&#10;87pOX3J9jnhH/falfkQz+Xw1zDtzr905u9daPTKqOcNVh2bH3/X0yOgOjeGjV84Eo/bVOmp1fH2l&#10;v3l7pwe5PKN+1GKpEWuec+yjkWNsH3G/zu2D42M07xp8micun8jj92Vro3OnqBc9+fm9LDVyc6fu&#10;Z61fYuTqicnpXF7rz9bpN2l6vhznHunlr2L6k2eNt3PUZ03u5yZxucbVjuB+zZAnTz8w55jr62zq&#10;5GQtVyxrsfYVd4fWWKeO3GelA89e6sGPPLLvLKM9/bueeHLtdeydsn+kPcvd+Uy9xrrOuWdy7gmP&#10;9Mm7A6f21+d+XsWZQd/vR3wm9bS32gMNXF7JxSP3aX339BA3qsvanMgrv4b0UWdU455qqe3BJfce&#10;1Fp3Ty/71O6S/vKI5vaZgZ6a96fvHlwOUQ9xsGmmXOKVJ33dNfXZB6eGRzRXx7nM4XpOz2iPOn3N&#10;9UPbDz159PQyNn9X6+Me7OmLnn9fj3f7eyb8eycw+HK6r5fz5RPF4JhnP3P8p0f/VV9f4+SRc476&#10;7UPNq+e7l37ywHkPfB/kofdrA42e9OWI+/tVOPR+/fXXt9/D4snvdd1FLTiYPubJY7b93NmZeFx9&#10;2O+rPJ7tyk5wr/CfPSs7fuS8Z/e9S//qM/veX92XvR7VXp31Sv6Zc5zh7Hb0s4sPLx4w7y+xycf+&#10;1LsDy/30czdj7g4nNXLU3hU9984fzq5/1y47n8+ev9vt1b23//Lkq4ekf1+2H5LkZN78rDNPzc+Y&#10;nznrirPCuSfvPznkV74wU4untR7OyHnkPNmjVmvsPhwfOFNfLbypr/6uuNrjI2ZzhjxvnmmFJ+cj&#10;89U9ucPRvkd9fV4d73hf8Th7Hrk9t+vp3Gc4qTuz0xlOepqjy31WufyMyU18yq/st/PtfadZd2G7&#10;Pe6a8YgPe125T2Y0/5F7XGna+9EzTbr2Xr0nfSe5a+c5J3vgK//mpUdruk5u5+nrGcBWj70rM/CS&#10;j14PZ3Qt/kh0ziNaNXfuo6d74W1ur2P2cxfySd986onnHPvWGdMrcfLsZZ488Ct/eLbySc8zuffU&#10;frt7eMb3jDY57ndmH7mp3+WemajW2Lqcn/mO170ztfNzJ3X2rF8ZvZuccff8aQbz7p6TZ/gR8ule&#10;JuzoLGjUEY/ulb58uV07c4XbX8VpRs7ie6B/OcsMXvR58RcR1virI3cfch/6E27/rugcZ+Ve5kT/&#10;IqXnysmzrTiNX61zllr3tiaexXi/8DTy3vmXROD2Jj93MeZ8cvGO9LwrfeWkjjwfOUReapPzs+We&#10;+Wc511d8z7zjK7up+Yrvy+r7FLt6RmPvL26cNPR8td469WLG/tqd7rL9qfm+xLPyBsdLv+SJoTe3&#10;nxr6PPbI5ZvTs2+EQ07M+1drxMMnfVJvvzFn2T8b22fSPeo9ea2w6Q5W3Lvw3bm8F2Y9uxtz9DCu&#10;ztDc5nedPtlrn+SRJ7d7Xa/u6YpHeqbfzmPFS5x85+HcMxy5UzzS506T/kfBPCrUhQsAAEAASURB&#10;VAfn9cxinCEx8OyR28/zTlj2r+TOzLmtz17Pzp46MH+Na98Ih7x91BqP+voY4asx6iUnazjskXtl&#10;n1zP9JOvXs2ZM8m9Ep2HZtond0tf96HPe7F61BNz1oovrs76bMwZ5L78/ar1ym/SwwXPM/jrAn3l&#10;GHNOa+F4vpwH/tWfvIMru3pf3gVa/wuS+qQ3fO/Izxc1L2u8fvnl/Z96+OvJ1MjTn6iHGLXvQeb2&#10;f9TImTwX0Xv5Sudxv6+000fs8lU/Z1/xM/Kq9+PZs64+u36tHfkf9b/quZ/d67PO/ezefyf9h//j&#10;ydXl9hcZH57G0PpFt/KZ8PbpetK8GnMHv0i6dn7icuklbq6G6P2lJvtHeeraP3s5J3E01sb2YQd/&#10;4WZPLr3JA5xHHhxf750/70Ze+sgx0rv6qDFe1bv7Vd0RX9+jvbKvpr2T072sU98aeollrkfqxc7E&#10;1umdeOZ4wmnszKwzHH3dw3krLTy5alfcr4xPu09YnsFzg2VufaTX6yxP/i7q1fvsNH+3Xt8Ntfc2&#10;3cVRf9I01jO7n7W7rDTizbNOr+bSgyduVGvUI7li6aE+e0e5mp6106GBP2ns6atPc6mbQ92Y+lVs&#10;3xXvlfjVnY920W+6oyNt99PL3sp3dZeTB17i+mbUywjXF78+M0cDh5cY0SdzsVdG92CGuzvPnjtZ&#10;N7d19tXpt4t6p2byXXkccdM3PcCPtMm/ml/1vsrvfVbnbN5UP6Od/L6xazfAe//Ie4CGV3929DKy&#10;TebWqTNP3oTRn/CzJ0br90X/soNaT3czJn52xkfw2CvvgpnuajzaY+JNWL4nPWfiO9f9iO2RPvI7&#10;6q2W2veK3H84mX+pZL+9rPW0vhLdQ03XeIsRexZ1Y3p9ZHTHu3eZ/Jz1kee7a9ZX2j3v9q69Jp+c&#10;k/ldd5o++LODMXvk7keUl3jy5YpR519O62G/46T3/EY08KyN4JlT87TnO/r+I3z2O/p+lZrOnekc&#10;d2scHZg8feRZd9QvcbGM2ddzmpe8o1wfeM4i1zcx8I96mOuTO4o9Gj1X6vWfZnr+7KWWfPKcOIml&#10;xq8fMHGiT892J/tGtdQ7jnw57W/f2P3cTU7G7J+dkfqeZ2/CJ6z5cnIvOOLyjXmPO578Z2LPesZr&#10;p706J++K75083FffWde5Q3qod4/uqUtcbzV6yDVmP7HO9fb3I/TF5DrT2ggud5onL6Ne6rKXud7y&#10;s0eOPn/+0m/iT5h+vbdz7T8bey9qZxqZ4Y7ynTud0d5HRvczMpvPDLUva3r+voieZ5JH9Ps7XGoe&#10;9dT+PwWkBh84vHzSW4yoZ2KZr/ri+Jqn7ihf7XOkW83Sr/WJo8199QLznsn9LNlvT2u94Pme8F+n&#10;JMcD3PeXqB86Hmoxav3IeeS9Vz/+jz/beX78d+T7BN838Lk30N8Dc5uP+H6R339zNvlHzO+Z3/Wf&#10;N/Ch/3hy+iCA7T4E9tXCJbf+8yg/VuY52Hp1lsQzVwOWOLl3mfgdN5P76ucso7h7GN138lDTHuL8&#10;Im/35C/A4eGTXrnDzudq7+77vTp/4vdOXU+au7DVrHwvyFe81R7w02PiXfWcPK5guY+zjVd84KbX&#10;Ga1zrurOeE+cs3Pgudvkcxab5h352ldLbZ5z5YGd3XfySc+/U+6dZfT8qzu3P2nsdVzduXi+j6ld&#10;4XLcwZqoZ2JHPsmdcudM3hN/wlp7dL+TxxHmDGOee8LwS86R/539q+df7b/C79z1Tq+j+/Y8zMw7&#10;SvzsPurRtr5rPBuj7n27PrvLxOt5E2eHXdGf5a7O7F3u9qE3zZk89ZHvvfYcantqjDtfONl3jtpX&#10;x9XOd8z1LK+cgXfeH3u/ct4d93K3R57/kTtXc+Xudnfse/LIOVO7m4G3e/N7VX+/6u9L7bWH+CO7&#10;3anxL1H09Ny9r31i9voc6pNPDi91E8++EZ1/0UNMfNLDP3o4L7v4XvGXRmKpveLvXvjmfbSHvJxD&#10;Lu+sduXTvq+s2fUVe3gXr9z9I73zPWXuK+7s7Hl6dtdnfZLX58veR+aexehe1h3dTZw686zFiebq&#10;M069CUPD9zO/htwVXD7RPPtweBKTm9g7608/647O0IM+PuLyxaYZavw5T40eaNSLyXk24rfaaeXt&#10;Dld1K79X4ke7erfsIDf3mTD7np94hreaoR8xPcVzR36uXT3s4C76yM39uifHmNzE9AZbebiDOqOe&#10;ky595a/ixNV70kz8ibfzSH7zpvPs+Nn7Srnn4HyeMe/Ovjsnh17++lIun1V56oyJO6cxuVN0hhpj&#10;c1e4PL/n6iduPNLTT07meuyiZ584ehknjhgcX2LpTW91xuYnl5znSKuHMT3EMtL3M+OePSNrcnnp&#10;Q568qW5+1rmnZ83+lMNLrrXnsUabO/tZyz6crNNjyvWkx2v384FcZxD7OdIzIx92zafr7E158595&#10;7/Bvv67dod+H3bnxSB9z7sL/AiWYu+NFz5qZmbtD+uY+9n/k2Of1zj77TF9lj4+8h/xsvnLu2bvN&#10;z4aaxF6546u9PU/P8XxEOUa49lt3psYnfZ/1OzPzKifP2tpdr7mP1h8x49HdvnXvN/Dyfzzph8DY&#10;F+8XYX8xwUvMHB817UW9mjNxPxJz59xPbNoDnmdVcxTxkTN5NnY0H35yyNM/a3n0xcX0Sa3Y7hdt&#10;qYfvkz78L2mofcGxT/QXmWJ6EN0zsTN5e3V9xuNOjvO9r6zNmWffuNohNSvOGRyfySsx35+zfke7&#10;65MzxIgrPDlXcvbZeR71ndUenhP8rIdeq6jXqr/Ce7cV7wp+lyc+nis9M1/t1fd6RrPymnD3mnpi&#10;d8/U967o5xA/c2PvfnRedbvd4PBqbzT6r/qTrxp7+ltnnGZmn/zK7Oaf8e951szNp736nHLVNd/+&#10;FNXQy/O2R/L0mTB7U0x++0/8q9jKX/wVM3NH/J2VeObZz33Id/pdL/07n3RiRB524iVurlf2xdTp&#10;kXjmaH2OuPJSA4Zu0uaemetzd3QH97N2R/GjualrrudIL7Hm3l33XrnD3bNe4Zf7vvrOvKtXz3nF&#10;PT3j6bnTY8Kyn3m+R+Jn75A5/h7Cmfr17y31JsoV63rigOVezgZjlv/1Bv9rG87Xm+huzn026v2M&#10;T54Jn5XnCm/N6px5djjyuCc9zN+Af/4A1rPxSj/58vQm+uLPCnih4zPz22+//YsHPT12/vaMzCe3&#10;1sO9iIk1L3tqVlhqzdXcHdlhNWOFX9khz6hfYle8kquHntn7yDzne5fu9pF7OMvZRvcjisn9CpGd&#10;3NH9jOxHbm0UJ+a5sk+PJzFzNdRiO2724LuvuH7U+ehtlGeE688hehrTh7w9Emtu1upWGH1m+rJO&#10;vnnvJjfxCUMPh14+chMzT0+xXUz+znfn8Ugvz+QOxkf8Jo0zjHKyfmTmIxpmp44drInuJJa7NpY9&#10;8+T4tUFP7+yrMTqb2rz54PbgdR8sH7nNW+FokysvPc2TJ9bxiLPzx2v69VbOOPJPrrkzH9HqcSUy&#10;bzVLPHcyZwZ9Oc6k5teH/jpefBfbY8fNnrtMes9F9Pc4aOWC+/6JZb9zaueR86h/r/78UV76/tl9&#10;z+jJs5cYPfVGecac732j47z+V/Hggk1+YPk4x2gvtWJHUe/0Mmdvc3zIeaUm66NZz/SdeeQx7dNa&#10;al5wfah9b8SmyJ34fsLnpQ+4s3hvedmbvMTwUCeWcdeDlzOOuM3POeTofdnzvNYdc372xI92gicn&#10;NWJEcF5539Msvdg58/RCZ49cLhiP0blv4A/+g2fKY3C+n+mMebavnHvvRJ7pvblz/yN/97hz5o/g&#10;1Z/9u+9B//Q9ei8+6t4+c6ec/VHn/Z7z2A28/B9PPrbWn6r8gsr8T8bXzp7dWb1fVEZOTS9/8Za9&#10;3a2gO8ttnvuk/4Rlnzw56SluhEvfOrn0fMT5BWM+6ozykkNuP3GwFV8efTln+Op+lOjZ7trX3/Sn&#10;73T3R/NSv+I+4rvyEs+5k3/21eTnYurLI3a/Z3Sd2q+U9zmm3fJepv4RtrsL5tt3F2t9xa2z3z05&#10;HXNO97I+65eaHyH3zoye0/rVZ3Aec5yZWM6nv+od6fVOP/MjX2am/oifvuZG908/MTnE7Dd+hj9x&#10;wPQl93XGPzlTnt72d/fkHnIfiTv/R/xSw3mefVYe3lXuv+Kyg728s9ROeGLTOfQ0yulafBfRHM3b&#10;6e/oOf+R/XO+evz0zP6ZXI/k4pX45N1Y1+ln3r7gzjHKnWJyzsybPCZs2mvifVWMe/E+8o6+6r5f&#10;Za/d+77rnd0/34s7/JibPuQ+5P6FH78vnz4TianLHcU+Kl6ZnWc92i99Jx2YnKmf/vISO8pTgz8v&#10;/yuTaDPXS96klbOLqSffPTlj4tHHo3n6Nj55HGGT/6Rxl6l3F+a57vLT54570uuR2Of6zH2cbVyd&#10;hz57n/18rHyexd3TiB+5de4n1jOTP3HEjDkjtSvf/PMt/yw233M8vMv2yPrMWdLXPfXI/e3l7PRf&#10;afSX257gcvCQ11F/oxrvRzxjznLv7D+at1fOedTzTl3vd9Xb83jH1md9Vnz99FnxwJuLBoz3m+hr&#10;5dH6rFOjD7F/fXW0p/27Yu6180xenmunobfi4jf1cs5O33Mnr+Y8WvdOj/o8o+N87mFOnM7t3SY/&#10;Z4uDyc0+ub5yrZtnf+Wjl7ys/T660qrpc4q7C/XKQ477p1YMTn6NU+uX/MTJebr/jv6Jd5+ZYLxy&#10;vjqiuDywHZ/+mWfyyBln/iFg8t2T2XqDiRvP7HbE0d9ZHd3LmH32SDx74DzJ8R868pkwVwPPXyuJ&#10;qc+aPJ+juzjquyee7pr+nSe/e9R5H/gdzZ88VtiZ2Wr76y73cMe8b/rUzkAvz79D9zx6EeU7l3jU&#10;T+6PlHsuzmz+2fuv3oPP3usV8/08+pn7iPfAWbvzTBywj9hvt9ere567o5/JZ8+vb58jfVec1ryi&#10;/szZnIf5eRevOOO35+M38CX/8aQfmPzwgH32h/nqNXsOdKvdr+LusNLt+kcatVP0LOlhTsz3R3zy&#10;aQyd3vTUGptvrabnqjPKU7eK8tJvxRV3hvVnxd3OnuvMbnmezM9o4fQsPK74tN65k4fekyb59LPW&#10;82yc/NGuPP0Ny6p/NLd1q/lHPlP/qhe7HGkmzoS5D378xu2jn75X57PPqien4+58zf2Z6+neEjv6&#10;7PTdXHkv9M557Xf0PrVWz/bZ1UczpjNN2G5G9nrn7GW+mnHmjKllnq/0P8rzXtzZ2dZHHtlXmxj5&#10;yktcnXXrX107f5pzZif1Rn26BgfD094Zf/2meEaf89JDrbvQE+s8da/Mc5fVnNwRzpGGvhrjynvC&#10;1RiP5uFxhTvNfAZzP2N6sdeEJ2eXo/VsO97Ue3b25HkFe+bcV+Z8Ra5n972zZlex1d7ZNzeq0U88&#10;a3Jx+dbyGre+EtsT755N7a//+QsJOc7BA4xn8pP3kbH3yNm9a/ZWuRr6ed6Jn9ypv8PQHvnb9782&#10;6T+YROtfJPl+Mct9wMjzRd+7IvdpbKr1VZNx1Vvhao/68lbxrP4sbzXnCH+Ff78HRzu8qv9V9vB8&#10;3DU7GcGtyROnPvM8csaeOc2ZfMES79rP0sRJzHmpzz4++WcU9pKvh3/xnD33gANubVRLTIzcWfb8&#10;S/L8PpV6cmfkDnLsUad/zpErJ2P20j/3To4zup9/Wa//tMOETf6JXcl7ryvaR7hn5nnmM9xph9Rl&#10;PnFX2KRjL3D3W2nB5amRC65399TJzQiXz0x/7nMXfY3qqeEldzdLXXLUGh/17N1ylvOcYe9II4/Y&#10;WnuNu7/9nzly9tUdinsfcvm1obl3Z5T77J3plz54u5O4e1BnH9zvo+6k1qiH2qxXec6To9+0s5gc&#10;NcbJzx7RPnpzY2KZ20e/m0s/nxU3OY/kfF9ip6uP+xiv6q/ye447E33xmeKxzhy9eHqJJZdfC6UX&#10;PWvuixce/ppJLdEnZ4Cpt9+RPaZHPP3E4IsnNvk0hg4NUY/mnKnPzpXnzPR2B3q8uKvEmquH/F9/&#10;/fWNggbM9weQ3Kd7+jgvec/ciT6fFTnXV3q8Z98fdsv8aFf1R7yv0s+zkfP6qs9X3u1Vd/ZRZ/7I&#10;r8PdrI867+r9+uz5q72+8fcb+DL/eDI/xJ3zIRIz/l3ewKPz+gUGL+8p8emukrvr6yvnSNf7pt6d&#10;8JJnzF7m9nO+uT4rjrgxdZnnPHDqI03qv0KeZ8h8txtnlPuK8+KZvwifdsm5uc/EBTvDae0z76f3&#10;4+z2flX9yDnv3CXflzz7Z93H7my508Trs8jJO5az85Ljfey4zvhZo3eRd3jHWftOqZ11hz8e+h3t&#10;Lq93wmO1lxo4PFm3z9H8d4f3H/UxZu9q7u5HXo/00agj9plz16N+cqfcc0w9MXex7tj7HfFbb/3o&#10;WZzXe+TZuufMFa6nvF30Dyf1MnoeanI9qcXwlW8EU0v+yif3OJqT+x1xH+l7P2j7vh7xU9N32XOu&#10;3IGeZ2LP3WmmnXb8V/Wu7Hx2h939+pnK8+O705yd+6Pw+uzsPWFH51HjnR7x7XvX6NWa25M7RedO&#10;vR2GN7+38fsnOV76UWcfL/fb+V7ttafzz/jAbX3r0i9zeeo7Tlw1RjTcn3tMGjgTrkfHie97AZc+&#10;tX9ZLgZuTl+fxN8I9YO7ya/2X0o5npem2F+I/yy6R83jzH/SfvjguX6Ws+X7Y97v5Ue9aflZY2be&#10;9V337Rn7TD2r+6s6/Xr/3jm56SdOzLw52bcn378ctjYmL7HM4axq74XoP7KHnzg5ejH6+bgbmBz4&#10;OTNx8/SY/CcMbfo6c+LKs5d7gom7h/zcz5yYejXZV2+vI9zkqG3eZ9S512r+0b72jZPPbg69nRY/&#10;+isPepO++dY5b+Xb+DRjmplnnzyyf5Tr795HfPrJVd+65NCDl7tOuuy3X9Zqc4ZY8h7N9T3yhHfE&#10;ObuDM4/4PXOnYzdf+JLD59d96vi+4/ce+8lRL1+foz2P+kd+9JOTee7Afjz0zd+A33/IesrbU11H&#10;vfU4q5t8wNDzHvhw/ztP58t/ZZxmce7VfhO/9zvDac0dNXPd2+hdZ89ZcoicmV+z8KLm/UJr7dcM&#10;Wvvqwej7TPeXXHgTR/0UW9+1mhVuvyN78KAj93XGR0177ur0XenBvXffh9yT3+P6wE0fdfR/+eWX&#10;t/OQ+z2Q98mvRT3pZ06dnl13j/5Xfdj1qzyrXfruV/uu9Cv+Z+LTZ4Rz+vqRzvKZ9/iK2bwHu/uf&#10;3rtn9uhZd/uvduu5R+de+dyBM5und7rD+9vj3hu47R9P+oHzTfcXUdartf2w2O9anIjXkZ+81O3y&#10;nHfG+4rXI36pIfdenWvfKE7Ms+QvUuFO/NSmPrl6gpkbk3dGDwdN6vTKfdOLPJ/UgqtPjjk9+MlR&#10;b4SbudqOejV+pl754+m5c8cznmc5PTvnZK5f88WPIl6tFXOO/awzn2bYp4feFzgva7WJp9b+1ejO&#10;ziGuZuQ8f+Ph+7uai8YZcPTIeeLynJ+e9sAy1y/xSb/qpx4OT/r7m7b3zvv+/gYMXuq5i9SqeSam&#10;/8pHzm62nPQQU2cth7rfXzlGucSVT3J+tLzP2fUz58HLO2ufxqmdnbrM20N+49T6y7GmJ+Zn3x44&#10;L2ox+DxqyO0lP3FyH3X9ObO/i2qT42wxOIlNGrkZ0fhKnLw9rJ1j3bqzdeoz15+YeOZyxFb3mh6d&#10;e8b00k9sd5bktK5rfOTb0xucFziviWdfLlp97OlH1COx9u9eetubfOxlzL3Bc7fkTXnOIFcr137v&#10;Lw5PDZiv5ssDV2t0lj5Zw0k8NebGngHOK2fKcYZaOdb0M6efnPRNXvtmT42cjHj7wONrSsxovyN8&#10;f63EH+jyrH790FrPBO6c3Ln5j9T65Sx9xPxDari8wHmtvreo/1kiZ+Xpu/Iuzpwz7675+op3De57&#10;IYeYPHcUz56a5ogTsycOxn/VkPfZzzy+vPzHefzFBI/4lKe3exHBjerk2hMn9qNX49Tofa14nkl9&#10;89W5Y+7kDHvU8uHx4O/X/Btw4Qe9jOnpTLDffvvtj3PyfcWXnBwJn1d7wpn44M6VQ8yHPufMJzXi&#10;q5n2iXISu5KrzzO2vnvuqpYo1tqs5aibeonBS6765Kzy1MGZtM1ZeT2L9zn0u2v+zmc6N/OvaPDg&#10;tTqH5zHqvZotjwhXf2sxY/LN++tHvKO7rKJ8+nLEjN3r2eqMeW7vTS9/HUOdPPtE5/W90FMDx++T&#10;8ojg/trDPcGSQ84e9InUeKlPnJk8ePjA4xGjVguuZ/Pgq4GnTg0x+9Q8+PGop554ct7I9UPy3UuK&#10;tRyjuDwiPfCJk3hqruQ9kznOap/m2nePSWdvxfWu7Wec/LKfOZ8h+H4WyJntZ7N3t5ZDVJM9Ztib&#10;crnd692Tlz3w9M+enqkF45mwHf4m+ucPanuWnBVun3jEcUZq7sjP+soj7nbNHrm6xHtve3DbP3vm&#10;6P0eAsZnlReP88j97PK90b4cdHL1db6ffX+9707y6cvFD71+idPjUUcuzzxrd/Rs1PxexFof98PD&#10;eUT3AO/HPlr8iPrBVcuZwbkzePbekt9/sA/fx7wjPs615895aOkxQ076qW2MWq9djp7H+Fac/MF9&#10;jPpwZ/14R87xPNZqM+b+7XemTm+93JXaV2N4y2dPcr829FQrt98veUbvxLjbvzXu0hp5jWeN1rs/&#10;M7u1zMiz2s+dyN1FPjw5RrVHMT30xSN9+LMFvuZ5PBd9+JyX94NcffLA9PN9Q8Pvl3n8fvZW/P4D&#10;/n4O9EQPnv7w3bFxvb5a9B6+yl7eH/uQc4++H9mb9u1+15PmI7HVPn5WjB+50yOzVufQa+pzth/l&#10;fJyDM/DKnTP3rI9GvLwnY3ut8OY9Uuf81L9yZs7Z5at7/gq77fb+O/V+WX2Arl6Cb6p+qzcf313v&#10;6twd3112HHvub/2VYp4j897RMxi7v6t9T9Qa1di37j74hMkn6tG8ruWlhjx5yaHHAybH+N55/sdH&#10;/Y500zme3/ZPh1f7/znp/oy7c//VPdrP6XKN9uA2Zu8o5hxzonnqnTH1GpNr1MdavjV9cmv76ogT&#10;lv1VPulyljp59qjJE4drnTr3Frs7pv+0U89L/pUe3PRv7VTnfXhnE+9nxaa7zjuZzn32ntJnmjN5&#10;77Cea72bk3Mzd45aY+PWxvbIuj3UfGRc7eCe3e+aXeXesTf++PWcCTs7r70mXfq7w8SbsCN+z28+&#10;tZy8SzFnWieHXu4uN2PyM0/OlDPvCn/yeBTL2X3uo53gq2F+8rtnf+KrM67OolaeURydOT1e1s6f&#10;vOHolf3EmpO91JDnzO5Nde85ccByB/PdHulzlpeau/O+l67vnvfV/Dzv9F7Ye3Rn9JNv+8nbzTvj&#10;0xx9e95UyyXy4i8a/ANv/2IDXc+YvMDwyPhW/P4Demell7k6+db201MfucTk7fAVrz2cD555eu/y&#10;3ZzWweXFHO+ffPVqvfUje6q9Gj3fR8w8M8N9OIe59+fdnjmj2om76p3Zb/L7O2Heke9F3qXYI/eR&#10;2vQ88nKf5umx6su3bxQ/E52RXDBf4HzvlecM60kHlvqdJvVTnnMyT67+xhUPDRx3I+flzy3qjfD1&#10;Mk5/0Q2vHzzUGJND35d9Yubycx+x3R56yLUmthe1ffnEFU++fbT+g4DUm8szihOnufazN2nldZSb&#10;+uZYn+Ee+WQ/c2cQV7gc7i+/xuSzHzn91SMHnudJbmNdJ9e5ienfWNaTLvvmyct9xXs3cfVGeUbw&#10;I67aFW/XzznkRx563RGPZrkbPHPmumdivY89o31nilvbJ9JrXIzIy8+t319Tb57fx/BLT3O8pueo&#10;3xp9MuLhP3widx/y5LWXs8Gblz36WeurRj13JZZ89YllTt9HXB/xjFNPHZG+derO5JN36lb9nOkO&#10;6qiv7tMeej0ac775Lvp591y8t/DBU0fOi8+fuXdEVM/e9O2R5yMuL3vk2e/e2foZj9ZS9xnu2vPs&#10;eZLnLt7xaj80cOR7rvw+B8b77HuuRm7q3cGe9Xe89wa435/pjqezeEY/m95g1+I/apzO/tXPkjtn&#10;/tX3PrPfz/b5OnPmb859N3D6vzzpB+3oC0iesVdtvbzG0e167ftM7ZxnPB7RTnPFOuovbm0EX/Xk&#10;THG69+ThecSBn7PhZ51+mZ/hJD99ey93TE5qv/P5Bq6+B7PLMZpz+r07Vj/PePTzkXuzhT7kR+eg&#10;n785UUP08fOavvTEe746f5Orv3jHMzuuZuPlfGNy3ZGY+G6mmt7z7tp98wzPzMjznfXc3UPu98xe&#10;P6vW+/YO77iv/uxl7Zy+z8TdKTmJuaMxeZ07W276wG2cfnOS1/7W+lhPHvaMaCadmH1rdR3pH807&#10;6h/NmPSTprEzu/V5dnX6sVPPS607T5z0QeP3efVqu5685BjdS65ePVP+majXipszVpzEj/ySS+6Z&#10;yHfnOOvrvvjxdA2mV89L3Dz3Q+uz87VnVGN0Ln0+HyueOBGNO+nzbHSP9nFe42dqd4ab+RntKznT&#10;3eWdumveyTP3MJ3lbr9pxh3YdFdHvt6f8ayH962OOUfa7K/uNP3O7O4exPzLB3z4C6b8L1Dq9//s&#10;ndt268iRRF/s///g8cPMlnr3iQlnAQWQ1K1Va0F5i4jMKoCUdES3px6reeRocw/tTxpTL3hcU42c&#10;eTHZx5qWudRzRqx1uR0n9qqPlt8fszd57oH/5Rt8L2rOkPPZu+voJl7crnXfK/yj+szWPabcqv9O&#10;fjXjKn+k2bOKnc7d2qN21fNR3Yn/7LOfepCjz7RyryvMxCOXXP0zjav1M/xqts47n3ni6bKOlaM1&#10;l7F457Smtb6y8rqefDFY81p4+FyJSz3y+T2GGrErdcmh1T8nZj95K9tY9L26poYzYFkTToycyU68&#10;Cdc5+5JHo+Nd3ZyxdbqncfYyt2vhJn93zl39qzj750ypQV2Mlrp+WjXI4Vszj9XPHvirvFqNN4bX&#10;faxhk589yFuTv+Kpk3X97C+u+4hNmxjzrWX+u9rcj2ftXqb9U1vl5U02tSd+1xODT53LZT151sSK&#10;Md+W+hkGTvYlzvd9e4mjpiY251PHnDFcVsfk1MCfVs5CvTU6BuN87YvVWjeWZ7yqi6N+tBKnr80e&#10;RxrUxLZVC6ufWlMu68/ynQs9fayXcxiDIyeWmJ8dvIipESeHPEu99t+KUYcLFp1c8jufmMnPeaf6&#10;oznncm71yGdvcdbv2tRsjezJORFnLn24xC6xxljPmp68pv1Atljq/C7NOprrDfCNv7i3PK+vsB3n&#10;+gqzPDrDdLaZw/8J+3VPuZ/0Hz3H78LnXnoWPfNn3Oee5zvck565z/E3/pwT+NfVBzhvJD7fbFmp&#10;k/7dbT1LwxfuSm+Vf8Xcj7xQmdNZtc7Ysfkde8b1/FZaZ3tK/fRXep0/4lBzPv0jfGt/dvzZs9Lf&#10;c3vVWXh/Jv2jmmejnfidUw/bvKv7bH73Mk6c/anpZ11O22leMTm3WmqDybqcI5vcFc4+q3rmJ70p&#10;1xx6XJ09NSbfubVg0p84mXPuiTPlktu+eKy6ibGeuZ/uT+ewu2e405mtzhfdqd9KB7xaRxhwLGfJ&#10;HvLMqQfeXHLVyBx+Lv9hI3PwvPz5K+u7fs4kJ2dyP9bSJi7zyZn0Ezv5K90J+2jOXtg7s9I/93tV&#10;x56pgaZzWSfHyljf58P4HfmugU7+AzeYjFtT7sraw/lWOPPiifXlZqwPzjr+0UoO/sRLDFpgzCWH&#10;fPKzJj7ravV88uRYN2+c9qgmTozW/GSdE6zLHHHmMwaTteSok7bxWUvdzk+xvdxfxhM+c2dzJPaV&#10;PnM4d9tH+nomj2i8mut+6ZPzpr8zA/jkpO4Rf4Ujj16vOz1ao+PUpEbMe615fP4oYYzVT63eS8di&#10;J641LPVcrdN1sZnv88ua+Nb1+xH7ZRmLSw1zap1ZufK08jxvrB+chNMXeLWc01gsmNYn99WX+7gz&#10;J/uVr72jIyf1zP3a557AM+7TaqJHtOFOrx+fianWcySm/YzhEfelXmPFp9Vfza2WNs8m9Tvfeta1&#10;6tm/Y7TBeiWOHO+vafFzHvBgOkcerGuqZ2/rkz453kfzj+6pL9ecsVo5h/NMWGvyjdNa07a2eTl+&#10;f3IW8/LEa60/y6prfy36zjD1kjfVMpd65qectbQ7OOYAx+XSp2bdGta6fsbkem9dB+M6qoFJrZ7F&#10;WufVbn7mz2qJdcbsZ52aeXOT3cHAs9cjGhP3FbneU8d5NrmvxvVsU51casAhl9is+3Oh72ngs95x&#10;16jn6j7izRsnZ/LFOZ8x72PkjOGibYzNeNLemSU18LnsnXx9Lf2YL2N855rmMQfGfZjTrmris5+c&#10;ye7iJq45eqrj/aHmLOKw7j1zr/Dt7VzYvpwnZ0oeeX+GaH81s99X8557PmjYM88p+6sr1rjtWd2e&#10;zduNUx8/YzQ6XuV2++3gsqc+1nuGhvvG+vpcaXuvqPM/8lTTe5O61jK30v0u+a+8F++r5z6d6VFt&#10;wn9kruefztr5sfofOeMre+V+9LHTObxyjmdoO/+k1ftJ7Ffar3Nq2Qt+zjvt77NzX32+zz6fz+j/&#10;9n/bTeOzm5MPGFjxbfMbsRvKB9Wc9qgm5qp1pqu8R/FnfY/qRzXmoj5hMsdZev7m755v89TzjLpu&#10;frLNnTCZA39FX272kZ85cf9UuzoLz3tVf/S8Jl17Pqqd/NT0/lO3v1YOmM5Z06YmOWN52uwnN611&#10;8VnrnHFbOOqkLy5rqb/y5WnFpQ5+18WR95djMeDlkEstec+29kY3/Wf2aV33Zd7YnsbWzf/aeydw&#10;9xx3eEcY7+Pu1IlPX769tOZXFo3Wgeu14nU+NeBm3NiO7aW1TjytK9rNh7vSbewU2/uKhpzUM+ee&#10;jcWorzX/Kusc6tvXf+Ayf2TZA5daaiRntc/EpN/4rOFPPRrzSOx+1KBfzpR1823hTjny0/xgxXfd&#10;PNxp9Xzyj3hiJr0Vzz5auGBbS/5Ug9N4cq6ppp6YlZXb+NUcKx3yaN3hHWnu1ujtXnY5V3Cpnf4V&#10;jY/C9r3cmRcMPLnaHS77ku8e4ctVi1r6csQlV79r5iebPakTm8PyHp05NbJH+tZXtrFo313987s6&#10;9jj6/iIGjvvl3x/Ic5lT8xHr+alpDzU94//85z9/nzc1PkRpLTWoGeOziD96dU/P1NmMd+fy3Hfx&#10;4uyjtT/3E9+8+COb2PTh9H4nneZMGLWcTwzcXb6cZ9rP7P3MfTxDa3Wvz87Ielp95sL3ck7rnc8P&#10;v4hVI2P95uezT809pS9X3eZkXd9/pzXWqk9sD3KZtyYHnEsOcc5BLC619K01zryWOgueXKzfJ8D5&#10;mpRjTl5a/NWSb5/EWSOXdXxq1rFZTw251pM78RKnzuo+WpdjPFkx9hfjHownK5ea+MyRV9d65rhv&#10;mafGUkP7nv3vr3Dzv0plDC/PhlgtLDjjVPXZye/ZWV/xEqMPtteUa8wzY/vl/tE3j+954Luybm7H&#10;3uWttKfZVthV3pm04Lz32hXXfHLJGTffvDxt48xj4XCBwfI8+z90ok4++fYQ3xpyxGWsjpp+f7I/&#10;2KOlpjr5+qXG60ctrdgjXWvqE8s3lzH+dKmDzVmYQR1q6RN7Hua15o/2ALbr8tE+W2KxqZWaYjKH&#10;bsb6WN+/Vjy42Yv41Yt+Xt4beuoztzNhyVvHUhdrjJ2WZ+HzDQbNtO0T2xOfpc57dP2rPa8z3xny&#10;tSudrKe/wh/l7/I5O547FhqcHedPjhqx52kPrRzwcuF5qZ18/beG3/xLno1nkWfzmdub5vAerWrM&#10;+xXuD/M5KzP165sci1mnvbxXf8bXPIefsufeU96po1riPtL3NaH96c/cR57tP63X9v9tdx4MD1w/&#10;dD6M+SZoLrmP+N2ztaa5wJzxWuerxp5tnuuVvYFN7tE+E3elx0pTjdTFN7/iJT4x8tom/kz/rJ79&#10;vrPvGR3tYQdzxP/KtUfvM2ez0ljlPU/qLOOdc0pNe5/x7HOES4zzpL45NBKrn/X0s6fYzLUvdwfb&#10;3I7V6vyd+K7W0T5WNfL0s3639519fjYn9+r+VzMldsIc8eVq5XfsvVjVzV+xztW9WmOFyzwaXvLV&#10;FWd+shMGPnl1Jh65qT7lwE59yF9dqbPqdVXzWXjmcb701b86rxqre2EvrfrG2Vctcl0Xl/nEW29r&#10;v853jO4ZNuv23uF1r7NY7exnn9x/61hLXmOMxahrXrvSMi/OWYlXWmJ3MeKdUYu+PbKveGfLmlwx&#10;xmLJTznxacWd5ZwxcWf+pH3GebROT648i0c1fwL/6P71WV29b83P87KmpbZ7f5IzaaqVNXNwuXIv&#10;xPzhwf76xv4j8qpvaqdvD3V6noxzpqM+csTIs1fXia2B9Zr+UCb3rnWW7ElvLv8gpLZ/6PG/Okle&#10;Hx2WsxqrkX2sZe6N/AFf7L3byvuQ+CmX9fR7j1e4qXPV733S9xm9ez9X5/rF/zkB7kffpz/Vd28H&#10;05yjOJ8Dn4fOdYyeWLXPYjnT/jrnM5X5lW//rJt7xPZ+8vuHvcQQm+ue5uHzfkksr7GrvBqTVRct&#10;+FzksOKtGWcfc87SsZrW04JNLWudS039ids8YvFqd2z+iu0+Z9xVzyk/zZz6q95nvNTQ95k0Zh5z&#10;+GraM58VOD2/z6d6r7TO9qoer9Z/5dxXtdmr93jFtZ73PH3rK/4qr0byzU0calzgeR71zWNdYLgy&#10;l8+3HPHEiU9e+uA7VkOLjkss1pmsa8XIuWLRSH761rCeV9a7T9b01QCL38ucOHmNMz6rizuz9LP3&#10;StOZ1BKftrm8j7myhp8xmI7lPWqZj4t7pvX+Obs9yHP5+5zcxjlr5skZ47N3+erLM07bNbUSc9VH&#10;o3V3Ney/yxe/q5+4q9wJ7z1lXupYcvwePOHFMAe+H550Lv7HiPCxLHRcqbd7PnK/onUPua/PnjPv&#10;j7M4n5b8Cuee5H4169y5l68246PzuEd03Kf2Ue3P5ufzpe/ejD97xu7vXFrnbdxv/HsCRyfw94cn&#10;dx8kvpH22uU2z4dWftczFpu59Ff1VT65n+Wzb+fzDIxzJnNtJww5cVm/6l/RyH10f/dl/8aab2v/&#10;5q9wmYebfYwT8yw/+7Rm1tyH+2rsK+NX9vZs3Zex+zFP3HM0Vo72rC6u7dSzMcSJ6/p07xJjXQ2t&#10;ewSbfnLbb9ykJYeaeHHUzInbscmfNLLXVCeXGsyQnJxJnBbus9ekPc2QfZ05c/pZaz8x+mfW+ZxJ&#10;Cy/1z3S+Ut09uLevNFvO4pzk0hfTudV+yIMVL85YPfPizYPrnFgxWHP+45M889nPXPJX/g42Memv&#10;NF+dd+9TH8/BObVgV7zMtw+vNci57Kc1/4ilH3o5C3rkcxZ7nPVuHfHqGdtD3R3b86TWqu+qD1rJ&#10;B2fcfabZxGpXHOuTxiq30pry6HfeWLvqs5NXgz5ne5nq8rXZ01zvwXxiV35y4TnDFQ20E6/GqudH&#10;5XNv2dNZs/6qme2V/b+SP+3bc5lqOXvX3esZX1xqkUu99ME1p+sTJvWdKXP61NQT57+V8D2cPz6I&#10;4f8aS4wzadVQF2utbWL0xahvfmUTnxjnsE4Nv/NZB0NdDLHLXOLJZSxWO2lxps3hfPmjDhc+PK0a&#10;2NXqGvrmtCvuo3n0ez9qTvmcTRw2dcRkLrHp26OxqSE+seTgTKu1Jkxq6U+4o9xd3pHmlRr9V2dw&#10;ReeV2J17YX/3cuVc5ajR9u4Z+d6JHhrOpK+1X9bltBXjzMZqTJb3EdbuObamvVrbPPjWzlgc/NY2&#10;B8Yr+6Q2+yBWo3147lVMah35zjjNAC/rrUPtSj/n9v3duHWMtfYldk3cnKW58q7Y1LvCA7vTf0e/&#10;MalrLc/FOakl1ryzZZw6+lq1jX3OzKuXsdq8D5C3prX+TOt8z9RMLfR7/kd7oveoRs74Sj/37sxY&#10;fXrnfsgbi1HD/M68rZNa6ojJ7zto+6Ej6mLkd28xiXPeCUtuVW+8ceKdI611rTX47ROLo46fmOQk&#10;rjHgdtbEm3p2buLRj3zOtTPDEQat1rN35rMveTFqGyeOmhpa8a+2zpN9yHmZF8drgA/R9YcnwYnR&#10;n/bSuewz1eyvzR6NF3PHpu4RH5x9tUd4auDUT/4Zz7pc4x1LT9+v7I+O31/x/bCj30fRBSten7xa&#10;ed/J+bMWGP3VvOh917Xa02fuZzrPzE0zZ/0zZ6e3s2C/+qyvOivP4FX6X0E37236X2G2nMHZfB6N&#10;E/MVfeb8JzxHX/HsVzP965GHJx9Ab+yu3i6Owa9gVxv9rnn2ntfZeZydFXXv1SNnkjrqOae65o2x&#10;5hqbmPTB3VkrHv2pOccd7SucR/o465V+R9hpltU5Hel0TQ1t118Zuyd7t7V348yfWXkTjhr9uPSx&#10;crD+QgJfLL4Y5yXnMqc1r828OtaeYVsz+6nfmIwnPLxVXs1n2ZwlNclPM5i3RjxpTLnUx1cj8+qb&#10;AzNpNU78d7BXZp/2/uge80xzluyVvv36fnUsDnunNvXc0bRXvn/Is4Z95B8z1EE3z8w+bRuTce6z&#10;dVsn49Qwn3xzO3aHl3PuaE6Y1KBnxomf9pZ1/OY3h/t7tK/kw51mURMsF5os82/B4sukB/RopoXU&#10;rfTOjJPwNN+kNeEylz59VufhDI03PuKBWdXlqz9ZMWpgzR3hsya+rRjy6ptb2dQ44lzRXPX6Cvmj&#10;PT46n2f5qM5H8J21z8P81RnUmfjmwOirL4/YOpjEJQZc1oh3Fzy12vI+y/dv8r7nqut/4cE/VJhv&#10;69xqU9fHqj/xqK/2pUby7DVxzE08ZxKjJvEKL2bHug/0+uchzpU/EPHhVD+gSg6OvKMe4ibss+Y/&#10;6p9nxgwu82dz5Yxg+3zUW1mfH3tnv9Re8Z2Tuhor7JRPftZzjsx/BX81c862c3aJv+ufzcI57pxl&#10;3rsd/NG8RzNZs0f2peaFvtjMmc+auZWVL8eePvvwXNaMp9eTOmKS0zUwWTcm52Vu4lJjrWqr/Dvr&#10;z1dxadN3Rmea9v1H7Zrn976pn0rWnIM8uY7FY6k5Z2Oty1c/+fg+A+DAiPN7CBhz7RPbH//Ocj6t&#10;vYy1aFvT3um34qBpr5W+GHBi0/f7rz2oweEsm9t8Y7lYOWqol5jv5rOXnZXnccQ5qu30uYJZ9cpZ&#10;1Zty1tKiySXe2F7m5Yi1rrXeVnzn1fXnb3CpRd3nltd41tTyvYPYeuuI1YpDX9/aZMU474SxpgUD&#10;j/l8H1NHO+kc5eDJzT75/jfVzWHhGeN7Oe/U3zP2XiRnxbNX6sHbXWCdU86kSY25PGex8J3XXNue&#10;J+P0m/esmB5c7Cv3auwM7M177BnIdRY57jn14FoHD+Zs2Rtcap3xprp87YTJXOM8o8SsfLE5/wpr&#10;vvuZnyzY1u5YnrreO2fzHnkfyFuTi+V/4Oni92v/B5/oZU/9aTb538Hm/Pie31ef3Xvnffhq8+Zc&#10;6TOnZ/5dzvrZZ+u9e7buZ+lN9zHvcd//rzTnZ83y2/f7nsCf75Abe+DhzxdAvlj8Jp0yvnDIpZ8Y&#10;v5mrlT3ImZdjrDX/Kss8q15Zm/a/M5PnOfXoHFj72FuMVj17myfuWucSK18rNzHpJ468eHsQi8eK&#10;yXxq4ItXI3PWso/1zplXZ+pJzZV8+1jDmjvTEQdHrJbc2Uq+2M7lrGImC6+xrTXxznLqqpX707ev&#10;GDWnvHrUrIOXSw7fOPHm5BrLn/LOorWnuuZXsZrgmguH9zdes/6xNPFywPm6zhz+asFhOVfGE8df&#10;lhqX+dZSf9JTh/3Ic/+9F/i9bzXhqmXuqk2+M6jhbMbYzhm7F7Gpa+7MTv3V6dqZ1leus5fej/t8&#10;xtz5DO3o5Sw5x8o/0py0VvsVm33UnmrmwMAhxupbN6+W1ter/LRitGoaY9XPXPYnb5wYfflgWMbW&#10;scxob3FZ11/VWjNx1sytLD2ogRdjX2zm1STf2I4Tmz7cXnITRy7z1sy1xioGD1er368b6qk9PT+r&#10;GZIHRpwzZZ2ccVvxkxVLTf3MTZzMwbmLX/F8flf17K/fc8htLfeYPP3Jpq5ctYnNwdW3PulNOfBy&#10;1Gi9zFMDn7n07UFu0pUvbteq1fjsDUZc5puzG6vVeLR5rXWPFb75O/EztaZ+6Pf8E243p1bPTb5z&#10;aq44K3zziNWwJldLXl9sx6sZxamtbZ3MqwUXn/cAnpV87wXvezW/G/AHCmL8xNlH/bTTbOCzf+Lx&#10;Uw++M5o31zzjVc8jnjNNGvadamjm+6e94ZBvyxmSS5y6WPLU87KeHOrTSj51Y7nJmXLUW5uY+66W&#10;+yKeNCY+umKzriZ1lzit+I7Fn9nkq5EccmIyf+ZPWhPnjvaks5PLmdKH23N0vKN/hMlzRLv7N/es&#10;/ii++cRTzymX2Kynr76vDTmJyZp4cZ5Rvn/kB2XATfco9RPTeWquoxqYVd3+1JkzFznq7kNMxonH&#10;l4PP2ahvDWtOmxx8F/XWoJYYZubyPsCRp07qk6Oe90S9af/gqYtR37z3k5jatJiNNdVbL3HZ900g&#10;vjhP4qN8y1VzmtOawhPGmrY55rHW0NHPfGL1xWk9u7z3k4b3OnW816mFz+Xe1NdmXYw5tMXZ56rN&#10;3le5r8Azz1dZnnOeO7MRO6e1KS8GKy65Pg+5X3G+ftUVY11t89juYw4Lr3uD9znFp2di4JEzT5wc&#10;YvnOJd9ZtGoYwz1a6oGBozWvnc7QXPKyr1wts4l9axQ9wbhHasSJTd3OqwVfHhjnsz84ueQS67lh&#10;WXBznrfkX19SL/O7vjNg9eE6j5acv7uJo8blnPKwYPIM9Kmx5GJZar4Fm1+ai0Ze1Int5bn6vdS5&#10;xdjWWEu+fTTsLw9rr8w9y2eGnXUVt4vf6b3CXOkhVpuanvnROXuf4XmPef64Z/0cgkELnHVy4pgB&#10;/9///vff/4NF6s7mPOS+y8qZ9d3PR+whe9E/4+5PzRm79lXj3pP7096d22dZfp9Lx+I+ynqvev+f&#10;PddH7f9on57NapY+sxXuTv7R5+5OzxWHWXbOYsX/zX/OCSw/POlD70PWD7L53bHVa/ykM+Wa91Hx&#10;0SxHtVfOd9Y36943bc+V2K7txHlfpx7od16OdtVnqqtlzTg13JOYrLWfGHnaxhrLmXqLSSue3Jl2&#10;8iZfrUd1Ju07OedJ7upcMj/xUiP93mvqgOt6x2qt8tYnLWureXsW8fRaccRod+YSu7JqrPpalz/N&#10;NuXEt52w9phqzTeWY/yoTT3nyBz65h/t9ct/3Ql4j/reva7ju7J9d/qInWa0hg7+hMkeiSe/wpNP&#10;7AqHRuKI7yw1sg+5Ka++WK35tmp0/iheaaI11TqX8Ypz1P8ZtSv7znmn3mqJMwZrTl7WyBGDadwK&#10;n7j0xae11xkuOZN/xl/V7Y/mhFnlkgfXM8I/Wqmnr5WX2l0To7V+xsm6XCz83dmT92x/Nd8qf6e/&#10;ZyX3mdpq7tieY4fzmZiPOKezM/E5fdU59B6Jp55nc/Z84tU3FkeePzCw8g8X5siDyXmMsbnQ5rJO&#10;LXOJtWbOfj2fsXXxbZ2v8xmrZS7n10+MOfErC46zgyufefviQ5NcLvcEB41VP+vysJ3rOLHON+nb&#10;F/7RSn04xHKMJ300k3vUQ+wZ5gy3mmNH9ydgvB9He9nBHPGfVfuIe9V77Zi97MyRz7zPfubQMbZO&#10;LtfVfHKP/JXuEeeshqbnoj5WP/n+cdCzTYwa4Mk3xpx61P1eZI33Sn2sPlgv+dRYWvNYdNDWNobY&#10;nL4xfH16srCZ038r/vVFjJys7fqTbnPV38E292q80wPMR87EHqZ+zuHMYPRz3+ZSQ3/CZW7Hn7R2&#10;eIl5hkbq/TT/7Hy8x+wbXzy+tfQ9H2vizWtXeXnYxKzy6mnlNJ+674n8TOl/gQ28HDWw5OxpnPXJ&#10;n3QmHLmez16dX/E77z7gp4a67idtaxiLIcbvpeZU54y5WInrOGek1n2MxaVWzmdePFo7S7x8OPpZ&#10;I8fFnsyv9OXfra94U55ZnC374vPBOHPg/FlDPLE+2mJXfY7yK+6jZ/Uof5r5Ss7zvcK5glVfO3E5&#10;2+kcyPfPe+Aae6RNPzR4H+TZxsf6X5n2vk6acK3j/671CXh+eV745pM55bL+VX3mzv09Y84+i7O4&#10;ez57ntb/jdcn0Pdqjfy5ld/n7/ve2+WHJ/OmXnnIxSa/j2eqwSM/1Zr/FWLndO67M6mjRQc/Y7VX&#10;eetyM8Z3Rm3Xr8RonK0dDBrg/OGO2D1jJw3zWZOT/KluTnzH5tE5WvLA4J/xxIM7wx717Zq6nf+M&#10;2FlW+yO/OqsVx32s6vYEJ8Zcx4lRt60c82oZTxYOOC75WvDW8Vd6iQd3d6mjzX7m0M58zv1I39RU&#10;Z6Wds4h9hkW35zCXPROT+WfMMGlkv6n+m/tzAlfvx+oZ+6N4/h7tM5Ic/aNaYvS10z3PXM+d8U5P&#10;+2ivnpu8ybZWzwanMSud3POE2cnt9FInZzWndZaV3hFXjcmqO9XMrXpSb/4RVr20zTdOnSmXGvpy&#10;wHMRa8Vo1TSWS7zLAZu89KndWUdzTXrip97WVvuBk7VJg56ZTzw1e5zhqL965SzZa8pPueS8wrdn&#10;nqf3YOoHPrET5pHcq/Ufme2zuLvnPd3LV85sv+6xM29z5WCzZp5c5vOPhP7xgTnEaOF7OadaYrD2&#10;QTfxYpJLP9ZUy7yab+C/vmSvzKcPr7VTK315iZ/q4qh5kYPH5Ycl2X9eiQEHV46aV6waRxwwq2V/&#10;6vhHq+8l2J7dXmrlfNa6h9jM7+TUA6ufGvhHNbErrvVn22lvz+6hnr2mPe6cjTo7NnvY94wHZxfb&#10;Wtmva8aT9tWeqYFvrG9sz3w/s9ZYZ7durEbaq/PKVdMe5le2+zgzeHz1tKlDTr79zHke6mCtZU4f&#10;vu815tQmdqUGOfvii3du9JxDHrF1OVh1wLnMGWvFpE7WrJubbO616/Dt3Vrmm/NV4ulMdma7y+vz&#10;oRc57zu6+I2zX+b1tTm3Oe1Um3ITPnH/RN+zf/beOWu0WZ67cffMvP6j87SOPae8M+bM4shN7w/W&#10;4VLPRc061v3n6yDr8LN34vGNs0f76u3mwclxfmM1nKnz1FczgRW/wqivTZxcaqkldrLw1ZBv3Hjr&#10;nSdecSbslJOvFWM89aa2yst/trWfNu+/OSzPK5d1fPJcfqgSm3twr8ysr6b7SDw1cdbb+rrp/G98&#10;/QS8fzL73hBz3nmPwJrLeyU3nwt5/P6N77MjNvnO8GvvnwDn6ZnfV/l6TJ+XZ0x29sydvb+c8R+d&#10;caX/6BnAX2k/OvNH8T2D1T6sf9Q8n9mnz+An3N/PPM+P6L388GQ2nx7ivNlTXX4/BEdYONbR11fr&#10;M6wzMM8zZ1K399R5Yq8VtjmJy1r6iWn/CJf3vXlHsWennbCrWs6j7xzGk95O7iof/BXOhCXn/Dsz&#10;PoKZ+j+it8PtntNej86g+Ts9H8Wsnr0dXefVJidzeQ6ZTzz+Ua2xxmecrucsRxoTTjyWOhf69jjj&#10;wBOL/+rlfKs+07w9n5jOrzTv5F+pfWeej+Z4xvQ9O4vEHs15pHNUQzN7JDbz+lk/midrcrMXOmpl&#10;3Zx8cZ23fsXaZ9LqPv4yOmGzp5qZ2/HVTb6+tSMdsCvclE/8yj/qd7V2tpecYUc78dP+Jg1w8JwF&#10;THONta0jd1UHn7M1/xVx7sm5nIE46/QXk7M0bsIkd6rTh6U9wjvfhM956TP1yvxKC+1pTXqJo957&#10;yDixZ373Use88ZkO9V2s2juav5jHT+DKeYPlPk4cc6v6lUknrcxd0Wos8/Wz2HFz+IMD30OxyecP&#10;VazMMWfmjbHg1HA/9jJ2Fi11/xgiNq08cx2bT5vamT/y0T3iUbe3e0QPDv/Fi/zwJLkzLbni5Bgf&#10;zTphcn7rzqtWx+YfsStNZ9jRPtOgnnrpt/4DAUKOAABAAElEQVRRrbGvilf7eWa/qYd713puYs0/&#10;c44jLfrZ+wh3t7bS7n2ucFNfsVow7oMcl79v2Cfr1DIGn7F62VtM5u746FxZjSf2mnSs5fcK37s9&#10;i4m3qqFnDd+l77mJ6XryrWHFa835fc68Vi6xvbHeZ+tpE6s+Vn5i01/NnJjJP9PteSaNj8idzZkz&#10;JPboXPo+NTbr+HwvVjtr9iaX+SvY5KWv9ivt0Zyv7PtM7StndrZf6uqJ7VnNaxPfObjkxLSWsTxj&#10;8MnJOvlVbB7LJVYtrTj66VPzMi+eWF88uV5iOt+cxmV8hlW7cebRylrH1LKePhoZp28tZ03fOjaX&#10;38/Igc951FeHOH3rcNMnZol9j+5/zZlShbwXefth/Z3FXNfNa7OO/+jyPLD8/pjnTM46fXIGcF7U&#10;wFFPjPnWJM9K/ezzXv3vr63diB2N5tyJmeNOr+SkvzPDTk/O2YX+0XlRF+Ms8OXwXJpHM/HUWGLf&#10;gv/7AkYNniWfbXWota7cX3v9BHwm+j5cV/oYhs/Bx3S73uXsHHP+M+z17n8Y2edP9v31lfGRn/Ol&#10;f8T5SrWjM/iO+3nG2bLv6Vz+qefxjDP9KI2tD086zHSTrbVdPRSNQ3N6UI56HdVa/5E4+0xzkktM&#10;97I27U+sGGNs5vCNtRO2a/Y0r03uM3x0V73MZ5+cI/3EtI/OCps9xGAz33rPiO11Rct9vHq2aabs&#10;eWf2STNzqW+eXOezd/qJy7xaH2GZIXtnnHlmIc56z2dNHnEu8mcaiV/5rbvCdd65zHdsvm3j7O9+&#10;xYvTmsdOuaxf8e0vp+POH/U+qqXODg48uJ5nyqn9T7OeY5+R52Dd+BV21ftqL3ScV4vGpJ/1VZ+J&#10;J3aHL/aZlr721k5zZk7czhyJxU+dHT4YOFxqtRWDvdsD7qMrZ7yiNfEy5z+2kcs8PTo2l/09L3LT&#10;+aBhjXri3wr1JfFVOuU2/ii2jxhnW/2joLi2rUN8tkc1mkte7lSTN9ldvPra7DnpklM7OeZWnFfm&#10;P7P3K/f1T9LOZyn3zb1d1Vb55D/q0yNnyJ7pH/WZcNMza27Co+8c4sz5AQR4vl9R848W4idda+B7&#10;Jd7e5LzAm28uebVTp3GPxvZQZ+rFmXiB18cmH58r96euODHG1rFTznrXpjnFqgUnvx9nvf1Jb8o1&#10;r+fquvEztdT8J1nPz/PGcpnH6n/kuTgPPXMe4mfOc1dbXs9iPFlyXLx2prp7s0bMohfvCSxrWnLU&#10;XfpZt/ZRlt6+P/Tc5pkFXF7OR859dI68l32MxWKp2Tu1yLv0teZX1j5+XwNHDr49xFBjr+aJp5X1&#10;nCPz8I5qR7rJm3CvyDn7q3uf6TvH0R69R2DR48L3gnum4xxyk9Pcjp1NDWM1UjNrZ/6Kt+p/pved&#10;657tau/W3WPG6VMnNqc1r75WvcnCTVxqic/6lFMDK99cvs8ecanZx/dLNPJ1IUZt8N2PHBca2Km/&#10;c7QFz0IzZzD3Vvzri1hCfXrBlW9enjHWua2pk3l1qOFbk6+eea2azQEvN2vqy9Ouzs6+ask3b4zN&#10;HHEvZ9ZSh8PFPcj77z313oCBZw+tGpMl94zl+WmdxZgenbOGpdb7cC7qLK35tEe1xK3uoZg8M3M7&#10;Vt7uHLu47n2Xh84Zl7oY9uOeegZiX9v4cMBi/b/Xtq6eHH5GE0vOHlh9OF4+73yQ0p/vqCUWHfv4&#10;DJH7XXsn4FmC9hz3mB+POpvPvZzhXjW57y/OcdSHGXdwRxrPqq3O66vM96x9/ur8ec/lLFb3/fec&#10;vt4JXPrw5HRzeTFzfcRNp0f2eWXf7ONtm3LWjiy81Zteaxpr1c04tTIvFks+cVfOSt6kfZbLevo9&#10;GzX7WFvhqfND2FRXo2tTLFaLrn7jqa3WFawa9jG+oyH3EftZfZnZM3AGYv1pT9TkdF3eqt743Tj1&#10;7CHXODHW0lrHyqFunpxX8p7h08M+Z3rMIFbbnJy/ax2jkfuaNK/otf5ZPPWT42zEuW/rzqWGGPPi&#10;sKmV+fQnXtZ//T8n4Fn/yZx7uxzvp4p5X7omZrIrbD4L6U8a5Kb+5rTdyzx8e2SO/N2FTvZL3fTR&#10;B2f/u/2u8HK2nmVXx3lTK7mpu/IT/6ifPa5q5X2C656ONN1/9kqd9BMz+YmlZ/ad+qSGXDnaxEz+&#10;me7E6ZwaztD1KzFzn+lM9d6vmM47i3lxWHNgOm+cGLXuWnuqjQ76HZPPHHGvVX2Vh9+9WpMY/jP3&#10;PPX4zT12Akf3aLr/R/irk7T+M7Vzluzj85jPr3X7+4+6/F7LRZ4/RvQfORJPvX8PVodZ7JF+1p1H&#10;6/zynLtjca+wOV/qs08We3bfnhPWC4z7Ye6cXT/z4Fnu9T16/yo+686ROLmJz7q+cxkfWTXBoGts&#10;D2M1zBs/atXTdj/0zYl5tOd34bNv987M+UxwFll79p7Q3jnvnGOXc3XW7LHLPTobal7qEfOewGVN&#10;CwY/z4OYlbmMyU9zy3sjv/DL1Nt2zuDsWvO5D3M8eytNMNb0jeGR42oNztpneprBedVSx7zWOtZ+&#10;1CY8OXB5mcOeLTHwj5a4CWO/qXaUO9I84nXtbv/WOYrPZj07P+8POjlv6qa/mgWd1EgtOFOcufTB&#10;qzdxye2us/3v6nx3HOfLNS1rnlXi0p+45BKT923C24Na+olNvczL6bo6Wur68onNyydn3vdHvy/Z&#10;CytPP/nkjlbPcYS9U3OW5ubMOzN4DmnRzNheaVfa5tumJn5qWdPam5iVWvhZt/aO/IM1PrLMwNUa&#10;E8fnJGu73OTc9Z01LVqeRT6/YHolD1/ehCO3qu+cFfzpvMi7phmtPcse7fOsR8+3u+/mdR/rWuu7&#10;+uK533CwLPlYf0ajhk+OflgvOWD+9a9//f16pK6mmLT4v+v8BDzvFdJ7coZb8T8j389szsB+PnL5&#10;/rLqm88wc33kOR+dU57RR86UfZ/hf+fZn7H/qxq+3q/yfvEffwLbH57kRbD7Yu9t3OWlziP9U+cZ&#10;vvs5e9CnulznIO439p29ipl6pPbkm3vUupeeP3XFZA5fzjS/NXDwic3lvq1jd5ZaYHuuaY6VprOs&#10;6lPeftoJ86rcnXnvznK0P2pH9Ts90XN/and8RxdOahOri5/LvP2tncXyxN+x3SM1smYvcx0nD9+6&#10;1rp8Yyw5cFz9w2ji8MFMGo27EzvHxM2e7slZjCfeM3M5Q+se1Rr7U2LPf7WfvC/T+Uy5lZb5s57i&#10;tPbIWaxhraefWOoZJzd9dY6wR7XW2sUmT99ZiNM3zlz61M/6gp8wrYOW66gmZmXlZk9zyZlyWb/r&#10;v0o39+NsU87ayjJf8vTNE7sHc2g1btJPvHX15JNXX4xWrPEVm/rJ614ZN2eaP7Xwpxl3eI1xDmfQ&#10;mrdX938knmZXz/7Gk809pD9hPyrn3HluH9X7Tp88N2c+ui93enwkp8/fPe3MANZ/0H/lGeSM6a9m&#10;FEN92k/mEoufceq7T/+vsNAQz8/QxOpixYOx3j9rp4a9+OAhK7WsodX51bxydq066hvDJ2deqy44&#10;9orl8oOT/Bc0Mi9evnjy6U+xXGtqYOG68K1lXl7mxFFLPzHqTjZ79Rzgd3Syrz1S19xkJ27jdmZo&#10;zqNx9pxmtD7VHu0t/+wM6c3lLPLu2tzLkSY13gNW863yd+bKmeA/Q9tzQw/f97X0qbms09v3Amvk&#10;WDlnzph5OV/BMmPOrq/tuYk75z7kGIvVUvd7hli/r5DHzwUPnNis6TtL44itgc0Z1KUn7+/WEod/&#10;1Jd6r+zXtVV8h7PSupM/6z+dY/a5ekZwdzjOtepP3muaJ/lqiNeCwZ8WNTWmOrnUXWF+8+cn4Dnn&#10;vTAHe7oX5Ca8Ofkdr6ZJXPqJV9OcM2jJizE3aZlTxxgr3xrvib5n+l4p3jwcL3jU1dJXT32t+R0r&#10;R2045lb8rsN1MX9rJb5r8LJO7BngJ56YBT57pv+OeP+aOH2w6nP2k35q6Duj+zM/WXsd1ejrBQ6f&#10;BVe+870V/vpijVBO1vET07VHYnRZafE7Zi7znBc+v5Oax65mT/23Zje+OM8N6kg5mnUiTP3J7ers&#10;4qbeOzn1tTscMXKwvndRy9cF+cyBTTy+58GHJ4l9TrCp+yZUX+RW+u/znc6/sT855jyvLO/HFc4r&#10;sTm/95Jc5l/Zv7W7rzNpd/BgW6d5r47tn7OYe3XvZ+p/x5mfuf+rWqvn9KrOL/71J3D64UlfvHlT&#10;n/mCUCv1X7/tn9VhOsPpPM2J5xT0rZFLn3haiUl/wnaOnjscMFzOqI7clc4KL1+rjrE2+Y3JGviu&#10;q6HNevrUW0vOq61zfER/fsDuRX96O0fXie/WJi1z7je19a2t5rKuFjwuf/kwr21dY+r4qz7yd+2k&#10;lbNan/TATfcHbGokt/O5L2pq6mc9dZ7lo989jJ3VmJ7m8DNP3AvsCnNUa53feH0CeT/WqPf7troX&#10;R7wzDnVn0JI749FzwqhBHX/CUNtZcFNvh/PZmKP9WvuofdHnqNfO/dnB7Jx56hzNtKMFRo3UxTfu&#10;vYuf9Kmx4OYyT675jW2edTWMwelbS+6z/KmH/bRHvXYw8uklXmtN6zzEYrDmteKxqZv5Iz856R9x&#10;snbEyXmTs/LdJ3V0c1nrfGJ2fHUam7orDBxqiW2d33j/BB45x7xH6GS8P8E+svVXPXtP4uR3nbyY&#10;1TRZ5/cH/wChZvL4+dwPmJD3DxZpnQE++Yzzw5PqU/fKXumL1VpT25h+02oesVwsMZe/P4n3PJjb&#10;Gc1p6ScfDPnUxBdjjViMdXNisa7EkKNf54in/YvDui91jbVgVnjy/iFTftpppit1sM4hz1mMj3oc&#10;1eQ/0zJbz/tM/SMtz0X7qjlWuqu9i3cu9oDvZX21N3krnM+3uJXOUX6lDQdd6n21Xu8nNScN8b4f&#10;Jj776mMbQ+7RpSbzsIzxnbtnNJ8YfWxq4KtNrRd1L2py09qPOXi/dIkh7h7GiUlc5tVXVy4xOK/M&#10;J9a6ObVb1/qzLH1e3eNZs7bOM84o74d6+XxMZyOu51EL6/dkfPOJN6fNGv6Un3LN6xjOd77HvZ+M&#10;8z5MZ2O9a54J9T6bKc6e6atjrvuYdw6teSycFc96z5R8/NRNX5zvvdknfTnkwLrM8yybB5OvD/Nw&#10;wFP3kq/eyspLvLnkoOtKLLmM7c9sXL4Wk5ta5tXJ3uD4+ZTlvpObfd9Af33pPBxyeV7qoJt480iR&#10;t6aGfciLxepbly+v662rhnh15NnPmLpYc1q5WnsZa1d461j7ds6a2lh9scScOZYPxvlM0NerOeQ7&#10;N8XO3jV7P8u+Wv9sTvcJbneWXRya6k/nTt21qttLC15NfO45sa8zffPwxGvliSEWZ5/ETjk4v+vP&#10;e8TRWXCWnuER7jNqeZ+zvzNbf9X8r9Z1/tzbZ/g5B3vO+DPmeVZP96J9lu531/k9j69/B5cfnuTm&#10;sfgG2cta54mt8eLmyniFb6w4uEdvEmprWyf7q7lrJ659UsP5pho468lZYcFQ85LT+Iydk1z2Sg3z&#10;/oKT/PTtp6bxkVUbzEqr+YlLX5w5tXkGzTXGWKwxtjnuq/PJmXjWj/j2P9IWo95HWWaa5ppyV2ea&#10;9mQuf7hWl57WsdMM1uFMdbWwrSEXXvYCO2mJp85KTGu/I96/Tq+l1lIv8/rT+2rq7/hqgU2/td0T&#10;GHHkzE+91PAPt2Lly8kYDjhzxPj2wvcyN52j2nesc8o1dibz2J4ta/jO3/mz2J7g8O2tnfjWkjvh&#10;vnLO88wZM6efe3TfcrJGrmNxj1p16e8M5tB2VmvdT2zWyXGZw/cfJeDLUavjxKDBJUZNuR2Lo941&#10;OZOdsOTU09dOGp2buGCuaKiplvEV2/2IWUeajTnCotU9Wr/15IjL5yO16Evcuc77HkVe357Ezm+O&#10;vq7UItdY4iknP23i7GVOC95acqdc1u/49My+aNgHa91c9zAvzrr51KDWvcRj5eAnLvPUeoHl+fA+&#10;grdvYs3taIPJvvj53Ojbt7HG2ctZWpt8Pt/isOhMGhPGnllrf4WZeqywrXkUT7pH+FVtmuVZ2que&#10;5ukz9bd+xbYO8ZV9JF/epJE45hN7NuuEa/3WnjQnHeeA35rW4Fknl72yRt7XHjiWPeXnf63SGtb3&#10;iXfW+1f1rPPzvK9JcvJzHpjG1lMTvmuqUyOPBjPZz/cWalx+sBM8GGdNy39xkpiL1Rrk7ZG41ofr&#10;TPgu9dQHwzIWR2zNHLGa+nInvLzGNJd65pLXvv07T3w2g5iJa641iFnTfORc4oy1YlZ1cVrvj/Fk&#10;1ZxqZzn3oYbPoTzzGXeO2u5+1NGiBZdL3VWu+4gjLzd1O2ctbWImP/fljODwfV2nXvtqarOOBveX&#10;WtanGB54/z0ideQmT93VjHLQST918d1z56/G9EArl309B2vmidsHmzOxv6PXiPjE6FPzw9n53FNn&#10;9VkzyzTPG/j/vqCHjprw+VAGyznfgr++5D7wWfYg5spZ/6L9bcDK0+Z8AM3/TfrLSZwYc8bJt6aO&#10;mM5b37Xw1WoO+SP95J3hsp6+Pcjhc59Y5u2hpeazIif1qOeSJ4ZnQm10yGPtK06eWsZyycvVFyPn&#10;zNpLe4b/anXmPtqzdffn2WXsa92clr2Kz31TnzDkVnj4crSpufLF+mw0zrr5PoujetbwM1bPPP3z&#10;fch9UsenLt8ZxKshJy191JCnTlp98ODEGmNZqSUHa14MFg3PVQx5VuNzf++I96/uUQ52Nds74/0r&#10;GHvi+wzSx1pryVcf/tlyH9rUXumrKVYueX3ew1juHyw5z5OafKwL31gta8QuMcZHViz81MB3Ps9X&#10;HWp8jyaf36PVyPutvly1zGvlgjOHJf/sheaqx9V+4rU5/87cyXsUjxb78iJWX3vWw3MBp56Wmn7q&#10;cE/J+/zmz2/iqLuos8ipRw6+GubB5X6Iv/PKc3jGPnb08ix38M+Y66pGP3fOqb2qdxWf/a9yE986&#10;r56/++Us+FlnFuLMNf67xj9xT3fuBefgfb7D/+V83AksPzy5+zDv4lYPhHzqXHeWGne4VzhTH2em&#10;pp+a5JqXcf6wAc9aak3a1MWklY9uYtAWh7+75Kgrz9i6+ZVNPL68yacmHj197arHlE99dO0rNuvm&#10;Vrb5cu/MterxXfN9Nrv78Azh5zmaz9yuprhHuHc0Hnm27PcKO52DuZ65+2ddTmOMqSfe/Mpexa90&#10;npF3bveonbTFTjVyyT3DrjR+Qn7au2dDTf+Ve80e0zyv7I22/9i06uM55Jxic970rX+kvdJ/2ouz&#10;Upu0VpwJq9aOtZ8WzpnmWR0N523sKiYvx1m06LHkkhdLrrlgs07cKzW6ZqyG8WTPMM4st+MVv3Hy&#10;28oX33Hjj2I05B/hsrbCo5V64Jwx+eZWOomdfP9hM2up5RxZx3c250oOdfPOJ0drX3nqUd9d9tjF&#10;Tzj7T7XMuY8d/J29ZK+f4u+c1d29ej+ezb+r28/i7t7tJ14drfuzLp68ufabY6xFg9/f5edrkZoX&#10;eH/PB4OP5WIlXw3+yCEfK8bcGzG4xlpw6ptLS92V+ubk2hfL3Llfcv4xkjyLnJyMM/cGjC/0ly8n&#10;yoeu+8i+Uy9z2qM+aq4aq4EFy9U59bO20ntG3v5qGU97sSZ2sjuY5J3hpzmSv/I9vzP9Ff9Zefvn&#10;Psw9q8cdnaMZrOXM9DCP3zVyLPNYLjidy1hO4t6E/vpiTznWzBvfta17VwfepJX7cuYJZ9+jWms1&#10;NmN7aXlf5vLD6mD9I7q9pz2kpjjeu8mjp0/MezE2L/vLPbNwWdrEdy7PA1z20m9O6n2E7xzaZ89z&#10;pmed/s7Avs23TywOC47LHPVcPAN+D9amtthJw1zj6dX9Olb3J9vcM2eU55RnlOfYODnaPq8pjzZ5&#10;rRhta6xiNVZ18mB4htxrcvB9psQ600pTHa18tHqBobc1OVq58pwNjkvuKiY/YeyhpnzyWcuzEYMF&#10;01zr9pvqqa2OvLRq2CdrR748LWc4zZEa9ujZxJBf1dQWY1+5WnHEYswZJxZ/6gnW54J676+11Gyr&#10;duenGE2ufO7EqSPG/uStibWmJZ8Y8sZaMVlT71U2e7+qx2foPrKvvGfOfqYnJ21y8nnKvPryutax&#10;+J9k2SP71/6kvf3uZe8E/gnP+d5J3Ef9nuH9s/tlfu4JLD886TfGHM8H3ZpxYo58v9kcYbJ2Vf8q&#10;PnvpO6N7NH9mj/BHNXStY/2Bhb2YT0z7057hefmDfGqh4Uq+GC2YrMvBJibzd/yph/rU9I+0xaSW&#10;/pnGUf2odjTPV6l5Lq+a50yfuvfhbIbEnumutO7yWg8dtXL+9OGsno/Gtf5uzAwrLec70zrSOOLa&#10;d7cPWr7fqCsXrUkv63KuWnXlqYmlhjUnZmXlrOqdV7dnaNxPjPOs8D2L3qs4LXXPK3MrXueJV70m&#10;7JSzvxY9Nc1pJ/6UW+GnvL3QwW9M1qde5ODs4FZ88vbGqqW13nxnTa6YnimxYIgzpy8/e5u7Y9V1&#10;xkmDmu9Xq77m1dOu9KY8ueSpKdYaea6M9bVyxTq/WlhrWOvyEqffNfnWsY2xNuXNOTPWnFa+1rwc&#10;8uSSK/ZRay97qJe9zYEVbx3rXNbAW5c7WXnWjvipJ0674md95cPNmlppe86cJf3kPNvPPj2vtc5n&#10;LGaaC9xRXc6ESW72k3PHPkvnTu9HOc4+ndWj2s/kn83nPqae1OAfYVZ189k/ffvZg/ds+/ghQv9d&#10;AOt7urqZg+d/GUIdcl70yg9Qou+yJ7F+zjnlsq4O1jyzwSM2x1zuCyyxdS0582BygclZ1G2MeW3W&#10;9Y9qYpyfWDw5L3Pitckz1xYMSw2sObHWjMU3LuuTL169qdfEa5w6iVWT3FRP7BVf3WdqqoVVP2cy&#10;Ly5rr/ad56N6n/VhHjHYjPssqIvtmjytdTn5/mauMcTwuVj2avxb8f++iDN+xJ5pOUv2gDPlE4Of&#10;uMYTr3qT7yu1raHB5Rn7vtp1YjBYV/rkOhaXtd4DNXPw8VOnYzXlZF2+GC2YxlnDZr/M69uLeOWr&#10;YS+5z7DZUz372Nf8o/ZMj75inItY3zrWS3zPZt08sSt9c1r01NRa05JHI621HSt3B/sVMEfzrs7S&#10;vDb3Qc73hOmMqa946FgTlxrkvC9grSWH/NkSD05f7cyt9M3bRw1j92+cmplTh/dOfn7m51e51PyZ&#10;Ozn48vDpbf/Mp28dS95YjDF6uaxnbsdf6e1wVxg1j2biHFli1TLG6lNTyxzWHPWOyeU6q6cWvvdW&#10;DXJc9nd+6tb0uxf1XlOuMVdi51pZ9sNlHW18871fe6/y6hztQ4xar7Af0eMVc6cmZ5j7wD861+Zm&#10;jC9XTePGEef9BU884clZh0fs+yB5/x0Bf+KTz9Vx1r6y7zkw47TPrzz7K2bLM8izeUWvSdOePk85&#10;z4R/Ru4jevScq54fue+e6Zmx+0DTvWIz/8x+v1q/J/DoCfzXhyd9WLVnD7C43UHA++KQkxrWxWRN&#10;fNqeL/HpJ2fli9fu4px1hSe/0iTv1Xx0/eFm4mddLjmviSMOC27CZB4/12rWxEy+fZKPb6/uQ2xO&#10;u9I9qk+cKYeGM071o1zz3NcR5yfX3P/Rme7eM7X6vPLMUyvzzTmKV33gTLWzPsk5wx7NNdVSe6pn&#10;TqwzGCdm8j1TecYT9iy34k75ztl/1QP8tKcznnr2S7y+NbGT3cFMvJ+S8/vTtB/PRgvGs008ucSs&#10;cEf51Et/6kfdftmb3AqfmvJ3sPbRJqf9CbOaSSyzpE7PeRaroz3Tcp4VbpU/m+Mu70zXecW5T+JV&#10;z+bITTtx1c7aSkuMnNTe9dHo1x96XvZoq/5Ob7lyVhYtsI3vuPnyOm/c/I7FPcOi3WfiP5LbF+uZ&#10;T/jdObpPx+jYM2vmVr3Birk6S/aB23tf6dnP3urkjIlJHbHmxBGnb/2KPeOf1em1+qOY3J7/ynxg&#10;1bnK+0r46QzMPXt/6rr/Z+urq+1+5rvvGY66GLkdq421pk/cPHO8Tql5mdfyfsUfN/IPHPaipq45&#10;e6bVF4s2yzh9a+R8D8FnUeNiFv204I3fGfNXMCxt+2/FjS/JP4KzT7Dut21yj2rgUqv7ywWX/Yhd&#10;iTG3Y496rfjdq2N5q7z1u7Z1O35E1/NFs3WNxdzts8vLfnD6XqkjzvhRm31W2n0GGctJnWkmcdi8&#10;8v0nf64Sn7rp0wNMcqa+n5lzD0czJCb9I07X+lyoo6We9Xwvzv877XzPlUeOSw001cF3mQOXvnWs&#10;mlh7kRePzzLOZ4JcziBOLLH6+LkSk/nWy9pX8Hu+jnPGo5q41TlQt6aOlhr3Kl9fPhNykq+ffHBw&#10;WOS55GrfivGFfNaMU1c9aV0jnxrisGK11hp/Vpf3UZZ5cibm7dhZxGKnfSVPTObQ2Y1zjuTgd5zz&#10;Tb65tKmfebWxien9JkdfrnFyspa6YIl5nsHwuvDZxhfre5c61roXXDj5+6UcscT2AOta+dbTosGV&#10;nKw/6ufM+lq0H+mbOs5Jjit1ja2JTQw56rtLrhzvA3xr+P4eY95ZiFnyk5P+O2r9tfUSmTU1seTt&#10;i+UZ7EWOi33xDCZHDay6zTe2j7F2lbd+175Kd2ceens2O/hdjHvSyuvY/GRzrhWPPJf3NHH6rUMs&#10;vmvM4Qconckexlo1jL+zdS/TmeW+qIvN/E/yPYPP3JNn/BGz2Ouj9+uztNqj9Y+e69F+09yrPT7a&#10;65f/ewLPPIHxw5P58N55s0hOajF41twIucZ1LHayal7hTDqdQ0/trmVs3108XDnqEJvrnubFXrHT&#10;2e7wncFf/lLHmjqPzCcXq64Wfev2SpuczKcv/0xTXHLxM6+GOW1zxGFXmOZ899h9umdiz+Hu3tRs&#10;LfNHuvbewaIj/kjzrObexdnb/J0edzj2xybfc9Qm7lV+9sfvX+Szzgye2ZV51MDe4a96TVr0sN9q&#10;3om36vGd871P4zyfR/en5rN0nA3d9jNHP3uL6xlW+cSpYc4Yy+U/yhmL29EW+0zrfDuaV7Dofdae&#10;ei85x2oPiUl+4vEnXOYSnzr61MXA4zL2HzbBpqY+dX05YNXETnVzYB9dqZW+ujlD1nNesWnP6om9&#10;6jPHSj/nRbe/X5HzNYuvjpbclZVnIi+1VrPK63nV2LXT/uQ6h9b8ZMX0vObldGweO9Uy557BHs1N&#10;/RnL3tkXXfKde0a/X42PPQHv725X8dpd3oTz+dE2Jp8xfbBcPvv6WDDm+YMeMRc+f+DI9yxw1vm/&#10;adXX5iz+cRe+dfuBI+fSp87F+p//+Z83jN+rwFDzj47i5DgnMVhjeWjKwe811XKuxDfWWHxi8XMG&#10;48Y8GnePR/WexZ/m8rzsscKQf9aip3pTvyt91IHTe1EnMeaebVc9Vvln91cvz9ZcW2bKs0q/scbu&#10;A+vle5DvWVo4aoLl9U8tc2CoycG3Tu1VK/vgu17Z+0g7Z2AW4szBle9ZgSPn+6ofnPD7gHWseli1&#10;1KO+WmLaopP3Uj64ntveasgzlts2daitYnt6Dq3zWXHO64w9i/nENsY4zyt962pYM8Z65mCpc1bW&#10;5VvDUlMn6/rUvMxhm5exelrwqZHPdc6WeDgs6okxN2HPatQ/Yzk/lrmNncW9kBdDrXHmxMs3P+Gt&#10;iRWjNZ/WmjZr0/xZX/lowZVvPOHFdC3nkZ858VPO10HW6JOL2NePtcTncytPnDGW92fz8jN+9P0r&#10;tehHD3Kdp7aznFFsx+TRnvJdmzCZc0Z52KwTP7o8C23qmdNmbfJzNjg76wg31ehhH30sz5vPnHn6&#10;Z47Y58k9+fsftdXqObJ/11YaZ/nUUf+M84r6R/X2HuW+r+4HjSO+9bT4LC3PgxrmnIM8zw/5ronp&#10;vFrWv7N1L73H77ynq7N/pb1zP5zHe3N1P18Z795yRnM/cb+5z1//9wS+2gn814cnGTDfhK4O3C/i&#10;jnf0fENwliMO2Ds9jjTPatkvZ4X3yDzqpuaUsw/WOr4LfmqYb7uDSX381LamRX+lmRhx6vVcxNSs&#10;y11pT/yjnLpgdjWdYaVrHT197Yrz0/JX9pvnlOeQ+dRb3ScwWUtO6l71zzTtkzh69Dz2FZ+2uWI/&#10;2zrjR8yxOgPzZ7NQF6tl7jOee0uOueR3nXhXO/V+gn9172f4PturZ3Smn3p9z670vtIne6bf/Zin&#10;Z0q8fvPMv8oy027Pnfmdc8JmLn04uzOov7KtQ9y9mpv15os1v4OVk1aeOlnLGcV13dh//CQWi+VC&#10;R31ricO3jt8LTupTV2fFyzq+OPNomMM/W8/QWPVI7cTkfP5jsjlsnon70qIjFj/zXcs4cemDYaFp&#10;PvXfq8dfE7/SUVslOdrMZw5exuLaqp9Ycp6l9eYRTzVzqTdxH82hf9TDOR7t8xP5R+eW++UMd7G7&#10;uNRv/4rGhPWeZw3ffPc7io84aoqxHx88dImxRp73LGJeW1zwvRovD6uPhj3TWjcHbvrjmr2w+SFJ&#10;58JyUXc+4lzUMpe+ODCsaS4xacHJ0Wb9zE9O+vCIc47sdabbdbnZo/Xh2K/5r4hzFvSNnSGtNXDm&#10;8R9ZqYkOup3b1c+Z0Mh4V+NZuM/szR48w7M58pwSKx+tzBO7JgxY8f4MIF6bPc1h1bNunJhn+86q&#10;Tf0pl/W7vvtrfubtnbnEe7bUuXLJJcf7uO+xWHhc5sDqp072Vc+cOCzczoOXwwzOiu+SY4yVo746&#10;xokRSy7rR3FywLmm/DSf+Edsz6qW+at9V3j31LrmtcknJ965jmxqwPP5kkM9Meax3Qt+9k5fjeSv&#10;fHlXOCutj8pPM5vLGaYc9dwrfsbyzWnNo9k5Nae8vCO7wxOjVY+YmdyrdfPiVu8pvZ/kyzVHLH6y&#10;5hKH7/tl6pA3xsJ16Wupq0GOKznG8OXoi9PaI23XiHulLrWOE5/zmN/FH+HUworTZi3r5t0jeK5p&#10;j2DNqytWXubtY85exmn10beHfHmTBSt3wqcWdWKedfPysX2hqzYcLmOwPHNYls/fWzB8ETeU/tac&#10;andz9tM6967eVby6ybO3tUcsWmqn/4jmVa794bk3cvj5bHTdGjhnV0v+1Vl+Et6z+El7Wu0lnxsx&#10;PhPG391+lfvpWX/382T+szP9ac/QT7hnv3t4P4Hxw5OPHI4v7LMXhT36xZE8tcCmL/ezLbM+Opd8&#10;tYzdW8fmtf4AQ+zZYfXhn2kkN7H6aoEz1z7xRy7m4MrZrvR3H7v8nV5qtr0y1z8J65lyDzwz9p/+&#10;0Xmc3bsdnZ6BWN6Zfs8mL/NqqJsx/sRJvn5i1bB2xdJvxTffM015c/ZOTtcSs6qJ0e7i6Ju94Ruj&#10;kb7aaa2Ty56ZTzy+tcQnJvtmfvLReobOpP3q3NHs9k7MdG7u3Zq28+qlFZO5XR/uNNsuX1xqmNNO&#10;NfcnBrvK9f46To1n+dMsqU39DOOcifO8Uwt/lW/cI3HP03OttBMnhhx6apKfcOK14hNrDgw+NfWx&#10;/GznP2RaB5sY6+Rd6hBnD+tacCwtWPtoqU8aU661nJO8y17G2pWe9bs29zFp2Hc1F/egl5zOX41z&#10;NvsfaScm/exr3hxx5tqf+iVGnZVNLD5Xa+Y+UyexqZP89JP7Cn+a85E/Hrxixl/Nx04gn7OVUj5z&#10;K/yUn3KrHmLtpT3Cg+GSi80PUvqsivF7A+9hctrvvuKcg/8iGStx+mCzpxzqfVkTzxxgiMWCQZOY&#10;he153grxRWykDl311U2+uUmgZyE2p03elMv6jp/zpL/D3cXcmXOaBZ1Xrqnn3X6552fq3p0neczz&#10;6rPsfhnn2ZD3depMPd+d85OD9coZ0qfODL5PWHOentd62h1M4ifffs6esT4865PGlLszW/bA52zM&#10;tZ7vt9T7XoLl+wc1rvwgvLxpZnNn+3YWrDPaCw3r+uqCoZYXuWmpJxbMETZ7TnqZu4JN3mf4zMrK&#10;vZvr/Bvwry+JMW9Oi6a+GC15e+KLM6e1RmwOax699I3tk1aeWvbEtrY882LNd2wemzV7Zv2jfGe3&#10;X+4z/Z6xa6mDnzHaGadv3xVmhU1ec7t2FKOf90Js7u8olzX8nLd1jROTHOpcvj/mbLyX+r0KDj71&#10;1JJrDkwvOWKsE8PvvPW7Vj20j5a9wbt/8WoYTxbMqoe1Mx354ORMvcjlvGe6qWEPbP5+RZw1zsCc&#10;8/S5qCvPucxP1n1pwazmt29aNc0ZMwM5n0tt7kEstvlZW/lwnrny3NB1D53f7XlnvlUvZ9ntPeFS&#10;O32wHU/8o/1MfHJcyTPOHL55+/K8+B7ns0MN3+fe10Rqyf+1P+8E8hnB/4iVz1b2zLx+1u/MJl+9&#10;OxpHHHTtcYTLWuJfNVf2+yzfvWlz358102/f3xPwBP41vXh9WAWt7BHO2tEDD4ZvvI3peNXfvL2M&#10;n2mZRX3tFf0VXy33b4y2vudgjDXX1pnEpo61yarTNXW04PTFTjlrbeHaS53MTXhycOyTtvHGK017&#10;inMW4x2LRuo4D9ys4d/R35nhq2JW+13ld/eR/D77lQacxK5wnYfH6zHXSse5tCuceXTxxdPDWvZ7&#10;1Fcz+2Qv8ivM1Lt1EqOWetaIj3jijqz81l5xdnET317W1ML6SyE184kj13zq5poj96fY1f49A+or&#10;jGd0dBYT5s6Ztk7ORM05nVt7p9e0n9Sf6lMue/f8K/wOLrn0mDjTvJmDw+WMWnK8ZhJrv8Sbk7eK&#10;zd+19HRl//Sta3sm8lPuSEMtbM6Qec8o32PEyxEjj5ial3OZFyffOO2KIwauevmPx9bT9vfLrOH3&#10;HPaeanLFOEfnjR+xrd1xarsH5nI269aMsamV/sT33qurRUdfi5b9tNYSj+8SZ4zNXPLFkDPvfNZ2&#10;rFyw9CK2pzXjSU9M1jJ3xE3OFV9NbPZK/4reLrb77fK+A+4Ve/M+uf/d+zPhyLWeulrryU9fnFq5&#10;Z3MTPnn6cu1pvvniqOf3Wnn+rgGPuq9hdcBx5Xs3tenyw5POgrUPeL8/ZC6x9rd3zoIvTw6xuZwv&#10;+4pFM/XMY6d+1q3RR99aW2cRpwV3VGudjOWRQ4+YSx+bfuLlqAeO1Rjr6hKvsImRN1n5WjDZN/3E&#10;TFp3cq/QvDPHqzl39ykv78OdWZOv5pFOYzLWx3rxuva1bd3YPuSZIy9rWOpwfP1nTR+u+uaw7m+q&#10;JW7y5Vrr2Hzb1SyNyzjns0/mwJJf1cBaSxw8zo6679/kiLnyTM3Bn86bOsv7Zx80qBGnBSsHn/q0&#10;1KEmf8KKSwteTmtn765NsT2bZ37iXMmp23qZ17+iKxau2m0To48F5+WHJeQ6i7FWXurg8xz4bMgl&#10;loftSx55Oeq6n9ZUL3H4zbeulXeE65ozoCFfvZVtjRVuysu1lzE2fbgdwxFnTVzeh6ytZhCjTRw5&#10;5+u8cfL0J474tOLNuS9jrDnspNszqqlVSx1jbfLB8LPxv//9b8v/ZcHw+oHn8yqIXOqZx4rH8vpB&#10;h4uVPnHeQ2rqUktfPnmXeOO28Cde4sC49JOX+848HLTVdx/G1tU2po6OV36vAkNebPZzDnOe6xs4&#10;vjiTc+T7FzD51O3tTCHz9xzis594a8lrH8zRoi7GmY3Zc9bRISbP/1DiX//619v5i08rT82zGY7q&#10;z67lTM58pccVTmL1tVd6HmF9Ho4wqxqzTPwpd6RBLfflGWPTB+ezbB6ec1D/Xf+8E/BZYOf4r3oe&#10;8hnNU17lE/Ms/9m91MszPJtVrNwz/FetM797+aoz/s71ewLTCbx9eNIfLAHwIPsw+8IkxjcWh80c&#10;8bQSo7a4jsknXj9x5tR4lXXfqb/TOzE5d+qoraUGT668vDdirKknh9iaPzgba9WQg+2auqknHqy+&#10;NvHtpz6+HHQmrZ6F2DOwhgY5Y+dU2xmyn7m2aDSvMcaNU9851OpY/k+3fT55jzyT1Rl4dqs6eTU8&#10;9wl7VGs82NY0Bpv78Rdlc1rxWp/V7GUNyyU3MWf+Lsderdd59cxryet7/8iJV9cYbPrUxasj54pV&#10;84yT/cHaE77zk089MeRZWXvP/Pk+ONXEYFsra2d1tJPfvTpu7Y+Oc9Zpb10Xwz5We5leL/DErzTB&#10;sMRhxWLNv6P+4Iy1iZ345lLPHBoTX6w4Y3tqk2uurRqdV9M6sX5jz+KJq35z+49t7sHe8PKetrb4&#10;zttHHePVHNRXGnKx6qlj/6mWPOvyjNPqJ4acy97aPBcxfF+RD875yOHnexgctfDF4LvMiWu+vcCL&#10;0ZLLunHWybHAidWC4zLO75mZSz3PJHPvHf7/V+vq/P/qOlrhzXv+zoGSvfDF4bvIgeHCzxiMnKzL&#10;zZy8xFPPWeCRc4k11mbeey6PGlfHcsUTpw5x1uSTdznrVAND3TOW4ywrTuLwE4fvjOoaJ05ezq/u&#10;ZNWYaq/OOfdnzjDtkXmcbaof5a7sJbH49s189jIvLmtX/NybPprqZ27Spe4M+sbg8X3+1GqdrIsh&#10;pw6WZS355rBc8FjT60I9v38bq6eWsVrGR9YZwbQOs5DTgs3ejbcO3tWYzOeczgFejjk5WGuZ0z+q&#10;icE6Z+LTT+yRLyfnNAcv/Ukn65PGlEudrGe+/cRlT3xrWrlZM/eItW/32dU8mkdNe+xq7uDU3sE+&#10;gplmt/dUm3qJ14LBN26ds3z3SC19X8Nom8PnomYeLX059s8+YFjWsPIyj595Ylbm9J3L96XWlvcm&#10;MHwR36VV/grOM3JWuRnj5yLm8hx9fyZ2r+CtkwOzmrf17QXeXvjqi2894swZg8fn+xcf/JCPdXbq&#10;1qxTcw/MlHtQk7x4ffsSs7JOTP2ZCz16TH2m3Kq3WKyaOav1zKElVh65PLsVHhxL3ffoz2so7zeY&#10;xHnf4KAPtnP2TV7myBOby/741s1PVgwaPh/45uWYy3zmxLUFw8XSoqEO1mWd2Lw4McZgnZdc5tXR&#10;yiU2B55lboonrFpp5WYO3zw6+FypmXXzyZvq7DmXGLXVIc7Xvpzki7WGzZza5rTg1LZvcsHZH5s9&#10;5alBnauXebS8zIk1b9w6xM4CBt/VWLU6Lz7r6kxYe4qR39iui0ubWpwbcet0LF8ucfbS5554L8gl&#10;Xk3raorzfqaWGKx1fHXVlENttRIDz4u8F9z01bIfNeZ3D8TUiNNXWz41FvleR7XGPju2t3ZHH6z7&#10;kKc1f6STmPSPOFdrznPEA8OVM3AfiSe+uebYw7oxVm0tGH+e4ucun2lyxPQnZ816aptzTmvmjXOO&#10;X/97nID3tKf9iHvqM2rvjs0/y6Z++o/q3z2rZ/GeuZc7Z7Hbfxd3Z4Zfzu8J3DmBtw9Proj5wOL7&#10;gs38imtejnHa1Mz8yj/SWnE+Mj+dizNrnadj82nBqKmPTa715E1+cqjLW+XV6Lr5KxYN+8EjNkd+&#10;6jHlVj3V1opbaVvH7vZpbblTXv1dbfHPtB/Ve7V/z353jgm30u5z2sV1j+T5CyXamZ9i+zfO/Jll&#10;jrvcM+2jevfNGJ/L5XyZs4a1njn9o5qYla71Xet9Qy/74ht3r8bu9lrp7fJ/Eq7P9GhvfW5XuOom&#10;Rz1q+H0/Eyt/ZcVq1Vvhr+bVnXhHNfFgcr/kd3jyz2xrn+G7fjbLSn+VT/272qnRvpranTnQEKeF&#10;z2XcfYjt0T4xPDWMsSxqXu+Z96/i5ZL1H9Dwu1/G1O8seuVCs3PWu3alv9zk6K/62feqVRcePpdn&#10;mr3Mtz4YcdrGGHfd3p0Xj7WG5f66ch51rGnNa81rzWPRx3qt+iVWnbTOSw6sK/UTYz2t2Mzp53zg&#10;+IdXc2AmbeeYaupiwZ1hEv9P8j/iXFbn7/31Xnvu3lfiK/OBTa562qnWOfuZ16ph3RjrHwnMwUke&#10;HHnWui5XSz05+lpxHaeuvTzf1ITv3P3+o7ZWXGpTM6bOHF72BWMOv1fPTp2cunIzbo2OWzP1GruK&#10;U8PeK+xH53O2V/Vmz/Y5O79nnM8zNDwLtbTmte7L+CfYoz2d3b9n7D/PGj8vf3Ylp8/7he8p9O/5&#10;wZLzmmYEwxI7YTLXPbKmVubw5VDf7dMaz4xXM/T8zo094vhH83z/Zl44aqKR9yr3Qx6c3z/sBccZ&#10;1MOa02YNn5W9iY+w1Fn0z3nJJY+YJeY9+u+vzr+D/W/2XmY1wyrfquLYn35iyGWN2PtE3mvipk76&#10;YNVt7cYRg8meYuytTU1yvcxdmbU1iOW3nbBXc8zoPuzl3Fe1Eu+snTPPM+/rLjH4YMQRO6O1yZpb&#10;zd6a4rG+P2RP6+o1P2dK3+eG9yY41rBeaHfe3nLAsDIW816Zv6Lbi5nyrBPjHK1N7AUmOeblaOmb&#10;WHHJFZMzJj/zK7/14GcufTSu6ttXHWz3EKNNLH5eYnYsfeylj2XZg/u50jfvM9091Ujb+skRl7kj&#10;X60J0/vJmD5y0+b3xkmTXM4I11ir3or/zLz70J5pO6MWfM6b/pnWV6jnPpin42lGMOLcr3bCk7OO&#10;lZ85fN+D+a+Xcrl8bcCTY+3X/qwT+L2/X+N++vqepuEeZd17lrmJ95v7PYHfEzg+gb+/6/liOnpx&#10;NeZIWmxi0PbK/I7vXImlx5RPzGf7zud5ZIzvRT33Y1681v2oZ4ydcllvP/t17Uq86svM/jCVeuSo&#10;Tf17nx2rs+ppfcWzfsc6r/aOxqs5r9j3zsz0zd7pH/FXuLy/K8xKd+LuaohTQ0sva6u+O/lnaOz0&#10;SUz21J/2RY2L1yf1xKTeI779H9FornNqp3r3JV7h4VufMJlr3e79k2L3mvtf7W/CwjO/4nV+wpPL&#10;GfTFatGy1ro7sX129LIPfnLsJWaqiZms+JXuxLmSO9Olvxe67sMe1DpnTZt7SCz/gJcxeLH6XVfz&#10;o61z5Hw7MzReHbj4xuDEksPPWvcS0zrE6iQnc8lNTPvgxOY85FipOcVTrjlgWKv8e/X+V2edemTP&#10;xlHzZ1VxiXGizhnD0Rfb1rr6WnHUyZnXWseSU6fzifePPOawXupkrFbm8HN136zr52scfHLE2D+1&#10;8cGK0SbGXGrKS+7EEadVK7Gf4buXrzLPnTN45h6m+3hHf+K09oTJ/U/3hJw8seSmvHVsc8hN+hMO&#10;rIt69zIHRs0zHXFyiPP396zbO3Poe2W9czlH+nLsj7U+WXPJ0z+qicnZye1w5N7BJ/dVvntgb1zG&#10;d/pN/NTr87vT44xDv0f6NL+1rOe+zma6Uu9+V7gfjc1ZPY/M3ZnH94/8GUAdz544+6VvjTm4rJnH&#10;rmZMLLijlRor3ip/pPuRtdwDfT0vrH7P03vy513vF5b/shBXY9Eyh7W/vj3Ng8/nIev6aspByx5y&#10;wbDEYK2JfUf8+Zo6cldY6tbsIQf72cvZmIP5Mk6/5+waMR+CUIczTAz3nlz3ULfzxFy50EtNa+Tk&#10;i5lw4rFn9V1MauLnzO07Z3N2YrW0rUV+Z0/2UocYnys/uKI+980Pt/C6dcnXqpNWbFrwak/Y1KPe&#10;e6KeGsZt4dnHGnuR67NIzmcz58zecFz6aPs+Qc1844xzHnNynCtfM+I5c19X5Fjy8MWRM08OX7zW&#10;PcNzySEWh69e5tIHc2XBtZc6xujgm7+im1j1VlrWk4NvX+6Dy3mtJZdc1hNjLXXx4efzIs6cM5t3&#10;jrT2US/jxB357gMuvrGacs1jfT7FyDNvLFdLPmfM8xWjZsav9pnr6uo93tHonnc1VrxVvvsSi83n&#10;IO/VxDEHV765yaZ2cuTyPID5z3/+8/d7HDXyvi6cSTv1+co59/qVZ/zM2T7zfL7rM3V0vx7ZE9wj&#10;ftf6NfqZ9/LoTLrGnL2XxvzGvyfwkSfw94cnV02f/eJCLzXPXhCJ7RmPao1dxc/QSO2Vnvuknhh9&#10;bWrhT3m1GpvxhFHLGjE+lzWtWlkz11adzKeOP7BnX7DyEpsakz/N0zrdZ9K5mutfIlYz21v9Fc76&#10;T7G9b/d1df8rHfUm6/23lj3Ttz5Z+nKlFn7GEy9zu72S8xG++7JXnrEza8VgxU213Zwa6E0c8o8s&#10;9bX0sI859PHN269j81rrqWMNaz1zV/yV7hWNj8RemXcH25gr5wm2+cSp0fWjs1ph1VvV0ZxqU27q&#10;nzh7TThyZ/UV7yyPrpdY5rrSbxcrLvdtT232PsKJ37X2TvyUs561nMP5MidnsqnTdWrq4PuPU3Ko&#10;eckVb3zVXuEzR1/ynXHqf1Sb8Ee5Z2od9ZlqZ72pe38mLDnznht9zGXP/hkzazu+vdLCsy/56Wdx&#10;ZwEnVz9nEteaxtax9qTmIufFP+KI0YpLm1r4OU/yEief3LTgrWqJ38Ul57v70zne3dPuGU/63ls1&#10;+l48c87s37r2Je8s4q05q/m0claYrq9wqanfWGL1tGAzL9f8pEENPpf19OWKw+bq3mqAyVkyn/z2&#10;J1z2ED/hrDX+CCsH2/vO2qt9Zuy5X92z9e2f52Xuo85mdQ6rfO8h49zHHX5qHfme0RHmI2qrOdz7&#10;qv6s2dDn4vu2H+jxZxB6+CET/6gjnlriiKnl/SPmgypYljVjcnIyR56VOX3P5R3x5/2q84kHa295&#10;X8Eyk9fZPOwn92DMPSDP/TGXWuayDzmWNXzqaLG812qDy3utlvyMneNNaPgCNpexPanlfGLBmTf3&#10;Edb5upezrOqNJwZ7hLemhZPnQt4P29H/7KztiQWfuvjGWnHujZglNnHm3hHvX7sH2cwl39o78/Vf&#10;e0/P6OjeWpvYiz3j+95qX+4dNV9z5luL/JTLfPbKPH4v74GWunz7aHM2c2nxUyfx+ZyS/1/2zm07&#10;jiNXoi8+///BMw/Hm9S2wzHIrKrual5k1lotAIGIADK7SdGyxpO83Ml7sJ9csPRMnXz38RzJMYcr&#10;n4jGr6vU6yFfrnj6uTeYvPYC96FnvyMcMflnY85IzaN+eqD3XGJTlDf13E2OOxnRmMPNlz3fJ3rm&#10;0yx7vi/O1DM19oxTL7FdrgeRl0/mYuwiX4wIxuec7xG8yPvrIPmZ47l7pj12/Ks9/Y1X9XnOq9o7&#10;+Ed75/3uuPY6ntkRDS/ugidnntGj43NP9D75S/t8D+YvUfq4G7WfRXtfObJ334l31vhXPsdH7Jbv&#10;8avm5Yzf/f7vOF/eV78nfr2Kw3Um0dz+Z0bPsdrJvjuuePabL0480ib3J/+5gekGDv/y5CRK7OhD&#10;OH2A1RCnvv67npxn4hV/uGf4nm3iimX0DlY6cc6Zujx3cpKXnFXufHXOaM+VXlydtVGcyGvyzR2y&#10;r1avKSYn84n7CKan8cgj94d7Vnfk+x36efZXntvPy9E8dkjOdIdy/Idj9zaiyTw9Jtx5Uy+1H527&#10;V84F48WuU3+Fp8dR/up70L/3z7Md7XjUd8YR76d/fAPT+6SKHj/sn33yfUHb9VmfFa89Jx4z+0zy&#10;suduRjmfHd2HaJ47TVj2/UOV5JFzJ31/4ujlr+5OXF7OvJKrN17RJnfS9/mSb67O2BpwP/Ny0O7O&#10;D8/+NKdnyGmN+HeKniHv6mj/6b70QbvzUuudUifm7PRIb99bMX16burpydd/iu5Cz5zITGt9nGsP&#10;jRjcru29Nf78RY61Eby59Ca+XL9nwEPri5qn63f07ztJb7hq5BmdZ51RnRyivtlLzatz5756zs7/&#10;rh28y92sox678HklTn4T1p6eJ7npJ77C2m9X6yXH2dZEsebKyT3ErkT1zlGbdc+ml3001PDkdl9f&#10;/7nJ2pi61naNRr56OUTz5lCv5utzNjqj+Su8ea+o+7yvmLHz5Oz59feZd7Hb82rPcxC5Y+NVnxX/&#10;s9+31V6JX93RO0sPcnGjvt6pOJGvVf+ypH3vX1766yXWHGo+nz7NB2+N3I7JI3evycM5qWm/z6jd&#10;x/3YwdyeGLUYnObZJ9LL7wN48F6K+z1YPyO4OjTi6vXGJ3v0eeybv4G/cHJ3Js851DzZN3eOMT8/&#10;76p/6uSpl/Pq6NmNZ+expzur6TrPIl8s7wNMHK/dLsnruehyB7h+ZuQS9ZA/zZOTuimfeLlDauDa&#10;6zx5medukL1xlAAAQABJREFUZzT6p06/adfuJSfz/H7qDPq88r3ULyMcNNNO8MDxyHnJT50cI3r9&#10;3UM+MR95Rvl6yRdXS3/6HGWf+0EPj6iXec9AS088vczlTLX+R7s5P/mTH5i7yDXS807E5KoTp+ah&#10;n1jXcOinj7rE9DDC4UnOO7L+deKuMOfYtzY6JWtya++Jz4GfBb0Sk49f98Hspzc8cTn29RAnXnnS&#10;d6XL+eTORGtO5A6yn35ye573ltzMm5+9O3L3f8YrPa7uy/lbg19jz+x3Vus5jGd1yTvS2ud8vHz/&#10;jWBwePG99T//+c+bvRg8vp70ydlfMWdP30sje36n/T/6XvNu8s7u2CO90885q35yv0vOmV59Hv9H&#10;Jn0nX/E+3al3tfaujnjy5akjisn5iT838OgNHP7lyfyw+SFcDcu+OmP21E9Y9+DoYdzp1B/FOzyO&#10;ZtB35+SCeS6jfXvWxqv7TvzeJWet+BPuTmeiM5xtvKJN7rSPnkb51pNGztWIl77EO72v7vIV+Hkf&#10;z+7jveqzu9vmWqcGbML1t0etziinI5ojTmu+Yp1nN89zkWfdZ2hN3kv3Wntn7az27N27hp87t/6n&#10;3t/A2bvLe+/3avKQk7r9Ju/d5OtxRgcn+elzVn/E09OYMxM78nlV3/O7C9H8aCZaXmf4yXPmkf+u&#10;z8yzPslVc2bnFUeP3X729DjSZD/3bR9q+s1xDv30on72wa/niaW3nKmXvLO558izZb7zyR2ONFM/&#10;Z5tP89BmP70SJ5drzD6YWqOanitXHn3/gFMuPTBnqMn+hNknpjZx57qfvOSscrX03Q+9L3XU/kGs&#10;Gv/FBzp3h0eeevIzT/IyR0vt3DNed3A8xx1eX8HDO71yj95734U459JP/6OzpnbFnTjM6T2c3Xj6&#10;Tl72Uy82Rf2NEwds1WeH/p6w8gDPnfHk5dffTpc9PHiM2ZvyiZfYKme3K0/6qJswez/xfz9Xfecf&#10;dX891/dmhdsnnuEk/9n8o+c9u+9d+j63tf+3stT5ezY1L7+/yOczxYvaeNeO+uTnNnNnwktcnXHX&#10;k0OE57kSf3W+mrvaZeLnGdH5l7T8+SvvyvO0Px7pg9bPgD19rfFqHzG08IzukBFuzsxcn5V/c+H7&#10;0Jt09u+MOSfzO2bgl+fkX656NnHrnucu6SEGVz2YOO85j1GcKEafWj317jnab9Ke9U7tkYZ+fxbV&#10;77S7nvqM3hmYOdE7I/p1BUd/9wNbPemXHLTOAE9e4vJSmzlc70g8a/rpQY9H3NyZcHnyvPT6SU96&#10;6uXy2eOVPDlg4sb2z7o/x/ioo+dMNOJEHs9Lro6cB0721bx3/35PrDM2N3tX8tw9dXf5pyc5vnkP&#10;PYfaV2uzVkfMM3Cf9uD7GUgtuZrmisPJXs+hn09ywdMneZ2vfMXx0cvcyFl5West35rYmPvmZzv5&#10;5q0TPxudA3/ysj/1phny7WV91kPtKqbninM37sxHzqA2dwLbeanJ71/wealVb9RfjjWxOdn7zNxz&#10;Gt2la/HvEqf34Lvs/rPnfTeQv9/5NejXb8b7Jl5zyp1aeeYz7NepPu2RtVwxz2+dUe4Z39T95P+e&#10;G/jrL0/6IfFD01dgv3HqqQfWXskzb47+U19Mzqsj83ix45XZ6no/PfLMcp0hR9w6vVqfvYmf/cyd&#10;gV96wuk6dVfy3sea6FwxfMUzz76zkyf2ETHvxR1yv1X+Ebsxw/1yj1fOdl7PED+7h3x9zurkG9NH&#10;D6OcVYTHKz3gZn3WazUDr2c9Vt5XcHe4Y5+8n97hDv/2zLr9u4brWVuXtXmeZdLJ+zdG78M7PnNX&#10;yek70y/x5E99ufaSb+9qxAsfPY1XvSedGDtd8ZOb+smj+1fPnnzvwJi9oxyNOnbqvewZ9ZMHPj3N&#10;T85Kkxzz5jqX/jRDbKfDQ55zMtqbPMSmP5zE1/3k6etManrdFyfqQd6PMyZ9ctvD+YnjYb3yW+E5&#10;K33Ej7Cpj1acyON+b0XU9uXTF1NjrbZrcaM6ayO4r/agbl3WU64X/uT8QYmP/OTIk0P0D9fdp/ly&#10;7U97yiE6NzHz1OpHj3x6qSPiq16us7IHl/4dj/53eP1bPXZ3yPuUf7g33ZHvJT7pJT5pHsHSW/2E&#10;2dtFdmst9YTvMM8op2t3EO+68e6zU/8v0/P7gXqj+jPR8x9pp35i5Hox157xzC4T51n95PkKzD3z&#10;DnZzkqd2x5967WFt1JcoNvncgb3CX8+Oz+6r37M+X0nve73ayTPLs4ZP3p8RarndU5MeYsR+9AGf&#10;vMRbZ516MaO7W2fc9ZqX9avz3Mv7MObPhn3u/D1YHhxz34/kpYf9PJ+Y86l5USeGxjr15PD5/cm/&#10;YAmmnpj1W/HrF+fYp/Yht9bLnlFvarn2PiIyfzVXPHdc7SR31XeOXr7f8MXI8cma3FfOmHh62UOX&#10;Gn31k59z5cuVoyf19PSsibPDjvzRulNHe+5OfcYPXj7qjfTIrfnayNn27KdX5vbVZo9cH/tGPiP2&#10;iP3zozw84K7+cpoz4LsLmI+4fz6iV/bNjT1bX7S8su8ZwJyFD7hcZ4unPnPn6IXO71nNs0Zjrj+R&#10;B9z93pG/P2fW3Rcn6qtP9syz5/72zsY+Azpn68Fd+nRPfIqTNzxxdzbqwYyc43uZmJrmprf85OjF&#10;rOw726i/NXHCsn+Ur/Ti3jM1uTjRV+4BxudUnvOpOZu40f4d8Yxn7nBl5s7b9+yKH5rU7fyv+MrV&#10;zznW9lcxd1pxxPV8RKNWLyKYLz9r1vY9j18z1pNfen9Wnntl/ln7nJ3LvU77Xnmvz856JW86A/PE&#10;V+d85U6v9P6o94c5PcuayP3mHb/yzO3tXHBy92qedfbN00Mf+buIrrXwV747r5/ev/MG/uDDMn2I&#10;uA5wP0yPXs/Rh/TId7ffkfaZ/upO2vOIlz/U7rTek37Wef/Zw4s6+/onz75RnRxxY3tYZ4SrXnyl&#10;Fyeqa60e4HLEzsTWOVP8jMeOs9q3Nc27a37POVPnHZzhP8rhjJ77kZlqcr5+ia1yuZMPmP1JT4+X&#10;WiNcdY1lTS5v8l9h6bHiPIu7l7Os8RUj9/sTuQ99OcTUykksc/sZ9UoeuXhyr+a5v375h17Z11ue&#10;9Sqe4eWZVj6/A845p7NyR76X2Tc/c4er+1Gr18Tbcdxr0onJcYaRfuby74xX/D3nnfP1cg9mTHny&#10;eg/5cFKvJqN9PazhpE9rkmdPj5UueUccuDlDb3EjPskD5xFzDrUe9pL3Jhp0fN9SJz+j8/Un+of0&#10;ehLdQ372rua5k77OoPb7a57z7IzUkPM0xoycq3fyxDrqKT752DOmhrznZB+Nfbyz5yz/gNqaaA7f&#10;908f90hvMXVGcPVgvhfJB/P3QziphSdGdIfM80zmRvTkWYPlo1di8ok9Xz856MTg8hi9W7l6weHc&#10;1P/9738p3x51WU9Y+pmr+ajYe33U3I+cwxl390sv+82/447wTx/niXWd96NWjjE55O5NTF/1coh6&#10;EO2rtz/V2XMGmF/75PnA8QXuLHO56SXmjtTdt2dUY7yCw21/fc7GSa/vapez3q/gue9H7ea86Szd&#10;6526b928yfssNnk556xH81I/+Tf/O9Z5xo/YP+eRd83vx75yH3n+Xs7PM2Lwdu8PveTCZ0ZqzJOX&#10;WObok0dunx6PfXvW7931ryufteKfHfVH83ov7tWfhXDEZ/JKTA5evi9u43w87cEn18OoPue7A5ge&#10;9uHzUg+Xng8z8i9rwaOffPVi1PmIE3llX23ysw+uXk73xZ+NPUc/cSO4+bSLPfVG8Xzf0st88rSX&#10;kTwffdH7PtNnri84PmJyiGgTn3qr/eBeeZyFJvMzHuzos9pH3JgatR3ldpQHjg/RryF6k7ce8uGJ&#10;kfNYy6HWy8h75tek7589+L7eHf/+FQ4v95SHBzkPEY4YORi/J6BLD3Ke5qqhp0Z/uLzU0pcD7uMc&#10;ee5FP/3J0fPA0Z+anB64MbVq+H7mfs5Row+RR9579fcu+KZ38+QT4V15mq93nhs/8fZOPRxrY+uy&#10;7hyN90pun6if87Mmzz8HoOa1es/B5ehHFCP6uAO1efLAfKlRbxSfolq9Jw4YXnLlqBHnPcvPoprk&#10;qxF7Nk4z2nOaOWGt69pzgqeenD14XX0e0VyZkXtOOnenRy7/7F6p1wOtPtNMMb/GnZXz1fNflocH&#10;p317tr7y9BX/rJjn+qwdHp3rHfp+POrzWbre2/O4j32j+E88dwN5b+bEvudzbvew3AM39qD2JQbe&#10;O3YNN72on33ab5r57Iwf/e9xA3/4YekPibhxd1y1cq3RiE16eslNjvhOn/wz+VUv+cZpxm5PdPQn&#10;vZhx523PWVmj52XPKOb81Rx52Z9yec4mgvEPGsTUNMd64iTm7vKJ9CdczAg3c+v0B3vkwZcXXu3n&#10;TPfMvjpmJk7duhWndfC+0pP7keeZ2TP71Hlu6umRQ09Pol7ZJ7cnLm/ynjD56NvDnjpr/8G7+fIS&#10;V0Mvc7mviM7Xu2vxjvDckXz1D0aty1p9Yp27j5F+66iz3x7Uz/bb0x30zTpzdNZ6WKfWXM5Xjuy/&#10;29fzycuvATE5O5++AzXgqUu8NfB4JWeqj/z8/Uv/5IPpb5RndCYxtfB5JaaGuPKjN2lW/BWOz5nH&#10;WfhMXvTFk0vu3cnJP2xpjbvIpYbjZ0i+uPxVhO8+K84KV+vM3Dv3Q98z1OiddXLFjfDN5eXc9oPD&#10;C03r4KIF10t9xvQQT77+9qbobHqZU+tPzqO3vOx71uSBqXkz+PULmB7JT072xcEmP/vpNXFTm/6Z&#10;p5d+3bfuc6QWjjzwrN3DO5t4eqsz5gxyeP1ZgesM+dZGOUZ5RnnGxNH4dB9cz+SJqyOi9TNCzktt&#10;9lY+8vXKOudkDscnc7FXRs9hfOWsr+6dd899eCdG90+eWHIy7z5a++kjBt+vQbUZ5RFXevjZU49G&#10;vZg8o9qJm9rkqyHKyX56NY6mn+R0j/qZPlp3nLz1l+OsrMnF9bBOXmKpkaM2o5rEXp33zN1+7GK/&#10;dbs91RBXOjk7H+fzM5w+6NSC5fdve3LTm17jKyx1j+TMcUfjIz5q7vDQ69nYu2Td9/vsrJ2eubz8&#10;2cO6NXx28i9MUqPhX8r6zwatscaTM/l+EvMv19HnMXr+rNMjueTyyacH7U6Pxt0yd35i5D6pESOm&#10;jhqe90ftkzz38y6pxZxjRE/Oo0f//pdfz2/EP3/JOxcj6pV5zlfnbnwOchd3SH1+VsDRuhM1jx72&#10;wJwL5l55NjB68vQRo+ZxJyN9HzFro/NWfXi7nnp4mVPzoAW3R51+4u/s91/VqCc2r31WHHAfPLxj&#10;Z3hH+hN52bfGQw65OnIfND56UJvbTx/64uT5wEvuUZ47m7df1o/mvS+1LzztJ5a7O7cx+UR61uRy&#10;+bqw76ysweDC4z3SY5ppj+jjHKI4kVrM2qhGDyK9/Bqm9pVeauTrRa0PeX5u/QubibubfkZw74Hc&#10;+wMj9/scXvlCLwcdr3w8Gxwetdb0W5N6+PSN2Vvl8u2n1vlwmkfdT/KnHpg6I5p8wL1Pd0mMu+Cl&#10;jl7XYLzkEL1Dd5BjzB2aY899rNH6OMu6Y3K7d7ZmhjsQuSc/M3ln/CzFPPnpLy52x156EZnJg6+z&#10;3IMIlu+F+7+JLvzi3npbO/uC1Smqu58iL0hnPPIc2ORdPaLHT0/0+az8eE/Q9NdV8rPP9zs0RGc4&#10;08hce7nDT37tBrzDj7hXZ7khdc4VvxLbo+srXt+J6zmJzzxX7j+5zHUH5+cuchOTd2fUP+c15jxx&#10;61dHd3rlHGZ89LleeZ5/k/df/7fdq0Mfvbm+8fD8sIkZd96rHviRfqd9pOc8z3HVI+9KDz2veslf&#10;6fU3Nl98pZc/RbVTD8w+8cj/iKPXataEM9O5j+gnz8bS13nObO5Rrc6Yd5Jz2kd+49+pXp1vhV85&#10;G/cz+YCdvbtJzw5XPK7s/NW43lPeQ+dZezeeQ731Kq54K7znrHyP8PT3HIkd6Y/2wEvfM17flcMZ&#10;fa3OnPdqfuZu4Mi/cj+t6RqvCcsZR325q3OgX/XUGs+esz31d9eu9X9FdGZ6Oz+xR/PJX6+j+9pp&#10;9eiIJvefcudmbJ876pyNH7t5puxlPvV3u8gneh5npS5nJI4uPeilj3Vq9OqZcvSj9g9L1YCRWyeX&#10;Xj/JM28OtT7GFUcPItzk20sscz3l5VxzPVtH3XfR3KlO3ykH80Gfu4F3LVfcKL7T0GNGPl3bE29/&#10;dwT31RgeYvpNMTmZT9wf7OvdwNF7dtS/ciK8ePzMtdZ+4/351YM4aeCv8PbueprlnFWvPah33F1v&#10;8rqC5bmZQ+2/mJl8kj/1waZ9J11iaNQZ9bdOvr1H4t1+7pD7OcPeFOWgIzdOXDD5q764XvrlXmJn&#10;vOQY1TrnJz53A97rcy57db5nzKP2hZKcx59z3orhF7T8i9r8l7UD7S9I37+Ai8lKD973lvVKN42H&#10;q593A2/yOIPpoeekcY9dT45xxU2c3HvgPcrv4eKTn718X/VNTB49+9OM3IN5ySdHk5gc/Y3uOkX0&#10;PpmLEVe4nO5Tn5nd3mhay71NPGc7x+gu1vIyOkdsx5VDZBe47pS9CXcXeTnX3AiHvJ8Jk9N3Jf5o&#10;zF3wnvbHO/Fpvwlb7YTX6nOcO5jr7Q5+XVmv9uu+fon7vtrDi93a8w0YfnE3/wI0Pv5FG+j2W5o7&#10;OE8OGu9HDD5Y++ljhA/Hz63e9MH9yz96geVLH6Ja+jxg+sizRz/fF3BqPNRNGvX66oHf7lFH1Fe+&#10;PWv7RnFj88VXMfmZy/csPW/C0ethlIefGLl3A2ZulEdUT+4LDC5Pcu2DqyM/evRAkw94Y9mf8vY6&#10;2sM+0Zcek/9HYrmHd2Fkj8w/cq/dLHcifuTDe9fPbgd7vv9oxdrHuvvU6vtrBw09/5K5HmB+LwTD&#10;o33lfqXoWb/STl99lzve1/bo+qvfwbP7fdZ5ncvX6/Ss8In7CKY/e7iLPmJEefY+KvZOr5r7Wed7&#10;1Xn+Tb6Hf3nyzGX4QfPD3vGMR3M+60PF3Edn73RTz1neV9/BrtbPu7feaVY9tPo055Hd2uOZ2nPl&#10;Hqtdn5nTWueKU3tPuUvz5Buzv9s7eWq/Q+wz9Tm6f/eZmOf7Yc4Msbvn6ec/IPgP2eLfOfpe9XvY&#10;Z8p77l7XR17N/8619/fIGbwnPawf8XpU42z17gBu3jF76l4RV7u9YlZ69tzsTbn3Q6+12VO7ur+J&#10;qybjSp+cM/nKJ3Hzo93oyz0zuzloX/Wkd54jcWZ3/dH7MI/9csfM7R/tSR+dPKPn0dMoPsXW8ntg&#10;Y6nLnvmZOelhrk6fxO2JTREdPPWtsU6OGvzUpbcasa7BEyP31RpxorO8X3/WQLPK6aUHeT/6ys1a&#10;rDW5j73EpjnyiM7Y8bqX/uj1IPLzlhg865ypHl5765X8n/xr34DvY7+v03vZ73eeTJ/EOndG49Os&#10;5nS9mveoF/4rz2nvnDPdS2qS2+dQu+O0xlotderF/een7MG1T95Pc7vfNV6tEXNO9sXa5yvV7OsZ&#10;zuy1OpN4nv+Mnxz3wMd9EpNndI4co/2M+iV2R+6Zv5rXtM/ufprvuYxoee0euSvOSp+6KQfzhXdy&#10;nOXZnAHHn2/sySVOWPY717fxo/rsnPRfnc9Z9JNvvtOtermfnJWfffcgym0Mrj11zhJPDRzeL76H&#10;y7ef/M59j+GmzlnpAQY/PbKvlz7N693gycUnZ4oT/blSzJlGdd3vOvlTvuJPXLHUeH564nkH5Fm3&#10;BxrPMnHVdnSWfmpXPPHkk4sb7Rt7jvhR9FxHvO73vNzL3srbfnqKpU/2M5cLZk7Ml3yxfP/pOcco&#10;T11H+0Qea3n6WGekp6551r2f/PQxp6cOzNyoV+4Ilp7WYv58mTPMifwFSR756v36t8cO/coeuQ88&#10;v+/oSw9vPcB5yUscrnXqxPHhUftW/PkLGn1TT586H/cyZo9cfvb1b+6q1iP95OrLGaYHHL1nJU+/&#10;9Gzce9abWeZEajUZzeW6l7j1XdE70M/6yjy5Gf0Lbf4lZfzx5sXd5Gfeme5wd3Sv3KFndn33Dlf9&#10;2Cf3Rk/9GXtOM90te+b0pl3py1ndh/2dP1p57ePsab46vVv7mXXu636rM37mnl9l9qvuSN8854Rl&#10;/yff34D3R/QzTaS2p4N96zOxPc5o4Khjpvskro88fw5o3Po7R+/ds37ns/ybdv/rL0/mB9g3k4vI&#10;fLqYfMOTK04Ez97kI3aWJ/+rxv5i7z09p/dk3/uizty+UZ0+4sQJy37mzthputd1+pkf7XfGAy94&#10;7qj3LsrfcaZezujdjur089xiahMXa461EV7qxL9j7DPffS78mHHlzlLjnbpX72u/ozx19o++/uV9&#10;Zsy7yv09U/Z7TzmNf8U6z8Z+1M/uf0bfc6e7aZ+uJw2YvDMzVh47HH9f0wznG9tr0jTnqMYD/zu8&#10;jmZd7U/nbsz9J+88046Htn0nv1di7up74T5d565ypr3yvOZ6Nd++uLtY7+bAab46e86dfCZtY5Mu&#10;Z5gnLz3EwY7w7lOrd87VmPr0X/nISV3mrZPvrtbw0PUfVIu3z6ru2c5pPnjO7v6qXmmcS5Qjphd1&#10;YlmLZ+zcnyGI9vQm2nd+9naYXkZ0meuTHvbFqM3lPxL1bW3i5s4jZp7a3Mt/UZL9zPHQO/Gf/Gvc&#10;gO+x22RtfvT++R7L18vYOH5Hnmo/IroL0bOs5p7heF59J097PUf/xOXqmz3yCV/56JU69HrYpzbv&#10;eVlPc+iLEzNvX3vpeTXH41WP95L+eYaj2XecL2ebOzd3sWeUY9zhzZF7NqrPfRI76/MZPPd0dtf5&#10;GfB8ialbxSNuz5t89JBL9AW/8/RQS/Rf+pOjsQc/89Qnj3zHTZ25s7LOXH+97Rndy75RXB5x15t4&#10;8NtHD6J5ajNv/RG/7wIv56s19pwJT70+Ys3PfvbA/WcEf96lL5+/CGJObC3zxIzpQ99HvX7ys29O&#10;lNdY6+j7s2j3Jo/2y7r13s3K57///e+bXJ0xPTs/w0GTPOcb9bSGy4tabBXVEuHknOzpmZh8vVda&#10;vYk7jj2js7oWn6K7ZE+9PWs45Fm3zj6fY/8i1MQB09+orx5wEqP2QcNLLtEaTtdgOUeu/vbkZQ2m&#10;nzm1WjHO7NevGJGvA/2I5smVD0Yfb/P8OlLL70fmRF85z/3kOYOa9yb/L5Op5TOPF/3pSb/M4Vrr&#10;1Xr7ia+44M3POnXi3umkzZmZp0/i6ZW472freE/swXcnMLlg4npSw0kNuV7yjW/E4Rdn0CLXM3Fl&#10;YkZxtczKnrkRnpzE1ItlJPfnqL5bP+v6Ej/iYSd37HmNZ515615RO8/oDN4D71JsFVu74l3F/Ryg&#10;O5pBn5fvd2upeYzkehKTT88HP78nkudn369Lft5Qr6f6KeYOU/+jMHc1ftTcO+a4s/eOZ2J3zMDD&#10;9+pObz3v2vHH5/0G+j2y7pifGd8LOa+8y541zUwsc/eadrf3naJ3wc7TOb/TWf5Nu/6RH8B+47J3&#10;dCmthY/+ygcDj8nnaPZn9qd9J+zoLu2r9d6MR2eUh16vI439iY+PXvAyVzdh9qbojkb0R4/c3BGd&#10;s+3rRZ3cK/5w9dHf2jntZ7/xn/q+G/iOd+zn5Tvu7jvH7v5Dkv+gRM+zkT9zvitfp8x65FntKv7M&#10;/uyjT+8m/qx/+1K/wnOaA+Y5ur/Cm3e2xo9z8Xnj0d941ucszzs86y9/8qe38hGHkx7ik19ik3f6&#10;JPfZnJ0m78aa12eZdj7abfJA0/iRz7P93P3MuZuzmt93Bi8x54p5bnB7PUt8NRNcjVGutXPEu5Zn&#10;/2xUl36Z65MYGnX2VxEd3NQ3d+qrc85OP/mJpc4cT2eaOwedefYakwfO98Lsu7tRLtEdjGC7R185&#10;K90K9+eB9tHPeNSXt4qt9+cRcfabdgSTo3fX4j/xa9wA78/0XvZ2r3ofH/E90nieI16fcarbY/qM&#10;T7oV5m7tI46uZ6ZX9shTl7zOk5d5+on78yAe2beW1zPO7pP61mSv/X+H+s7zTV5g4r533rG1/ek+&#10;5Uy9K9g0Y8KueMrF56499VzFj5qT8/ueegfq/FmAOn9uSS96vhLP3Hkd5Yhb7/zoTXy1xOZQ+5gb&#10;J77cnpM1uTVevKzVE8XkODf18uVaGxNXTy9zubvozNSR6y+ePHvTvOy1hjq/z1Pj7wz8wPicyXMX&#10;65ypTg49HvSJOee9+/6rmB72wM8+Ezf9Mvdr54p36tWB7ea2xlqNUVxfcDE59MTIwX2B9z3D4Um9&#10;fPHsvZHjF3o5L3NoWaevFtkHc1bj8jPCkZ/a5Kzy1soDn2aL2Sfm58M+PuZ8/t3PSD91yTdXjyZ1&#10;9PuBywse87Ke9PabC85jNO9anMijn9GZ+PdfHs2ZaOXqQ/Sh518Gwts7A8+d5BPB6TNHHjryfNw1&#10;MXI1eqCVC5a1O7iXZ9PT/qpO3P3QmNPXm9w92pfe9KTP1D+D6UF0LrkvMbzMuQf2hkPuZyDPQo8a&#10;jTi5vsR+JkxO9tyDHri+iWcOTw45j37q39H3X1ubvSmH71nTTx+iufquxe+OZ+ec5R3t570e8Xb9&#10;9rhrt93Mox47TXuJGfEhd2cjOHnywHyaJ05UAyd59Pj+6V+c7B61X3tweeTo+Y5+3q/swfcQnq+2&#10;29lbme5yws76HfHa23s70v30X38D+V6Q93tFnXjy3a414s/GM7PczTjNZD93NE6874Cx/3Qv32H3&#10;f/uOb/+zp+kNvPqhhK/GD0N/AUxzfsc3wHvgbN5BxunM3tnUO8JyXuY7z6vvhb7GnTf7dl8dPWcT&#10;E6e3e9TJYUZj9s5G98yYefo4y/6V3dWkH/kKp3fFH/5Xfu44i/c/ndN77Dngjanf9Xaz1H/36BmN&#10;fR5wX93zvhv/qnXv2/XVvb0zo37UPNTmV72P+K/yXc1dnWWF49P3sfJO3LtM7Eze9+FstNlLXN/d&#10;GZJjvou9v97TXHySn/lqhn6r/itwdzc6wz8UEfeee8eu1Z+N+su/6jfp9SK6t1jX4JPHxNNjFVuT&#10;vuS84DTP2uhO1OmxmgueWutJO2Hpe9SX2/PEM/b+Z73Tgzx1OVf/xFprveKmt1zizlMN0RyNtRGM&#10;P3jkkWf0D/Temn/+4ryO9tF5BrFd1Md5E1fPq72Jfwfmrnk3nCNfzpFrbWzce7D/E++5Ae617/qM&#10;M5rpPUm/9PVfGq28kztxVn13WPUnr6tYejvvqsfEz7uyf+Rvn53M1RIT1z9jcjPPM4K3t//yOjXk&#10;6HImWGu7huNjrz3o25Ob0X13nOQ/mr9qjr7u5TkaP9uXt4r6Msc8uYmRu48xuZ2f4bSm696rPXO/&#10;1p6te8ZZ3VXeR825std0n9xpvvDznuUbp1l5ztZN/LOYXskX2+2T/DP5I16pyZx5XbsDuPuLdTzq&#10;N9/ameqN9M2db22Ek3pzcB5qsZXmnfn+a3L4/X76+S85qc08OZm7i1zq7IvfEfUl9tzJX35yM+9/&#10;Dk/f5OGdNbncnEEu7j7qEhcj8mIPMWdRq8l+8pwhj5qcJ3mZvzV//SI3sc5X2uZ1vfLGz31XHLym&#10;uRMfzBc6cyI/HxF97Ont+986d6TP14u69DFXS9RXfX6t5R7JJfdxTs9sX73c35qY2txDjl7UYswX&#10;7xxO9pwJ5iv/q5D+TNoaufj5F/Y8t/ekN3j+s717tie86bzwwfFLjT7oyK2N4P2kvntZw9PH/Kw2&#10;fa7kzksNGK8zs+Wq577SM9+nxL1XZxj1sSaad8+amN7iYGo7yiHSS73c7CW20+LjCx6fIT+behjT&#10;51U5s/JsOWfXS95H5Hknue+VHVP3ETvnDPf0HERzeV2LE+lN+6cmc7i+1Ps1pa984xFu/yPjdOaP&#10;nP/sLO42z9D1s/4/+u9zA/k5MOd7f379kVvL6RPaB8+8eVdqZuHVM8X1ch4x+eLwzLOv3ugcueJn&#10;Y+91Vvcsb3emZ71/9PfewPzfjL8wIz9kfmCRm/uDW2IX7D+dmud7ZBnvwfNnrd9ZTH5H9Y984fnN&#10;JT3Sf+epNvmrXH/65lf0Z3zl4K+3s+x1POrLT57e9nYRbmp33O/Y67NduRvO2/qjO0h/cz2s25d+&#10;9o5mZF+dM7KXec444qbuK+S5r+d1L+rE4HpWY3LJ08/e7xrzrHlP3/28eZY8o+eiP+Fn+/J2HnKI&#10;zkt+7pjczJOfuNpV/yoXHzzbN/3t6Z09sY6pMTfCPePRnldqZnm2o1n25TMnd6WWQ87TdWIrrZru&#10;vxnWL3KFrdUap7ly1cIFS429R6OeqXcGsXeQZ48/sOJZ8drf3eF3L73N5VsbwZ0ttorTnN6365WX&#10;e9tvnX3x3l9cfcYrXH2M6QMmnlHciMbcmD7Zdzd4nYPJnfSNZa1XYpnrPfHsJf/u3BnOp07MPxzy&#10;swjPPpFa7d27/fjtb8B79/3Ys/e/V+g1edA7muFnQf2Rn7yjeGY2Hs3rfbOedpswfXvH9Oqe9eSn&#10;ziiXKN9or2vxKTaXOX7dwrfvfGu9rLNvLqejmsaPan0f1R/5P9pnr9yp68nXs3RPn1UfPpxdvz2z&#10;Rjdpd3OfmZezzXOH9AZ3D7lfPU53Oe380Wfzjt3Pe7ZexeTleyHffvam89pXN3ESg3fWO3Wd65O4&#10;uyTWeXIyT96E5/mmPvrcacfJWZm3puvkkvvzF39J5YibWri9a+u7Vs/vGf57hfSwP2F60ePl4x7W&#10;q6hGH3jm9lbaxJ2nNnurfMUFz3tIvXPs02NPvch5cZeJ24evB7mPXHnoya0zksPnSY71W+PXL+oS&#10;M08PMaIa+9kjd9fGz9a5f2rwnWZOWOoy793V6t3RXcTxaoye74d93v/8DKjJXeQS8YCjRj54PuJG&#10;e/LAfcSI+pLDyf2SZ18MrrPS2xli8sWJKwyc1+QrZp89wXzlX7D0TKuZarLvXpPWHhGtj1+rube9&#10;FYaenk/6iWVM/hVuelzNc473jUfuYg3mC8zPO5i53On3JLVGuD5gPMbO35r1S95ttf7hY8/zZbT3&#10;SGRXvPgcuQtRDE9xz6zmkXlnNM6T2/URbv+jovfCvNwVfHpW97fCJ4+zWO7TGvdzLlxe1s3vWm7j&#10;WcvJWfTB+czxf9OdDzgvHjXZJ9ez8c+s2TX39QyfudOZ2X3fn7E39/YZc8/cz+/O8TPL/Ztz5uk9&#10;yX5+bvqO2qv7V+r28meYI4/cNbnixuwxq5+e3/1d/Yx255u9aefs/+TP3cCd99ufuVv+8mQu2B+4&#10;rvMqusdy6ZXcz8x7z90ucH3B8zxi1nr4hogbUyvXqMZajVF8imrhZi5XzLqjM+DpIdZca/orzgpX&#10;a8y9zN1BziNRL7SZU7u3ceKAHT365lnF+AHUvH3AU9P971C7f59R/BVneKV37+u5mJlzE2/NV6p7&#10;T8+QuJh70/NlTz4c8sTN1Wekl1r1cnZaOWdiz7jiO+2YM1deKzy1V/aa/Fqf3lfz6Zz48wMvD3ly&#10;jn4Qvnu3PM+j3q2b7jTnZN5aejt99iZtek85mrzv9Jv4Ys7a8e3JVduRPq/+Q171+fsXmHj7rGr5&#10;vYdz7aMHs27+yr9xPVqvb/LB/IzLV5+8M7l6uDnL3L4R3B6aniuPHk/339G/Z6UXPev2AW8s66mf&#10;fvo6P7UTz75RnbH9xIlqmtN1aszVWq9i8/D2hSZnmU99sYzObCxnmhvVdI0HT+Py7WcNN/n9NZ5+&#10;yctcv1Vsbu+x0jXeOnzB3NnvQ3y9+vtVevQe9CYsNZ+Vu1ef+bP2eXau79UVH87u+b2Pjvglx/zK&#10;HD1Tm/nKSw76yQOd+MpjheOd2szR5GxzvaZ60jemPv3Jm5f+5N1Pn0nf/azTW1+wxOFbE+EZ04s8&#10;PbpnLcco7gzru2PPW/k/socaZphP/rte7rfyUb/r+/MT8+UTfWW/feDkHtMZjjDnyKPmMYo/G3v3&#10;Z/3Ur/Y8wu3fcX/usorM8uW8vA97/B5trpc8deBictD0I5a65NhPrPNJK7bT73o9o2v9E8dv5Qnf&#10;nrExPe0Tp5+BeiZ1a63ldi1udCY1OXw1GcmTq15O7gtPbufOIaanPuLZA+OR4yw5zrD/zv6bb50e&#10;O8zdk2OeMzK339FdG88an3zR0zt3ESP683L3s84ZUz7NRO+cSdPYxE1s2sc+0XnNo7bHzOyr7112&#10;derTT6/up1f25Bvp2Tfv6LzE05/3cvremhy0ziTqlRxzej7mRnBnkfOXZ/RKDj1qZ+aO5DzZewN+&#10;/aKOCBceXwfUvHzA9RLLqD9RXWPtSy2GV+us3QsOfB73IfqCr8bZconTfxkRvufKPD31ANN/hYkT&#10;4eYeYD709DL3LtTYR9Oz9bka0xOttdHZRF/y/AuSRvvszWcz3yd7RB7iNMPeG+nEL3jwmnwnuTON&#10;ctIDLPfrHnW/PKs4ejBqP6Pt6+xHY+6IB7Py6Tp7XyHP/ch99W7y8rxg1K98nOF8Z+UeYn7PcKfU&#10;iMkl6mFv4ovB8QXmC4y5f/zxx9v3Mjn4w6HWA4wH7Cs9vU/v+5V27V1y1877XK39qT//BvI9u3ub&#10;6f0HYyYvv1/cPbf9mMnLnyXss8O0Y96JuTzrjnjK0Z8aHq/uyfkKcbWf+3+FHb/rDn5Ontnfz06/&#10;T3/0GySRYTk48VwkOeDN6zq19FJv3nhqPjrPHzqZ7Y7G3CfPaj8xcn+YVTd9A1Mrx5heYkTwlYa+&#10;vYln74wPHB73yIgPL7F35t+72eu+PKN9Y94PmHOIPpO3PL9hJ19dxxXHXZqftdrmgosZ0a34k2di&#10;Xy3nTH0Wa3a13xi495G9PB+4HPHm8vlYebVWD2N7iRtTn7l9ovPJ9YNLbk2Ph3rl8874vF/dy52n&#10;XROT58ZZ47W7AzT2nasPMb0Sf0We83dzp97uDKtd02c3296Kv/JPHK0+ia/y5lob0ZnjnbvRs5YD&#10;ls/Uh8vL/3sitXDt4UEuNnmC6Z/9zifO5Ns669S7q7vpQzT3+4NcfTrKJ/LAnzQTNnmB6Wl/5S0u&#10;j+ic7mUNZ/X7a/LSlzx7zknOhNm3lx72pii/e2f0ng3txG+MuudZyzWK917+vEO/56tFY9/PFz1e&#10;6UuuJvGcKSd5YumdGrmJkYs7i9rz0Bcn91Fj3TE1yTXPfmuPajzQ60EE84We/Xkf7IHJzx3UEO2j&#10;FUdHLpY1OY+69+r9VzT96OlOctiTx1o/34Pk25OLrjFrevmgobfqN5c652T/bN6zVn55VrzReS/O&#10;0ovYPl3LVZv97sl5NKZfznnU77vqOHufnzrvx7OBTXz7GfVUk71H8/TM/XY7qWFm75IeuZO4WmNy&#10;MrffOurEzFNLLo6PuZz2Fs8ox689ajF4eKavPTG/jpOrB1GeMWeb45H91OlL1FcdGnX05GSfHI79&#10;5sjtqG/jq/qIbz/P5l6cn/vPHVdzGm+Nns3D33tOTu6VmvT1syE3eeQrvHln65x9t3fvm7PO7neF&#10;x/7TjLvP1X7TzNybvi/e3//7v//L9luup17WEsWJq17i8ltP3T10raVOXnJ6B3ly8vuU8zP2rNQn&#10;z6+FxDJHt+I4w6iOepoHJjd9yf1axkMtefKpeeirYTc59MzTAzwfOWJ45H3qL48eGDVcc/XyreGB&#10;8Xgua3r6GtXtono51K2Xk73kZJ4cddl3jlEO9cQT8x6p1TiLnu+XPPzsk/t4z3qAk4PrAeZcoi9w&#10;/3KYGFEv59mDzyP+Xq1/TZ6+eqMCm57UTf3GJr7e3p+12twDLPv07Bu7r4+Ru2YWfLj9voD5UpPe&#10;k/+EpS85jzOT77mJznUeUY08OMmlTn56mDO7d3AfYvKo+9E/8cZ6J/ci+pDDYxc/z/bA3CO1mcsF&#10;83EPozhxwtIvfTpH6yu9wNqj59DnfJxVvntZ65Hecq5EZ+f+qQfn5S70yHns+Zcj3Rmc3L7/t+nU&#10;PJ7B/A2MX9QFdJhO5xBDnDPbLHk5232NO53+Rs7sffAX2pzh3eFlnv7yEuu51nDkg7Ume2peHZmZ&#10;r95pNV+eWnhiqTmLpaZzZuhjBONxvjiR98l68hJTa51xpZfD9y/3Sq6e9uHT5zNF5GvPnno4+f0w&#10;8fTWCwzOV3vc9avs9sg9eYaPuNtX3JP7v8L7I+7kzAzO5tcQ/Dxrnp+cV/bTH9x+cvP7fGrN1aTX&#10;q3Jm5eMOiZknN3P7GbvfdXIfyf0efLdv7tLeWZPv7ip9fvK/b8A7NP7duZZ598T2+sOmDWtGgGV9&#10;bezj7FfMfIWndzSd1Pv0Gxicox3oJ6fvP3vTzBXmLvTN0wsscXpiydM/MXjWeiRGzz76zKnVkPuk&#10;JvtqjfDtq7Emmuv7isgMZucs88ad7/6rvrzfJXoffZ68B3vNlWOfOGH20e/68og9K3uvyD963iNn&#10;yB3J/eEBr+zpzV2vcDlqV9zkvTKfPhe5E+eQk3jvJKfxZ2rvUG/jHZ7PeFzRegY0eZd6ZF+M6Fnp&#10;T7rkpO6O/GgnZjSn690ecHd8z94ejVsTd37p07yu5YLrL/bKeHbeq3Y6mv/o3NX9pt+K407ZTx3v&#10;R/ao6fuHVf6cqU9r4eejF7zkmhtT82yupzF32HnLl9O1+C6i8W6MzU9fOe6YXHi+/P3RGh45OC9y&#10;MaNce2+ExS89P2t3VKqfMefJ7Z54+qKjXvVyXuvs3R1z7/ROnJyvB98TeFnnruTJS0/z5O8we3dG&#10;ZufZ7vT+Sl6cse/Z2vNPnN0ZPuLuesfdPt3b7Zdn9fytP1O7n9zdTDmrmDvBae9JJyfPIDbxV9hO&#10;Qy/9Vx47fOXfvvISX+Vyd3M/qpc7Xp2J1rPsfOTs/Cd9YumR+JEn3999Upe5/Y+Knzn71Wfkfcrz&#10;kVvbE+P3Vx7q/FnIHfM9FzOml9gjsWe4q17dFzdm33PRc7/sg7c/mM9KY/8o4p3znGWc9Mm331j6&#10;Zs9cf6M+RDi86OkjT738rtXLVy+fmq9vop8f58nJqD98Xv1MGBx1yRdbaeTKs86468mbODmTPvXE&#10;04Ooxph8PZLXObXPiq8n0ReaxK0b09t+xuy5v1jX4vpbr2LqW5O9lf4sjlf7pzb78HI2uS8/51Mf&#10;P2fQ9/trzulc38ape4aYGvv+JTQ9cq5ngStO5OWu6vCR79f12d+/9TK6q953xDyDfu5r9E7sU7tT&#10;nluMv8jmA1e+fXsZvRsxau9TPb3Mu/Ze871jZu5DjS9P7pP5WzP69OwT2YGnd3kDN79MHknXNzFy&#10;/3Ik5yPnL3GlF7k1fHhZZ5/cvRNHd9eTs9vT+Y17diN98/bTw88e77c5UV3O0EMtPTHz1lmnBix1&#10;zkiO2Ctiz+n66kzP4lmv6o/4+hub3zj1mV3UGdt3V+tvTO7Kz73QTDo9Vnr7P/H4Bnb3i9r34tjp&#10;h/EVbyDf3/x6WeV9htTbA/P3AD8fE0/+V47eg/uvas4gJ3P5j54Rva/0f9TvR/faG7j7PfLzY8zt&#10;3/7y5NRI0i5Xm0tnbn/n8epe7tOz6LEjceKJTeeYsPTJPt/MHnn0cI/2oE/P2P0ztfoz3ORMOveF&#10;lzuD20s8c73lWWdsvveqxqim+eKfGdmRvXrXz9zpyuy808zbY3W+naY9um7takbrVrXvRfd7Tvet&#10;nW9UZ2yedffFPzqyh7vfNXt1ttVd3zV35bPaR7599vMuwMTl3RGP7uCof8cOd3s8szN3jD49Ml/t&#10;2u9N1yvdI3h6s9v09M7yjGr0aty+ODy59qZ4hoNOX/JJQ7/xCUOfjxr9rZMz5TtvPeToPfk8ik2e&#10;ztXT+dZH8QzfuT0L70nfWNf+/IM+PeE11z44j31r+uRZvxGf+MUZK4tplthK8yrc+9E/d6fni/4q&#10;p8d7Yt+oxh41D/3pOXMHK+3k11hru27+s3Xe5RUv91rdB/eZPWsxozO7Fp8is5NPbu1exkn/LMas&#10;V/o/u98dev8ln16cN1/eufcur+NXvavce3ovJ4yzrfA+d9d33EPujH/XPXNXe44jD/vyey64Pbi+&#10;xHY7ZA/+NCs55PrKtd/1FVxPNXdE9tHXqG/vat08+RnPcHI22tSs8pyROXz3S3yV629snl6rfvPv&#10;qj9ynme8a/ezPv2+W3N2X/w+zGv1uHvflzg68v79PPnOnWakz9TfYTmjeUe+Z/vMOOIyu3fpGs7O&#10;5yw/9yG31nvycbZ83it/P0enhlwfNUQfe0Zxvfwc2e/d5BOdaa7GKC4Pb3Jr+vmkLvHOV3p5uz4z&#10;Vn1xo35EMO+I3Be93jtnmMNPHrWPeH79gfFipnnzxYk8HeXby52zd5T37kd895CXZxXL2PzsmbuD&#10;Xka06sVSkzk8OL7sdcy+ue+NNRrnkoNnLUbk6d47+v6rPTz6sWekL4/IXu4Gxz0yypfXM6zVqxW/&#10;K+YZ8HQvc/+yIXjv4G5w/TrkPDz09O5I33M7L/nqic7Uwz3Ui8Pl0c892GvlkTPTJ/n66JszEnsb&#10;fvMv6c9+/tfuyHlfeMHx7j1PR9dKP7HUgqH1mfj27oo5D09rZxtX89if9wieMTXmRL0nr+yrgZef&#10;H3X4JF88dWKvjMxzD2fvzjjtot4zTZwzmPOPuO4HvzXW7mK98jzqr3TP4O6vR+5A7ksetbma3zH6&#10;nr3ibHnHZ/z/LXd+5i6+K6ffc2pf+fW0y1e9vJOek70r+fT5d77xip9cf/6w7n2zdgciv28RW6/P&#10;1ejdo3vmPFfn/vCv3YDvjTE/H9ecZjZ+ev8xU86jGqnQ/OzSV/nOORvP7oFfnuWMLjloqX3t9pO7&#10;43Rvp9n12of94OeTO9PTD9x/uEg+uT5EHj2tiXL0fCP++sUe39zUZj9zPcVW/MRbo/bu6BwjO5jv&#10;ZrnrGe7O5yN77mpczfZsu/6Rx6qvd/bFnEdNPzn2Oq44eq76O5/W6JWa5mTvM3P38g7dxdqzyLN/&#10;Nupzln8Hbzcze5zJ8znX+tHz6pNRz8Qyz/6dc3PGHTl7rnZl775PuXmmCcs+e2YtXzzrR87UO+qR&#10;vjnf/tn5Z33SNzWJ73I106721FPDW51dXkY90n/S653aVa7nqi8+zbF3Zzy7T85sjXXek3x69sGS&#10;k7n85ojjAd+X+BTl0nM2usbF0kN+YnflK29wd8udyKdnhU/cCTujzz30cH966WGdf5CdmPqMeoGl&#10;11SnLnM9jPTMjcmfcnir+ZPHhE2+YslnzjRPrjE1YlNsv64nTc4/O2fyeRTru37U5zvr+p//eB/y&#10;fTlztqv8M55XOfleeob2yD3NjXKpecSt7RvFe65aedkHo1bbtTPVEsGan57ZS13mZzjJX+X45Ozk&#10;9bnonZnrH67Cnfj5+Zz6YKuder+sPyM/s+cje013nz7THXmXuVPm9tNn6k+YmmmuvTtj7nCn71fw&#10;Ojqb/3Id3vS6egY9fP+J5nj5niaWM1Y4nKOzpM8qb//0JO9+1+kLf/rz1fSEnx67Xnrv8twT7/bc&#10;aemlRi3fJ/0s2HdvOdZ6EO2R+8gjpi99+GBEeeo60ufVM9QR+Qs53W+fqdbD/2vUnmN/0k7Yis9+&#10;V5/JC2zCJ2/vQ80qoj3zPkwz1K56R/jZs+jTe6JvTO6Z6B3B1WvSTXuiVc9/KY7cz3R6gKuXQx+u&#10;j7l+RHM5xAkDd3ejGBEN/s7IXeQbnSvX72vOJarH20edPWP39QVPTuZqrkT3S01inoM+eO/h/kR2&#10;4WUuHwwftGf2TQ4ePGL6gHcPjjx7/tc+na2empyX/nrqAU5fXM83Qf2SmmptS75/8jAHj5xF7X9Z&#10;0l2t6clPvT5vpr9+AfP84mh5jJnvzvkmuvBL7nhB9hdV/WoncM6W8S/xn0nqMp849vNO/C+Xds+a&#10;u/URs/6IyEznEnP3s/NTp9cV7SPcnmNtPPKE5yvPDGZtPPKiD3c1u33g8ZnzLy+rE0+v1p7Z5Tty&#10;vIM7dr/qlXeMNus79nmlx9WzvnKXr+bte0nk5fd59vQ9zt/X5HsOayN45nrIvzNOvw8/4u/vL+y9&#10;e+jLMcJfnXGFTzPSjz71Ff3k+YPdcwN8/vPxvfL9MSbnkVzf1P6huU1rSFc+JOjkZ8xhmTvPOdm7&#10;I0//nZ/ndX+5XYPL1dtz0vNNBEt88tFLrvXOXw6xH3yOntxJfmPu6h54yhGjVt8z7RnpqzNv7fTN&#10;sTloG9OXaC9/I7FvD49XPs575YzP9PYejb2L78N0D62B0zw4jfWMrOWim7T07aGTnx5Xcz3wXT1y&#10;su8uYJkn57PyaV928Yz0kyMup/u7c8BN/Y57dy/PsPNmP8/0kbv2rLP77s7yyl7vR91nuDr/Ef0j&#10;mtyrz5E9c8+W3GmuPHSZU098ed1fceHx0HeX/v0zteT235XHv/berTjqJ3/FdXe4uW9qj3rNfbTe&#10;zX/UM3VX/Jub96SnHCIv3l8xOcYVnu9L5sknt572cMYzsX2pG3vGP7X6GrNnbs9zJ+592Mu6c34O&#10;5QWOp339jM6zzqg2sc7h9DNhzaHO2Z2v9p18HsVy5qMerfPOMvIvZ/ga4ZUz+YNfv3YS77zv09rY&#10;O/zU127A+zZ6r0beIx7ryX3Xm/h3Yr033uwjfmYW3OkMO4+zM87ypj138+Ef9c9ydrN7/5zpnWXM&#10;/uQLlp6rXB/6yWlPervnqL/THvVyL/alTgx9nqP91DR+tXbGTpezkm+e9ySWmpW33KmfnlP/Duwj&#10;Ztyx56s8OP/qtZopf3rv8j7J/f7fXvQm/cRrLHXkehHN1SRXjCg3MXHiau+VX2rJfXZ8OOyxe1Iv&#10;N7GVFg6vPmdq9SPKz357y2vcWm3yuMf8c11yHme3Br695KXnm8EvD3BfetlPfWLkySVvf/vgu6f7&#10;6tTYJ/LKPnV/zuwnl5wne13bE1eDPy/7+lKbo8lHrhh1Y/aM7eX81DVHrVGuWnAwa6N49vSwl/Vd&#10;OfPzlb7s4j5w/Bzn5x3cGq0ccrQ8cHj0IhdT6yw59pNLDp8eL7niRB52gKe3kR4an8zB9LWfO4DJ&#10;N3pWa2PO0+tK1Cc1ifXZ3bM54vpQp5Y91SQOHzx7eoBx7n7A/YtL+K5mo2u9s8Cz577p5U49H538&#10;5IBl3Trq9KfOHahzP3LPSfSf2Z1B9Bzq7LkLtXnPlstcnu6/o8/9etazd6F299xNP/m+/+LEfPX2&#10;6oz21YhnpGctn1qN2GdEduBhn97xzD5q9DmjeYaTc8idj6e9xnfz1OBzRTd56mEvvXtPe3B3vfZq&#10;vv3vGvMe+gxX3w+9jOl35NXvQWp/8u95A/me9gn8jEy/f8pVbwTvXB81j8b0YQav3C37vcdupj/f&#10;tT41eSa9xXa69DiT4+XZzvB/OK+/Ad9nJ1kb73z/naHn2//sx8LmXdEDPOOHx6v2c6+zM9jDXYx5&#10;RrCs9e+Y885q2uNK7a45qzH3BpcH5jcv59m3fiTm7Ef0uau5UT9nWL86Mj9nHu2T3Ffvdoe/5zOm&#10;Z56Vc3Wd3FWemuScvaeemx6rfKfpubkfuf3Me86u19zPrD2bZ3IXcetdPHPW9t/5fWTP3dnPnMiL&#10;54699c5zrbCe6R6p/Wp531HuvDqnHOPqTPTbf+Kmzxk+Hitv9Xoap7nT+ZKnl5heO11y1GVsrXxi&#10;z0sduX013U+P5jhXj9beWbtH73DnjGe93DF9dnez6+Hh/abfKp9my7W38rMvnwjmY360r/wrcfIW&#10;w4eZvhKfZtB/ZMczOnxzvjtldCcw/yDbKCanI/1+ch69rOFnTX+F2cvYWnr50M+d9F7p7KfHZ+e5&#10;v+cB88V+4LxH07lST56c7OHTfbArj/td0fxu3L5T79uY/d19J+/OO3KPleedc49mTTs8ovEe0fb+&#10;YvraF2cHe9M+jaWOXvo1l7q9u540z2D4O8OYfom5+6qfODna/vOT9Gv+1Rqv3klsmiN36vVsfRqf&#10;6uR2Dt+5k3aFueMj2pXnD37fDfi+5M86utPz5ftI5F+mqJNr9HNjBM9cXg6XKQQAAEAASURBVMb2&#10;gn/34wy93YloLsfZcq2neIaz0vW8ibfD0E/zG6c+MwuvfvX89M58tYd6ue7RfGp7auQQ/XzS00te&#10;RjWJkR/heOZ8ZyTWnkd1anN+5u62+jm2Z+iZHuTi+lHzksfXrDkc/4WoOnr2zY16ZiTnSb35e2f9&#10;q3OSoXbqyaMnT2yKOw/5+MDbceWg2c2l159PsHzpIdfa98FI30e9NZE5/SRP/zyXGjD6zFJj1Nua&#10;yIPm7GfTmXqg14fcJzG50/nlE/VOLPNpx9bkXLWJuUvqwPB2P3qpSa6eHeHnfxnXOfDU/+c//3mT&#10;OU8PZoPlfHpgPuT6ZA9MHB8fsdT5mZCTPTFjzgajTr1zwXzBM6fPX6DkcRc11m/NX/0VBt67qLsr&#10;pn/vcWbGTuP+zGgemO+9kXnJI7fOPXsvOHrIUwd3mt8ed9c5H++ur85LvefxrFe9rvJztvmV2e7r&#10;XD2sr8acnXn6MGPVA7cHb7WPnPT9yf/3Brin1R02+wq3tT/1170B3//V10zi5H4O0GVvOuFRf9J8&#10;NMY5dmfp+/EOPJv93HvCsr/KU0fujBX/B3/9DUzvAZjvlfEVm/zRw7s+Gtr8ro/02feg7fHqDyrz&#10;fOU+mfdO9lqXu9prbdd6HcWdzp7Ru8TTnRLLWWimHpi4/xBlnfrOU5e93M3cqK9RXfetieZwzf2H&#10;MfvW+t0R2dF5+Llz43fMetbD3XLfRzyf0bvDaq7eR7yVXhyf9uhaLnHXS97ZXD/Pkzp7HSdu6j4i&#10;zx3cL+dmP/HmUk/c5E399PzoPPfpPVfneXRHZuWMycd+7jXxPgPLndzz7B559vRBb2+67+w5S/3E&#10;l+N+csWnuPNxfurOeMpvrnt1X3ziN7bSgqePefOtMzoDjXn2ze3rveOueiu8Z1A7x97d0fOkb848&#10;2hVdeuz4u54+7pE7iBn1gdM/l9FLbebqjfaM+ma/MXtnY+pXc9Jr4tNHS++MR/qZq81oz5izwXIW&#10;99x/kAxfDdG+flcieudd0SXXXRLDU1/jxEPTuPz0u5rr0d5nfdDvtPRzhlwx5oD5f18mDsb7ZQ0v&#10;c+qj5yp/8sPDnaf+74JN58z7M9/dhZy8kx0/eV859wzE6Yxnd9dH/qNek669nXEUWzd5H3k82j9z&#10;n8/u4/lWPiv80TO17swZVzuKt6f1md3TY5Xj1z29E4e3wulNz0o/cX+w+26A96nvnjox68RS53ud&#10;W4ElrpaYPb2Tmz7qEptyecarfs3vepp5F8bO/Pnm7vFczRE32u+a8ySWefY8d/f1zb45PT0Syz+z&#10;zRxveInh4Uz7YD7pK7aL8vVccVd99cYjvf9lNXhq8Nafn1G79wb84qNRJy4fHJ/s6zt9buzpadS3&#10;/ewbnZve9KZHLzXJyR64eyVnl7cebmNXPfGYNGB48/IBk2vsXnJ6N7n5OfefVeS2rxr3sG+dsWf7&#10;f83bHtZENPJST+5nNPnkziSHx5MYObjxjfDrF/lq4KQ2uXIaO1PnZzV9nO9+eonLZSfOD+7LXdPb&#10;90991vLyfOZG56GT7072ptrd0DDbufr6/YeemNFdrfGXB2buXGc1bt+onx7w/UuR7AlOBLMGS13m&#10;cHjw4cneGxC/pE/At6bu4T1Yu9c0rDncJQ+4L2rOaq3GKN/IPHo5N7nyiDx5N/BSO3mJvas/5tfe&#10;37M1fnabR3Vn/a/yPM+k8/3Iez/Dn7zE9Mx70DMxc3rOF8NLXN9/S/QuOnonV+6hPah9Mhcz+j4Y&#10;xX/i97kB3zuj77e/X4tzInt9usa7bj51+k79RzF8/XmAPc7sMs3C58qOPWunhbvrT/uIudej59Ln&#10;J+5v4Oj98We/lcuRfqVrfHqf3/7Lk028Ut+13NHMZz7oR95X+n3eVb3CfRPo88p6t4d+Rrl5L9lL&#10;b7jOmXRg/rCeH0a/cftNMLXkPQ8s5+Ru9lKTXPo83U9O9t7Z7/PA7bkzutTKvxrx0Hulpd+8CUu9&#10;ux15p+Yz8twv82d3mbzAvBf9uxY3Tj72iJM+NebNs5520ldtztvl8o077kf1Vrtwfl7ZN8/vER+1&#10;57Nz3F0f39+um2f/VZF53nXO8O7py8n+mfxR3c4bTx69vUf3VSsvcTE59Px+nVjz7BF3veSdzVd+&#10;nov9eKw7f2vWL8nNljix54oZ6Sdfn9ZZy4WX+UonTtRDzB2sj2Lrm+8+R7zUqUnsFbnvr95Xz578&#10;Pl/29F/F1XkTT39x//AbX7DpPPTUGsGmhz4+R7xJ+yw2zZww5uSOmT+7Q+uZ3y84Yv4LJe6dHNzf&#10;H8nZTf5bUr/Ayb78ov01D9zzqpU7ad1FTmp6P32dYZ08exn1JjbXnrvlfHtHUe2Ot+L49UDfF3cC&#10;zouvH3DvSR9jz/R89o/OI0+fiZ+cqa/2u8c+Z5+16zyvWjlEXuBi8rsWfySuvNxnmr+ak17mGScv&#10;56SnmsSmvHmT/6RrzB30M4o3P+vmXtkBrV+X+qT33XnPWO0Kfvbs8tr76u5n9O7rTGac0Z3dRX99&#10;rY05y3zaRb4+RLAVN3nkPHKd847+/edY1vKsf6fI2fr8d59vuj9n0uPrk9qfg8jts8sff7z/EbM+&#10;d+2s33TenC8vMXLx1E+7JZYe6PQwdh/OhIH7qLWe4uQB5mvSNLaaM3mrpZe6rumpN6I15+crv3/r&#10;uYs5Cx41nyvnGP1nHuY4S37602O+PwNS54ys0yc9kp+4eZ9PnyNd8jLX153bZ6rB9FCfUY0cazhi&#10;5PoQefXZ5Bjpt15vI1ye5L0j535tXdc9Z+cqNz245wnXxztIjT0jPT3EiImnntyX77N8anp8xnnw&#10;VUvuHPVvpM0v8PSElvOo+3zwmSFPPXXORsujNzwe9XAbsyf+Jtj84jyjOmvjxuKvHXac7DkDzNw7&#10;SozZ9OVkj5w+Ou+ROu9Qvnq45EbP5vc/aj3h2dfHmfT01I+e3zM9C3r67qePfX34L1/aSy6YHkZ5&#10;xD4rHF/MIPchBxPvKM/IbmrA9AWfnp6lZuKKpWbnu+qJE9OL3J6zOtL3RW/F547l8XMWnxWwfJ9y&#10;tnPUWE8xZ67ySfdKLPd2J8/X9dk91J3lX+Xh746TNvu5y06TPmom/oSlljzndw+9HjknMXGiXvTF&#10;5ba33Ma/Y+15PavRO7hyJrV6on3E58rMz+R63t5B/Hc+O2fO99nv530XWfd9UOddkVun7iNzdso9&#10;2cff06/u8chZnL/Suhtxxdnt+ax+5/3T++cNeNf/RI8rdY+8v8fu74zDvzy5WkL87CB4R5qpP2Fn&#10;ZnJpV7VHmpWfuuw3Rt0PmD/o2m8PNfatkwdGPXEaW+nlpa+Y0TlyEqdnbd9ZHXd9PHjBkafvhE+c&#10;nOf9Jmaurx7giZ3B9UpuY/TS1zmTRu1d0bkrvzM7TJzJVyz5YsxP3Jo+ePJWu4q3D7h6e9SNqc8o&#10;J7GzOVrnock8a/GeJX523it4vVPO6P0mLl9fRz8YtU/OeHW+mt141+wF1meeeGfP0F7oJky/XU/O&#10;Lj6rT2/O7fdSfY3yqPN+zCceGvr2jK0Rzxnk7qKHPPVwxDLPvrk8I7g9Pts81m/Fn78k1z6YOBh5&#10;6syNcog8alv33n3/VY4eWZNbG+HJTZ/MOSMc7lQPojpy7xtd8uXo1zX4hMm/Etsnd7QHduWZ+Inp&#10;q2f3sk8v68zVZ6Sv38S13z016UUuP/Gd1t4UnZFRnv70GrNHzJ4+9u2JW2efXvb9Wmzv1uqRER94&#10;+umdWvKs1YhZO1+8dXytsCv/wsKvG+cmVww/z6YnmP3EMkfj1+zkC+Z8/HjSkxwOUdwIV2/yfNxB&#10;3TQbvt6Tlt31yf5R7qzcE017NS/5ngvMHA/fA/D0oxYj+iRHrOMZjporXDXfKeb5vMfGsuZs3nvj&#10;eW45jVHvdPQnLfjRo6/naP6ubw+N89NHjL7cqU+v8dSQ9/cgvdtXXL2+RnA5iSVfXG81RJ/s9f5y&#10;iPKM2evcucbstz45PT+58Kj9HounWnB7rcnZ5NnvnjUcvJ3pnPwX53rJoZZ3ZoazMqLz+3DuAIda&#10;TA21PWPuIw+Ml7/3qKPvzsk1T54YccLFnG+dupW2Obt65bvTfMfe6pz9fnm25PM+UxPN0flKLnp/&#10;n9XrKKYPXrkTuf72sm9vNWPSyE0fMOrGOG+eRz/49txBbdbJX/Xl55zVPuDy8TM30udxlhxrenCp&#10;mccZ8rEHlhpqe3qK4ZNceLzAifk0Ty+jnsTmpo+5f6GEWbx4OBPa9Oxd0luvKfb+1q0Xb4/EM2+9&#10;Ojj07HMWMTnGxPVWR519NNZwuA+5Rn2Nfr7p+7Knl7Ue4PmsePKbS20PbfslP3N5aH2v3T95qxzd&#10;tKu+xtSrAaOfHGbzwCEn+nj38OnJtU9Mb7XOIILxSq0/T+DPQy81b+Cfv+RfeEcD3zuD75NzxHKX&#10;xui1hpo93Fd/d9RD3JqoX2Kdu0/jXbd/7yOfvfRUk3t4T54JXfbNWys/Y85yvn7W+ODJi4eaFz7O&#10;kAvHv0Rp338+SB949Hn6fQCTqz9ceO3tXvTJ9TKqo/aFPw+1eueBixnpuQd9Hnr9iBnpty41u568&#10;5JBnLSdj9jOfOOlH7t6+L0Rz9PSzTj132fPSc5ov1jrxj4ru6fmpp53s373XNOvKjKO9up+1Z3de&#10;9syNcjq2h31wz5a5/Yx8rvw+Aa5OTu5gDyxxuRnlJvZd8zzr0X2ePWN77nTMTP6O+9O77wa8cz/L&#10;xul7bk7Nz4ia7HfOHHj45uN8sMyT8xVydvMMH7GP93R0t/YfuTvP84h2ugP96LEXtdgze06zvht2&#10;9Y6v8h+5j8O/PLlaQtw39cxwNXCv6M5438G5ayfOmV6ZX9kTXd7ZpNV74k0YHmomP7GVFny1V/vK&#10;M+pNTK6e9rMntzmJqzO2XnyKzaX27DmzeXhlf/IW08/6J77fgPdiPHMvq/dB7RUvNas4zWru0bz0&#10;gJt1e331mt09g+cmmn/1/ac9r7wfV7h9F8z2/uxN+9Bzzqqv/jNi7pTncefcKbmJ35kzYzXn6n55&#10;BjyzdufVLPtXozPO+sp3Tuq6BwdswtU3B256Zq5GT3tH/urgn+Wq2cX0cpcdf+qpS6/Ms2++8knd&#10;xGls5wd31Qd3llFvNeDk/MGXWHOcAVe+nDOxZ7dm2hPMF/zeL3dNPVznGcF45Knt/jvrf+8zeeS+&#10;9FRHtEdkZ2vyrFMLZ9pJLLnk+cjBY/XYM654r8DP7OfcvIcrOvUd9Wh8V3tHuYtY+pH7ws+eXGd0&#10;Lf4T5xvgvrwz77SZ9hvf1SvNCtdrtQN9ejt9auHtuM7LmP5qieB6G1M35erpqTGCZd8Z4D7ZB+ta&#10;XsYjHz1yj9SbH/Xl7WLu4tzkO8Ne8umJq5FvTdzxjv6QPH2mPOdNu9BPjrXnaM00Y4Xhpd4Z1mjE&#10;1Ms3uoN9Y3qAydfPWv4utteO+2/r3Xk3q/dkwn0fmT/tAJY6+Y++P85o30f9zuqcK986z5O5POOu&#10;J4fouRKbcHm5hzl85lkbpx3o2c+ZYh2TY66vEY1/OYsc3BeaxpyhX0Y9if5sLZY88p2P3NwDbPoX&#10;a2d89FvFOzxW3pwBf+/BWdY7Hb2JB8Z7Zp+aF/dj/tZc/AJn9djLneGCN5YenisxNYmt8knf3OSY&#10;u6/cruUR7YmpORPR+Eq+XnrTA+Pz70PuZxdMLlG9XGcQk0cfH7DUybEvx1rumTlofOTrb7R/VLce&#10;nRix9dl3BrF5eiQn8+yv5uDZvK71FPde9RR3v4zk1vpQqwFbcfycyNWHWsyoB7U6MXVE+0RxdqAW&#10;A+eMfF8Ry+8n9H2ppe8LLL2Tmz54y22+uPP1UPMm/PMXcLH0ABNPrjlRTnqApU/yUpt56hM/k/eO&#10;aNzLPCO5T+8p/tXiZ+95NH96Dx65w8nnaPaZOVc9Jv6EMbt3Tl7mZ/b84Tx2A74HP/f92P09q/L+&#10;ifz+xJPY0fsiN3VvJn/+gjb74t8xco6ju7jzXFfnTfwJm3Y8y5u0ieHDY8x8uru75r4N/fnl8g38&#10;z1+ezDcp3xzf0MQuT/tTkD6P6I807uecI/7VvveT/p3DAfOVM+RmT8/kmcPLvt5G+9boEuMfZK4+&#10;zkvP9Jj6zoSXuTowe0Q89Hlr/Ppl0tJSL7drcc87eYuh9SWmnrjyTs6ky/5R7gx9rNWtcPtXI349&#10;44zHI5r0Re9svajFktu5WnC1zZnqR3Xp5Tz2nJ5VX1xN1+JEeiv/5H2lvHfO9zF7iX+l/XuXo/vf&#10;vX/tdabWbzXXPl6Zn/F+JYd9feVuuWPmj+6yupeV31X+ymfC8fZMz85pvb7O7Vo848SZsNSYw+sd&#10;qP3DXHnE5JI7Q72YtVFtepknR+xKdIcrmhUXr96HejVDfNIxI/urmYk7Wz/1yTGfeon13vaM+kwR&#10;rbvQV9Oek1YsuellvyMz5Bmbk7V8uf58J6f7nsH+2ah/8vGaXuwgnjlafPSCwx+oEHmMb8Xwy1Ff&#10;30E6QvD1vKodDQvE+8jX+SV9K3c9CLm/+p7XHvYbV0+kxwtufv8Dy39BQ5+XXD1yBj0eMTmPRGc9&#10;ov3Kmr6j6a7k9DlWOLzJR/1OJ+fR+Kh3vr/urpf1aqfUwukaDK/20Z8+z1RPXu/s9a9Hs3qPtdPz&#10;Hc80zfTrm559+GrOTk/9Wc0jPPfKeWCcg8czkMslf/TBw1nkeiamtz0jODzraTf72Wud/j/xnzfg&#10;vf4TvafSu9+Xq+746JXaHZ68K/OvcJkx7QXePvAag3fmeVTX3rkDnrm7M8DExYz6ZZ25ffVGOLys&#10;jfKJYsbsqfX7LJyeK2ZEL0e9nuLU8vmZTH/59Hj8+dr6Dfzzl+SZ2yPmnMSfyXOO36+P/K7skf76&#10;qs/zi8FxD7CV3l7+7ItWT/tg5MZVTl+tuVy1RvezJvLIx0cv4zvjn79OPT300wu8+dTJt24eXmLJ&#10;/+c275U8NZ7VqMZZ6QeWerj0Wwsmz9ya6NcHenM84LYfOK/Um/dc/PSRQ8RzeuSyAw/c5Ouh3rq9&#10;xIm89Gte1+om3JlTD6z76WVOlEcujj537F76d48787/mmDznJEbuTCM8X/R5nAFOblTzznrn0cuH&#10;c+inzghPD8/L/ub01ZrTSw19e0T3S539nCumV/qY24Prk1jm2U995vKJ5ujI5VF7/uSA+8hd9eW1&#10;L7X3S2y9/Mb1MzrfuuORvvl31c51P2oxZohfnYcufa7qP4Lv2e7a0zOnHxgvPjtHDzpf6tILPbhP&#10;98Q7ojnLbe1Pvb8B7jXfkz3787rf+TOQn11ya+9dLOvM7a9un758OJmvNGdxdz3Lf4bnOf19inPc&#10;eZbVbs7dzVrt0ne/mvEszvx8L9zVeOb787M7fGW99/AVd/yfvzzZS/rGGulf+WBd4fbsq7U7Gq/q&#10;j/j5RpLnHHLrzPW0R515esrtCH/igU24M87MaW9qsdT3Ts5gvnw57mQvfTKX31j7yTuK7XPE3/X1&#10;MsL1XGCJ73yOeiufFX7kt+u7f3JeMSf9p5nZ7zz38fPTnK5TY2/C7D0Sd3707BvZ3f29A3vMz/yR&#10;fR7RONN9znigkW9E1175mzw8+2dmvJLjzuwz7WT/lTvoffZe2PMj93K/o8hOuVfuOd3tkd8zfe/y&#10;2bn6rHbJ8zbn7OzJ42gus9RNc8708FArH8zHnrVR3Oiu1vD0AzMXTyw17Z86e1djzjqjdR+jO1i3&#10;R+PUaMTz+15rj2pnH/HoOy81Yjs9fDXyiWBZm8ttT/tHePP0Szxz+nLam7r71KmHQ73zgNNPeuQM&#10;/f0HfXj9wiv11M43gvHAW31GnCXvTfDrF/2J7TnxwSbeL7uH7khtx2nODvMs+uSZWpfczNWeje2r&#10;Lj0z5z1SQ8x/6UEtV45+RvqrnpwppvfU/+7Y0b09ej7vbbpz3wtnPzrjjM75Z2e5t94rffq1JrXN&#10;s3cU9XT+EX/XX3mA59fVzuOZ3mo+nn4dk/s9Hb6vvD84u2fiTt/bc5/UJO6c7IPJAbfXOTx78sGO&#10;ntagFXOGtb5yxIn2/Jff9sSzNs/dJiz7//b81fez8ve9zvuH2/zEzOVkNE8/cvD+rICLkefTe614&#10;qVnlk3bCJj28s1z0col5F+Jy7OW9OH/C7O1izpCHl7Po917wWmedOnh62SfmS44YNY8+xO69M/75&#10;KxweozpZiedO4NZGNUa11u0tTqR35pk8d7or/Nwhd03cWfpmjzx1cPjLWUT5RnySS21PftbZJ989&#10;+hJXT3KcM3HppY+5Gn1SKwdMXvbNkyeW8aifu8Hd8e1lzHy1p5zci1x8F+nZ5+cY/2uB/L7u7v78&#10;Js85av35ivr/2TvD5TaSnNn+mfd/4btfxN1jzVnnpFHV3WSTkjzuCBpAIjOBKlKyxuOdzR3l6+NO&#10;4urTz1wuMX/GUCsvvcU67jjui6+5emetcHkd9fLe6GdOrTd53jU13Dxz7+99w3U3o77WcOTTy74c&#10;oj1m96MeHK58I1q+h/D4+RHzL37iobce8MHdyR3E4JHz4qHOe6TOx5pojie5M+BPeWJ6po+6iSc/&#10;48SbMDTuSi6nMXH53AMvcCN5vvTzHOlBz2eF2/+s6B24n9HzEMHEz+wp13hG8y6O52He3fuln7n3&#10;ezQPvlx3tEabOTUPGj6Xfu1+oD9/RbPq/WT9ybwB3zPrKfo+nOFO+s/Cet+uP2uvo7ns6QsuOe9B&#10;vg+eJWP20VmT/86Pd+U9+TPDO87szGkW36d88r1wX79PZU++vlNPzlF0Pl48elmrn3AxOX/ie2/g&#10;r90bQG/1Jr53zcem+eF+TP3xQe7zt1feH1xf8NQaV1h7Xql9j3KGGD653+S76uOnT3rjYa1WXvrb&#10;gys/++bZ22mSh9aZE673mZgz4etnPOPxh3P9Br7T/e52pcfLf4jlJvxMdX79lu5T5BnIc8erU/Jr&#10;zxwPZ+j97Jyrez3Cd+dHtGjyjHrl+eFYm8uj/k5PnsO9X3EW5hz5HvVfsV/u1fOnu3GHXdQz/cDO&#10;+jUPn/ZifmJZqzc2z935hwi95dIzN670+nx2ZM/cMfNpt+Z7TrnoG6MnNvmnxr789NUn+faN6uXq&#10;Y/QfzuRnhIM+Pezbsz4TJ58J02vXkzPtMWHwz/jp21GtUT9qMWL+Pi/OPv3YM3Zf/4zJ2emS9448&#10;z5e5uzfWO2U/z5V4a+6umZWz8Z8w3l+/18GhhucL7M4nd8r8zhmf7cXd9XPHWX3/XuXfO5+p3Uku&#10;5+z9miM3eSuOXO8vNfbORPVw00N82vvIV5/0ONKs+nqt+mdxv375mvbrmv18TXPc3xnWcq3pk4sb&#10;1T0S8Uj/9DQnNu/MLPVyc3dnJif7aOSoX0U9Htlx5Sn+Ck+9v0I8e8dndp3u6qr/xNd36rkXvamP&#10;1kcfa/krTuKtsd7FSd9Y1+6Eb/bAuxYz5i7JTXyVw8/Z8MT0cs7Eg2+f3EetsbXNsyaqEUutPSIv&#10;etlXQ0xcXWLJNZen3hnE7sERI/7116//jQjnyUuNM+RQP/qk/+RxdoY8o77WRDHmiIPxsnYHfi+0&#10;J5Z1+iVOno++iZsT+f3XRy61ub8n7zhy5ZyNj+r0v6L3zGoz4uOredRizpNrnV5wxY309cjcn33U&#10;85fbch593x+99AEHc565XkZ11hn1ypnJ7/c+tebyiebpKyZ/F+WqT669xMybLzfPBRc8e9ackwe+&#10;2A8gfmkdLbCcrTYx32MxY1j/YydwOM6zBmstnPzMJEcPv4/gw1+I8POUXuS+18acm7uApyc9Z9Hj&#10;kU+E65MzwboGU9t51s5TjyZ1cI8etfLaU9z7Sv/M5Rn9ukwOefp0L2t9jL2nuHGnlfPq6JnZNT8b&#10;zD27n+c8y3/1mc74s6t7n+EfcfDz/MYjzVFfHyN8c+Kd+x/t8jv2vcvV2fJ+zb/rvR+ddXUHn4nv&#10;dp56YrxXfl9jf9+7PssKb97VWl/3uaq/yndORne46nUnnx2mPcR4j8zvnKsX3tzJK2c460+89wZ+&#10;/VOF//pPb+ajb+6junuP+R63/ELwDv1msdsgOd5XYq11TuPWZz3g7+asetP8xHJ+5vol1jtbEyde&#10;9q/mzlenPzW5faM4ESxxe42Bn3ly3hn+V+LkvZ3da9Jwd0e4/dU9d7/rs/s9y3OuPtSJ9f7ZU/PK&#10;yDx3eHa2Pu6rNzG9M5f7WdEdmZ979VlesR8zcqZ54+6y6r9it0c92fGVP1h6B+7XdyUOz3sTW0U9&#10;k5/5pEt/uUb4ek7as5ge6atWzNi4WvGuWwdvwtRnxAuu0Z4z7IlnPDsjNat85+UuK+0KV7fyto+e&#10;vHli8ow5D428xMntNT7VeuQM9Yml1n3lZS9zeYk9mrun+q7FO+YOavpcrz4H/r7Yz53E+F7nS0ze&#10;tCs9z0K+e1ovlzlTz93knYmTzxndxNHLPXJPMTlEsclrhz2jbd9ph8aseZ95mJ+v/Bc17f+nnm+A&#10;++vHe258V+vTWvHWgje3OdY7bvu3J7WYXCP+9pw1xRUnfdTlPLGOKz943XMGkV7G9rVOTX6tpLde&#10;ctVejem58pIz9f2v38BxV3aAy0vtmb0mrj56EuFN3NUM90gvdqX2yVws46p/Zo/cN3fAv+8sZ7Yu&#10;e+ZwercJk7+K7bHi/cHXN8C93/n4nhj5rDCDaM48+zl7wrJvnjtnTn/n0Vz9iNnbeaiBnzxqPRKX&#10;v4vtBRePCZ98pnnqJ35iKy0czyO/a/GMztUXTersgyUHD+r8ecq+/l0n7mcLTs9LXc5VT1ST3Own&#10;p3HrMx5y74rOTD+x3Vm4L++KyL33X0Jpfdbk1hnFE2MfdzLmvuTgalac1jxbr+Yk7k7Oop76icnt&#10;KIfoqznWPUecqE9i5r2vOFFdRnPn8bmQS8++0d4P0vCLPkPrH+/vtCcYn0H+ch5Pc/TOXZqTvWkH&#10;Mb1Sb25PbkY5zDGnn3nyyeG6l97cs9/r9NJj4ttDo5e5dc+lVpc9+fR8iRFTM+XMVZefF+fp5Ux+&#10;3oYPDt//wlTynOOZ9HKONVFd9/SA0w8a++rlgIMlLlcOsTnZM4ejNvOpDyY3++RHs/ROnufQK324&#10;d/rTvAlLj6+Wc+Y7njz3XZ5n9nrnrDP75D1c4aPLz19q84zkOaNrdNlPnz/5zxvIO/2J7jM0j+j2&#10;ru/r+hl738TnJh3d9dF57BN5/XlecwO7uz36mtm9N5Mvfol33Sf0M2TMfvok/if/Gjcw/uXJXK3f&#10;wOlNTv7ZXN+7/M7OXfEe3UMd0dc0Q172wLyHxDvfcVa+eFzVTXPd0QhnlTPPfYzp6T7Jy37nV3it&#10;tT7ymPZUeybmXZzhfyVO7n72HnwPz54jZ7Rm8lrtIXfVb++76tU892FO5ln32Vded+36Cp88m/uL&#10;EcVeMfsreHpWdrn7rHh7h3o7z/or3MFX2YE78X52O3mnzdndafomL3P8uu4Zj9R69g55ju71nMlD&#10;jj3rjPTSu2d2ndrOnbPTrGa119laP2ef1V3hpXfm6bHCk2M+ccE8izyjfGPi+QfQicvV0yguV9z6&#10;TESjj3n60KP2lZ7qxORad5Sf/s3JGp6axDvXD26/Vj3+UDq5eOY8dUa45nCprzypVdcecMQylz95&#10;2HtndLc799Hz2XN4f/pY48/Lf4EkLu+u+Crfu/a72yc/A2fOnvyjXdIPXdaT9gwndVf5aN3h7Dly&#10;BtrUkds35n7kyU+9eyTf/tRLnnnPtNYneea72HNz99YlN3mZt8Z/kQjO1zEPPrzoif1o/P1L+3Wd&#10;3Mxzv8TJdx7uo2aqU08/a3TT7Obob5w0eqF1D32MqROTr7c+WZursT4TcyZ86/aa9pj8V/qJ+y7M&#10;ne6al36Zpz/42TtL3aTJ94I8a7XM8zX15RnhrHaXczbufOjlPisuuL3kswN1Y7vdcuakE9vNa381&#10;7pMzwPRq3VGt706fnMzz+2ziKy85RDli1J1b5xzOI05MnTUc/cl5WvOB/vqrvF87Pz3otf/EP4Mx&#10;z73x9DzTHquZcP1Z1t38/U8/ozs51zjhYhndIXXk7S8vtfB8pj498FVPrVEeMb3tn4krXeM5C1/q&#10;fDWm3ijXncAbs0e0Tw4vo55g5P4PSfg68VGfM8Tk0EsvuWLOhd9asOzLIeYe1P1MXs1Z1e5mv2tx&#10;d+v+6oy9U+r0wpvcXnqJ2+MOeOmb0a9VNHKM6o2eJ6OziPmosZ+1WGoy1weN+4HB4eX3k9xT3Dnw&#10;zVfeeupHzYNObebOl9O+an6Y1C/N7brov3yeu0/N+Vc+4sQ8H3XumTxzvOEkl7xfeTfy0fKk1wdy&#10;/Gvudcx+nuF58hy4ipufmeT5+9ziZzxexXEnY865+86nu8x5R3nePZ/b//znPz9e5HpPO6MDNzpn&#10;OrO9f2t85E4e0XzF+/3q52A/P+dHu05fB9x54noQze0b736fnHO375Gfv88xn7O96ny5x5kZ7pW6&#10;zH1v8HL37JP3nU71ahdxY2udtcLt/4nvuwHfi//95Uk/HKsVFBhXvB2OVr0flh3/q/XYvffmh2Qf&#10;f2CW41ntPxL12mmTk/skvtK7I1xzuK3NWi7ReWI5Z+UHN/nweCVGvnrO8Jy981n5i6/m6O3Z3V3d&#10;o9Fd9X/UZ6dbeedZd/qrPefh7/n0sGd9Jk57pk/nPfPMDDjTHLWTJ1jivYefFT0+I+Z+Z+eryfOo&#10;pce55Igb0ax6ct4Vc//Mr+wHN7VndtdfnfUZ7R/Oxw14d1SZZw3O3Xq/xuZ/OP78/W3V13vlI67f&#10;o/Hs/PR39qRtzJqozugZ5TjDvjH7YHzN6/fI9zV9nfdMxCv3O/KCm3x3SQwPar275wxwe/rQy1yu&#10;Ub51xuzpkTOSS07P/3KDPXVE+kQxOWoTly8nd0m+muarI9LzxT+c6mWcuN2jzlnOk2cPr8bkOqdr&#10;cWN6iRHx7Zd9NcbewVr+FLkbv36SrycacntG8clTPtz0mbiPYs7Y6Z3fO2ctZ+WX3N2so573MPm5&#10;Q/bg+3PN9F/OYJ6eu9mrc6Um5yb+u+Te76vOk/eX+TPzVj4T7uege13nPtlTP/XhNVc+kVf/X5La&#10;T79drv9VnZ47HT395Wfc9eDtvPVJTub08U8s54k3R98rcfJN/yMv9L7QZa6PMWed8U1OeuhDBLcn&#10;X9yaqEYMjTxze83XPz0mTepXuR7OXvFWuPpV/zPwV+505H3U390HWvVG3+v8+WZ6r+HL3c2wJ/eq&#10;Tv0quvcZX3dorxXevDP1tIc7Mqf71Pbxdxex7JPb12vaKXvy4aWXOvr5Es/oLnpR888u/S+v6PeO&#10;6UOuR+P5zxr0+BnOn+PUEJ2x+mcnfeVRq7dn9FzWzeta3tWoj3dD5NX3t9oHPVyiXuygn3j26Cee&#10;PfPpftURV/vQ82mOuJFZRxy47kQuX8xanrV9cB7xj2r+9WgfPI585Hh/fnbV2Rd3t2lfuWrdGi7+&#10;PKmTD87XQO4AZp/Yny/6/eR9pBZe7k8tVx517waPJ3vwzz7tZ23Uy3jk2zxqMXcUEyfS8y+sMoN7&#10;Fs+ZavXyPYMDRn96H+j53umnh1r1ePiA8bCbO9kjJjfnwrX2fdXLMxjxkUMOr2txIg/a9EtN7iRP&#10;rtofJoOPOHz308Ne+otltG/M2fLsEX2tePkeq8NHvhh1vsfWzszozNTC11OuPOtd9P3ece7usZ/3&#10;4/5Ecc/H3D5b75JcetSNtSbrK9zUmat3/96Xvj01xAnL/tncec45q2seel948r2Dz4YvMGepfXam&#10;Pv/WmPeX+Zn7gM/T78kZ7Ts57tkzxb/6/r03tbuvepxJTp+v68njO2KcK8/96jOcvUfeB1673ej5&#10;+5Fc/a0fPQ96Hv0e9fmje88N+H4x7S8LI6BvJJg5UY4Rbj7iarJHbt98xWvd2Tp3RHPF3x8S/SKZ&#10;Zk7+ieGh3rMa3YXafJpxhOkHTx+wxLN35GdffXtaG+Wh46wTLof7IPdO5KIlpyemhp450RzcR0yt&#10;+NWIjzuq1bNnWMsjyk3sKEeD1+Q3YUd+R309c1cxtIm7W3r6dYEmdcnZ5fqrtU6NvcamfZJjrqc+&#10;1kbw7qndxWl+YuQ5I73EwTKnZhe/V3SP/l0Pc+7wX91f+ztL3ProPBMPj7ue9MpZ4Nk7mpdauWL6&#10;ZJ2YuDpjcsizRmMtPyO9lW/yXpEzu793PjPHc3qerMXwT3xX5y6p9/ci+uD4GVPjHPt6iKc+dZ1P&#10;OrU5Vx69nOH89j1Tp+fEt5/zmjf1/N4lt+vWWJ+Zp6dRrXXHfD+7Rz3p2WPCWw9H3rR7n1t9avJn&#10;JPsZ3SX9M0+ueWvEicxWbxSXp363mxz99LIm8son6+xnDl+v1CZGbj29vzlHD/ndEyfay30mDE85&#10;GcV7pjO6nzzniBHzbOlBr2v1jU9cMB408Hfa5P0Q/a0zz3nk+ukJrzlg9J1PnWelzie9Ej/Kz+p2&#10;vNzdee5NZG8iX+u85OtpjTYxcGt7E9eZv2vMM09ntJ931bxdz3uWox8eYkTw5GYN1x55Pnoklrl9&#10;Phs+Ys4VX0Vm+6ilTjzz5Do3ddk3J/YZqcXUU+NJzYt696ibOGd6O/+d3nm5o3w9jeArHpzu672K&#10;zqHvjM5bqyb5cPj+AuYeYPmeqjPS5+n6A/34NXvOM2aPXDz15vR3nPZCJ4avL330BW/M3tXYv684&#10;f+ezO3PrctcruvbZ1Wd23umz576J3Z3ne8c8Xv4+aW7tbHAfOdYd8z7g8uqZaJJH3TMmDlg/+oPj&#10;mTPNu9ce1Pq4l7Uefq1PWs/H1z78fvQQd4Z1arKHX36NNA+u3qnDFxws8ea2X54RHf91Ih6/p/0o&#10;/vuLOjjm9FKfuDs0H409cjX6+BeEsgefV96N+6Gzj5d+Rnx44Ngn9wGzbo2coz685ljroTe4ub2M&#10;nMu+kb64f4GUHi/nkHsn9rKPB7WPOutVlJfaFRd8NRN88pgwfYjM7x2s6a+e5ORscGeS50svPlM+&#10;9q29Y+vs06PWn0idDxz8/dzKhaNWzynCU5PeYvR59CKnx0ssI30eOR/Vz197hnMSV/9TNe+46ruP&#10;fb2N7uYZch6c5JnrJde9qdWI6Suu1j417xe1XDlo+jOROvpTrRc+ehJzTs4Q71lyjMzzkau/OF4+&#10;uQcYtU96ZW6f2Lh1+8L1DOTOkQ/mQw8cvmegB2aPmlxPcSIPXF7q4VH7l2Opjx74PPoQxVqbc9WI&#10;EZnHi33cRQ92gqN3/o8UxOgnR61RnjPg8ojL23nI2cXU450ver7wyHzlOe2n1h4+73ic56yc6znp&#10;kWdPTF3G5GXenPTPnvnRbnjrMe2Hj/325DM5adyXHo8z1H92dGf3+8x9nt3Bu371Gb7Lno/cg58H&#10;tdzp7l7h89mHw/fN6VE/eT17l9O8xpzf+Kq+eyfnE4+86ctf7XcH7gzjkWfyMj/Sdb/Ppxd491r7&#10;p37vDfDe9Hvyv//ypKv4BlJnbr9xDM88E2/Czni9itP7dL2a6z3B70uePCZs5Z1c5yQ3++ATJ/nm&#10;rRPvuPPb9dqn56Fd6cWJrWvfVf2MNj0fnZ8en517n+5x9W64A+/BmF7mV2L7oO09xSbubtbE19sI&#10;h5f1zu9VvVfPvsPfuzzj5X2e4b7qTl/ty9m8E2blmRN/5A6uaq7yX3U3fSd3zLnT0/fImPut7tD5&#10;9n1vrfEQS79VnrrkrHA4075nteqT/4rc/Yl9H/acO/Ubk9tRr7P81lu7p37W9nexZ3fdWvq7Odlv&#10;rfVqhr7dF0fv2eR0TK7zOk4cfeBmrlYNPfvu0hq5ajtO/fSCP3HEna9v1621n9E/nBbTW88pyjVO&#10;nDuwlb935PnkiTvbOvutkZtRndzskdsX71qO/a8SuQd3NbIbOC8+C+C8fDIXk58e9ogrPDln8p7N&#10;3O/43HUf0/n7jl5xP8zNOeTW007sYP/MPu2vpr27hpdaZk4c/TJe2S9178ynHfN89o3sZm58Zl88&#10;cl57OSPfAzmN7bhqzkR9kjvtOPFSQ77j4Om/TG7dNE/OrifnKN7hcTSDvnN293DG510c933HvJ7F&#10;HYH5yh0a8z71sDaK45H5VDuneeJGvXcecvQy6rGLzbUm+lLPHGclZg7fPlEv+0T75P7LusTAJx24&#10;T/PFd7pdTz1x5Z0cc7lGcOZkLdeYPbnu5vclav9lPjo1RnnWxonr3Ox1PtU7nfsmJ3Pf18R2ee4P&#10;j/MllvnkY98Ihzzr1InvznG1B19f5xPTxzx5choDf/Q54+UuzCDvOvH0I5frP2OKgSd32t9Zejgn&#10;dXLUWxvF/Zylll7X8p1pFL8r4svsnX/2m9d17pU9c+LOL/VHuZ7wuFe+Bon6E3nlY08N0e9NzUsv&#10;esxzf+uM5P1MOzSHetohzwfHv0BIzmPfM/VZP1g/edZTvKJ1Lj6Zp2/j1GKZq2F+fm3I4S8kmhvV&#10;HEX43k1yG8uzswM6Ht6T9BCHz8vPB9zEqPNRl1jn7rDirvD2WdWpz1nmK92/Fc/7OnMH8Psur3rk&#10;nNZS+4KXuXON7TPhyXl3/pX2YZe+63ffx7993vR5yPck3yO52ef+knN0n3o0T89Vv/lfrZ729ky7&#10;XSfdjv/der/7+b7i+3H1znef0x9/eVJDiV3nJdBLXv+gllx4yc/ed8+9A89hbRRfRXhXuKt7POux&#10;2mOH+zmA03PsNZ5+9uD2/vaMqbsrdy5+j85B51mNj3rdda47fDxLeq3OJXfVT4/O0Z7ROUO9GvCz&#10;HmqNeLQvPb3lPRvv9nt2n9Qf7TbdT+p3udqjGTsPeuj1OuLe1X9kZ/d01/YAl8Oe8txZfuLJl/ed&#10;omfx7L377nzZ06f11t6d9dU46XP+1Henqcf81F/d5w5+3rm76ts7Z9+eMX3UyzfKtW+0b4RHvuKr&#10;eyRe8dxxc9cdL3dMHrkeydnlqU+eeHpmnlzzXT975GefM9z0xpc7yD9YnmblPZHjsZvVvdSn/wqX&#10;s+q7Q/KcmZFz+X9pBm4Pnd56ZY++NVEu+NlHfWu7PvJLfuborI3OzN6R/1Ffb3nUOQd8d0cTXy/i&#10;UT+5V3J3yl3J/Wdd5vIvMHI+eT5qjfTIk5f61F7J0791Pa/7u1rf3HfHv6PnLGef9TzSdb/rs3OO&#10;eO6tP3zfA6L99Jmw7GeuF5i6nJVcc3lG8NRMeGL6fNe4Ogt3wGvV350372/F01euUb59645H/ean&#10;f2rBs0aXdffppVfPyTp57dlzUncl19dZ1lc8znL1dpY6a/q8rO1/xehZ7t7NO9DX2sjvkf5MKOds&#10;nO41vbrPzMZ61qovjoePmDUxZ6z68OylH7iPuBFcjZyOOZteapObeObJcVb2wayNqSFfcfSTjz49&#10;6CeHXtbqVlj77fj2iOnnPmD62e+/FNR9eXpby3NW1nLtWcNRL0YEXz3y5VCbrzTicH2BZZ5fT/aM&#10;8HicY/0D/PsXMPtE/yJPcsyTK2bUw7qj/dwh8+ZTq5l6Yu2hpnH5u4iWl1q90HQORz59P39+v0wf&#10;+nqSTz0x9OT5dK1Hxuar0dd+4mC5F7V9cM8IzmPvo5p/3XF2vd5jckcvb9qNfn9+5alr3/Sklztm&#10;rm7lY58ox9li+Onp54Vavrkca/r9dZ7z9E+f7lvrLVetuLzs7zB7+mR9lE8zG2sP95JnlEedGHw1&#10;cPwv8yYv+dxz8vUl2ku+/vao7TtLD33ty6Xm5XtsjU6uuT25fo6csYrOJvrSy56z7DvTCC5nNUdc&#10;T+rUndVPPmJEfdI7+98h5wzek+c52lt+8sTOeqhNPh762Bdr3H7H9OveZ9bs/1m75eyz9/iZd/Xs&#10;7Dzvs17P6nnPfd/Zq+/fvjvLdS6132fFjO0lvovtv+N+1Z7n7rN4h0b2l/tVz/LMXnn+3/mcz9zR&#10;K7R51/kemBtXs9VPvB9/ebIbXa+Mz/DOcFb+j+LM9NCPehzpcga55zQ63yjH/sqfvprkHOmSe5Tv&#10;vKaemDH3Ixd3bmPUauDy4jcZYv7Da/rI1/Ou2LvlzJ5Bzz2McMx3Wr16nvi7oruu5p05g1q9UpN3&#10;JK/j7g70Sh+x9Nl5JI/cPc31M8pPnljGM/zmpP4r5EdnPNqR8+087D17DznnWa8+Ezve7cmMu3zz&#10;7Lk7+KqXvM/IPfvR+29/2nHXg7/qX3kv8Wj+hK328/71sJ74E7bjTz3n4MWeeQfZo089edC7+zlz&#10;Z+7be652OctDf5abvMxXO4gfcfv88PO90afjznfyVK9uNUe8PdCr1evV8egeVv2reyY/PcWNnne6&#10;G3pq4R+9/MMQeejJ21uMPg91xh/Fjb/or2XWns/59sQ7ygO3B5Y59fTA0Z8++U4nX05q0XcfbPW0&#10;dsV7BG9vPgf+s4q7+y8irHOO50js3fm012qH5B69hyuPu/BH7g6NZ8j3LnP3m3j2Mp7ZQy90zjKC&#10;nfGAd/TkHLjWxpyZ+W6+PD3cAbwxe3fF3V53zdj5ePYd50pPv9W9HfWvzJq4Z/0nnu+FPeLqHD07&#10;NfTQ6aeHMbli7Ze1fDBzY/KeySe/xMjdNXGwrJ/Z4W7tK/dqb+/GM9CX4++X9qao3pgcfRK7M29/&#10;6t7D2tjzE2+/5MKT6599wvdnCLj2U5d5+h9xWzfxwdJTjdypJycjPDWJ6z/14IHbw2Plk57m6qx3&#10;sX13c9u3te7JPLjUPMYfRfwiTkw+lJ4Vsn+k8ozppT+9fPm1p+YfhlF031qvoP4vTU7ON/8f8b8J&#10;3MbVJy6mNnuZyzPCz37X9JKr/yOx5+Chd/bMjTmrsfxeQI6fHKK1PGqxnA/Go/ZHUb/op5fcjHrr&#10;B/fMo7c6Pc9o5Tjb+kp0fmrw03Pax11bkzW52pVX+sjVI3tgWbuz0T4cX/2ZaF+0vkf+FyDz9xT5&#10;RvfLPTKXZ5RvFCeCTVowepNmp5c/eabuaq6vuq7BwfLeqHlNf6HRHnv6taS3XsmZeq2VL9c7MPZu&#10;zO3d/Bzo1TPcTU9n7aKeapuLly85zm/uVPOZ7Sf15u5M/W99vAvO731Md5F3xGekudnv3uSXHLR8&#10;FsESzzrx9AN3NnHFS82789zx3bOd5714V+Bicn6nmGfLM7/7jMz2xU5+ztlDnMj3RPrkPuZGcaN4&#10;npUeeGPiaqgnDvhXf/IM5n2Wru84k/dqvMPz1R7s6h29eta/xd+fkfIzRp71o3fxy/9t95HR7/bm&#10;5nky73uwRzRfcRrPWu3uzYPTfXV4dd7cnPds7iyj86/MlGvUI2Pu2bysk7fL1bB37r7TTD18Jg9w&#10;e5Pud8PyrJlzzul+4Rw96NKrfdojuXrrYZ0ac3UZ4VurzeguO07yV/mz+pXvZ+Oc6+7HO7/b95V+&#10;3IN34f5G5tp75Q6f5X31bN7LVZ3nU2/9SOzZ6Wkux5o5iYmLHe0Bv7l6qO26+e4gz6j+TMRzpcte&#10;z7Ym+odpYviRr3xX+Jl95TiLOv1ybuKp633tdUyvqdfYVE87TJjnoTf1J2+x5utl/9mI/8pzwhPr&#10;3dwlPeWLrTRqjc1Tbz9jzki88/RIf3JfaLKnB5hzxIwT396jcTVLP/q7uanPXD1xd6bkmetzNFu+&#10;UR115lNf7K54dVfncjd+L+EP1azN5U3nsUfcvUfJO5sf+T26j75H+rN7XuU9+j4xR61nyPiq8zjj&#10;7DnP7nHEy7nk1kY+nzzW7ie3/Zsnv2Pruv9Va87n7p7V+Iqd8X6lf+/cs7r27K17tMZ/8gRzthwx&#10;+dar2fLQt9dK82/Hvad33wNz+f3R94r3zvfX99GdxOH29ye50zkSgydXX2PiaLKG0z5Zy0cj3nrn&#10;ZISbfPUZzXMHNelFntzuUTvP+xNDl4/+xO4lzxzOGZ78js9o28vaM1gzI7Fppn17q/Pr5c92zJg0&#10;YLyaZ+08d8yon1hyuzdx3F0dGvJ8783Tz1wd3mJEc3FrvdxlinKzJ+Y8opi8rsU7wkOvV/etV/3E&#10;yY/myl/x7DuXuPJ1d6LfE8n1RieuX/bEeB/Ak0/OKx+1YvTB1KpJnbkRrT5G/VYxtSvOXbg7OdOI&#10;f+byGu89kmcvfcwnnnwjXHhqwNWB8eK95D0XhwOmhkgPjFc/6UNPvn7U/ItitPkXprKPLmtz8NUj&#10;B38fMaN4R/upTQ797FknJl+vrMUmfvLIk5v8xP1eDh8OPV7kvuj5PqoFm56cM/XB/Auv5PqS8/Rs&#10;d3Bu99HgAU+v5NLnyb3sf3R+/TU/i+gmPhx3YW4+8o3ZO5M7M3c+o/sqnD73Xec465PvH3eS++Bx&#10;1me6T7T4pWfyEs9cXXK/Sv7Mfdx9Bu7sK+1z9/m+oh/37Z0T/dz6XmTvjv31a6/Gu5bvftZfNbo/&#10;0d8vXr17zrxzFr7P+J3RP+P/VT8Dn7GXv//lZyHz3qnvvevkj395UvMUiiE2p58ce43lwLtzdul5&#10;Xd89c/JbzZz2Q+8dTl5nsZX3kZ5de777Jz7x9HZ28rNnboSXXLx3/uicoUfHo37zu/bMjWedO5u7&#10;95Fe3sov8d8pP7qXPKvcfC8zTy5536nvibzUZs858ojZT/yu3JnGu3zv9Jnuy32zd+fMr+rFua98&#10;Jp69H2d5330vK7x5X6E+c3d5HnPv4KucoffwPT5zPs/i2dJLHzB52V/lqWsOPX847N5UX5k76RM7&#10;cx/J79xdprtKrn3nWSeHPHG9G2+NffnOaJ598M6zTl3jWWeOJud6DjiZt3dqsqefmLPSz15HuY2v&#10;avejf6S1f0Wzm4sfL/30X2kal68P/c7FWmsN3/lir4zMcu9pzmqXxtsj62fP1LOmPSfs6GyT5lHs&#10;6izvxHvyXxDgszrvCn9055Xu2Tkr/Qpf7fFZuO/NmfmvOJOfiWk+87Lv/AlDn7i1msl/wpx5RneG&#10;0zNyx8ybd6Z+ZP4Z3+TkDPbNOnnP5H0PXT/qza7PeF097yPzvE8jZ3Vn43T+5E/9M9gj++q7200O&#10;MffMeWf16fXq/DN2cqbRO8u7ynN7n8nvHM5K315q9c2+uRzrjmdmqdlx3cHovyRCyw7iRF5iq/3k&#10;O3uKaNUf8eXp0zV4Y13DWc1JHB2vxND2oz+8I25rsz7S0s+f21JLzl9isd896z4Pnv/5z39+tD2v&#10;XKP/5QtrIjrPrWfG5qpJnM8WGuafOXtyzI36Zk3Oyz3ldLSf2uZk7TnBdv7pa45GvdjOA76POmui&#10;Hjtsdy57k4/+3XNfcF7U+qAh53M44WD6Za5PnqPnqyNOOX79pK8aOV07z/4jcfLEJ3ebzp393Lm5&#10;7iQ/+/aIuceUq1cDR97Uc449on9ul1oxfNX4dW7dc7Lmc0OdPu44RbjuNPWPMHeaeJPvxE/etI/n&#10;M+YsMX2t4ZjT8+tJjKhGLhx5zpBjROcLLo93LcdIj9ya2A+YPu5mrQ6NPXNq/XIftNY5C65+elmn&#10;j3lq8RRP79TLsW90X6Ie6U0+/Zcnk5t5a8/UeV741me0352T74NnuXqfzaf2pWdH5rauOV+t7s9F&#10;15+1L/f4VXbJO7hzpzu9cseruZ/Z6fP97I569047vGdSwxdfaXvGZ9a572fucffsZ98D9eyV7+Pv&#10;el933/9ZP3+e8p69a2O+D3LSu/vZG//yZBJSTJ518sh3veaeqfHzkDu+vLvn72bacybR3B5RbNWX&#10;e+WLRu6Zu9H/2fjILPfk7H6I9QEzf2Q377W16Zkz5BuT1x6rujV6rfiNX+W3/s76kV04vzrvwnq3&#10;24qj36q/8lRHn7x3ueq3mvMM7k7PeHwlrXfa5xJ3V+vm2f+q8cy+cjzjdBY59ODxEjOmbsKy/13y&#10;3Z1whivnzDt79vxHex35u/fkc2ZP9czRIzHnJwZPrlGeMflgK558447XnmqI9HZauXBWvPbYzdPP&#10;qKcRfNL7c4a6KaZH9hPPfMUBX/Fas+LlnSQn8/Qiz3M3L/3kNYfann7JyX769R7UqZs81adn+thP&#10;bMrTm766nJ+6HW4PDz4v1GJE/oUnuL1yH2L0AABAAElEQVT0dW5iahPr3P3PcFubdc7XM/tH/lM/&#10;fTJP36M895LLrPTrGl72Jw+9dj05V+IVP/b23tyXz4Y5/wKF3Jo4aa7sd5Xrfqlzn8Q6R7fi7Xrt&#10;81m1u/eu4kR6vHwy32H2Ho3OMerjbtZGd7W+GtWnf8/Wc+LSE5eHXr/0ylzuV4zu777Wq137/Cue&#10;uL6rGvyqp16vjt5FnsH32tl37Z4z8O7aeavoHrnfVQ+9r+qSn/P1++yY+929i/c++TLXl3343hE9&#10;c/p6yWmtHuDJNyfaM4LxdP2B/vqrO/za+UDcd+XXeNb+RQq9Paee4PDhEfOlBkydfGrw6VnhPVPt&#10;zkvOGU+5U1RPdJ77iKnrWvxs1L/5zgPPPOeRZ7/fP/s/SH//0ph+qz30lEc0z9nuaMyZ8rqHN1ji&#10;eMvP+AP87y/NT3zFl5PROWJd7/CJO2F4iBPznPpfiemh75H+iGffiB+5L3bOXs+zZ1TvP1+IG+1n&#10;7b0Y6dnPPLWN515qwXr/7KVmylt7hZNnaZ2+crqfO2YuT8woru+qBu+ZehDVN0e/5JD7+0D2wXnx&#10;ZG79o/HfX/x8MIuXdWvgu49RrOeDT4/70EuPxMnpJZZctNmj5jnipKdcfHxl/8Pxn79yL7z8Xumf&#10;7SQLLzjuhyc1D1jOyJy+OnAe+0Ywfcn7USfetfPFjcx1R7VwfcHLuZlnT1xfvYziRnEimHj7iCd/&#10;ytHxar7e+k7aP9j6Brw3Pvc8fb8q+zPUXH3k+75Q+74lJs+4mmv/Tzy+Ae6w34dj1WsY7uH7av3o&#10;tGf1j85d6fqu87/inLsend++c9Ce1fcOehDTI/HvlHsXRs7r66ueI9/PzKf3o/tZf9XzfdZefX93&#10;35W///X5/H2v5/U+rct6/MuTabgyS04akqPZ9Zs/1au5E/edmOdiP1/Mz30zz93UNj85U+6c1Geu&#10;Bt6E21/FRzQrrx2e+3lHie202VObWOdyOJt5c87W0/1c9bzKP7vbI7xndum7eMaL3Vd68Z7neX1f&#10;iZmjsybPb57U6StPz3dF5t7x6OOZJs9db+JfwfDe3eGud2XOZ3E9X85f3WfiZ84Nv/3bI+dOeesn&#10;zmdjuaOfV3YC7/Nm/aq9VzNyt56dGnmJybdnTQST231qfogTTy4aXonpK5/vbXrby5jaHS81V3L3&#10;WGl6ZtYrbXLO+spTawTPOYlnvtPbM6Yu79d+R/nG3AcuuD5yxNuLetInTz+wzJOTvfaTl7uITbFn&#10;tF/XeICha+3kL1ednLP7ySc6U63e4nwt+uIPTeTp4VmM4u+IZ2d6Jnbq/d0zveT4c5K13KMoH099&#10;wcTVdy1+FPWER54+XR952U8dfjlDDrF52SPPXbw/cL+nG8FWM+jd8Tzqv9PtenfsfIcHO/o+9HvZ&#10;+1vzvviIWWfUN7Ezubre54y2OXo1bu3+8jrKMybf3J5xhdv/zNh3mrt6dvc7U6de3ZXYM1q78/cs&#10;euy47Xumxs8Z8sWsnW2dcdeDh1d+j0utfTG80s/86MzZN1er95V4VctMNLycf2Xeq7lXz/Pqfbij&#10;vjNrZ7tz3+eKh06NHldjzspcnwmjt8LpuRMRni9qe2D8bKCPPSJfO0R7eE6PXlPvGUxf51vreWY3&#10;uUR9xNpPfIpw5etjbL68xqlTQw4346RpHbW65uvlDs6jzp8B9WhMXF99rDvmHs6CY95x6q1mTDs7&#10;v33bw1qedc4nF4dnvuKA59Ma9M4zwm9eelzNc8ez2tSYE83xybx9s2fOmfw5ldwXfc8r1+gctfKc&#10;By9f4hnTC9wdkpN5z8jes7neuRMYj5Fe5p4vOT8E9YueRmdBS8+S/VLmPHK+3vVMn8am7/3uQM/f&#10;M/zLG3q7n4s4w+8z3oVRvrUzUm9OlLfCpr47qLeeuHDoy/2RHPwy+eix+3yi889x4PveqDU63jun&#10;pqc3PrlD5nBXtbgRbj+9Q/fdWRwvNERz6nw5T8xaDV6p1XsVU49nPt5RYpmrTSxz9fq6lzG5j+Tt&#10;+4jHV9J4n/3ernb0ftXB824Ta7331no0fCZ56QWWnvoa2/ur1d7lV9vrzz6fdwN+JoiPfo5TS55P&#10;1/QmLDXfMfdM3qG131fyTHLE4DZm7zOjexE9j/uwr9jZ3fVLD3O9rH+3+M7z5T2ffW929z3+5ckU&#10;TIdbDV7h6de5mp4j3vysU5N5cp7N8c1dco69xJiXfOrug/XTHGu82q+11md58OUyh5c10dl8gxN3&#10;Rsfkd089UU+jvv4QhtaeEYy+ejVGeLyoxdDwWKPth17O6H7WR9xd3xlGfSdNcujzTDw9Ho0556pH&#10;7oOPXu6Ln7iYnJ5FP98b+fDMV1q9miefSM8+fHuJMZ/Plz19szZPHTk4Lz+/8vCQ25gaOT07+e6y&#10;ixMfzPnOITY3Oc5ozDo9zSc/30/vRF8iXpOmsdQ8mzPTnfRy/9XZ4NnLHF3umpzE0VgnBzwfer7S&#10;e8JSl/nOP3nvyNmlz8Fcdzy6E94nuUb9rI34dg8sH7m7ufbQZT75JCbXGfbEqe2JGeUSweBlBFeb&#10;HPJ+0lOf5GQ/8SmXm7Ph5W7mcPy64mvdHL769DOnz5O1/I/OT711clOrjr4vNUa1cOWYuzP/t2fk&#10;1umLj/zJUw09Z8kzNt61WuY4e6W1n3Pl5p7OSD55/37jbPnUasSMzslIL7/Xp5Yede6aXrt93AOO&#10;PsTO5aUvWNZ6gPuIsZu+5ka46WONlpf1j+TvX5rfPXWJZ5765GYOv+v2wAeO7w213uC8xHZe6atO&#10;TL+coS+c9rVWl7W53rsIV4+Mkwf9FT7t2HP1TzwxvcH43HgX8unLEfsTz91A3vNOAc97JrdOTb8H&#10;vE/6G5P/bO48Yvtn7eclMTWNudMKdyY8OXqBdR8OL3EjXB49PqqPX+HwOfdpjbgRj7zrxMmP9M3J&#10;ffUi5q47T3pwk+8MsYzw9RPPuWrF4MhPzLyjXGL6W+uXvfaQA24uX39xORnJdw8evOfpBd8dxa3p&#10;5TxrdzKqm7ho6Kcn2CNPe+TcM3697xnNFY7+VzTv5PZ+eZ/mcPLlftNdi8np6Dx4+svpGlw/dXKN&#10;9q07ops4Yvn7ujPsZaSX3xuZo7dfP3wvRMMrMf+CB7i/J+SeznH+1HMeccefPNwzfdOHXJ3eYtRi&#10;nCn/bzjR6J08tP3YTw0c55I7p3FqHvtqrO1xt+zoTvl7k1hrrX8M+PsXfelxXmLyyJOTPXcRm97v&#10;nCVPHb56J6+xideYtTOM7ZVz5Ih1DT5hft7TO3niiZGLOy9ruWC8rOVO+ubINaY/2OQhN/vwOKOY&#10;c4xq/Fr3fe++88HN0Zob1VnDcb58P+twfdHjmeZPnmIfqp97iBvp5y7JT07zuqcOfNWDk73Mcwfy&#10;7Ol9FNPjiEvfOa3L2j0aszbCI08+tX1za7+u2MOcnnq+P6kBE0+OXnjwyCFf9cThZo7G76t+Hruf&#10;tXnOyvngPGLw1eTsD9ZPHjXzeflZ/+uvv35o9SKaw+/aczgPjg9YasVfEXOWOxLFiflyLyM70ff9&#10;4Fxq4fgZgafGPhhP4l3DFYNn/QM8+GXiTtiBzbKtl/sviTc2vANmPzu3908/e9Pqzvaz35ydNrno&#10;/RpiNrne/+///b//vdd5ZvVi1Jnb/xPP3QB3d/TIOfu+Hvmt+r73zlvxvhvuvXEuXtbGs+fxfuD7&#10;tXNFe8R1N+Zc3e3I+5V9Py/TzvT850bPxy4T95U7XvFenQc8v+d6hjxXz4HDC448a2Nrfpea833X&#10;5/AvTz5zuLNvPB+Yz3quzPaHz6Nd9cy7EzvSdh/dSgueM1p7VKdv5uqe8cYDvS9rvd19mivn2fjI&#10;jEf24Ywr3Qrvs013fVbbXq+qe5/duVc74NG66ezoV/jKW7x1vfeKN+FqjXJW0dnyjfLtWxubJ341&#10;rvzBnbHiXJ3V/PZ1XvOsj/ryHo34905XvVY7rvBH/NuL2tez+1/d5xn+K3adPL2vqdf7Txz1cO0n&#10;pgeYfbFH484ne+5BPJp/1H9016s69ndvz2JNNLdnPJqjDl5qEteD/oTTB7/SS67anH/G073Oxpy5&#10;07gPnNxppU/cn1/B8r7kJIa/PHMiT879QK7/infOxSHnXXecFc6w6xmdn31y7ohX4rvzdg+dM5xp&#10;TE+xjO2Vvczbx5ly0qe5cMSSp/Zs9IzOfsbr7MwVj9nO92xwxVa6Z3Fm8VlhDn9g4l2k74Rl/08+&#10;3wB3mu/lzPoV7fd85aF/8lfcX6f8RFZ6vbKvyp6fHfGO7tg4dfri1zUccaIzxYmpoT7z7HZqvVxn&#10;Oy+jvdZan+0f8fRztjWxtVlnnpopn7wn3oShnfRH89Ud8aaZd2K7+Z4Ljrmzd/XOU/2f+HVugPfy&#10;7Ht2lnf2dP05ukuXvp4vP8f5PTxxz2fff5Hmv1jBy58Z2BUeLx9nUeOln31jzhTL2D70wHj1k1x7&#10;OVeNPGu5RvueVbxjendvqq/y8egdrY3OcefG6TvXHjW5NZyjXA/94INdvaOem769R/unlp47G1Pf&#10;vu5N5FEjz/qj+/PXo/5P5rlMv3Ps17I4s1/fTpr2S8ycaI7W+ugenWNMD33wmPDEMle38rSvL9Fc&#10;jRxr+run58OdNLv7xWPS7OZ2b6fH369P9zXik7m+YEeecolyU8eZnUt0jtzUk9P39w5yNMnVD0wv&#10;Y3t1DU8vozOba33WW78dP3vyneMeuSN5a8SMeVfplXl6kPfs7Kfu7nw3x56R2eS+chf3J3ZfvTE5&#10;6tKrc3TyMurX/N+p9q7yTN5BYp2fvZuzvPa/s2YHvmbcheiLs+ZL/M757/Ca3sd3zL1rxpnP3F2z&#10;fkefOz+3vhd48hjvuLf2tr7D+4/H627g6vt052fmdad6zNmzXb2Tx6a9TvWXB/BAjupa/O74rjln&#10;9uYueh9roz7WRHN6q1zdUfT9kOcP+tbGnCN2JZ7R5y47vvcGR42RncizTt6VnSduezdnmptnoZ+1&#10;+tSJ7WL63Hm+3cw7ep5zuoPJ/ywvtVdnpPZq7ix1R/se9fN91bOjHs6mFkuu/cRelTs/Z2Z+11zn&#10;6McMXo13nXxz44pr/52RXTxTzn3Fjs456z3dc+74GTk78azOsMLV5c59vpU2NeZwJ089jD1DvVGe&#10;9dXYv3/3Tu1vn3i0W+9yhq8/WmYfaeQ3b1UnrtZZvS+1nL6HrvMe6bm7Hs23NsIzN4LlHwrl7vR4&#10;4CZ/lX+wj39dnfdY+XP/M9zm5N69g3VrVjheU69nwGksZ7SPnqmB33V6PJLrRzR3TmK9P5zcMbW9&#10;hzx9u/+qetqZWblPzuYMq5687Kd/4nKJZzzlrzzsd+w7v6pvv7N1z3EPIv+yyu9Pzev67Lw/vI/P&#10;rPd85T648zt0eDz6/qXOXcQy2uN84p3vzq7eOHHxpd8c8Zyr3p71oxGf9nIP4jS7Z8lvnHqnT92K&#10;Jy6Xmpe1Ud60w12Ys/SjvjpXD6NeHT3jbsY0W0x9+1LLyV5iR7ul7tncWcbc41nvZ/Tuc+Rxlnfk&#10;c1e/97FefR6yzw7WvY/4lfcHjTr80F7R9w5X6pybeXvwc4E75V+EcXd6icOnzmfnnzzz5GfuHvIy&#10;Ji/x1ljD9+UZiLzSSyw9j3I0POlzpDnq66W3/K7Fp5jclR86e+mR2szlGtXIMdI3d4ZY4pnbb09q&#10;ecbmoOU1PanJfOI+g+HtDjmnMWtmkcs1rnZI7oqTO8DR0+hsIxx9ifm1Tc1/YSe/J6gjmuPB07M/&#10;0I9fe35y8U8va7Dkpd+ZfNLnHHfCS1wsa3Ojs6nli3UtnlrzFVfNs9E5+uS+u9nqjHDN9UgMf/vg&#10;6Z157qGPmL+P8F9b5DNHX07OWv1e4xz30HeKZziTboe5a3LA8uuJnrPlZ03frzVwX2A8ajzrD/Bv&#10;3JyY/dR2LzWvzj3LNMdzEXlyfzF1+V+dhJd9dYmRi+PRtb6pEXtndMdH9nhEk2db3Qmcq956XdXl&#10;Ps/kfN55OZ+vP+7WV+LOge/Xqe+Dva8Y2dF7dj/PZf0nvuYG8vPxWXfe772fbU786E7o9PWMj3qt&#10;bj5nwHHOiv8Hf/0N+Nk5+17L+7e8d35mX/9OvH7CX755PYo3c9Vr7u9ae36jH3BronnegZj87JHb&#10;b9xe6lbvwwqfPF+NeR73NoozvzF6YtN+3etaTeLOmzB3kKO+69TC6b46Y/epG5NrPOrLe2fk3Gf2&#10;Sk7f1dl90wNN1+lzNEMtvCNu+l7J9XUW2sas01c+veyD+0r+nTnznJGzcwb9VS95V3Pn+g9QV/Xu&#10;flU38fN803ndtbXg73pyR2Z2vdrjnTuudki89+79uk7tUT5pz8yT03pwsMZzD7WJZY72iMPXQD+p&#10;cf4qJrd9pvoMH07vLjZ5ip3xlnsUne+5V3x53Vc37W0PTebWiZnn2cR2fHqf/eSe7i/WNbvSA7fH&#10;H3KZ91nE2695u1rtjkNPnjPli1s/GtPH3IgnuS92cA8id+Qjbk1Mn9SuOIlfzXOW2gmjN+2q5iji&#10;qT5j5nqs5qeH3FdGdnOXd85mVs71D449q3dm/SfON+Adzt3HUe8/36edW36O1O74vXdrun/WC117&#10;Tdrm5LzupX7Xe4SXmsyn75/5M1Humzrzo7686TwTJr9jc63Pzm+/szVzmNFzwN3hrBc8/VLziI/6&#10;3kv8kehuRjwy13PC7D0S8wzk+H/mk/t85h5nZl/Z1XudNInJc372Mrd/NqJdeTd+1nPSJdb7ds0c&#10;9yL6/VBex/Qmt7/bd8ehh0/6utPOU45/hpN6zsALb175/VxdRnL1xNW+E77j43vm0ZeIn7uI6yGe&#10;te+XGDF56QGedWqO8vScuPaNcMhXtWedvBJDv9o5vVOT+dk5aNpvmt2cnEXeu+b87rXWOnmpt2/s&#10;Xu5GTx8jusTh+/lJHJ5fP63Ry1lEMWP2Jn95ePuAiaenfaK+5Ctu4vDyoZce9OTLW9Xq2kN88mps&#10;5e3sRyKe7ctOvWd6Z888PcR6//bNs+uvNv3sEdPDzwb/V/E8fi8nTx/nrDzhX33aq+uzfr2bXzf6&#10;eV78xMyp++VccLz8i6XiU9S3d5m478LcyXnuRm2edyOuzp61PtTqwbLfve7rYZz49r5qzPOe2TH5&#10;5saVnn7e8YoHLs/3a8d9Vc/zsEO++H7iz35ycudX7fMKX+8Zb9+fPNMrZt7t6Rm+297eA/t/xu7e&#10;m3vcHZ85E1r3W91PcnL3FZ6c3zn33r7yGXvHrr/y7o/sxmfSz6XxEZ+voNn+33bzRvoDOMv+Tm8s&#10;b1w+fbZVv/H0eCTPuXob8bOfmHPsWT8T24t5vMSJ0w49U/6Oa8+48gCHk7OtW7OqVzNWfPenf1W7&#10;8lzhznr1nNX8d+CekVn5Pr5j9p0z7niP8i7w45XYnfvi9er7dv+8G7G7z3KH3+6uVz3xV52r36O8&#10;S2dz9sTvuIvP8shz5PmmffpuJs4RlvOa++j8K3tN8xvLGu/ci5598azN82zyxKjl2UsseeZ3RGdm&#10;zPnk+fNlzkyNuTtTi6mx3vWaa+1OavWy/87oGaeZ7uW+ybEn1nXi9jJOno1Zq9NzF4809vVIb/JV&#10;Hzy56ldRLjFf+viH8ujF4PV8+urJ8wHnSU3myb0jz3mZv2omM9LbmdNZkjf1fyfMe8jvZf6hMue0&#10;T/5vuhfO+44n7/eOefkePeudXr0b3vR7hrUxdRM/++QTZ7dH64/qyX+lmb4O8uvkaK+j/mruWTx3&#10;QeN70rk1keeVe131Zuf+rODBy157ym/843TrX9Gd1Vzhrife3/Hs9zsfO37m7OPtfmW47+o9t/+r&#10;8icyadUZf7LPZ/i2nq9n8J4Jr7Ezk9J/8l15OEu932fSg54vfOyJ6bGaAe+Is9KucPzw9WFv57if&#10;vWl2auUZ9TaKH0Xn7LwnD/nG5Ijpnb3M+f0Lrnx65KnLWlw+dWPJz1lTnj7Zz99XweXJcaZ1RrkT&#10;x93syW29ffCJk/zkJp65HhM3MXJ3VK/WOmNzs3c2z/lq8O25zhJPzpQnT1+jPd9na/tGP5/UzpDr&#10;XdmzJuqb35f0PBOdIXe6I3tTTH7mcLsGy3mZ03vmYdbOj1723e2MTm7q2RXcnvHRM6Bvf73A9Sdv&#10;nv3G1RPVk0+8xOQmhm71wFMDh1xt4vT4vPp7kRxwMbX0+gUPTM+O9M88zlV/RvMKDvP9uvf87tbz&#10;3NU7oU+Onh5/sVYOPfL0Is8+nHzo7frJ/V3zvC/O6H3k3cmx91Xu4uw+u/39LOGVLzVf5axn9+AM&#10;32l338NX7u2M73QvZ97vvrOuVx59D5OuOSuvZ3Bm+N484/Oo1tlXz3pWp6/8s3te5Z/1PcNz5zNc&#10;Ob6Pre1a/p/4+Tew/MuT04fPNzjXXr25kz5178hzt9wncfeYMHr+kGqfaI5n1nq9I3oed3nHzGlG&#10;znenFc/7oo9uxU/PySuxnc/RnNwHbu5zdofWWBt7v7O+ecZ35O/YyxncTebPns+7ftZn0rtn98T5&#10;/tBP7gNPLjx7eQetf7R2jjNy3uSZvKn/KOYezs/6jOdV/hnPFefoDvJ9esVeehrd82gveV81uv9d&#10;58r3wTPjvZoj55nYu6fXtE/2zafvD/aMzHFW5vQ9n9wzUa9JT+/s7jkrPROf8tzZ3LnJv+KJDr6v&#10;rNszZ/UM9d5B7mdPbyJ9OUbntbf4M/FOz5UXf+DaZ3HnFU5/5afWqId8anM5RHmJdb7SymvfHV+u&#10;EQ9yXv4hdGLk+fN/7uscsfZE+47H+e5zx0w98eJcV70n/SN79dy84/bLXs5v3ivqnO3XVt+bNfPf&#10;uZ+7PTrzWf3uvvNOdryrPXde6fIujrgrD/H0EktP+56VOvtqOia/e2dq5yZX7Mz81E25XlMvself&#10;zuXPRH69pMbcO7B+JLpnn7lreBM24Y/sMWlynnsaszdpd9i0M353eOfc9EycvPfPOvPWTdqJ892w&#10;ozN/t/O4b3/WqP2cybkj6tnznvXO98UZVzwnDZ6Ng/G9jofvf/bB3UEMzuQBnk/ywa31W2ErXD19&#10;H716H7hifj+nlo9+8tO3Y+v0WnmIp649pxq+2qnf2MQFy7kTB5/Gpzp9erYerROf+GKtOarVdVTX&#10;e3bdul2NVl/iymuFq93NyF7OS/zRHL/ebVV7PjXubt263EmOmFrq1O1yvuf4fUeeEb/0dI5952QN&#10;lhp6WethpCfHmB5gvBpTn1GeWPqJZTzqJ3eXewY5vYd4xx3PXt9d1tP+2c95+qnx9xj4auxlVCdH&#10;TznWd8ar3u5I9MW+5uxGnp9zazmeL3Vid57tnV7s7xk4p09j3gF9cvpi6hKDx+fHHjVP+pobPxj/&#10;/HXX+yfz96k4s/e2On9ydic/8tlp7+qxa+/rudjP7zM5z35i3yn33r/Tzr/Drp9x78zMuZlfvVM/&#10;93pYX/VJfnrou+onTp7a7v2pX3sDvldX3gM1r93sc93zPjL/3K0em778y5O8kRzu0QOe/SDgf5Z7&#10;5YjteVS3d/Izlwe2upsVrrbPPPnLXcVHNOnVO2TvbJ7nZJ/dneBp33h2Djxnob3yoFOLbqff9Y5m&#10;pjbnZT55pG7qvxq7Ov/oPEf7PqvHP3de+SXnaKdX9dmNF7vky3mr3e1fjUd+3skR7+rc5OPNy1nZ&#10;6/wMpzWvrHtv76nx3EHOs2fpGc/65Y6flXs3OV+M8+3OKK+1k2bC1PW9il+Jz3j4B3pH8/IMzPP8&#10;iR95TP3WWxudM2nPYOrxIzeK45E5tbPJ++meno13rY+4EZzcHRK3l1q5zpWjXu6jsedf8XnFDulp&#10;bszdeu+Jk3zzFU/cP6TVXxx95tby9D8b9VJP5GuTyF/wSVxPNdZwElvleqm7KzLvjLe85JrnzuyV&#10;tZzcN/uJr3Jnr/pn8atz9W3ddCa5d0bm8OLz7P9NWu5iTnzXTmfO91m7ONd4ZtdHOc7wPdBH3Jr4&#10;7PvTntRiRPx7j5xvvuPseuidt+PJkd/c7LvThNlbRb4efNCnR+ZyrkR25nt47q7nhK28c0c56vUD&#10;F5PzTNTXOPnTe2ZmeuM/1Y/6t9d0F8nJPLkrPDnfLf8dz7R6D/z5zT6fJ7Cz/9yjzoj+yv1NfPVX&#10;P9voWjP5u2vG1KXGXeDqTxQ3Zl8v+fol19n2rDtmX73+zbUvDk+9OT14zU3NqidnFdG5m3PltmfX&#10;zbPv3lnDbX/1R9H95O18spfz0yNzPTOu+uC8/Dpb8fCS2747DVx23nHoea70Jle36q+8xVNnrmfP&#10;ulrro68z0yd7iZMnn9zXxLPnP2s6u+tJ66yppy9+vKh97Km3Z3QHa6N8+9bExKZ5cHySq7cRTvbV&#10;EJOT+JSvuOAr/ys+E/csljuwCy/3JZrjJ1fM3ZOnxzRfXf8MK54zyOE5I/eiJ07Okx7d+2B8aJIn&#10;Tkz/zOmpMSa2y/Xh64eXP2vg46v1aHzR46HmyfnU4uTvfI7m5p59lrwDenLJ+/uMd5QemdtHx0ON&#10;Py97zsjoXcEB/6zn3bM5bz5dZ4+891vxxTOSt779X1HnTHJffCY6f8X8d3h6z87qWvwrR3b+bnt/&#10;9r75/dFd8vN+9H43953vAbPd+WjPP/3PuQHen/6MTJv8W97HvItXfH77HnPedO/PYMu/PIlpv/G9&#10;2DODU/uKS0z/R3Ivvc/sruDZI1dzZp7c9Jh0PSc5V2emltwdGp92akwtMXu9U/edq0Yfa3dpfPKR&#10;u4p65Mz06Znpo3bHkX+Gk3PVdbwys7XvqnPHM+d2r+au7mPi6UHsfvamfDVn4jaWszx3c1a1c/Mf&#10;bNNvpbsTZ5575+zE75rnHKJnv8v7lT69a9fOBufJe7R3V3RGzsl52Yez2vWufR7x6c9W76zno7tf&#10;0TnbmHfpHqvYmitz01Mfsd5h8m2O2kejfhnNe79phtyp15jnMdJHz8tZRnvt0XV6ZQ/cP+RLTs5K&#10;Pvl0FjGjmvZc6eV/lbg6f57HXXdnhpMauOlNzyd5Yqsol2ieXDAed8uZyTuT69Fc8fyLk8lhB37v&#10;5pHb+bQ7HPdvPvXR46z0ONLs+tOOYsxyjnPby37iE7bqr3yT/0zuWfDI/BnPK9qcyVn5fuTPfPR4&#10;+WQOlvcv51XxnbPuOIOfm76zR7zbA29ffo1Pvu4w9cSOOM5unrV9/TLuevL0meruTRyxV0V2WJ0D&#10;nP7EWe2ee8pRbw1nwlLrTvDkqkuenvKzd0euv17u0rj9ju6VfHJr+62zDw4n6+auPJp3VOeMlaec&#10;Vf9oxmf33f+z93j1fM/J++SLmeDUfF8ln/7Ls/D6/dWP3l3PI57uf7RDe2fdZ8NLzAhfTWJyxdzD&#10;Wo287lvbX/ETT03izHRucsDkEfmZ5//+7/9+4fqzUGo7Rz/NSF7OEt9p5MslTnzP0b3WU/NKXuY5&#10;x9w+MbXi8MB3P3/IaY0z0PskR4wobrRHzct/fhYn6mvMnrl+RvFXRvbJee4HZs58c+Nqp9ateOLt&#10;13r6uV/n9rlzcmv9pwjHJ/3AsieHz9Nff/31v15z0oPcvrF9k0Mv69Q4v/XiclNv75GIz7ufMzM9&#10;p7u1pvt8FuAkL/Pm62u0nx5gvvQyouMz4vcdeNnT17jqg/PstGf6cNKL3Dp7iZPzc4Xfu6j9mkoN&#10;nP/85z//8KPvw+45S/ydMe8v89xhtSN83kfvgTo90K203cMnsdQlzl7ZY561MXfPfRL/qnme58yO&#10;feaz5z07x+8P7sK8szPUPBM9nzOJvPJ7iBiRfd2Z+js8ntH4HXb+s+M9N+D3zkffe3S8/BrI+p4N&#10;/+mSs/z6Evsn80/1WTfA+8Fz5/typ9dn3Ytz/dxa3xW997v8jnz+4iA5NHPEXR8Zdr/9u/+sf/tl&#10;fdVbfr655H6D9QdMZoDbS37OJ9eTHJ61UZzokz0wdeDOMren9iiqT17OM0+eWGrM6XU/68zRZE3O&#10;i1nOs28El4fe96B19PQg90mtmFFv64zOT4zcGfaNK574xGusa7V3RvfX89GZ+OiFR/tQZ995xlW/&#10;Ne2r/ijqA8/8ihcaXn7tn9U6y7nqxK2P9r+j70x3ecSTffHh5e75D0f201vMmL3M3c8InxePM52V&#10;uszd62hWajp3fuL62nMvOeLUvTeYevLdo2/6wV/V8uFkTv3Ox9mrPc/ucnRP+jPPmendWPp1L3VH&#10;eWozT527iWWtJjF4WcNpHnVy0tuevwfCUy+vI/2J4ww95aUnc/z+h689uc5Kr1VPLv18uraXuJ6J&#10;MdOXGvezNrofdebUeIoZJ0wu8cyTXs3vc3T/2Tpnm+OZc819f3mv4YLbo7bvTvolx9wZ1OlFnjq/&#10;p4Olvz5GPfy8izuHKIfcJzFztMwi6mNE17g6euTTkxo5enqf/uUB8cknMX0Sy3y1F/5qvdOJCy/v&#10;n5oX+/LoY8Qj/eQQnUfOg4Yn8dzhR7N+yV2q9Us5eTkTcua/iF8IMJeX57ZmpOcjB/fzANcX+Fd/&#10;8nxHu17h5p2lb34exVdc+ldm6uf3FeuO+f5M7xH6fn/dAy25utXu9p2dNbm67os7x35GevLSNznm&#10;q/5qB33Vr2LyMpcv5nxqMTkZu6cOjj0xoz36YL7k05fbWNbwds/Ow9npBz/rM3nOR+/nT//eQU9x&#10;Z4Knxr78nEM+4RMGFy9efK/jL1X59Nc0HDE57ele9ndRbWrAst7p7+i9e94jO1/dceKL5d3yWbT2&#10;eyNRDE0/Yukn1jprPMjVUGdun+jTfXGjM62JOS9x8omfnO5nnb75+U8Od8nj/aUGHjUvcuucT56a&#10;7lk7U661evZgB3GiuRq5GdF4NvhyzfUR74iXevJ8nK+XPT2siY2pnXrqkgOWtX5i1mqN4nl39ox4&#10;wNNL3EjPO9BPrlHcqKceyTOXo0ZuR3hy6alPXeatVyNHvZ7g5OLW8jk7ufXkDzb19fXrKDnkzjSu&#10;vO2j0QPMWizn2FOLt7n81fuae8BV50z7fq6cZXSWtXup09O+e9AH48lZYh3huJs9dVmLNTc5P4bW&#10;L823lqbe2pi8zO2vIn7yjTlDbKUXb17+8x4c71tv+L7oJ06dj95E9zVX13y/f4M7mxw+P5vRV+se&#10;1Lyo1ZCr+5H8/Ys8sdTKV2tMrpg6ojpzanjUfp6p2c2anD73rc7z/TD87y/gzgOzzph5cvXoCJ/n&#10;DDe16hKbcnlG5pDz8uzoVvPF1TtDXK19cN9zMTjcq1y1xh+N//7ie2AtP2vz9BabIjOS68zEUicu&#10;L3tncvVyqVdeu556Inpe8PVPrLnWvL++F2LPRufrg7+fI3ekR24k5y/k+xeR3V2+nsTe194Ps/CF&#10;h97Z9j8r9p7P7JH3Qv7Ox9nM5Ex3zb/zft55H+493YO93sd7W/Xh6yfXmggm3t7P1s7Rh7oxe4/E&#10;3Zknv6t8PdQR+V5gtG+882x6viuyO+eaziCW9yA27bfrTfyvivU5PP+r9u15d87Z/pcnzwxyudUl&#10;rPAz3u/mcJZpX/Gpx44rvPc/y2vdVLOTdz/1xeQ420if3L61uqOYWjzSd6eVm3N3/Dt6zmyvMzs3&#10;J2vy1Tnk9eyue6fvWHsHeeY8x9GZ1V/RJHeXO9vddtzP6LnfZ8y+MjPvL98vc/p5lsSvzFGnxtqY&#10;e8Cxtk8U0+PRqOdOn7Pk37mDs3OO2HeJ7O7d9M53n+tuv973kTp38h4Su+KpznhFe4abvuSrfVd4&#10;z8BDT2Nzuk5e5skDX/WSd5R7juRNGH3wszPh7Xxy3ivz3CN3793o+QdZyWO39Jhq90/PzHcatUQ0&#10;OTvz5E252rOa5Jn3zsyxlzMT8x/8wdDnHvKM6bHL5es1cZMz9VdYn9EZ4vqqp7YndjWu9ODd69pZ&#10;4O7SO8r5rDjt7I7+AXjun3vKS+xd+TtnMyvvqWvv59Gzp/cVj9b1XnlHcsWI5vaM0w5yp54Y+h1v&#10;8m8s9eZG53RsD/uTLrlTXy0xuYnv8iPP1OpvbK14RjjUYumX+VE/ueQ7vnsZ1boLdeb2xbOecn3T&#10;Qyz5uWNyk0OuVr61PGv74kQxf2+0ViMXvDF7HfUA32m613X7/u71dMd9J7u7zd7uruA5C39e/jyp&#10;DkyO2Fl/+avYZ2qec4546s7y5K+ic1f9I5w9chf9jNk78lr1Vx7OQMd7aS2f2lzvxOipoS9X3Fpt&#10;R/vGVb/xM7WeuS+63jfrla+c9GyunMZ3NZqVTtyYPhOWffcEO+KuOHigPdLDm+ap00dO8sXgmnuO&#10;rsWN9t2RujG4Yuo62jd2nzp75Lw8X/L9/ZDI11PqkqdHY9RqkmO+ivpMO/k9Wt/kNmYvY3LMpzlq&#10;siffXkZ6Z7hwVj67Xs/Kmnzl2byj2jOs/BKXq2fX4mjUwTniySXCVe97n77k8jvPOeZ6WKMh97Xy&#10;au+s3Q8P9fzlvfyaAXe2M9WpcSejvJwl1hw96B89aFN/xJ/6Kz34ahc1xHxxL36vmfTq2MM7Tb5/&#10;4Ze5ye29sz/Ngb/aXa/0EMvY+q6TS37Ub37Wk3Z3/tTu8vTNvDXZy7x5r6qd6XtJnRifEV70vRdr&#10;d7JnX7wjvkec1nzl2nvKHT/7fJ89P+/is3LvwOj7ZATPz6L42X31Pcv/w/u4Ae+NaH717nd3me/p&#10;jvfqnmdzjnsZxf/E197AnZ8tN/1rZeqbvuprsIt4PKPfeb+r5/7TfdCzf3afiQ+mPz5X723Hd17P&#10;cI57y7M2Jp5zEk+vFZ5++hB91IlZ2+8IT273spZz5JeazP2HisTwxE9velf81afnu/Lc+ereRzu2&#10;9xGfvpoz93eF6+z0NcfnrBfvP0/+g7reZ2POw8fZRH3d7aznO3jTTu7ufGp5RnsZW5c9czn6GO3v&#10;otod52wvz3RFA/fOPdLvyl2c3fkZ3l3n5FyT19nzql3xV/5HumfuJnfJHM+se7fsOX/C7L0ici/M&#10;dDdrZu12see9yhdf7er3v+yvNHrTT07i+tAXF7sjpmfuMHkf9SeN/o9o2w8vfM54JcdcPb5gXYO7&#10;L7nPhNkj2ndOx+R2njvoI2ZEo6d6a6KfOaK4XtTpo37yzF7mK31yzubu1Xxx9+/+VLuX2q7RgGV/&#10;5QPuXU0cMb2sO17pw83zHtU969k6Z+vl/kbw5vl582dJtRlTn/idee911ftI3+9H+6M/4qiZZk2Y&#10;/Efj5NlY16szJK7G6H5w8uk+PTn00jN15PYbT83k3/yjuj1yrrsa9WqN+Cq2fsVrfNJNmDvv9rI3&#10;6Xuutb7WGbs3+ef3BPpy0od9skctBk+NMbVHuRpintvcvj7Opu6eHCK86c9OknM2dxf51NPsCVNz&#10;d3RW78ac1X5373CXH2fJnT3bGX+46vMu+D2PV2L4tXfW5sbd/PbdcbOX50z80Xy367Rj8rOfeO+S&#10;Ox/x1E68s/P0IPZsfPPnGWo4/Fe++HonzznpZZ6eco1wpt3Bk0N99Mhf+a306FqjV2o8u5icxMXk&#10;dMy+MxOTP2H0Vnjr8NbfnnGF28+YPszu7/Ht5e9v4sb0zDz9wZPfvdSZsxOv5vqZlWfUf7pHe3KN&#10;jWedeX4PJO8etXOz55wp5tnUEHl5xvyv74E7Qz911h2P+u3Xeuvk9R72iKt5iWeOv3pnPRr11S/3&#10;oSf+qH/qnAWG785b7hGHfnO7Zh6YODWfFXdwhpys4eYM6ulBq599MWpni1n7mVWTMfeA7yu/5+ij&#10;LneAp79eRvipTTw99F3F5KaH/JwhRpRL3zz7R3nPpfa8fs8F8/yTn7PhkburNRpxMF4+WSeupzw9&#10;qeUlBt4asKuP3ujwO+vZu1yde5afO5lP2ny/zp5h8jmLOYOYD3X+JVp63jHRV+uSl59DvZ1HPWnl&#10;vTtynkf3UWd89+49z/cJ/Kvs1Du+q/b8xHwxn3viMyoHzNwIduaRb9x9fZzx+9053o/nzM+s2O8Q&#10;PZefizxTYvKy/zvkntHzWb/rbK+c9/R/edJL4HJ60a7lfvXYe3s28OxlfnSmK9z0cnZi5OC8eHbe&#10;q15qV5wf5sMv8on6rPZojnYrnd7yuhZPvZgxNfKIics9ivnDrFx89OrffOUY5Vkb3WvVl/dd4tH9&#10;el7PM9V9F+mZ/MT120V902PHv7PH56fnso+Y0R1zdvISf3Weu+R+5mfmt4faxPERT0+w5mV/lT+q&#10;m/zca7UHuBz0mU9+O2ynpecOPXPn+V16u7PfcYaVv3d6xww90tO5icnLeNTP9z91d+XMd1cj3ub0&#10;px1Tt9old9fD2DPSY+Jkv/Pkd4+avudZ9cV3PDnGPJ/YV4x5pr6rPkP3j84DvzXUOTM9eh69CUvN&#10;LnfWyiN3I/fF78u8rN1j5WM//cD650P1xHxal71VjqZ9VtzG1bmP/TN1ctjBPwTV4xVxOuuEMduz&#10;uUfWubv9V0X2mx5wd2cf7s/PyXSXuf/k912w1X24f/anM7/zvXOnjL5niWWeffc3Ns/aM008Oauo&#10;ln7OXvEbTw05j7G5WeeuK77efK7dU50a4vR5z1m73Bk7TvZyrrvYz57YZ0V3OZrv+Sf+hPWZ+31Z&#10;zWsvfRpvvbzGrem7A1j6qU1MXUc48iefMx7t+Uz97nnv3JWzeb6889UOcHilxlxN9sU+M3ou97Q+&#10;2gm+XLVHmuynRp/sTzk856Z+4sqjp39q7CcmtzHw5JuLE3mY4yzjR+dnT1yus6gzV/fZ0Z3YI8+d&#10;eyUncXLPS568xOldffRKH3N7VzzRXtHB9dVz9TG6B38BIx9/HlDvz8VwWps6857vGYi+5BLl601M&#10;jVz71kb51Oh45Bp/gH//IuYMYM7YeNfpQe6sxNWAkVsTnWGunpi5WqM96nz0nvr0Jjz15MmTn1jz&#10;dzX6aSexSbvrJd/dwFKTePLvzJnXZ3OHnJ+589XpkTg5fTnU+hL9Z1Ki3umTOrQ82f9Afn5O9RB3&#10;VuJi+lirIYo5n8+1n2367i0PjMc56oi+Phi/3oe4UQ/rK/FR7aM6dlPL/3CB++CexOxnbd8oh8iT&#10;XGo8eYkb6fH4Hohb0wPLOvnkdz/OYyYv67vnPOvXd5J+7p7Yu3Pvjrn5OaF2d99vovds3j10/ejT&#10;+GfVnuGZ+b53nv8Zr7u07uJu+IrdNeOr+3BeXnkHubP3ISd7V3M/13pe1V/hM+sdc67sdJbL3rz4&#10;vdw7O6u9wsv3/LPvynO6B1Hsypm+G/d3PuNtf3mSN9UPxu9wYdMZwHh5znd/kB+ZyzconzyTuVHO&#10;1XhGf4ZzZe4j97DSHO3m/TVPv8bzHHB2/eT+Tnme2Xs6Op8a4xH/2f7VOav38sjHz4/7wvcF1n15&#10;Xzl6F0dnp3/2/T8672rWXf5H8z1z8lY7Jeco3+1/5/0d7fHK/nRGztbn8z4n/mo/NVO//SfOndj0&#10;GWms62l+nunKXUxeZ7Cc13x6q3vc6dqnz+0fzIB7xqt+zLii6Z2O6tW5j3RX+rl/39EVnxXXu+1+&#10;ns25uQv8rsHkEs3Bjx6407Pz2PXSy7Mk33l9BuuO+DVGnZ5w2ldN43LtU3+Vx13P7HOFe8Zv4nhH&#10;3vfEWWHv2G81G9zvYxOHHj/fZWRfd37kvNOc74Idnd3PwWedx/fFyB6+R0T3y7672jOKE5PffXuN&#10;p94eUb6+9hJPrTl99WrsdVz1pxn+80v2clZ7H9U9O+ucgQ89MXnG1Rx3U0/Uw6g2/cU6tib72cPL&#10;3RLne4OPeMb8/iIuHz/uX1/xK7E90epHpJ8csGnn1CUfnFpPap6uP9D1r1f5a6d7O+zV5/2qu04n&#10;z90zh0ud7/WkF4M7vbwLeuZquhZ/JOLPg6ezjIn/IP39i5rEzuw0cSavyXfHs5f+q/ufuMxTaz93&#10;yH7ias5gK1+07gqHF75TzDm7HL2/v5Drh8Y9xBM78lQLLz2t1SdP7Go88sj5zc0euU/maoxyzsYj&#10;nf2eCW5vNys55njpJ6aHuHX3J3zFWXFzRubwj7zk8FlH62unyx45GqIvPFc+cu3DXT1w2Mt5Gc31&#10;wwOM2pzY9Y/m8Iu8ofULlLPR8QLL+b+IBkCfobWEnLUiPOKJV+vO3Edreid31ctaHnp7fl/0e66c&#10;XVSrj/s4p3+WtL/zPOrpnTx9je5llMvZ/DrznH/99fGvrNXCRZfazOFZN885U4SbMyYOWHqf4a98&#10;HsGdxw68d9S+Vmftc3Gv+rjDpIUD189dcsnTI3N5qwj3Cp/d8rmiTd1n5O7aZ8hd7MnN3h25vs4x&#10;6m3fKE4E44XGnM9Dfvbg6Tl9Xuh/tYd93fmr7fZnn9ffQH/W/Xyfmbz73Ox6Z7yPOFf2PPKy7128&#10;enfn/e7RezR6v7/7uT2n8Xc879N/eXL3BbzrfefL9Avh6AxnefjI9cNmdIa1d2ptfxXl00fjHPn6&#10;JC4m59GYs894OBfdVW36p0/jeU56cBtLjT1j95yVOPkKb97vWOedem/eR9e78+ujNrn2ElvlqXe+&#10;MXsrvfiVmWqMap3nfKK5XKNc63dF5672WuGto/a12/3/s3dG25EbuRJ8Wd///9/dh7sxcnjTaRRZ&#10;ZLMlzdh1DgUgkUigiuxWj0Yeq2c9XHxxY2xixL26rvOvxCvtnBv9sxl3ZlBDS0332dH5Ko5ze2af&#10;Mbu9cs/2dZ7MvcO3H9r0JHYuc8ZX+lu7UyN3Z89wp3ms1dJ34u3M0xw1sVdmbZ2jWN0jjrmJO80o&#10;XyvH+I6deoM9oX02z1kP8j1f15zNKl8d40k755Wf2I6f89jLOmNt4kf9UtMa+W3J597wu58aK6vm&#10;Kj/hd2omna/AptmvntlXzG3PvN9iWvfhD5KJxaZ9U3ekp+53t70H9uq+nb054p9lex77rnDz2iPe&#10;dG+P+Gq2ParJnD5Wfzpz9KfZVn0nburaS9s6U31zVvFRrf20RxpwUsv5tavap/Hut5q952WOrE3/&#10;aEZ4Z2uaQf2z+qM8ulz8xZo+s3S/I42c/W5darzLdzbP7V193qHr7JP2UW7iey+x6Tf36JyOcq0z&#10;xfadcuxnyu/u09qcUWzqB5baK66c1XyTttycRcy+q36T3hXMnt1PDftqnSdt+9amzfrE23eexq/E&#10;k8aErTQ5C9fu3PLzHBPTx06zXO2TevjZN+dvnjGcrjmbgc+9rv4lC3FsancPeeCso55yrEnrGWqn&#10;PollbfrZQ1+rNnznNIcVwyZX/eQkpo+F45UarZla6aMBlwU+rbO8dfImDTlTDuwsn3Xd50pt6qSP&#10;Bs8kSz1t90vOlMs8fq+pxl7NJZYvB6tPHh+OPDBX8hKTb62vTc7Ac5B/1appnXOBO4+YHHHi9Inz&#10;fz1PzALrma3Dpr64WMcfiq9/fZfuNBl74bInnPTJcR85Iy5yXJ7BSrNxNbNWH6vvLMQscePWXcXy&#10;j+Y8qu057uis9BN3zsSe9t3L07pX9XKvzMRzhZ0utOGbu9rrq/jO/ER/9v7dFvvzPn7H+T7rvPIc&#10;7NnnQexZyTmycrFXa490r+aco/dzVecz+czM5fdyer97fu/TZ+5z6uUcWJbxxP1ZMff22fN/9uvw&#10;L788eechzgcgD+6Olgeuzisaat213gxmcR61OhbHTrncx5TP+l0fndbNeDWL+u6POH3zbZ07e4g1&#10;lxjejm5y8d2XtVpyLGIWvFV/OFNdY+hMGDiLXNofwe9fjvq7h+T/6n6eo+e2uj99FllLzvrm3Y13&#10;51jpr+Y50+0PCPCtabvq/VV47jn91TzsB55cLXz3uqpNTtaBZ3z2Qx5n2Ol3NMvdXPbNudHL3K6+&#10;+1HrjsZur3fw+vm3B/txT4np37F9Nuo3fkd7p+as3ytzUGv91Ecs5wSzJvH0ya9qs/5MR015WnFt&#10;4/l8yEnb/Myt/Gk/u1z7qUEsNmnIy9zEz7NMrvXWGGvFs+aOjw6aO7py6bPqf4TTg7yXPdEzh9UX&#10;zxhs1YNcr+baG55+W3L07JVY68oV5/uRPjl9rfy79kynz8w+1OU+xNsmZ/LFUk/fXGveidVyv8ZX&#10;tay/WrfiT3qNnc2afH1rjO2fsRxz390yb87PvMQTnnvpmsy9y3eu1M85ds/eGvnuVX3z2eeKr641&#10;6mnFtSucvLnWtDY5E2adOlix5Ke/w0n+kZ+98J0ja5KTuH7Wnc3WWnf62cO+rdnfP5iTmu6Vcfru&#10;665NLWZzPi2fz+AY00cf2/U5B7n+fNc1yT/y7XnE+epcnsXuLHdqdrVXPHuu7oX5Vb04vOYe3Se4&#10;nc8ZOmefyU5a8JznTEvepC12d7acA381S+7BebQ5g37nOu4+nVcnbXLw1XDvWH3r5BBbIyZfbuqr&#10;I1eOOhnLyXp56iRfP/nOZi5ta2QdvM6DNQfMNfHNnVlqWeoTn+lZ09pqNE5sTXL6/ZmcPGqSq4/V&#10;X3HF8/ubNVlv3pxzEudsmYfjsg/xxAHjgqdvbdrUSTx99dUxhqO+On7flAsHH9z/lbl7N4e1Hv9s&#10;Zf/s4yxZn3nw7pNaWdd+84hbq+Ou6Xz3mOLWmDgTNvVKrfSzXnyqh2c+a458+ehxGaeWvdqmbtYl&#10;nn7qp58cnkNyPqfkeB65WPRxjh/AyZfuQ5xY+u5BqzQxFzOxnFEMDefDZ63sj+R/v3QPca1zNU9d&#10;eSu7y1vV7+D20GaNc2PNa8HMZw0+nM5ZJzc5+vZJbuqkb4169s1Y/sSVl73E0qqR2JF/lb/SQuds&#10;tlXtEY7mO3SPeppjT15gzOFrjv89PBexM+ZZJmYd9jsu59a+MiN7RCf3+oTu3Zm+svfOzDlfntlO&#10;7VWO+t4j6u1vLrGr+tamvhr0sUf65p+0T+vn3E/OqRbzcrHspZXzK1nfQ3NP7r+xn/UcfAa/cv7P&#10;7P2XX57MG7njM2y+EHZqzjjTQ3VW88780TzerCNOz5ZnZn1zpnjinvW1JnuqTa15sSt2Vdsz2Xul&#10;rc4Rb8pN2KrHGb7SWuHokXP1nsEnTP6vavNMjs5g59lrrT6zs3z3z55+M3v3PbJPz25fbee/e7ya&#10;G5z74uU+VvzO5z2dfDB7ZG1j5t5tc8azPTr71Zm+am9X55z4nol7z/Oa+Im9um97pua7/KN9eQbZ&#10;e8Iyrw9vOofEjnqrs7LqZ77PDQ5Lm9zEV/nmEzvzqsa8P0CdNF7F6D29P69m2u3X5+deGp/0Xu09&#10;aU6YM039zHVdcpOT+MpvrY5Tj5w/QMdfaSYOLxc581j0vMyZpze+MzTeuhlbmzWdJzafuR3fmXa4&#10;VzjOg76X9e6JGD/vhRzqee2oI37Vor+77IWd6szv6l3lTfrM4SzmifWzB9iEwxHXgqmL/92Xs+be&#10;3a85Yn32k3v9qv05T882zSMXm3tzH+JP782+9tE64xRbM3GaL0c75VdY7tl6bc8gnhbdI17njK1z&#10;rsRbvznm1cgYXy3xI5sa1tkvrbnWkpP4Gdc8lno1xI3RbIycGJYr+e2bF7cWbb4v+PnJPPjZSo0z&#10;7s+c50y+w169h5xl3qf085yTn/jkTxpiWvXeeRb2csaOxXets2q7zj013n1X9fC4Mt8x2q2X/VYz&#10;JGfHX/VwNm3PZx22fWez1jk6Fk+bnO4Jz174ySW+uqw/08y8PajlMqeW+R17VHOUm3qKnfXNmZNr&#10;Pdbe6YtRA545fNfEM4eVC6//bAFmPvWtT221ErN2xT/DzafNOfDzgmd/eewJn6UFg5e5zMv7UXTw&#10;RV5aNcHooUXGWMmsM49tXP6OzX7Jz97uH0x8VZcar/r0ctFv2mdykuucYlo1jM+sfPsYa/1ztLG8&#10;tPrZCz64NnMT37x9uCcsYrHmGK/0Gm8d67Xm7S2uzWfZuZLrWcE3r+9ZqNWWfHKo9/Nr4l13Fqt7&#10;xruTd67u4Tl23vNp/lFvtZqDhktOWvNiHVubFq68xjPWh6s+WPpyrtivrN/pPZ3Nlf1d5eb5Mp8z&#10;6pPn4rnyEtPSM31nQAPcvNrmv8r2HB3fmct9WosmV+PmP8N+df9pj0+c9aS7wqZ+eU/MJ7bS2sXR&#10;UjdrA7Q1RQAAQABJREFUwJ7okzrpZ6/v7ns+WN5XOJfVuX33vezMl3vLvT/xPOz0/2yOe/zsvqt+&#10;ef4rzlX89JcnOYSjG+whNUf86kBP8F89KD6sux+12I8XmHn3KW+aX07nJh256lOjduesF0/9xKxX&#10;S+3kmJs05Fmnnjg16U8aiemjk2eNBpf65tS2P/ViaqXNXNYkB9/++slVQysHm9gUg7Hg+YeZD+Tj&#10;K31aI/NP+vTJfT2pfaaVe0zfugkzhzWvzZx7IqefNfgrvHnEZ6tn6Hiqp7+8nEVuzy7+nezR/M7p&#10;3txPx2rAzxyxOXBzycNnyfuIPmKw/uClRvOtU0te4pMvb9Ijl7hce5DjSnzqMWF3aiadnI/8jm7W&#10;7PCnvond1bhbZ+/ch1hbOe/ohSb6rW1PZvH7Q2I9o/XqTZpdo561xvD0yfFfkhqnhr3A1MCXqwXL&#10;lTg++8sffq64ieNbk72bgz6XnJzZOcDMi53VdJ8rsT2yJjFnMZ85sXfY7ksPenOZc5aM9Xumiduc&#10;rM0+4OYSz3ryfv4Tt8Y4a/G5WNp89sTQSN/nLOv0k4efcXJyLjnkWdnvAzn/qkbqUrWLZ09ruqva&#10;5PXlWAPOv5JiXlxenh2YPPPYrpk4yT/yqZ3mtUbt7mn+VWv/1DnrNc0LJq5V0+8Hxt/d9vzELPE8&#10;s/ThEE+Y9dh3LfsyJ2dubD9il3sy9rmXo5VHzOUZWGee2Br85rX+UV1rZUxd1xKrz759fec8aLiy&#10;Pn3z1hunhU+PneV5yTXWgqcvT0svLji5iLMu95A4vq89OWAuMWNzWM7T3vksWQNH33qsGomtfLi7&#10;OqmbfcUTW/UDl5/nQq04HPaeMRgceVrwdyz0v+vqc/mqOfOMmCnjnuko11xf29Rwoe2zAhff9xpr&#10;PRP7aMmrccRJnawVx1ovBi+5qz5dKw8869XNPnLB5OonTy0w8bbWwyWntrVYljzrjT+y669qyrCe&#10;GA37ySP2vmYePrj1WH011EwczJW4vrnUEMM2L7HO5ftT54jtYa73R+ySY/yEtb9a2cP5yOUcxPLE&#10;icWSnxj4aqkz5Ve5lbb8VX6F07vfL5yHGnTVTlwf29orPXWan1r48JrjLOTx6aEeWL/vkfPnLPDJ&#10;s1I7NckRs3L+xKi1pzjWf9USPzk/xP77Ra45485PcWraGx64OWJzWPXdM3n2BC4m39rUw/cM1JJv&#10;TF2uKZ/c1VxqWJ88cuKpZc2updZ69Lhfnkfi+ODTGdErucSr2dyDfM+SGn164OczCt8auK6pjxgc&#10;55WPzTx+xvSgNxjWizpzWGu05Fk9o/2Th988YrjytGjKTwz8K1bO4FzMkWfiXOS5OEPyXP/5z3/+&#10;OFNil1pa8bTkXOmDec88Q/Lp08vnCb69tWA7K/k5a8+zo3WnpnVzns5NsT2tyxgfPDE0jCe9xtRo&#10;nNj7MeWcx5w9ex40vORkT3XAzKv5Xa17fOe8nst3PYOvmsuzf6q/9zDPW9/cUS+5u3PJRzP1Jz+5&#10;8DsGu7PUyZ6NGd/Rzxp1slfmX/Fbs+NXtLvWfTT+WfG0N2YCz9nS79mSq94Rv+s/I3Yu7Xeb78kz&#10;OP3lyd3Ne1hPDnek9a5+6mpXM3S+41UdOGea/PStA0ve6j7A87LWHtjUTj+5k3/GdR55HU+ajVFr&#10;nbmM0zePtWdiT/qpzwwZ62M71zOs8mo0/x3x6gzf0QvNnXOZevdZ7erk/vpcM279aYYJS/0pnz2m&#10;vJg8rfjPavM8c0/4R2d2lE+dIw3PLGcQw6YOsVqNkztbRzWdI+6Z7H3W5zPyu7P0Hl6ZjT94T6vP&#10;buJ8BnZ2Jq+exaSf2JVz2OXKo48/5OqzdAa5nV/hzetYXfFJR0wrd7JHHHLZL7ngGaPdWMZytfDT&#10;J54WnJxBTmKpIz8xa7DWrfLJVSuxV337o4Ofc5izr7m0U411OVvWJJ5+11kDR197VJc5+PmaILaP&#10;NrFJP/WOfPReqW9t55tw+2TPxLrG+EiTnJf8q3alf1XnZ+J77szc+yfnNeV/pn0ezd/7/m77yuca&#10;33uGNdZ3n3J297I6g8TV1B5py8Hqq9WxOu6FOOuMyashht1dWds12ZvcxG2MeMJa2/0mnnXpH3HN&#10;aVMPf6UjXyvPGCvWmldiddS11vhKD2vUWNnUpMa6xKnNWB9u+qsen4U7+2f1++593nEe3m/3TuzV&#10;f4Hb/bu282quLPVd07G1zmSMXXEbzznNYaf+qZ914ompdTSLdWlXfdU2P82YPeVNddkv52suOTFr&#10;iL3MZywP6zzOKpZx87tf5tOXp83cjn9W5+w7Wkec1NF3/8bW50wrDtyus157loeXva7UybW+exmb&#10;l59WTmKf7fP+5YzOQwzOnyNdYOS5xOXL6Rh8whK3t/pqyQG3n7nUtN6cddjMpZ/c9FPXejBxbOuY&#10;Sx395FPHxV5SY6rPPFqpQ2xeqwbWC57LvLHWeuOrdtJNLH212b8/M6V/z2CNtr+/qqPNenzrtPZI&#10;HrnkopV5Yjn4uRJPPzn65PsyhyWX9kdQX7pH10x5OWq719xjcqrlX0K5Wd8kOeJHXDlXLZpcPj/0&#10;9Jepz56TK73Qdf5870kfTu+ZHmLWn/WVL69j8R1Lz1fqd3qsON2X2Ctrmpe5Mz9rd/ea98warc9R&#10;9wWHw8VKv7mrmFmtX3F+JjzPnrk7/oq9fMfzffe5oJ89ds8ga/JeZf2Kk/yv8HMu/Zz7K2Y668l8&#10;zqg9q7mbf7f+3bmu1uU+0r+q8y5+zqTv8/iunl+p+8cvT7rZo2E8iOTqm8t6chOenMlfad7RmvTF&#10;Vnr2h5cc9yOGFTvSbI7c1k/8LGc+Z+164sz3HM4/1YlNnMRas2N1sM5CvWvCkiuPmqwTt97Y2omb&#10;nPZ3+M3JOPcNTpyYc5Kb8j3PzxrnmbCHPIPeU+fyjOBOWmqY65qO5WPNJXbm2+eMdyWPJtedebqP&#10;Gj2nsfmueyJeaefenCP7JdYaHWfdUU6e2hMXLGezZsemnj2mOnPyjSeu2O5MO1pqvmqd/ymdafZp&#10;3817ao7VPtDvnnCnvvLMrWqzV9dkTl+OsRbcXiuOXOwOB56aq/lTR25iU6/OW5c/nKEulzVyM6c/&#10;5XbqqJ9qG/eHi92PWq6j+a1hnlUvOWmdP7E7/lnPo7mcoX9AJo7tenPOSv/GjJ2tY2vFOV+55tLa&#10;Q/4O13prsO0b81/H52Iec+DdP7mT3/P5Q2s0zaV++pNe1nU+c5M2fPGsnbDMpw934os5PzG+sRrN&#10;E59s104c9cjt8CeNnbqJM2E9DxwxfGvEfN6IxXJG+Yn9DP40N/ub8KP93OEfneOUa4yeXuQ677zi&#10;V2ekPmvw1VK7Ocbysh5MXF7qkLNH1iUn/eSkn5yrvjNMdZlzH/YlFptq5ZlLrjmtHCyYXO2Kl3X5&#10;/d+6zieOZvZK7l3fObOP/pTb6ZP1+jt1K07u2ZlW3Kfwz+rT83peT/RHq3We1G9t9iI29e69nsVq&#10;pMXn8rOPn6mw/XnzTH8nb+8dLhz5nkPWNWZMjct64yNrvfaI27ns2Tnj5thH23lj8nKw3JvMoZ/v&#10;ffbDwvPiz0/cUy7r5Rrbp3HizhlrrWlLXv3OZZyc1jS3q5W6+qmpHjnxxKxJ67k7A3xfN/i//fbb&#10;D3rrZGyv1NU/y6WONWd2qknMntojPThZm1zwM40pf1a36pe906dHX+bRUi855J1N3NeTOJyzWa1V&#10;z3jSaIya7inHmeEcrSOeWtSnr97R3uCTZz59+WqJqyfuTMT9/QQsefpoWKcFSz6xKzliVy0a2V9f&#10;i96qjxx/PjW9x0611k3aUw6sn5HUJd+x2p0DZ2Uf/IzRUo++7I98ziAfK/dD+eOrebHkTTl46pjv&#10;mpwLPvnkgE1rl0MtXBa9duqS+6OwvvSeTPv9A8v5yiPvDHLv2tbJHvq5x/RzDrmrObqPPPGzevl3&#10;bfahl/EVPWqm2hV+Rbv3f3U+nhE1qOXimeH1KK7N9yCxtldmvzrrFe0jrvs84lzJrfTAPZ8req9y&#10;s+dXnfHuHp6clb36fcT+/rzVeLJH98nzyznRADc3aTbW9Z2/Gzt7z+Lr96m+6nSfO3Oj5WW9+sZP&#10;2HdoPjHXqxq5ryfux6vzTPU5I/mvnpP+XD3XNPsu9scvT+4UTI3Bnh7KWbLfuw4/Z7eHfY21zoUV&#10;0yaWvPbVbvxqnH2v1Gb/9K9oyKWeOdRxJnF5WvPG2AnL/EorOZPvTGe5O/rMfDT3qrc15o2nGZ/A&#10;0LfXE3q7Gt3XGdyvceqZAyOfsVjyd/1Ja6fW/s7aMRpiK71V3pnIq7/SOMOPepzVXsnvznp1P7v8&#10;u7zV+ezu3b5YtdpHy1zrJpecevLbJie15CW269tzl/8Er3t2PPXoPe7UTDpXMfp0bzUaz5k6Z81k&#10;4XafqV79KTfpism3j/iRtaY5PSf5xjKedBozTouvDjaXeGL6q5zaqbXippY+9WpozZ3Z5nec9Ucz&#10;HdWlxhP+NEee3dSj57vDRyN18HuW1p1i65gz9YzB+uo9pUbmup+5FW6+rf0nvLFXY3r1Esu5J4w6&#10;OOa06lkPrt8565PTOtY8Ye2XWmf9jvLqycH2XrNX+nCzLnP6crD8cKt/cN29nMf672hfndEzu7u3&#10;PjN1Xp1LHa19mPdIO3nWnln1PAvixlrDPjxHPk9icMHyynr7aDOnP+UmzJ6ZE0MLv3PEYsnt3nCm&#10;vDxynfeH512bPHuro51wXqMu81h9c9oVbv6qzbmtnTBzOzbr07f27h6yTn/St89Vi5a62qsaT/Ld&#10;25OzqMmcud8n51brqbmdM637sIfW3k/ZV3Sd95VZsj8+mu79Fd3dWt/v5E/9e0a4Ys5qnbh7QV+O&#10;PbDysbxH8peU8qyFpx6+KzFqMpajTU0x7VGdHOuNtSvc/Mru9KTWfZ3xpzmo8cp8+uqKGTt348Ry&#10;0ocvbu0VS629rEv91pZvDXFz1Llrj/Tsq3ZyOwfHPNZrqm0eWlzWYPO1ak4tbGPU8NqiLuvxXeRS&#10;Vx0tmi7qjLXy5LSlJvtl3nlTq7nGyVHD3BSbY29Zmz517h3cGvWw8slxGcuZasy1ZtfKe9o6E/28&#10;6JG4cc407W81m3WeX+qZs99KQxz+isvz6y+AOh+Wi96ruhVOz+x3xHO+tFMtGJcrOWIr27UrXs6J&#10;n/1WNeBZJ89ac8bkPe/E9OXDA8t7D3Z1qYcWPhe+V2Jqk3tiPaVzNot9sO73rKbzajROfFfzKS2e&#10;AZ4ZFr4Xsb94xvx+vsOHz4WfFzV/5+W95ExY2q86E/v7OvwOMx2dBfN6hke8zrlPcPcqdqYHT27r&#10;dpy8M92ufVc8zZTYu/q+qsuMvu+84yx/hjN49Qx/hvp33Nvvsu9/nT1kbP6I4wcwOHlQ+ke17zoE&#10;e+/o7843aYLt1u/McsSx1zTHUd0q59xnevKwZ9yp1906tbonMZrO1XnrtPKx+ubuWHWsdX/grgmb&#10;8vL/znZ1H1d4n5X3dOKLYfP8W2OKrUkLT0193/8mjcasdearM7XeZ8fObV/PJmP9p2z3uKpLvRp3&#10;zptaVteKX53nKr/7Xq3/rDmvztV89/nZ89qXefSZQT/nvDPbqmbSz1741K5maW7GaGff1rB3crIe&#10;v3PUeDWXWE1zHYv3LOJHdqUF3nMe6Uy51lZPe+X9fdLv/arb+FSb2GrOozOw15FO5tK3tvvCMYfP&#10;+RAnBu5ciYO1nn+ApgaueTWNybOS84Gsv9pPDWMrcjaxO1b9O7WrGmfTwrOPmDY14IhrM99+8slR&#10;Y5/Ode2vFrtv9pW++8yzEdu1eZb4XLx28vmXk3ZX/zvy2MfZ8hnd4Z5pdV7txjuW5/1lFucx1zWr&#10;mDpqrFNnxZe3yovnTGLU8gx1zji/d4HZC98lZmyurfm28sD10fQvV8Qy3xpTbB02Z0yfOr//qEHe&#10;Gn1zK5s8a+Xmv9xib6y+c8oXN3637X49z9P96Zc9+rwy93Tv1u7eT/f7VfXymekzvbrn1MpanxPz&#10;Wjj69O7+5tTqvPhVq27q4YOLNceYXnLsa67x1my+MbZrM2c+++gnj7/Ubp2MpxrqxfP90zqsfn8+&#10;cS7z6oDDFSdmmdcm9oNQX+Choa307TDnylluC/5eeKR1lLNvziXWdkenazKe6sHoPfVP/pQ/0z6r&#10;IZ89Um/Xt/6s164evEnLPq0j189f8MC4sgaf10W+ztACt8Y4e6CTNfZrC4clnr0TJ89lXn5y8HtN&#10;n+OSo55Y6oJ1Xp6WPNdUB55noJ7vSVmjRmPUgJH/inWn7+68aKvvvrXiqz3L+89//vOnP4PCNzfV&#10;ojvl7WfOuDXI5wWPe2ydzzN15NQx33rmG++Yerh+j3KG5KklN3MrnxqviaMW1nXElzNZ65xdbbjk&#10;tPKIfa38SP73S9aIvWLdlzM5h+eMdveUYw6bGPGvuNij5/XU/l7V9PngdcfFn3edEW0veHKd3Rz2&#10;Z1rO6z6fnF3tJzX/0VqfgOethamP1V8pkM/nQL7WOmO4XBnLSXuWT+5TPj1zL0/p/qPzzwlcPQGf&#10;Q62vh6s635m/9S9P5ptFbyYPRV++B9c1d+KdNwb7OcduH7W16mjV6fhqH3TQuFNnrbPs2KN5r87R&#10;WnfmmWb2LCZ9e8ghxs940jzCct+rnkf1Z707T0wf+055+t2Z5WhOct3rjP9E/k7Po73f0XtiH2jQ&#10;u2fr+Eovaq3HPrE39VrL2PyVOZN7pkN+6uH+tKmpn7X2MXfXts402xXtrMfPuHulrjw4XMTyzSVf&#10;X07HRzVyv6N17t4XsyaW/rv2QQ/nmXpcnQGtqzXOkHVHM01zTpi6mXO+V/TVSN30J+3EnEtrLTGX&#10;y5rErEkM/sQFb15y8aeVPxBSF6s/1exizuM+qDvTtaZ5qdH94VrXuaO4eySXnHm17/ZBVy189fQ7&#10;Z6yFx8q6D+TPuvK18PWTL4bN+y8HK8eeWnE4kz54LusSO/JT/4iXuZzDftrkpX+Wh7vDSc2dmt7f&#10;nR7dczfu3rt1Ozz3QY/07SnWWqu8uPyMV1pyv4tl5rNZdzjv3k+erb167okDF17ndvZkjfVdY76t&#10;82HNTVj+JaQ8bdYmr3XgZ435PBvyGctBF9xLXL2pRkyONXdt6qBtrE1d885ADl5/f7BWSx7fmHq1&#10;wFIv+931sxca6mt3dJ3Pemfv2p4/e1iTWOplj9Y1VsM68TObdWfcd+bfMQeanuk79N95Hmozv5f7&#10;0bo3ua9a9c7OaspTO+F3Zpq01HbG1N3JwZeXten7r3rZA5v+UX1y1ZRvzpg82FGshrXG2KwTB4Pb&#10;q/t0/krcfad+k97RbBNfzH72MTbfdpW3Hv7EEZOHbax77cTq7XCTY+/E8FNPjjbzibWGcWqJXbFT&#10;fWJnM8jls43ctnDAuOTvzNh8e/zrXx9/RWcfNM1hWfbDt39acBZY4+p+MK597ZntcUVTLnal11Nl&#10;DfthibX/I3nzS2relLhd1vsy1vK5Ez9n7HinOc+QmumrlVY9+cT0z1iOODZnbF/95MnBTtr2wK7y&#10;aqivFVcj681p5exYalIra+7oWW+t84OLySE39QbjOenPCM6ammpdtd0345W+/bPXhGX+Cb/P7QnN&#10;HQ33Zv88F8/L3I4enOZ3vKtjf177+YuTPDdc/Mc5/IK1/wql7zta6r12e34nHrPfPbveh2cJ/qRu&#10;99mN2Zd7y9l269/BOzoXZ32i7+5+84zS7xmc7YjTNZ8V55nu7vuzZlv14Rz9/Arn6bnRf1pztZfP&#10;xn0WP7vvlX7fecZ8vVzZU3NPf3ny7AE0n4cl9tSQDq0ucfYzryV3lJfnfM01Ni8/7VEuefjqNU58&#10;pEOOZb0WzBz+asnJuuSu8OSs5rN26mEOnfRTV3+VTzx967Ar/CoHvvvAX+l6Fis71aqlvjHcXGom&#10;9jP6uU/2mrH7WeHmV2eRZzfpWv+0zb53tdXQ3tXpOs+h8af7qI8uPe2bfdKXv2vV3eXDm2qmGZo3&#10;cXb7su+sT79zOeN0Xt1TTuOfGbufp2ZJHbS5xLTuz97GOzY17tTv9FhxsveKM+FZ53k4u3Fy8M2j&#10;Zy6xxjs3zXGEWd92qoHD5VxHHHK5H2u6j7iWOjkTRn535azTH+BSPzXtn9iRf5V/pEVummvCJp3V&#10;LHkWWYcu16ruKJc6Zz76XrmXqW9i6XcP9cDxuceJidMv7786OYdYWrRWHHK5um/mJn+lC3fKOQs5&#10;Lvvra6deK01wfziq/lS/ytEzlzOBnc2TdV/hO+vOnHB4ftwvVt/ZO0afix9Uk/OH0vAnrjqrubpG&#10;/ldb94ndmVGO+2R+sIzftSdnpZ9z2Cv7p28eO80Jt7WyJv3WzTj9rGk/Z7BmZakll1fqicvLXPr2&#10;dJ9aOPhevpeYx9JDKx9sWivcOmuSp29PY601aXMe8fz+oBY59rRaRz1WNWe4mtoz/k7+TMv9wks/&#10;6zK303PFOdPJnmo4k/Fn2WmWVe8rXDXu1Fj7VTbvBf505b7Svzpz9qL2qlbWT7Vgcqa8OefOeOJP&#10;mLWZQydjOZOVx/uQPrz2O99afjYWp14N58HmHvF9T9d27+R3LnvJoye+Vs5T1j5P6Z3p5DkecTk/&#10;lmfu9xvPwXxy8Kf9TBjcp9dRH+de9XSfzUPTXNce9es6NazRtuZu7P2Aj7aXcfdP3eQ2fhZz3+2N&#10;jvvQkoNDjtWWPFw17CfP+MyqA8/a3HP6aolhd1by9O1Fffod5/6sbesMrSP+lZaZnLf3Rsw97jwx&#10;+877Lwd7ZZ9w+wzRaO1pzlUvuVpnc3/04+IXg//9738D/1jwc2UduHpyMt+1crDOqQWTr6YxOVbH&#10;H+hfv8pL7WblnOTkNt51ybUPlota6429Z/5r1MQszloOMX7ec7BXl73RQZ/L1XMayzXOGa191eYc&#10;d7SyPv1dLWq6LuP0dzWTx330/MDTT97K9+dQzsl95OIXJn1t8jx5f3NesJ95eVbY3NcTe3pa78pM&#10;X9l7Z07PHe5Ts6KTWvr+xyeruXKWFadxtK/W3anpvqvYva7y3w13Xq1nqX1qXvS5ntZ9ar67Orkf&#10;z/Cu1rvqcsZ39biqy0yeV/pXdeSf/vKkROz0IDqMNvnv9F/ZfNb6IRKMy2XsnuWZx6ZO4md+n9Wk&#10;k7OgZ43z2EPcGGttcxNP/pk/zWfN1N/cZFurZ1QPa84PbqmX+cSf8HNG51HXHJbljBk3l9g6c2LY&#10;7pGcd/rv7Dvtd2cvniNcz/aorvtcrT/SJpd6zd05P+p574Drdabbfb577Dl4VsT6zk4sr/ffXGu0&#10;XSv+GTb3cjSnubuzWv8Ze1r1yPuj/+RcaKbupG1eO3FW88u1tnkrHJ61+MkDz5j8lZW12UONM/3O&#10;TxpqrWzOACc1OnekAZerZ+qa1Ce36tG81jmqzTl2dCatnGvSsIdzwcka8TNrzdSja+U23rG81BSD&#10;O+HkE29e9mitjOEZa9U1VkvcuC38rJEPhm9O2/Udw/Mi5+d2MXXs0/XGyUuuODZx6sypgZUz5ZK3&#10;8qc+clOTPs0Vm/hi0w9AqfPKHtYcWepyef6JNSdzn+0zi3vUOsPdOVOT/ROr1bbvmb3Be56M1ZH/&#10;nW3O3XO+cx/0nf7smDPQnwsul/P0zB2nxsrfqZGDtTd6iad+4zm7dclpv+OuMdY6U9aRc5GXA6av&#10;5fx5DWDlatXQWmMvY/KNGWvhyNdOdWAueNYf+fLlGmsTx8/+cu7anEuNqZ99p96TRmu9Uuc8qSFm&#10;n5XNmhVnV4v65u7or/r+Sjjn0mfRZ/X0funn5wt62U9rv5yrc3JWduKf6XUN8VSTWPrM0ho931le&#10;fvZe1STHusk6ozrGzTUP7vuzGDWrutYhTn5q4GduqgWzRp+axMSxvSZuc1Zx94A3YdZ3jt5ZY5wY&#10;NYmrldbPh+o3H9xc1snL3IRlzR1fzVUteWdIa52YsToZyyGXPrHvH/ifuXqOozjPAJ97mnz3Kg8r&#10;Bk9c3xxWLfXkehbG5LnyvNRLLn7i+Lsr51In682rn7NlD3lqGGOtkW+uNTNvDizrwbnEfzjxJbnp&#10;S0ldsbZH+s29E6tPrWeBn/eZeLWyHk5qEKPTGLjL+tX5wIOjhnwxn1/zrQvPi1zzJn5jxpN1jml+&#10;+XBeWa/W7/RenZH7aw3ua+bYv1dzr8Z5lu5dbef0+9r0nFpj35xT7LtY9sFyH1dn9TzcD+fk8hwS&#10;M7dr1djlN8/e6hCz17z85Ul/0RIN6yY9tTr3nWLmzzk73p01NXZrPovHbKv79FkzfPc+vr5/xXP6&#10;zvef2Xzt8F7zzvP/zufw3V8fr8433Vfv+6vad+qnee7oUPOvKxs5akwuteQmdnfIVV33XPEadyas&#10;H4qS4+y+scKbeqmTtZOvXvM7ztrO2V+t5sqXl3n9HY5cbdaITVbelBObZm+s5zefOL0SVz9n0Of+&#10;6lNjHdh07+WqmZZc53MuuWI8P/bvOrjqOZP1WnWI5Uw68q9YddS1Vtz4rlUHS4/sA2a+z6f5xj3H&#10;ES7XnvYSv2KzduX3/tSHnzXgziTnyFJ7hX+kdTXn3PbXqmOe2NcRWM4sh1p9+MRiqZu18ngNySHv&#10;80I+feLVoi61s7fv8dTaJ3USUyfz+qkvtrJyU3vFBU+eMyR2VHsl97Sm+8wZVj3gutqnxsv9y1HP&#10;WI20csAm3ioPPvFXOque4Nkj6xOnlz2x+kf1kxZ1+VzDWa3skZzEPQMxYjEttfj5XiBmHbYXc6Ye&#10;9cmz1j7E5sXUlGvfxPW11J7x7dN6xOZ6BvXTyk3syHcuZ5y4qekMiVFjvXqJtU+cq7VSY+I5Azm5&#10;YM6Qz4UY3HwPn+rE4PZCJ3XJwwfjueKy3llSgxyLnEuMOOuJ5SVHH64cMK+p7w/iwRdq1NU2vWex&#10;v3xnJ4absRysvrNnH3skJs+6nNUc1jy+q/Wak3Fz1TizaKxqp1xyp/xRP2pz5uS2llzvE8/o9K9O&#10;Oo/PtTri9lDP+Ktsz3VnjtTwPMEST105YHISE/fssrb9rjdOXmNTLzjg5qYaMa1z+kwQc9/V0jpL&#10;1olRK471Shxu4sbY7N065N2Pej6X1vkMu3ctWvj8hQs18LFg5KzDimFd6ecc+uadw9h6LH08T3F4&#10;7lNMbsbqqU9ObPInTfjUY7tWPvjKt36aq7HUR49YbfWpwc/Y88ma5Il3v+TgZ3/97CM/c/gZw+nV&#10;Gp3vWD1x4x2dHe6Ojr2/m92Z3TNwduKsSx+OeXHifKZ4/smBy83XBDlr1cOeYc2x1h7ELOJpqZ9z&#10;JUZNx4mp2frqYd073OSlnzrWiGnlO484VgyOvnnixPDhqZc1crl3qauWVj325nu3OWvtYR/zWjW0&#10;fi9wBuvl55xiWPj2UCvz+Obxm5O6U44aV+qItVVPrawxN9WAJVeOOpkX02bdEaYGHC7qrLUOTvrk&#10;5ZLrlVxy6jWPOLnpr+agZupv7dRLLZ5Nlu9D+L7n4LvQsoeYNrXslXwxe1mHNSffnDg1Uy4xdcFY&#10;7IV6Pk+BcSWHnPrZTw5Y6qsrd7ITB0yd7mcOLXLWt5+9MgeeNUdx8nIOcXtkTkwLl8sZrCXuOmO5&#10;aODn+ap7ZO0hBw21wdKfYuvp6/utWvLzuVfPOrkZ5wzgqWsO3Bryyclc9suzgaMWM1gPDk9t59OK&#10;p665HWsd3PSN1W8tuau8fHnGO/ZMMzVSP305YImjrT6498pffON7redNXhy9rFP/KqYOdfRW3znU&#10;1ebsiVHPNeXlfYb1ObXX7jyem/XG6KBBTC5xe+xYNHx9oeFc6hmrZT/vPb35V/l4HsiB44P7r04S&#10;+7yAp9/69BGDOy3zU+5dmD09l+xDbsKTs+s/qbXb87N5nJXnpV3d68+cjVm8z1f7rurcH3py2nYv&#10;841PGqk/8V/Bcg77JPaUNjrqv6L5ztqn9v2uGXn95Izf/TzvnoN79HvWXZ2n6pzDue7o/vEvTyry&#10;ys1LjVd07mzkHTXs5+4+vDnONel4XnIm6wxZn3XpW28NcdaZ37HqWq+11rzx07b16Z/7ol9zMt8+&#10;fDTUMca2DhgrNT6Q+WvyUivxufLPvZOfOtb2PRC/Y7OX9U/ro+uZ2wObe7PnNE/WWCc/c6mXOP7E&#10;b84UW5fa6WeN+FQDJp41+F23yjf+GTGzrebO/nLcS9vk6ltjrLWnGuLaxFcactNmXffoOOvaTx1z&#10;O3M0R53G1UybHH3rnT353813ZubqeTNH3tj9JYbvyjyYdeav2t16+8LXz16po9888azTl6uFe8S3&#10;DmtNYld9NOiXWtk/fbUnjJwardl8/vAAJm5d6yd+xO1c1qFpXr/nE8d2LZgrdcSetkf9s5d7SEyf&#10;OXd1rJnslf3CbT6fh3sO5xa3hrixaSbrM2dvLX3VTV76qZNcZ5CbPDC4YmmtU8ucOk/YSdO+6PcP&#10;tch5rfpnvZwjbMpZp93hyE1LneeX+M/gO7fPhzN3LL5jPUctNenvaLyL435Tf8Iyr7/Lk4+1Jvcv&#10;lrynfPvc6UGN9T0PudYU01KTnPbVBve9zlosf3nVGsYTP2vV/iHw3y/Evo93Tg71veyTuPVYf4A4&#10;1crLWnnkprxccu4H7IhLXl2sXC35XOyJtcrLJd+c7CMPm7gziMnrOHH6ZD59eTmLfHjNFcvvI82x&#10;Xm3tigffmvSTD+5KXOyO3dVpHnHOc6f3z17TZ7K7H+8vz0++VtDjL2E929bv2H4rnD6ZsxfYU/cu&#10;9dNnNns0bmzefWCnHJh4cnf8qYd15lbanBccedZhwbKO2Pfq5nfsfhrPWB+uPjb97J+zpd8c6+GY&#10;S11xc6mFn/WdW8VoeU2cVa+JC8YMWYN/NFdyU/OoRl73Esce1Xddz2Ct1rwx1udv6kmeGuuSI6aW&#10;OXFjrJhWXTkdi8s3nqz95Wrhpi64OWs6T40c/eRwVuqoYQy/F7msJ5/6xOrgT6vzHU81T2I5b/ZO&#10;/8l+ak3nSk+/vyRPf7LTnImt+qBFztcHNcRZO/VTD8vKz28TvzH07aGVkzn1myPXPLE+lsvn2LMU&#10;t1ZN68DF5Fy11qfmkcYu70iDnDr2Tz65CU/OFd97ja5nSz09/MxFzsucPc5mIZ+11BGzplpy1jgP&#10;cXKtVyPjH8I/+ZfcT/sZX92mtXmWqUG+z5o8GDkv7ov3xs928vglytRPTXx5yfkB/veLXOOvtO71&#10;aAb3c8TJXPM7Tu5X+dN9eWWW1Ev/Fc1Xa3sO4ifvReqje0X7CvfVc8h6+jq3Mxgn7yt95nEm7Tvn&#10;yTN5Z5+r2nl/8HfmtOZqr3/4z57AH788efeGWPcZLwC3bk9jLTOQ04p/tmWG1YxPzZLnnb76R2eQ&#10;szXP81NnZdXo+uZn3ho5mRPDgruaY7wzJ1y15GN7Dnvt2NSDb9y14K/0cV51X9FSo23PnjPf7ddz&#10;p6b9U3uaAR6c5FmrtU6OsbXy7lg1j2qz34onRzvx7KWdOD8DlvOz3509rzhoHeWunAc6ORu1qd25&#10;1u5Zshbfv5zuOuOpv7ldO82Yc+zqfAVvmp05PNdVfjWr+9b6B/8V/6yXc3S9+onnrOYnLGvgydFm&#10;vrFJN/nv8JnBvit959TKyx/YiWmT2+eQuYmfWM5mXWLJ1df28+G8mW8tZ7WX3M+0zrDq6WzOrp34&#10;cjt3VNPcKUYXDa7ukTF+nnvyk+e9ggueOfs7c+cy7lpja9VKay51ck65zUu+c8vFmqdOPbHktQ/H&#10;Xp0zNn+kp47crjXGJkdNMWKxrFn53de4+Uea2bvrviI+mtV53CdW3xxWjL3llZzJ9yy0E+crMfbV&#10;y702bsxerNOS291j1qh5ZOXv6ucs1GZdx+Qyn3PYtzFx64i9eC/Ez/cUYrhysCxja4zTmst632/l&#10;5XzOJMc6/xKO2Nnw5TuP/NRESx49WfzrF2BoceHnJQ9MPzXTzzx8VmJyzRmnhZ+95KZO+lmbvhzr&#10;M4dPXo655JoXa641asFLjr42+fpZA4/Lfup6/605stlLv631E5695b1q7XNFJ2vSv6IB95Xaq72S&#10;b98nzhOtHR042Ze468wzK7np/SD3od914GBeybOn1tzKpnZzplzqZn98c4knNukf5ZMPr+cRE+8Z&#10;qPeM4XqBrV7XanVva8H1tb53m8ta9eRqxdtmbfrU5bIusVf97rGjRw2z9Dy9zx2t5qiduDPaTyvH&#10;vDF24ojJ11pHPjkdq2udXOszT04eNmN5WZf+EVctOViWvfDF8FnE8j+Q46/ys9Z6rDivp4zliJtz&#10;5uOu/5vT1yl17gstLnPO0JrW7PR0Tri8nln2w8/5ia+u1Lpa+07+NJd7pa+fd/Gncye/u6Z6+mc/&#10;tcT8TCzOfaLGupw/ffgZp6/WZJ0RPhfxqtYZtejpW2tsjp+Xg7EPPvuzPznZB4xLbOKoid1dzgVf&#10;zd3aOzz6eU31T85AH55HzpaLxfk2Bu45aMHOFrNyqQ1/2huYyxpifObpZxo+muSt1YIdLXnNOatr&#10;fsdP1eee6EGsdudyBjmr/SUXX5515o3T4nPxWvReck/+/e9//9DBZ5FTVx7PkvfP50ptavCpUcOY&#10;nEtN43da+ntNfZiF/JXV/I6vaL2Dm+f79GypzexP6189j99+++2PZy5r79zXrJ989nq036OcenI8&#10;R2PzT1l07YFmx0/1uaPDXF7W56xifxfLvZmeg+90z37Ge9Fnms8Yfuev7vGPX568Wth8b/SrA7Vu&#10;x2f6HtDdw1nVnfVlzlVt7+GVOOewH5bLBSd54pNtXupM/MSucLMufTR6BvPqZ14MDnjGYMZZkz6c&#10;d6zse7df13Xcc9PzjNM1Z3Hu44y7mz+ak/ntqd3VTV7qiE+YuSN7NO9R3VHubG9P30dnse8dfWvV&#10;mqwcrOct1nw54Ml1Nq31xq2zG2e/oxr7TZxVTvysx6t7uDLTxP1KjL1zeVY9y87ZrGpb6yze6ZUa&#10;PXfWn93z1sk4/R2d1f57ntS96ncP9549VppyrEme+0trXswYO82R+fSzr7XWkzMvlrX6cozTWnfE&#10;Sf6T/k5P5tvh9Vzuq/FVTI9VjfhqjlWtfG32VhNsVZ/89lMTP+PkJk5P+2ZN4tRmTWrhW4+Vp818&#10;12VsrTZzRz59rNEnzmUerHMTlvzUmXz17J37li/HWDtxzWmt3eFa85S92tNZtT0HuDm09ZtnnP3P&#10;uNZ8le393J1XHepz/70veY1PMdzUujpbzqLOTv8VJzWcFywv8IytEfcvNMDxJ27j9gLncl/WmseS&#10;g8PyL0OMwZzHs9SSY1Ejh9ge8PiLG6w15JxHjBqWcWqBGZv/YP/5a+bSt/bP7L9GEy91/lrxgcjB&#10;qoEVhyWOn7g1mYdztFbc1G2OsXalP+VTl7qJs6OXOulf0Vv1+Sr8K2enNxdn+VlzrHrx+uc1rfV+&#10;5Fzpmz+z9ut95vODhrwzvSv5ad7GOj7Sn2acsNbsvdoDnrmswefyfVw+NmsSb997CU6PvJILnr07&#10;Z33i+lmL7zqaMWvgT71X9dnDXlcsul5d5xxa8tkPPOOuP4p7z0fczN3pl/Onj27H2ct8zjrxcyby&#10;E6d1jeVi0eleasuzDmsuMfzmZozPlX14XYinlpwpZ59pBvna1LSOnvl6BJ+04EyrufZqfKp9EqPv&#10;Z/dczc8czJOL88v5Mp941ky+dVo41oPZuzFiMXXF/HytpryOrdu1PY961tsH2zk4Ylp5nCVYX9TA&#10;SV11UgPs1aXeqzpX6u3p/qgVu6Kz4qqlvmfp82EMz/cDuXD8hdbk2Wv6vGCtHOuMtc5FjG+slTfZ&#10;Hc6Tda3lHu/Osarf1bO+5+r4iNe9iMV8Dri/3mN9NPGx/IIkFr5/ZncGMHJcLG37P5Lf9IvnsTte&#10;8tPfrf9MnveDOZ1V7DPneGev3A+++3xHz3dq/93m5V75vvNZ50qffF7eceb/aH6PE5ieqafv/19+&#10;edI3IB+yaYg8HvlgZ9ysu+O/W3/aw6rnGb57fmfnYJ8+Z/WdOWM1qZ1w822zh7oTp7F3xM7t/u/s&#10;ZdqDus6svvGubZ3duu/Gu7v/1T76XPyADZ/clPfealfaK1xN7Yp3BVfL8zFuDfOJ72By1MWKpdbP&#10;4LuH1azsqzkdu/fErdOmPrwJT847fec96+GMzmtd7vNIY5d3pPEVuav7vDKj2ldqVlzP1/uTPO9d&#10;WvLG+lmjr65xz2y++6a2tWc2tdM/qzvK876dWul3nTntKg/uvpuzij2f1u54VX+Gq3N1rjPd75h/&#10;dY/eC3U4O8/P/Zoj1teCyZ8wf2Anj1g+WNbISSy55O8s9dDiMm4t8aOecI7yrXk3dhbrV3Mnz9kS&#10;s15rDr1pH91HTeqtVesJm/pP6D2t4XzuvZ/f7DedZ+b1PWOt+Hex7vXOfKszUDP3KJY1Ysl71Ucz&#10;e5zpJTd96oyxzoqfuPpgfs+VS6yOdc4nV1wrnrVi2ct+/gDTPnKM4dlT3/nsaZ4afC50c4buk1rq&#10;WYslT41+zpW+NfamTh/bsZg4sQutXsmb8s3v2HoteXW0WQMGd8ol70l/1Utcmz3Fcl+Z14fn5b6I&#10;9ad6sAlX893W+e70+aq5c2b8JxZ7uaLVM1DPa1gd3g+O/qJ+d+Y8Y3pmX3LZd1fzjNfnkDNQayyP&#10;OOdSvzHryFurrwZx8ohd1nRevC11YtZg9c03RkydVh5Wrnmw1bIey+oacXLpd+wewHdX6u3W79RM&#10;HLHdPqs95PmgeaR3lFvpn+F+33Y/8M/6JBf+0dxHWq1j75WeWlg4yRNDo1f2SR+emtYYY/U5Iz/r&#10;wLMvNnPW2KOtevbC+v4Jlx5c+HDVnurUOMuh5RzWqG+sPdKS87T97J5n/TKffu67cWPPWSuunTSS&#10;i9/xVJs6K586LvXgqY/1eZaXfchnnD3U09qDWAw+z67axJNeYvqpQd3Zoq57n9U8mae3s6eu2NX9&#10;pIa+Glpw9PP9Ic+bHJd8cnwum1Y+B/C95KrhfsSx5NBmdV7dzvdsP4p/oi99Hu6HLZDrc7i7NXTs&#10;NWmY83zheOby/Vck/d9z+y9PgrPoQU32wveijj72sCe19jIH5oKHxs+8cq8/8z7+7rP7HH72/fzs&#10;14D7c7/f/b6fzXuWX+3vs899NccO/rPcq529eL92uD8L5y+/PPnkJrn5T+g9oXHnhlzte5U/zdQv&#10;GD+8TFwwemZNzpD4VE++9cHQUOdMQ96k35haWZN+8hO3LvP4iTefOPNd+11iZ+x5cz/vnDX7v6OP&#10;+lj9qY/77XM4qlHHGjXA05d3ZLPPVGsPNeRowdVorjVfYXO+d/R3z0facpyF2Ouo7pWcPdHIvlO8&#10;6oOGtckRyx6ZX/mtR9zvv11rD3tmfsIy/x383vOTM13Z/9EcnrEcdMWYVzwx95FYzpO+XG3WJJZ9&#10;7XmkY23bOzVoUHe11r1Yp3WmjpOP7w9ZVnzxyaKdP5zJXvbJ15eYWh2L/yz2s+afznU6o7N5Ugdf&#10;fvroEoslRwy7WtZq1Wt+6nbuSqzOUZ/VLNTmXtJP3d15pppdzB7OYF3G+nJX1lry1iS2qvvZcffq&#10;PthzY+aw5LzyfNKX11jqfAe/99rxlRk5k64X8xyId5Z1E/coB99e+Ef95CUH36vrxbXm/V4o3hYe&#10;nMSJxdKXqzbW1fXE7kEOMThLvj42+fLAWcZH35vlMLO9sFzUccn5UP34KkdMDngu8MTkaeE2J+v1&#10;U0PsKYt2zpCzPdUjNdNHn/7ub8rBaRyMBW7tB3L8daXjGaiZKld7ZO1X+Ks9fsYsU+8829UMK86k&#10;lxj+dP9TD18OfF7Tvlet6p0z61LTvDZnOuLJv2OdJWvF7G8sxzjzYlhxLXX4chpXV2tevnhb31/B&#10;5VLrJdZ14NTme3hqyIfnJTbxzDk3cfpoZCx/ZVdcdFwrDnlyybXmyE56iU16mW/tid+c3XilddS/&#10;tSfuhFlnrnsbT3lzqdGYuauWfmjZ1xgdMfzslzi51Uoe9fk+lrmsh+Oyp1yteS24l5i1WvG21MlR&#10;37i5xt0rNeAYt86uvn3SqgnWusn77j776PfH1cxwPTM4xlnPWXjBwScvx/fy5KQmNSzyWvNixj8I&#10;8QUcDpY+/gIVFOKcA478kPjDJddLLK0zJdc8GP7ESf6T/tQr57nTC02vO/V3+ltDX+4bMVfOgc9K&#10;bsY/kv/9Yj2xNZOfOfKs1oYjZt4468Wwif8QXXyxZpH+JWD32Oc4bS7PjTqu/AVZX9Nq8nrnoi7f&#10;b/J1bx84zpB9zGPNJ9a+vVcazb8Tp7b97uj8jDXs1z3nOTyxF3Wf0HpFwz3uPG9X+7xD8+oMT/I5&#10;q6efg7vzMQvvQa7PnMtn9zN7us9/7OecwPTaffp+/+WXJ6828EGcjuQoN/En7EyD/NWZpz6JnfVM&#10;rr41WvFXbe4NP2N6+UEn++QM+FmTPPzMZV3yVrj15tHSt75jcexRLnnopraxGq1jrE2tz/Bz1rv9&#10;ntA46835TM9P1r1yhnmf1FRPm/sEy9iaHaveDnfiHNUz02rlvM4vN+tav8+982p8d7szt+fQ3Iw9&#10;RzD5Ws9ADnHn5Ey2uR1PNWfYpJH7sb55GU9869LCy3PJ3Hf3c4/snUtMu7OH3L8anuWZjjzrzvrJ&#10;h7ejLWeln3pHms1zzsbtZ/6OTQ39nh/c3KpH/gEIDho5L/nUMN946idfvGezl/m2aFDD+6zzgOW1&#10;q6H2NJe572Dds7N0LL5rPas8P2qN2590PTNrMlbfOp8lueJprQeTJ5ZWbTH4+tapIZfYBUf+CiOf&#10;WvK0Uz75+t3H+jOrvjrw8cHNqWEs11hrXfPVFE+rVmLpp6Z9Mj/5Rzxy33nlfJ6NZ5C53GPi1uQe&#10;E8u65Hyln/PnHCs8OfirPVnf+TyP1ppi+F1jrJ3qxJxjFYtr5WO9Vjlw3/Pg+j2RuYzh4LPMm9OC&#10;+y+6icF3f9aLGZNX057mtODqUM8yxuafY4ip0zITebGP6v/VpxYcezITGlz86xbyiLMfuNqJq5N5&#10;Mfnkeslp/JXYfszuyj7iWHD3LnfXWp98MPWdI/P4OUvmxLXk1MIH50oMvFfWT7715ozRSb91z2L1&#10;VjqZP9M6yj+lc9Tjbm5ntuYYe/bGPcNOvmt5jfIXtOBeYDzzvay1D9YauWJYL3NY84nd8XuWMw36&#10;sqjTN/6ROPhirwPKn1J9dtbb1/P2+wM4V8+GqLi+f5lOD99frSduX01xZ0EvfWKXNatY/B12NVP2&#10;Yi+s5Kaf3CNfnSNO5/psOr8bd2/nT1xMay6/H5lLC49YvjPJMU7b/Ixbr3WMrZGPvrnulXHOmfz0&#10;ky+u9f2KmLMRp0Yfax/8jtUXx7L6tezemgfXGl+XYLmyP7h8tSZu9pMPTy3zOac59ToWT7vDSf5n&#10;+7n3PC9x5ncP+QtJV+bM+5Y90Ej9//u///vx3gtmf96XrbfW2Hpw+TtzuZ/kimkzl/pTXi48nhfO&#10;qXnEiaWm9ZkXu2L7DNRrHM0Ju9Jr4ron+06cxCbe7lxZq29/Lb3w8/MAGM+P72fWgos5gznfAxqn&#10;BkyezyUxuDnzxtSx0CVn/gNdf6X+yaXeq/3VYbb0j2ZtnnHOoq9d6ZnP+6RPjsv3Ef6MzX2yHzxi&#10;7x04fDHriNV0DrW14m3VBE+/ea/G7ulVHevZ19Oaaj9lP2M+zoH1Gb2OzoV/LdUZsDyPWLGj2qPc&#10;0f5SW96R1nfK5euV2b9ifs9P6wzad5zXO7WfnLfP5Entv5vW0T33nF85k7/88uQrYjnsE8O9Msvd&#10;2qtzs2drsPr2f/VMUh/N/EDTvZ7qiY5zr3rYa7I9s3pqEk+6XQcHrOsSy28G0ywTlr1Tu7nJ69wq&#10;Rs+5d+sn3oStet7B1dfe0bhSk33SR8Mzwyd3dE/g9LJ+Vdf9uv4oXmna01rn7l7GWvjWatXoWPxn&#10;tEd7Iefy3IitETOWe8c+oZGz6Wvzvk7z2f+MN9WCUWctFr3vtHZnYm5n17q/q/ux3nMh1r+q5Qxq&#10;Wm/s9xdj89ruu+LJ11qX/PSnvLUTz5x1xpNNDj4Xmomf1Znn80jXdSx3stav+jsbtXISU3M6k2kO&#10;MPGsUQdrPrHJd54p1xiaUz97ZU7upC8f/azpfhlPOpk/8rOfPDHnFJ+sM1ojJ2M4zig/P+daM1l1&#10;sH3JFzfW2muVh0eOJdc5xX8kf/9ijnCVN6fe76WXjfpYtfSxXP7lN36ujPXRcH4wNa3rGNza5E88&#10;uCucnCv1wLLGnNzvYpmR2ZwP69xiOWvmxSceuYlrDdbeiX2Fv5r/aJasyX0mTr1xnqn+kf6Uu1Nn&#10;/0lPLOcHyxr9HQsnL38QrCY5MPG0/GWYf5HLPt0rHOvFfgC/f8m58OFg/b6sNZdaqQ2PWiy4Ourb&#10;M2fAl2s+9c2bs4dxW3s2bpyzOIeYsdxda33yUyv95KQvB61JL7lHPjrW46ubNea1yRGDn3j6aolR&#10;o28uLTkueeknr301c6bm7MYrDWeadKxxjonzHTDnfHoW942+PcR2emVN+nwmIeZ17/tHvsfsaCeH&#10;mbwSt2dir/orTc/FPDE+l3vb6Z066Wet2mDZLzn6amDTN289sXlz1sDBdy++B4tlXfrwsxbdjOWK&#10;mc/+qQGeNeRYzMMy/hEMsbXJzd7WrSz1zpMa4KnduZ7LvHVTXg52Z3V/a1ba5tue8Vd90KHWfOuY&#10;Szz9nmPSUzu5aOT9V7O54FNOLDUnHz0u+OnDnXqlhvzkqZM83wvBMk8dMXk+3yUv61d+9p04aPdq&#10;jDjPGT6Ys531aP3vFLuHnCnPuPeWZ5N+1q/81oLnOeJPeX9RKef0Pbjr1UDTi7pJF24uOOxbvjVa&#10;uDkrMTkwlz2NtepO3NaXI26s1itWTTXUbtz8E/ZIm1w+a6/2Q489pfXzFtr4LDhcu73luxctWvZq&#10;P+Pko2XOWrCJ84P4iV/cJy1zzt0RrMl6fPeWeTnmiFlytJ6R9oP18RWOeOroq2GNMe8fPAv+0qTv&#10;Mf5vuHkufM36zKDphZ49tPbA2ge/8+bA8c2nT92TC237Pqn73bXeeabfZe/e23yOnp7NZ8ce6P+M&#10;Z9szd/z0uR3peabY/DxzVPMr5voeeC75rP2K+/4V9vTYL09ys73xn3kwrzxk08y8kNmHD/XZnqZ8&#10;6poHm2bNPOdmjD/x/VBjPnuBueSxH1bqypkwc6uazLc/6eUepnxqdJ7a3p96cPFzf+4561qz4+w/&#10;+d1fTs4hhk19a5ubcfLVEbNevK28xp+Ic8an9JjXmVMfP2P7HWFw1MLKFc9YX776O7a1swZdNe2R&#10;+fRXeTW0WZP+NEf2Vh9M7plm6q98tVb5CXcucjkDfs65yrsHtbsGPHvIS8t7AcvazO367t151Mre&#10;6ZPv+KyXmvCsFVPPuLXMN/6Z8TRb7sP74EzJl2curTn5WjiZm/zUSX7jaFKvtlpZY65rjdUwXlm1&#10;4asJZv/G1DFvjG0tdcilDnEva8HlYhMn1/et83BYyUNHLXD9rAVjacklj1gseT+Kfv9iLWFrt5Z1&#10;4sbWppa5CTOXNnsnrp89V5oTLjbpm7MH1vPqnPGkk/WTT4263aNz1p/1My+/9RMnd2U5k9ZansMz&#10;LedqHnhj6mrJWw+WvpzGjnSPcs4CR542e/uZGMwaMLi9Uiu58JJvTqtOcsSw8lZ5uclLLjgXc8ux&#10;Rgt/lYPTuY7V0U55sJxLLjb5crTWJQdf3Prkgxnj533sHHFqE79jMc/dPke1uU/mnrhgE2/FF8fm&#10;zH4vmnrAZWUfeWj4/KmnhWMNWF7oJc9/5QOcZS5r8JmTS47vXdbL4V+jkZczWAfP+fATx3dP4nDl&#10;WWcOywKnp7+giUbryINrTm31weWhZR47Leq45FlD7EWe2YyxLGvVBZ8wufKuWPeJLsveahibFzee&#10;6slZJ//Mqtc89wyeHO9DYt1zZ46uyf7WZ4/0e6YpTr1dv3us6o5mP3mpOSAAAEAASURBVMqt9H4l&#10;3PcX7+HVvXF+1uYzDs5fyHqP5MjPPnISS997BE8d8uDm5MsxLz7ZqTbrcq7k6tuLOOfKXqkxaZvn&#10;7Hxvkwfm+zCYXK08c4mn73zJyz3g09v3CnlysPqtmzl881q0WNbjZx9iVmJZm3UfzI+vcLK3Ndrk&#10;TjzyaneNuBqdF09e+p1f1cOzDk761oCJwxfHZ3X+A/34Sk6+1pqMxbCNg7Fyhg/kA5Nv3jg5+mnh&#10;WTPh5tTTws0cvrE29eSv+iU3e/i+6HsYsZg1atI3a50DjBpjnnF5YObEUlcMnlzzWDW1YNZowVzJ&#10;A5tisKyV45z+go2a6mRN5vDJqdO5s1jdqf4oN+nKJ6ffuuJw8v0oeXLEprgxzw9d6vICy0Wt9Vi5&#10;4valxlzW43d96qy44uqrIW5sz4zZnwvcnFZNOZwtWObliMld2Ym30hBfab0bZ9YnZkADLfdOnLq8&#10;Pn3W8PnsQOyzTB2x9b3v1mte9mquMZY6rc8Gsb29//S3B/leYnI6vxOroc3ZdnTPOOoyC74xddY2&#10;nhx9bPJzb+a09koOvj3hccb8a31a8vh+PyPGh5vX0QzU9ILvXFhX+mL/2PecwGectff4PTvYU+X5&#10;db1jHs/RZ5pYzL4/g+2ZO/6KPeQM+Kv3mZ4t6zp3JfaeXql5kpv7cJbEnuz11Vrsz/vbs7xrz57p&#10;1G81S3NX8SO/POnGsa8OtBr0M3H3oL3S27M4qrmqe3SuZ1pn+aM5d3JX9Jt7tC97d03jmc+zB8+c&#10;dckBk9O4sXnrteLw9M2d2eTj24s6c4md6d3J35n7Tp+rNdO+z2bNGs9vda5PzHNFYzW7M/uHyElT&#10;Tu9Frnlj9964+a+0zMTljMwi1nM5f/Obp4Z4a4u/YlMzfTSJndUeOzPLbdta3a/53zXOM/APNuzF&#10;/WR+tYcdTtaqndiu/0StGnkPxXKOxKY9Wp+8rH/StwdWH319rPNMs8I1j89KLXU+Mn/+al1y7GFO&#10;vT9XfkRycsbs3TVTTo3mPhXn3p7S/Gwd98BZ5XkZm2eu9Kc5pzxY6lonPtVMfOrA5WsTt05te+3Y&#10;1EufWuPsf6aZsyRXrcTO/JUWdeTMEx/pw8t8+tSyUusD+fPXqebPjD9HKz3xI72jHF16Px3LwaI1&#10;9RSD0+so11xjP+9Ra3368sytYvF329UZr/C780x6ifV5ZC57Jo4/nW3y05efmL79sd2D2Au++cTU&#10;4f6roZ/a1pPzL7nw1QLjsgefr/TtkRr2Mkesnhj1zpA+ebgscPvok7MOjr49sPn5D46zg+fsaqlh&#10;L/hg4lrzWDFsx/Q8WurIUcv4zHb9xIcjT31nzZy1cox3bfbQpzZ9tSbMnPbuHNZ/lfVsv6r/r9T3&#10;iWeAZ00dfeLEODPifC6T02eavM4Zy7GP+s4gb8emRvLtISbPOG1zM7fysyZ9+PYSN1YLvDFzWOvw&#10;4SUX3/fk1PF9u2uylpwre4A1r/PNcQbquORnLLbqKY6FezaDetquz/ir/WlGZhLvvWZOzrQHclNt&#10;c70/4tZg0VBHXB7WnBhxr6yb8vKTJ4a1RgvWXHOJi2mpc4F5ie3YScu6zOl3j/y8JMd6rbh7aQ15&#10;V626bdEBo5+5lZ89nS+xHd8ecO2Lb8/UFSO/WqkHp+Ozuuw3cfv1kZy+n9lbXTAu4okvL3Xlg+lj&#10;Xasa8ubg068X+TMtNZJLzXTlnuylvvXG5tPaC0zehGXNr+a7b/fF/j07recM12cSDD+XfOwTK2fD&#10;R1ft7pVcezdmDXn15O5Y9bTOYq248Zk942ceP2O0+/w7D6dnBHN5Hs1RB2sP7nf+YiT/0qR1WnTx&#10;fV6I0SBmYfWJyWUtGAtswj+yH18zn35yvpvvuX63uf6u8/hexv65N++6P+/Qdd6f5dn/1Z8x7sc/&#10;9+J9dznPVr/P/B2vs3ft6I9fnnQzVxvlN1Jqn948c72iebXeXtrd8+g+HU96YPBczem8vLRwuLwP&#10;6mmTe8V3ltQRu6Ijt2tTV86uRcuLGrW0qXO1r/xJS0yOfcDF0jdvzrgtebU796vH7jvPaMJW5yB3&#10;ynuuqd086484XdOxGo0bZ96ZzPm6NTbvPH44NJbXdspPWNe9GrO3VZ/M5RnYc8LMYVe6ydG/wrUG&#10;2+dvTj2t+GTl9H7EpxqwPJ/mWNuazfuusXvL+dmT187cWSvfczHGTljmv9rPfbh/sMTvzKgWtWdn&#10;kHn6GjuDMVb/TBdeasHn/cr6zpHvZX+51mrNG1tvbL5x4kkz68xbO1n5U64xZ7lS0xrviJnH2a7q&#10;U+fVteCv7tV6e+Ss5rrvUUyNddoj/lmOuVipJdZ4cvST23xi8nKJV+uI07ns6fe3xLIHteSmvLnk&#10;H/k9xxG3c12b82ROHCxx9SbMHNZ6/DPuGR+tKxpwvVqb2JUzgnWcvJ3+8p+29D46A/e6mn+aJ/ej&#10;dtZnfqoHk2N/bGpknbg1mVOr650r9dufavN7I3liMev5ZUFxf9FwylHPMudM034Sk/9R/b9nC5yl&#10;jnkt7yNZq6Z5rBr45v3lR+vB2R8Lvu9PP4D/frHOGA781KHGSw3qsr/1bXd5XbcT9+w7Ncy8M/eZ&#10;1qTxlPZRb3qs9u1Zr/LWTrMf9fwn99wJeG+u3oPdOu9xTszrmXpew74XZB5/Vx9u9uh9GKOnT40L&#10;TNye5JKf+RVfvZVVw7yxPYnxM4Yrr+vkm7fOGnDO1jy4nLR5L7KH+tZR43suvlfmrZ+sPcnlTFOc&#10;9fbF9p5yhpVOcuyrVTP7pQ48LnjTWuET9y429Ziwlb57XeUbV/ts7103xWjt9k8evnOsNMxn3TTD&#10;hK1qsi91xBNXXDv1aMz3OefWJk89bObFm0tMblp8XmKps+JNtWJdkzG6XGB52U/LvvN9SNwebcnn&#10;ZW32zppJD+6EZ53+irfScA6tOtrG3Qt5cl7ys/9UK68tXGp5T86lRtvsA98YXj4rxFzk5aTVTx4+&#10;S/sj+P2LPJ9/76c60PCt1YKnTzytHc5U96tinqWW8/HqPXt2cPM5ImaZx4q1xm7s/VfTfujmRV6O&#10;eM6Cf3cWdXPmCct8+/K1nc9YDtbLvDlj7e7e5PnnYvXF0fO1huW883/TzS9RcpGjxjp4XOiRy1+2&#10;NAcX39qcXS0tOmrLwyaWfnKe9OmxOvMn+zyp5dn9jLM/eQ4rLc7Ha8U5w3efiXc+o87wzh59DvT6&#10;zH7d/yjmPD5rNvtoP7P30Rn8qjnP2f1l7OvgyXuQ+vZ8yv7xy5NPCb5DxwPwcK/0uFNzRT+5zHnU&#10;r/dhjMZRXfaQm7VgZ72tk4vdWVfmmvRW9eC9h6k+sd6jGvZIPTDx1EgMftaseODysj756csFO+Mn&#10;NzXO6pJ711/1vqv3zrpp1hWWZ5f+NN9Zfqq5i9lL2/OLY/Xh6B/1hdN6R/zd3BOak8ZqX73XqTZn&#10;b37mPsO3v5Z53Zv2M+b4jj3y3nkWeU5PzKzeSsu+q/y78TwDehFPWM/x5NxHZ0Su8zlf5zruuTM+&#10;4059pn2f6dgzeWr3D3jkvsNm/3fof6am56fN3t4jzvbJ5flpV9qrvDg2L3XME+O7D/Nt5YDnOaRO&#10;13S8wz2bozU7draclx9uisvvWToPz1nkpqY6O9b67DFhatmXOGvM71j1d7hwsidx1xP7g2TyvZrf&#10;eWN4XmBdxxzOQo6ezfNM1DH+QfyCL85x1vqVOfucMl7pytEy34rr7MnFT745befAV9ek7/ejroFL&#10;jou/ECGP/de//vXH8wLGyhkyTjz9H0W/16kh1pY8tfJSB3+Vsw49fC/4/kWLuexpndrk9FNDHCvu&#10;9x9jciw18dHSgvcy3/jV+Eyn88zis3C1V/LRzX11n+S2n+fUuXfHzqx9ol+fxROa/2g8cwL5XOJz&#10;8RezLF/H2cln03ua9fJ8dnZyvtbyeyv1aqiJFdOKOYvczItp5U6zyWm70gNPnYk3cRqjH5j1zsiZ&#10;tH7G1BHLw+88HJbaH9H8ldrmGaurBTenTVXvq1hz1CFvXzlYMC84mSNmydN+oM9+tW/Omx2mvBi8&#10;9InVAdeXZ5w5681hxahbLV9PUz71yauXPRJfaTQn69WcasHkmm/+2T7dQ9apmZi87Cmve2Sc/mpG&#10;cbX9hZnEV37OuOKscOc/01jlrdfSR9/zWtXCJcfzNX1/IM9S5yP63zNmfGSZZdXfOVf1Z3nrfH+S&#10;j02/+2eMP72+wNWwj3Wpn7z0qcm4ZzSnFvHRggcnecZicHhuWfha8z+A4YvcIfUnKHXwd+v+JPKL&#10;BZyB54LvL8v5TJHzrDwv+drE9a8ek32sQ6f1yckzJ3a3r/0mS49XdK3NWenTeOev9k2+WvRIn77y&#10;+r0SLvede87F/7IbzDlz5vbV1FJvLVacutXKPs05yjX3ldhZX9H4ilrPh3P+Z/31BD7jvn5Gj7/u&#10;7O+N+Nx/5il8h9fY3/1Z+9n2/6+nH1T13vEwfubh5j6e2It6vCGkv6M9ccDU0eabjXlyXX+UU2Oq&#10;M6c94hzlrO+5xK/Y7OO+rCfHxbrbK/+ggU7rta55uL3MWUOcM4t33a8Su9+j/XhGR5zM5ZlZq4WX&#10;+ax7yrfX1GfCsi/5o3q5Rxxy9kk9a99t7W2fnAF/9fqR/06bs5z18Yyb1/vr/FF8VGu/vH9oHdUc&#10;9foZcu7Vvd+dOevffV7OfHfWqS41cy8Tt7FpvxPWdRknHz8veXK04mnNad1L7i/5Zz51vF+gxw+B&#10;tNaR9xKTZ0y+FzriWjjO3fxfLc49597yXBJv33NKHbCuN5ZnXetlDHfFF4ePP+k1Zoz1Sp3sLTex&#10;9pOTM4i39gpvXWP41ohpwdXP3ubbygXP2uQlB7xjZxEnFpv4aidH7Kq1Z9Y9oZt6Rz79s1/GiR9p&#10;7OTcJ5rZY6f2u3HcwxNzrc64cc9vOrsJm2Y74nW/rDeH9eq8HHA5Wr9fEfsXHfylor8oyS9L4svH&#10;uvCZ28/U4meWGpb1yTeXmD09o4mjnly15boH/rUL90yOy/nxs15N8urIJYeOsWcnD6uvDrFz2Yfc&#10;Z62ppzN9xgzu3V7T+Zh7p+053tVrOu939fpH994JeI94HeNrfb/gGfU5JS/fbpkDS76clbXWOqzv&#10;J6uaxlODXM/X/I7lo6PfnKOYmpwhfepal/dJMHntc+7JUV+LpnMm5vuv9w8eKzn2/Mj8TydnUFvO&#10;ZOWkNr4XNd1LjDmZ0bxWzalfY9Zozec8Ym2v9KF2RzN7rPQnPDF9bWrq937Fr9ruYbyjL5eezSfX&#10;2Nls8lP3rGbKo8O10jFHfsVpXWeb3pPQ4FlWT/3W6Bi+up3biY/6TLpgXupPGtb2+4e15t0vdlry&#10;tMkRW9VOuGfv+1vqtY/+pJE8Pv9OHDAuZ6QmfTUmzFzWT/7ZfNSwuodxW/la8lzGORc+Z+gza06b&#10;dfZpHbkrC9/a1IOvVuMrrV8Fd999BvwCnZ+x/H6Y/2Ge52gdOtw7cM8wz/vqeaVG1jpv9tH3vUFO&#10;1uHD213JvbOP1QxT/yOuc2CPeOrCW3Gp94zgE3sRW8t7EPffC5xlvbysJQ+fJV9f/o/kT/Cl9/XK&#10;yOwdPe0rWtSqtdIh/8/65wR+9RPI95iv3KvvbV/1urP/V57BV/XmzL/q3O/s+V85bD/AHd9p8HQN&#10;M+XMu/q7de75To9pFvU6d6Sfsx7x0EwuMXyw7CsnMbhny7qJp5YWTs/a9XKbN+lPWNepl9zmZA5/&#10;lW+tjlvHfOsRm6MGvzniafH/zstz6vObYs4pz9hza6686fytedU6t/au3rQftXbmP6pX57tYz2p1&#10;v5xzZ99ye/+TttwnbfbVP5pbztkMu7wzna/O9314dV9X64/uxc7ZvFpPj9RgfmNsxjvzTJxXNPo8&#10;nc0+mZ9yE3b0g2f3nPqThn21yVn5rZk8c2nJq5/4ypebuhO2qn8avzr/1f7uzbrsxw/tvM/wPJPk&#10;UKdGctSbbNdPHDG42Vcc2znnaM6EJ0df3tk+5DmXMTpiah7ZiXvWO/Wyr7iYVnxlk8c8Ga9qxCfu&#10;hB3pTmeg/mTRv1rTOj3jq3q7+vZxDz1H6hzlkvcZ/iuzsGfr3X/PTJ7cKt/8jqceasI90s3aFdd6&#10;rH7OQC//AlGOf4llzF9i+UuTv/322590qOdardzLipNztX+kvdJL3D0kps++2RfLffAXMtTk9w5y&#10;fD9hmSPO2eyDlW8eLX2s/g/B3zUby5w+dsVLzo7PnCwtPtodNwbvyko96jq+onWHu3NezXn3jO/W&#10;v3NOf9ea6fn2edD265ezIsfFeyWLe0q8e2/lWuf7C70a+9Hg9x7ZS3yyanRud76u243ZF6v7OA/W&#10;HFzebz0L6tw/Piv1UkPc92HivD6qP77KVU9ecq767sE65s5FD+cFb74zgVPr/VfDvHHXizdP/Cmr&#10;/qo/uBx6dvzKHE9oTXM7L3bKO7P9j3hqZU363tfuk3XkOq8G9kr/rNvx7Tv1INevRzWT7/xaOPhy&#10;8FcLztFS54hzlHOG5jiT/b1Pxvb1dW1MXg6axollL+vF7GucNnMrveTjW9P8jrvOmPrUsE4M69mk&#10;D09u+/Cst8/KUttc49QHy1g9MWuwyZWXeTBi740a/8/e2y25cSRLt+di28zs93/Yz0azL45WU0ty&#10;+URmZeGn2ZSYZtXx5+4RmQWgQQKitHLaZl29xnQeTuea80z8bv1nZrviTrN7xnlm5LzQlJeYq153&#10;62hz2Uu+PTtvXXtVF5c2Ofi57Ju5R3z3teNOc+z6W3PmtPZLy/MODBevLfm/6868vpaZfc76mmSN&#10;2Jy9qLnSN/e9LXM+M9fEJ/fqNfWhR/ZaYV49y1fXyzNhVu5v5776Hr7KfHluzzxPnt0PcziLdppn&#10;V3t2hp/8zz0B76Vdp/tt7ZWWvq96zfjTlycd0o30Bq1/b+t8zHE64ynudG/P3ICcpXVyb7tZxKmF&#10;1YdnXY2OGy+ubfOs2yvr+tbEmjd+1qqn7X6pb02btfRX9czb74qXnPSbh551tTtnPbl/JZ/9uXf3&#10;dWfPeV7ytWrvMGK/l/UPK/Tvc/heMz3S13vmHjx7rfdAXO43OdlbTmKz/hm+82evnFdf27i8v1nT&#10;z/Mgp455Y/Ftr+rqNO9HiKez77nZ/1ffozNe3avcW+5pdw5qJ7f9xKRuz5O41iDuunOpidWf+Obk&#10;Ga8s/frLFuprew9oWcOf6uRftbLXqzRfrdP3Tf3Ts1nh+Ms09p914j6Tju2PlSvGmJpa9iGXy7o5&#10;Y7W0qQmWmNqUpy5PLLZXc7tunFrmTmzq6/fM5DMnDn1845zBHJjkEu9W8k5w2fMEP2Ho2TodN2/i&#10;NOaRuPd/NUf2kOtscJNvLE5uxom3PuWsPWLtd6Ir9pE+ctDgOuknJ23ynKdz5pOXucQnxjwWvBxi&#10;L97b6WNZadMHy+W/9IXvv/zhFyfF20+7mos8Oo8u9O2pRsfu2zrWXGON1cU6nx+8EIMzxoprXWrg&#10;yffFHNTUsQ84NZ0HLEt9fGoZk3v1okf2yXlyP/bNOjkwnROrVT/3suKs8mpNVv2pdpJzrkd6n+iL&#10;ebe+fbCf2Sv7fiX/9Awa5+PBc+S5ygWusWB8fvfeE4+PbmsnR7xfXJ9eI8SoBz812xffOGJq00qN&#10;qb7KtV72ltMY8r5+irG/++c8yMG1hvXc+eCdlTVi6s0hnyvr5NVIjD418Fy5MgemL/aXmOTi27N1&#10;E7erTTg1s7byJ+zUT9xU61zG8lb9E5sYeFNtyoEV3/0mfPZJX+7EUR+8uOQmJ31/7ycWX8yklVhx&#10;5jpOPjXrWuvG6mjNiyNvDj/nB5M1seTMNz51xWNd8ozbNr/rzZ9m3HF8foppvn+/Y929aqf5nIma&#10;da062synb72t2uZXnMaJb9t89yWf/ecS3xYMOXnGcqnJMYe1H7711qHGam1jecZi1SGvb63vO3mW&#10;uJXmN9QfP328i/+j8s3LmbqWsTPaP2vtr3o17qvEPa9nQt4a5+jvfOr409nKAePV+ySvbtd2sdpg&#10;0GCRs0/WmY3Y9yEf4Bf+mPY+yTuntY7NY90HPrNfLfe+w6GpVvpyybEXzwstzqwvXmfIwePyXOGz&#10;zGPRshc4uNbVkCf3Q+QL/XA+7d3R5GmTP+WyfsfnXHOlNn7XE/t38jkHzsPLved5mXuFfZduz/a9&#10;7i/7y94d95zvjn398tzzfRE5L+Zgbq93z/VT/z0n4GPvMx93Pra0z+7s9y9Pshk3on1W/Cvw3ded&#10;WV51uPRUywfLnTnuYr1v2Wvqb078rk9qgZN7xRGXfHM7btfgTzzyU23KoUl+t7qHsTytGl037jpx&#10;18SkTYy9sJlP/F/Rv7NfzqXPyZiz6XO7o73TeeTcU6/5q1rP33Hq3Nlb8r6Xn/dut6+s6Z+e12fv&#10;reci5uJN4d955bl4D0/OY8KSS70TnXdjmGc1V87KXzq4J/FymdFacsS9Yg/ZK/V8fNo/a90/MfjW&#10;UzsxqXXiJzc1r7iemTMlPnXUF69N/M6XnxhyrZM9E/sj+r0//5DLXtine+89w5vOq89ghTGvjn0m&#10;fvcGI198Y4y14rDmtFmbdK13zTx2VZt6JG/y0YLH0vqXoRNeTNZyntbLWnOzhl7GidXPevZ/hU+P&#10;fDy+QnOncXdP4Nk/Vn96vX3nGe32kzX3Rs5Zs77yE+s+UmvF2+UnTc9Rnr2IE0+ctZXfHHjTmvqS&#10;4z5q4dknrXVtfkmSL63wr0wyRz4mfJ/g81m9nM3ctIcpl/jWEY91gc/YfFo1yalhvWtqeWbuDZtf&#10;ZoJvb89ErHl7qGlMHQ747E9dbGtkTZ1XW3ujS/+cgZr1nnmaQ4wcMPra1J80drkVd5W3v3MZY8nt&#10;eGB6sYfU6voUN+duz0lzl7s7307rpPbZ/XqmV59n3y/60SP3qa/NmcRqfb6jO2lbF68mtl8vxHS/&#10;jOmRC07m1MjchAd3d029Vn3M+5prTE99LB9S9SzkuXztxc/eE773AkYc/F7WOk9sDcsM9s+aPLXl&#10;mNdan7jkUnvHSZ0JZ+7ETlorHvtKvPvM3Ip7mk8t9LunOonb5axh5ahrzbyxWPdnPuP0k595ea23&#10;wohLHr54+uiLMdaSz3kaZ5wWLpfvc6i1hvpaMcba1s045xfffRI/+fAmTub17YGOObna7OHrU+bk&#10;yrcGP/XN7+wVfpop9axf6SQnfe9v6pAjNtf4fN319xcYZvBqfmtdzZt4faz9zOVs5FrXeRInpq37&#10;TuzOlw8G35m0chNn7pV22vcr9Z/RynNRJ88Hnz9jsXIffS/QSS2w6rzzfJ3D3vnYdz+TfWQmOI/w&#10;7J98dZzXmta83LRytVlrf3Uf7OM9JcanL9f0hUe0vaf6vv+Tj1WjLRxyYORj5X4kv8AP53OUjs2v&#10;bOLTbzy1PM+uPxrb8136j871vXmcB68Xns87zv4z98j87uUz+9rL3q86R/RS687+4HrJSy1q3HsW&#10;r0FZcz8/7Y93Ankf9bnXP8L6HwdmWPyMTzbRmI7feQi7Xu4FDP6E7Ro4n6CNN87zYW9qTPvMvonr&#10;fHLFidEmJn3r8qjh98p611ax2qs6+UnX/vB9cwyWFz0WdTEfid9+dD/j7GFOHnHmUnfKk2OJU9u8&#10;Voyx+A9y/Fjlk9f7tpZnE5K/uyvt3wE/mONZY3NvPuc4F8+GOnnPzq1aJ06NzIsV0zVj+PipI0cN&#10;McbY5Cd30gI/aSQPjGvKy1/V5KYFy9Xnlxj83EvX7sTqtHVm8tZS15w4aubEdZz5q+eQ2J1V3xky&#10;5vymfOqJJydWm7isd34Vo5P6K9zdvPO9Q3s3y+l+nCvxU45e5N1P9hafucSln5j2xV3pyRNPLGfK&#10;iU+bj2e5Wde35mun+bbi6O8lRm7ORs0YLn6+hsgBp3ZziF3wJ5x1rHUtOfrA9bIvs4DjsgbelRrk&#10;5OF3jRwarK6Z/yhufjQP6Cl3I7stoU9fe2ubRB7sah51mpex2mLzsZA4e4hPnDXw6RODl2PNOOtd&#10;I+YCq58WLkstHgf65MG6zMvPWIzWmnFaaqlLjZyPQc/EeMKnnr491TamjmbObQ1rP+vy4YlLn7o8&#10;OVnHZ610Mv8N+Q2bvRJDnmvXS52VVVtdY/DmVtyrOjznw0+8fTIHptfEJ2c+dfS1rTXF9L+DT43k&#10;pp+YyV/t+WoO6zs+tazDIZab85gXrxVrLMc8MTUunyPmxGrl8JxtPTFaP6QiBuu/LAnX5yl65Mn1&#10;Fwf5V77sk73SVxsd8s7nDJMVK16OeWO4+F6TlrnkOF/z7AcHn73pg5X3kfztR+Y5J86EnOenJrH3&#10;jhwXseeHP81jL3uD0+8a/KsFd8KZYx59rD66cK2Tdw59a86QXHNaucan1l7gU999TeeT2t0349RL&#10;zs7PeZxhh89+4B7pudP/3rU8j0dm6fNZaZz0UQus58xjlJU1YzHGWBb55IlDg8cba6rzeikWDPjE&#10;kaOes8ghx0XdSw0tvdETa0ydD5mdjVgceeMP59cfqZ/zUCeeLLmc+wP024/muA/xidW3lv3TBweG&#10;82FfXMRcxlg49oeDT57FGWSNHHxzqUmtl1jxWTcHJhd5+3ctcdbUoZa+WHHG2CmXdX1wk6b1Ryx6&#10;2b/1O+4ezd3pUWu9KUcPdRt/mm9ezk0NHbX0V7PIFZ/a5sRkjRx1c9jGy0sLTqyPeSwLvr6czNkr&#10;a5lTl7o68H1viGXxOqP/kfj1BzguNFLTOpa6a4WxvrLJU89cx2pQF0MOnFgxWrFZNycGa711EzP5&#10;yYNrPGHNZQ9yHath3li+1tdAY2y/fqkx1dClrj6+sTV4+qlFflqJVRccvjViHo887rqfnMyDd6lD&#10;zF55H88Cn/Ohn7F+8j+IA9cZsq6Pta71zKnRxzxxr12tsd879sxyjpwfn72D83e9/9EeHO4vmLwX&#10;xF7q2oc8C2tOzB0rF0tv7w+6zqtNXfBynSXrkw8uselP+CnHLOpgnUOtnEkfa701zatF3Vxi1aLm&#10;c9HfDTyvPCPnA8OfmfPPzamHjyZn/ssvv3z0hKtm6iUv58A31vbsua/UeYdPL/ePPjOxv2dX76n1&#10;3Hvn78RoZB81PT9r5q+0xV/hvkq953Wf5lcxeTGv3Evrdkwv+zrbo/3VeZT/Sp576ZnMdy9xWU+/&#10;8asYjlpgiHku51I3n+PpJ/bKz15g1ZbXsfm26pzim/8z/u8T4EzfdZ7er//u+njm27va3/hTgym3&#10;ancHu9K4ytPjXQecve2RezKXuDv+pJU5tTp31Zd6c9RK25gr3can1qpncvCzR9bMZy710xdLTrw2&#10;ce03JnXwqecLtfjEteYjsXro62sf0UtO6jh/1p/xX6m308o95Lydz/MDl/XWt9b51D/x1UnsThP8&#10;ro7OVT177fycrTWzttNo3g57UkPvtPekd5f76JuoqfeUOzkf9yxWO+l1jv3u8HfPY9Int+vRnK8e&#10;3zmTZ/c99XrlPVNr6pP3YbePk9oOk33a382VNffR/KtYjav5Uv8Kmz1X+q1hLF6LlrXUbT/n69oq&#10;Rjf7rHDvyjvzyQw7zHQ+7m2qXe1HDjbfn8HLWutYS5wY5p/2IAerLwe741BPjj0yp4Y5LXkWnM59&#10;q/zxM/9i26y9pvnEtO5VL7Wat9Izf2LVFmsPLfkVRk7a5K38q/2m3spXW+uMxise+cTIS/yUk7eq&#10;JR//FNe85qZOzj3xzMnBnnBOMFda9uz5nemOTa07PLDsJS9y6vFBBM9ZL3D4fGiFj2WRS0utlzms&#10;+mA6life+JU2tdOnh7OZJ8Y3xrpfc2C4eI33UsdacsBYV8/fD+aZZarZk3ou8tbUwJpLrH7W5FhL&#10;Kw6buPQT/z18Z+zezriqN16cPOvmjXe2sa2VXGvNScyzPtr2eVbrlXxnesXerzR4fiWG3tkfn/qE&#10;Y8+dV0tenos5nvPi8vnf2EkbvPPJJQbLUlerBrE8c/D1qaees6hjrDWfHPUbIzbzjbWGFQ+Gyzgx&#10;V74c+WqxXz+kJ9cLnli/eAFGrBacPVrDWKzxZBOjXlt44qyp1bE46yf2EY66d/o3Vo1Tm/yrmRO7&#10;0r/CXNXRbQxzdW6FW2Gdt+up6/4zJ0+bNX15jTFvTy249I3FE6OdMbmr1Zq8jjhjclN3qif2Fb5z&#10;fUavk3lz/xM+6+lP2M651+Tlvq3Ly5o5X/+NxahJHd+Luj4c8fJPrToT395qgUmcvjjnMQ9PzrQ/&#10;aj5e5aRNXWfQijPWrvKvqqvzd7LeB/bM733+3Moyj+XctR/F336IydwjPvpek6b3HcuMLHPtfxQv&#10;fiT3AvpRFo/1kmfNuO2qnnn2nPu21nm0fa753DLHuYDn/ZhfnjRHHk1s5sxnP333AV4O9mShy/Uj&#10;L8/mM/bAmfe5f0bfH73HZ52Z9ycf0+n/6OfI/HmW+p+1R/vlOWZOP+07Z6PPO/Vznz/9/z4B7/N/&#10;V57LcE9frf3x5clnRJ/h3j2O7JX+XZ3GnzxZdhhn0ab+Mzdt1zN77Pzsz3x3Nd3TxFN70u1c66Se&#10;NTnG7MseuUfrbSe8/OyXWubVooZP3lri7/qpga/2XR3wzqimVq2OkyOmrTOZt4fxq23r7/rnfuRh&#10;M38y3xWnZ2hN685w1d9695WvvrrGkwWTemCM8dFUV2tdC+7ukqvmig9uh1Fn4sOzrk1camfdfsmH&#10;1/FdfvY+8VM/Z3IWcydajUlta70/+2DzfMSnbb2OE/uV/N2+Hj3f1DzRyLNK7qPnlD3R22km9pF+&#10;Oz59/QsZtXf4Xc195F/soOne2mYtddOXI5aYeuepr1ZiwcCfepjTgpVrX3KrlbwV5tm8PZzrSq/x&#10;xJ270tjVUw9cztW1nc6u5rza7iM36/pYLubKe5h1+a+w2av1sn/XTmJnFuueiPFzGTuPmIwTn/XM&#10;X81sHznGOSs589nHXGLVubJytFf4Z+rMSR/nRSt94qs5Ep8+3Fcv9Hfz2F+M8Z05skf6dzQa+8gc&#10;rZGxeu4za5PfuGlfYrBeaJnHl8fvQX8X8i9EgOHDKb9Y6QcT/gsR/h7Wqq+efe7uCx5rpaPeN9T6&#10;p3tsyz7MwdbHZk9qxPZzn+T5wIclFww5LDgtdc/tg/Drj/zADxwXS44f+pj/KP72Az17mheHpWZM&#10;vbFyJis2+TvcVLviTpzvnXPf0xyeqbU+X/NpPYPW7Tg5r/DV175C8xUangdafZ6v0G8N9u/VPfNs&#10;EpMa5nme4ufM8tPiJxYtXyvcu68JxNbg+S9c2Z8cz39wvg6QM4ZrnH18jckaHOLM4fv6Y8/JwmVp&#10;8e2NBkv7Efz6I7FdE6MV2zjz4rSJE0OOffO665lRI88lDg35nqm6aZNLPvlTrOZUI2ddm7nUti/1&#10;Oys14GWf1Glc1k78le4Jd4VpzZ7RuHErPfJiteTUyTo+K3HfMt9+mpdrnBh9ao3rnHU5xKmZ9cyD&#10;z5r8K2t/n69odM/uk5rUrLfteTpGh1y+xqmRPfBXeXFqi9OaF7ezd7Dq7/Q+s+bsp3OJZ8bkrHxw&#10;cKivuJkHz1IPO72eWgc78VMDPxdc+XKx5rRwxFLPOcj72BeHVQ8/F3hq6tiD2Jp4YzHk0xen3dXE&#10;nNicPX24r+pxMsdnY9ib9wXLfU2LDyZxvL8hzzKPnzniRxeavcw5H3VyxPnYbN4Uuydrzm28svRi&#10;5SwrbOaZT07m9alxMcc0i7mpDo+5fM+ZOr5v08pXj7ny7MChhQZ+4lODudVwD2mdQZw65H+u8xPo&#10;88pzPVXxPrXWKf974pzdGaaYfXl1Xd6rrOdvP3Tf0RP9XO/okfrt5z6zZj5z6b9zzjxzemav9HOe&#10;U/+En/1X+FX+dI4djv6ud/axx9/FepZ5vs/s/U//8mQL0cSGXTN+1SDqndjP7skZrHpendEpb9Vj&#10;xd/dl2kmdbQn5yxm10sMVu20vS9qd/RWWHtk/xW2Z0jOM/6J7mom5z/RcMbWms5SXTlX9i7+Su+R&#10;uvuaZjEnRv1V3nrbCd+azTGWa3xq0eea+N27YzltW0+euJytsdSmXHL0Jz1rbVeaztb4O/GVhnNq&#10;0b7idP/kUiPuXHPEZf6Ek3j9O+dHD/eXvMyre2Xlq3eF/6vUHzkr937KBcfqszWvXlvvCfkVNjHN&#10;79h5sa3XcXMzvoPt+fIM0ke/da1nnhyXOay4nHHnJz99OVPOfmIesbtZ7+7hbv9pT3c1Vnj25eU+&#10;dntd6Vzl0WRp7ZU8a9jp2nFS58TPXif4CdP3peOJs8u5P2bDN26O+d4D+c7BFd86JzX1WsP8pNm5&#10;nKtrd3Saa7zTF9O290PdXM9EbK113hHbS9vzmM+ZH50jtU40cpY73OTRp2Ny6rWdsOBz7TDoUfeC&#10;175a5P3AhS/x4PtBhx9SWJeDPtiem9gPYfygRE5aesrN/Ct9evTqXM7QtZwR3IT1XKy7d/J8kKMm&#10;1pwf+DCbvJ6TGHzW0SZ2LrXJXa0rjJqpI8c+1NI/iVMvffeRubv+KzROe/a+PZsTfs+p1h2Nkz5g&#10;1D7F/51wPp88I+3q3Kb7BicvXuP8gjn6LvL5WkCeulxifHqQV4PYvj7fsVwsarx+wOGyllriqPey&#10;P1bNxhiDYdFTiyZ5rHlqYj+A8WPKy6OmrxWPZb6MkQUnVkueM+HKlfXM49sbaw/ycrBiyOda5eU2&#10;dorV0ILB363Eipt6OrsYbOM6TuzOzxkf1Vjpp17vNWsrfs62wjyS71nUmGYC6xxdV2dVV3eyqWsd&#10;fbXIrXxqYFf4zKdG5tFYLXCrpZ52hbubR2/X967eV8T7Gptnd7XvPJPE4qfOar+NUaPz8M35e0Ss&#10;2sxvLeeyjjWvzVr79uu8MRo5A/6OY8/E6Pt7Dm11Jry95RnftfLt0Xzqvb/G/JXjPB/PgvPwvLTi&#10;OAtzWN6PYc1xf1+xsh96xFw87u1lH/KdszbZ1p4wU84ej/InTbSu9DxTn/PoyPH5xGzOB47LPw9r&#10;5YFLLecijx4WfSwXfDXNpZZ8ZzL+aR8/geksOfuf688n8D3OpO8NM3Tuz1P+WFGeqfvK3FfYjXPl&#10;LOS4vtqsOeOj/l9xT4+exTt4rzrfjy9PIvZXfiBOTz5uyqsO0RvsOU5n2b3AOJc1+ertbPZQJ/HW&#10;p5o4McaTdbau7XQTu8Kt8snF3+Guzitn10+9FV9sz5LxCSbx6ecMmcdXF8wOJ+8EI3ZlX6Gx0u58&#10;nzm93bN2Nc/ERZ+83Oy30smeiZ/8xE49Js4rc/bUqm3sHo2tY6lN84PtWvKe8ac5ntG7w6V39t+d&#10;zamuZyVezTxXa40l7zzyxJ7aSVPuleY0o9yvYHd7O53v0fO9Ojv7i8uzNCfmGauW+2itZ89IXa39&#10;tN1vF6sBZsXnL15WtYnnXxbZN3voo6cv7lk76ZHbzX7aM+ed+pzqNK61sk9jjZuT8QlfnclOfHJ3&#10;VuLTzzlbD5yXNeO01Hg8orXSA08N22vKgVnlp9qqb+Z3ej0Tsdyc21zW/cvR1pCnpX/yxXde/ISV&#10;s7PouVc1tPC6Zi4xO/131Pr1yTOZZp36i++afPPP7nHik+s+9tvZO7zsu+uVuOw9ccRS4zJOnr58&#10;MVrrOwtW/oSzPzV97YT3i448Zrj433Prq5E8+juvulg4xs4orvkZX/mpgT4rc1f8rsPlQksdLVh7&#10;4IvDzyWePbMa5wc/amkTC0edD5HffpDjwyC0xSRff+KmzrO+fZ7VSf6rZn7HbM6J9rNz+rhAM7X6&#10;cWHPn/beCXj/PVutedTIcZHj8vl00km83I794iSa1OxDzPXPf/7z9zZgwbDUAWP84fz6wz0YY3m8&#10;+MEwloWGPclxyVXXGDy+jztilrhv0X/3hpMa4Iy1K67YxLl/a+7BWC2tdfdpnn2oi/V8rFsjrwY5&#10;L3DktfryPgq//sjzUoda48S3VTfzcMm3RmPFJRc/ca2R2K7Jy3zO0XXj1MRvvvXMm3vWTjPQZ+o1&#10;Ye0/4aklR0zmJr44azuLVuMn/ZUG3Anfmjs+tdRBz8ta1vHVTx+ss4gXR41l/Vv03z/l/Xdln2nd&#10;7rtnf6u2xgnnK2CYO/err+0Z3edU75xYNaybN6aOb168lpqXubZwW2OKm2dsbziu5pvXUhcvnxq+&#10;v/v0rWecOTWxrSsuMXd951zxrKd9Rd9Vv6+W98y5b/xe9nezeSznoWV+fBZ53wt8JH79IU6O+bvW&#10;HslDkzmpZZ08K3PJe7V/1cd56Ht6DnLQ7j16T1qL975gyYOBy4Xv5axpxeW5WPdxQI2curwPtr98&#10;bebhOT8+S+1v0Y/5kz1yfdbizJ7p9wz3s/b4qj4+vrTv3Dva3husPdmLfTP3yB6f5T/Sc8VhFve1&#10;wrw67/5P+n7mfM716v1e6dH3M/d5Nc/3qPu8+x697/T8H2/U9GCZcnfEvwrWPe7mOXnyJj/x082e&#10;csnXzzNOzazvtCaO3FdY58s+6WcPzzltv7kCn3z11cla5hrXsdi7ln4rrVVthb/b+y7evp7Rar47&#10;umrBUT/5Wc/8XR9ttbIPOa7MJZY+WXtl30d1e77dTO55h9nVeP7kcmbzd2ZJHXy46hHnrPpZB7Na&#10;idPv+zpxEwPPvhO2c7s+6HDxB8JXL2fEOkP36L103PhVbC/qO43VHMmfeqx4E/aVOftqr+Z8tPcr&#10;9J0Nq57zTDlqjRO/spPOXY3Wdm509BNjLntPWHHJvfLVcQ/a1DKnVsdX+dQS2zb31rVn43dqPzvb&#10;js85n5zdToMaOt6zV+hN/dSnRg/76LsX85OGXGtisanf9akmRs38/aJuYvCdsfPGq3rniblYadOn&#10;tpqD2mqtzmKFJ0/f014rnLPbH6tvj5zhRCfx6ptrfta7lv1zJvON7/PIGGxrqJMzOOer7d0ezq5d&#10;zZNnkD3MZ879WiP2TDKXveRrE0cu4+St8mLUM24rX2udOC/ehxvr80FHfthB3tcJ+jp3vofHN2+v&#10;nb2af8e9U8s+q7NAr2v2cN/GadWeuJwfXP41OT7MwReH5fJc1Vlpy6Ou3xxj6vrg9eWRu7Mmnpro&#10;2G/C7frI22GeqTnj3bmypxqZS5+6j/vMT35rPTPXpP8z9+0EPFdtPu88I2rT/SBHTS54nsfmudfW&#10;9dWxD3VqPO+5/vGPf/z+2okWK/X81yY/ClETpz6WHv/5z3+E/m6dN7EUwduLWBw+i9ru8QvefYGX&#10;j7WXOerTSiz1nifr+mqrN/UQg2VGXmNdWTOntaam1rwWPDW09bHU5WAz/gD++sO6Wh2rg7WmJceS&#10;+y1a/4S3wu5qKNpTa5eOza/sqv8K33n4U89VHmz3nPj0WWn0DMQ7jcSvcImhr70b37MnTz856ljb&#10;2R0WzeyN33j7ivP5n1wxzJF88uL0nTXz5tJSd9lbjvm0ic+8vnW1zKfN2TP/VfzVHnJPYnJm69a0&#10;YozBibWmJS+O3A6nzoSxpm5qmruyaJzwpv5oT1w1teKI1Zl4zkotueZXVk37TDgxu77JO8Ul51V+&#10;93b2Z/VbFz1z9mgLxt/T+LzPggMuseTyAssS8y167qez7lTEvLLvrt9JzZm0O45zi8WS48I3zj8D&#10;k/O9pu/XeM/GJVdLbzFqYVlYfydh5WjJsRrzkfz1h7iM07ePuXdZ+zAPy/jRfs/yH+37St5fYQ+r&#10;83Bv3m+t+RXv1fnP7vfq+Sc9ztJ9ea4T7rNyzpAz6X/WDD/7fP4J+DjE+hjoKb7S4+B/nh0mN/ms&#10;Vh/U94qnfXhjmSnruf/TeZMvJ3P2yhz+nV5i1bJPWjGZm/ycY6pPOubatlbHqQ93tW956sszn3Fj&#10;rD1in9GS2zPu5pAjJrldE3PHXmn4Ztq+2js9xK56oaluY7K/GC3YxtsLu6slTqy6WZs0JlxyVv6k&#10;1Vgx9nD/jetYfOfVI7/CTLXktWbGaorXJmbKUScvP/ErP7GpmTpgstZaK43GTXFyqa/6OMOqPmnn&#10;Hqa6uUlzyvWs8r+37Vndt3Y1nzz3pV3hzZ/ixE/W3lPtbq73qTZzchGbS233MdUSpy8+48ypYw5r&#10;Ts5kwSTH1ydzcMRg1cycGG1yybHU9UNWcuqBl6Ol7rKncVs5jTPf+FXcfHGrvPVX2Uf7uM/kk8v4&#10;akaxWLnqXnFP6milrnFy7Z25niExXZNnXuverGvVSmtNrnFbOZ03ps7FUstYjM8J4qyBb74actNm&#10;TR1zGesnV39XE5MWvD0yr3+iN/F3vKln5zJOv+eidrLEOauxXGOt+bS7WuLSp9/Em3InPDByse4n&#10;uemLJecsWH3yYtS70oRzulrLHqf8xKWWOuSmi99P/o7S8oUeljq5b57D4qjjixVHbvVc/wA/8cP9&#10;TBI974TpnGfi7MT6YjO2hzVs1ondPzZr+MboUBdrzf72Ia+f2uLITSv1pvpVzjlXuK4b56wr7jvz&#10;zvHOHmpf3QNwPg/yXNL/zHmd+3vaPLM8h9VMns8Kq95UN5dWvM9N4ryYg5oc+uP7gTy+z1s1rMHl&#10;X+sl9ouT4NWQR84Ljj6WBY5F7AfMxOhQQ9s8mP/7v//7veZM1FnE+RjMHuQ93w9w/CCfNXjO5RwB&#10;/92lZg+S6f8OCid7iCfnBd+9BO332aiJpa6eFj6XGGOx1oyxLjWMtbs8equVvcSglZzUFp91eV/F&#10;5rzTTFezy9dOGllDLzWzllwx1o0Tc+rDVac5Uw3sSb/EpH7mu99JPPVXM5/DqWWdHHw1nEsrJ2Ox&#10;aHiBw7efvLa8Btkb27qNP43Vac3k2zdzX8l3D6uZVvNnPvdv3px20hc71TIHbvd7xNqpHtqJTT/7&#10;6q/q5L36HImTx4w8Ts1nLbnm1TV2lp09wZ5g6HGCy7mdS95UE/O9rLN1f+8J+XwsgXcf3j8sixpX&#10;3lO5vh7JT315aKiNf3fJ1cLH57I/Ofo5M/EjC41cxvbGmkscPvlVrbHE7iE5rW9ftf2/V3j+vFfl&#10;PwDifZvvW9WGYw91PB9i7yc+WGpcaKmfc/ve0Jz6Wvvai5ia+Q/nDT/sgTR+zvNIOzUe4b6a4715&#10;te5X1fPxyXx5X3PevL+cTz7eEvduP+f77BnyDF69z9zXq7U9pzs9VtjMq/vqeb+3nnvU/lX3uTpn&#10;9uvewbh/c11f6dzNP6L77W/5f+2Uw9mYnMOb29lHBtjpfVbNvdMv/Uf69xl4fqe64lvn0dnUo78z&#10;mFMz496znMyLX9XMi2uu9cynT10u9gqfXPzkd814h7nbT8271j2e8qa51Jhqp7rfE+f9zfnJmdc6&#10;ozjyvVa11mjeLs4+6HOZS3+ncVJLLXxX+ubu2Ny7WuRyD3f0dlg1d5hHa86efPdGzXrOkL715OOr&#10;oY8VSy3/sE6N1boZf0OcvQaJfdQy59T7Ub3vxWMP7sWzP5nlM/ZuD+daxT1v47OuxlUu68/4zvKI&#10;Btxp3tbKHuDlyM+6OTQSp2ZizYkznjDW0jYvaznHSg/+VFN3qmWPZ33756yPaqLl6xm+2q1nr1Vd&#10;PHXWFS7xeV72sa5VT33yYOXmX/TxQftuqeG+xdpDTfXFgxOzyslRM21yMj/5YrWJyZz+qq91+Omn&#10;nvs1B44cVo6xGGziWiNx+uKNsepnTj9rk37nEq92Y9S+stOsV5yremrqY7m+2vLcTmY7wbpf9pl4&#10;fGv4xnkenTPG9rJmXoz70JoXh21u1vST13NT8zUF2xcavE6lhhysvr2wzgvPv1QWm3V88uKJn1lo&#10;rRb7oo+9Eksu51NDDFaMNax1fHXxWalHjf7iicVbw2afxKglH8u5oskSi2WJwzeH3+sUB2+nk3U1&#10;weNzXXF7rlfEzvEKrdbI/XSfjHc4ND2j1v+7xHlWz+45zzq17IHNqzE+l7Dto+3rmF+IBOMHwo2n&#10;T9bwyYHDsozx0afm46HfC6qX/9okGD8U/uWXX5D50NC35pzE5sDaC/9kiWcW90ButcR0XU7WzYHt&#10;PDUv9qyfuuS4P1NNTWta75lcY/FYsVjzPd+U/wD/+gPsxCWXOuK19m3MFS/7qdUa5tsmV07O3nhr&#10;nX82zj3mTN3PGbVdZw5r00zWst+E65y8zqPTWmKxOV/mU2fCUFcXmxhqamU+fTAuscbYxHa9Y7Cd&#10;S41dHZ4XHP3sb15rDWz61HOt+iYGP3VOOa3xrvjOPOwjl/vqvBjPLmM55iabeumLbV3zWjn52mxO&#10;DHbae+OM7Yltnhg08cUSO4P5xpoHy+L3ATmv1PqG+GPunsP6V7S972lf32vunG01g2eNTR+879G4&#10;d1OdHAsLtt9npd7JLB9iw4/kOsdKO7GD1EMpNNXVejYtaF3LnKfLPYGX7/OGfvrU7O8XJXkvmu9n&#10;sye64snjZy9yxObQYmGTR46YvPORgzct84l19sxN3GdyaNsbnY7vajtrat7VuIunp32Ta+50lrv4&#10;7PVVfPbqPlYz5XlcYVcar8qfzPuqXuiw39z/K7UnrVf3a73TvXzv+zydzTtyng+W3wEsX6Pf0e+r&#10;ak6Pi894rt3t8fuXJ1cDXx3wj/LA3h2MNfdyEnMu4rWeIW88yJkHaw2fZU37LftH3nhnWzOx6OY+&#10;VthVPrV2/o7fe1PHuTLGB7/iiE3bveWaN1Y38/jGanZsXh3rxtZPLNyJlzn1V3qTRvJXvK+cZ/7c&#10;d/rM7V/89h6S5xnI7RiutfaJxWvBijcHjmW+/Y/i4ocacjPOXOaVMmcs3ti6dlUHnzXx6ty1raVe&#10;5idNcdYS3zUwmROrpcZFzCVWmzn7tU0N+6U+uY7VMG9s3ylu7IQxd2rRtKf6xPj8DvIP4dZSt3lZ&#10;w7+qN/4qVm+FY0bfMDaGGpca2sZ1DK55xKzMN08M+e7V8Y478RtPvOqXeXnuaTV/5523LXrkzMNr&#10;LnEv8eaNJyyY/kuZ5uUMaiXG91L92HDW7qseeTHqYSe8WOo5w8QHwxK3wmT9G+Oxn6/Scebcv9rY&#10;zIu9M7FazVFbfS04fOrJtW4t9cj5eILj61tafGO1spd62dNc4q1POfWo0ctYHezEB0/emnh7ZM1c&#10;Y4yx6mWufXuplxz8nF+sNrUyp1bWJ3+FQytr6U865MTkHOTVyvyUA8tK3LfMH7mpJuaubS1/H6Pj&#10;XvA5f1/jzJujfme571NOz7jjMduk78yphW/s3syJp5e+2Cnn851a4oh7qUf+CisXff6MAR6+GvKx&#10;eanNPSLf1n91Uhx69BBnL+r2mnz7d82852IM7nRl3+RnXq3pA5TkgIPXXDDm9bVwUkNfPHXOiyUH&#10;y5695GC9/ItGuGphreNn7aPBbz3UQx+ci7xaySUP1jnFY+2ZNuvt2y//rGuusRk7c+aalxj9xiQf&#10;P+tyGmMMtjHE5Lu2wmW+e3PGWU+fGTp2rmdsz/2M1rPcd+wvZ+rztmaexzczeCb5eMfnSiyPYS7z&#10;1Ih5XfSLkdaxaIPV4rPEmMeysF4fifghxnko4dMXy+sDulzOheWDaXI81sDw4XQ+t9G1hu+M6huD&#10;Qa8XHPP4XuDg7JY8euBzqYdlYZlbjHVi8vQwB57YWdXPurmcjTpXLvedObnkwNvbWNs4Yns4m/qJ&#10;hc+acuTl4OdSP3P4Kx3z7pnYHDxnzRx5FjXxyf9Wvfdz0lchZ3Df4D1z50i8Pja18XNWfXEZk2tt&#10;c9hcOQv57Kmm1poWfNamvBhrWnhywbDMgeEy/lb946c8MWqmhuf9B+uPvVFTA5/nIK9BLM6D1xqW&#10;GP3sowY55wBHvnHkM4euPGq5Gpe19hOrrzbY9smJw2cR9z6NqSWes2FZ/wh+/TFpZE2/bfNWcc5A&#10;b67Mpa4aXe+Z5YhXU94KD08M1sdP5uB6Tc8vsfZEU58aPks/8eS9D9bJseRhvcDweDYWx9wstT+C&#10;X3+YJ+7Hspi/uvUcc5/k+qyyvvInrcR6xuKMfdzw2uSfWenPRawPXq7Wxwc1F3jqWBY+F/r61qxr&#10;zWtThxz9nIOYC8y0Mp86Yu3RsdiadxZbAABAAElEQVTWTj05WHW0WVv5amnhepnDeqntvzTJOXCe&#10;5L0H+HLJGcu1hrXG/RUrLq01Hyu532lv9sgaevDRsu4MiWvfOcDu8KmJRmKttfZVbO8r3CvqOS99&#10;nVl7d5a7+NM95JwTx3mn2qtyq72t8q/q2zr0y/2m39jT2D1caYk71X0FLvf7bH/4j2jkDOxJnXxt&#10;esVeVxo989V9Wumc5LOXPv30TzT+apg873eeBdrZ6+TMf//y5F/t0B/ZDweWh9jxpJmHnNwJ+2iu&#10;e6CTOWJ6Zw4/c/ivXtlP7Wf6qHeiIda+Vzbx+Cc9TjRfoWMftHJO839H67n2eXT8irPx8ZDa9n+V&#10;fupkH/J3eq2wamrv6MJZ6ebc6YOXlz3FTDlqcsRd2dbpGP40+4Sbek049LySA9ZeE8961sSnzh1f&#10;rUd15NPT+dqf5knsVH8kl7Oc8lf7PtVKvpzcm7nEpX86p7jk4qtvvW3iu3YSN98497jT2c2n1sQ/&#10;1W/uThNszyO++xHzFzP8ISrXii9GPeO22ecKC3eF6Tm6z/eIp5mYf8rfnS/PTe5K1zOb6tbQ0NeS&#10;836T8yLfS+0dpjlTnL2zvsonZvKda6qlJn5iJ3/KpW7WzWcPcjyHWJmXZ67jD0JxzD1r7Xmq42yJ&#10;n3JZTz/7wcs4cSvfXs0zn7yrnHUsV2um1uTLn2qda+0rbuPVm/IrrVVerZWdeqywnYdrX2xq6Vtv&#10;LjGYvlb5/BAxe9mH1y59NXa9weRKbuZf4a/mmHq6t6ylv5tnwqknLzGcqXXyOSe+vw/g4ltPrDn1&#10;tWD8cEeMPC1YfJe+Fh6XceLNae2hltjmd5z4K3/Xa+rvDKmrBjk5mct88vRXHOttd/vtvs19R/w9&#10;er5jHyeaudf05ZLj8nmWGJ+b1LzI8eFsvhbyxSFy5tG2ri657kPsY4m6z1X7GicmfbRz3uxlP/Fo&#10;oseH0+D8kBqcvhhyLLTVV4c8Pnl09Mmj/8hKDfj2xM89geOyL3UWOXu7F/PUchljuexlvrHUp5o8&#10;ZtGfcOa0qd9+YlaaYqy3xitite11pXmKu9JZ1Z1nqq9qzkRdf+KbE5N6cjMHXqzcnb3LtedOs2un&#10;nJ6ldTLO1x54+TgXl305E+I7PdBJvD42z9h85pxBmzXx1nbWXtiJl7n0U3PKOw/WOlY/+fi7vDU1&#10;jZNnrXWnuLGpJ37KWcOqka/P1uWC4fK12Vhu6qSfdbXUbisWnBeY5oEz17Y1M1Yz+dSN1UrOj+b/&#10;yHvw/ueZe2/I+fg0h+XxiKWGZXEG+h+JX3/4uPUxQJ5ca2ZdDSyXWDW19nMGNeQnDr/zq5w87aq/&#10;9bbMcWeJd79ynZc6M2itYzlL369hibnkasHqY/OyPxh8auqopU0N8CfLXo1VK/ubEzvVppz4K5vc&#10;K+z3rDtn2+8506p33zNwzr3iPJp/l+6j8/zkff8T6MfEFPsY1X7/qX9O8K4T6Pv/rj4nuj/Ulyd5&#10;cnB42pMNnmBOb8jU1ydsaqRPfzEnszTmhGs/7Am+e6ziK72r+kr3Ku8eVvrUrWFPV+rCUeOUL87+&#10;xifWObVw0ldjyll7pbWPZ7LSFkc9/RX+2Tw9ppnM5Qwn90G8/NV8Ky156jR/mnfKNW8XZy/+YMMi&#10;l/nkM6Nzuo8Vtnni5GX9ypcLzv7JWWlOWHlTLfuI29lJY4enJsdeWC7PX764KQafdbXEThb8M7jm&#10;Z3/6dZwz7GpX3NQ58bvXyZ7VvYOVs7I9xwr3VfLunbn1tcyY+Z6Zmn85lBxwHZub8q1rvDpLNLrW&#10;uhNGXWfRouXlX6ZRI5e66cvtnHksq+fM3MT9IMUPMJOGOq2xw4fsd3VX+9kNJaf3a15u1vXFGGPJ&#10;ecHNmjG5vuyDVVd81tJXO3NX/h0O2JwltVtHbO49/eTi8/tJjeRSsyd5MeRzgcmanMS0n/iuEWf9&#10;RE8Nedg7PPmvsPZ1lp2mWDD4O85JXR17pr65Z+xuvmd0J27P/mjvFc9898lZ8szFZS6x+uiK9UMN&#10;cl7g9LEZ46vv7ylsXh+E337At1fm27dP5tFknfCTN/mnGuJyHnLEmcu5rMnt/vLUoW4O33NUJ2up&#10;aZ2c79nJyU9s98ha+tmrOfYjz4KXvaY6udT/xvzzfs09a3v2nR4zidfu8NQSl/4VL+t9Fh2LnfRz&#10;ZnGTVXPSaPwJpjk/etzn6BloeUzjG+vzRUIuFjl8sFz4fFES/x//+MfvNXLyW9f7RJ5FzMVzmRxW&#10;jLOIaQsfDHmx2tRnTnT5cicfTsthZv41ShZ5fHh+gG0/+fl6A4e61r7myNvH2gd48SN5chsKxnOi&#10;1hzxzC9WnFis8+B7ZU6dEysPqxY886lBvVfjJkxzMk58ayXuyk8dsK1lDO4Ke9Xrbp1+9k9u5vB7&#10;rsTiJ96a2tbUMC/OunHbrhOr1dgpFps6qZG+/MRmLrXwuSasnJVVRztpkOMSM2nt+suHx2uP2My3&#10;pv2ypzmxxHfXjpP63Zc+Wbdv49TXijux+XqefH3tiVZicsbMP+L3DMToY31NJvayhzN4/81jramd&#10;XHMTzhpWjdS948NPPbmZ79ntKU/OV7Oez7Nz3uGfYD2/R88r7w39uNTEcvGYNI/P+xyx9hVL7HPQ&#10;mhaMPG2+jwMHhkU9V3LhWNcm9rN8e2udfddfjHaF5QzRBcfFuXvB8dzU0VqznmeV90VtNBNrP3PG&#10;7tF5MxZDLecQaz051rRZmzTEndrUO+WIs/8zGmr9tPdO4O9+5l91//0cdk6fK/fu8mvRzOI8KPva&#10;9dou39Syzzv0V5pf4ZxXs/0d8t733X34ob48yU1zM1g3+KqbiWbqpm8Pcqxd7+SJl3/FTdzOp3/2&#10;AZu9nE+705pq8iZN8NYn7t0cWvbpPa36iLfXCmcde4IRL7b7WF/lrd+1U79X93Amexmf2Ec4J7oT&#10;ZupFrs9jwk165CZ+59WfdKlN+e43Ycy1vnFrTLEaU83cHT05kz3d68Qll3Okv8KbP8FyDs/OZ7+0&#10;u/N1LjArHJieq+Psl/4K517B2lcr377GO9vcHfbdNeZ+11qdZ/YTszoT51vVU2vyV7xVftLonDOf&#10;5qdeU671no2Z0/N7hVZqqOs++IMTyxirn7z01cicnKmWuMmHO/HUbM4K37jPiK9muarvZkwu/tXi&#10;DFc4a1q00oeX11Uv6qte1FLbGMuC1/VvlfVPOSDkYnMlxjwYL+vyiFnE+o3Jmppp5ZnLXuS6Ts7+&#10;J3Uwj66r2VPXOZ3NODF3/FOd3Yyr2ip/Z7672GfP426/d+NPznDac+eI0WL1B33uAYxX5sB7qaNV&#10;Dzt9+KTOlUWv15RrzGns3k/w9PUS/8pZ0Ew9Zsvf794fv7QEFt8vN8EHTz73lZpgWNaprfBivjH+&#10;mC3zcu1hDIbLvBo7q25y1IM31Xd6U61nMk478U5yOV/OfYebWPUyp59nZG6yV7ir+qT5I+V6fx17&#10;xuS92B/PNWIsy5pfiuR5xwXff1GSmIXlC4lwsL5Gaj9A8YPnbD9v0fW5z/MbLTF+sdG6UnDcD730&#10;nZ2cGnDIOzM1deGxJ6yvLX7ojCWntjrEXGii1Yu82LSJk585eNnLmjnm0aemBtY8ln1nDuxK21nB&#10;7JY4rf2M4epbw3Zu1+PZmr0mnZxlqpNz7p3Oipv8HeaZGnM5IzodZ27aQ+Ktp56zJc7cZCdu4+zT&#10;+Ufi7jdpm0vs1X7knM4EPjWzl69FYlaaWU8fvDF2tbJnYuCsaomb/OY5R2J3M1lDJ+cwto7Neurj&#10;O4f4ridXjBZs+hM3c/Yy17Faqzw8MVq1jLHJ7zg1/L0FXn776p9YNbKnueTnfJkH2/iM/f1HzjlX&#10;Wqn71fzc093ZnuHuenmmO8yu5n3Aem+c1Zrvkcjbz5o530/QSy187z31aalDzb7ijMFMvri0qZf5&#10;d/nuP2c86eV+wOqrRc59+H4Oy/+um7y15JrDei8yx32wD3kvsIlPjhiss5mbeufc3Yvaz7U+Ac9r&#10;jTirvErnrNvfD/XzfL/uPefe+FqF/bl+nsBnnsDLvjyZD94f7QUnZ+/D98mZefdnzTgx1jL3iK/2&#10;pEeNixoXSzz+xCHvkms82dTLuv0yt8Im5hF/t4+spU+fjrM3tdXKfaSfePI7jcSmv5spcSs/+emv&#10;8FP+ER4c1uo8pj53cif6z/RWf5qp7+UKa/6ZOab+naOPPbSNmeI72ImfuZwh8+3nmeB7MQuX9eY9&#10;Gl/pXdW77+rMUqcxxjtM93kkVt9+apg3TgvWupZ6ayTnK/u5h5wz90leXO+TfOaS17XU/6p+z9wx&#10;c+d+7+5j0ksN6qxnesC/6gOG1Tj/Uo4PPb2XPUtzvim952eeh76dnM8Y25isfQ//ZJ5pH87q2aOj&#10;Fjnz4lZWjhZc+qlD3jj91D7trU5y9amhv+oh7sSu+qDN8vG8w4ltC3/FozYtNazt+NS63nx1HrU7&#10;ve79aI9THv128+x0plmnnPraneaPUmMv016d373uMGJXVg3raHXOWloxU29qnTfGeqGXeT+YIMfv&#10;ofwX1cBmndiV/ZzL2h37DPdOn8R6Fp4Dtd5PxuJWr2/uQVz2Sp8PkfxADivPXvC5B9mHnDjnTM32&#10;wcvBnnBSQ07npnxidv4z3Du6qz6e36puj6u6uEcs2szhvX5E4yfn2wnkfWqf2Jx+W55jvufm9c7/&#10;FTfPT3xjePmaSHdyPHd9/vJczavvL3ifz9bUwJrzeZ85a+TMMwN5Lhba1omd1/nAgWFvLPJ+YfKX&#10;X3750KEOjn2L9cuXH6Rff9jDvj0POHJXqzHoeVlTW2ud2VzkjPGnJX+qZc6+6OhrE9d9xJg3To65&#10;xJhLHP4q37ivGjO/+3x2xpWW+ljPa4XtGeSCl5sY6+ZWGHFTXa42MTmz9bSJzfwz/h1NsI13rzkD&#10;uau9JH7lt8bUq+c51RI3aWZN/cSZE5c2cZnHpyY3cStfvhxjrLnkmkvclZ+c1Lri7eqpk/r4XNS1&#10;6CRe3eSZ0054ahOne6001My51LSmFhh+T2a/xIiDb96+P+29E8j74Vl67h23Mjix1uQY8x5BHO+N&#10;qJsTo00tcT4OiPPPb2DJ+T7LWC0sdZa6vl/5SG5+iN9APkri7HOFty5evvk7Fq4XPLXQ5mKvWM6M&#10;y9ge4MVqrWnV5Iw9Z96XogeHpfVs7aMmvJNlrxPssxj3vtNxHve3w2YNntzMv8N/Za/Pmplz8Ew/&#10;s+c7zv9Zzb/jOezuuefx7Lle8e2Ts5jTqgGmc9ZebZ3ns/q9ev4fTY9z9sy/9+zjlyfzgXA1aGLd&#10;zFfaoDOdWPbKNe3pin91TslP/VOeOG1qpDY+mKzLadwuhg8vuanZ3MR1bYrVOuU5D1o7buKusNNc&#10;cnZz7Worzcw7P7nUynzi8XtfXb8b73rttOTl3Dv8M7WrPTOD86z6XNXlnWiJ3dlpZmfQNn/iNKZj&#10;tab7QG7Kt4bxq/aunnbSXc1tXq72Kn9nn2q27Tnpac4/gCZnNVNiXuk7D5r21jKns76y54+g5b6x&#10;Ls+lzywxYrHiu25sPTnpi8vczm89+Fyd73jSnHji7swl9qSn+mLlmt9ZsXLFElPrfNeNd3alIccZ&#10;jLUTz7nETFbMxJ/wP1puta/VObK/Fce9e2bE3ndt1sTvLLzpSk7PA76XGGtYc2DNy8s4cdbJJca8&#10;Vv38/ZI6+F5ysInp/KrfFcc6fDX0qZkTZ9+smXvWdo8TPecDm/4JtzHwneFkf/Y7wXYvY/sZv8Ne&#10;zec+6D3Ns+KLnep5ls/syR6pMfWz/kxfzwGbF9rEPF+1+sZg8vksh7prN7eYr2Jz7vSn+aZ7NOHI&#10;oSVeK7Zj+2r9MA/r4sMf6lrvgVrZTx241Im55PiBknV7GCc/a5lHi0WuZxBnPjUmP3FyJ9zd3JXW&#10;VX3q9whHHbnu19h6W+piu/Yz/u/fg5wVZ+a5ajkr/bT4XnxZkv+VtY9rnnvEfmncL1OSBwNP6/OJ&#10;/nyIS8xF7DXdr2mWlb7YScceWFbG8MyjTawW87tfvwDg3Oj4ATe+PPDoqYGfHHH2lGssj/zVUtu5&#10;1aAfOvY1jx65XFkzP+WorWZL/A6zqpFHQ6vvPNgpt8snd+Xn3CsM+dXcO85n1HKu9HNmz3Q1T/NW&#10;uCl/en7Oc4KfMKsZV/meNXH4GTfWWTM/zZQ46l7yugexz0d8NdOHa759dbX26z7WsVlL3cS0P+FS&#10;p/G7OLXcZ+eSb81+WvNgzU28VT2xJ/7Uo3knmImTe8H3EjvV6eVjhzqxOPnG6qSd8J0zxrIytif5&#10;7COGvIuclzk55F3pm/vRLHtwbzn7V9+b8zE7j6t+z2LOPfUe5VPHNxanrnlwWSPmvRN18omjNq0d&#10;zvdo6oC136TVObHyu555fTmNXcXMKFeMGuTxOXcuv+RoXTz2NGcv8KltjBa91EvreWY/685qDMZe&#10;+Cwx+Duc9eaTZ035zmWvb6zzn2rljOfs74t09pzimbNInRM/z2ya5UTjR8Lkfn+kuZ+dlXvb99f4&#10;VWei3ums9E2Oc2TuVOuVOPs7zyu1f2p9OwHPVjudi/dhqp3m0D/R+a8vTzqY9kSkh3qE0xrGaDmL&#10;uXdbD+9kH842Ya29ct7UTD/7m/eN8aP90UndSeeqPnEyZ49ndVJTLbWx+uDwWeI+ggd+PMK3t+3U&#10;MK81Ly6tmMy9y7cX8+A7V/rP9p56mNPa317OYXzHJlf9Fb/7Nm7iT7nmXcVo5JyNX9VW+eYTg+W6&#10;6jVxzck3xk65rOuf4sSv7DPn3VzjZ85kNecuv+pnXqsGZ3e18nzh5zrhJ/4r+e7lmT3IVevV++v7&#10;9ax+zpva+Zcd3UPOlJ/2vcI3P2M5rWc+selT53Iv8o0Ti2/dfMcTRuxqFvuLe9Sezvyo/it5q7N4&#10;pIfnhz3VzfuW/OkMd5pZw8+LvVhX177mH9nvxFF3V+ueGeNzodMXmuTEWydvTgzWBa5X5uRqEzvl&#10;cgawEyY1HvXtoz3pc4I5nSfPCM5d7eSfcuVgvU7nvYuzV+7NXM6Lbz57kEtc6iROXw04zRPzLms/&#10;Z9j1ESvGeVc2v8QDRxy97Kdm/n62Zp8Te8Wxz4nWhLniZz19tZyPGj6Xvpi2cjIvN3OcnX+HkZw8&#10;U/F+McsZwfABUc6Cb06e8yYODEstsdicw3zOo561tOolxpw28VOvqT5xE4e/wpC3j3aFbU3i3EvW&#10;1crciT/1nnKP6jvDpGntq9hHZ5x4mcM35rGrr+X1zS/l8S8r4ms5m/wypXkwufgQmKUmMc8rPzgn&#10;D2d6rjGT99c5wHP5/MUmjl4+Fu0JRh3qLurkudy/OPtgraHD3O6JPL7/og91FnkWWu7Tmvpa+4B3&#10;HvxpyckaOXguMdi8rE82+05aE6dzyesasXN1TZ6zTnVqidMXS6x+18S80nav7E+fnGG1r2me1pkw&#10;p7nW6jh18nwzP/nuvWutf0eztYjRy2W86p/Y9OXlfObEreLslXx47k9rTqumNrXwjdUVBz9X6puf&#10;ctTU0idW135qPGLvak09c8acgdfMCZ8Y+2dOzkoX7MRLjZUvjx76iTWHdY6sr3x5cPi9wIXvlTyx&#10;WH+HdL/kWZNHjZUYYuv4V0sNcOonRy2sdXPgkk/cNeqZA/Mjre85u737jPv8ui4PHDXfp8gTj/Vx&#10;Rw0e78Wy7vsjc60hD+4Vxro250zfHlpq1uHip0b6cDqWq15b9a5wyUtsvn+ltxd4n//cAy5j+Phc&#10;0+uje8ie+OTtrRa5/LOx/dUXD9/3r/gu8cRwEp8Y/K7BNY+fdWtorhb4FW/iqDnVMpdz4GecuHf4&#10;vZ+7PT5z1tVsz86Q/NN7tprl3fln79e751OfM33lWb5azzmftfnYQYvYWa15DtO9s/bsHCu+s6zq&#10;P/PPnwBnnL83vO8oT/f8tGNy01/x//TlSR9Y2hXpr5r3Jrj/6Y1L770PuTUa/2jcfZzRPH3xzRM7&#10;y6M94amXGq/QTb3P8qe9rHqDnfY55VYar86vZnp1n8/Uy3sy7c9c4pxvyllb2d39y1pqk894pb3K&#10;y099c+hmfqVxlc/5XqE39dv1oLbai/Mkf9KfcnKxzbfWvAnbmI7VVlNrXmu++a+I7YHWqk/nk3M1&#10;g1g08Fvriv9s3X7O8azeHZ0V1plWs1zVVzzzz/LRmTTIeYHJ/aU/ccG/Y2WvnGHXSw4WjjEc/dbK&#10;vP7Uw9pK1x6TPrnmnfagb2uuek2amVtpJebVfp4b2h2Tc3/WtFnDz+V5gvVKHX041v1DkvpirLeV&#10;m32f8bNf6pjP3F2f2dXB6rsn9PhL1V7Ue8klry/OmJo5bOap5aKWZz9hJw310Zrq2WPy6aPGI/xJ&#10;85253bm4j6v+amiv8K+o5znf0XuUd6dHY6fHwenZyvVsk5d+9iRvTUsd3w+MxPjhiHX6iJk+jLBP&#10;6pr7DEtfz2LVLzHp973PGlrEd1dy0Hc2zy57WLOXZw+G1yo/3JObeDgZw5GXM5ODjx5+8ognjcbB&#10;EbuqfQj/hhOPTX1ilzrEK4zYtGDlalNDLa01sFzJT11xnSOWN9WmXM6V9c7f1UXLfamlzT5fzX/X&#10;jOjmxb55rGeOmC9H8lzi+te//vVR91+epO4XJuH7r0+iwVlz8dzxw+B8HoFneU+yBn9a6DAHCzwX&#10;fObwvZF6zSefuvrOKn7ii6U3vhcccvRm736BEotOXnLIMTfLXlr7fBSHH+qBwxdvbF19bet33jot&#10;1ez29pjq8q05R2rs+PZ1ruSt/O6ZuFVtlU/uzncPO8xn1zzzXV8wzq5NvOeizdqJnzPoq6VFx9qV&#10;ZnLEXnGv6upg0QfPZa/0E7vy5VG3t5Zc1old5K1pk5e+nClnDWu9bWLE2TNrUy7r+hOOnuTtDbZx&#10;1hoHdqo1X02xxK7EWs+cuBMLP7nE5iZtc629yquddXK87vE7JPOtSTzVzaktz7w86l6rGvmsqZW2&#10;68Zo+/7Bns3rGbP+0//+J+D98Z7mROZ4rOJzr1k+phKrD05NcysLTry2ueZXGtS94Dpr5iYudVb3&#10;a+xOh1rz1VXH57h55vOyPxhnx4rFpzat7gsm55GL9QKDb398e1FjGVPrZU6eWHHWifW1jU2M/Mk2&#10;r+OJc5pDy/ngdHyq8xN3fgKvvH/nXf8eyFc/fnf36tW97t6h7I/vrDyffU5jzd/V/4n/uifg/XVC&#10;41fca7XU3tk/fXlSoEPcEWqu8bP2kRmmnu6pa+a19NPnTYZvGOVZc678wwMYOCxwYOSL/yj+9qO1&#10;VrF62Eknc2rY31guWHLWjanvVuqAy57EXTfXOPK9JkzqpQ/3Ku57kJzspa+e8e6egRGPrhx8Vta+&#10;Ze79hJ+a6bf2apbGnUwgp/sZt1WzZzCvnvGpladN3pSj7mz4idHPOo8NZ6YupnWIc4FTR5tcsebA&#10;2Ee8GGznOk4d8Mb407KuVY/YHDzzk4Y5OY1NncSKs07cz0FrWvmn1h6JJ6cevjE5LjlauOLVMdaa&#10;b07W7SNW2/nkpC8ey2tN9sqa9cw1tnWtT69hjU1dfTHqmH+FnTTpRx7bvYl5HJlfzaBu48wnrzFZ&#10;m3zxk5ZzTzxzE8+alh5cYFtTvnN4X42tt5Z18vra5sg9sWjkjD7PJ659pr5TTW21xBi3Fe889uGM&#10;9LuGho8pMa1rX+pcxo3LOLUSn/zMJ3fnP8JZ6fV+0M655WVP528usY9F8J6pGmnVs5dY7xOxGHPw&#10;yWWP7gmGnDiw4tFkqWvvzOGbV0c8NVbnieVQbzw5lhjqXMlzNnLyxcHNPex0wMpPnD51e6BpX/L4&#10;1sS3FjhnsUYufWKXOuqucOStod+xOmLQN2evzoGdMInHF6f2xJlyrWO8w9pjOsPko5H3Q56Yd9ns&#10;g88cmVv1Fbuqd17NPqvsJwauefFZa23PTWzXM95hukbMfcPSn4svzZAzT8wXaFjU1dAym18uOp0j&#10;cc/4zjCdnbWVvvu1vsPvavCzv+dmPrn6WP3srw5WjDYfA/h+GGU/OOTlouuHUmqoTwyWBZ9lLIZc&#10;amUevvW0H8nffojJXGokDyy1rpNnPmdLrfTBZb/WyV7yEj/VxWEbe4W3f8+lJvVJ80pXfttJyxnA&#10;TvXW+MrxdF7mcm9+CZC9+LjG5/Hj6xp4/3fc//znPz9eu4jl8loG1ws8vdDQ4huT40p8ziSfOXLB&#10;ceHzxcRc5OjRiz7qY1Pf2LpYXgecl5p5cdTIsXfOgYucnF9++eX/+/e///17TB4ueObkUsvXJefO&#10;Ghjx5snlxRwse+CTU5c8C762c+ax2RPfHBaec6j3AVj8kJ9leM7cGvZunrG91cu8WjuNxqCTOWI1&#10;8VnG4sjpa8m5yMkxp+188rsGh1xi1Jls4noGdNSnlli0OlZfDrGztLbYtImVq1b2NyfXOeRPeXLi&#10;rKe11toTT4wcMR3zeBUrxtjnEnlzWp6D02Oduj3wubIHmmLka7NP+uBZcj+CX3/QRy1y+lh9sR3L&#10;ta51z2qQdz/Joe4iL8Y+WPeVmolLvr664rTUqaFFTpy8lU0+mIzVw6ZexonvHl2DR04tfC5n5ncE&#10;j5tcYKnb09d2zk59bfJWvmc+1enh47ZxOYNzOwMcuPwuZFl3ZnPY1CF2gT1Z7rXxq/yJ5l8J0+dy&#10;FffePUfuEwu+99cc9508WHIdU7OvetqsdW9ierHkfwS//rB38tFMnL5zyc08OWN8sF6Zp8ailqvj&#10;VQ0cevk80rcfe/U/skGHPPvEeg6Zx0cTjLOCNf/hxA/6qaWuljwa1o2tK2Pe2D2Z11LHn1bOqp84&#10;ec6TNfyJ0xhidabaaS57vULvpC99su+Oszqj5rxrdnR9XNHzdO6ez9g5n9VR71nrPKlDjvk8+44T&#10;+6y/Oodprl2vu/id1knNfs6/ik+0TjD2EWs/4vStY71/mbvy0YJnv5W2OlM9c+qIv7KNT60r7t+p&#10;3ufk3ld566+0f/ryJI3zZp0MIgaefC2DWn/l0O/Q6n2fzp28novaVD/Vbj1iuZNu4q1r5SUm9Trf&#10;MTpqqNmYjk9wk6a51juJ5a56U1/VJv1JD775iXMn5yyph59x6pmfZrCW+Hf6zq7t/tOMz8wz6dn7&#10;jq5zauGe6IA/wZ1gnDdnMPeMtbe6xFzGp9rqXOHVb1z3U09LfcVtrdMYze57yr2DW/XoPPvr3J0+&#10;J1jPM7HZM30wHZNTg5q++QlP7VXLfliu7mesFT/1n/gT7jS364WGM53qfQ/cZ86Y50Vfrsxd7X/C&#10;kus9TLjUtp48c+KIufiLgcRZ1zbP/Kl9ln/a5xHcbt/qOb/WPHbKZR39HWZXS52d718sasHS171p&#10;7WXNWJs95GRu8ieuuF1NfSw4Y3wu9sJKDX2tfU7tjkfNGVpvx2vsVWyP1EzfujrWOm9dKw57hYUj&#10;Xn7b1um48Vcx/NYgZmnVYP7OWXu3fUdfNL0nqW/O/Wpzj4nPPL41dbp+GsvHTlfOz+8KLr9ExIeH&#10;zkE/+GKMrdvHucwb/4jWPfTe2EvWrGdOTNc672sheRb4vMxx7rmyF74xmPTh2cO8M4m1n/rirJuX&#10;l3Vraa2Lz1r7YjtPvKuJF0Mvfa39tXK04owfteqjp/+o1k/en08gH/feL844z5nXKXNt+XIkOXX+&#10;93//9+NflsT6OkdHMOiAow8f9nL5GshziLzWPuD1tX/ewR+R8/+RWXtgudRP5K6PPbDisC7mN7ZO&#10;TZ5fivRfnORf4WSB9Uw8A/KcD3n7iRVDnsu+6HgvrJGTLw/LwnqJJ49/Z6nfPHo/up7h0tNZdjqr&#10;Gnn5u/knfubUyJx6Jz0mHppTXt1TO2n0vDvMSZ9nZ536d98TTHO+RzzN6flYI+b5SGyuZ/Uedd5Y&#10;TaxXaul3D/Opo4/tujn7GWNdvH6tVvcXRx5Nlr5x5vA7bx3L8nXuW/Tnn87tvtqCFiPTecTa3xhc&#10;+tbld5zYyZ9yvL67L/S4Ms7Hj/zum/OIIbfCiW+bv2uSj2Zq2SMtXDDk8Lms20f9zlv/ab/vCXjv&#10;mCLvEffVx2FPSN57LQfrYyEfN+mr42OCmHrH5OT5vJBr3ji5zkAOnLOJJWeNXNbVNWcsV2vdOPug&#10;TZ2c13/+85+PHPvg8r2gdXTU0JJDy713T2PxxFxow1E7e6OZvYnBufTR0dcmhpz59MWc2OyBP61V&#10;fsLezTH3O/XvzrPD56ye+w7/6prnhH1l/2e1nOvV+029Z2dMrZ/+e06Ae9SPhXysdq2n6HssvvPN&#10;28Vq7DDUcs4r7M/61zuBP315kvHyxt95AD3K+3pH8sdEuSezPll94BtT97ysydlZOTvMMzX13YsW&#10;zZx96tH7UGvC3s3lHHA7vqvX+J1e1k73BCexV2fX87w6zj28WvtVendnvIuf5sx71HX0ufre7TiN&#10;vZoxta6wPd8uVvdUU7yaK17jwIM1r1WnLdgJb78Vf8o3B4y57musTuLMidnZxqYOvI53Wo/Uuv8j&#10;GnKcdad5VVMDzfTt8W6b86U/9WW+xhg7u3bi73Lq7DCvqr2q1yv2eqXhrNgrLOfDXwK55GasBta6&#10;OXDpy8OKdQ6t/YjNYXup2zXz9si4NR6J0euej+g8ypl6u0drJzOClccs6Z/OZp/kotvaKz351OHw&#10;F4f+BaY1bWvYE97J6pnkadVQ11grH9ucjPW18tNmLfuRzzg5+nK1Kzx5Mc1dccRN9opzVZ80e74J&#10;82hObeci1r+jOfHUxnrd0fze2EfPwbnl99mQ92zEvsras/VyBjBeiSOXryv6YuT4RSLz7oU6S5v1&#10;zll71tr7rs4JrzHEvQ9i8/rO0nzzdywaqc/Zc1+8N/wu8MMndJkhY3DJ1wdLTax57G7l/nO/5if+&#10;lNv1yNozXGdKvc5N+rkvuGCal5r4WU9+5pOzyifmEf9dus/OMp3zHU33Nd0LauR5PLOIeZ6Y54t/&#10;fBmQizyX/+Kk/2tun0/2cTaeH/lhLXn3AtaeWmpeauRs5JzLujlj6s5hL6x5LT3z+StfbHPtQ54L&#10;bmrZUx2sZ8YZUKcnPv8SJZaFjpr2NCfeOT2nD+JvP9C13nx1gaZv/JvEnwy4aS+C7EG8w4lvKz+5&#10;Uw7eKq+mdWMt2ta01q6sc6XGFce6XGPs3f7NVfOOjpzUuuunxklvMHAmnvypxlzkxRDrJ548a8p9&#10;q6x/nnC6Z8dr9T/Pby/4XMTa1MicGOtZI9eaidNf2ek1Qyx9XNnDHJa8NfMZ56yTXmLla7OG7+tY&#10;5sVqs5+5yaaGvjbxqdd1Y23y0u+6Z57nIT6xXXcWMVhz8omTZz1zYtUxxjZO/oSh1vjE4dPD+6aW&#10;fbFc5jkXrtQUq661zluf7Aq7yk8aP3PrE+AcvUDhe5+499xT3s/w3pC873c8f61cHy92VMsYS86e&#10;+HJSS541OfKx4DNPjkWu88Qs+6pLrmtgsg6GlfN9y3z7j2P0sfaGz1kR43slRmzzxWReP2eQ7/OO&#10;Hvazt1rkVytr+PTA6ssTZ938I1aN3M8jOn8nzvc6q694r3wsPnv/PdMrvX4uPNtX/lVfcV/F9rxX&#10;8WfMvbs3vCbulvd/h3lHbdXX81zV3zHLX0Hze5zXf315Mg/yewyU/b+Snw9qn6x9Ph0zf+fgqrXa&#10;X3PEkb/iisU2NvnWVrnUecbf6WftmR6v5nI2zNar513hmreLpz7gvT/NzZ49T2PvxqueJzqrfZxw&#10;J0zuM+vOaD/thMncyldvVSe/mmXHebZ2MtdVD+eezggu+V2fqbbS6lkmbmM6bs5pL3XE+4bpan/w&#10;GuMMaqn9I1hnf2TWH2G/d/Yn9tF9Pcp75OwnDv3dw1TvnPNqu34a0/NZDXq9Qic1cibPBatv3dj9&#10;mjdOC9Z6+ol5xEez51Bnlbf+LstMPVfH9s4ZVxjyLLHG5oy15Fe+NbW04JPT2sQuOdj0k29eDnaq&#10;Jy7r8qxrzU9YauLS6lOHR2xOS82ldteI5U9Y8Vow+lq15ZPvHLUpJwcrT92snfjoX/U40XklZtqL&#10;uWdmVQOr/8q5v4rWdEbs13zv3fy75+8Zuq8x1g8GscbWea+J7+UHGcbuQ7xx9jf3I9g796v33Puz&#10;3prgPB9rYrWd98M9LMv/PVri8t6Y16Krdn4I9SEWP8RrLRHLz1r6Yj/TOhM99Z2JWN+ZOjaPnWpq&#10;Ji59OGImfmLf4dt7pZ3zrTA/cp4v+fm6xVkQY8nxBUksX5j817/+9XucOPbufcN68RyBy/MMvJpY&#10;lvYj+PWHGsZyjLXytPLE05PlHFhzWHFYuWpPdoWBjx51/z4BvvrU7EuO1x3+pR8WZ0Lsv04Jn3Nn&#10;8eVKlhz7E7N87cE3lzNQTww4NfBfuex/R/MRTuvnflova/LETLXEZB2OPDBZI84aca/Gd/0kvqtx&#10;NdNJTzF3e8u7Y50Xu+pnXqz65Dtn7cQ+w13p9z6Y0Sv7pe/+Vprm1fE1hTh1xJ1audnfnBrWyE/9&#10;Gi/PvDzzOyvHnmLNG2MTM9UTiy9GnnHW5IjRmk+OOaw4LBhja94v45WOdW2+hquZ3PTh5Mpa+olR&#10;07mzpg9XXOb0u2benhN/xZH70369E+A+ei+5f148tnmcYsmtHrP5eGB3YNV0t+Rc6hunbW7zGstM&#10;LvegpaYvJp+vybUOniXO/trUBPvvf//7o0dzxH+I/frDGNszgSEvRk7mnatr5PvPuszo3tS0b/L1&#10;p3mo2VOrljV7qHPXqnuX9xP/+Seweoy8e5JV33wsvmKGVZ9XaP9VNF595q84l+k1xDmxvo6veom1&#10;/urHwU5vV3Oen3Z/AtP93zNeV91+efJ1bX5cJZ9cfZPIm9PmLsmBkZ+1R/3UUt/eWUOfvLVH+z3K&#10;YxZ7O5f2Uc0Tnj3B5gw7bnLS/4x5d3Nl/5wr95aYndZn1Pq8na1nvzOLGhPH2qSfuR1u0v3sHLM6&#10;4yt639FKLL7nlnlzJ7PBU8d9TXz1xZxoX2HQelTvipfz7uaYcOZ2PPq/a6V2zmI+cz3D1bk0/m7s&#10;DCe83Zwn/BVG3TuzrLQ6j/a7zzB70mu1j1U++a/23T+6nrM9cp4TX97Kqo+WPtjUXsXOeYVd9f6q&#10;+T6L1Zx5XitM5x/lMJPnPGmYE0cs3hkyZ02eGG3W9a3dsSvuKo82Nf+CMefD7xh85pK/6zHxyL1i&#10;XfWlB5ie+5HeJ70e0f3KnHwcvOIMP2uvzDrdr1V+musEO2HIsab+U58pp0bWyGU/9L34CzguYr4U&#10;g/Uv5dQixzJWzy/zmc+eJz66j3Kv9E+0s7d7vNLtumfxCH/qv9LxnnDm/gsp8N0nVt8ZrWdeHJbl&#10;DFh9+Wl3tcSpS+6Uk/xX+M6AzX3hW7vqI/cKN+3xpM/Eu+p1Uj+d+0TrEcxuX6dnb99JCw0vnhNg&#10;+PKeX5zE+i9MgvPLk75WycX6hUD7tPX1EGwucFy+bjoHOfXNNTd1qNmTvJqpQx4tllh5qW3tA/jb&#10;D3UyB0celtcS3sfhs1/PCW7uTx45ONj/9//+34cFK973hOKJqbHIsYjR0CeW95H8DSPPnHgsWtTV&#10;zFr7GSee/G7ZH84d3k4THXXFdXyn1x1s9ktenmPPIifx5t5p6beaxXzOZO5kJnknnMbCMYdtDWsn&#10;c+wwr9Khx6lW70eeeybuXO8hzwOsry3grKVGaqtFzrw5rVzi9K1rdzUxWGfCT07mqeXKWnLArOaW&#10;33jzqWluhbWunbg5R/pysPl7pXvBmXSTrw9XPPfb13KtOGz3ydrkq501Nab5OicWvjVtapMzz7n4&#10;uJVvDWtumilzK1++mivcz/zzJ+AZa1H0/LnH5smZB2Mey+PB2OdMYhsPlisx+uqIgcuiLkc7PX++&#10;of/8E7wz8v7Nxy75XOqSm2rm5fv+V6zv2Tw3Z5YnDsvlnnf7EKNWWnhe9rA3MSt7fsvc++ms91h/&#10;vl93ue/Ec36e6bv75D3W/4ze79jXV5j7nTOg7XPF8/OeEXdNzN/Vei+0eUanZ7XCpebd8/U+anf8&#10;E8yOf1Wb9pd7059wV9o/63+8T/ke5/fyL0/mg9EHxle4yRzuyTxivBnG2mkvk7Z8bfLTn+pTjymX&#10;OlOdHBh7NKb5Ha94rXMnzh6v1kfP/ba2tTuzTljnV/9ZXXXspb6W+tRjyqnxvWzuxfnfNQv62c8+&#10;U85a2hNc9gD/jj2dzJFzX/k5s9jskftwP9a15rXqTNY/9MlNzAk/8c/6zMCVffGn2brXCpfc1kZj&#10;4k247pdx4rNf7iPxp/40m9zsQ67jHVeNZ+zV3jyTnsueV3xxp9Z+4tVf9TcvTt5kwYhf1cnvMBPP&#10;3MkMYk8sc7xSM/c16WZ9Nd8K03o9e8aNJU7dxDJHx6vZOp+aXTN2lhOsnEds7vHVvVrPPWmzjp+z&#10;THsRD87LXOPJe6UuPgvrX5YaT1pTTo0PofoBfldPuNrY5qkhJnn6yRGnFZN7NNeWXmrJN2e+Oe+M&#10;7T31yHl2OLknGLF3bc6SXHqergnrPdCmVuc6nvSS337y73JbK+PUnfKnvdQ5xdvrUZ58LX1Ti9hZ&#10;eG55ZR6uHD4soQbOhS9enDVi9c19D/vIDM6ee9Kf9FY1sNa00xlQS2xjkgsusfjcB/98kjV0jLEs&#10;tbTez/4gSh6c5pLLRR2+OGrpJ/ZRHz1nnjSo2TNx+tbgmktOalpPTtZP/JX2CfcdmGf28o55TjVz&#10;bs+UXF75+EeXD3rJ/f/sndtyJMexbM+DTJf9/7+6zSRqPxwtYBbpdEZmXbobwFBIs0Lc3D0is7oL&#10;mJkm+Ne//vXtN03yIUpi81gXzzV0+fDkSp+87xN5WucwxjozFh6X7w+17KUFg+9KXXxxqQ2WfM6W&#10;Gmqtcuqqg7UvHC7Ox9mo4YvhHPltQJwdZ8zy+wQ1cOw7906OpT4+dS0+NXHkiXvJT1xjVvEdzkqL&#10;vPNNuuSsTxpyjnBo7DC7Wva1X+baPzNvc67GZ+ZYaSbXWbUrzpl86oont9JOvBjxWUOr49TXb9sc&#10;eySuMVm769untclb8zlAD3L5jJAntufgPS5fjLax5LnUzHrm009M+mBYK2z3EJ8aR35rgCeXWhMm&#10;dRuvhpjmH+Gb13zqOV/6zTWebOuio5YWXuadXW7HU587OfW7P7E9d7pgfM2KS01zV22ey1XuN/7a&#10;Cfi6w3Lvpvvnswlln2nyjCdu3kfqcpwwe9qXXlws6/rJxwcnT/20byI/vrgHfhZTL+vquR9qaosD&#10;43JOMfLtDy73IQ8cGHHGqS1Waw9jLHg5WPfVGGMw6sizljZr+lpxxFzqmde6N+ta6x9tP7J/9lr5&#10;H73/R/uxj34NTLkzffJMWrP5WYfn1bhnx762c9Zn9/jZ9Kaz6Jxx3reP3icz+Ax3ntUMzqld4R7N&#10;T3NkT+uZe7TnN/+1J/Dwhyf7ZvMi8IXw2tFfo+5+2MPKt7N1Yyy5af+ZTx9O441TP/0dh1ovuepm&#10;3VrmHvHVw9LPuHuv8o/0hquufvdt/cQ3djd/1tBobveZ4uxNfdLYae9qU79drmdZYXPfKwx59aY9&#10;7Xhd2/G7Zs/WIO6zgsu14qidmNZo3cROM3xUztmzX+4Tnx8ucll3D5NG4idfDWvE6pG7o6nWzqqb&#10;/bPvjvtoberpPI9qP8KfZvB+nNG9gj2jdwaTZwnev3horntrfOPOxGo19kh7xWudo/iKjjNNHHKr&#10;/G6G5thD2/WdVtZ2vKzhX+mV2OTS2xrW55u5nA0fbs4x4cwlrnV+hjjnx3dfz5wdzezTMb0613Hz&#10;nQ8cK+vE5tM2BhzLPFjx5LiM35G//2qt+XJ/j/5tJvP2Uyfz+tiuW8v5wDiH9ZW1b+NTb8Wd8rv5&#10;JvzVXOv33Ds993SFs9N7ds25nHPS7/1PmDs5dO1/h3+Xc9SXeu/5I+bsnu6P3nzP4ErfmJwXHD8M&#10;Q84PxOCzxNnLPDVz+K9c9nxmPzW1zI9+xu6p+04YsTs78dD2gtsYYj8IhuXnSPD586TzJdec81Dz&#10;MteYjsVhqaW+ucQ84quN3c2x65E89Vb4qT7lkp/65MVrE/sKf7oHOccrep7RZP85W/o7/nRu/qxL&#10;LZ9hxLzmeQ/wgUl/2yT/u258bHN8j/B84yIGIw7rSt8cVnzm8N1j1n12WgNH3VjfPDHLPeOLxXeJ&#10;M24Mca/M4XuhZT9yfDCy9dESZw0s58we+SClZ6kGHM8bfXwu6q6pV2PEYu2dOX10V3Xz2Vvezspb&#10;YXb1XW2lR755V2feaVtT017G1tse1Rs/xfaaalOue3aMXucmnV0uZ2ot9cknbqWXGLXUSE7WMq+f&#10;/cRae4V1xuybe6EnNd/LxNbJ4Xs5r1rGcsQT89zIlVjy9kjMFd8Z0NE/wxcP9soM9jji7zSt9Vms&#10;5s5eK4z5laY9xaWVc4QBJxY+fnKsJ8Y+4rBZ19eK1075Kac+ta53rDaWmjNhvSad5H37X+cE8h56&#10;r72PTOn9xefZ5M8p5Im91+T9GQlrvjXgsexr/Jb8kU8uvitnkW9N3FFeHLz01cGyrzOLeZxJm89v&#10;9O2hTV05mdv5njc8fD8saR8tdZZ4fGpX+8Fjte579tyz31nkfIZlho+aI/vge+7sO31rZ84Dniv1&#10;zf1M9tH54T+q8TOd191Z+4zyNXRX8wzvbB/nW+HNizvqDT6x+FzqrPh8r+I52vwV/m7+aA5nPzPz&#10;3Rm+ec89gYc/PPnccT5eLd80d164cHzhM71+a5l3h0dvJnE7iyY/ILFaX54/QPU81nc2z2aHe6T2&#10;ih5oer55LtnL+tnZkyvnzpnCvdr70X7yH7WepRY995K5R/vc5Z+9H0ez7urT64B5d5y7+3k2z9md&#10;lR8cfH7YSwwxOO9v1vUnTOL1UzO5+FlzLvONta5u143FGZ+17veIb32ao2v+hcJqBs5fzoTJ8zmq&#10;t07Pl3X91pdjfer5ypz9dz3EnJnxCrZ7yjU/9SPXOPHPsFPPI105d+Z69n56BmfLPUw94ZFPvDm4&#10;5rXdR33fX/6FXnL1U7dz6quXtnlZO/JX8x7xrtaZn145qzm13OOjM2UPtDPunvZeWbjy4TqjOtbk&#10;E09LnPwJ1zUx5iddc2KNtVPenBas+5GXPcEZp585ea+yOesjPXL+R3RWXM9kVTfvfsS/ei77rqxz&#10;WHc+466bP2sf5Z/ts8JN5/vMPU76q1nMJ+doFs7Pyw/6oJPniobfX7Di7Zf45GX9Z/VX+zGf59vn&#10;krXV/hODP2mQ99zFg/PDB/j5D032gtN//rEGRy1z2Mx3nRqr82/J/3xJrrkrFl17aOWvtBsn/qx1&#10;Lysd60d603xT7kjnTj3P7Q7/2RzPUot++9O5JsaZyJnX53WdFx+S/Pvf//528WE+anyY0t+KiBb9&#10;uH755Zc364f9wPgbKtEXZ/+2zmKe96AcavQWg88yloO1Bhdfmxh51FjE9jJ+K/yoUZfD+z6xqSEH&#10;a2//HJE1nilqqouFw5nB4ew5A3KeqR+IBINPb+dRh9h/1Mmezmku9yCXHH5j5VyxRxr2RDOx5LN2&#10;peeOt6td6SHWmdU1po5vHps189PrIrXFmXu27bnUf1bflb59tHk2nZtmmXTVyHNXq+0ZTHOeEdOX&#10;97LLmYnxfT2wP/fo/o3BZl2uWvbAmgPDIpZLrDZ+ruZRM7fiJF9/xTmrAQ4NddCVS07ffm2TZw1O&#10;8sSY65i8OTWIufJeTjjw4FqbPNysketlH14XudDLXPeeYvjqqbXqT/7MAucZ5B6bbx8xaDsjtakO&#10;JnWSS+17ff4JTPekc95npuU1y+vF1y427zE1/6yVOqmRu06MryPq9qDulXUw9m3rbObBuqwZP8u6&#10;D3o6L9rE9rSm9X0HLvnUM4dPjivPWx1y/iwKVgw/d/a9oI/6YHcrZxKX/PStY83Lz9pn+s5zdv+P&#10;zGovLVrp39F27kd1rvS25xXON/a/9wR4bfKa0b76JOyzek+s8s5FPTH5eiefsZw7durhObVeYrv2&#10;HX+dE/iLNzBv2JUXjDw5WvOv3Kqzn+0x4XNOZ0dPnx9w9MGKN6eFYy351q1pxWRMjiXnPXr/Ci7z&#10;+FzJt26ubeqd8e2pzllO4tQgN/k9c3LP+P4A6nnIcWbPyPsojrqXObFqZCxGXTBdJ2edWsZvwY8v&#10;YjKH35zUFwtX3FQXh01s5s/69hHfMfmeQcxqj2qlTWzzO04e/lHdMwC36qNGa6d+1lprhZv6pc7K&#10;T57aU09q7i+1cj++7sUmzj/UWUseOWJz9PHKWtYzLxbbSw425zMPXl7m0s965uFmnD61XtbV05oX&#10;T36qibOGJWcsf2XFyTFOvD3ITXWxiTMnvmvG1PXlfIR9Rc9pr/Qxf3VfeTaTBrl8D6GfuOSveuc5&#10;yM1czk9djHr2yLwcvzeKnWz2muqdyz5dy1jdfH9nXR1ndR8ZgzfGF4Pvso8xVhyWi+V9Mn5LDl+s&#10;awfIWyrnWmEyr940b+ImH+5Vnv3cN7qtYaydepM70x+M147DPOJWrw35WNbUn5w1NNVS35o495ha&#10;5KyLfxP98YW6uqSIJw45lxhjrPW2icHPWcT2X36Cs4afC777Z26XeK35qZ85sFy5f2vysfbDt64l&#10;lz3TF4PNPJyPXM4x9dzVJnzn+vyo9145v86lzq6WuDM+Wo/u6UwfMat+Z2bIfevDa27H9sZScwbO&#10;2dyb8+OLmr5fxKubMTk+8NLvSblY/sHCvjl39zQWY9yWudWn1njna17jrtYb757Mez7GK5s4ZnLe&#10;zK+4q3zuLXV8L3FeXNwnLn2sXLC+JuyjFrZrYrDUcy/W1DaebHKp23PCdm7C0tN8apvrHs6YdTCt&#10;072PYvXUb7znCU4sOe5Jr5XGDqdmY4h3tQn/zFyeq7rOs9pn5vXhTFpoqqc+lueQH9r7n//5n//H&#10;RcyHJs2LR5f3CR/k88N8YnneOQNWX65zkcf3om4useg6r1rGvhaIqVmHnzz1sNkjeyemfTngfT7Y&#10;L1+n6mOd0ZwaWOtgmJPFXvytk2iS5/rnP//59j0Enh+mzPeBfZhLbWd6E/7PF/LWyMkxZ4wlB9+a&#10;Gm1XdbUaP8X2o4aesRr2ILZmTj2xxpNtrpxJyznQSZ4c87s+YpJDDm1fs8ZYl7VpLjCdz1mpOy/+&#10;arXGCtezg+t+Haslt3slvmty7IPNnNrJ63rWkm9eO9XUz5q57KOvBZO6crBieD/he1GDI6/r8qjr&#10;w2HxGgHva4UcON7/LPDqvSXii1r2NZYX0F9nI+ccE95acsXZx5p548nKSWzmup81tOAkr/UTSy3j&#10;5GVeHHXOPGv6zfXeUKcmLq01uVry3D8WOXxyct8K//libC/zWHuqY428fRKnj516kXf5/YpYfTV5&#10;Dep3L/nMyyUODX0w6ctJ674zhw/PGn7Gjf2Oj0/AswTZ98R7Zh7sdN7irBPjm09t+/l6Rg+fvHzw&#10;GWd/+WKw9ska+aMlXpv4aZ9ZnzjUycN1ZjnqUfcyB4Y9uPJnT3L2UlO+5wY++danHDXwrWnv7GGu&#10;rfrmjY+49pT3Uda+ztd9rXf+mTE96N/WmZxBe7a3/MTbJ3PP9u07zTvlVv2vYHcazrPCPDPPzI/2&#10;22nsar2PvtfOtTrXVb51XxE7G9qvnuNRfZ6dqeE5m8PmfvK8drXErc4hde1n/+Z/xx9/Anl/8/44&#10;yduHJw0esX3Ts/EjukfcV/Xxhe2hOYexVpz1I3tnXnupfbVn4zNubXtctWf21b1yjqv9xOcPjuZa&#10;l9je+Fmf+Opg5WVOP3XMXbWtsYt7FrHmM8Y3v5tJTmLO8MTDX2lMeXlps58cc1hyxslL37r8rOmL&#10;McZy/+VoyU9Y8r2S0zU0qJ/Vkn8FP2FzJuuZo4/59p1Bm7zmZCy+LZjGeSba5hDDyd6NyfoK133V&#10;VWvFs95WveThk7emJW8tdaybU0trvnHm2zav62d1mvczxqu9mj86q9WeVzx1V7yr+Z1e1piH2Lm0&#10;cn49cgAAQABJREFUV/ut8M/Uy7np59x+3/Uv16jRd+otJ7XSh5sr8egZJwZfjexpjvqOmxywd1fr&#10;ZH81p5y1lYXT2h2vuJk/6t2aje+62o0jP+Xy9UE99fA7Z5xa5uytBtbXobmeA658/xJTHfPGaanl&#10;Qt8e1OjbmI6T01oZ6ydfH2tf7JQ3p459E2+tbWpbQ09N69a0R3Vx8sHrW7tjz2qIc867vZxbmzqT&#10;Nn2nfPIe8ac5HtE74p7t13vO89enV55Pc6w7U9aTp5+6ctSgxvudf1zEilXT5xIxNevqiCPGN9aK&#10;O7Kt2/ER/5l1el+d/5n972j54S/+IYmLPfjM3+0FnJd9c//4d9au5xW9lY5zaSfNrOGjlbmVdmvB&#10;4SzVmOpqi8Fyuexlztj6zqq5w3x2zX3lHFf2ePZnDvpw+VzC59nFB/j+8Y9/vP3WSWrk+G2ILO6d&#10;H5b0H2bBqINlVudNnxqLnHh7kycnRp+6F5he4snryyXnHPguccZnLBy13C88e2nJ+azAZ8nDcjWW&#10;XO7R7x/y0MtnEfeCmnlxafXfJ/htBuLcC74LTvKylhj8qSbmqm0t4qOcczaO3tZyjilHvfkrXGo1&#10;J2vpo5VYtbWJ1W+O+bSpmXn8nXZjj+LUsic285PGVJef+NSa6omd/OTstKZ5Jj1zR/jsK6f7t8aK&#10;03l4qYU+sbnUbaw4rGvKqZlW3eZOeXjmUwOfNWmYwyb3nXHtq1rNWuXF2ZdnLcvYujZ19NM2z5p8&#10;LBjz2PR5bned2Hzqm+P5Py2wiU9M5u2fObHUprz1tmC5OEesfKxX65nXool/dXnv4HWP1jqqN/47&#10;/v0JnL0/nDOv08R7n8h5H/i5kTw56/Bc8sFziUkNsVh1zckzn9rm0Mq83MnK6Zpzns03zrj1nWul&#10;P/ESix5nxjmjlRc1L3T0sSx09In1zRPrU3eJM8ZOuax/tp9nlr5zfeb82Tt9Zztr3ZdW3iOaanyk&#10;7fk/svdX6uU5aM/OdhV/Vve/GceZ5sVZeM7mPZ+f7f3m3H9m6z3Reu+etWd11cv47X/bTYIrXywO&#10;kWAFzlo1z+Lv4pzRma/qrOZUL8/FXld7JD41Vr3FJ9bcZFc495CcFTYxH+0fncNqnhWv9+2ep7w5&#10;Lb1Wuqs5Oo+WPbuWcfY8yqsnp3vkzOmnbvtqdv5s7CzqGMM3h5954tVKjhhyZ/hHGLXBic2c/bRn&#10;+4qfrPpT7W5OTfdwVke8fC18fOvqESfGvHaqTznxacEdYXe90Zpm7h4Zt54xc6zW1GPKNV/tzhNn&#10;zXOYcHdz7if7tNYZTHN+5tj9Xt3DEc/69JrYnb9zJN8cdpWnZi+sfylF/s6yzx3ujoMu13QG/sWS&#10;+zgzw6RDf7nW1cwYnHl8lvX36DcdY636xlr5q7p5cVr5aRubtUf87GmP1KM+5RNz5Cd/0stcY1ub&#10;es9MnLnUg89rCZ5c8cZg8NPip+YUk8vVGs0Hay5nIJ+ziCM35cUnDp/lDO/R/DUxzpPc7Eld/ISd&#10;O/wxO2mASv0/st4z2XeFMX9GT+yj9lm9Vvsjn7W8L8z+rP7TOdjX+zZhnpnb7SX3Pc3VM4rR5pyN&#10;zRo+dfvpJ8Yclu+r/b2Vnn7vwmZdTurpw6Pu0p/2IKYtnCv45j877j3d1T/ak2c16e/OhJqXs6qV&#10;tvtT2+XkqtnYnjP1xGrVas7V2Fnkoau2vcSYF2vduK34CTflmm+cM5lLe0Urec6XuZ/FZ89355eX&#10;z6n0OQM+OMyHJ/1fdPNBPhbPLi7+F91+oNhZvE/5bHsj/fhCPrHowMneamC9r+bA4fcCJzZrYqca&#10;OPPikpu+uMzhOxe+s6kFR599EoNZLepcYDlrP7gNBx8ta+phqXEvqKsBhxpWTfpaxxePPy2wzt91&#10;aq70xU858WmPcOrB0U8Lnzh1wHYsRrx64qyTZ5nXt+dbcfNFXPI38N+VJm7rTJjfiTwpsO/Uj5r5&#10;bNc5YnUSt/Kbv8KRv6K707Fn6l2Zu3nTbOpN2NVsvHfh+f51TuLWS130ui7X2YjVTW76YrG9EodW&#10;6jeWWDxWbNvETRqrXGpOmKnuPOCdQ27WyHW8yq346HOpkzG+94H7rTZYvq9ik9t5ufJyBngsX0fW&#10;zli5YHNuuebS6oORn5Y6l69frTwtfLGphc8ShzbX6gw8z3fW99dHT8Bzbx3vsXnvXea9V2C8X+qJ&#10;935hfW3A8/UrHg3yxtjE2LfzxHISg960wIqjnn7iG2cP88bJ0aeWOHqI737GyUHHn7+py1dDLJYz&#10;0sKzZp4c586ilsvemVv5zRXXs5n/bJvzpn9lz8/eA3Nk/46f3e9n0Mvz+Irzru7RKn92D71v9LhY&#10;1PRXevK1K9xXy+c+p9mO9i1H3Kv275xa+2p39+hVM9n72x6fgK8PkK++H63/l92L43j03yMmLTbX&#10;TX/P+twoD78n2c0+7bX5Z2NneMY5qaE9O8MKl/u8o7nj5Pl6BjlH1jOf/kpfva6bV8O6tvPGWmdS&#10;J3npg+9YjbTqZS59NOyV+cnPfvpH+mqLn3R3OfkT5q7mpJW5I92eSbx549ScfHBc8iYMtZXeEXfS&#10;2+W6V8dyc15n0yYm+dax+mLbZj17NY5YLDix2sYntmuPxkc9Uz+xzmS9Y/NYa/Kx5iZccrK+8iet&#10;FdZ8cpyLWvpif0bL/lZ7yb2v9ra6R+J3+mKwZ3ol/qqvvvYM/2hvaPTZHek3fjXHSif5K8xKM/M7&#10;bu976kmOy79wSm189Sdu1ptnnDxzKwvWfivMK/Jneoo5sx+xOSu8aX9irRHrwyc2l/nU5i8OWd5D&#10;cOSMxdrLWAt+pS0G6xxac1j4bTMHxznNg3cm7TSHtbcG//mSfHONIT/lxLeGsRysOax5+B2vNM3D&#10;Tb55rD0yh7/Ci8sZjrBy7trVjHf1koe2F/mp15RLjUd99F99hrsZe3/OY75nM48mNS5zYjM39Raf&#10;NbXMGWN5lvBBGH0w1sWrmXl8ljWx5onxuy7u2947Ac+Xc8X3jLHcy/ytP42lY94P+fcmWbPsu0Z8&#10;XMVzmjrmnPh5NuLFaBODn/FKQ63Jrjjq2nfikjuqr3jPyjPnaoZVPnu7T3Nw8so6eZ5VXHxo0v9d&#10;N7/dkNc+Fxg+qPevf/3r13+QlYNVTyvH/uSzv3Vz4OyFBa9WYtRLmzjz5owfsfRfLWrMm8veWGr+&#10;HOc+yIuBRx6MOfthOVvrYMVwL/D9TU7wfUaRF+dZwmWZTx99e2Yen7wcrDhzYrCsrCf+vfrbV3G/&#10;ZX7vJVc/e/4e/VvfnFeMOfndu2P7wZejVlvrrZE4MZnTT176ycm8vGda9bPnpC9uqpkToyWvrpZc&#10;1ol7JbZrxpMGObjNn7DqYFf1zrcuXHP2Jnd38T5Gh/etvbWpmT2zTt6azx14PgeogReTms/yc56c&#10;IfPZ6+480x4y516zl37izGlzHmdOvLqJk6uVZ6w1n3rUiDkrrfc/cXC95KhHbE0O1hx1lrX3aP81&#10;tRNpXm1t3uvE05OLPR0ttFYzkrd3fq9DU569xB31+65fOwHvDee7OmPvkxg5dPL+NIYarx841Pi5&#10;h4Xve+EtEV/8uTPnEJtaUBLTMT1y2TNzk68meC9xR6/1nA8sfPWwxlhX5vHFiyFGl9j3BzEXi3xe&#10;5NS0ntY69milDlj6OJ9ccl9l5WzpO99nzZp9p7mc79t+nRPIe+ZU5Lx/2AkjdrITJzXUltux7/nO&#10;i/+z21fvG30un92ep325V94vc4mxZu7b/jlPoO89u3z7zZMU+kVy90Wh1kcdIXO6sfSP+h9x3L+4&#10;1qN+pd8ZrD3pZV8tOevaxOF/1Jr2knPu5pi4O/yZGr3zTM5wwOxm7lrq6z9rL+qom/sxN82bNerq&#10;tE+8Wv7BJeutm7XP8p0pzyZn6fuVNfxVnfxUy5y+M7T2K+JVzzszoAVPzd28Z/TPYOyxwp6ZBQ1n&#10;V6/tSr9xz4rp17MbO2vaZ/W9ojPNeIX/34T13t3Z851ztt/Z1634nu9MfoVprYzv7Cn5Z3uK0640&#10;Vue0yqcOfv/hUx7WqzkZT/OpAW6qJ//IT6301e7ckV7XH51PPXSmWThfakd95B7h7KeFJ9e/yDRu&#10;DLNMfwgG7/ypBz/nSV9trPzOGTtPapvL81FfHHb6+QvdxNrHnPFkxdi/4+RQE4c1lpPYM/5Znj1T&#10;8yw3OT+Df7QvzsLz8B6wL3jmf4Z9Hs2Ye1th+6xy/11baSSnMc4gxhgc+l7JAyPevLH4no2673s5&#10;xKzGWj+y9sSqkf4R/xX1R/q7nzNziXXfyZlyWff7gc9Z4rwXastBzxy+l3Vq1rGJF3PWwnWpaay1&#10;hzF24jVupSd/V89eZ3HJWflqaZ1lhSef2MQ9cu6p82o/79WdXuxfDWxe6PFbC31tU8PnN01y4fPB&#10;SXxf97z2+aCeH9ajDo6LRb+87G0NmzPI6zz9Mqff9zNjdIntifU5mvk34R9fkr/Lq5mY9j2jxJKj&#10;B/+I7V67J3HmxGPhoIEmlvvFEs/+8N0rfu+ZnJczqwl2WuBzGWup0dM495y8u37q4quvb11968bY&#10;ni854rH6ydVPjczpY1M382d8e6eGueRPuaw/6h/pX6kfYe/Mmpp5Vne0znDoR5/smzzz2qzhd554&#10;mttc4u2L9eL9yjLGT06+n8GwsL6/7U8OrJg34ANfdjrWsPpnWl3Bui91PRM1jK1jk+OzMuv6zi0e&#10;23pi5LQVD04fjPOJp0aOedQUb9wc82rkfU2u9RVfrLi01pprHpu1nAlfXGrqJ89c2tYmVk/rnrOG&#10;Btp5luTk4LOO5ntHfX+dTmB1lua9H8actffbZ5I5fjby+SXPmhzjfL/CUav7iCMP17oxe1J7tT97&#10;TvXMqSMem/3AikmevjVnlo/1Us/Xu1ytGuI9F6z+hFHXmnptV/XOdzzp2LNrnxF7NvTuudhL5z5j&#10;xmf0dB/u6eg+PaPnf5NGnu8r9u19Q9te2L6PHYvt/J0Zc4Y7/Dsc52/u2f2cxa36dN+O0c+r661L&#10;fHam1vqOf94T4J73a+HX/2232/KFZMw3+93yhZTC+lPDndadmr3ucM9wPA/6PNrrI86j9+TM3qeu&#10;PxKjfbQnz48+ztL+FK9y5HOt9pW9wBs33jyYrpE7s+RhU+8sFw7c5ne80gPHSh2xR/PIBZ++/COr&#10;vlxt88R1/ihGL7nqmzNWh7w1clnPfOL1j7Di0k6a1lPP3JHd6ckFo7aWmlyteDATp3GJx4fn818N&#10;82nxXc4j3tg6tvs2xrhxqfGor/bUyxo9qGdszv75h2G1qMHhypycKWdN29yeQdzK2kObuNSa6on9&#10;6v5u/l2NfeU5rPa50zjDX+nC3Wknzz7Y9MEYJ36XbxxxzrHSm3i7HJrOm/pwzE98eV1rDetX5p00&#10;ppzaWP5yxh5a8ukTP7pWc9hnVT/bN/lqYjPfWkd18WqAV9tcPh/Fp228PDD6WHGZx+/vT/5lY+Z7&#10;BrXUR8ccfq7EmDfX1npadcHqWydWw5x2yptLHXWtyb9jOTvPzR5a9OjRfaxrp77NmTBnc6s+9ljV&#10;V/ryrMvXdl3cI7Y1ic1pH9H/qlz35tliyRnn3GKtg2kcNXHJbVzW0ofL6128PdL64SRzcuQZq0Hs&#10;RS/z2uyfdTjTMp98cxP+I3M506v63t0rPObDpgY5Lv/RpWvy3FvGiU3fPkdnoKa45FlLXXHOQCzO&#10;mnHzjK1r4VnDzzwxy37YK9h39m9fJ22q5O3xG3r2driV/qx0P7ubQVVnyfNa1dTTisOqkznz1Lru&#10;z6c8j7z4sOTf//73tw9OwuUDfPTit03yoUn+sRsdnm38hko0/A036mudkTh9Yvr5gcKcER+subT4&#10;6rRPjCbL/tj0qandOOKra5qFfubT95lBD2dgXn3yzsp55pn6IUrvBZYProLnvrD+/e9/v13k7OX9&#10;7R5gvN7IP74kLvP4qxo6q7WrrTjdRw1s1vStr/Ssa8W1nnlt48lPuR3e2sq6h6yTs4+268Zdn/TE&#10;PmrtlT3MrbQTK+aII06b+NQjT8yVGHjiVvlJ25wWrnz1soZv3fzOgp1mTY51Le9fn2ngyFtDL58f&#10;YKmxnItYDXLOAKax5HLZJ3N3fGeRe6SbeGeU2zax1IyxO6641ps45LwH8JKbPlrN9/nbuO4rFz6X&#10;+NSzJhftXI21ppZx2qxlXzCplxx8ec7UMRjm8/v7pDXl4OVCFxzWe2BMzjPIHD55c+iB9SLP9b2O&#10;T8Az5OzSJ2blWXadmJX3iNj7oI9Vh3sMPvWpq4Hvsh8cLjWwxvy8mosaS5s1/aylb31n3Zt2h51q&#10;9tOKIfZMzBGT5/L1rpXvWZpXw3pbtbHqZy7x+MaJSd9+5I6wyfson9cJK+fM3sy8qk3nk9yv5OfZ&#10;p/+VZnSWPO+vPqszr+yje8n9o+VzjX6pfdQfHS946a+4Xynfe81z+cw5mcs/k6/mcNY8d7DmV7zv&#10;/OtPoF9Xz+7IPbZH3++/dOJu82yihk2NX23P9mtcnkHXmNk6NS7i3G/6qz2q0fWpX2NWsbOs6s/I&#10;H/W4Mv/qDJ4x51kN52WWvG/pqzXlkq8vvu3EbwwxuNU6q7HiH+X5oZx1tJcjHfiv2sd0Bt1LjDbn&#10;7ZzxbmYxqfMRPn17eW+ytpu9+cTJneoTZtcDPS5nmzTFUNvh7DPNOOWmXldzrWvccxpnHd/81Peo&#10;PnGmnOcy1aZczjjVzT1rPvV+Bnv2bD5iL3lfnav7dj5fb+k3b1drrPEdzsTtmTPGp4+XfG1jycvJ&#10;Gnk0Okc+l/Xem/nGkherTaw9zRF7pdarfPvf1Ye/W4/op7bns+qVffLMV3jycLxS3xwY8tbS9y/X&#10;wNxZzqu2Py+hZU6b+vBy5UzkrU/c5LUvTw3/crVx1s27D2Ns905t6h2T66VuazVuFcM70wd+4+Su&#10;eltf9f6I/HQ+zLWa+SNmyh7O0WebmGf7eV+u9J3O0tlyH6lvPS06XuadA8szg0sMelw+SzIWo0XP&#10;/uRY1sgbY43fkosvchfll6fdi42YZzW3efctR7vjinnE2h8N58b6D09ZdxZt95Xf+bt7k7fqZ5+u&#10;y6Oevnht11pH3BmrludlfIbbGOfo87yi2Vx7qG2c9op+8lb+aoYVvvPTPFOueVMsD+vFB/H4MCQX&#10;fv5GSWbnPeAH+vjHAj8UTs2LXj738N2zPXz+dQx2tfx5CU4utFnm1TYv1ro2OfjinbV51s1PVkz2&#10;cB5/vqLGBdY9oWUenxpXcj13LPeEOhww3AMW94UPsZJ32Zd7lR/CdAZwaLEy95b48SX1xGVdvjNl&#10;7RG/+7aWfTMvx5qxVixxztt1a+LkrWz3A5c5/eRnz6neGuLBJt58aycma5OfGskzr5WbGHNtz2Ca&#10;Qyyve07YZ+XoSb+pp3nn0orVXpnlDMeZ0MX3yucGNbSspTWvBQuXCxzPhDNzNMYYjatL7rN5q1lW&#10;+ewPpuciTi6xF3lr8oxT98j3XoDjOa5uaunnPTcHT1/rPNaIrWmp5UqMebCpZV7sVAPTPYxTD27y&#10;25djz7byPRPwnh9Y6/qtl/Wuda/v+PcnkOfFOea5Z82z96yp+fOHinDlg0s+91YuGGO4fBDS3moR&#10;g0EjL+rEvlbEm8+4fTRXK2dNjJy24slz5TzOSx5frrqrnJpY9fS15O0p3j7E5uylJT/NYT3tSiMx&#10;7bd21z86zj1Ms025j57xv6nfn+28n7UfdHgestTE9rPV14oY8bzO8yJPnDi5P4N17nz/fubczDPN&#10;4vc5ZxM3YcV82487gbwPvqae2X2n+fbhSQCCzg4j/pmDfjUtz4Uz4cpY/9Uz5/2w15Wzn/jqfKY9&#10;Mxf7PIM72kdq5Nn5A+rEh5O8xqRO1+7E9LqrKQ97Vcdv6M6827OYtDt8zuOMyT3jn+Ulbpopc/rJ&#10;YRbz+NSIG0Mt1w6jRuJf4feMuQ/7NcZ82mdhzmg6Y/9wIpdZuMSZb+vMjTMvvuvkyTVO/M4mB41J&#10;x37a5KQ/cbt34rt2ht8cYueaaj9rznM62pu4M/vs81X7rAY4OfTb8awlfjej+MTInWqJW/lHPOq7&#10;HtR2GllLrHmt89nLmLqXOWzjzLVe5+WBy3nAsfgZob9Hkp9mIP/M1fPkXpz7qJ+45MqxZjzZ5E34&#10;rmeMnn85iG8NO2k1hpiVWHwu7ol65ozfWb/v1zpitGgkn5iV35/Yiz8zguUiFpv81MXvmhxxWe+a&#10;mLSJJ08sT0seX2xiqLmsG2PhceVrf+Jnr+Trq32EE3/Xom+vnYZzrLDqiNtpXa2h2brMwWXNuTq+&#10;2utnwLvv3ayeDxjPJPGel/Wu5XmrZc44NeCbz2eM+eSam/jWfF7II7/yqbGspy6++XfU+1dyicsa&#10;/orXuKvxrudO6y5Pzdyv/m6P1PwAEhaOPDR9vnOfXGKMJ+s+wK5WzyUn8+mr0zl51ne2sbnX1k2d&#10;CQd+0pPXHPJ5HlmXo93VxGC7f9ayV+Y/2s9zOjuT+0q8uWn+xtmT1y8XH8Tjt03yGueDeFz45PmN&#10;hvDhiCVPnP+gTa1nkIPlUsd8zkrNOcVnfefLE2Mf47bos5KXfuPPxPbU2kOuMedkL/7xi9ifA83n&#10;/q2BY2E5f/uYI2+Ne8f65z//+XYfwfq9hDyxF3EvZwXDwprDNjfrrdWxmplXO3PtJ8/+7BeuM8nZ&#10;zbPqlfrq7Kz41DO34iU2MZ1Xp/PJeZW/6ulM9BVjrmNnM08sVkvOeubwzYM5s5KTWs1t3RW2ca1z&#10;Ns65mmPvVS/rWH2x2vy5Y6VPHhzPGp4L+L5vmkOstj3FdGxevHHjst41OWmv4pObPr1SK2v4WUs/&#10;cZzTah3pw0O3teF5DvpaOPpadaxhvX9+/yXnol9yzZNzFjHWVhYOC7wXsXl8ltqZn3qQc1k3h+3X&#10;sxg5WHP2zNrOh8fFUmOH/669n5PnkPfWnOfZ98Lz5XXqB3zMwcXvew2WnM8nNFsXLnWfY2phcz78&#10;1M85wbJyHuLkE7PkvUfrrxO30SuMeWz2w3dG82DyYo9T7N45U+vM0749rNknZ3cGcxmLR/dnXe6B&#10;+fV7P7nnn3WfOfdX3I9n75xfcUZnO2N7P2c4RxjPxNfnqseU971Pbaof9f6surNq2Qe+Z/BZc3Vf&#10;58t8n/lXmzln/fY/9gT+4gvm6otCfL4JMqeu1prWbVo3fralX8640+9ZnBXLDzEsf9hprLpyVnVx&#10;WH8wMjdxzK10yYMRp5bWuvzcx4ojF+sPcfhqyDOmZg6/FzWx4jI2Zy9iOdrWJEZDrjE2OfiJoc4i&#10;5/mLcSbr5DNH3lhNY2osYmva98r6a2rI0WYtFbIPefCNVSN57Ten6x235o5vDdu81j0TT3tsnn3o&#10;2X2taa1jWepbz9icWPuSF6deauHLUcNcxuSmpTY1ffXEZ19zassxj5UvJmvpN864MZmf+oG3F1jx&#10;YruWcfaafLW6tsonzj7k0k9M+1d1wfOcQR9/x59m8BmVc6RGctJPfOaTm5j2E5f8xn1U7AzMpb/q&#10;Td35E5u+dTWmGrnMgzXWqnM1lmd/7JTz+zX6XnLA27drYq7a1DzD7ZlzHvjWnc86NXzrGXeeWq6e&#10;MTUSl73EkDOfOXnmiMWS45KH7Zx8McbJMyffeLJgGodWr8ZM9cyBZ/X8k3bmch7zaqnfsXmsNbna&#10;xKSfdbjE+fOhWPLWyRGby574xuqooSUvrrGp27588rnQMIfNWJz5jPGdg7+41gcrHsvq7w/mqelr&#10;1aHm8iyo5cpYPvXMG2c9NfBXtdTBFzflM7fSnzBnc61pDN+5zF218r1PxtrWy/w0f+N/1jj3ebQH&#10;sZzH7kyyBqd55tRJy/1JvjVmg5f3T9+azw1w8vDNT/ujzsqe4jKnpjWtGK161o214rTmG2+sBc8l&#10;3pg6OfWI07eOzeU5r5479klO+tnD+yCHuJf/SOe9cGZ14PCMJW9NXZ+9aIK3D77zZz81yamXdfmZ&#10;c67MpZ+c1E8MvjXxxObEWhPf8YRLjHUt+tTt01hi62KSm744c9rWNP9sa5+es+fa4aaZ1JMnpmNf&#10;u+a14qmrhfXiwxe+XuHwoTxi9fJDeGCpkwNL7FLbGEvOD1kaW7e/PPTwc+70k6e/s3DVBJd9dryr&#10;NXWT5z7o7zk6T+LIeZbkiXk/ez+o5bMF3xqWur181mQ/nw3osrIGz17UnA/rnuRRNycWy0rN98xv&#10;X+3xW+bday3j7AdylbdmnZi9OLt5cp5va6uBXS11sPK1cDJPTI1LXmLFY6fVWDGdT+2uybli0VBT&#10;C3/Stm7N2H7kJ73GGydPX5s6jU+Mfs6Cn5z0Ewe3Y3LieW3jGyfWvK9/eNNKTten2pSjV+eN7S+G&#10;vPPSz2dA78VZpvdH8sHZSw5WjLWMM7fqq5Y849Q2p56xFq77F6MeMVfG8rDmzRnL67yxFrw9zU2W&#10;83XBsQ85Y+5Rxua1b8UfX9yTHHlYzsLvA87m9wxi78UPqTfjPNTlWCfOOvnG5Bz44OnDf3DhIqcW&#10;8/h9q+vG2OyDL5+aM+kba8mzkkPsHPhXlmea56c29pnLPUy6Ob84eq+wq9qVee1pD639tea1vi7k&#10;Y83RHx+sfKxYzrkxYM2D63ti39R8E/nxxT7UE6sOMLnOQZwzp96Rb78dLmfZ4ZxHjHP6szt5MPZs&#10;f9qDmtNr2j5p7Zna5hK38p0t686QuWf7ux7M32uaE8yUn3KtdzeeZruqtdN49ezoc+Xr62j+nqnj&#10;I/6uzllwtebujHZ6R7Xs033tCUY/9ZIrRo2uJS99cfKw2cu6Nmupk75ancv4GX7ONPn0IM/l94Tp&#10;GXdmljP7PqOzw9jDmbVwrCU/c2AfWY/yH+n9M3I9+484t/f/b8iPU7IxYfq7QzwaMuv6Z7V3fc/W&#10;pl7McSVvr55/pSN+Z1f94VDrXistsJNW41PzytxntLvXFGf/rLvPzOGTX9XEOpvW/BXrWRz1uqJ5&#10;FTvN7/675pyZ18daZwZ8a1dn+or43Jvz+ZdHfvMVw779xixWK8Y4reeltbbiZB4OsVYfDXJqmhdn&#10;jyObvSas+lmDI896WmvJ0ReXGHzyWC/xWnnEcrXkkk+ci9rET0z6ic38VT/nk5vaUx1cYuSl5TWY&#10;mPbRTe2sZz41E5P5lY8OnElvlV9pfXbevWN7dvfJjImbZrYup8/G+sTN3IqvnjMaJ9da5tqXN80z&#10;5Zr/WbFz0x/fvaZPbdpDcqe6mis++UeW/bXOYKy2eWMsmMynL651zKcVo82amlNtwpEDC09LTh38&#10;1ZKTveS1nTTEdG2Vn3Dd2zj3Io9c1vtnAPqSEyOvbetQz5xx8lrzKIbrOYDVV7P55tOewYAHJ5Y+&#10;9tKKWWnLpS4nc8k748NVJzXJmceCa+xKX96qvspPvCm34h/lJy33hXUlLvPWv+29E/As0/oMIMe5&#10;+3Na3gO7UeNytQ6cvMAZy9Gqr4YxdXPpZ518x+TOLPcJNvscccVqs3/6rdN4Yy34HV89MMlJX8zO&#10;8o9rcPxzolhyec/xU9u+5PCtTxg107q3xGf9yLe/Otodb+qVvKzjc2V9p72qyU9tsdaM21J3DmqT&#10;RnNeFa9m7XzHPU/Wz+wnnytoydGqh83Xq3n+V9D8xsm//vWvb/Yf//jH22+dJA+Gf6Dlyn9kRlu9&#10;9FPfWfLDI+7V2eR23rgtPZ27ax2Ls1fXXxnnvvx7Jfs5FzG+WJ8vWu8rFg1wWrXU4F6xwMLnQvuX&#10;X35548FV7w34ny/2dR5j69qsm9M6v3HblWbjjO1FnL518+i69Cf8br4Jr+YjVl3tSuuovuKZf5R/&#10;pNP6HXvu2p0e3MaJx7b22Ro4dbXk0PMiv+pvDQ7LObSZU19OYt7IH/Ql58DnfX12FvB5MfL0fFIP&#10;q9/bcw7rHYPPnH7ryO+88Ypnva16bRtnPO3fGvaoP30S031TH1xf1rX0TM3Ubq44e1pHw5WvD3rY&#10;J3XFdq5jcOa0crVT3vnApH+EVfPI9jlkH7/v2Ut7pGkdbTS84KuhFftqm2eXvn2dh9pUF3fF+vpB&#10;T/08U+tqgvFyBnnGWjjpE4vFZk1NMLnEgZWLn6918alnTts1tdBJbfFnrbrqNc965sVqqfm+5Wdx&#10;81hjfLTct3PzcztLjv206ibmjfCDI896xuLOWPo11xnO8O9i7KFlBn2sM5m72+er8D57H/T/7Bny&#10;XvBnoVzO5n3P2it9+9pj6j+d3er1qs6R9TmQOPuoPc2S+PThJj79xK38PocJlz2ctXFndJozxc6f&#10;PcU9s0fug++Z9O2ezoLVF7uaSZz1tt2j69/x553Ar//b7hzBF90rbpza2e/Vvj3zhYpv/kz/5ILP&#10;s1EnMWf1U0ddbeo1DgzL3u/R+w9ZYq11LNa88WTVyFkm3JmcWolVd6ol7siHnxrqapsvnjoXsbax&#10;Z2M1z+LP4JwLbM56hvsKDDN89vI+5dngs5zPs/IPis5svWP55NMXh22uNfPwuOytjlb8Fav2ipPa&#10;YDNeca7k1dzNIQZd+ot1FuOp76424c2pbfwM6yx3tHdca1r1jZ2d2Jq5s1atFd86emB2cfd8ZK7W&#10;uhMzb++rY3Xd16ouTjvhppz4OxY955J/tsfq7H2uqaNV/5X2yn5Wc63yOfdq743JOH3n1FI70xec&#10;90uulhpLHXHv2T9+FffHyh8ziUV3pZ359P+o+J4Rg7WH1toRt+vw+w+GjUF7h0HjTn9n737GaPqX&#10;DviNJ+bKv3iUi5UvF+uVOHy1qbO0b8F/vnSdvDkxWrhZMzaHbX25K7viqA1vhbGv2sZnZxAv/4yV&#10;o5WT85rDNi5rZ3yfo2BzX+mf0VlhnE8rDn0uXoPP6qX2z2LZ9+758Ix90KPPPmN8ZtDi8xe2WGez&#10;hpZ65Lgyx7zkWOLeguEL2ixw01LH2gq3yss7skd862l7tqMeZ+v2EH/UB3xiOqbmhycTh77Y7mlv&#10;8l5yuWf+YxY48mKMtakrn9qddYaf/ehBfIa3m+eqhjPQ96j3UX03V9amGZ+lnX12/iMzNJfZPUd6&#10;Tnsh58Vrkg9PEvtbJ/F93VPnH2izji55cVhic8TMYAze1fM6q1actvHm6cGSp7WOFdO5CZuYZ/jO&#10;bS9mmeaxFzW+b4D3okaec3RR8+dOtanzAcrk5c8Ficd3DvupjbWmNrF+4p7t2/dId5oluVmfZk9s&#10;95rwYro26YiZatNc4I6w9n+FnXrbx9o0txhq1sVrrRnLuWrVP8sTv+prXT1j8Mkhz2XeWB428Zl/&#10;tt+96UuO5fs5nxHdXz5WPBjf/+5DSw0/Y3K9xKCbWHzny3zzicVlLTnpJ0afOntSh9hLDNa6udRN&#10;37p2VxODRV8sVt+aFlzOYswecpk3Z6xVb9WLetbgeU74Ll43GaevBtb5cl9qmLMfGlzGiaOfePLp&#10;iztj4eWsrUPslTi0M07fvqmV+1aPnGeZWPmP2LN6Obccrf3BdM6aVh1w+tT0yfOcYKllDctFXj6x&#10;ZyOHnK8zNd4EB03y4LWJN585eqW2/Z0hsW+iwxd1KSU+fWvokk8ONWLyXuR6yUvrnI0lz+LsxdCD&#10;n8VZ+DkLMZdrNYe6OYOctOqBYxk3xnrmV749V/VX5vNsss+V+ZP3St+ZtGd7NZ7Yfad/Vu8RXM/y&#10;iNYjXJ4NLM/hEa07XPqeOQtxYrX2vDt/6qDhZR7LdUVfLrOl76xX7KqvurvZfO6vNM7MYR+w6Z/h&#10;nsWoy5w8f32eT3yxWp/xYs8+v8V/22sn8Mhr6Vqn//f/fvebJ5t8ZxBfNK1FvKtN+Gfl7uwjezs3&#10;Oj7Ms77ywctdYciDSWzHyU1c5vGpudDI3momRuzO7vBq7vir2qSb88JTv/NwO2dMbdJezSHPuto7&#10;jeY4qxrPslOf1j6Dac7PHueed/fpzj6vaF/tfRV/Zn41c+7kTXk5iUufury05snpa+E3Vk3xxlq4&#10;ueQf5ajLnTjJP/Jztp3Wrpbz4ItN7WmOPLupfibnOZzBgjk721m9j8L1Wblv92PsPMbWzT/bqo+1&#10;pz0yJ85aY83vrBp3uDvdV9ece9dHTO7N3MSzJp5Yv/Gd7xg8OTWbbz3thJlyk+Zu1l1t0l/l0OHy&#10;D2uJO9prYo98erCmMz3ay8TpfmLso7Wn9YzJeYFPjvry2qojri341lMDbNeaT6wG2BU385PGlZx9&#10;ptk6R+xlD+c1PrKtucK7R/D2SAtvwqh3to/4yarfNfOP9kBn92dG+2jt55n0XFfiZ2hc6fcVsZ4n&#10;s+ljuSfeF/Pcg74P8qyBTX7irXkOxNbNdWx+ZdHoZe6q1lU8feHYr+eY4qs9Jnz263rWVv0Twz32&#10;LzD9LR/wzE0amUPryhnYu3nGqd17y5q+esZX7Eq/NY1X+Cs9waKnptzWJm7MhF1hxB7Vxd21uzl3&#10;mr3fFTZx7gXrBc98+uT8jYX81klifusk/1jLRcxr3A9REvsPuehQSyx13itYLlfOZ+6uzbM8o7vD&#10;pNbdeY54ux6cUdaJPV/yXD5jqPm9hhwLCybPnA+/ssTim+PZ5T+8c0/VAavvTPBczoJ1JQ7/6kJr&#10;x8teZ7RTb6W7yrf+GdwKs5q78zlv13qeXcwcd/ir+adeq1mPNHq2FT71u/+0N3WsGcM1p229xCZe&#10;HLzG7HArvHrPtO6J+Xi/5pzp07Nj398+F+SnJjxj94UOlzGYXOTldN7YurZnE7ey8qw3v+vi2jav&#10;68ap596tpVXPs5Vnnjhz4Lgyb11dYzHG1idLP3tah9c5a9iuZYx/ti9avpZSQ742e4ITm72OZm4N&#10;4mnZ0z4ZJ548l++JrKUPxjn1s/5ZPrOwnN/Yedy/8cqCc6186llLvGeS/ZyFnL6ctlM9eepj9adZ&#10;rLf1/dl9pxhdzlN9tPiZyRibPhpgciUma/ISq08tseZ9Zhjnz23gvajLN5fWPfVZ9EyrOdAXa5/M&#10;4R8t5znCfUSdWdzPR/S70+MZ8+W9ujPDHY49mZ/L+I7WMzif3f/sHvp+M/czzw8tngPqOleej37P&#10;Inay/UyZMLvclV4rHTWcf4Wb8kcctSfu1Rxafr9ecZknZ4KTM0x+4le63/mvdwJ/6Zv76Ij54nhU&#10;66P5V2cXz4tf/xkzX3kz2fsK58qM6k77s4aec1zRfjaWGXKms/rT3uCi5Tess1qP4voccz+rObMn&#10;mORk7TN9Zzqzhytzul/15ZL33nVNDDbn0Z/wmRMnP2upjU8NfGLkZ655V+OVlr1Wes63qmceLfWw&#10;cru3cdvUwler88RyxRhP2EdyO11q9r/TQ+3WIE7txGWentbu9E+OutqsfXV/N/PqfPrMd7isySPH&#10;dfTD8kednXPZj9nMaa19pD3q7dkmLmd3VnHGWDhTPjFH/pHGNNeUyznSt39yzGHBTrXMpZ4+df3U&#10;S1+N7tE8ccltTNbO+PD5g/eknfye7WxN3EofXS7en2DwXfjOlvms62PBiNNat9b5rhPvZhWfVs3k&#10;mVMv4+Se9Xd8an126MqZatk35zY/5aytrP2meuqlD9b5J97ZnL3R1ofbvc7qTTjnVD+tfbUT/0pO&#10;7WfOf6X/o1jP6lEd+atzpQ+Xzw/wYIn9nk/c5yjGvOcNX038XhMejHn81so6OOqJp75a4lJzhd3l&#10;1dHusFOvzqHDRb5rk7bYK7XU9V7mXxJbdwas+zNHP3sn3hx18/h3l31XfHskzhyczE8aYI8wE+9O&#10;Lvs4Izn91pzyU655uzhn2OHO1s7oncHs+rHnPidic+pjfT1j+bAeH67jwvdDlGL4x1o/PClGLTD4&#10;8Fj4XsR5H9KXDyaX+cRSN+9McsRZ11rXitOC4yI2J3ayYqfa1Vz3y5mtZc4zpo91cvhe1Hg2kfeD&#10;kmh4/e///u9bjftE7t///vevZyoXy7IH1ueduZwLbMfJn2rUXbu6/c5gwYD3Ik5t8hlTd9lnVReX&#10;doVVK7H45L2HjVlptUbHd3mtcxQ7b/YzJ5caF/muiUkrRg619BNrLXNgd4t66tFPTlv1z84uftf/&#10;FTX3w5y+z90L/cxnzrxc49wrfuZ9rpCD52UsFsuynzrv2d++rurirWt/Y/7eO6q7p9Y1f8Rn37nA&#10;q5V5/JUWeGpeYO2Pz33z+ygxK+vGb4XNF/trEzrNoK54LdhpWe+a2ubFYX3duB/2qr44eGp0TQzW&#10;mniseXHkXNaI07ee1v5iwTt74zIGY280ckbzif8o396cN74x1hmx7hFfTM7I6zL5E44cfXqplzWw&#10;LCyX/eWalyveWJyx+1NzsnKyBo8r9dVM3MQ1B/dvf/ub4a97yv3+WvzhTPMmBk3mSEvdOfGdm5x5&#10;rHkwLrUSl7V8/eb+wcDJnBryV1bOWTw6yWn/is5qpit5+jvDFd5Xx3qO096svWIP9Ev9qf+Zvq1z&#10;hnOEca6eqeMjnbN1de17ltc4+FzqUc+c+llvjYzlYn1+4fvn98Re8c/2v6KZWPeZOX1q9N9hxK5s&#10;81+5H5/fWmdyH1NvatbBt8/zvfNvifiiLtzv9XVO4C/evGeM5E1OrbzhUz2xH+lfmeUMNt8U4N23&#10;dqVhnb2nT9yc1KXuSl5zGrPSENd20jvTr3U6Xs1xRns108TNXM9A3FodiznSmbTv5OiTvZgnZ8LP&#10;evritFm7M8szOcziXI/o5v7RnPYIRtxUp/80y4SdcD3/hCHHNWk2/5Ux/Z3BOdt2f+vk4WYsNnXN&#10;pe2eWUsfbbHmM9afZhD/CmvflXbOs8Nam/DW7JGxvhZ+aqQPX5xabRN/hG3uV4zdgzbPJ31mFzPt&#10;w1qezxEndeDDVUdrTms+udYy1z6Yo+UMR7hX1Hd7yNlX/mom8do+v6NYXuqTM9/8xOEnLrHmwZDv&#10;n5+zLgbL6hq51MZPDH7W1RCXWGq55IlJLWvgrSd35afGCmNeXXo5rzVszpB5ffnG2oknVrvDytfK&#10;ITYHH5+af1GhprWM9ZNv7sjKcQ7w9m6u2FUdPDriOmYv9sHqZx+59pgw4sUYY+Wb4/3ROWuTzX6T&#10;PpzUS/ykd5RLfvpHvKt1ZvZKLufjX8Y82n/Sz15fyXeveS/Tf+asnkv2zNclef4S0g8iUeMi771h&#10;Hvlacv7lJbnM40/7SQz8CUNeHHV9NY3BvXrRy77ZK+cyP+GsaXv2I473aeq3Ojt7YdG3J1Y9bP7D&#10;o/d5pTnlzamffZ/t04s+9jyrD8f55GrV6Nj8Wat+4tHk4pxXi/rEnXIrjczf5aXGylc7z8qcFm7W&#10;V1qdT37X1OMcE4dPjv9ltx+MJAbPa5nrl19+ecNkXZ7Y1u3+xHDQzf4TbsrB8cq6+8rcHd/Zdtwz&#10;mB3/as2zZY99qcVMLJ87+PC4XPxmUX6bKFjuJRcLjksd4ulMrWvlpZ14WcdPfuLJZw0/663T8VU8&#10;/NTHz/6t/4w4+7Ve9t7hmvdIbJ/svdJrTJ6Xvhji1CYvpvWtdf5qrL4zpK6zqJkYc1jzqxz1xLRu&#10;8p7pTz3t7b6NeU87pzxrzNQ+sc8B8cnXl4cllzG6cvFZ1t+jP9bNaxtvXps9u1di8Kk35khfjZXN&#10;56mY1LSnfbFZx89Y3KRljp7ez/wZM3X0006zyldb/Co2j22sNfLu0/0wrxc48tbUweqDUSf9rJM/&#10;uyae+taM0ZzOauol1731nibOR+SY3zN2Nqw5/lzp6yj33bOJy33pi83Y86BmL/oaY8H451p8OVg5&#10;b4T/fEltc+KnmBr9xMCf+sv1TLTmteoQO0tafmbKGDznqrW3emDFg0lfTFs0nAM8vrpaOOTFqWEO&#10;a298Z0y+HGeyl3mtmsT4Ln2t+SNrn+ybHPNXdVNj56uvFUv8qp72+Aybe+o9v2oeX2/q2zdnsZZW&#10;XOae6b9a/2jWqT+56VwaexQf9c46Wj6Tyaudz4f0wTCjOOJpuY8jXHPP8nYz7GrdbxU7x6r+aN4Z&#10;OR/PiPeKPvo5Az73wVx+fzaXMyU28+3bb9Jo7Hf8MSew/d92f8wIX68LL9B8ser3pJ1PHrV8oWcN&#10;nY7VSk73M24ueflisEdaR/XUSr/3lrX2p1nFTDNb02avCU+u8xmnr6a2ZxOrFYcl1/is72qJ+/Yf&#10;PwHvRSuR995xP3bLuvgd9kxNPbHqpm2M2KtWzWfp7frbSww9zWGnH9hyrvTVwKaGmNROTPKu+K13&#10;het8Rxx6OD+c5JlHI3GpCT5xYhOjDy71zWNX+cSs/O4/4Xa9J/yrcnle09yew1SbZhJvLV/P1Iix&#10;jTurry5WTmslZuUn9wofrNyVtnpHOPmJS996W/Tt0bVVrO5VXuM7tl/mp16ZSx8+XHJe5rBi8e+s&#10;5OeMaBlryeUMxLmoiVVXaz7xV/2dxlGfHTfnyD2Qz1gNe2nB+b4lh59/ObTj2UMtLXl4XJkjf2dN&#10;Guam+cztek0YNeFZ17aWeTgTb4Xv/JWYnvZNP/u3nvgdpjmfGTOvZ7qyz5zPc/Gcnqn9Ki1nRh//&#10;WbN73s7dutlXjDP4s4Aacol5nojLPDni5ph7I22+qCXE+dLiq9d4edquq2P9yCbevnI6Jt/9yLUG&#10;uVzuxdwZXTWzX/rUvcxjueTaL601OdbkZowvHj85mW8c8ZmVeuKnHDX7ZZ1cxmqcta/gqum8PYv1&#10;zh/Fd3nqyp/msgY2fbme88QVc2TRXfGpcfHM8bmD9cPe/AU9v3USPhfPLX/mkUt/ahnjm39z6ovY&#10;1VwFfwvVtGbcGubFdd38z2LZD3vw/jA3OT78wlrtD4z3Cowank/ywKEnBl1i8uScgbxzyNeqq02e&#10;Ofi9xJHf4bqevNbsOHWdNzHmGnelR+rhq5Xa5qibx89lPrH45hOrn1hzj1h67TSdJzHp03s175G2&#10;cydfbXNasVgx+Na11rDmwO1WYuXDnXx1rBm/wq565L7S5z3c/zhOvffirOBZvM/BENMTHx254rXO&#10;JZ+8OTgufPPmJmv/qUauNROHvj20Wcdf5RtnnyO8OPmN51zATJcc7FQnhx6Wpbb5t2R9EZN4NeB5&#10;X32eJx5O3seS3oY5Ixpeu1kRtN5zbJt9ctFZmd35sSxrHzkiPbmfWOcxxxzea2vkcl58a86fWuCN&#10;k4vPUkuNSQ+c2snBv7Ly+ZAzqa1F07n0iT2LzOHDS27X3Zv9wbrPxGZP8r26B/XkUM/3oH3FaOWB&#10;VRPrz3PywKlJzmc5eRa51HzP/vbV+g7zG/q65+ww9e1FrH9dec+w1x71Xb1zApxtn2++pu9o/lk4&#10;fS6elc+V3me//jtu/FGc/dXC+ly0bg09chnveqizwqjTfYxXPPM73JU51Wub+s4Kxjw5LuPmH8Xy&#10;UltN+1gD62VPa90HnBh9MR1nHn+lKe7bfswJ/MUb+Kp2vBCmNb0AVtiJfyWnbvac9p311JefuWf4&#10;9kOfyxjtKbfqOc2nVj4cyV3RXfVzvl09a/bNnH7PTixeX2xbcebV0lI/WmpoE6+OuY7NP2JXM9pL&#10;a48Vnrp7gKMv789q3av7x5K7cm7T2TR/wpDLc/beJFffWutQX9UaO8XqTzVyU33qR27CmqOeGPKt&#10;0zH9k0O8WomzJ9hJMzUSewafXHz5Ux9rzTmK4amHnzqZVyfr5rRZS3/SkZMWXPKyRl6dzP9sPvvI&#10;Peae/ENO7zXx7jd55rBHZ5jY1D3queqXevo9Q/YR8wx7V7d5zJv76/rZWVMjOeqt6mCpiSNOn5i1&#10;4pPnyp+fwLfGig9uVVMn660Lxv75Fxmpm3w1Wycx6YvvHPlc2a/z2WulI6brq7w9xGudQ573Jc8m&#10;ueLhg0mdxOFTs26sJW9Pciy136M/vibMY9Vtjc4bJ3fni29dODkfOGIvNcmrYS6tum3lmE/Oygcr&#10;b8Ic1bLXyp90v0Iu52Ue9pqXOWdtvPkrFo1n6FzpeQXbs+3u/xXdM1jPhucHF/84QQ7fmhY96n4A&#10;hucIOJ8nfHiJJd/7Sqz/BogvudfsIyTr5iYLDv5HrbNzTfN4Hl07Mz997Z349FPXXp5PWnCtx/0U&#10;Q11dLDXufebAuuyVPPzEiJ1s8qf6Kuc81I96TXX5U23Vc5VPDXW1zVnlG2cMPvXNt72qe5XPDKse&#10;1pzTuHvcje3r8wnLxYcl+a2EPJ/4DYVcYvlfOzMHNZ5Rcqjju8QbY53fmvtKzBU/+amJby/0jK9o&#10;fzQ256d3zk9MXYx1ztszaCuGfH4I0nuGFvfQD8amNlyfTea16hJ3TzHk9cHri1djqoml1it1dzh5&#10;ic8cfvJzLnHUp7z1KzZ7JW+VB0PvK/0T+6zZnS+1ma3zxlnD52cZal6pkz7Y1UptMMbw9c1nrB44&#10;e1E39uetxFk311YdrL3Sb/yrYudwBvqkb19y5p3TGAw5Lp8jYrJGzhjrz6f4qa8uNr8PgGORV+s9&#10;895f/8g2F7w9j7hZn3Q6p67WXhmT8/WtftfNq4/NSw1z8MWizSJO3x7ijLXm4ZrDZxmD4eI+mXtH&#10;/PaVOrXU+6367jXXWI5WHnUu99P5xItNKx6b2MxPPhrT6jkSg768Va+cTR8Nean3Sj/no3fG3Zea&#10;9x1/h+d8rKtp3LrE1HIZa6mpkzh9cGJ3OPFguOSQl2fOWI4Y90bs60CslrzPRvSSA88/u/u8gyeX&#10;ujPgs+zzHp37mprq2SOts5EDp526qGNNrDzzO2vv1tpxppo6ztCYKzM19yi297QHa0caX7V+5txW&#10;Z/7MPa16rPLZ2z1os/Zn8K/sq8+LuHNX9Dg/+HcWfc6ss/qNMz7bZzcLWurtcFOteR1PnEdzuz27&#10;l5yj/XwNqJU28c6aHHPf9nNP4O1/2z3dLMYi7009GlOcWsYr3lF9xbuTz5noa6xW7rPrxs6b2PTV&#10;Wln5Ux0dtRJnHo55LbXMvwU/vogh9IdBclzyxHecXDFXrZr2XPGdp3sap86kIZ+aHHx57RP3Sg14&#10;6qRGczLe4VMvOenLN5fxNAN18q0tLzliW3uHETvZ1mvMNENicm6xWT/j5+zgM84/IKllH21zxKU9&#10;wtITTOLgTznn04KTj+8fqPDPrtSST291cy7f/2pPM1JLjlgsmvYTY6xNfPr2EkecPtien7p9qKdP&#10;7FJHa/6MTc2Jn/UzemLQcj/msOSzT+qbN2ec/PbBiu9axxNuyjVvFSf3zKwrnUfyzJC99c1r6WGt&#10;3wf2dz/izMu1nvmz/qQpV90dRizWZ1vmzvrTeVztby/mbW7qiyNnXry1tO5/h0m8vjxjbGt4ZuSz&#10;lnuwxusj8+plH321tDmDPlj15KmJtZ45/Fzo+7p1zqzrO4ea7tu+WnHJy+cVOLjqgMfXpg6+s4nZ&#10;ce2phcMlxzzWfvjuxbx7yLm7RuxM9hHDP0Zbp+ayJ7rm2ybWOdTPeIUjD84LrvswJ9fe0/mIwYJL&#10;7hSLS03P1XsoRi2x5FmrWJ131B9xE5ccfVz46msbIzbrK0xis4/5R6x6zMFlrO357JV5fc7O+29O&#10;K0+beXtRI0+MnXz5X8n2XnI/qzlXGPecvMzh53vI3mmn1zD3hbwfUEHfGcjjg/F5ku8j/8FGfM6W&#10;PjM4xwprXlzzc29Zw4c78awlPnHdkxo588m3x8QHJ7freV45h37iyWVvYuv2F2M+MfjeS3Hm0nqv&#10;0WA+Z6SHPnh7mMu6rw0x2J4djTMrue3Dtwf62UNs5+CQoy7XnNjMW+ucMRwvsC7rxtrO25M6NWMs&#10;sXgtODHJSS75O8ue2tbc5bNfzpf59NXKXPZLDV5PvsflEfNhSZ49+HzYjtjXLBY9ctTU08LRB5er&#10;88baxJ7xm2e/tI0xBsNlrJVrf/PGaRubNfypvtJrLLjE4icma9wrni/UM8+9ItZ6T8nxocl//etf&#10;b/dZXTS8mJ976XMrdd2b/aypQ52Vsb5YrHO9o9+/qqm1Jj9jNDpvHWsdy8USj2V/WGtvgB9fptmS&#10;L3bi2sOaMRxzk5aaZy1aqS3PPU01MSt7Zj51wYp3lqlmrnvKyS48MgsAAEAASURBVPwK23m59kcD&#10;DLFX30M1qHPv5fjMkk8erhhxWFdizX2kdd9YZzHHezZn16fumeCTh8vFssZzgjoXNfIsYpY8z8g8&#10;tcRaJ88Sp645Y+s50xsxuBk7tzrYzIlNa4/OJS99Z3MvnA0LTGsRm1PDGL4X94dlDZ8zpc6Si7VP&#10;5t5A//mSfLHUzMshlzrUubIOppc48+K15PW7p3ks+81YrNYaetkz8/jGnhNYzg1LTatOWnz55sGv&#10;VtbST3z3S317JL598a2/yjc/Y2eBm6/RxOirn+dIzbzz8POdeXNvicUX+ZY7Jp861H3dk+dipsSo&#10;tbJi0VJDrM9B8tTdL3Vz+M6pJeci13nj7A3ePDb11dK6x8RNePXVBm8PctTRMqee+zRvX2OtuKm3&#10;nJXN2VaYK/mVHrM67xW9M1heeyz0V/3P6Lwa07Odmdczg6vPnGqd0XjWvnydpZ5zZK79ideYq3Ge&#10;xVXuM/HM4SzeC2POhiv3P51X5+Q/Miea6qhvjG76j/T5mbl9Bh27N8/P+I5Vwx7EPLeIrambsXUs&#10;lxz8Xvk6s4bWhLX+Z7Jfca9/8Q8JHDQD5s1N/892I3I/uc9+MRJT77w5uV1HX272WvnqTPVdbcI/&#10;q++kfTWXs+cZ4XP5w1Hrik1+Y45iNRp3pJk8H2hoZN74SKt7n4nV1J7h9GwTZ8JMuYlL7gh7VF/p&#10;PitP/6MzW82Y3PRXs6lDP/3Gpk7jVpzWuBNn3zv8O5xpP86RtnGcy+6eiW9MxmLOzt14tcxr0bO2&#10;0hbbOPMr3pl8aqLHRU4fjcQcaYp9ZLac4ajfK+pXZ1/hPYtXzHhF0/uZnM45a9vkrHzvV3LzTMxP&#10;fLlZa3zHicWnfgbTvLMx2rmf5Dl/9zfG+oeSzOFPmmKyx8qXr51wzkdNX3zOYF9q1lPPOlZfrHHi&#10;9VNLXysG27mM9bFeybGeesxEXpu15Ha+YzWSY477ys9u//d///dGoxcxlmu1rE1zm9OmRufQIade&#10;YtPPn39bA5yvz+SsNOGrAYZr0hejTe32wdhPe4anTmLlUzOfOTnkrJtb2cS1VscrjSt5+qmrhZ9z&#10;EGeNe8gFJnHpwzm7mte6Z3X+rLg8e/dozvcDcT4PiPuCK16bevLN3bHOJbdj8219DWi7TryriQeT&#10;PT0D61kzt9JtrLjUTAy+GLXbJj5r5rVZwzfP32/lBw3weS/m33vJhZPnwf2dnr+Nt597warjHHLS&#10;ijMntudQX5xWnPGRTf3GOjt5Z2/MK2Nns7+9Mk+uY3GvtI/2nPid8/niffAeJA4fHK9hLv7hnAss&#10;r2deq/zWSRa41CKWbz61z57fHc5O21lWGPth05dn7oi/qqtj/UhP3BmrtvfCe0Xemn725T4a8wFY&#10;lnjv8y+//PKWB8uVzzO44LHqvIF/fLFGqC5+YvV93RCLtQbnaMmZeqqjFYtm5qb8ri9cOeo0vvPJ&#10;kZtzNN84seZeaXvuZ/W6o5tn5hyZw/e1n3V8z426cc5gPXNvwPiyqwVsdM/oj8QLSXowo72aat08&#10;Me9lLM93Y+qJVRMMf771+wF5L88137/UWPLxs06cfYjV08eyUuM98/uv9jKbcXLN03da1rOWWHwv&#10;MPg8C+Vh9eWJz+csObFYz18OOfAu80cx55v99OVZJ7aWlvqzlucw6VGjl68/YuaQg9Un79mR47zh&#10;chFT5/yI3UvyxazmyL4TJnM7LDVX9ncmazvrHhqjXvZoTMbgXd2fGn1yieccWas+5sWnxjN8dZ2P&#10;2NwdfeZNvrq8nvL9xWvKn2nAN6/j1Sy+Tj0nedoVL/FgMs55nNG6esaJJeclznrG+ORzqae1bgxW&#10;X5v8V/nOoe05Mj/N4KzitGK7bv4rWWfGMq/x2RndY+Ov6jT/I+M7++753C9WvzGfEbM37xFz6X/G&#10;LKuenzXX0Vkc3cej+pH+6jw6f9Sn8Xdie2CdG2u+NVf5xMFfadgj8X9W/yvu9S99A1c3anVTmg9u&#10;yq34Xz3fe8nz6Rp7Oar3flujXyRdt0frZN+uTRqNeVXsfpjhI+Z49jnkD/ScUe7DvT3z7B49o+S/&#10;Yr5n7dXZct5naV/RcQ44+M6TPjXz+Cx52vfs7zWaQ9x4ea+yPUP3yX2Kdcap1nw4/R4Bo4b41DKX&#10;tvHUMrfj99w7XbFiOjavzRmOsBNH/sQlZx1u+o0Xmxg4/uVD5pOb+fThsib+e+WPX+E7B1XjPyK/&#10;dqb3kNPm2WX+1b5naX+sf/Hz7N65f7Qzdg7zU29nnGqZS63Mtw/OdVY7cem3jjVs9hE32bM4uOqe&#10;5SQOX77WecR13npasL6PM4+fOlMNfa5c5rC+BlvHWJ4aaRsj9o5Vd8eln5d4zgXfPPsxh5YzWk+7&#10;63WmRh/1V3jnnHDUPH/4YrXk5Dk3OZe1xGeN+lQTs7Jw1F5hzNtj12elJVetI3sVf6TXdfWnea3B&#10;ca9Y7p/49MmZ7z67+CyH3lxn8buer6zlfJ7blX47TmqjKRY7XT4XxMFBg3/AMsc9ZBm33z3fwDe+&#10;qI8efsbZw/qNFr9S1LOPvbDWAJv/lRhO15Knn3qND6lTrnztjkR/LrFYrny29oyJRVt843Z95WHl&#10;ie9YTPadMPK14o21cFc1MNQm/cytMK171MuZHrXddzXfnT657x2/Z9hhz9ZSU1/LM8lFjmcRH6jj&#10;txLia8GwBz5MA4e8v5UIHpfPN/Xy9W/ujHU2sJ6bOeMzOitMaqirldOx+av2WTr2RY/5sXmR83sH&#10;2N0evS85G/fSD0rh84/24HgN6DsD2ubVyH7isNYzhy/eunHWyFknnz7x1WWP1DGHFvnsaWwt+6VG&#10;5ttf6YHLWvOeEefenqF3pPFR/frs8z7ljHm+EwfsKm/tzp7ucHLuR/xpP8zjTD4jxPE+tmZOSx58&#10;f48wz5zU5BMnl3xys64PJvnkz6zmdKzGKn+2zn7QwHrJxaqfNXLmxRD7QShz3gtjLIu8Gp6vevRh&#10;YcUkvnH0lCMem/O+CS6+iM2yPTLHnPYhnxh9bPri3Atx++Q8J19LathPC9aVOfDGcjMnZ2UnrDpy&#10;1MdSY2bvi5jJJi/raGSP9BOXZ9JacMyJk6ue1vxk1Zhqz8ih74XemZl2fZOPLrGXPDHco94fNXk5&#10;j5y0zVW/rRzzxtruY975iOllDN7eWrWPLHj1E4t2LnuK1Sbm1X72zH2a156ZA35rZHxG46MxzteW&#10;Ocgd7Z+63I+enX7P7H+016P9wW+Nfi4eadytd191nAmb92mFl3dkU+sIu6s7R9tn6e96U1v1Me9c&#10;Kx3qYrBneSu9Vd4e6otb5a3ftfbRorPrlbi7Pb95H3sC77/zO3p+38Q4jP+4nsf0wqfGRS2tCuaM&#10;j6w9jnCrunNQ12eGjPGvzvUmsPiiln3UX8B/TcvLPV/V+FWsnNS0lNrmzlh5qamPtX5G6wwmNdNP&#10;Lj2dwfwKa/2ufZXu3XmOeH0uR/iu535XWpk/e/+T0z2fEd/Vz/lbI2tHM8IFf4WDJrzuS14dLTlX&#10;4rOun3U5kwUPVt6EydwK2/wVLrXwj3DOB65X9xQrruvm2x5pT3U0zGvP9uv+Z+JHtJvLvM489abW&#10;nAn37NzUk5yzas0lPv07c6l9h/tsztH5916NV3tQL+tTjn2klhhyyZ32mxh56k3czKXf2tT8y4Oc&#10;Te3Eq4MVC9d8YttfYVb55Ofe0wfTsTx0U9t5rWtXeevY6S8ryaPfNftm3jmsadF4ZK323pr27zx8&#10;L2p5FhPHurYx5lur+xqDRyN51lK7MfLEHtnmH+E/u76b15p2mpUarz+sK31zWs9Ta35l1cLqr7B/&#10;pjx7nV6rqz2K5RmJ7yXe+uoM7aeVh5WLXfETn756WrUSg5/ajT3TU07rruLVHOLP6jmbVv5Vm/3y&#10;LNChZr3nti95eebk5ixZy3z6YLjUW/VMjtjMvdLPmVZ7Mp/YV840aTsDtT4jz7h5z5o39Vsz5+r+&#10;j8bZFy17p+U55Ycl+WCk/0tucuD4nsKH67j+9re//fpbKf1Zx58jc9bum7X2J2yeib62+as455q4&#10;5NifdqXzWflpLub13k3f66lx31jeH3WwXJ6L1nsvXuuHZeXZF2188r3Ii9MmpjkZi5/6pUb78sin&#10;j07GWd/VxDnbhAXjEmeMpe/ES2z6yb3i2+cK51nYPtvUzb2ln5j01TqDTd6En7TMJRd/lZ90m9vx&#10;HU5rnIlzZvzuy/vXRQ3MxEmevnj4yeFZYU1rj7T2Sm7WV779r/JWeru8vSZM95/2I8Zz9jxSVww9&#10;EgfGGAyxPGvGOR85ZzGfcXL0fb6LN298xtoX7MTPfSaGPU747CkXHFe+xvDznJInHv6qR9YmDDn7&#10;p3b6q/oq71zaPv/Uxlen55NnXlzzOxanta6O8c42d4d9Vs2eV+Y82xvt1LdH5q2jSZ3XXdZXvXx9&#10;Zl19bdbSt/7/2Tuj7ciNXNneh1nHc/7/Y4/tebne0mw7Jowkk1UsSd2jXIsCEAgEkElWSd0qt7WZ&#10;wwd3BqyxvFWdeTUyXmFy8hzsfVZj7att759+Oe/UfzqjCZtqf0bs7Lzu3vNH9zub3/dV5voqz8FX&#10;O6M+Q89Ja5741bN3z+yNf9Y/8+m3jvHPZlfn97Pt82fcz98+PPnsC256AfxMB3d0Pu79iLM6iysv&#10;Ivpc4dPT2Vb9n8FX2syY3wzp4dxYrlXtlXnONHbyR7M4c840YZm/07dX7iP9O3vtatnf2Xbr4FFj&#10;/ZW6Z7m7s+Z8Oedu/c6c6t6pudP3WY7zns1vnn55nrv97dP8Fd68KXYmrZzWNN+4/LRyxbKGnLEW&#10;Hr51WuvbZh255Os3p+PWPIrVTM4R9kyv7LHysze9Ml7VXMHVy33om0Nvwq70aa570ZrPPvbXwsHv&#10;2NrJJte8PYyfseinnv20u9rNN07tIy34cK2T23HrZf4opx62eeZW+E6e2pzFGv/yj1zm7SVmTN1K&#10;S441cu0lLk8d4+Y3TiymVVtrD+Mzu9LJuuZk7F+y+nMo/9IDvnHqPOLTa9qTM0y5sz7WHGlkTr4W&#10;fXw5xOkT76zUg58amQPPeNLuWvmJWzdh5r6SdQ/OxNxc4u3Dk4M9W3K0Z/zv/N9PgHvh/SA7xeJp&#10;8V15/rxvqAeuL1fbeGrIwcKbctYf5Va1qX/kt3bH1Ob7pHkteefEBzd2tozhuMSNV9ZeE5/3dubL&#10;vq3j/HC8kuOcYhnbWwsn89Yc2ezpHtQwpj57pK+2NcZnNrWbm/ryEmv+Z8Y5l7M6D7nGzP1Ilj30&#10;XsC4fMZ5jvkXB7F8kI6LGAvG/66bD9KB8cFKMDU9I61nAyex6azJq0MdfvLUusPmLOrZr+cw/9l2&#10;mtmZyHE/WNxH7yWx++L+5ZKHpZ57CRcePjgLXXxwrtUc4qt7Ji4P7fQ7zlz68J5dKz1xZ9U+009N&#10;bWuB7/S5m9dz3BXv7GW3V57Z5NvL9yB05Zkj5jKGgy+POFfnsi55X8V3Xq37cu60vo59zbMHX+fy&#10;wDyv1CLPOfuvJpKj1rP3XzYkdlGjRvY0r7V39yUvJvdu63xnurkX58296pPLK/etBpgc+rpHMFbm&#10;3oDA4ObMcluTeZLn/VEPm3lxsJxD/BGLFn1XevZvm72yVp57ztga+cTm25f7UZY5uD9Hi7l9hpzb&#10;veQztNKgps9lxVXXPvDEsiax5CbnLp9e7kFNMeNnbe4HLWLvS/YWT7681QyeDzX6yU2txNN3hsnC&#10;UwOrn/V3+K3rLI3f0esRDeZwpqzfmY86LpZ8rXhqfiXffU8zuYcpJ/ZZ+7PvzozOembRvKpnjXVa&#10;euH3n4/OZriat5/nYb24lnxz4Dq/dVdt6l+tlc8Mvg9OM8q707pvvze6j6s9mDtrc37wjCftrJ3y&#10;n4U5V86fPnPJ2Z3ReuuI9Xc1fgae5/DZe/nbhycZiBviTfHF8dmDflT/fiA9B88lb5w5rTnjnZnP&#10;uObVPtJMTvpdo2bjZ3FqqoFNvDXMy888data+at86hz5u/XJw7d/f1NyP3CSdzTDbk5N+PrOcaYB&#10;/+519/7unm+l5z0iv3t+R1qrXJ5P+vK9Jz2DuLxnrFpT/6u6zqmm9cZHPeRYc2STy/cX+1qTcfrm&#10;takDdoWrxpHt/Xa/rp36WzPlqAeX03rERzn5cFb6clY29dG4qpP1qx7P4D0P8ZX9Zj11V+a11zPz&#10;H9XmbBPPWZ1bK9e88ZE96nVF56gHuV0teH2+WavfnO7vvuSbV7/j5CWn+yRPjbbWrGYAz5y+Otlf&#10;LK15Z7EeK9Z8YzjJs5a8eGLo2U8NbeIrX11t8tTRksuVc4hbP+XkYOXhJ9ce/PzG9xgsWP55JmvV&#10;wrJS6x2Zv6Lh1TXE5M7WxEmtXR1r1MOK5QxnetZToz/p7Gh2vTOJa1NL/yiXnNVsZ/tU48ieabgf&#10;NHJeZ2oM3Bw16RP38s8fjWecMyT+3+TnObvvxjqGx/mLa7M+MXzeP7BectUyPruv8rDZY4qTO/nW&#10;X+k56UzYpGk/+PjJwTffVj42a4ivrKzN10f3M5ZP7J83tM5LTp6zWE8sLznmzVknRyuuTdy+aslp&#10;mzWdO4pbF53Ejvof9bTuqPcjuZyN+o5T8yiXPP3kf8bepjnAci45WnI8q3xwjn9xkn9Vkuuf//zn&#10;GybP9yV4fqiSWn/u6R7EPgv6amHlY6f8dH7WUD/lwaeVc0x5sNRecT4LPzqf/HAMPPfh+eT7V56D&#10;+V9//fXPn1mp9UOTPAMsPzTLLxnpxaLW58EPyRBnrzfiH1+cx/iKpdY5j+rk2Mt4VWMe2z3MUWte&#10;f6UHbu8jjtpysfpHdXCsvYN3pJF7PuJlLmdzP2LGyU9fXmKTP81l7dRDvjm5ahtrwa2RM1n0smbi&#10;vBKz92oO885grAXH57XK5QejPSfy+vaAz8Vrnde5r3XzahJnLbzMvQV/fLEuuWJwxOU/Y8+08lzo&#10;kzE+9WqYS0vOmHrO1FibumJqkmOJ45vD9nuq/XzfzQ9/mMsZfM9OTXr0sr8289aC2SPz+tbaH+sz&#10;IIcYnppw9NtSA+YzSmwPdY3J9bJPc9BsrGufjZ3PPa30zPMfpjgTmP9RhNiqnjyXZw7P/YGrL946&#10;ztm48Vl/eY/anE8NMPFn+3s2nA+LZ4k987rwNSTHXlhnEHO2tplPv3mr2H2urHOv6o9wNKeZxMj7&#10;+hNDzzoxbfeS1/idsT2wuYy1mUuf2SfOhGXdV/NX+9iZ072i8YzOTi849sPST0z/DbjwRb0LJX9S&#10;7YkGF699fXN/kl/gPDO749yhodaj1jNzFs7u1edHr2d7+P1NnZxff3Um1qzyK/zRupXehJ/Nbk3P&#10;0rE8bOc6Tu7P6h+dK7mPPJPxw5PTjVrdjN4Mwze2qv1InJl25urDz/1kffNevZecg145yxTfPc+q&#10;X59Dz5n51Ej/2Vm7Z+pl/8T1efNOjnNhwX1zNwZLvjqvsDt9nPfu/upq79Z/hV6eF/4zs6fWSkeO&#10;eayY+zOWI441l9hX9af5V7O6r6wBM05/pSFOjXpibc/y8OWo5yytlfGVOalrTXumpr65rHG25hi3&#10;zflSp3nPxtlnmvtZ/av1zvBIXZ9xx6n5ijPNs8xeZz6zvGKes76d3zn7sznP8vT0nM648nIua7Tq&#10;9V6m2JrUk2ev1Jt48tPu8ODIcw41xLXiWLDmZ17fWrj65tpe0evas3jqLWbfK38paW33Bd/ZK3W7&#10;vO5h7NzGu3a3btpjzqyOPGPnECfOOvPiGetnrdiu7Vrins15yE35o16tf8R9Jtczq2V/9yCONcez&#10;jK8V12aN/pQT61nErf0Rbe/pFXvgnOyTFt/LvhnLJZe+3LT2gHd0X8ylXvpoqiU3++h3jfiz1vn9&#10;5Q162Uu/ZxOHTy7//AzmUt94ZVNvxVnhU23Om35qOBuW+ft7EXXuLbloTJrTHNnvbj/7MU/G2WvC&#10;xaZ9ZO0d/tFsk76zTbkzrGszxncWffSSc6Z/V56eXs5AzHPIL+y58JmXi2eTXzI7qx+uy9rVbNZM&#10;e7eGHEvbuBpa88RdYy7tEac1s+4r+as9gLuH6Twyz37U8T2He+uHNPD9YAGWD8n6wRvs77///ufz&#10;gA4XNfbPXjlL5j1T5yCWm7zMW/OobX101Len2u7BvDhWrjljORnLybrkJVf8K9mj+XvO5HYuY3m9&#10;d2Jzyf9IfzVD487euLN+5D7s5SxaZsHncnWO2nxt83pnWUMen9e33wv0scmFJ+ct8ccXYhZctd6A&#10;P75kDzEsOBd8LlbXvoH1RW7B2+FRvTNp3U/WiNmQHJg14HLIgXcMnpry1EwrV77fm9EVw3d5L4zl&#10;GCe3c3AyP9VkX+rPrtSTqy4WDA6X52hevj3V0pL/Cst5dmZxj1pq+vk40uH+wp/Wzhz2XZ3djsbU&#10;+1nM5+AOnZUWe/OsPQf65WtmdS67c6XWbk3yun/fD/STk/nE1UwMX74WHnhemVNHXsYf7a/myjl2&#10;OMn/qv4z+8h7/ur9Oaf22X536TiHZ6G9W98+V+1qHuYzd1Uz+Wo8ul/rfL9RL3u8wl+9f9pfu+pt&#10;HnvXWa56gduvOeKeY+dfEdPTvuin/4p+P4vm2T36iOeIs3z78KQ3LYdavSh2bgB6qbVT81U57sMb&#10;knHODG5O3Brjj7I9B32nWSZsmnHSm3g+R5l79Dna7Zm99K2d5pGza/2hXU0suuwLn/xdK+fVt+9Z&#10;D+dK3oRlHl99+5nvWFxL3lox47Na+V/JrmZ3L+a1jfde5IHjZ0ytV+KtsRs/qkGd+3DO3Z4rnvta&#10;5RtPfu/DWJuzotNxa08xNblvtVPvGV31rmg4EzM4m9ikYw9nzlgMy+rcO/rX10k/63z/a57z/aX0&#10;Nb3ef+4j/Z6+6zr/SDz1o0/i9tXaR07iYBnLPbLyqZ00j2o7d6V/c+3vPGg7Dz54xmBXlvVqGKvR&#10;sbh2ms/cVUsvV84jprWnsXXWgOOLy8PyOvVnEvnwfP0mFz85+trkgiWevjwwemcufXlYcOYy33sR&#10;z5ojv/lqJ+4ZOCM5L/sn/6hf56jrnmo2d4rt2zUdy7MfWvh538Gsky9Pa16bvKxf5ZOD/+yyz7M6&#10;U/0rtVf9+jyN+SUavjH1+Gczmt/hogk/e4D9N6w8p9yvr33ycsj3GXUejny5xL7ezKtP7LIOa625&#10;tuatIS+GBc9c531Pa13inf5dl/26b3KdUay5nXcvjVu/sr0H6+2nzXo5WM+H+8TCcpFLnj6c9NVP&#10;DA6LnLrk5WoTe6/4u/ZKF771zUG/MfXT5nyJ4ztj4xnbv/vt1KbO5Pf89oLb/ab6V2NHe3x2Pvfa&#10;tnsS8y9M8gzzr07mxYfn+FAN12+//fZ2ZvD88CS1Ppv4XPTjytVx5vA737F8cHpMNXIm61xTbtVr&#10;4n4m5pzuf9oTHM+IvFz+RSt9rO9X7sd7SMy99h577//v//7vrd4PUPIvUWYfZ1Mve5FDX6w5xJnD&#10;bz1rjmxqNE9NZz7SV6fPqDWJU8ce1mdereSn3gqXk5piP5Lt/WWce0v/6v4mTbDEW5N+5LNvxolT&#10;O8VnPbrnHXHOYf/Esge4e8K6mi/HvFx4vH59hq3LPL7vIeTloEWOK+vlpIZ9rcn4yEcDPbWae5Sb&#10;uGLTHrJH7lc8rT56+PCxXKmdZ9v55jpb8pKjrnn4YtausMw/4mef7I+feyfuxfcZcfk8L6lJDXHj&#10;yUnfHqkrpjU31cnBykss/a5PfueyTh+OV2PGj1g0cxY0jHMufa29jK0R/0jLs+Mcz/T1/QcNfo5B&#10;l4tFzg8gE2e/O/b+rAbztEZinTPWuqeM8XOfcKZ1xjvLT5pXsZz7au0R3/2/Sv+o90fmPuIerfbj&#10;Ga/yn4EzU74ffMYMj/Zk9q/wvH7kfV3td4WvztaZtWf1Z/lVn6+Gsw8u9/3V5vtK83BGfU7E+Sx0&#10;/pXz/8e/POkQOdDVYeSn1rSB5k0csHywcq7kq5WYvjmt+MrK09rf/VhnzBu9SyxryRnjqwdGrT8k&#10;NgduL/XFs0YMmzw5Ux+45rMGnOWs79FfXxu3Vi2ZxPTtM0peaoGrpQZ2wuC2DtzE9Kd6uKyjnD3g&#10;eH7vVe+/hMG3h3jao5w8ODnDVDNh1mtT4wgzh6WGa0c/6/S7Z8fyJmvfrnl0lu6hjrbzxvbXimuz&#10;vn1qVnXi1hiri82cPjhcY31ifGN4LjBX+mJY9RJbcZOjL1fL60FNrTljasX0M6e2Fi55LvysldP1&#10;cqyBJ8dcY+By1H3UZo/07dnYqo885ppmSwxuxq2ZOXXlZE7syB7xncMecLmMzR/p7+ZS1xox+4qn&#10;dZbE9KlzqWXs7Nbn9zA5V6x61GTfKRbLmfCz7tF53E/r0XNa2bPzahxxrIGz21s9rN93xdBTB99z&#10;SH3ycsjjk1fDXNasclmL3zEzdC1YLvuB2bMx+eaJk6Nvnljf2nxPzvqs9Ty6ps85a+SKEdPb5RyJ&#10;JTd5+JnrvnLlqZk16ZNfccDhcsmRD9Znkbo5x5GvbvdQS6tGxlk74XkGctXR8ssNeWJY+a2bODni&#10;xKj1NWWteXJgjXcenksusb3kY8mLw5Fvzlkyh7+z1N7hnnEmrZzVeVsHDs94WjnUsLRw1JTTsfhk&#10;ewZq1Z74n4ntzpV78PXqmWAbY09ZY5+scd+eV2r06ym1si59OeipSV5cblrnauuccFMra/WP8urK&#10;1a5w89lf7MhOfHrYxzMwxoqpu9Ig3zl1yOH7izV8c1o4fn/hvsrlfoMnD8wPMmVPX7tw1cKHox59&#10;WGDmiNM3Bjtb2V9NahJXW0te7eaR65WczOUeUzs5+Flv34mzyjWecWqjmbnsAW+VSx6+msm3PnP6&#10;XZ+xHLT0M59+9hMXw/LcsXzOfC8Cw4fDRR+eNyzPsu9T1pHjw5UscuBqUeOc9n4jxhfzAW2frTVq&#10;rHrIayufev3mrGL42Zd9q5H+I9qrnivcObTwnM+ZzBFzca/E4Ov7XPgeg+Xy3sPjg7LE4FmLLhgc&#10;+74RQl++feDam5x1iXGemcP3jOFzwRdLrvryyLGS+4781Zs4+3dt5qzVwmVlX/la54Wn3zl14LDM&#10;v0d/j8VX1j7qtl7i5IxXelfw1NK3R8+BbmLyuh86PhfJAbdH1qQm+Y6Ti9/5jMnbo3FyuZpnnJy7&#10;fd9/0Z3ma4yZOEtfk8ReaPTMvnbQoUauPHB96l32NQ/HnubU432EvDi+momh3bH9WlscPjmsuj5L&#10;WdP9rXH/6mmTnzPB5wLLnu4Hmxx1UsM6ZoDrkuts1mjlEavROTjmnAXbC47nYw5MPWuw6mQOn9nl&#10;oSE354cnp+vBnQEfPb4XiRGrhc1+6mrdQ/YyZ185k7WOnHwwLmPrxLLGXFrr4Dl7Y+4v69rPGn04&#10;aib/bKbkplbiH+lfmXc1Fxq5F3wwcWPq8Tm3xFa6uzha03Jvq3zWyBXLmvTNt5Wjbb3mE8Ph9cZ5&#10;rNaOzqr2s3HP4rPnWPW/62zv0lnN2Tjn6ns0vv2vnvejddM8iakr1nN1Xt6ZbZ0zvnn6eU5Tb9/H&#10;zfk9gRq/76k1Weum3COY74/U5izE7gPf1f0njtzJwr9z7eglh/kzvjpL75969Cb8qrZaWPTU9Gdq&#10;MWz2dD/ytamH/9+2PJfc94Rl/lU+ff/hN19vEJbLF96jzdV7tN661JkOKvPWpD3LJ/eqP83TGnKc&#10;QwuPHBeYFlyOtWC95DTecb+5d91Oj5wN/daYsNTtemdMjlhb57eHvbWpIdYa4MnrvDl5K52u2+V1&#10;Xcb0XvUHP+thbWqmf1R/lFPjGX01VnZnf6vaZ/CzPaV2zth+8lb+WS81m2esVd97phVvnnHz5GuP&#10;eOSsT99arRrGaa1PDN8a8hMHTE7WNkbc3OZYn/hUJy9t1iQ++b2PndodTvZqfu9drrNoxXctfR6t&#10;tcez9epgp32D83NKr+Z2/pH40fPgDKZaZ8z5wcT9vkf9dI6T5rQv9TI36WV+5buXVR78SPsot9Kc&#10;asRyb+mnljiWOqz+NC+c1Lc+NdtPTvrNI57yYPbMGvGsST+5+O4vtcTk+vO+8craO/OpCw4n/5xg&#10;jTPKN1bL2Lxa2MTwJ27ziHNRM9WJewbE/AWky7zxFZuz2pv6xNUjP+FgvRJL3eZ1bI/GO1Yz+yRH&#10;XF7m7KHNnH6+v4mplXX2gZO+XGt38sl91s9ZVlrM6JzwuXjGxLVTvXXkjnhT7QpDx7lTX2xV9xVx&#10;Z2YfnilzgnPlmck9stZpeT69xNBvXXL5LBOzEnsD4kvqCef9wJ84csklXzztinNWd6SBpkudxMxh&#10;xeWB6ZMzn7h5MDlg+OaM4Ryt1D/iPZJzlp1a5+2as/ky37X2Vds4bdakD6fjrDvynQmr3/wVnrwd&#10;TvJX/mr/j+inVtdfOS9rtTuz21tLDfVe4lreW/T5oNwvv/zy9gFJfmYB9+cY6sn7YTp1sfB6wW8c&#10;jGU//IkHfrZa44ifczjDEb9z1NuP+nw/JlbTnHH2bc07Y2ebNJ3BmeAwv9/nnBkeF790IQ/O5TMB&#10;/3//93/fsF9//fVPDh8G51+iZNkDnXyu3pL//gLHmRI/8p1F/Y6pVVPOSk/eKp9actTsWmPz8rFi&#10;WHnmzRmnbW7mHvVX/cBXuau9jnR8vcjRTj2m/cNXw5ojDTmTVd967cRtDK71nfuseGeeiQPm3vG9&#10;3Ic1cNw3mL+U5f3Ae8J7hFpa61sXfTB4avhepJ4zaNXqWJ3JogWOtRfWi5x9waYllxx8LhZ1WYsP&#10;17x69jCmNjnqU+8yby3WM5eDlZe+M6jXHOewr3ltaumrmbXkXNSqB5ZaGYMf5dRLa032VsOe5rLu&#10;yLcejhryM2fenLY5xFw5h5zG1dBSIxesn//OWzdZuFP9xP1vxDhnX7O+PrBcfW5Xz8d77700Rqef&#10;ATnmrva6ws9e1k2YuW/7fQJf5QTyNfTsTP79+1d99nfmgsN7FefCtVPz7Lkd1ecMnm/zmTHn1L/z&#10;3tIzdfXB7+qTOuhnnP3xP3Pl3n1WpnmPZnRvahHrH9V9515zAv/whiCPb7x7U5Jn7WtG/bvqR/Q7&#10;6+H+z3h5vtRYl7sCSx38iZecrD/zu27SPtPofGuSP9Nd5Scc/ewBJ+P0e7aMV7zsqXZiqfEV/ZzV&#10;PU7YanZq5GvVoSb9lcYzOD1f3SPnc4+JHfmPzJY1Z/3kas/406yP1Ew6jeVM9LCPFn76Xf9sTP9J&#10;P3FnPOuVOvhq7Nav9J+td64jnaMcc5FXZzXnI/iO5sTJeaf8I7N0jT20d/dRN/vSY8KTs+PnrPmD&#10;dNbS545eqfmovzPHDudq/zynqXbVU5x6NcD01SKWK4aVp01MXubEjmzzu2/mM5d462cu9ycOppYY&#10;GvrmUpdc5vWTkz7PrytnEEurlpZc1jROHiw5YKwJt177znz/Ktavt9aRl7VHvnxmnOakFpwl9y34&#10;9xf7J4Yvd6Upv+uTb04ta3btNPeEqTf1kS9nsnCaR+z81qiP1e+65hrfYVc9G8/59LXMIR/f+c1j&#10;xchfWalrnc/7dJ5yPto+ur9pzmnP8Ojhnq3rs814NZP66qmF5Rc7XHC8Mp+a6asJdwdXE27WJo4/&#10;5eSsrP21zVvhE6/7E/cvv5rjnuxj3PpTPOnLyz5qm8NmfoVTN9U2f6WVvGf9ox7mnLXjo95wrYOn&#10;r838me5Z/miOo5yzHHF2cu5Fu1PzLIfZnb8t2szSrxFwMH7xwcX/opt/VRLLh2FY1HH54Y384OQb&#10;4d8cfa0zGHsWWJa6+MnFl0uOJfYePfY1ezym8F6FjheIs/rzac/qfu/qv5pdffvJ61gcaw2Wy72I&#10;E3Plhyl5NviwZOq69/wepV72y5rEd/ycST9ta5tr7eaRF8uaxBJPXw4a4mJYMHE54sZa64inpU7z&#10;xK0xb++M5bzC5hzpT70ezWcd+zJ2j/QSw4qvuIlPc64we6gvT9wY+2iP1HjUdz7nMkbP89GC+TqW&#10;x+uZvBccc1hwVmq0/0b49xdqvKzDgtGbflh1s4d+6oNZr4YxVi1yeamxstSaw7dWH10wF++P9qLO&#10;JQcrnrXi8qxLS06eePLVFUubdfDkYsnJRTd9+7SdOGLsi8sFbmw/csmXm9YZE6NGHE18Lp4Xrl72&#10;ANdPqxZ5tcyDHS15qSHfnDEcMK6J37zkWCtn1/Z59Ey7Oj8bz7P1fvS5dCx/9xy6/ixW1z7NN/+o&#10;TT38fC58trTkk/9oz++6e0/AZ0N7r/rXVrt7z3yPdvncG/+I9qu8Zs/Okjn9nv3Kc+b9zfcwZurn&#10;x9yVGVKjz/sRvSu9H+HmvXBe5+xc6ssByz0n59v/uBPoe/Af/9tuxuCGNWlnvEdqrurmw7RTeydn&#10;dS7OtLt/+cw2aWZ+mn+3z1QrZo+pv5xXWea/0h++NdY9egZ37ffR/lfPdKfPxJmwnd7UecY7/Ls4&#10;d92XaZ7czzPngnbW66f+1F9sxRdf8cg3B+5O36nOPml3eVmDfzZD57NP+q1rTD281JnqErOm50ud&#10;5Nvrs6177Nk6Xs25y7OPOrt18s9s6t+tnb29z9kv81f91Llz7tSdZsq/PEmufuan+o/AnOWOXle1&#10;4B/dD3KpueKmzorD/lIra3LvyVErseQ6n7zMXfWneVq35yDOa6enfVIrfXti/Yv41XNqnr7W5QyZ&#10;B88+8pyn8+JZo0+vqZ8a8vwFtLg9H7HZT32teskR08Il3zXmz6zarWFsHp2ph/mcQ+ys96TXfXa1&#10;4KmXz4f1WH15zufsxs/anKW1yDFfz8MMXuS9clZ996F2xvjyzD9jU/sZnc+oZfYr8+e56ed5imG9&#10;2Je4ezzqOdWBZU3rZZzz2K9nSC1yq5qsv+LnPNbZs/diXtv5ndnURiP5k5Z9HrGpTX3us33ixODn&#10;nMSrJa/r4fcMk8ZUJ4+c+mLYrmlOx1nb/hnXfPdsHWK5U+5R7BWaj85i3ZWZOLc+O+q5wPlwZHPI&#10;8fOUH4j0Q5Nwszd1/PxCHn7npr7uQbv6uU2t1ADLWI221jb+mbEzuQfjz5gpz9A5tMyTee4PsRc/&#10;S4Bx8YHa33///c3nGfjtt9/enid/3kArdYlZaE04uRV+lsuZ1Xfmo9rudxRnDzRXC41drhpXa3pO&#10;dSZ7dZZJ4w6MOZjb2XuujrundYmrCXZW35zUw5/qJyz7p4a42FGtHGs+w/Z8xFy8tnkNMyMX2GSZ&#10;WZ7z977MqwWv+6ptzhpicsb5vco51bKvsbVqYlny3qP3WbJGHJ69yXMR++d1ZhKnRh+bMTXmwIlZ&#10;1mNdYtaIt13l1YavL1fbWhk7J1z52FzuL3Gx5slRy/1hvbinvawDt7Y5xvRGCx6WZ3daqZO+XLCj&#10;dZSf9o8WePdSp/FVb/nmV73Mr+yjdSu9nxHnrD1v7x37vPvsUs9+fZ7J6dyVGP3Uyhif1wzLOeDK&#10;117p9839mBPwfn1Mt5+3i99/fNZ/pHNl1mlu95D5z7iD9HeW7i8+zd/cZ+J8f6OX/dR0DuOrlp83&#10;Jl11up/4R9qe4dk9f+Ts373WJ/C3D096Y7F90ycZ+Z2z9izfdbvxSne3/hne2d5S2zmtMQfu1Tk5&#10;bdVq/CxWX3vGn/LUdv8Jm2qfwVYzO8sqb8/OdywvrdpgyU88+c/66mL1n9Xcrc/9UfPR/XfnvIPX&#10;e72qSf3d57OaSfyufkez24vzsJ+Y9pGzUq81jOmVvj3EjLXOZgwvsaku89lPjc+2OR+zuIfGc05z&#10;2syl3+eTubt8ZnBmNe3buPkr1j2utMThyUVf/EovuKlxtfYqn145pzHWS03ir7qOZmN/q/xRLve6&#10;4uXZJV9/1de8Vt6Znvy2R3Xm7EGtWOtMsVzqUyP9rAO3Bhw/4+Sax2ad/MTk7mBwWWe95WDRzeUf&#10;us05k1audT0XebjmjZ0pdeRNGvZZWfXVNZZ/ptn8nKtzamLNJd/8hK344tZq8/zB5KW2mDVacHnJ&#10;EZOHlbvi+cuYrM3Zsi517/SdcdKc+jOrF7Ny5fzpH2lP/a5i6HtRm/2Yg/hHWJ5Zz+z85nsv5sHx&#10;+2p+8jLnM2e9/bTZRw3rM9d+1xMnR4205K3Tdt54ypt7xqZu+j17nhv9Op+1ziNHK37VUj/pq9P5&#10;jqm1Pi1+c9XctdSz1J3q5Ey5OzH75CzukT7m7Zlx1pj/KJsz7vTMuXf4E+eqht+/UksNrK8P8sTm&#10;iNkf9fyCiQ/K8WHK/pcn4ZPPX0KpoUXL1feL/vIm6xmbUwfbmNraiZP1d/g5Q/ZVO88FLDnUZmzN&#10;R1r6+4xguR9Y5+LDQszJfRdjPp8buP6rk+xVDTjpU+t+PTPy6D+7nEuLnv12tZ0JvnPu1k489XIm&#10;tbHTfNao17XizQNvzNrG1fhIO80yYc5kzlibePrkV/sEh5t8/ImfWPLt/4hNzUfqP7qGffuezOy8&#10;pvO89D0fbc7Ze86azFnre44a4Oaab848Ne1TA6ZV11i+2uKp5RmAdZ6c71vmwFIXn4v3ODnmnSdt&#10;5vCtmTjNhUMfcS04fsboch2t5MOTD+5czVFPbvLgej74U2xd63QfeerIl2cfcLly2pLnsla+2o2b&#10;R8dca06xPazveKppLPup05yzWI1H68/0f8Q8zwvLe4LvOWFfeVZoZ3/nSOssYI+ss3pmyD3qW6d9&#10;pPd3zfcJ3H0CPI8+o3do86/lq4dtfXOP9rr79aOes67mgpd7sW7FfxXuz0mp7+xacs63e97yrEv9&#10;9Pm5iJVnkfln/fx5A62eq+Pu5/zy1BCXn3mxHWudesbaHY0VR81V/hu//wTyzP/hw51tuLFJytyO&#10;/0xt66Plg/bsXK39SOzenOmKRtZaL9Y6nTdu3m6cfdC6S0/d1MMX7/nAzVsjJrdjeHLhkPeHXuLM&#10;EV9Z1KLHekbnSs/kZs/0k/Mz+6/as8+Q9pkz9Pn4SA3Ohb72JhZzDs9OjrgWXA6YvCNMjlatZ2zP&#10;rTZ2msV890xcX5vcCcu8fvY+wsw9a5lr6vmIrjru1VgtcWNt88Sfsalp3zv3ymz0UJtYXwvGylne&#10;keOvrXvEvqqNlvN1rbF5+4Jz5V/6ytXCTd/aV9hn+3R9xumfzc45Jb/PjfrMH+nJQ4OfI4i5Js0j&#10;HXLUHNWRU9u+apoz3rWpk70Tx+ci3306pq88ZzDGstRTE4yz85cG8sD14eYSFyNuzJxWTmqBGef9&#10;E8tafSz5/rmxfzkF52ym1NS3xtlSJ+eSZ13mxLDizc9c+xMXzmrZg7xz66uVnEmHvFzy8sUzN9WL&#10;ZX8xrB8ewFc7/8za+nLg37ncT2o6M9bn0DwYs5vDstKqCSZufXIT2/HzDPKs7KdG8sS+qvWMsMyd&#10;+2Lm3EueZeLywMTRwfeDJ+bMex5o5vsdeWeRY422ceda1TmfPOLmqnmX7VlT9ygnL2cVS+v8R7zk&#10;7PREf5eXs0w+99/vCT0jOJi4vjF6Yvo5V/Kyd3L0V9yse7XPLNMcjRFP3Dv30lrGeQYTlvnJzxr3&#10;0Tw5q3zzj+L+vrDi0pPL97WMfW/SMpez+a9TOjP6+OT1scZvYHzJOnV9PTiDvaLsTzfr/wT/cNRI&#10;7JW+++tZE9dnDve2mv/uWbNP+s5iP+fyueF5YG5ifp7A+hxgyfkehk891l+aWS+e1p7PWjRz0T/X&#10;lE/MmbIGPzmdM7bXiuuZmJdPffrq7Vg11VB7t3aH9wqOcx/t+yiXM/WerUtcH2seDXF88IzBch3l&#10;kpd+9jrTz7qv5jO77wNYXsuch38mMs655YN5dvCMwTyf9MXkvRX88UUcLtosMWz66vmeA9dZ4Ymr&#10;5VxYa6mhD3z3vOprf2uJ9bGsVaw+76G9rAGH52qfWCx9+M7s+7DzyDdWO3uCyVv5mYdDfV7258Mp&#10;algDz3sBxgWWS642c5MPj57oYL23cCf91OjemdOHI69nAhfTWqe1lnjFkZsWbvbO3FU/Z7ha+7Pz&#10;vYect/dHy94Tv+ss0Mzn1D5p7+q10vH9ccoz3/czM53MN/aZJ3Dnc/nLL7+8bQVNVr4P3PHsq6H+&#10;W5MHv6CROmqnnPMn9pl+vr8xuzP39//c153z+nOImvY3fta6v5w/70HiV3qpcfe8zqO9W//KHr+5&#10;/3kCfS+8R//J+iv6hwVJ1Mea/6vk3Huk5kg159jVlude0Bc76rXKZW3OI98/OMCb8s6hTsfqTNaa&#10;KfeZWO4zfWbKmdN3XjHPQbytb47wuThnauwHpt+1xPbJ3Kpn6yRv0knNZ/xntJ2xNVb4M3PeXdsz&#10;363vGWDv6rWjZd+d/TBX8p1z1af59Jgwe6f2Ebd51j9rj2Zr7YnrOZBjEV+Z1frupZa65q9oW6Nt&#10;LXHsM7qpk36e19E+s6b9R+vUyX25/2c11camfuKrXPOdqWtXcc6e/lWd1O9aZwTPHLgX9eTy+59Y&#10;ar/K79nss8LNryx17vuIM+Wo7aWemhOna+DK85yth5u+vNbYia3NflOdvMyJOYtxcsyJZZ/md26q&#10;nXTA4Ga9WNvWJM+y1ryzGU+ct8L40hqmWgPcvxDApxdX8sTBxLHJE4f76FLT/apzRXvFTc2c2x5t&#10;naXxKZY79Ta30zO11XJubXLAGjfWJh/N1s08PnVyOvdoPM2ClvPYjz+j8JfiWP+8supJDRxW6quV&#10;2EpjwqnrWjUn/kdizNGz3dk/tXvPxlr6elZZl/MkTl3WJu/MR+esNvPyxXKOo17yjzjm4NpHbKfP&#10;Dkc957FP13Ysn/rOrbCpV2PGWrS5fP2J2x+rbw5LDbizJSd981mLn5zOHcX2VWOlf6Qx5XIv5tV2&#10;1uyt33Vy1XjE2jdrJyzzO/5Ko/eQWqua5Jz5+fN79kLb88KHh7Unlg928C9OcvGvC4Lls2qNPdTD&#10;2ktMXWPnVoPYHDb7ZM46rTXG9kldc6+w9Oeyr/MYYzPvDODMKF/8ldaZjnrA8WI2PvzCnJ6nOTWM&#10;sXyQ1j2l9V7C0UfbvYP3MgeuL69jOJ0Dm5a1mUts5cO3R9bqUzflGyPOHtZr1TniwDXf+pnTT451&#10;5D5r5RmczUPe+bU9txqrPHxzclMje4BPnOSv/N06Z2mdnqPzr4idxdk75vUKxusZ3/cBZsnYOixa&#10;XObVMKd1v8Rc04Ljewl5YpYa+Ohrwe2nJZf6amDl4Leme6ae/DSHGt2DOPnELPlYlvO6h5xBDjx8&#10;LveRfPNYVteBUZfaYGcrdeybNZOemPN6hmqJt476Ux4uuJyuzRp9zscPplqrzXr9o5yctLlPfGdD&#10;51XrI3q8avavqsvzyd+VcN+8d95bZs7nIvFH74V9zurNP3tu7ql1xOljr8Sa/x1/n8BXOgGf1Wdn&#10;yu//qeVrIrGv4ufeV3Pm6/oz586fU5g7Z2cu/wM8eJ1f7e3Kfnh/z9X9M/eIr56WmfXRM9auemTN&#10;ivMs3jPQE2xnfcR8O3N8Fsf9757X1Tkn3b5frfkPX1wkFNA2eYpfvakrD9g0392Y+0U3D/fKmeVM&#10;1qUueWPzWXPFv6PeWa703eEy2442HJ5T34ityb2BZXzUP3lqJX/CMv9qP/vnrKu+EwcsdVa1ictX&#10;7xGN1Dvyswc8ex/V3JV7Zl/OvTvLiu9+0/Zc5KZ6a45msO4Kt/V2arumYzTOdJy1a43Jy0ktsIyT&#10;j29Oa55YPbE7bOs6X/ZvztW+PXfH6olnb3Li8u603etO7R0t+9+xR7V2+h5xepbUTT81qOm6zH+k&#10;3zMyF9jufHLVMe49rPRWOPWrnD3IZ19qjPFZ/Eyx0nlnXPuKln1Xuon3PGfdms/8YFyTrphW/dbp&#10;WJ51q7x/6IbnRa18rXpnVn5qZY15Mf/wT9yzgE3zo6GOf/7xZ0tqrix0clZ1xY1T05nA5OE3DrZa&#10;yV1xdnDnU894qnXW5OpPfLDpXLPHlE/N5Cae/qr3q3FncxZiLj84mf3B5TWe8Uf6zOMePrLvo72m&#10;80PLPazycMhlXp9a64+04MNLqwZ1rNYC4/0F3vSck2ft9H9n/vU152iNv1h7XvZvrd7jnuJf72tn&#10;9e4D3fRzjpVG83O23pP6cla14NlPX9xYPfqAadXXJn+aSd7Kqp351Mm+4vbMXNan3xxr4dgbK67N&#10;Xvqpm/WNr2K1Mz9hmd/xW4N4NbN6Oxy5R9bztV/H9Mn5yPNewcXPNnmJ5/cXPliphjr2OJrLnHNl&#10;jI7vV6u8PczbGx3nwTeP/4o16Tsb/ab8K+Z4VJOz6hmJxbj/Lu6JOBh+nrvPChhcPnipllatrBN7&#10;xPYMrXHWJ+vxWdrW6liePdRq3HzXd2yduHrGR7Zrj7jmdueS/6zNfvirmZt3ta+62UPNxNAVt8Ze&#10;K9y8dpcn/xn7ql7qMlufgxi4r//k+8EjXvuN+x4Obk6Nqc90Nslb+daR57Jv4vorS13++T17WZOY&#10;vvuCo09O31q1yWUtuGdIjRcc9kGeZV3rqq9V29iz2Knb7YF261lrf+d239SQo05O6ohryZ2t5qpP&#10;T/c9aViHzTXNtcqDq5Oc9p1J/KyHPG3OmLXmr1jrU/NK/c/I5Uy4fA2yR88J33usBbu6PG909dE4&#10;0swZrva7yreX9mr9N/9rnsDR8/U1J/74qTijfE1+/AT7Hb2fOa/vKWnTT+5+p3uZR9+LmZWLlf5d&#10;c6t9747+rnbXvH9Xfh3y7MzUf9T5vu4UflzlP//lydzCdEO8UeZ4QYpRK546+Hc8IK35SHx1jrP9&#10;kE8Ovmeymi9nsFZrznilId486zsPDjdt+vJX9fbpPLE6aqy49oenDpi4GHk1zBmbEyf2D4b9FwfW&#10;TDOqg82+6ZNzcU/Ry77ksgfxqp7c0ZrqJuxIo2eTe6TT81PTfM63MbWftc7sHM/q7dazH3um3/VH&#10;+7aeGn8wSay1plh964zlEjc2ceGIU2tNYonje1/t0dyO5VFLrnuCr5ZazrXigcOVT2wNGDP3kouV&#10;C0ccf8IT088a6q4udbJOzcyBicPNXNZOPnXy1fH9ST751s9YHjb1Ek8/9bI3nMx1TcYf5TNPzpT+&#10;lRnyvPTR6rXSn7itM3HQl4cvRwuWC+4qJ6856medfud4zfnLO3PoyrfHkW0ucWOpmX3wJy58efn+&#10;mz75rEfHGnG1xTvufWUdvnHy1BLLGP3skTn45vQ7L45lkedy32JYtMipmVpi8FjJe0fev4pj9eXL&#10;o7d6cHol5vcdONbgt74YlmUev/fq9wX7qEucPrUsZ9C+o+9f4VuT+JEv3/5wxdqXoyXvfsDEncMY&#10;XvrkMybPsm/njLFqv1e813Rdx8lFI3X0sSwtGuzNWI22me/ZJq6zdc449cTutOo7qzGWZ8rnkZ75&#10;CwFiufi5D3xymW8OcS81ug5eY3JTozmZe7Vv72mu7A1PjjXkxTMn1vUZ41uD5Rnl0keDe4jN55fY&#10;nH/eJGbB8/0ktc1h5eLDkUecK/GsgdNx1p356J7V21s79cxc5hs3B07fzBt3DjxzaCQnNchNqzno&#10;cX9YvB5zkfP1al+sSy2fB/HkiKU1b70xnMaIMz/piMlTI/Xan+Kst++kJS81xLSZU4ucemLwdldq&#10;W6Oecdvs2blVbJ8jbXXlrrQewdWm1hk8L/71QDHeZ7x4hvH7fQZcvs+yz7uzmzfOmanxf+2JvnrW&#10;qGmNOBY9anrJAZ96Nv+ZuHsZn/Ulz/uB+8B6WYtV75kZj2pXvXIWOPJ8PpzNPYD7YUn+ldLff//9&#10;z/3Qn/vKvaQOX011c59izm0OS06rDy9r5Fu/a6e61G2d5htr5asBrm8OC0Yu64yTn/nE0SDXGDhL&#10;XE0x8NR8I1/8ctRXKXtonYe8mNy2cpuXODliLny5xmg2v/sYW5s1+PY44mWtvLZHnCk37UHNzIm1&#10;7bkzT86eWvKelb4a9tOC+5q2Rq6vcWKv7t2xGtjsIZ7zWGu/5JNzru49afn9R02tGsbWtqWHy3mo&#10;5XsT3NaB05j18J1ZLXKeJz5C2AblAABAAElEQVQc4lxwWexFrjrgzixPC25OC5+FDnOyyKXeG/hv&#10;HB4561M7eWiZk6+utR1bb50xFm72Rp+YlbNzH/w+hY5z2BO++vYXyxgsazJHfWokjzqXnIybK6dx&#10;ax616j5a/7PVeb5pfTZ6r3I8Q6xYcztO3srvmlfH0/zu7dW9v/Wvn0DfG56jxlo1n7XOZazOLj9r&#10;d316qL8z+5Fuah3xppx71cJxron/VTBnzLmZzVibmN8PPW++J+J7Zc2r9kkPZz/qAc/5kreacUcz&#10;dXZ8NFf9dupXHDS5F4+s3X0ezW1vteC6V7Gd2ZKLr8ZO7bMcZ5503HvON/GuYK2VPfSv6E1cdLw3&#10;rdn9O0bvHxNIQtwfho2xNko/a8yLZQz20esV/dFU13PwjNwf+cTkmcdmPvGr/plOzuvcOd9Z/dk8&#10;ap7xOk9frqxPP/lyxeB5iSWHHPGjq+tzzs492sP50Ltj3aXDLHdqTXvL85zyd2F5xvpop/9oL998&#10;qe/zIrZH5476Jdf65B/lJz614DlP8vTJq63N/TmDfONnrbPlfGiKX9F3NudXZ9LofsmxXr3MTX7z&#10;rG/uCm/eFE+19LU3+Y7REe/6jqeePzLmubxqDyt98DzbiSdnlRNPHfchphWfbHOIG7NOfLJgziz/&#10;UeveqLfXSktu84xzJrnqEovBtyZ7gclJXI3ErF/xp5rGnMl51FJ76gfWPGJr9JOjr+05UlNfPeKj&#10;lTz87KGv9RcY6CXX7yv+gT01re0ZrE9uczpurazFZ45HdOljXffMuPtnDr/zOV9yxbXWZixmHTn1&#10;5aU1J1+bHLG05sVWOomvapKj3ley03zsxf2QX129j9bq+Ixvz+b9yHGewdH+VjnPvs9Avq/vzmdf&#10;clPse5QaaKqrNdf6k+bEQad7T7wj7KzeWe/qpd7RTOby74+sO5pXjvU7Vr2u7RieF7rp20etKScH&#10;3eTZR6xje61w89iJA/6qZT/0nR8rLmZ8Noe1WP2jmomz2wvdFVcc/c9azHDUn3xy+FmJmA/Ccf3z&#10;n//883/XDc7C+iHgfG2ZeyPFF/i+j6lhmvpff/31//3rX/964xD7vwinf94barsenWl/WWevr2qZ&#10;1T30/jp+9R763HIuZuH+TJg/Y5PnvnG/8bHwrWF+cJZ781l6A//4klwx7VFOzqus87Y+M2Uu/Ykr&#10;Jq/rzWuTt9r/ClcDq45Yx+J32+yjvzNvzmFdY6kDJ+Mjf9JL7fbla1f5xu+IVz3RPspd7e15adUm&#10;FvMDaPaWQ8xr3fcBYmrIW4PPBd7vAdab932DmAWfyznUJicm15hcY8RcyYHnEteK71hq0GZ2L+py&#10;L3C8yMnHZ9mXGhZ5V9bJI6cvl/OWK6ZGWusSa785xK1pzMzcI2Ln116dp/v2XBnTg+culzNguc70&#10;4LjSFzuyR/pHuSPNs3mPar9zxyfgPfGZlO1914o3T/zbfp/AR52Az6TPrvHd/VNX/673otRR+5H5&#10;rcWm5korefheK/5Xw50/517tGxweyzq+Pybu/uQZf6Z1Fm3PwvxenbszXvW/owfa7OGjl+empb8/&#10;l12dZTqfCUvdu/a80vHPEvZs3tl8q7w62hXPvo/aM92j/D9WTbOIDXTcGDrJUXfCzF2xU7+d+rv6&#10;o+ON7L72MN9x8zN2X1pzahg/Y9Fa6YE7d/cw17U5a+da4yxWS7vir2ZM/g5nxe/+z+4r+7zad1Yt&#10;/fRXZ0J+lXv1vKnvDM6bubv81M59p7/by3knvjn7GcNNf6pdYdOMaNljVTfhqxnUaouGGP6qntzu&#10;ao2zvTQ/+2Rt8zKXNfq5L7E7rfOc9TEv/+oMXUfMpa56GeN3nbwf2eYe796H57XbQ/7RHCsOPXb7&#10;HOnv5PKHX+dJm38xOs0klxz+xOk5Js5Z7VTTujmL8zRnitXWNkdcffPdQ555LJg49WpgxbVZp08u&#10;uYnj8wcxOeamHuTE5e1Ya6YZJ8w+1vkHRblt5U2zkGu++uBTzrx66ssVl0feGcH8BUTyJh89taf8&#10;LuYee75JOzlTftXTurbwxaw11l7p03rU5vuLPZqXeOdW/R+dr3vtxs5h367jGfKCi4+1Tmtdx+g2&#10;Bles+3YMb8LQULvz5L7SOtorszu/PGZP3zxWPOvcqzlsX8lRT6xjarnP+Yzb2x7WPmrVW9Xv9IHT&#10;s6/0wK/w1e05xJ3fOPt2zZTLup7Lenus8u5JfTWtT1wtsSOb9VOd8yTvSI+cNWe8R/PunXr8nttZ&#10;tfZZzdW81LcHtnkZr7TtfdXmDOnv6jhPzrhbK8++WnEsWF68hxDTz/cSfu4Gw/bPJM7HB+XkOyvW&#10;fPZMnxo4fmjSXnLsByf1iV3izM5i1lzJTfyr+Tknvvcl8Y+Yuc8ve5rjPnHeeeY8Ayz+xTN5xPjc&#10;Iy6fL3D3iD3ao1pHHPQeXc6xU+8scNOf4mf1rHff3c+8Vp5x27P65l+NV/3tq01dsKxLH17WpJ8a&#10;zVNDK7djcLHUTt/az7bM5KyvmgX9VY8+E2OtM1nvByXF4U0XfDWwxlh9cWKXNcmbcmJY69WbcnIy&#10;N/n271zW4+d7JDF1Ympg9VvPOHUby1p5Wrm7Vi1t1rVmx9SA5cVzwH7l5t7hWzP1y95HvtpqGVOj&#10;j+Xie5B9jzSnnDOqmRxz2uSIaTOHhnjqffsfdwLcDy7ug74/q3ivyPkc9/2S83ETf3f6bzwBn7u2&#10;nAXYs89h6qol9orzVvuu2Z15d1b68jp3Xa237sy+Spe+niE+fc5iedhcd9yD1HvE73NyL1o04eSV&#10;OXtOmLmrts/0an3zUw8/l3M3npwjn/qj2tYnPqs56meudcU/w7ofbc5wdDbw8r2AWL77A/uIRV8u&#10;+2qdZ5ph+eHJJCsk1rH4rs2BntXa7Xknb2dmOHkz9LvWuK3zWmfc1rrGjfOs26c2MWu0Z7nuLb9x&#10;9bTysP3ikaOF03qJ4WdMXfPVesSivVr0Mf9oz0frnMl6rbhzGU+2aybOR2F9D+/uy17dr/aoh+eX&#10;XLGjOnJX9oL+me4O52wm8urknvSZ4WgOc9qdfq/mOPtZH3k5uz7vP/qpM2GZv8t/tg/17q9nSjx5&#10;z/bsPp8d5z6PZpH3lfbfMxGLaY/2dDXXmvzlFAvcZ0QOljyvEbGjfjuco/pn7gu9sz79o56vyDkL&#10;M/gLT+fJMwLLeHcW9eEf1R/ldnud8dhD7y37po+W3PaTl/6qv2d3xiWfPdVLDN/XAfmd5z3r1dSS&#10;676rOVunYzWx6p5hmV/VNWeKj2aZ+LnHq7WTXmOv1u9+GdM7+/u8sE98rvxXR8SpwX/0PLIn82Ss&#10;ds45+fTOuonzVbCes+M8x9W+5Jj3nMTZK76X9y/5fR5ocMGFp1XLfNetYnut8uLwpkU/1io/1TSG&#10;RtbrN951V2LOabXcwyoP7kxyiLMuZ018qkMjOcap2XrOD2el6WyTtQZde2ePrDGfc+VsyX3ET33r&#10;nc+eiZub6uSlnXhqJA8f7mpvK7w1VvGz9SvdHXw6g6M6+Py84UXMz4z8r5fFsC73Zk5c67kSO4uW&#10;Wur8mZQPT4LxATwx6sC8iKdFnqX2xPmRMPaTZ/eVZne2fA7yfYlZyXEfufzfd8shn/cr75k4HFfm&#10;80yam7mpFszZzV+1OcuuXs9pz9SSk5i8tPLAkpt48tuHl3Wdvyu2R8/VsTz7dh5crLnWpJWb2OSr&#10;Jd944orBgW9N4vqvtN131cu9yO94VQdujRxrzWVeXw6veXxwrTr8WYS87xlw8LG8L8A3NmdP9bXi&#10;afWTA9aLvD2xxFkD5kpczPyUg2Nen72BebnHfC9UK2vthzWP71nhs8hZlzxzYOLJfSsevqy0VjgS&#10;5pRzj+B+cNK5wZLvTGD66lyxvcfU00cvz52fMVg5zxvwRb/kPr7oiF9+rOkZAxP3WdCyIXNujvh7&#10;fZ/Aj3gCZ+8h5vP5T/9Ve7aH/V/VZ9K195T70bDpvSzfr9Jnb8TuX/tV9uw8OeM0/8681qm5qiEv&#10;V07H4s/Yszme0c5aZrdX+s0hXuWTe+afnZWznOk8k7eHNrWuzjdppN7d/jP34PTDk4prHf7sUORN&#10;trUmzqOYc2kf1em6vKn46jdunXnjI9vc1KQu+7XOWU4+PHW7nxxxeeJX7dFMK63s3f1bT25ricNX&#10;QwyuWNddiXuWK7WPcHf7rfaW+3+k/89Sw/nsnuW059X5NvfqeV/RlWsPrFjPMcVyrScWm/gfhTmH&#10;c13p2zXuB7xzk678KbeDnfVo/YkvJ3NgGR/NIled5orL67zxWV7eV7PO7T6ZT+zKrJx3aky15nfv&#10;TWrkTFmvZnIzn/jdPn/x2ss5tZ1fxbv8K/s9Owfy6sk1Zk4xZz6aMevkP2uPNHu2qddUL6a1Tr3G&#10;yZvDn/Lgq2WtdVgw46ku88lL3zr1ifXlYcXk71jr5U46YnKxXo/0tNcVm32cg/oVDoccV/Kp6RjM&#10;tcolrq7a5PBdxlljbrLwdrnW28O+WvOfZZnDWXJf+PyCiEtcy6z6WBc6xqlp/shal5wJIw+ufvIn&#10;/wp3qr8DW83q/rT2WvHNY+FQl7Vi5M1pwXLBla/1F5PywHuJZd/mEJ/lp5rEut5fpMpxDmc3Jp++&#10;/MZbP3n45ltrwptDDE9u97ZX14mnlaNNzdS1Z9biO0fXictJi8+ypnsbv7P++iofxHnkauGY088c&#10;teqIg+0uNVNDTI2Opz7WW4N17sQmf9KbeFexZ3Wfrb8yr/9iIB968Nx4DftzOZYPHfi65rwzTy/f&#10;j6a5vT9TDswPW9jbe05MX/Jq0GvSAf9R11fdT94H729inDexH0jhPvFcuB9wPkj522+//flcWYP1&#10;5xX8XNY3Zu/E8Sd+c1a18s7y8rTJx++VM0355nf8SE1rZJzzJv4q3/1ru8/u/nbnXvXpvsRXuI/w&#10;p553YD23Z5h4+o/Oru40c+qnD9d75XsFmO/dcuXwPsGSC67/lvjjCzXysfrg5sSowWfZC7/z5pJL&#10;X1bnwODlexoYy/r36D3OXuDWgZvLuqlf6pkXI+ZKDXzmF7MG676sxzYvc1d8+1CDb0zPnId+Xupn&#10;7Dzm0GnMXFt7wvd5UlvrGRDLTwt+ts44Z3n1Vzzm4Vrlrf+2z50A5+u9Vyljz78tzxaYeNc2bv7b&#10;fp/AHSfA85XPaWruPHtd2/GORvZ81r+jH3vY1UkevrHW7x3P7utV9c55Vd+6PCt877/5q7p3850n&#10;dXM2fOPk4oNrqTfWT82VP2lmfeZXGju4e4CbM+t3n+Tv6Muhzkvt1jLWWvuIbQ3i3ssjukc1qd/9&#10;qcsZ/BlwVePrP2vsPWHmXmWn/ax6nX54sgvzEMgdbTAH6bqOu0/Gr+Jmj6s+e/OilhmnOfMM9JsH&#10;LiYHzcblkMuVPHF1qNE3l3aqNX+Um2aZMLXaOhMvrqwTb/4qpjbrmzftQf6Us75zWZM5ceuuWrRY&#10;j+o8U5/7uDr3z8DnzD0/70HGYB3v7tv7+Uh91qjjfLv9Jx66veeJJyY/Y/zGzT9rc99XtdxXnhca&#10;K0155o3ta2xe/Fl7pEfOvtrdftamvlhqTBj5rEv+rs+8rWGvxtW8ukfrJkuP7OM89tBSa27SeTXm&#10;mdgnZxbDNi9zd/r9/Zez8drt49lqz+qax1539mtdnhnYqpaceWayLvliq5ntucpPuJrUer7qZC5n&#10;m3QSy7rE1T3DjvJqJ2flw82eZ3vwD0+pZ721xmj3LOayftdvrZ4dneTgczkzvR/tn7poEKeWeTHj&#10;3b3Bs7ZrxFuzZ6BODjWZz1hO9zmLneMqL+fo2p5lt0frGKfepOUs5LiSj8+zgk1cbfg+S2LY5nac&#10;3PSbRzzNbM1RTk5a9a/Wpcaj/llPZ1M/+ebEsJ4N1otaOfjiWGNr34B/f7EGXvr+xU9y1UrsGd9+&#10;aKR2+kf61mO5sm7C0LImuYkf9etc9ySP7oTbtzWOYrScM++HfveSr0Wb12i+js1NdpoFHivnB5v2&#10;CK/5Ey+x1KU+11HOGZLfvn2ciTxY63YMzxo1wFwT31zaacbd2tRxBmuNk9N+c6xt3k58VGtu2isf&#10;ciOP5Zn1Q2/8y5P+65Ny/DAMvH6+j2a0L33w0WH98ssvf37Ahpi82lhfE+RY7uM9+rm/ck6sz9wz&#10;M3ifvRfM48V8/Ouh3jM+LMkzwwcmWdSYs14cba7d/Z3xPC/00yfOhU72NU5MfmJqOoc5663BJlf+&#10;EZ61+KlpPZrqNv8rxc7b9lUz2udV+ju6Pgs73FdwfC48i46PenZNcjOnb94920scmxive2q5wIlZ&#10;vq+8BfHFPnC54OljySdGqXll7AVuP3NpnQ2MGi856oK7xLDi+Cxz+JnTTw4Yl7XkWGpYI0dr3jr2&#10;oG+N8bvi3ldqrKci+6lgXgtuL+bg+zo58/yHGS4x+daCi2mtuWrtobb3np9fWObTPtvzTXjjS+7T&#10;/htl35QXnEDec+8L7yk+L9rk9RhHueZ+x98n8OwJ8Lw9+r5xVGfO18Gzc071rX322jnb61n9NIMY&#10;r233jM7q5xD5P4L1PNxXzmwODH/iJP/I79rUPqo7yu1o0Ld7E7sfrBe91OyaozmyDl/9s5qdfM6h&#10;n/rp7+gdcdg7z3ifgX2PandzasP3Z6vEUsfvpYk945/tg3xy9LXdm7mdHds8c9R1rrUeiVt/mmGl&#10;e/nDk4rvbARODpdDWL/Kw5WTdUf+Vf6R1qM5Zzja1662WvI9e+OrVj0t9en3zOa6r/jV/kd8e6Ct&#10;Dz99Y+zZDM/msxd+r56r83fFZ/t4tA/z/7ctznJ1niv8K5/Ro/eQvVqb+xY72nNzOm7tzh9pP5tz&#10;L/bUtq68xqc4Naa6zFM/cSZdseSjxQW2q5vco1r1sp8zvNLad+rhvFPuDuyRvVozzf3svGqzt9Yy&#10;huN1xxmgkX3VFNOCu2dn0VrziFXTPm3Nq73TU42pFh3y5rTi9pmsXPWzxlzWgfmLBHDirE3uCk/O&#10;mX+HxqrHpA3Gnty7NjUmjLz4pGsOax5fXCz7rPzUkNOYulp49kjMP2iSA+fecslV/6pF64qG3JzN&#10;nuaMj2z3zVr8zrdW8jNnrZi8aV45K0ut9c3pPp2/O57OI+cj71+M6BMnlmeQ/mrWIw656WysedX5&#10;rPqu9vBKfGcWz0Gu58Nc6XuWYF7cu6w/20ty9alRG9+eiYH3ktf4o7HzpG76qZuzpQ8/azKX9Y/4&#10;qavf+sSZ09/t13pZj5+XmhNGLnH8Xo1l7Bxa9Vpjhat1VJ+5STcx9FZ8cPtlTfrWTzwxOVl35q9m&#10;sk7tMx58OTv7kWufjsV37G7txHN/nh1/Ge7PHXwQzg9OkpfrzySpl3lnlk+MD59LHG0+cOciB0ae&#10;90U/ZEneXupY87NYz8b9uF/jj7LeG/v1eXPvWfKYE5/7xSL2+fHnkrfEv3Py1c17LC+tvMTOfHvI&#10;I95ZR71aI2N96nMd6SXvDt8Z0Mo5Er+jz0oj93rUM2dDC25jRz2sSY79dnWy9g7f/o9oZW3On/ik&#10;e5afalaYfbGt6+t6qjVHDbV+rxDPGnvA5YLje4n18M07i3VYsdTl/UOO9ZnXR9cl375a83LFmVUf&#10;jvVa83LAzaWWtebNgacvD+vyTK0VN/Z7MjFaXsSu7CEupg5cMS2Y/PaZixw2z0EcDa/WIM4eaLOS&#10;N+WTAzf5+M7h80XMs/nZa7WX1VxX+Sud/2bcZ8Oz9HnJ51OszwncOnKt1fzv+PsEXnUC+Rxe6bFT&#10;t8O50rO5vm4aJzY3zQBmfqp9FLtDU41p7kfnerZumsU51e5Y/MxO2nfcn5xn6tFzybEu45xHvOuv&#10;xHdpMOuklRi+e2JGc4ntzk5N16mXGt0zc0d+anUf4+QcaT2SS+3spz9pmtPKSa3E4E05Oa+yV3r+&#10;9Tdni2ncrBYavvFZs1Xe+kXby/Cqz2WhkwLnpp++Jc4gTpw8Y/la67TiWLUSS3+qIS++ql/hqb3j&#10;H+k4w0qHWjlauCu/e8EDSxzMeiw/pH/l5ayPzriq90xW+Uf7varuI+b0THoP2Rt/xeu6Kd6pzX5n&#10;fPNZY19y/AWFHHB5jWUsD8y/6FDTnOfQdcmb/OarM3HvwOjnnic9czlX+ua7NjmdM5721nWp3zl1&#10;2srL2uZk3LyM8dXLmvYnXuo0fzeedK19pT7a9p76mHOWttbsnF3XZky9Wonjm9OaTz5+x/J2bNbK&#10;T6z3R+xfek48MWzXqp9WvthOTXKzntqM8f3+jq+2vjF6Waf+K+w0I32cxTmIp/fe1UzWrfJX8Zzn&#10;SFue+nDld47YnPzco7XJ8f61FpzG1Gybfa1JTH5i8ujDDJkD8zWQPHWu2tyvte4v+5KTC77KWauW&#10;Vv6UVzd74PvzA7UsNdp/S8YX9bSR+tMld5SHaF94+PYX/1OsnDPdoj8U9vw+J1pmxPeyCfGz62j/&#10;7t0zO+sl/4z3mXnv+9UZ+gxaZ7V37xl5XwNyJ+v9gEut8dG8O5yut7d4a5zlrdNST4061mesT82K&#10;r17b1jMvbowVs0fm0peXWPtwUsc9JGYNmPdMay5t9lXPPHFj5MD8XoE2GuoYq5FWXmsSWw9fX17m&#10;yZ31QMNa/F7q2UcLbs6a1NFPPjxxa8wbT/nGjLtWjTNrPXZHY4ez6nmlFu5qJnA+YPA///M/bx9o&#10;5Jnig43quyfmAOPyvWg1mzg86rnwqeW54eIDmrnsl1j6Z/nk/kg+Z+PesHnen7kPX9/ew2k254bD&#10;/eS58UOwYGr0njrufZJPjn3gJd518OTSu5e5xqcY7lGvrmltasW01KiZWGslDz+51k81n4nljMzh&#10;+Td+dcbcb54pOpm7qvtV+Wd7fPY83bevTeLWZAZevy7yYH3eyTOHha9++ub8QJs9sPawruei1pya&#10;cshxGZN3iRtnDixric3bC4xFDNc8WGq3jnn5WC5rtPDkpJ95cFdywZKHn7E1j9jsk5r6fHjVM3Jf&#10;xFyu1jBWwzr5WDAudayR0zFaXOBauOJa8+rIUS9rk7Py5aeuvrlV7Tf+8Sfgc4D1ufUZ62m4j95L&#10;c8Tf6/sEfpQT+H4Per9Tvm45D5eY8Ve0/f4zzeg9dj+9R/PUqpfYpPlRmDPv9su9UUPcGLi6U468&#10;y/MwvtvaH+tMd/dIPXrYB+v3OOeA6yyJpcYzvr2f0VjV5t6ak3vRn2ZpTC42c/jmutdXiccPT+bQ&#10;uaHcoL7c5N21OXvs6DnHGfdsztRJbuL2APMPnmByzuqSS03y9dOqa18s+cTlJybfnHH2bB05k21t&#10;alO78/aRY6y2uFZ8ZeVp7UfMm1TeC7GJC+alRlpyxmoaO1vrNm6Mtdae5sD7Dw72k/OodT7rcwax&#10;trlvctbIa83kdM64NdTSyjO+09K79Z0HnIu4eSs8Z1M39cgb46uDz7IGf+LlHOnDn1bqq5261ohN&#10;HJ4388lPLH17guH7vOZzbB/1iDMPrmZzrbli0Vrpia/0Mu8sYsSNodMYcdbAIU4czGW98VTbOeKs&#10;U19eWzW1Wdtc4+ZYa94YHj5X+3Dlta+O1nrjR6y9nKM1Gidm8Txmf3EtOS5fH9knOdlPDpgcbfLS&#10;twaeXGYzFlMTfmKpdeZPdfa5Wptz79Zak/zejzPKJcb3/YP70Rz0Uid9uH2vU1t9NNRNLLn2kZt8&#10;sJ2lHlzrrcucWPPkUOuc6pDTz/r25VlvD3D1rZn0knMlr37W+P0jsextL2xy9PP1CaZe9zJGW87U&#10;Byx74sO3nzWPWJ5D56UeTXvpZyyWXDGtcxCL+VohtlZe64OLTRwwdcyntdb+mcM3L95axvDUaMxa&#10;rXnjZ6x91TDuHu4Dy+W/uKKlXo5aR1b9VU3m9Vsva1ccauAd5Vv3CrdrM0YnZ8xc+6ue+XqxBq58&#10;9Y3hHO2XHJe6xlheN/5Cmdglhx7cb5b1YtaRA6MmLXgucly+VskRs7K3Gm+JyoFZY544azKvn/rU&#10;GVsLlhrG2F7uU1wtLbhaiek7U9aLwdE3b2y95yfOfWGBW49PnnuUODxwL+u4x+qhkT2I7Q2fZR+f&#10;CfPGcNSTr7XWfM4HRl49anKBu185Wnhqaq3NOH3y7hW/c2CuznUsDz1yXMzG1Vxz1pifuHLusvZa&#10;6XmeK97OjM0xRlNdPjQJzsXiWSXH/cV6X/xApTztan5wOPaZYnJcybNf1h31+NFz7J0rX7Ov3JPn&#10;Ss9c4mLmnQ0cn+cDK87/ohWf+nxmiOVhref++t4h5y0ZX1azQDnK2a95jauhjdZvLrgzd048a9M3&#10;T136k07Wmbe3Vp2Jaw5LfsUhf/dyvqmvmPt3rozTX80mh7waK+6PgrMP96XN2d2nOWM5Ew4GT27G&#10;8q3Hmk+s/eS0Rsar92u+X5CD63ubMzpnxv7sA5b6ziWXmHzH4GJZD5bLnJZc+6lDzhibXOPE7GWd&#10;+p4FMeeRZ2INFk2Wmivre6hcZ8l6fHF1EqM2+XKw4nByqUd/Oe7NOqxactAQc++piy9Xnc4TqyFX&#10;jFjMemJ85qOnMxPL7R7i1qqPzZx1zjPx5Fyx9kjdqT73mPmuUw9O58AyT9xrqknOWX1y8c/0kt/a&#10;V2t9LtFMLX2sHLWxXs4i3/gRe6Zh/0e0r9R8VJ8rM31z/zoBnxNsPofifzGf9179LLgHJqWXe8Dn&#10;vbhX5s09M6N6aKWv9iP2TIf8MzM7kxpadbO/vhxrseSsIfZ9zhyWNdWCq43/iqX+qv9uz9ZRD5yL&#10;P5+y/HMrGBx5Z33kn/FWeeqPlnM0z7hnFUfTXGL6+fpa9Tia6yyn5orXeeda8Ve4dejpn3FX+QlX&#10;s+eduM9i9npWZ/zw5Ep0aupmp9xK5wq+c7NSr/nPzmd99tB/1Z7Vx9p/6gXmfuWd1aR2chsnVn/F&#10;s7e104zmcr4jnvxdi5bXVJN9ydvb2YmTY15rztge4saTtUfnUmtHp+uvxPSa5sgZ1OtZ5FifMTXG&#10;1qdtrcylf6SRvEf8XW15zmysnXrLzVxjHSd38unHRV36cNVazWTNpHuEqXvE2cnl3M2/q0frTnH3&#10;Wp3XVLvC1MS6zxX3btzevQ/insX5mKH5d8816TmruZ5PPK01d8+bZzH1EzvrT14ONemrob17D9nP&#10;s0xL3rhncBbnNZbXNnXOuF37SOxc1OpnX/yc6ZEe1rROxvTO/uRYWnNqacXliT9jJy37qAunMXNX&#10;bGsYqz/NcqRv/RHHHNyr+tYeWWdQG5s+tcTZ3xp1zfGXHMkXl3dk7SmnexqbP7Op13N0nFpZZ08x&#10;6naWvKt1avdfHqhnXt1VLJ42Nbo+eTv+Ub05+nnxXPALRmz+RZj57pmzZm6FJwffGRp/VXxnv909&#10;she4U+8rGtOZpK76YH15X3lefWbhWyNGj8TVp95aMJZW/hSn7lvRH1/smbG1Ym3J26dzZzF11KsB&#10;/6zfSrNnn3SSk/nsj75z2cvYevmpIRc74WBe6sjNWB2wxKnNWF73mjhys1/yWnuac9KwtzY1k3/k&#10;U2N/7RH/7lz2X2m7r6P5rnBWfcDV0R5xM9d874kWrr77oEafPL9g4H3BD1CCwREnhs97zu5S3/m6&#10;npiLlVyx3T7fvGsnML3/rxS8F9xD7yNccD4kxS+ofCbIE/vLKnhgeW/VEYfDkoPfOeJczpQYvjzz&#10;xtrmd9x1mVdDDjl88eROfvJaA/4qn1rJEUfryhzWXbH2tY/xFY0zrtrNe0Wv7vFRMXtkae3rHhtf&#10;nYl1r7TOwmz69DNOTB9rPrn4/PmFvFd+XyHvexJ5fXAWWK7mTPmcI2vPfLSotT619bHJQ9OcddlH&#10;PhjvlXByZT5x/cx3rZzJOhO59Cduc3If1Bo7i5b96OdsYK9azoI+z4oxPTt2Ji018IydU6sWPJa8&#10;9+g/a8GsM3/FtvZu7aN1u/q5p/Tv6pua00z9+p84RxjPpM8lPPToyTW9/uCczQTne32fwKtOwNeW&#10;lj79TGZuZ46sv1q7o3/Eyd7yPmoGfrZgZT/mydiZ7rb0mPZ+d58zPWbg4v2O5f61Z/VH+Y84x6P+&#10;5JwBmz459sgC1ydOn3hntQY1ZzrOc6Y/aVMjrg79uqdYcqw96/vqfH//dsbdvu71at2u/qt0V/3v&#10;7Pe3D096WN3cpqu8bwx9s1rnkdieznCmIf+Md5afdHIG8hmjl/GUnzTP5mjNoz6pn/5Zjyn/bH1r&#10;sg8uddNv7lnsmbSlTv3UkJcYPHGt2KSRtZOvBrlVfXLwVzzn6D7NT73mruKjvlPNUY+rWpP+Z2Cc&#10;4+qMmWd3X/LyvuR5ZY/kuOfkJjZxyYtPdebU+QibPa/MNHE/Yt6jHuzlK8zFDJ6rf9mQc5nTZi73&#10;t8KT87P4nkXuB2z3DPyLHM6bGvW0qat/Rd+atNkncfxpbjEtvJ6vZ0ou/F7k5Wibc1eMfs+b2j17&#10;5vrnSnWc2diaxu0tbix/ZeVnXsx57W0MNzlZ2/7ZHKmjr7Vvaz4bT/piV7Stcc48nys6cNXaqbMf&#10;3PSJfZ3jqyknLc8bv2TyuZOrpX5anTfGqp914HISx5/4csx1rX0al0+9ucTUXdmJC6bWqk58qjf3&#10;lS1ze/E89AcnzbEH9+iZGH/E/uhl30f6PVP7SL9na472O+1FDOt9wfJ+4EXM/YXj654cfr5v9OzU&#10;cakNX0xcDWO5qQXGgtPLXOPE8lM78anmCGu9Z7SO+uzket/EYlhnVcs4LX5yzanTtcZtrVOPfOo2&#10;P2Nr1MgcvrgzdQxn6iWPPMt6/c6/keqLNeobF+2WsLWdD7xz2TBzybVebsbweN2ysl7uyl7hrjTE&#10;UwvfOH24vt9g+YWTv3Ra6bDP3Ku8ycrL3llvXouG3MQm7W/s8RPwjCcFc9q+D+LUkiMWw/r9BksM&#10;pzXsa52xVv4qL2/X7urYd1dXHnX20Jp71l7Ry/mv1F2ZsXU7RivPY1c7Z1cDO+nvav4IvJ39eZ59&#10;RnftzxlS3570SHyK+2dU+H7/g4++GuD64vbH6sPhMlZH3dQg5xInTt+8OO9Pq7xc81j9znUsz7m7&#10;NnFr08qH11xyjVErljqNOZfWvLFWDfJgiRtPWM+hPjj8ju3zjHUOtZ1PTe4xiz9bkSPm55tpb9Zc&#10;tc5wtW6H777gZh/8zKWWe0vsET9fH1OvnOdR/UfqdmuYz2uaHx33oN3V/pF5dz0fP/IZfIXZfeb6&#10;2eyYWVfcs31Yh510z+rvzjuD9m791LOH9qucQc54xb96L923Pawnzpz+Km/9V7M57zSb+yKnTw2+&#10;dqprbNVHTfkdr+rkp+1actZr4Rzx1JNHnbXmPtM6i3swPptpl3em8zPl//bhySubmw4UzBtzReur&#10;ct3LtNec+aP2zTxHs5zlc+ZH/anHaibPj15ysPpnM2QvalIvc+rs6h7xJ43sPeVzLrW1Rzk5u3ba&#10;81HtNOuEoZH4NHPm7Tlh5r6qZebe37SP5Ex595f3xJrkT/2sTR5YxxPPHua+ml3t4avNOc2Ts+Nz&#10;1t7f3XNPje6x0mjcmL9wcoF5geH3X2LKfZV1rrv1Peu7dR/VY595H923Fl05Ytqsu9pfTevUbGv+&#10;R7G9L+d2X6szE4d3xlXzzE6zpL719M6/vAR3BjltqTnjZI37S2zlX9Ve6Uz4I9pns0+aEzbNc4ap&#10;g+VarVVO3HtlrA7vq9x731/BieFjdxe61LS+fXd1VryVTvZrjvM0vuohLn+lbV4+NrmJT9zMf7bv&#10;fMzPxXPAZey+2jL3hH32fn70/p4p9wVfy768V2d7TB4aXPx85QeVfM2D48vHd4HlBZclFz8xfW3n&#10;U5scK7mp+549zmet/KuWnuhMvc+0un+/V5Jvjppn/cznbCstNOXjZ19w67TyM+beWOd90qqZPcBY&#10;Yqn1njn/2jWp1TnONjG5dsmc2GR3eVPtGdYznfF387szv6r/ak7myp4+L4llLfeQ9x+sPv+KoO9J&#10;1rUuONfZOWR99sW3Xpv57pe5b/+5E+C8vS9nSqv7m7i+ujxH+DxDXH5oRR497a+d5iBHDdeK13j2&#10;yD6T/g6WvVt7p36H07oZH+3P81n16NoV7ypuX/W1V3XkH9XbS+7PavM5O9qjz4ZnZjzVyCHnOSYG&#10;bn3j5Fgr/D3711d1tPZTg/cEvheJE5tThfeJxq2Rg82/k6SfPckZ78wtN+vRmNbEtQdWP3n44mp2&#10;3L2J/Z6N7/dh67XqaMXPLPzuaU3jcHMW81h9auFwga3mSb797rD2xOqrK2bs3pmV54wLDqvn7liN&#10;ttY3/mys7u4cR/1ag1h96jqfWt5/MeuOauTuWPVW3KlPz7+qBYcrXy1jevd1pPWd+z6Bu0/AZ3JH&#10;t7k+xzu1cLp+t+5O3kfPwOu7z0nszn19hNajc+eZo8ESy7MRk/MRe7qzh3NPe8o+7jOxlX925va0&#10;vuMrvdRI617UQT97gHtRJ0+b3NT99j/+BLwnd3Tmvp5+eJIf3mgK+c7muxvIvunv1ifvmfl3a89m&#10;PMvnvPievX7alVbOCufOpXbOdaTf/Ts+qs1c79W49RJ3VnSSJ362h85PGonlvCt/l380o7lVj8az&#10;59Xa1FJHDePk4JvHX3HIsTKf/nv2/St6qZm5R3y1tGjgr/pf6YFG6p7VrvqucPWu9rHu1bbPsONX&#10;9/9K+r336bk4u4/85V3q4BtPeh+9f2ehr/OIaXdmsvb/s3du25Ebu7I9D/b+/5/dD+vycDzVe9rh&#10;aCSZrGLp0laOQQEIBALIJKtKLWl57XB3OfbXZl1j9PeSRywP+4oZ7aXtGcSxU//GOs76yX/1vpyH&#10;Pp7lai85H3Vcfv/ZudTKnP5d++q51cc6A3Pe1S/12/csG380Ppv5vfb1zPxHtav95TnC4ZqW9XLk&#10;ia9qxD0/64zJ5wzEcqYc2CMr+1nffcUnm/VZJ45NfNK4iuXZHp3J3X2ZM/djbywX70N5wTfnLNaQ&#10;YxGb+4F8f716Anmm01man3L0Eocnd7LcW39xTN46rBd6cMypmXk/r8T8BWFq2l8ddFniP6IfXyes&#10;83CaZ//k6nffxld5eW3ZM+uoZ9cYT73cCzl9+VrwqdZZ4MHJ87fGOmKuaZlLu+IlntqJr/x8XuA4&#10;z5mOeXUzdmZyiU+x9e9tnYtZ9XuGFd5nJE88dcwldubnTKnZWsSZR7c5+ccX5rD61hPzrPYlb9I+&#10;20fX0Mt+5Ojl85dcOPRNLvnvde8J5L19Rjnvle933Nfff//97f6iDcd+eV+919lfXmLtq9FcYnPU&#10;mBfTtp68rMFf8bM+OfiplbnWTo07/ex/p65a7kkrrs3+K05zk0e9MX7qWferWPfGft2ze8tzEDuy&#10;8tWEi6ax9khjlbO2Z4RvTgtmX6w1vjeY11JHzuVnghZcP3uAE6tPrK9tfteg2ys11YGTvjHcqQd5&#10;dTrfceriG+tj1UI3z4r4keUM9kJDLP2cAdw4zy018NFJrSmfGLqPLHpkP3wuzsdc6sqVxx4SW82s&#10;hnlq7lqplf5Rr+ThT3vN+ZIvLnZW6xzarEOLP2Q+07BnW7Ty+9PM20drzjm04M2Rm1Y+3Lzk7GjI&#10;vdM+enZ3zOCZrLQ+6kxW8/xT8Onc816lv3MmV/k7mh/BuWsfd+l8xBnQk+djdw/5OZ3zopGXetrp&#10;Gcz6z+I779V5duuSl77nk1jOIC4vc1d8v0ehRk0suljyyUntZ3un1t3+Z57t7r2i571T+5H9+32/&#10;9/70jychSs4hfIAcRttDij9q79a7OoeHvJojzwZt+fhdY26qaS71vayDq1Zz3jPOmfV7ro7lPTNn&#10;auJz8WCLXz2fnCk1mPGqlvtKTTGs+om90rcf1r04m5j9xY3TqpPYHf6Orpyj+e6YpTXs23jHzeu4&#10;+VPs3qjVx6olNtWCycM/48I5Wo9qZd2R/mfJ5fmuZso94Xu24sarevGJp4acyfqNmfVYL/g7GpPu&#10;nViey526z2g5E+f37PKMsX4Dpab3hVieuTN7xk9t9Xcw+6KffPypZ/LSV+eVdpqHfs6tBcvZVnuB&#10;t1pqTT3F4MhTp+PGrRV/1qaevbVXtalLPeonrQlbcZ1BbWu12S9989bfYdFXV5u6YDkDOWNrjbte&#10;3JqMs8fKb77xqg/5zq20xSfN1EifGvntqzfZ1oAzYUe12Rdex+iBaVvLXONn8dRnqvEXPuSo8fKH&#10;I/ySgktcK3/ShLOzds9ypfVsPbrOeofWas5H8NU8znumKU8LXx+LPvfY/5oOv0zyM56cPnXE1vpL&#10;KzAul3n5WSMGx95Zq8YjNnXS39HKmeU795STkzZ7pj/VZz599M742RM/74+51qAHmLg9jbNODOv3&#10;3mLyVlbdVf4qjh4zqKtFZ3em3Z7qdY+Md7Wu8Fb64sylP+ma0/Y+xK01bzxZa7TJaazjI2721veX&#10;1+jwLBNz+V+fBIdr3hhMPHtOPjW57A2eFxxz2qz79j/nCeT95dkh5v7xDP3rX//6c2ieL+8rNv0/&#10;SQtH7iL9Nzjn+VvijyBzqYmfOesS09fKSds5ezSeNfpyrAHXN6e15qPs6ryO5lnVuEdqV/tb1R71&#10;+xVyeR55Tr235mXc3COd5nZ8pCs3OenzvQQLjIs58r76vRTYf//73zcu7yf5PYizq2u9+FvRH186&#10;Ftce5Y9y1mtzNjEse2FG8jt6E8d69Dwv9w3GynjSAJODP3HQSZ69wHNZn5Z8axprU+OVPv3ca+7B&#10;e+Bnkxz/DcVMyXdGecav2I89cnb7TTORS9x6a3ZtahzVcHas7uNZNH6k1Tlq1e/cFf2jvZBzRs8Y&#10;qz59jc33LL9y3GfjXj2LPCdz3/a+E1g9u56790ebneUktuOveu7UPsJxduZ1ZrFdvav8Xd1/Co9z&#10;5wy5vAd+LnIG4H7/9ZXOxL28x8yeYfayfz+ffq41nrVHvrrcE7XE/D0A9amvL+9I39pd7pnWq/I5&#10;n/u7s9fd+q+Y0XuFNhczY0//eDKHsejOw7uilbNcqXPzXXPHftTwUOnBi803QvPdexXDZ7lX4wk7&#10;4sDPWuJp9Xy5j+TbK7Edn7qVZtavOKs9gGfOeDXnpJ/1zmI9uakGnhxrXmVX/e/qd2UfV2aZzvXZ&#10;mVeaV/ZwNsMjWqu5stcjulm/8lfPqPiqLvEr99W6nf3snIt672135n92prN7sHs+fI4kFz9jP2dW&#10;88Jd7fcot9I7wie9o+drNddRjyu5PKcrdXKzXp/PduZ+9ezOsGOnc6cuZ0yfnPtpvGO4jy60ptmm&#10;HvkcT/mzGaxZ7avnSJ5+91jNn1qr2hXePabYvUy5xJwvsZXvzF0jvqprfvNy1kf2fLUm+/UsHcP1&#10;9Upup5ccrL2wxH5fr0VTDv7uUltLHf6V5Uxdo07PlXw5Xds15pOfnPTlrmz2Tw7aqbPqlTX48rK2&#10;OVPc/eCkBnnuL5aLH5QQ+wMTcW3XG5PfXcnNWc7qr3DPtMw7yyu07XGndV40p5nB5GCbY557jI/l&#10;ys8j69Qhn/3Azb0l6os9hJ3hqEbumUVDvTNu5q3JGdRKLGuOfGvRVRv+I1rUqeF9IG4te4ljvaxP&#10;i5+vY/q4UkMMK57Y5Ntnlz9pgKljvuPUxzef+KSj3pFVS07H4u9ls79+7pk5Mk7OakY5qzy4HO0R&#10;9yjHbDy/6niPiBPDh+cfTPpHBmDUuEfr1Dnq3Tn7Ja6OltzEy5pv/54T2D1neHl/sjs5P7fU08Lz&#10;2QPjSh15YPqprW8ua8mJy3vE3qGRfVPPfSWWXH3yvbcpJyf1xORjM5/4K3179jzE5p7p37rPaH2l&#10;2j4/zrKxnf1kTZ+l96fxHd0VJ/vJUR/r50r2BrdO31qtfGLfd+CytG9BfAGnnyt5+KkpZ2W71npt&#10;14Gb05dj38blk8fPZU1izTEnrp1q5Wrhem/w/XeGGljxPP+cdbePPZ+x2Red7J0zk3NuOF0nN+ut&#10;aQz87mX/1l3h8O6Ya0cjXzs9H/HRjBO/sdUM4q1vbL71zmLr5XWsbuPy77bv1Wc1N/tdzbDCV1rf&#10;+PUTODtj8j6TR/fqSueznle0drjP9nt233mGzuKZ7sx/xFFPjrqNm7/D2uOKVtb4nt4zJgefqzlX&#10;er4HN+fL+afeyU1/4q6wrrOndlV3FbcP32fpez+6F3Hm9Fc9s/6Mu9J4LzxnfUXPO/UnLe/dXbNn&#10;j+0/nmQICtP2QCncuc8W33mongl7VDex1d49z1VePM9VfTFjudoVbl6rDnHP4x6SY13yj3pRu6pP&#10;rcm3f+qj5T8qc4apvrHVLN3Hflp1Ht2H9a+wzn6m7ezaiU8u96x249RO2KT5mbDc29E57MxsvZrT&#10;ecg505s0zvSsOdO+mr+qO/En7Oocn4XvPWRP+sw23R/wO/ZuH7S87IllydH+QD/mq2ehdQpna5y8&#10;ObmvtNnL+yNmnDbnbR6xV8+sBrh1zXkmXmk2njEzGed8OYf5xO7y7UmPqU9jxlmnvzOT9cnt+oyb&#10;nzk1Gsu464kzr8azNnXR775X9FPrqM4eK/4KV7Pz6pm/23ru2cezAuPye8eOmUWuOs5HjT/wwFcH&#10;y9LK37Hd46jGueB0r47VsUYrrqXuygzWrfTMt+0ePW/njZOXfus/G6PthZb9uc95gZvLeeC4yJtL&#10;TfOf3eb87z2r5/bKvqt7wr65j/7ikhmMcx7q84z4IyfiXHB8r0h++vLpAe7Sb03zWDmJ5UxdO/Gz&#10;tv2u7/zV2P6pmz56ctrPXlmDT01iyU295OBzce5c9hNvqyb40bJf845mVC9r8Y2nvPOZS5u9Uyfx&#10;5OvDhWNf7Vmd9Xdae+YMzmZut1/XqaltHfXNpzXXNTuxr3H1sgbMOXnP4P2EP6CUa9+VTa2rvppX&#10;6775z58AZ8/lfT5SPLpP5tDJzyJ1yfNccfEcEvu+hw9Pbs5gLjF44KypJrnyEtO39ogDN/NZ4xxp&#10;1W6LhrWZm7STpzY14taoieXysx6uHPy7lv1az7kavyv2DNzTq/vdNfdVnWl/YpPWo+ewuo9TDzHv&#10;gTH2aDZ51uWs1DmDPny5+b4gjhVXSz4516RnDjv1FU/erm8/rCv9xHh9Tnw47sU9Zh0595zajU05&#10;dexhjTbz+M7nrGJYZsse+q2VMb48NF616GHf7Jc+8/PZxN6ci/8BE7H7BVeHWeUldmUP2f9MI7nZ&#10;Q/ysPmte4TvHK7TRfLW+z6+W8+z/AdurZ3jV2d2h+0/e+x3n954aj9yrj37/mM7nrpnQOTuT7tXx&#10;NN+viHlO7t84PwPZ986ZfqbzcT+7M7Fvrt263fPwPHd1nXc1S/dVV2s9NjWcI/Pf/utPYLovr+jK&#10;/fUe//THk6shxLXTYIrKwfJNk/FU8yqMnlzO1H2cybxx88irs+JQA0+t1BD3Hw/JlT/pZi59dFLD&#10;Wq05eW/kzS/2kY5m6oprvbcrDjiarUt91xxxkguvY8+2c865Y7vWeexFLJbzk8+c/J2ecKjNGnto&#10;z+5j1h71bJ76iYupY07c2LnlPWrRU3tHo7k5z069HOvQ6xmIG7Mubc8yacmxn1Yd8taBydfK0074&#10;hKl1thf3qYZ867Xke3ZnaqtW4x8ZO1PuQWxnLrlYNcSMsWJoiu/oN0cd+6WWua4hlpecnMu8tby3&#10;JFdcbKo1p7UGC5Y9Jg685mRM/u41zZGY/bWZcxZzxpPd4WTdij/hE5Za6U/zk1eDvL4269NPbuI7&#10;vrX04Mq57JsYmsbm7WOcmsnHl2ONeXFrzYsnD4wLbs7iayU1rBcjzu+JrLdfW/uIp44YFjx1zdl/&#10;FVsrD53soY91ySW2pzltcsCs93sVY3JwjbXiWBY4F9wz7R8VP3+1bqXlD+yp5If57I1lHT614s4D&#10;zr6SBwcNsMThni356mNzGattLMc6YuZyXvNpk5t+cvCdqfHu3dwjzdRCP7Xwu9YZtNSzN58pcXWI&#10;xbLX5CfvqN656OvF/32duLX0ENPH2kcesT75nSVfraMauGe8ibPqcaZ1NMuzuaOZzE09fD4y1/yM&#10;8blWe+V9wl/24cOTay29xNqXQx6f5etULXH66L8R40vqB/yT27yOV/rizvST8JOA+mcyOW/61BGj&#10;w5VzyjM/9Ug+r2Ffz8m13vvszFgx56A+lzEa+FiX8xLbA199/F7Wy9Hy7OAbw5s0rVcXfmLpJ0df&#10;ax/jtPaV43MtZ+phzhpjbc6Z9eJi2qxLv/nmsFnbPOLmwLdm4oOJvxXXl8ypYw9i8hmD+Z6Dz7li&#10;uVjEYsY8c+q8kS5+Ufti2Z9065+Z4U+xf4DjebXd3bp18j13notc4GD/8z//8//+93//9+0Z8VlJ&#10;DXw1fP8ylmec+ke+/KzPPonv6MCxRj49xNrKyTpnylz76jRuLXkuY/W7ruPWeyTe0cy56JGx9WLa&#10;xqfZ5HQOjVWuufDs2bmd+Nn6qYezMxevlZ5v6tmc1FUPLP3k4E8aEzZpTDw0kwunYzgucur4mifn&#10;ewgYC56XMZba7IHv+dk3e1hrzykGm5Y16spJ3BnF5GizVi57dO985vp9Hnl13BNxaqirlU8sL7Hk&#10;mdemNhixtVjvRWqArepy5uRYv7L2XuUT3+FO+2Nu/63DbPhgPnf0ACe2Pvvu+miwdjXkUcdlrD3r&#10;mzVn3F8p7zmf7cnzweZFnbEanLnnTo5FrC/vVdZe2rP+Peuzc6mnDrFYnkFiiVuXlrz8xL/98xPI&#10;8z9n/8z4bOfe8xCfPT8/7+rvyE79ez+DOzP9fRd7UZ/fXtVfrKzPGfWx7fM5SZ33yjyq6iX2V7fr&#10;nnqrykf7+H2Mn/XoTL3coznrVvOs8Ktz2i/1srd6afW7Bi33QS59Y2vU6Brz3/b4BDw/WcSc5d3L&#10;e+h9Qt8+P/3xZCZXg1jcG2j+Wb75r4id9VFt67UrHfcqT7vii8PzAlMn84mlL6ftbu+ueyTemecR&#10;3Y+oeXQvnDe1fe4T1vvqGvI5hz685IKf6Wc+deiRWsSrlRrNQUPdzu3Ez9Tu6Ddn2nNizoP1Mq9F&#10;Ux6+uHyw1YKT/OSBZ56cWPLO/NY44sPNZW3jzuHsWZN+12XuM/l3znmn1s4ZTffAGbTqEHvvxLK+&#10;+XLSJn8Hh9M9sw5/p2/XfFTsrKtzeGYutdHwzMTu7Iemeuo/M/cjtd2346ua1HO5r6v18nuOjtW3&#10;n3lxdbDkJjw5+vK04mntpa5cLJj5rGk/a8hZo20+eNboJ79947ZoU69G98q4eWjt1KUGPjU5hxqp&#10;j5//mFdDbtaTI04sfXTUUmfHOo9aRzXOJWenJrnWn9WRl4ud+MmxB3bigquHn0s8z04Ne2uts0Yr&#10;fmRTE17X9g9KiPmFGpe11KVPnCtzPXPyXuHbu/dlrwmfMPnvbc9mcX/Y5ppj5qNc7wmu/NTA9/6T&#10;578Cl/msQ1O+uJrkxPD9Iag4lue+tcHB1NGC98razDV+pJF1Kz9fn81Bm37dM+OjevXk96zi8nYt&#10;dWrh98U9Vhvre4A8n4HkdO8pZ09t10zxiituH2M0xPDBvYivrNS8UgfXWu2qnlnlYHP21sm8Nc23&#10;j3ljbfLlaHMW+BlbB1c+nPQ77hx5V+bSN48F572B14hXxuRzRmtzVrH3ts7w3n2/cr/Vc/DsnnxG&#10;0Oc58hkyJi+H/HTvJszn79n5juqnMxHrmcS1R7rk3PMR76xH51trld+dsfXujlfzTfjuzLs89jL1&#10;ubLHZ+unXmeaZ/nWhH/lTLq+493+z/akDxff7/j5wyzqguF7ZS4x8NXMK5wa1lme2ZznR8XfX9d+&#10;72Zu4pIDp1df1u3anLd77WpYp5azsRex3JczW0ef9Inl4LPU+RGtv+7yVHBW4zML388cZ869Ue9z&#10;hu88WPngO+sqH037Was1l3HPcJRr7j8t9lz9OUo+254tGPfe2DOy1vg9rD2xXNxbsan/UW7iP4M5&#10;y9Xn7Sr/mRm/az/vCfAc9LPwns/vK0/Gfb16P+rTD9++d+0NTd4PWxfci174LHnaN/AFX+ynqe4h&#10;DAAAQABJREFUdMdn/fuzX520aKKjJaff/bLuFX7383PrbJ+PzpL90rdfYlMPeVPuV8A+en+eP5Yr&#10;5/npjydJSrAwb4K5xNLvfMfJ/Qz+7nyeRfOnuLGjfU43Jfn2BcNP7fSz5j38nGvVr+c94+3yU4cz&#10;WJ3Djh61017U5c1zWtasPhzMT7VHWNfl3jpn7yO9zqHh3si1ZvP/KbHnvHMecs/OZuJN+vKw5sV2&#10;e1gn/6hebnLA7D/l0RXHh8u1en3A2VmpmfycLfGrfurj36V7NEf2yP5TTXI7P+USO9NGD860b2tT&#10;r/t3PNVYP+Wo73xrEk/zTbz3wNxH93Ifjd8V9xl0bB/nuzqPdeq8l7Uv8+rTu+fP3JTPeeF2feZ3&#10;fTTy/UvdngU9MK8rveWmpphzdmw/889Yte1PzGWMdsfk5GVvMBccrvweJPPwOhbL3upN1jmm3BGW&#10;ffGNtdTiX5nD5yT1nGHCzD1rc+ZJ62gf5nqfrXmW777Jb63mnsXWpyb+hKMljuXKuqkX941nNGvl&#10;WYuF1xc8cl7Wabu/etY5q/xXWnqv+h3hOfMr57uqvTtX7/vonkzn0PU8A/zCx/c189reB5qTLjxn&#10;kYNG4vQy95aILytNKVNefTjpW/Ospae6WC7+UEcf25yjnsmFZ701xrlXMTnY1CGfyxibV3LUb50V&#10;X83U0E8NsBU3e04889arm7GY9RmDEXOZf3PiS/MjNbrZeyRsgEc91Ucm/ZR1P1p5WDH5xlpwfa2v&#10;c2v8rCCeNOVRz2V/cazaiaVvLZZ+vIZYieNP2uqQZx1xMi//reiGL7x3sfK8bpD9JSXy7NO/Y7Pq&#10;+Rz4h5PcF3LmuV99r8hZt5pl4lCjbvpHGqvcWX/rzuaQl9YZE2u/dZ1np7a1Mt45l+Tf7V+d/yr/&#10;7nlfpdf3t/twn/Jeef+bdxZn3ZWzTG5qHPXLmublXsylLrXWY83x/oDPe4TW70/RATenhvXWGqtJ&#10;zNK+BfUF7lEeenOST85+cDNH7JKTfHz55uG3L0etyVqTmvCmWjjy4Xh+4qucWlpqP2rtzOA+2B+L&#10;58e63Ks4OWvwM/6ofX73/fsJeP/+jv4ceR/J4Ged7yvcd5f5rDP3EdY5nCtnMAc25ZN7lz/1ActZ&#10;utdZvvnf8b0n8BnOnxm4cjkXz07nkvcV/KPn/yvMnzP2XjL+qPvk93zO2XPkjHLSmtdar01cn3p8&#10;LnmpebdvL3TtpzW3mgVe5vBd6atnTpvnO3EmzFps9kj8V/E/w/6YYboPP/3xpIe+GrqFMs4G1iem&#10;9q9q3WueSe51wqmxDtucPsfOp3776jV+JbY/Nc7ZmHHnjY/6uR81jrivyk3ntDM786zm3q2/sid7&#10;of2ovnV57mLTLEc555nqvgqW59Az596nvWa+a4nVnnKJTdq7tamjn7WT9jR3YxmrIUYsZs9fzeZe&#10;c2/smxzX6gxWeOo84q/6OmtqOqeYcc4tJufMTn1WNfZ51Vms+r4adz+7Z+E5THPl+bdex9avcPNX&#10;rLMdaR7ldnpR/4yG551nlX3Ngz3TZ7d24k1YzpXz4vdeOm7+pN+cjJt/NIt11jS3Y/lYasivOOJq&#10;a1NDnbTWNe9qjI4zUvuIrjNbqyY4f2TFwvcXAG/AwRfrDyh/S9lX0HmM05rLGrCM4V+dIXus/KnP&#10;iit+VuN+tNZdsda2zTPB517mL7HsQU4uVh3zn8k6Z8/Yc3c87WGHM9XdhbEH94Nm72nCVpyzvZDP&#10;X+jg97OAtjOlnnjOA+b7gXvQwkuf2AXORT1rxZOPlZtY4mcaq3r1rIeHb9x5caxcrdzuZU3jKz54&#10;cq3XHtWZ01qDHpexee2ET9gR39zKHulZIydnBRNvnvGR7doj7pTL+um+UCOuTSw10cq9rfjyWif5&#10;6qaefDC5Z9Ya9SarxpQDc948K/Ccg5j3C/7wrXH1ta1D7Ucs5/mI3l+x5yvPS20/czgfnxM+x1hy&#10;3oL/+yKHMP3k4FN7lCenvta61oKb/M4fxandvJ7viNu1cLv+LG6Njq/079rv+L4T6Pv4qPL0jDyq&#10;9Wxd7ml6zjJ/1st6a7C5V/Po+D8qSk2/TwajNnXAeE9iqfsW1BdrCn4LrUuOvnMSi1Ekjk//zoOz&#10;4OX+fqB/fU0d0O6R+SMdFZPvTFhw36eNM49vf8/TWO2Ptrm3aRb3k+ck1haOl3ufNJ/FJu0Je7bP&#10;P63e+8m+Pc+0+Qzk+0fiH3lmZ3Oc5d9jdmbwTFf9zvKrum/8uRP4DM9H7oDnIGf6fi7ydK77eZbX&#10;q/9ekVpn90Vu3s/0/658T+T3Jao5o7OIn9muM26LDhjX1R5nM0x5e5lzHuNXz3DX+Trvt73vBLz3&#10;WP1U//OPJ31YfXh8qLqIWE4KfRa/5717rmnv9LSveay4GLOkb5wYNcZqansv4Lz4VvnmPxs7V+t0&#10;/46b/1Vj97U6h1fvy38409/LmextTB7f2HzafuPO3Gf03cud56+W2tjE9Kfz6JwajU+1O9gzOtT2&#10;Xug5YeDZy30kF06vrOncI7EzP1L7njXO6Tm9R296db+Ocw5yzgme9Z3Luqu+z4C9tFd1Pjvffb5i&#10;Tu+j1h7Gvu9738ibk3vVZv173TPnz96ruf2+xnO3Fr6+dqVxhh/te5pxwnZ6TBz3NeUSyz1aAyZ+&#10;NpM1aCZXf3UG5rETJ/Hk5uz43EfrcxZyxtSrkZg+3GcWOr6G0CG2H5bYXqvviXwe5ROjSZ01xOTV&#10;VrNnB1eH3Bm/67NmyjWW+vpqrGZsjZ04tY/48Hb6ek7O2prkVzrO4n/VKzWswXLv+KWgfzwJL3X1&#10;sya18F32JE7f/K59ppYezNoazm9+ZxZrWmunduKkjtrTrNYmX0xLjkud9uVhW8eazPn69nmBM/Gy&#10;Br+Xc1CLz8WzxfL9wRyx7x3WWQM/MeJePWPnU6tzxrlHsck6M5q5PLfGjbVZM/nJy17Op4XHZSxX&#10;Tc6UlTw48uXJYX7vATbfB3Im61Kn85lT37qV7Rp54LkHcWz21W+b/JVvj1X+Cp5aznJWD886a7TW&#10;kmfJFdeKY621xjrxKba/z03WitkLK18f6wz4ZyvrnQvL+44Xfe2d8+B7WXvW7868+8Tq36n/rXX9&#10;BHjP4lnxnqCAzwLn/YzniufG9zly+VwRn62z+42efY+0mtOxtbvzNW+lp+7KUtdacFvvLF7pvwrv&#10;ebpP5t1fYjwTxFOutX7l2P0f7THP6YiXuTzrqceEZU1qTdzMX/UnPTAuZuDyPUPMPL3yM0p+zpA1&#10;4Mbuzzhrzvzsr69NXXXIscjhT3PKvWq7r31WOs5CXp/3Z2cT98zdT+bNdQ/1Gr8zpkefnxh9nNee&#10;E7fndG/uKzWaq+572ZzlvXp+1j47Z+H9wnJxT/XZV8e5V2vBfCYy/15+7zPncracpfOZew8/5/3o&#10;Wd5jv5+tB2fOPcj74Iyf4X44H9Z5nFXrvN/2+ARW9/m46jjr/YGV9wPc90tznVc5NcTusn6Ph172&#10;cRYwrtWSZ17uGZ59rX2FdY7VXMyR9+HRGdC3V2pMGPkVnrX4zt24ceqcca15TzvNlDO/5yzdK+fA&#10;zxjun388aaGbaUueYvAUSd8atf4pljPwbPoM8nz6PDKXPjxj9PrMW+cj49yvMzPP7szWYFPrjj2l&#10;pn0m3alvz5/1qWtt5qced2D22tHKGSf+Fa2p/iOxu8/as0jd9Hf2uuKrnRoTV96Uy1r95hGrISct&#10;ua7JfOYmncxTN3FSb9dvnbM5d3WPeGdntaqd6vJcei8rnUdxzybnEEPT/jkTeMfWyIezs9TpOmN1&#10;n9HaqX0Fx72lNph7E3ePWvGV7frkZc/05YA13rHcycJd9d+df9J9L2yavfffsbPt1MpNu9JrHH3P&#10;kFz3M5faR/7Et+ekj5b5la51k/aqvjU7tpf71YKnL++K7fpV79Tc4cCHpz6WfxRjxc3BFVfbnBYO&#10;/6Bm+Y9rfPjqEbM6/oE+99W5rqpkXfpXdeTfpeG5qkcslj9EEYOHL995tInLJWc91h+I+MdSxsnJ&#10;GrW19reXdeYfteo9Wn9U9+iM7vVI+5nckX7eP3uA5TXta3WOq17gPgP2IebK9wpz6q96g2fOmDp8&#10;51dPLGsyh29P8bTmtPInva6jJvsbwzurz9dn8nOO7Df5cOUf9XPG1Fjx5XL/eI1zgSXfWCsv9dOX&#10;h3Ve8sQuffL65tpmPvXkkRdPX+3ErMFOuDryJo65M2v/M95RHo2eqfnmm7uKxdlbLnXEjD0DnuHE&#10;xMFWWuLWod2YsX3T0tPXDva33357+yM38e6Nlr20qfdePr2z/9Ee32umf3Ifzn96NniO+KPJf//7&#10;32/Pmc8a74fev7x3Yp5l5sTgTLj5q7Z7Zn32WvHA3c/EuTrrpJEzfXV/Z3+e2Q73VzkP9uq+2VPu&#10;XT/zR/uWr07WdZ8jnSl3VJ99ptojrGuNsfR0T8RcvJf4/ZQ59Z0xNchl7HuRNUc29e2vzTp52szp&#10;m8OqIUY8+WJoWJeY2iurblp7H2HoZX6ln7wjzt05Z+MsPBcxe4nnjMnB94Lrv7X43PqoxTws5vle&#10;+yfguWG5j1wsrfeZWC55n5HEwD/j8pnQfvTMzsFZMYtn+RnP7numjzuBfE7189n5uMk+f+dXv6a8&#10;H9NJkPPie6aPuGe+f/d8zs1MO2d0xEEr95Z+970jzn6e7x26j2icne+Z5pWzOroHZ33eK39lP3fP&#10;5PnwTPh6O5rnzz+eTBLFq5W8FSfxfFAT/8q+h8we0jfuvSWnz8+z1po3Tk11Mte9Mt7lZU37aDhT&#10;51bxWd/Mo62+dqX7DL7aR87S+uT8h37znFV8FbfmM7G90KCfPVeaR/mj3ErvTtz+uac79a9qOUfO&#10;hc9l7kgTzlUuetZgd1dy7WutesRnc2dezcT0ze1oOsdnt3lOO7PmGSTfM0rslT79mMV5rvRvrhq7&#10;83a9dehkLn05bXc4XfMZYs/ePV89w2f2wJmt+jXesX3BPfsjPfk7HLm79oqmXCxrta/d3js8e9iT&#10;GufYqb/C2e3lfcPqn82U808zdX5Hz3m1k+4u5j6SfzZDctOf6tC3R87rvtuil7yVftbxj9+ph983&#10;pkb61iTWvnuy35RvLGPrxVZ7E7dP11mPlZvYyj/SWdWscGdb5cF7to7R4OKe5dXaxitrL/Ld42i+&#10;s9yk9WiPR+vOZnw0P+1tR8t7kNyzvR3lmUNNbL9OzfF84Puc0D/3QM4rcXipob5c9FzytI1Pujm/&#10;/OaJ79jUcw4t9amduNqZF8PC7dxUn+dzVm++dVa9/AU/eS9nM/Y+q20+Y/3cD/XTSo55sOZ3LHdl&#10;U9dadaecHM5XHytXa27VN/GsB89YveTv+KnRfHJc7AF9Lvndzzwa5tqqL67WVNNcY7nUstLqo4/P&#10;Za+06cPJ/flfn4TDs4lVFyuW9/VtkBd/cQb6fq/rJ+A9v1759wruQz4T6np/jKnSz8+crFVZnnH3&#10;ENc2X3xle7ZpBmrlrXQm/GiWVZ9JB8z+rSm+qvsquPvI/U2YZ5G8r7LHK3Oy92mPK/yKtrraPGf9&#10;lV7mrYebuLUTZo7azKeWHCy4V34/JF8NYzh8DuT7ip9hfj7ApY7LuvTN5xxXfDWnmtS2Z2NT3Q7W&#10;fd0vfaYFzsVZ9QzWiMtVxzMF53vZaakx5V6N0bvPw57gXPmMkKPG58e8+wRXU0y9lXX/qzlWdeL2&#10;M0ZHTbFve3wCnJf32XuozbPUn+7VhB13fZ/sZ38ePvt873OXPq4L5/9Zn92PO5Vfr/NH3Od+v8wZ&#10;eH8llvOqE/f7G/Ttlc+72Kr/Ki+O5XIvfo6Yz17Z4yyf3Mm33tyqj/k7bPdEM8/30R6T7qNa33X7&#10;J/DnH092iQ/TMzfGF0Rrf9XYM2H+9HM/4rvnJn/SEIMjD6u2Vt6rLH3sv9PjCndH7xHONMPZPqy5&#10;41zPeu3uyQ9JZvONFm0vsdSDO+2hZ1rxWot4Ry/rjnzP+Yizk7uq4x526zyv5Iv1fODqd+5KPPU6&#10;03UmauWK2ZvcpG2+rfVqqgsv/a67I7b3HVpHGu5t4jyzxz7nSX8XO5qxc/bV0sN9iBmTE8NfLTlZ&#10;B1d8VSeevNaQkzb54Ds1WX+3zzzO0LPt9KJ2py556dMj4/Sn/jlv5nOGFSf5k3/We6oBsw7r0s+5&#10;zK2sNZkXa53cY/pZmz46rZF5fHs1bkyez+PkTZqZh+9nvDrannvSknvF2h89e4CJoyVuz8yZxzYO&#10;lkudxPBbt/s3fxWnPhrqys/59LVytKkFlnrkvLKeX2qA80cP3Edz2LP/ggJ1Owueus61Uyd36pN6&#10;aiXPPDZxudqj2c5qnU+ePVNbjpi2ZzLWytN6b+iB75W/lLI/Vn+lp+63ff4EpjP2/FVvTueJ4Ygb&#10;W7+y8HzPxs+LZyTfn1MT32dHXB3nwKLBf1UOjnrgySHHAmN1/AbGF3kB/ela+ydw4iQ/fcvYU6/k&#10;4R/Nk7UrnnqdF0+N7Dfl0RDnvNUUQwufXFpxsLyyN7766prvWFxrnTGWPuBdm7Ec+cQsOV0v/kb6&#10;44t8rL655opftUc69JzyPUv3tEaeMTyeSWJzWZs8fS28la+GebWNrSUW4xniMpe+GDrw1RMH87Wl&#10;9Q8n3Z91arw1ii8rPCi3ux/R8/ZN/EKCPovcFy4Xvs9j+v1MybFOm1pik1Vvyh1hu3XuDy1myhjM&#10;OOcVyzx+cohZyTU/9fnB/npf3VNOnpj715ozzrq7/UfOOWuY0Xnvng099O2hfbTPqh7cNe2lseRT&#10;13m1mtexvJVVF5u1xrxvgCePzy3zaekhb9VPXJ491TG/Y9Ww1jnFib3EdnSbo37jxvTgnOzhe61x&#10;WvyMrX3mZwhoqOlMr7b0o68rfWfBNg++XHlq7NhJb6cuOXled+il9q/qc05e7BGf5zzfH/Jc5YA9&#10;c78/4jzzmcD/DKvn+Gpn+hnO8J8wg69Bnw/2nM/zVzwD9/TK2fv19Ype3hPvhz1zf2CZl/OKeVJz&#10;6jNhWXPVZ5+eQe75qs4O/+rszna1bjULOu4VzrO6qbXq+Y2/5gR+65vXN8MYXt/4aST1qNvhTxoT&#10;5hxTLjH7g6UvRx1nMzZ/ZK2ZONlLH23/wWQfcuqAeaVm1pMn9pe0/qDVOrlZnz68XM1XX7x1u14t&#10;cb9JNjb/iM0ZqCduXTnqk5eX3MTlqolNrpra5E818tBInda1tjmtfxR7v9VKm/2dCasPN3unnzr4&#10;LOrOOD+YP7+2stb+rbWqFT+z6srLnmKrnuTJUZM6R3xqkkvMSsx6tX8w/v5VTtaiMdWktirWr3Lg&#10;5rT2otZ6May4fDWMO6+G72doHC31jjhHuaM+zkJ9+kd6mXOP1mecvPSbk3HP4Hti6idfXerA/aHj&#10;kW+9NWrk+4OY3OxvrmeVm3j65q3XrnDz2uYZ0yP7rPjiWmrUELvDouk8+tlnOmf3kDxnUcsYm1jW&#10;pC8HjOco+5pLzfbVSkudsRptW8dYHnH65iebPPtqM2ctOXGtuYzbP9KkXn6+Hu1FTh9unjMxy/of&#10;0c9f7a+Vj9XPHvrmUJze58ybM9b+PMkPxDmI5IrZO2sTg88ZgHkZZ40+HJe+PRMXg6NPfqohD55c&#10;eWpq1fKMxCcLV551+YdP9rRW/jSHGGeTmuqCcxHn7MRypn72xnY+c+3vaCan64lzTmcXz1r91PDf&#10;JWDkJ06ek71W3NSmDl7X2KPPSdxZsGjAY075YM6kNtz01WrMuO2qHnx3qSmfGZxD7FHbOh237lm+&#10;+asYHfbFpQ9XfXOJtU/MsuZH9Nf9AjeH9Ry9x5m3Vj4xPGPfF37//fc3HTWc3z+EJPa1Yi2xS74x&#10;nOTb01nVgK9vTo3JNsfaiTthzJFzwzFeaR/1OMpN/cGs0dqXOfBzRnwwZ+wa9azDJt/7a149cN8j&#10;nBPOtPiFtrrk05fPXNZjndM8tjFj6+RmrG5jq1o17Jez6GvhqGufrk+O9yA5ajmP9xA8c+S5OH+X&#10;NcZYzlouVh1yxOQnDWvgUcOyHutcWJ8BcWyvxJwBa39nkIf1yt76PkPEzMD7Cu85+Kx8FsXA9emH&#10;vjG5Vy73RQ/P85X9fiVtn5c8w2f2h17ee3zviTksz4bPh73zWbfOnDMRc/lMi2Obu8LOao7y7kWO&#10;8dTbnFxsYlmjn3nrJsycdcbPWLSOeh1pT3OoNeVSS15i+NaRxzdu3iviR3rxPDNrzrvaW86cnOyb&#10;ePLxM4efcXInPbjgmTuqkWsPYjXEsl5s0idn3pqOxdPK8YwzZx+1iX1vSR6+7xtwuKyBnzr4cNWR&#10;hwa+uO9Z4LnU1lLDsgd+ahKzErPHj8yPr11vDhx+9kkteKnXOWLz+M499SPP8vvVt+DiFzUulv2N&#10;nrORUFOcWIy8OD73jTifBzngeZbsk5jvg7DW8n1SruyHRvZrXsb4ydXHOr8WzLxzGMtp7a8Wu5/p&#10;3qz20nsnRsczMp/WPt5rcvDl0AtOxqv+H4W7B/t/hlmdAet8Ys4pbtx58W/79xPoc/t79mtFPh95&#10;792f9pkdqZH6z+h17TS/nFf0dD/0SP8VveyR2vr2buvPBcC55Gs9G624OuJY35MTm/zUUEdMvrhx&#10;58XbWpd8ML4PcPF50Z9TzM7KOvlg6soxTr6Yddr8fFJLrrHc1BM7suocca7kzvp33nh3juZ5H5yx&#10;8+K79tn6VR913e+Kl3g+Uzuvjb+e0FQZfIZgIO1A+Yb+OIGdm8U5el05NB8Ianb67PDQSS17YBPv&#10;OY9yyU1eaq84ict/BMu+Wf8r+HlvzvaZ+ek88zzO8sltP2vTb95XitlHnt80+5TP/U/51DnjUp+c&#10;rDXnnNlrVZP16Wdt4vr2Mt6xzrXD/Qqc3TNN3tG5eqZy+rwSz/NJnpzMp5+zJK6/yqu7ylv/3ta5&#10;7u7LPq/u9eoszbcfuP4r9pWaqxmSc6d/tq+z/NEs1LIf95RaE6aWOWPrxI3Na80bv8La217G9OIf&#10;Lhn3N/iZy9kaN6aHfeCnD6fzqSlfrc6dxWhPtfY9qze/0iHfOfvZgzxL/C2oL3KA9bHei/wHlzhc&#10;NLnI2w/cZU81O5bXFr7czmUsL/WnObIGP/mZs6e65sS14uoYH9mcSx37qKNFJ/2Vrhx/EEKcF3Xm&#10;7AlmHX7ixF99fcb97M4Eb5fLfcr72PctdeBlLJdng4tF3lhM3lRrDptz6FNzVqeGPGtbs3nG2qwT&#10;S6s+2MpP/pnf/Xx/XNXBp691+Pm5Zp56fHna1E0df8is5b5Rg00scTWxXmhyTUv+KndUO9XsYtM8&#10;R7Ok7lRLnvpVLut3/dRa+WqR90oMP2szl3yfseYSk+N+66cmGPuGg58XvDxTuVhz2VfcHM+V+dR5&#10;K/7jC3zz3V8OODqrNemuuHfh9My93qX7K+pwTq++R6t7AW4urb5zGXP+iYGfPX/P3rPsPWmZxzqb&#10;vI7FrTGG1/Udw+066++2q7lXfc7mMq9tnbN+1sGTK9ZanzVm3mn23JOz597SN99WXfDsQ0xOTC35&#10;HcNnmf8R/fVVrb+QY8++x6z7ss6tRfnIn/YP3886fDj5+ZZ66Pu9mVywXtZo7YvlEu8647N8azTf&#10;fsyKr4Xn3vCtEzdnvfPYr3Hz72GzN/Nm/Eh/67GeheeBHs8Ey7OBZ83U/yj3JrT4kj3VgIqfObCz&#10;GM6vsvIs3FPu33yeE/m8fO59rltHPa2a8r7t4yfgma4U8r6tON/4XyfAef5qz+dXfQY+y334LHP0&#10;a73jv57itefzvVube9+tWXd/fSbnPermOTQHPPeZvB1tOFnf+r9SfLbPnfN6xXmczdU95fO9qP7Z&#10;7H/748kVWbFu+J4xM6zme2QOtO7Uyxly1vQf7Wfd1fuQvXO+9FPTPpkHS07m8Kea5uzGOa+6R73P&#10;+qdez2DuSN8ZuvY9Y+fsnruz7fJa/yxWF+sZpn9Wv5u3jz126z4TL++h+zmbz/0mXx+bmq0lr/Gd&#10;OGudoW3qmEsMH5wr9ZrzGeLV/LuzeS/g916f0Va3NXuus3zzPzp2Xx89x1F/Z/T5nc747N5m7cRN&#10;TX2ts0115j6DZd5pRve+MyPc5vc5qCOXeOKQn9bElWcua3Me8/D1k6vOVYvWmQ6c5uVs9Oy453Dm&#10;xokzl30Sz7rEc/asbX7yMnfkZ5/0rZkwc209H2qsm2YiJ47V94fC1ou39YfG+Qtn+1nrbPYyD67e&#10;xOlccqZa82dW3ZzDGnPGzmyM3alrnVXdpGUvNCYdMH/xIhcrH+sfSiWGz/3ynhHnIp7227ysaV+N&#10;xj8iZi9H5/teM3l+0yxiclYzwTvjrGobR8tnAD9noIfPDnj+F+bkpR781MrYebH+l1TQIJ60UldN&#10;MLlp1c6a9KfXR+a7Xu3Gs0Z/hyP3yKLDRW/7w1c/MX+4Jd/zAZcHpqb3EIzrv//971vOOPPZU30x&#10;tYldYOhMOTkrm3vrXquaFW59aq64jVsDnn7ziHuf2fcop9aKA55X9vJ+i6mhdYas1yeX9b72ch7r&#10;fX7UlcP9TQ1wdKjj4vlhGWup8RlzHmLyxFhW9tNXQ574W8En+OLsn2CULzHCK+9fa3tvwPOZTp6c&#10;PLwJy/xdfs6B5tS3OfaGS26qkTPZ5qsDt3Ndv5qleR8V78zvfj07a1Z7k/9Re9rp27N3nBpTbsKy&#10;Rt+zgK9PzjNMnn7a5pkD5+I16kpu+vaWN9nkZ959rvLJTT/rqO16Z2o8Nfi8yyXXWq041r5a6zOX&#10;mJ/N8ict+UfWOjj62JU+PHraN+vyc15eauIbkz9bV7hnWmf53M8ZN/NZ1/MSm8eaF+e8OGesPtpw&#10;ibG+TtSxNuPVPOD2xLdGXy1s8sxjWfJ+RF/7q/vss3Cf7m7igXnB4x7xfbCvlc5lD3XBuKj9Xq87&#10;gensX9ftaytPz/pn3xH317nPZn3Fs7Db+2y27/zxCeR7KkzPvX+mcazyI2vtzrOzw9npucvJ2bKm&#10;n115yZl8edqJk9iKJ+4cxln7lXzndz9ns8tvnt+XNb7iN+/Z+K7nEx0vZtqZ/+3/tnt1gAikYPrP&#10;bvqueme8S+9IZ3VOWeOh51xiXZ+c1Gh/Vd+8KX601jrtpC3W+xLHHuWS19ydvtTIu9LHvtYap72i&#10;p85UM2HZ58x/tv5M/9m8e0cn/Wd1u55zeKV+99uN8/44nzY1wJKbOfypJjk7+z/S3+mR/Xb5Rz13&#10;Zu6enzme7lHuP+/xEbdz1qHlDxNS13sh1vWvOLPspf+KPmea9H6P/eYc9nt23+qkdvty7KWFl37X&#10;dYzOFX7X3x33vlb68qY8+znKU9N7bj5xc7pX12Se3JQXW/3jITX0cw7r3aOxXKw5sawHo6Yxubt2&#10;0lCzc+JqTzObO7KP1rVmz9d55rWXVk7HiZPjor733DF1avHeje8zIVcdcDH7WQ+ujlja5OsnXyzt&#10;WR7uNE9qJMcZ0e26qZeczk319GnehGUt+vaAyyLPxb3wMu48OEsNa+V1jvizL/bCPtyT806YuVda&#10;z9gePZd488DdixysPO1KL2uyLvlqZB6f50YeHH0sV/9fypjPOnRY5vDR8jKXM4D18g+1wOWmTf2u&#10;JWamo0U9eli11DfuevPgK07XrGLq1dvRkpM1+OBqEefFGRDzCz58L/9wktzOmnj2tV6OeMZysM6a&#10;mNzEdn1r0b1jqafWSveIl7lVfeL62PSZwdh5EuNz1c9Wa7H0zzpzapjDqpEzyyPHMpcxPrjPGDyf&#10;K/tZZwwn+4lrzaPJop6cC19NsW/7OU/A+6Z91ZTqp+UZI+bKZwjcZ8t5rDOGb82dz5qa9jmz2dsZ&#10;tdRm/kwr81OdulMua9/TZxbnmvru5LvuSA/uWb71PmPsPWQvuR/wzO3Obk3z1c68PbGJr2pXGke1&#10;au1w4J7Nol5b9Kf5eP8Qt8b3FPGshdMzkOdSC18eVjwx/Fz2BEPf3vqZz7r2rVMnZ8kceXNqGGPp&#10;h6XG+TNvPXlwc2q1Pcs3/7PFR/O7f/6N41nlufk9kueP1VdXe7Zv667w0LYu/TONr5hnn9NZun/2&#10;RF6OPveNi4U1b4xNbCeG81VWnk/O3HvO3B1+3q+cwb5gieubv2OGX03DM9J+hf2d3U/28pX28xXO&#10;/LPMeHbvz+bkubiiIffseZJ31v9VefrnjB2f9c1auLmf9Mkl92of6t97MW/v4coMXb/SEs/zudJn&#10;l2sf+dmvc3K07sUa+HmJy2/7G4QjEjkEz3gt/IrYw+h5ne8VPc80z3rnrHLdB9qZ717yrMv8UR08&#10;a62ZNMhNOtauatS80/YczrCaMXvLbY2Os2bXzzPoPpnb1buL17OsdP2HzeosVvhKb8J7lo6nmquY&#10;mqu63X3IO9Nb9bkbX83RcyZPHytP63xyiJNn/opVq3uonVbdoxo5v4J1n6/Yy9l9Iz+9vqf79Ir5&#10;HtX8bPN5D7Xsyxm1vdcV3ryOqaNP9mrOozGaO3M1p+NH+091vc/uxQ9Im6MOz3bzza1s8tXNczGv&#10;laNe4/4C0ry268Tbqiees6ihlaMFT75a8jNnTVr4chOf/F3eVLuDOfsONzlX9pB16bs3z8sYjn5a&#10;ffJHc5Pz/Veuf+ykBn9IAY/nSI6xHHD97iduLdZFLvn6WSMX27h8LFfqGWf95LemnNQWS2udPGM4&#10;6Zs/svK13BP/UApsuqZZEtNX0/g9Lb3d905fuVpr3IPWvFbeZ7Dumdl6Pue/OudUp7YWzeT52UMe&#10;n9cvFg6XnwvWqIPVd87mpIacleU5zmVfe6iVnPR930nsM/nMz4zTPtwjljxWjHvBcn/i8Mh5udd8&#10;PwCTl3Xi5HqBeVnTnCmmBr42Oakz5ZO746ce/Ds0z/pmz9U+1UhuYomnD4f7KKYFx+dijzwDfO6K&#10;ydPyx85yrcWyrEdDDljm1HkD/+9LYp5zYr5uwbjsI1ct+vb8xCyfcblY9eRk7tv/PCeQz8J7TWVP&#10;LX31sflcO5N5Yyw8uVM+ueblZ06tHaw5HdtHvGPwaYbkneWPtM2lRS/1M3eXf6af+fTt757J6ZvD&#10;JjbVJ/cV/mquqVfOlz7cK/vI2qybeh5h6Kiljpi4dqVDHRzrk6eWnMxd9Sf91Fj1cP6chTpx69QH&#10;z8/s/JwSVwsdMDWIWdSo4+c6uD3xXXCpt3/bqcbatnDtbY7PcTXJ2wtrLDetn93uz5xa2sadt/Py&#10;Xm3d1zN93ENroD3tizPK+5gzcP7+TAVd7486xCx7indv8+Idp0Zy4KWmdYklX3/Km/tM9mg/zJl5&#10;n2X2lvvTT1zfei14+tZ+pjO5Y5bc4x16Kw37aOV1LP5tfz4Bz0r7M+NrIbkPX19g+l9rN//saX2/&#10;1HoaxLwf5702h/Ver+47n5tH9amlRvbSt0/2zNpHfXW7T8b6U4+jenPTzGpq4fi5N/VJLGsS/2z+&#10;2ZzkPSNt7iHr/f4r8/jWaTt/V4w+8+S123+qye/3+b7zaL398eSK4CFpV7z3xl99Q1b78UZlnrNZ&#10;4cnTvzr7xH/l/ch+Z32mfbPPxNU70lrl1NF6hpPd6TPVfUXMvV6Z3ZrVWV/Rek+uc08933Mv9Jpm&#10;mbCcy3xi0152sEkLTG2tvDNNa+Ubr+rkZd6eWjkdZ81X9d3T0fzuf+Ic5eB3nn5c4Nl7wqZ+z2DO&#10;kn2f0fvste7XOdn3zt6t2+HKwWadvr21K9z8IzZnoN74Ea07ao726Dk5o3H2nTDzmaMPMZcr82Jt&#10;V/OJp17Xqq/NvPVacvDkgnPlP06SK781qXc1Xzxt8hNvv7U6bv5d8VGfnl1u48xiDtv5zOXcR9zU&#10;SB4+F//gZnn//EcZsbVa64nxpyWXXHL0M5/14JmzlxzzydHHws8acz2HetjkGDtn8nYxa1oX3HN2&#10;Ti145zJW859oOaPpLN/jLOzrve9ZzGO95DKfvrydmbPGfom1BjkunxfyvH7pqc0aNX2tpzY16LgX&#10;6ozx5eJPe1IzudRYl7rJwWfJ+xH9/NWeWhj62K7vWO7PynuI9Vqr6AOWuL21nKPnA0bM/cFyyQNr&#10;nJxX9tTXwskZwNVtTuLtt4a1abMX/NRIXvrW7Ohn3R1+9sTPOPUTTx+O9y/rm0PsDzLdL3XgxPpa&#10;tchlnmcilzytOeJcxOqkxsSjzj1RYy24z6Vz+kcBxGLWOzuxy35a8W/7OU/gve6Tzxi2e4rJ4aR4&#10;tlw8g/leKZ46WZu4XOwK9zUAJ/sSs7ouOZ37UfHja/IaX9WBr+pSY8e/S2enl5zc19Q/seRaj4WT&#10;uY6T+x5+zrzbL+fHnzRWuD3Ip474kbWPtcbUXNWyj3VY9IwnzczbW76xutoVbv7ITrVTv+TpY/W7&#10;h3sV5/3Hz0xyxHL8ftu+1JjD/ve///1bTN7PVfJona3UY2ZiVu7BvYipm3xqxK1nflZqGqtprE0c&#10;7JXLuezh/ho3Dz7NJ7aqs36ynll+j4ceWn5fZF+sPcTQFJv0xSaOcx9xpjr52h2O3K9oOScu75XW&#10;veQ5pk+es+GipnPWf9vrJzA9c4nhf5/33rlyVp7dVz4z96D9ynvhzn31+feevsdYR2djTtsdeC/m&#10;s3WVT77PUmKfwWf21Wzua5U/mr9riNWjTr95R5pfJXd1T/19gPv8iDNi9p7fOZiLHDFX/nvD14Hf&#10;n1jj96Puqe1vDdwVO0Bv5i79z6bDfqeb5w1z3jvPw55qv7d1LzmH9/3ZWdTW7ujB5XKGnIt68R1N&#10;uWd95Wl3tM80z/JXelzhnvXdzWdPfM+m649yzV3F2WvFmfArdXK1q/3YhzxcefhTbXKsbWutmuTV&#10;wuaHl/1aYye+Wiu/rbPRk1zGO3N8VY779Dx299FnlDr4k57Yqna391fguddp1t7/xHkWe6ZH379p&#10;LxPmzD4Lxke2e8ld4eafsUezT7rTftSYcmokJ3ni8iYrX27GYMRYfTXE5YtrxdUVn+zEWenLVT/1&#10;zIFN+QnL+sl3DnNqZC9zYnBWdXInmzVqwFPXmuSJpYUPZ2fJ6x7UTn3gybXWPuJTbA7LZ7K1xPj8&#10;A81/nPmPNXAuOfLUT6s+nLOlpjz1ibueWKzrrMfu9FfHOvtmrT4c+dqJrxY2a8XBvDxfY/lTTL19&#10;1frVLPvzDD7z3pjTe5Hzpu/88ox37NE5HOV8bnw9Y/1lLn2p7XnI+4MZ57cHsVrUq68WtpcaiXfP&#10;3Vzy0l/pde+OU+Oqr1b3zlhOavsahycXHji/SPceiXE/uKxLi6492mbPHd/65E5Y5iefGp+fKd+Y&#10;ZyBuzzwfcysLN+smf1W7wnsu5xHXsldzapkjzrx4YnCs7x92grMX67TUsDLvnpMPRxyfZU3y1MVy&#10;8Yx5D7FwwcgRc/Ffw2Re8FypBS/z3bNnS51vf+8EvvoZ5jPhjn2GjFd2l7eqB5/OL3X1sVzJN5d7&#10;SE7WZN1qnqw94mSudZ0pOZ/J73mdDZwrz8xc2s67X21yv5I/zQ/W5zXxHt3npI/WCl/1mfjO3fN6&#10;j1sredY2x3jFTe3WyJh6NbCZSw36ZSzPz0LnATcnpuV7NxZ9+Dy0t3ysM+jDx8/PTrBpUeuipuvU&#10;UJtYjDprzKcWPHGt/bTy02aOuvdc2ftKX+qYdXde+3guUy0YZyg350m+vSceNRNOPUv7FsQXa8x3&#10;HNQv77rH1UbI+9z77INxcS7Wi6lDjtfs9/qYE/C+fEz3r9f1Vzsv37O+3p34ntgTWN3DFX5UR43P&#10;uPW+n1s3WbheUx5M3VV+F3cu+cZa8LNezYWfWPr2ObLZr2szd6Tx2XOP7qPPw32KP6qrzpm1T/LA&#10;dvrCS641iaVu+6d/PIkgYt/r3hOYznR105rrTT6b6Oq9U5d+9vTN1fisZ+dfXYe+c9NbX9vzyHl0&#10;rknvCsZc9u7ZJx33Yc3EOcKy3xHvmdxqthX+TC9rX6ltD8/e+Irdrc19rGrEtcxBHbH16V+Z81lu&#10;z5F6zpbYV/bz/N0He8x9Tucx1VGfXDhc/LBh4ovZy9g5sBMmP3npW9O8jrPmUR9N+nE9om89/Z37&#10;0VmO6nZmk/PMXpjBz1d8Ndsn3llZn/wVnpxX+We9p/zRvYW/yjeu9lFN5qzvOuNHzghN69NHC9zX&#10;O7nsT45LTH7O0Hqdm2qSkz5a/qCze3ZsnfsyPrJXuKlztMfk4XtmjZ/FnvNZvbwjPc9Km5r4nLF/&#10;YGUMl8tnQX37YVmpKaetNeLUWN85OW2tsV/np9ge5FZ1qZt89XK+KZ/a9sBy8T6qr02+Pci58LtP&#10;ziDvyE4aR/yPzLk39/wZZncWrPPlPeK+JqfPb7UHtbTWpVb2Ma9VF6vvLP5Cl9crfwTlMq8lj4+l&#10;b/rUyLMe63zO1rG4NeaNn7XuFZ3uNWknf5U/wjmbXO4ne2cPz4w/PIMrD8vFH1CyuEdc8L3keP+s&#10;V4M6MXyW8+BbD5a4Oey0mgvHnpkDyzh5+J0DYx3hntcP5vHXqb/aznvUD44a1tmR2Cs15GXOPFr5&#10;B5FweF6896ltDfmcVQ7n4OsQjBgdnwWwrNOnJ37O2VrOns8yNcRwuVLPOajL/0vx1mE+63KGCWP+&#10;7/XPOwGfy965OM+KF5x8juDw/Ps8WSMPmxhxr91884ydx7j1H4nVfKQ2a5jJs0n8Uf9ZvWmW1MTn&#10;cmVOLC16+Z6Vuffy+15NMycnfWYkduXexdmfvjwtOFfWmdMe5Vc5cNYqv6MtZ7LqT7kz7Giv1qb+&#10;2f2gRk7WifP+ks+YZ2IN1s9HP+/gWCMfPfWx1FiLb14NcmJvzuYX+9lLDWKv1GZO9ugMxOSbq06P&#10;kX0yZ4/ErvjqnunIUzv57sPcmZ34qUd93jdi8tb5rBBzjs5mXj42F7zkZC599RJrvzlqJ685mfvV&#10;fPbaZyDGXj0LMe/v9Pr91c7ms+6n75dzeq+Mv+1fJ7A6s78Yn9vj/a/XtKcJ67rv+HOewCP3jhpW&#10;Ph9gapk/23HWN9fP3keteqse4ruzoucsaj9q7Yn1M+1RrV+xzvP5DHtjlkfvO7XW+7yd7em3Zzd/&#10;1ij1z7hnw3Z9au/WtsZZ3Vk+Z8BHvzE1wPMfV+DOQy7/AWYNNvUSTx9O97YW3OtIy1msw+YbhrX2&#10;Is/KOvv8yJzPjtakJ65O9xGHl2dKLFefOP2c1/q3ouDBsUbbHGNsaibefvJat7nEziE36ye+PHPN&#10;7zj5nVPjUZvaVzWmWVIPf+LYR+4RR25baqZ6sebvxNY6D7HYUb2z8Iwn3/cKauGoq1bXUStPHay+&#10;9cZa9JKn/ntaZ5tmydzOTLkv+L6/Nd5a9IFjP+3qbCa9rEFfjtYe9k7cWjnGcrXi1HIRNwZX3Jz1&#10;WPviT3nwXvK61h+mwDdn79Y4i62HZ7+zmmfy9Fv1cZZVnr5yphnMWY/lAufKuHH0wHrJE+9YHJv9&#10;fQ1kvv0jLbk5k/qZa8xc2tRIXD814MrXkk+Odf5Q3ecRfnKth289lrrE3oLgnJ2debSyhzr9Pi6e&#10;M4BZKy7PfRBnTj64vnktOZaxs8j/kf2r3hhrX7lqJCd55Lngn9XIVYvYczyrtUYLn3pW9iZ2HvNY&#10;L/lyiFn2xyfHXGJaa8ip53NnDb8ogK+F6y9hwLPWvmAuOPYDsw+WZc4a8bdkfOm6rE0fnppR/uYm&#10;rh59we2bnPQR4GzgWQNmHZia4C4xzoxlrJa8tvTO/vZJHvnE9a01pia1UgNfHtba1u6ajtUAt5fY&#10;KlZDXsc5j7m7rbO1rjORTw545qzjj4syJ44FRyPzYvKIWb4OEqc2X5dynU1de8glRo8/1POZxZrn&#10;MwNfTB17O4/9ie2pNrUsdN5z0d/lTMaTdc/k2Oeq3pz56UzINW6dvfNc8MlzH/7zn/+8WeuZy/8S&#10;pbXkPE95WnvLxcrFhwfHi/howWMl3xqxrndvyZOTNebNYcmDa/HlacnlEhez1jittVpzrcEe4LgX&#10;eFmjj/WC43PEa0cOvn9cmJj3HYz+5tAx9t4Zy/HzFjx98uqSY1nzFvzxRdyYfH7+qJd7//333984&#10;YO4Rn1r2x5V9eWapoZc8+2LFmaHnc660cKy3RizxrPmn+Jy9z4lnc9eZoJNa3stnzlZN7x9a2YPn&#10;j/1gwd0b+/z3v//9Z2tmkYsWsc+mmtS4sgd8F3jG4pNVI/mr+uTgw7O+tTuXtc2dYvXJWeu5GWuz&#10;fsIyP/nTHlJHf+JNemDNVUN+xu1nLP897dTf/WDN83y6wDInjrV2wsyp2ZwVbm/rs26qyTy1U50c&#10;6rnkpJ54YjmLNVr5amMTSx1qjLXWqbeKcwY5vl6M1cf6PiInZ4KfHN6TWPSAT46LRZ2XM6j5Rvjj&#10;i3V8L8iCn5ypN5hLP3u274xyifG90KKGmL3zeS6XHDOS59LPvP201DyyUvOoXl73I+Yyj4YcMfPJ&#10;Jdc8+5Pz3qmhLnFe3Dc5//rXv/78XmnSlqeW/eRik0PeWCvXWnHjzHdOTtodTvKv+DnLlbojrs8i&#10;HM/LZ51neFrO4WsVjvfX152cqf6fgO0+B3eeU/bER5vLe8O5i/0T7kHvkTPJM+r8WfxM7Zn2o3mf&#10;n9VsZ/lH+1qHPr15xvK9ZDWPdZ/JMutnmpdZnr1vuZ9JK98T8l7IFcvPYzHshDv3jkXDXjkreC77&#10;wJWnPjw1rFnF1so7s/B9puGi29pnGq/K5/6f7XH1XJ7t90i992K179wDvvydXnD5uduV9dd/NuGP&#10;qmyOyB0PSWteGe4rcNmf5+Retav54R9xzvKTrnpY52neCm/eWWyvFe+RPta0dsernolbo81c+8lx&#10;Bjjpd40xtTs8+Y/anPFMo7nM11hqHOWS9wr/6OzO5n7FPK/SzL0c7flqf+7dkV7e2/TpQ13OdbX3&#10;r8Q/O0PPyj3nuXuuRxrWTdb6zq3w3T5d33H3yxjubp+sm/wrfaf6j8DYO3N7Dl9pD85817l5FjvP&#10;Q3L6zDJ3NJs8642zxlxi8rD65PmHT/Mznz785OL7jzZyueR1PZzM4U+c1Dry1ZKjnnhqi8nFkrcm&#10;cXz5WrnyxI21iWd/82nNazN35NOj54GfOlO+NeU7s3HziOHIm/ITpl7W6ZujLv3pmQJjOYN8LJg/&#10;5CAWk/tWGF/sD6RupLdce2BdYhmLZU/8rJOPFZdPrEby9M1rxd2X1rw29a3RwjlbydE/2teRnrMc&#10;ca7keo679a/McpXLWV6ZF77nr5165pl0D3Krnomnby8wfC+eNzHmIOa12c8hnOaqj1bWgWfOXuiL&#10;4x8taqa1Wz/VNkaP1uvYGufpvDg8ckf5FYezQ0ctLL/oAzdnLC9z6mJTg3i1ck5r4E54Yvralf4Z&#10;nj1XXHrA06544vJaezXrhCeG3zG9xKZ85vwhdVs03Jd+WjRyD3K1cJOTXHOph89q3g/0r/3wTKnr&#10;PqwzVoPYS85Zzryf/dY5x1Wb/fXZwz95cQ6vWmh7D1/ZI/u4H2z6PEM9S3KYj7w16ZMD73prsKys&#10;/YH8hXWOWEzuZOk59YW7wiedI6znMNYe1X6mnPPmuYh9pjmdJecU0/K8Mvv0/nS2J3Wb17G9jnC1&#10;kiu/c3K0Z3l4crDqYjNW78xaJ09t4yNrv9boGjWdtfMdyz/Ck4NvrKU2fZ4J45wDTBybOTSmZ0k+&#10;+V6Zy9rEV75aPUPjmU8tee9hsy8+M3ElfmWOrlWzNSaenM75R6rk/X4IXX3rsNZipyUuz5oj7qNn&#10;MWl+Jozz89n2PhFzNomb8xw8Qzhg5j/T3r7CLJ7nV5i1Z8zXT+d24mfrd3p8c15/Ar4X0Elf+2x3&#10;db7y6+TZM/gs9d4D7wlzpe+c8nYsnCMNNJOTXPXt+wqb/dQH8zNS7CPse+z/I/a16sm5e60474m/&#10;/ZcnVwOB/yorX4CP7ml1Hit86uMcafXhX9Ga9FsD7UeXszyjkbXqreaRmzx9c6vaXVw9+cZa8SOb&#10;3LvmOupHzp6P9KPG+rM+nyl/NPcr95NnnP5HnM1Z/z4H4qxJXy5Y4kf7usI90rkr1/t7Vnf3HOzj&#10;GRJTm7GclX2klzVate2rFU9LLmeUq5aWGnPWdyx+ZFPviPfVcu5rOpOjHHzzO3uGaw/tTl1z7Hul&#10;NxrZvzUzdjb5d/RRM/u0f8Zhjp4lMerV0JevzZ5g8hM/8nd0j+p3cs6EneZWw5xW3Dpt4pMvhrW3&#10;mNqNm8fK0ZcLrp98fXJTPvXkrqw90LFuwlb1U3+5Rzk49pNnbA48c/jOZg/i6ReJWQvXWD3rM87+&#10;5ifM3GSdz7qprznrnaHxzhMnB79/gG8ee5ZHj97WELvEnE3c2Dr7GJuXf9Xa92pd85+do/XeI97d&#10;O7zc311nr+aVOTgX6vqHZbwmufilHlbNnJUa/usz5NWRh/XZdi6tenLfij/4i7NgnTNHMt+Ye8lz&#10;aQ7xpAnuuaMjBx+ci77cA2361INzJR+cBe7CV99Zza2sfPMdg6du87J/5sS15tpO/Zzd3JkGZ8lK&#10;nrVq7fSFk3VTDfnm+H97T3/vMRi+Fzmfg/4vWZHL2fG7h7N0f3k+R8bY1CTuc7KvM6PBUsOeahPL&#10;xYcnV/3E7G+OGpbPt/tU40f256/2T176P1d8I3efwHuc9/T8+QyxH2fwuclnEUwuPK5+3qczgZd1&#10;chK3n7ldqy589FyNT/rJse7MTjpnNa/IX509z4Z5rta/Yg93aLKP3XviGUx7V0NOz7bC5akJ74xr&#10;zSM2te2Jjr42sakPOsmVI+Y+MtaXqwXPucCb27G1be0rnnX2ETOWiwUTd4/E+T4mH5z3w+xp7WTF&#10;eq/o5fsqPLnZC2xnoa+e7687dc9wPCs03J/zGq/0d/MTL7H0V72cyfPNGn3+C4h+bwiWNeqCy1dL&#10;Hhx9643JWde8VQ78qyz3m3tkdp7H/C9Lkve1w9nk5bMLRx0wOInlmX6V8/lV51zdC+/fKr97Hug8&#10;q7Hb604eM3sGd+r+07S+4r3/KvfoI852p2dyVq+h5Bydd9ZnDT5X5o90zKUGGPWNyX3WPjLfsz3/&#10;yfWc96vu5SPn+vZfnnzlQ5Cb7RfCKx/sncN4dN9d5x7dX8erWVrHem3n0Zkw+as+d+P0O9vjWd6Z&#10;nN19GZtfWXn20Z7xV/mz+lXde+KPzOg5OScajZn7CMssu/uS+5nmPzuznDV963b3Lh+LzqSVnPS9&#10;54/0Sp3P4l/Z+90ze5Y7usx515nvaK3OxRmm/ITt7K059kh8wjL/mfxHz+Gobnf/aKizWwPPmtU5&#10;7nDOalc9nFN7prPKn+Gr/taZn/ZKjssZ9YnlW29OXa15Y7WI8fkheGLyV3rq3GGzb+uZc57OH8VX&#10;aq5w6Zn89I/mIed+5F2pnerF0PUS0+72gLfiNp77wM/nZ6UDL39wrQZ8/5iEmVlqaOX+yP78lTwX&#10;/FwdmxPHUucvgYyzn7qNTVpiWPhe/LGIC8wf1svT2kMr7nypoa+1xr2JY81h3aP5iW9O2zXin8G6&#10;p/eaZee8pln6HiQnc+DZI88entzkNbaqV8vXIdY/ZOIZI++zpqY1zqu2+ZxDDhZtuYkf+Vf5R1qd&#10;y3k7t4qneSbM+qkH55k49VzeA3L43gstmuTM64NTLw7fe2aNeeJcKxytXPB6Nafj5B/lkpd+1tDf&#10;WRvPGn3OoBd1vY+OsyZz+HnBI85zTj64MZbPMz/TsOSZUU72VZucefecsX7WirnXrmuufHBrmpNx&#10;c6zvc3CP4vCsxWfvxlr6qJc9V/4Rt3P0+F73nYDnq71PeVbi/nkP06c/l5ixKj5/WDjOq6+Vr5Vn&#10;rLXXKi9vsvRyWa8V1zZurfMay5/sDmeqewRzXud7RCNrcna0uRJL7lfy3cPOeU1nad2054lvP/hd&#10;2/GkOWFTn+apnf3hGJvPOrArebmp8Yiffc80p/yEOQe5zhPn/s37/YA1yZODrv4V6x7tm5+/5o5m&#10;Nmd915hnJi554ndb945u+sb0zxmP5jnK5dzuK3Uzry/PueqNQ7YAAEAASURBVLTmqU8NfO4H/+7i&#10;+yZj7LQaV19LjRztpAOWNSvOZ8Z35u8zIPbfuNSnhr7W2uQlpv+Zz+hXnm11/uDeQ/YvL7Gzc2mN&#10;M/6VvPNcqZm47kc97cT9yhj79H6kfdWe6PEefV41/7fucyfQr6tW49nI1TGf573UBO/nWa6c1jM/&#10;2SvcrLdXYo9qpcajfvee5ntU+73rei9Tf5+BHe5U/yrsz//bbh/iHrDjq4N4Y5/VOer7Su3s614S&#10;O/O98clLLP3ch70SU+MoJ+cua6+cE23mMte9Vri8zLu/tKmdXHxyXuqlVSexZ/yc5RmdR2tz/2gY&#10;u8+Od/pYs8O1zw73Ckfds1kyT411Z73gZe0Z/1fKT3vPs9CfztKc9lc6lzv2wrlwcXae3x1nlRor&#10;XXH3QY2/9BA7sjm3/orvPN1zxd/B79Ta6bfLYa7PPNvuPs7u6a7OGc9nY+L1OXY81YDt8rq+96yO&#10;Nn/4bR9zWL/vTd3OZ6yvFv09D3L65Hu27LHrp4a97ZG51stZ2s89q9n1HTfPGZpHnDnfn45mnTTE&#10;UkvsinVudYgbSz1ychM/87tm1aP18154VtlLvjx14dATHKwvtJKbeWrN9dyZg7PKg2d+xUMvl33F&#10;MkajL/etfubRMJ70cj7yxNkPTH18tOTYT4228Fmt9wP966s6fyF/9UnsTt99HGnK0R5x78h5rmgd&#10;9fQ84cjVN35LDF9St/slnZxcffPixlgwL2N+qWQPfV+/cFlqE5MTf0tWHsxnUR3qP3r1zEfzOK/7&#10;1u7UwKGX/bCch39I1xrk+C+mwMN6qeEv/eCpmRrM5nxYlrXJS19+YtRY3zZ5+OZzntRsvOvVkKcF&#10;x08ta+1pnJbcUT656dvLWi0cfSyXM2aNfzDovfWzCuullnrZHz9fI9mr+cZYZsh58NFJbOprbc9A&#10;zPNlj86raz290ncPXUcMjwsOPXieXV1nH/NYMc/YHJq55DXWvMx/++cn8KrzW+lyH72XaX3/o06O&#10;PrtQz+eEOJ83njX1pl2nVufVBlcjseY/E6cuvYyx9l7pyzXfsfhdVv2e7WzOs/7uW/0z/mfMO7v2&#10;aEbPq8/xrNZ810295JKz38Rr7IxrfprBXGtmbJ3zWYMFM581+ObFrZtq1IabvrV32pxD3d6DM/Ce&#10;pO/nrzb3B0cczdSTlzbf66gj5n3R2ZwLC8YF52jZ03nlqqkVv9t2X/WdK2N9rHOt6pN75He9sfrU&#10;5izmweFwH3KB/ec//3nD/cwyv9JJHG72UD8x9ZqbMyeneZ17NKbfNFfv50j/jMv+3Zdnkf8lSrTJ&#10;5yzyyE3zJXfFAf9eP5+f9+K9zqbvX8ZHs8jDer+P+L0f633P7VryanftI7H9qE3/Ea3PXtNn+cp5&#10;uX/eQ/p8tbO98xl75Tm/SvvZZ6Xvd+rhZzztoevhgIn7WWM86R31mfjTHCtM7dTRZyb9Vf3dOD3z&#10;e86czzO6u+cr9fp7uO6V5/vZ9vfnH0/20HfFblibunkwie/6k+Zu7Z28niPj9Fc9OYcdXtdTly+k&#10;zhM/oqtO3p9ndNTDpqYx2pO+mDXG6hGbE7tiqX9Eg549y5W+j3Bzn1Nv850zNv9I769a494/cn7P&#10;nVn0Xz3PWZ88F7mPzvdo3avP4C59z2eld5Zf1R3haOY9kitmT2PzWHP45CeOOW3WgD2y6NM69m78&#10;Ef33qHFeejHzztzTvq3Hpqb+ji61q0W9Ws3J3IrTNVPctcRnc3fNpHukYX1y0jffusnpXP7Dnpxc&#10;bee7fqfnitNaj8Rqp8V3/iNNeNYd8d4ztzv7e85EL8/JczV+ZI4rtfTjooYfFGCt15cjzzyz+Y9P&#10;crnU6ho11Tj79wOaaltjrHb2TX18uclJ3x+OwMPHWqOfMbUZ66u5ip3FPcifbGtkTeem+hWWtfip&#10;u6q5itvjVfpX54HPPr2O6s/OY7Un96x29lITTtaLY7u+Y3Wx5Hxt+UeT4LyOfJaJ1bWnNeaw5LyI&#10;XWAsZxQ/stY054pG165ieqVu9gY3h83cSg9cnrWJWQeHi3P3IuaXffneIS/vh1jq5nzpw91dzptW&#10;P3vt6iUvZ8JP3eQ94qvlXlfxpC2XHL5xWvz8bNHn84rr999/f/u/YKQ/ceqg6/1yvuxlH3PGWrgu&#10;OGpjiX0uEk/fWq19VrH4yqJtTzlgnokYHM7CmcHhZP+cE1xuctTDws9c+ubld0782z52Apz9e6y8&#10;b/jG6TtLW7nizJv+2fzWw0tfDWzi8MTA5YG7zBPLaQ252sxPmvKwyU38Pf2zGd9zllWvvA8rzhHu&#10;vTvi7OaOzsv7ueKs5rCOGVa15pK70su9HOklj/f85nacM0w59XJGa8ylbZ458FUOzlFOjUdt78te&#10;2M4Rm89+YlMNPPPWJC815WXemkftpDVhj+pnXZ6Xe8m8fva3BuyohlrzeWbWq53WnHWZwxeXl3ly&#10;XH6vJFecfweQo9bLejipmb4cdY2xyct+yWm/e3X+amzfq3U7fLS98szE0AA39jy04p47MUv8Lfi/&#10;WP/bzieQZwrDc5/Z96L2tqexc2C9t1Nn+dZPnCOMOjXg2Us8c0c6j+bQt+ejGp+5brU38LvO1nvF&#10;Oaz6fcUz+swzf5XZ7njGUoPnq5+xzB+dyy5v0qDn9H36xH01xj68pvN4df+79Z+5L3fPclXv5X88&#10;2Q97D3h2eOTPNFpzJ+bFgC4/rLyypnmc72gvq5x4aqR/NJu1Kw46Z5xV7RF+Nh895bTOlOsZs1Zf&#10;jhZdchl3r67NPHVTLZh19si69/adcbVX86u5ci8rzlfD+x7dPX/q5/l+hbPsGXMveU7Ny1gfm/vP&#10;+vTlWJe5V/j2se8zPVbnc6SZNWczJLc1szb95hm7b2Ps6h6pd9Tf+tTTt954x571UmOXJ/+9bZ8z&#10;867Oo7nO2vyM8ac6sekHeuq2pUZt6+GsenR9xuokdsW3/45Ozm0P643bmp/0xeRYy/d5ueB5ySXW&#10;h5s+sdr4LPPYvlfNbe0fCvd/ZZb37j31nHbmeWVutzZrJv9IJ3N9NmpNs5nbsfZY3Wf17W+80iYv&#10;JzW7forB8qKHz2dq2huuuBhW7c7DNQevY3KdT/3Mg3Pxyw99rdrGWLE3548v5ozPrBrNYyZzzp5Y&#10;8ld4ciYffbXJGz+qN/X4CpjnPM2a50PesxH3zFa1rT3x1UqNrrNvcvDhJXf6XOFZZvkHUPhZl79s&#10;wk89uC7waVbz72Htv5rRGabzskYrd7JytOipmTOQ92c2/lcm/S+k5B9S2kO9jsE7Bycx+1ubeWea&#10;sMxlrX72AJv6yMUmP/3k6E+9J0y+tjnGWC7OXN8arJjPNDGLOc1hyecF9ttvv729RrDw/Rmce/Q+&#10;G6v31uCPL8bk5ZADz0WuMfLMkwuO+wBXE1wf3BiMK2vsk3xqXOTlgKUvRzw14NHHnnDwV/VZKxeb&#10;66henjqrPvK+7cefQN+jjPNe+9yT5yLnff7/7L3dciTJrXT7HbOR6fX2+7/IHkn74mixZ2lcPojM&#10;yKwq/nQzzJIAHA4HIjKryCZLo51dpNYRv/vDPcNab+K3jjXuwRqt+bbyG3/PePcs33Om7vXoOZ3d&#10;h+5H3D1bI/PmxLCN2SNzYvazJvH0s9Zemb/qn2lkvx3t1Jv2IpY8dBO/2jPnSh387pPcyU9+ak1c&#10;sPzZO2vTh2esBXPZx1gLN/n+LNL8jq1vixbc1hVv/ivintUY6893uWdnkEe8O++kY31q9M802Qu+&#10;sXpZqx6z+yz4s5g8cWP01LR+smDNBftqK/eas3MeXP7ehZxnhbVOLM9PHTjq+DMFOWvlpV3l0PnV&#10;10eegffSe+B98v6K/4z2I8/9vc7TPXpfs2/f+8zt+qvnBHzquav73jxm/Urzvvf5rPr5fGnh5Vkm&#10;Pml45s3z+0/mmzPprTBr0cNXd8XfwdXc4a44PcdVza5f9fms+NX9Nv8j9//yD09ON+2jNszBP9Kb&#10;2q7Pm6m+WHNXZyFfmzw1E8M/0560WuM94pzDmbGJ5xzicM546mW9vjrGbbsWvph9tV37EbGzZe+c&#10;OfH0Vxz1zs4pte74q/53tKhx7rv1H1GXM+vvnjv85nZ8tic1srcaYmcanzHPHp4xv+ez2mOeVfY7&#10;63+Wz36tmzn7J9b8jOWBUZv18sSMrUlrfWI/o+9ZTHs7Op+J/5mwZ9w/zmbS8Vyms7NmqsvzkQfW&#10;Ouprs6795NhTPeLG7CfnSM9/xMGxT1o1xIxT0/6JXfUn3daA4xza5hA7j3biPIJlb+d2NqzYIz2u&#10;arhX64gby3mSl/jkw1Uv82qA6cPL1XFz8xfaneMX1z6f9sf6hwn8zmdvfD+AJJ46YMTTcj9aePjG&#10;1Ohr4fjLdubiMucv84lbC8wrZ7F2NWPOIMea1NHvHLF1cq7a1rxa33zPBjz95u3Ez9iffY5m8Qzu&#10;nCW11ve8Gae2uNYZ05rDcrF4NlOn+fLArfM5BvO15IfBwFzyifOs1PR1kXm0V/Ooa14r/oi9o8U+&#10;sq5j53G/yTUHlpcaWC7OgzPm/7YP64dVsfle4j2xl/VTT3vvcOSeWfvKM7Y/Mb64vMzLmXjy0068&#10;1Evu5DuLNXDw88q6xPWzRp8PSPJsa8Wx3j/rvYfOItez0MJHE761cFnELnXA9Mmljrh1xskTk6O+&#10;NvHspW+9/I7B1cCyNzgTZq1WzStWXWqyj/EVrW/u5zqBvLc5GXhe5Ii5/z4D+tjVkjvlV72Tq7az&#10;GCcnfTXPeNbIJ8bvuoynvDqvtDnDUZ+d+XK/u7pHPT86lz8HMYvv8au53P+0dzDfS6knht/nKt49&#10;1LQH+fSzTm5zWnM3Tu2u6fnN52xgrTHVJZZ7UDOt+me8rLnjo28P59Oil75cZ7Of9cZHVm7qwk+c&#10;uPNg07LOXM6mBlZf3qstc+UsPSf9xZ41n3paejgDlte3S5xYvq9/LBivZ//Haf57C9zLWmNrqEt9&#10;eb4/kIObHDG4q9U1K95d/Nn66HGWeZ5gLnwuzsXfyZDzLMjhe2WdvtYa42/71xPIsyfb8V8rnot0&#10;P2PtWbdH7zF9pl4TdjbLd/79T4D771r55r/tz3cC+fr3NYsFz+dhtXO/v3c+a9VtDvFRbuLfxZwH&#10;S0/3eFfvSl32dL/O0DpyG/9ZYu/DZ9jPb/yQ1Msb1PgU8/Cz3JQPFbHXVLeLXZll0nQurZxp3+ZW&#10;9uosnkXqMUfq9PnlnHKTr5ba/hAMDt9L3pm1R/LAWPTI3uLk0idmrbjiWmq5iFsn43xjtVZLPzX4&#10;x5S+muoQZw11LP5hIIc4ffnYnAGei9xUYz5zYs+2Zz2O8u6xZxK3FivWXGJz8pvjP04b7zpjeepp&#10;xbUr3Pyu7fl6DnVWOPmcJXngxInpkzOf9ejBSQzf9wnyuZInnj3Na/P9wlmsw2atcebbnzSa82h8&#10;1IOce7vT50hbPfS54CZ/+h7SsyR/yoklz75aOcZpO5cxmsRY9fs5Sn7q4lsjbmyN2hPXGqx867Xi&#10;yX0vf7p3OeudOdzXpNO57M85TGchRm3602ypT75ja450rEmOvvVaucZprZk45uQba8WtBe+cHGzy&#10;8DPOuvSbYx0cc/bIOl473DcxYn3q8I2drfXA5XROvGvFteRZGTMXes5h3pkzR52x/MRS963R8AXO&#10;EU/95IG5snaFw3E+67CJ4We9ft4nanzfy77gLPuohW2euoknT3314KmbNW8N/+iJr2771PTzJVc9&#10;8+JqOAs8nwtynon18rFgiYPB7yVHSz77Ex/l/MCMdR2j5QXHveD3yj6dI0ZnxUm858+4feq4wL3s&#10;bS5j/bT2znqxiZdYz5Nx8s78nvWMP+VTgzncQ+JT3YR5n6l1T9jWzVr7JaafGmJt5agz9WMuXwed&#10;V48P88Hj/4oYyzPtByjV9rWHhnvEclEjDo/YnHXG5FzkqJsWfJZ5Yn0teTSOln1XHPuQT90Vnhx8&#10;ruzRGDkw9u0lnzP+xz/+8ZaXY33Pqw75XMmXoz7WZV1ba+CRyzjvnXXwJt3E0rdOzLh1iF09B3jX&#10;rzji1Ey9xNBjfz6D3Bt/D0Mti5wYdVz+VyfVsT6/DzgrGvZJDNx6ffJyMkfe14wc8l7WY82LqaMu&#10;OszL69x6OdaLU2MO6/tB+uwZPZbvGVhqOSf7kvecqAc357kZw72ysm7lX9H7Cty8L87ruRpzr+WB&#10;cTbeKzk7Ns90h2/PqQ7MPM8T8zgXPs+Ceb4nkfv73//+/37//fc3XC4cXxP4XO4NDpc6zEzski+W&#10;vOZak9Y6MerF1MpYLLXF4Fmvz76y3j5aa4nTN/9qmz3xPffEnWHCzGHJu1diz0Af++rF/MxxNmvO&#10;kTNbJ9axuFYdeya/OcTkG7dGLezEA6e264211rZu5tVKTub15WF7yVGDWF/uWSwPK3fSyV76WZu+&#10;OqmZ+Su+Wt1TXC1nltexPOrkgKmjJZf59OH0800e3Hqt/SabnJU/1e1gzpu61olpkysGN/2sFafO&#10;WvNpySWXnLHWemLfo8Hy/Y8cl1x0Utu4rZrgLGJ/7lTL7+fG8NTGilPryprM94zGWatGW3s2vhNP&#10;+jkXGsSeKTF7YPlz5Vvw7y9dpzaWGj6YKscPqVILltwzPfPWGJ9Ze6/qzvJn+p8ln+fJTO4Lf7V3&#10;cs9e2Rdt4samns64y5807KOdOB+Jfda5pjPxPuR9aZ77kdP5KT6qQcf8VHuEXZnhSOdu7u7cd/vt&#10;1jnX6nzE5e3qPotnf/WY484s1KilVXPHXq2Rr83+9Jv24O9uVvPw/RG9qbb17SEfq6++Ner5swy8&#10;XOb5XdHdlb8zuKtxVPfIbEe6nyH3mzfEG3F3KHXu1v9MdZ6lZ2LMHsVyv+STY27imnu2tRdz6GOn&#10;uR7pnXrpT5qZTz/no65jtcSNsegknrryEkvfvBad1jOHNZ/Yrp8zHtUkz1m1R3WrXNbu7i1rWjfn&#10;65zxDkfuK637eO956NdnPWG5957VGA7+pEfOvWnBvtf9E8hz50w/27kyjzNq7+6261d7bd7Ub4cz&#10;1b0ac0935qMmz/vqrKvaaSbn017t9d78aQ85w2rvR/vzvNFRPzWPcHnW2UdrPq257Js91MqaR3z7&#10;7WjQm4sa5+s4deSJOfuVntaubGql33xy9u/cFE9aE9a1OxxqdnlwPWP8aZlX031qp5rE5FlvTpw4&#10;fXjE2vwDAH7rGFuj/mTV1MLxl/PJJ5+65JwxcTFsXmqJWZM6csipI7Zj79Qc6TJHzgl3t0fXHfVZ&#10;5Z6hsdLexdkvc7jvnZnkJ1eMvon3HPZrfCe2x6Svrha95pPzUoPXAlf+Mo1ffMHzj7Bwfc2Au/Dt&#10;kf3ggucfxMwnX522rZs94Xbc9fTYWSsdcXXcu7GWHuzRfVLH9c9//vPtD3/8ko9zxXpRIw9d/bRy&#10;sNPK/tSxtPjOIw6ffNaRc2UtWMfytKmv5lTTmFx1Mt85OdgpB7bCrck8ft4r/MSYBYxfnHLxGkgO&#10;XJ+D1u8+uS/95FDPImf+B/Lj68QV03YtOJh5Zmc170eHH1/lJqY/5cSweVFDH87HvmDy8b/X60+A&#10;8+Y+5MpnIvFH/KlH6u3ed3V4bvK9kPdKls9Yaos3ZqymsVY8NcXkPMvu7N/eaakzdhbnbdz8Z7Tu&#10;f5rZ3EfOne/jO3NMM0+YWuybvPvXmsdmvdy0cq1NvrnJyrOuOeByyKUvN2v1J578Z9vu5Qz2MV7x&#10;Vrj1H2mZjfmdUZszTZh564mT55mA62cenNWY3B/Z9/+a+9npPvEbW+1RfGU9C/M5T2LyzGcOzFge&#10;Nr+/+XOlODVgvi/hk/PKn6nggtPDPmAucmdrqjuq2dHs+rMa81r3TtwX2vxMIJ7zg3m2ifc8O/Gj&#10;9cxytM7yR7Xfue8T+BlPwNfEo6+9K2fznr2uzPXN/Von4LN7dWqev7u1V3ut+L4GjmbpXM+8yqu9&#10;6v2Nf9wJ/Ocjq97M75t17WZwbqszA1/l7DLljzSP6sxh0fWeJt6+nF2+2q0jrl7m1XavxnDcq5hx&#10;1rcvF1zN5hhPeetz1vTJW9f4Tk9737XZE99ZWm+Vy/qu6XilAe8op85qNvNn9sqsZ1p38tMe7+7p&#10;kb2sasVzpiNfvtYzIfYSw4Kh1/zkfPs/zunRc8gz5szzPj6ira56HaNtDp98xmCPrh09OM72aL9X&#10;1zvnzr5yll1+n4X9UisxfqlFjb8sTN6R333kimNzdZy5u37u40gDnv218o3VMtbKS0tOfuKTf6TT&#10;/NRMv3lX4u6/O7u8ngPcZ+bKHHe5zvFIfdait7NWPHHPxbg1zYPLSUy+OeO08MlrM2cdOXXFsP6i&#10;W8xaY2taO3FrsI37x4LGW89+ahHD2eFRk/X2ElfHGJtY8sm50PR8wCZeYzmHOs+23TP1PbfEjvxH&#10;5320/mi2OznOJmfaOQ85Wvqi01o9T/bp3BSf6WUNXJY9jJvje2w+p3Dg+9rzA5RocSVXXXB96uH4&#10;vb5z5uGrCcZSw5waP7J/5ldx4+5BvC197MksvaxPnr77wnJGXCz2zh/4sPwX1PD94KRWDfnGbcmD&#10;TbOR6wWXlfzUbL5c6zovnnrWyIVDXq62efK11uzyrUvrXFpyzoPv8+N9BIPLBcY9yti89xPLByiz&#10;3nmpS99arCvr4LO07av1RvqDJ5Y1qSk3LTVwqGF/LjByYFjyqSsvrf3lmzPOPDnivOwhz/pv+9wT&#10;mO4j2KvPvZ9F+zmP8dFu4XjxbHqB+axmn9S0zn72SY4YdoV3vdwJT73Mpw+HmGvVEzxr9LXOkP3U&#10;FVtpm//MNvf5med0tmnexLwXieFnrNaRha/WES9zqx75jE2aE6Yuucx3j9Wc1jRf3bbyG//VY89l&#10;OkcxbZ5VYmhkDC9jfPukxnv52TtnTXyaxT1o4Viz2pN59eDx/WXFl5fajeXMmZt8uPTr5VxYvs8l&#10;R32svNwzvlfnk2eO3on3LBlTs8vNuslvrdTFzzx+X/4c0Di1asHhEoPrkmO8Y6lJjZ2aV3A+yxzT&#10;3o7O5zPPPe3lG/vYE+jXKM9WYx874V+7r+Y7el38VeXXQ1bn9uudxMfumOfUazXJ6nUI7u+Uplrz&#10;5PC/1+c6gf98eNKxvEl3X5x36+z/s1vON8/I2HN3/+LGK2tdasqdMHOTlZ9W/Yk/YdZmTg33ZJyc&#10;9OWBpZ8c+2gzZ11jq9h57GWMttiq9lF80u89TRz6Ji9nJtcx2O5a9cv67J34r+h71o/s3fNUy3j6&#10;5iqHfvLwxdNmHg7LPD55Yq6JC+d7/fUE+qzyTJMtb5VP7qt9Z7FPx+K7Np8Z93dFE651uz3fm+d8&#10;V/Y1zWi9eskRk7PKmT/iy1EDbmPmVvhuXt6ZpY8zH3HP5snao33BW/XsHv6ycKpRQ9v9rUm8ffvl&#10;/tM333W7cWqtapKz8rN22m/mV37WuS/7GVsrbpw2uenLaUwtbeetSyu3scTxV1rJmziZ7x7EU428&#10;zOE7R1r15Wasj57Ptzr2wCYvfXLq4rsa61he2qlv5tN3Bi05/IyTb3/z9hJPrr45a8SfZXNeez2i&#10;7Zw7WnDkP9Lzbq0zYvVTy9lWc5rXUqs/6a10sueRP2lOfGZIbvrkuHid6aPBB8aIWXyADD/nxacm&#10;V+qCW+9rWK44sZpdKzc/NCNmHbZnSM6Ob/3ZHGrlv2fYBxeY9ej5gUl8Pyyp9UOV1qILzxjLMn4L&#10;/oj1V5YZPEd99ahxxqyXl1jXZE4/OWDE9pajnfqaO7JHmlln37T4xnD1xbXeO55xnzVyfmjSD06C&#10;5X1KTWeB49LXel7G1qO5Wu4/a1bc5lCLNrg6q9rE4XuJG6vlXsjj90VfXyfWqmWNMfnGzH3bx0/A&#10;80Up/ceVfyjk84u+z4Z21XPCqUHP2qMZk6OPVVeLhnl8cS3Y3ZW6K42JQ+8JR4PclHderVy+n3zV&#10;lWeQ+5r2A/eMM9W9CnOW3IO9clb8iSPX90njttlHX6uucde+Orb/qg/5K7Pt8NU76+1Muzz572FX&#10;Mx3h7tv54IJxZZ24vLTy1DKGk37WvJfvTM/q1+dypjvxOZPd1+ekv3OmcOzt9z5ifH4GZeHLIU7d&#10;1Yzwk5v1iePLxc+1wuW0pvhkW8s9JC5GvWeBZZFLnzj5U/xW+McX8tmrc8SdT/3kv7f/Wea4s2/O&#10;9CvPf2fP3zXXT8DnJF+D6V9X3KvoZ/PRnug9qrE3+edmffZz4B71vX/kRHf0Putz4Vy5h8Q4lzwr&#10;cvm7sqP8I2f6jFr38Qytn03jLx+efGSDHrT2o98AnEP7yN5Wta2dLxJqOq+OZ4PVN5c1nZOza+/U&#10;n9Wc5XM2uKt1lJtq7Mv5eEZi8MX0d/Wt01qP7Tc5MJbaWfMjc/2re1BLm0qrfv6DCG7WObd1qZV+&#10;1sBtfuazDh/uUb75XyG+uif232fmPlc4+aOcec9WmzX6WPPU4XMlLjdxMa09sd/r+ATyvPP8VlUT&#10;Byx1VrVneGqvNJPD+4LPwZn2nXz2sj73mb75j7SvPIsjbc4p7xfc1dms8Dvnpha275W5O7pnNamt&#10;n/tf1cvpWeFPGLh7sw8Yq2Mx8ClnPi0+fVe9yfe6wu3asxht5++5VnuaNNWZcu+Jnc2c+elczWdO&#10;v3Pi7A/f62y/WaemNZlT1/dcrHksP7t1feuYt868Vjx5YnDs4c+D1qW1Vow4NcTBkrviwJ/6TXx/&#10;flUXq49O12Tuap7a3gMau6t7Zx26OesRN+v0nc247TT3hHXde8XMP+05z8V5sazMTbVHs1/lr7Sc&#10;hXxqpk9OnnhbOfD8QAZ/vIPnPnnW8z0gfXhqwtdXy7w41teYGDPg96zG5F1iWWsOu8KTs+P7/gPX&#10;eenNRQ8veGB+SBJrTI4Y61KDWB9r/Obc+OI9cf9t7XFDeixBH037QNI3Nxb+Acq9O5f19iBOjPMw&#10;1sLV58OR+PDkYv3QpJj319rE1XKGtOzLSzz5+lo52jwXfHhaOD5TXd9x6nTOXq0Nzj65WObfgj9i&#10;fLS5mMV5sPCzJn33oLZ16mEfWe6Xnj/T8qx39gXHM9/h3zkn75+19vH8wZ1BTlvuPd8nrNFaixXT&#10;ivXzCc5yDnxqvMCdB0w/a8Swj66cVy101e4Z5FgnDxxfvnGff9erI/7e1v65D7GcZcKyJrnv5Xve&#10;9OtZpnlzLvPWYfXVg+P7nvzUwAfPOvPgq5wcbNamn5wj/07NkV7nVvuW13nn0crDyiVnXix56cOT&#10;k35yXu3b/6jPxAFb4anVnIzTz5qP8o/mOcpN83o/fRa0ctHj/TN5cvz5RW5a+WDpJydzcLx6D8Zt&#10;qQcTV9sYi6Y889j+niBP2xpqmU+to3NI3spHU305xF7miVniaeWkTZ8ZfR8FzyVPzD4di2vNn9nm&#10;21/befXO8vJ+Bvsr7fVnuF/vvQeeD58R7XvN4PsG/eytvTODtVo1Vu8D5n9G+9n33Pfo7j1QR6sO&#10;+/cMzGnhZE7f2veyzOPPC/jOkX7PQo5rtc7yq7pX4P4PUF6h/dU1n/rhSQ7j6KF4z8NyDu179s5e&#10;vJhyhvThdT4xX4ipd+a3/hm/81d70u9qDT2Pas72QN6+Z9zeX8fMMWkczYfGVNPau3Fq6Wudgxh/&#10;mldOz5X47izJc4bEfjbf8/R8n7E/z63Pf+rRHPo7k1YsZ7NHYsmbdJv7HV8/gdW5r5SO7kPe31X9&#10;M3BncHat+N0e6tyt/wp1d/d4te6Mn3nvm9jRc5S5rrP+lfeBHvalT/ZMn1zyiFnNAcs9EedKfutN&#10;dfKbiyaY/zAyTovPUgM/dRIn12snP83cOhnbv7WNtVONmBrGO3ZVM/VDb4Xv9IJjPy16qSm+0ss8&#10;vteKP+HZb8pnD/IdW69VI3lnOfI7s7dmxvRVxxnEMsbvus4by+v5W6Pz1FmL7bz6Z9Y6tewLntiZ&#10;zm5ezamvWGo1Zn1yJizzrZG59/adRduzG2udr+MzfDefPGcSu2N7ztT0D2Rg/ctkMP5Liv6Rkd5+&#10;T0GTSy114GQ/OfDkomE9/MyhY56cS001xB+xqZU+msZaz4aYX8r54VI+GOkFhw8C+eFJY6zzu+9V&#10;/Mh+cm58eji/OfsS51rhyWnfmu6TPDmJpZ/zNT7lEkufWuLEjLVytD7L5on94KQ6Ob8Y9VdX1npe&#10;PBfgxpOmeXLynMmcMZzsYw02lxzriMWaBy7PnLE54rxyX9Zg5YsZY1loiMn5ttdPwPPUoqDvvbuu&#10;+tcK77OZ1vb1ZT4t83BZgxaXMVxnxgc3Z13m4eSSi+054YGv6tWXp27yj+rln1n1tDt895XcrO+5&#10;Jn7Wvspnpqn3Cu85ch+5v+Y9M3Ze+2mzhxywzKcvX657gcNFLKa1Jq2a2sw96jvHXZ2judF8xcx3&#10;Z53qnE87cb6x9zmBs2fpfab4axfmOlpH+Xyu0m89NLzI4fN90//hWX4PtZ98dPWptY+4MZz0U0ec&#10;+mllLfmOp5rG7Gc9349ZzmkMj8vv18bw5LwVxpfkqAfW+wKblvVT7gpmP6z+1PMsf6XnV+Ky7zwP&#10;fM/pK+3je9bnnUC+FvJZ6GfleR3/W8nXvr21/836jr5P4PwEfHbyPY4qca1Kxs03/17WObT0Xfnm&#10;zE/v4eQy/177mPo4x5Q7wj76nhzN9qzc8sOT003tpr/CAfWed+N86FZnOeGeadbv9oT3aP2VXmfc&#10;3F/61LG/xHbmXp3JTu3RrEf1OaMaOYe15p5lJ93sa5/GnNd/KHXeuskmN/2J+yyMPtNe1Tf3zHk8&#10;I3u0Na/t/FH8zDnp4/5XPbOf3LRH+ZXmN/7nCXB+nqdnmdifzHse2ureUziuSn379H6OFR7P5gyP&#10;qz1fYXU/Pa/nd/xvRfvkHGIy8wzNeR/hZN4aLbn8BaL15l9pnTF7pk9vOTmHHO0ql7VyE8u6yafm&#10;jL+Tt3f2WNWBy5/6JyYvdXf87CF/0ppmtDbnQCO5k5Z9nml7hpzDOad+R/OZy/2oYS77mEsseZlv&#10;P1932W+3PvWoSY3M4XcOvldy5WGdQ0wde5nP+h1fPa26kwXLPvrOQN7lzKlrDrubt0a+8SPWuR/R&#10;yNpp/5lvf3UmzXtl3DNMexDLs09/mu8sP9U0Nt2fCes64ua5T6yz+b/S9Y92/tfAyJPzvQAt9bTq&#10;0UvfHFZMC49lDEc+uH88o2dyyD2y1FIje4pp5WK9/MAkHDA/NPnPf/7zP/91SWYH9xytpYacFzgr&#10;81P8Rvr3lzxHsR1rn+SKHe0/+Uc+Ws6mPeKbcwZj7NE85DqfsXmtesQ8RxPX2ZNrPZZ7NS3q8rKm&#10;9ySuPtaembMHWK7W65wazpL7JAfu63ZVC559s6e6cNI31przmUfP125qw5/mSU72h/+9fpz9dA6e&#10;VZ5f8syDTf6qLjWOfO8l2milXvZLjebAk5vvjfjqZj0+Gn6/kqMGeXxx+dhczqHNXGolftVP7dbs&#10;+cyLn8XMkvrEWZMx/nutnom+zvVeM9iHWc56O2/zjM2ruWuptxbrlfVy7GUMx1p884mB76yutYf4&#10;kYbcibOaZYVPGlexnjl7pb+j697UpJ7LeEfjm/PYCeR5ez9S8dF70c9E9iDH9xg5mTvrm3PnvOmn&#10;nri9Mk6eftppRvPo4HOx/JkLX0zbMzuL9cbUusih2Tljrfy25P0+3jlic86oJYdP3j2pRc4l3zmM&#10;/blE3pm1/ozX+azTxzKHcdcQn+WtSQ33Zu6r29zbV9/L9/z3TuC9numzPruvx3u7/PNnubM5ruq3&#10;3md7TTnfZ5vr6jnv8N0rXHwu963d0fkoTs6c/moeOKt1lFvVvAL/LHO8Ym+Pai4/PIkwB7d6aD1U&#10;8vraVc2jw37F+jzDPCv34llpwT1HOa+0OR99nAPLxQ/fZwve2czqnmllXk1rjeHgc5kTM05uarYv&#10;P/EJy3z2PepzppOaEzf7JFefvBdYauAfzZYacK3Vmk/dHb2s2/V3Z93V++w8zjHPWd9zMGYfYqs9&#10;TffE+qyF57XS+sb3T8Cz9ayp7HthnBzr9js9h5kzTHPtdOk69zJpX9Hb4b43J/d01Jsz2eUe6exo&#10;ZK8dPv2y5qj/K3NnM0x7acwYLZaxc2eMD8++mZM/WfmZs19iKz25kw71zqXWSsf8jj3ScB50kpf4&#10;qsdqDzv83qc19s1ZzB3Z1FNDvlrg5sASn7hiaac6NNVKrv6VfOvs1Oae6ImGGLG+tnusOPC5/CV5&#10;6qpxpIkuSw6+dfgscnwYRDx7WGdOvlY8a8ixrMXKE88YzNgaeZnDf3TRZ+p1Rzf3lf4drWfWsL88&#10;x9Q+mjPrPCNq8c1pU/MjffeZ8zoPOffbc4Pzb2b/3WycvOk1hzYcXy/Y5OGj5UI/NYn9YKI88s5h&#10;HZgr68Xa7nBWNd2f/yLh3/72t7d98F/j/Mc//vH/+NAk8/phSeblIu7Z6WPenPO556NZOpex9ejt&#10;LHnarEELnEvdzHfNWUytHPXsoa5546xJLHG1rNXKMcbqZ04c64eDsV7o53NsP62a6qiNZYF7n38g&#10;P75aT5SvC3Cu1LVOzFgr3xmaJw5ffXxfm/hnCw37yFUX3Gc6Oebla9UiTp+Y+lypl/i3f+0EPFfO&#10;O1fHmdv11Yaf/m69ddRy8SylVXNn1uSs/JwLDpc9zGWcvvmrNmdpPWJnyFz69EueMTa1iVnN/YF+&#10;f51OwPPTwsmzx/c85WjlZmyP1JBnborR6Br5zmA89TO3a92T/O591CNzXafeVfssne6bs5LrPh13&#10;/c8cczYfvf9pBu+Zs3W8c0+6lhoxLD//oOsFlv5OD/hqwidmgSX+Bv77i/muy7x1cvh+6M+I1svB&#10;mhNDCz9j6/zeSiyWGs6hhlY9a7TJX/nW5jzqMrszadG2pjXhcOWC6720LuPk7vj23+E2h/5ZTzyt&#10;5k0csemsV7rWfNvvE/gqJ+Br4aPmnV5fHzXLd9+f4wS+8vuzrwctd2R6jYKJa/vurfDmfccfcwK/&#10;9U3eHcM6rP5u7RXeK7V35qA/DzHrzizWoKFOaolp3xr9+4t/RJHLD7Su5uaMcqzDwrcmdZKDn8sf&#10;sp3fXMfyyHfOuRJnDmOsvvppzeX8YGqY165qwZujTtboe1bGk5WTujknNZmbNMTUIu7zNKdNTfy+&#10;n2jIVQ9e1oG7wOFbkzywjK3RHuXgqC1/svbtnL215jNO3/yOdW4tOi4x4p35m6cWtV2fOeqMW4M4&#10;16SVefzUytjnqfNd/5VizsOVvtgVO51LamZeX5t9wLLOnJgWHD810k+eGjs269TPmfCNtfKcKfvA&#10;EZfve405+R2Lf2brnnJ2zxAs8WkfcqccmPr4cOVrxbH2yxw4y9cvfuo4X9aIweVeOQMWHbDkw2NZ&#10;N+V+MNZf79So5nzGWuchVj8xcGPy+BmTZ5HzIpajT+wzbR9yrgkz1za11ZRjTquu9xYczLrk6aNl&#10;XWPGahhrrUNjwsiDc+UMxNamnzry1cictWIZg+0s+q4Wvfu5Tj79ei7z2sw7n/fFevon33nAmGHK&#10;wcmcNWntbd/M4ZvH7x7WNG5sTfLaV58ac1mXefBpZZ35nME8WPeRr4UrX4x7kXo+b+axmV/Fare+&#10;MVad1Zzms7f1q76Jw5WvljE8/OydPvmryx7WZS9ymSeXeWvSNp9cYulnHX7qy8PqN3+Kz7jT/BPW&#10;fXM2+4LZD5sccbl8WIzlswo3n1P4/l934+d7Fh8o9INnrYsOC5zfB2DB4GOJveCpC0Z/OPl7BDF4&#10;LrTg58q++PaCY05+79MzIJ/zyPdDksyF78X5gLFyHvuBpbY895I1byJ/fAFXI3H8o301dxXbF63s&#10;A26ua5lZrjY51qmplvcPLhh5bdbrq+M9gq9PDt97lLg8LEurDzc5+OjwLHGxuK/yrGsdcDjM4qxy&#10;xIy1ybMWHZYcLRicfA2IoSMve6kPb1rUWEc+a4218vK5BvNcfA4y9n6oQa2v99yv8+e8aIv7urYH&#10;eixil3xjrPdPzNndi/hXse4R6zl7z9jDzr4mzoS94ky8v1r34OzcT947yfOa837Dw+d+YsmpkXMm&#10;lr46ydUn57KG8+Aibgxunldy1FnZ1LSHXDWnfjnjSsM6rbpYMOsSzxmsyznEsmbHX2kkPumQv9tz&#10;0mvsTJs8M+R58+yxyOm3rrH7I8Y3Tj1zWDRzpvSzPnmJo6F24smH4wLP11z2k4N1bi089e0nz16t&#10;nXqTb297oGsPsawTs45c+nIbo64xuW2zR9Yk3jU/S5z7nfZE3nOY8s/A8tlSj745m3PkLObFjLVq&#10;YcWSm5j+imudefhiWrDUAedKzDoxrK8B32ew4vRLDevgePXPN3DkqeMs1OC75OY9AJOfPPuIpbUm&#10;sfbtJRdLX76vu0fmYzljcsXh5CzWvhX+UWsvscnag1z6yUVnZzl3c52/8VU8zTHNMPHQlJt9nc1c&#10;8vDVMm9MLpf5xO76aDkX/VbaK/xu31+lbnUPP8v+vffM84p73M/UK3pcPcu7M7gX76n2av+P4n/W&#10;eb0fr5hPTW2fPb3t37k78arPHS1rcj7+B+PTsu9ZfqpVX42Js4P173t2ap7JcR9Y9uIlfqUXPw9x&#10;Uct7JNej53PU/z//5ck7wx4J/yy5z3guPhDYaT7z0z2Af5S3ZqVtPzW01h1Za484q5x9sPor7i6+&#10;q9M9ex8dN393nuSdzZY9J65Y8lI/fbmJ4YOvcs2d4p3eU11i3T/j9LPmlf579+QM6Zk2z9Uce07c&#10;uLFXns3PoH31/nr+1mm9X56J98G8+KNWPfXVE5/izKUvFyuurjY5YPCmXPI+0ncfzOCcYF5iqxmt&#10;1zZvhTfvboz+2YxH2vwASf3RD5KP7OFsNrRTf+XnHpKT+OR3f+KuT076k15jaFmjhWMPLZh5bfLw&#10;V0uNrJu4q/xqRjTUnvQak5v2qCf1nSe2fsp3z7O49ZJv77bJwWceOfra5nZs3Qo3j819N38V36lB&#10;y76tm3r4/GMSm7j1E5Z6u3tSZ5qJ/rkmjvXOlfxn+OprU9M95lwTL2se9V+tf2U+9981K7x5V2LP&#10;WHul9qO5RzNPOZ97cnzv9Zc6xP7CCpw/ZMnxezQxz4g1+byQaxzMpY9NXz0sOJbLD3VSLx8847eg&#10;vqiR+5SiDrF9zLFfev7+++//+cOfGnCptb599w1ujbpHFr7azVvhzTuLnbl56OdyFjBz1ho337y1&#10;xqmRNerIz5w+HC6eRZ87c1h7yCPmgusiJ6YOMXjyWi9jtdqi4UIzV2tnbsdvvexlvfsw3rHocK1q&#10;zWvRdJa06cuhxkV+umfm02aduPrGP7PtvXb8VffOPqa95P3G5/3W983eq/XWaOWRT0y+eSx5cW3m&#10;9Y9ycrTJzf7mJ5s15sF8r5h0evaM1ei6jCe+dc+y075S+yyf3Ff6R2fhjJ5dxqu6xK1z/oz10dRP&#10;XmPkGiPOmeAY+/wkht8anSdm5Vxq/sjMGuZ2LDNMc1ibvcXSHtXKg9Nzm/u2xyewc77HCvez9j67&#10;d6s89d57tZwm41V9cpMvjl3hyWm/+xnzPQ49Y7WNUweMq2vgyKeei59rxbTJE/N9wth+HYtrzWOd&#10;39nlYJOH75VcOVOdGBz7iD3TOoN2R9uZmjvNmfuF37Ea9l/l5aW1nzVaOCvfPup0LP4sqz42Z3qW&#10;/rfO9wlcOQGeQ5/JO8+jtauedzRTS33so1qp++1/jhPgnnqPP8dE31PcOYFnvDbR4OcwX+vP0Dza&#10;y2/54H0/iEdHdS3X5zpV75z3nQfAh4eeOz2m2axd5dzfaj7zq3pwOUcaq9yRbuYeqWe+1T+K7OEe&#10;jB+1V+al98SfsEfn6vre93v07BleGff+6DXtceLBXeHkpnXEJ3fU21rtpD9haF6tmXR+FizPWH/n&#10;fOTmOazONvVWnNR5T9/ZVvu5Ostn2J97ytknjPwKz9or/rP08n6gmfHZPH7IgD+iUef3szONK31a&#10;a6r1LDrXtb2fs7y6WTdh5tXrOczvWnuot1s38dBArzWNqcG3V/uZlzP1AbOX+ewB1rG8I7uqWeHZ&#10;x3/sHOmb69nBz/ZrrdyciVpfH+TNHWnKSd1X+vRzHm3OIJbzWzPxEtM/08h87lVcnczhm9eCTdwj&#10;jFouOGnRurJyhqyz9yqf3Ff7zvLqPh+h33vr+CNm2u3pczfxyeV7iM8R+/ODK/wBTlw+ed77iLng&#10;8F+hZPmeKEd9NdBVkxw8dXNGML/fg08xOPUutcTo5bK/MXYnrxaz8l9K4cOT/N914zMfuHuEy2VM&#10;T2N1sOJiOVPOaV6bPDDPZ8ond/KdYcqBpebEzXzzJ83k5x7hZty+8WTZvzj6+tqcAyz59gXjfz2f&#10;NfrObJx67a84K5xnZJVTO/cktmPVdf6uMa81T8x5WJd5MbjORR7fyxyx+8PPlZrpW6ulznzqp9au&#10;7wzq7dZ9NM99M3eeB7HYR8/4SH/vC88K78Vc+O4b33h17/JcchbPCMw+5lPLcxTTTnVg5JOj5mTt&#10;m/ycFzxjNaYecld8auVYb391Oxa/YtWgx91lrVp3dZ5Z50xqGmsbJ2Z+94Btrpy0cLwSVydzmcdX&#10;Xy4Yq+Mf6J9fySdHv/XAxf6s/qs+HDWS137qdc3UZ6q3D/zWaL6ayRNTp2um+Ap3qv8VsLy3H7Vf&#10;Z/AeM8d07/J5uDrrpLfqc1WbfwcdrdW++J5Ijgs/Fxg/w7HwmT/PCcwlrp5WjlZ+2+xtr6nGGazP&#10;GL41WnTlYFnm2n9L3vyituX2JMb3HM3vWnW11nWce5eDzb0mvvLhq20ttu/Pql5cDWO1jB+1OSda&#10;3S/1m5u5b//7BJ55Anef81Wdz7X27qy+BlJn1fNuj1+p7rOcnff10bPP5wKtz7K/s319lTnP9tF5&#10;7kfek7N9wpWD1W/dV8RvH57Mhvg5/CuaXtHMw7lTd7d+6vVMrUn/CJt6g91Zk9YdnaOafKbkTZi5&#10;O/bKPvqsVrM0r2PnXNWbf7a1n9a9G2c/ZybnRR7fXPJXuUnbOnMrPXmf2XqGzNi+c3tm7lf8I+zR&#10;WR/lVrPeqVlpfXX82ff3ztlOM6Az4RM23QPrnYc6seZPmonpq0V9+qknN7FfwXffeS765u6ew536&#10;/kPursYuz73Id6/gYBnLTaw56sCFl1zrj6z11hmrZ23iYpNVh5w1iaWf9XITO/Lhr7SoSz19bP5y&#10;Dx4amd/VpHZaak05sOxHLL/7imdNc8gdreZPmtSLN7+1z/LNT+3MHemQc56s2fWz9qzPpGn9qtb8&#10;VOvsWdv8zKUGPHI8n1mTfPDMUZ/51Gt/l2edfOfSmn9P6yz0dI4+h1fOQ3/7YfWz54RlfvKtyf3J&#10;mzBzX8G6t57VfeWZisnN10Dq4POBycT8YxMWvGt9v6eHfbJejN7pE6OZep2HwxLH5h8nxX+w/vu9&#10;f8rB8/9S1g/2+OEeLDXMw2W9sRj9xeC4V611znTVoq3Wbu0uP3k7c8rPfTKTuNY5ic+4Pk/WpsU3&#10;VnNl6aOWHGu5R1zEnOf07FqDhed56KuVPH1zaLOMzWP7HDI38TPf/h1+7if1zrSo8/nmNcHZcelT&#10;73miS2wva7Nf5uSbP5tFXto7Nat6Z8v8K31nb2vP957Hvm2ZbzVL54jdDzodtzYxz8+kT62vqalu&#10;B0NDbWzOdlaftcnd0cheKx01kwvmvN3HWAs3v/9Za33G1mAzD+fKerT+Sq9XcKez9jw8o4zFmAU/&#10;46P55KolV9zYebTi8BLLuDWpWWHU7ayJN2FnWldqppnP9DPfvYwf1c0eP7PPeR2dlef5jDNQy37G&#10;aKdvLzC4qxy8SStrzKv5Cpv9Wt/ZtTmPvjlq8cHNYfneyGrM74vWW5d89d4ESgM+eX6Ok6eVjwVz&#10;5QzmmCM54M6ij2XJM6/9kX2/r+4T60xH3Y84nvfd+iNtNDmj5BBz5tPPTORYyX8D/sBSS675Z1r6&#10;TzNMPeC9cpap50dhu2cyzecZPaIx6X417Or+4VujfWTP3odHNLrWuXLW5nzH107AM33F/dqdxBl2&#10;+d+8n+8EPvIZ+M//bTfHygvhI4dZ3dq7c1mnXem/Grc/lrVzxnKsoU4dc2C95MsxhieGL54YeK+z&#10;/I7OmUb3nGL7mEPzGbrqXbXO4wzG6KRvfqV/lkcrOfpn/6iQt+r7LDz79KzP6OFZqp39nqG/o0FP&#10;5zji7/Jaw72Ju8fGzWvtN80mllrWfds/T8Dz+RP54Xl+jXe8y+s641X/3by8I/vojGg7J1r4VzSt&#10;PZrxak7NnTngyreP8Vl9561T573so33ZR17O7R+H7ur3+Rhr7fMqy9z2yj2kb54Zkt8zHeWSm9qJ&#10;T3727rw6WvPOQa0+Vp6aWH8OEEMD39gatdv6S8IznnXqGlunFcdOv/gFh4vOVEM+14oDPuUSW/VH&#10;331g9bPvs/yc51ma6qDtOWYfnwnzuUcwcXSsx08N4qM1cVNLP2dBD5xlfcfib6T4ssKDsuXSz54U&#10;qJuYQuaMJ2vdDpf67J814BlPvR7Fsod+9gRjJXalp/XU6KOlf0Xro7nOjF2dhxxmlSNG7AUm7vst&#10;700s36PAvfwwWr52zGHV4w9zLPu8Bf/+Yi9iOfj0IuesYOhl3Fr81yFzpTZ41hrTx15a5qAWax7r&#10;fvBZ5uDKx4Jjp37UkXOlL3bV0ucZOvTtmc9mka894sNpnnHmxJwnc0f7JGeeGu4XCyw1k2Pe+5u8&#10;t+L4Yl1A/+Wad95VTBE5eNr/EqogdfSh9Kwdl8xbr6mfc0za5Lx4rfMBas5Vi+9lP87S/zItmD2p&#10;19eS7/7EuYzRPVrykpN7Srx9art+t7a17sTZO/07Wq+o2Zkpzwu+rz/mIeb9mfdUrvS5r1xnPcjb&#10;A5vxM/Zsf3sYa896dF3zycshl/5ujyNevj66F/2yFh9OYnBydX6aN+sz3zoZ3/Un/eyf/tSDeq7k&#10;GYMlPtWLwePZlq+GeSxYLrlacunLzbrMJ45vDAcf2z6a8tTHqjvlmnfGSf6R72xHHHP2dE7xZ1i1&#10;n6H1q2t4fzxT49W5wJs44lNOLXL2aT6xOfnGcsWP7FF/6tScNI5y8vP9+aiXM+ee7d99jLXU+H3X&#10;+u4lF0uuefK1zi8/Y+dSw5yWGvuBcQYZg3UfsFzmuy45R/6qTl3tiqe2PGP5bc1js4aff42pyQvc&#10;+5b17Vuf2qv+cM3t6KhtjbZrd2P1dvnwrHm095We7811j3f7Plp/t+9nqXP/V5+Rfn2pc3dfXX91&#10;nu6beuk37zv+83vx0Tk9ej+ecc7Ml3N0/GgPtI/O4FH97/qf4wR+64ckH8qfY4sfv4s+492J8k2h&#10;X9Dep/7mtasNrzWv1Db3TMszcG7qc3+t9+x4t5dz0v9oT7mPZ8+60svZ9J3DmFp97JSf9OV1TlzN&#10;zncMf5fbtR8R5/6cPc/taCb5Kw55X5/2kesZNW6+7cSbsK77jo9P4Mp9kHusuJ/l/j1LEx2fh9Y8&#10;io9myJza7C79s9127zP+q/N5Tnd65ZlY73nkXqc+1k45tZ5te6a7+quZwbPHFX3rtF3beMfyE9f3&#10;nmjldiw+Wbi8f0813afrp5rmdKxm4uhMWmDypzy5xsWs02Y//eaqdVZDvVy1juwdrjM4I/piR73I&#10;Zb/J39U569O9dvgTJ/e4yjfOvrpOrLkdW5fn4DmJpTWHjria5OybPPLictuq1XXWNn8nTi370yfx&#10;1JGT2Mrf4dpHrnal+QrcGdT2nI2xE5b5yW9dOSvc/Fe27q3PCxxMvHnE/tEPjt9jEsf33w5w+CNR&#10;1qittUefpxri8Lnka1vH2DqtuHXg+F7EzOmHJOUR45Pjki8uzxw6zikXLBe48ySOr94qL9+8vcDT&#10;l5d2V9uanNNacvaWl3Y31zzixPR9DpxF3J7ixlp45Lqe59E/XJqjBi6Xfvd5S8SXVV8o9m4N9ROX&#10;q7S6WObLGJ/raKU2vBWeP0+VAABAAElEQVQ/efZILHtMODW+JrAs5oXrBcerNcBZafGb90b644s5&#10;bebaT449mjPF1mmTc0Un6858eqHN5TM59T/TeY/8nbmsyX32rOTMazmP9Kkx1qaOZygvc43BFdNv&#10;vvkV3nUZT/O1jhwsK+uJxfFZxI2BW2eOWJ98L/mNZ5z1Z/yzfqn7LN/5ptnIcU25K/2pz72pp75a&#10;UywXDvlejRnb0/fSriOGq74WHJ+cWlpyrKz7gfz5Nbmp+SfjuD55zpFY+iv95Oz4R/vJ+qnfhGXN&#10;rr9zbrtan4V39WzyDHbvSdaw76yjf+ePzga+3zeTp05qd6/kp2+tGLFrZ7YjTmurq81eYB3Lw3Yf&#10;uPLJeYElN331rCOWv7Jw+LlPHWu1qaFPzos6udrE0qf+PZZ7udLLObuWf2McreSrAR8/cyuN5ODz&#10;/HuO1PgzufXJB0uuHKw8LRhc4lUNnF5X+V2fcWs5T3K+op9n/Mz5+7yeqf1ZtB49u0frr7wW7pyZ&#10;9/DROe/0/ko1eR++wvtC3s+c/Sud+fesj5+Ar+/Hla4rvH14cnr48uG8LvtzVkxn4tlNOU5hhZOz&#10;Fn+1qJ94Kzx1uo4458E/01Ej67KH/irfPeVrV3XkM4e/O4vabVNvR8ueWYemte13v4ytaa3kTH7y&#10;0ch44u9wproJu6p1NtvU47Nj3rdpztyvPvaoZtIBOzrrSQ9swlNfzTNe1vxq/qNn4xlP59bPgs8I&#10;3Ef6opNa9t7F5GOnGvNHOTlfwXrW7Edfm1jvpXPTeahjrZzGic3JvWrv1PPLn57Fvuppxa9Ya7Wr&#10;WvOrWVZ1ia/OUE16HHGcITV3fHV3uGecaT7nz1oxbebw3Qv55ICbc27yYq1jLCe10pfXNntMObEd&#10;Lbkrm3vwj2JnuuSzznlXPZ6BO1P2Xemecc1P9b03udrsr28u9Vonc/ie2Rmv64j7jzHOIXeax9wz&#10;rLNPWvR+df+pr1ifhfh7Wu/pZ5jlPfe908uzOeNOPDD/KIbP8lkUJxaDI8/3Nqx+1ohZ73zE9sGq&#10;J/6W/OOL/SYNMPJY+05ayYEnB98PRToHWHLkYhOX76zkuaY9OKfctBPfvLmcgVzj8lfW+lUe3NmT&#10;m5g9W0NO4/LbygM3B6avlad1rinPc+Yin88d/xVEPzw5/YFTXW3q4Nuv8/K0OYMYdlUHntoTTw52&#10;ylt/1CdnwecZdlmP5eoeU+wsWLSoY+9yM6++OfpmH/POk9acepl7D3818yt655m8Qv8ZmnkeZ3re&#10;O3jeP95nufivTvLc+F6avtxJP/ur39Y6cWMs9eLYjNPPGuvIr17fE7/7wMme5rvWmH6sM558rDXt&#10;J2flO1vn1bwyR2s8O+5ZjHmOVguOPDj67i/rmpt8eV1HzKWuvCM7aRzxydkna+2bWOpMeGLOjG08&#10;49Sc/K6fOI2hT92d2tRS58q8Wf/tXzuBPGfv35lC1kzcs3zXwKc3K58fcH/+8z0h862Tcc9gj8az&#10;Ztfvn5FWde4p82DuJfEzn7mdvc/AvdkPq4+uvjYxa9VmNnn65pILR17m0TbWl0f8qpU9z3okVz/3&#10;s1Mvn3p96u7sNevRcCb8K8s69PSv1Mt9pFaNlb1zPiutj8Q5o1fs5ZVn/5Hn9Zl6n923vgfN73zv&#10;7Szf/M8au4/e/2ed96vO5Tl/1fl/tbk/8n69/d9284L8yCF+tRvOfjnv3TfCvD9Zk36fofpZ2xzj&#10;HY7PR/fsWE352sZXdfImS82duknrCtZ7OKvNObuW+Ooe4KtjvXbSkptzTljn1cp+yWlfTes6/1lj&#10;z+5ovukMpn16Bq3VeOpNOtRPc4GpZV1i3dfYGq142pwp8W9//wS8J1rPO2N8433lH0zq1Jxqya20&#10;rUuN9LNWrj1SU19Ox9akTe3EP8JnXi/7uxfjM+uez3idp27Va+eMjjg7MyUn/Z5zio96Nz/3qI/N&#10;P46JW0s8zZR4+tS1hlrm0EuO8dTHXGq031r2SbxrrsZqOWPHKz3n18qz3jhtc82Bm9Mn11rkXPLh&#10;eGV+qrcWa33XJEdfrnXYqafzws8addJOeerBe6nb+MRtzipOzVXfrLVX1nW+dYyzNrHWMpaT+md+&#10;9pCrnvHKdr+sm3RXOldwdO1jjyv1V7n2w3qh0Xu/qvvRfM/wZ9hLn2U+F+5TTNs1noP3NS2+sX+M&#10;JOaPY1hr/aMgH4zBl0tP67F+gI0658Hq+0c3Y3nUpo59s5a8eNa9gX98Qb8v6nI/+va0PvX1M5f8&#10;nB+cuGusvWKfoXHUz7m1zm5srbjxZKnxynxrdQxXbNqvmJzk89xx/8jhs3wetXyQEg14LmL5Ylq0&#10;7Dlh5ORoxYhd5ozP7NTTms6BT5j8I8tczpkaYtTKIe/lOWM5O3H4YOatBU994itrpxZOzr1TkzN0&#10;PbkJy5pv/68n0PeAM+x7cXauqWEHninq/AC0HKw+XPypnz2nvD3aqoPVT459p5y8qZ987cRVmxw8&#10;YrUyR95cc42xnF+uSSt17Zk1R757SY30zU8ayZvyYDnPDj856U/65I/mo4b3uT7DnGnS3cXsfzRn&#10;57Kmc/ad5pv2uaoX9/1c3bSt1z2NtdZ2nfsxf9W23tX6q/z37nd1viv8vjdXalfcnfO5e899LrPH&#10;pCVPu5pVPHmeSWNyz2zXoedFbeb1tStt95s8fSyXHDWIef36c1riYmp0rdy29oGfFzziaZbuMb2n&#10;WNv9PkPsbFiWe3Q292fcNvn47F/N5t6Jz/o790rbfNsV/xv/PoGvdAI+12evk9WerF/lH8XRvzvb&#10;o72/679P4PsEft4T+P/+53/+5+2nlnyD8Q0N6w+CHAEcL2J5+Cw1Eqd+Wsk50sxa9RO74mefK3XJ&#10;Xc2Q+4FvrwlPbKUnjpWvZs7j+SbP/kc2NfHVEc/7njrZe9fPudVPTTAueOJixMxi7o0QX7Iu4P+4&#10;5Fldn7h+8pJvXsw4+fjTsmbKNabulZq8b9Zp1es+GcOVp7Vem/wzH407ddb0DNnPnBg11ok9w6qJ&#10;7Z5X9Vca9sjzEqOHfa03tr+xtnHjn8FyBnk2j+wpdTzb1Ms8eJ9v5sllnH5qpkZzzIljxbRqkZMn&#10;lu/TXZtx11EP1pyM7ZFWnZ6NWD345uWnxhU/96fmTn3OcsTP+dTPWjE0kts+PC7w9K1TUz3rrTHO&#10;WcHYv78Qwp941pAzn74zyMtYPpizJK99+e6RmViJd03GPVfm9D0j4tRPnFz2zNnB5cqBP63mZgzf&#10;evTUFE9u8rIPuDzrj7hZax/rOjfFk7aY/I7FtZ23v9b8TtxcelCXtc0hFnOmleX5UEttarOHOBiv&#10;JZc889qd3vbc4crR2h+NxsztzjLVi53NCE8O/azrGfyFPPm8ev7UUmPSNIdd5cXVXMVq9SziVyw9&#10;7GNdx+KTlessGcMn5trd01Sffc2LqZ397WV/uVo1sPrmuia1zDWWte/lT3PbO3PTrGBw/D7jvrDJ&#10;Tx21tUc5OVj06MNFDa8r37+I+3KmxK1NzB5gmQdPDX1xYvdILavjN/CPL3DIc/kzCf/FM/8rk+D6&#10;lOA7p3XYxNSBnzOA96L26rIfdemnjvtKDN85GzdGT03stFLb/ckztta48x3Dk5tW3Jm4vz5jWLnk&#10;vfdgyadX64DB5/JDVn//+9+B32IwNNRRX+034r+/2N8Y3qNLDbW1qQuHK3MdZy5rz3zr7AFfbKqF&#10;JwceMef6t7/97c3yQVT/q57g+J49fHOcOTivMVa/XpzB/Btp+EKdMw3pQyj3jE9PZnJfXSxfbuZX&#10;NcmZfLRY2duzAHv1Ws3tOZz1d354Oa+4+tx38973f/3rX2//xUneg3///ff/R/y///u/bxg+58D9&#10;50Iv77W6OR8ccfy8cj5xuPLJg+cy7/1gblbGXUNefXxrxLEu9HdXc+2rvjF66RNnbebAicWmmHqW&#10;nB/Rn5rg6q841nRefLJqaicOmPv3njQ/5+sc9dSBczmfPrH6cMEzBstlXWLZP/GV7wzk0Ttb2fOo&#10;ln26VzWtdZ/Wg3uecMGdBWteDA6+9VmTGPi0kpOa4kdY90X/qK77T9rN+Znj6ayu7DfPj7rWO7o/&#10;O32yvntRn/nUk9vzwBHTl5v1+nInDjlwLnxjdXmvsF49rXqrPDw51qQ9qkves/2e6Vlz3NW9Wue8&#10;1HEZ5zmJd47YOjncY7HU0E8NeCwtfuaJXSvc/FWbPa2lx9nP18nNfVK7mhHeKqfes+xRr/eagb30&#10;HMRnK+fb4Z/pfZY8e8n9sM/82SNzz5g59fJMd7T5d2jW79SccdDLn5/O+FPembQT52fGdu/j7vmo&#10;13xj8x9xpvSe+jPbhD9zRvf/TM1narH/nLHPI3OP9G3dR7SeUeu9f9b+ppl+83C1kLrx7gCPHOAj&#10;tdPGPgOWe8ozTH+a8yw/1WSvzqunJY9vjbhYxq1FbB2+XPxpwW3OhDVHLXAvsOxNvKoj55o4YGi1&#10;nrM1rtZkj7hT79SwH1hzM5c1k5+1R/N0bXJTA96V/uq2hvhXsu777Gx29pQayV/hybnqv0Lz7H6+&#10;oufVfV/hM697mmZPTF7qZx68OZ3PWnzy1sg1Nm8NePLFV1a9Ka+OnOyZfPOJpb/K7+itOKn/3n7v&#10;p2fs2Pmo41r9MWCq615qHVlrJr2jOnPUd23Hcle4+cmq75zJQW/CkzP5d+ruzE5v5nPGqa85uN3D&#10;2sYn7kp7qqXelf3FsOLWGzfHvvK0yWt/0oJD7U69enDV0mYOv3Hzu3aqF5tmTSzn08/80Qw7POY4&#10;4tmTPhNvwo5mWuU8j8xnb/Cpl/P7HrfipO57+c5GP/eX2HvNkX2cI2fKvHjPOZ1r1p3lk3vHR3/V&#10;I/fU2ke55r4y7vPsXkdzTnuXj/XZb827cWqjYaxexv4C2XuDBXMmZ09rvRh8MGrE6KVPDt9lvRzx&#10;tupi9anNixpy6psD19fCwTeX9g18whfnmKSyf+adKbH2Vxzwo57orGrNndXDa47xpG2OOlbG8sHS&#10;T46+9ofKvA81jjjmVjZnmTg9R3LOapnvqD61jnz3uaslf6VJ3kuONeJYX3dydmyfibo7tXc46ufZ&#10;6Ocs8rIHmNzE289aaxJr/jPjR/t4Br1PcWbFz7zvuVpm8OKP+T4XYPnBSbT4PuDMaMKdlno5x4on&#10;PnHtBSf9KU4dfWrcu9bazMlvu+Ko1TNRby615JkjTkw/a57pv1p/NSv7pbf7bp4/izQO38vcSsN8&#10;9tndb/OyB35qZh997IqXueS3T4+cI3017NG1q7g1dnnUZS/8XObkZW7ynSN1xOCnjtqTzs+K5bk8&#10;a4+pme/P4lr65b3I/nDMpZ+co/q8r8lDK/Xwj1bnd2utk6+1l3szbmu9eO7nrNaaV9ju3XNe7dl6&#10;V+vP+HlucHteY+cgFsNarzWfudUMappXQyv+aptzuLfEdvpbt8O9qr2j+dk5V/cMn+vKuX72M1jN&#10;59n8rPt1f3kv9c2tzuYb/z6B1Qn8Cs/Or7DH1f19Bn52fr4PTb3e/m+7pwRFR8JHuUlP7G6d9Z/N&#10;nu3n6PDZS9ZP3MxPezc/1cqHM+V3MXW01NlX7MgmV1871ZmjT84obg1x5sXTHuXJtWZjZ/XZ6yN9&#10;95HzijFX4h85Z/bus87c2b29up8zPc9KXfnGORu+uHWdz1iuWNZkLnG5Wnjkjzhyn2nfu98zZ39U&#10;i7177pPWzv1QI+vzTPP+J0f/LJ9a1qTN+c+4Wde+c7RG6lvTHPG2U21zdrW67k487dE/DuQc6R/1&#10;2dmf9d27Y3lpj/Stly+X2TPXsfwdq86RxlHuqIfzHnHIod9rwpqT8dE+cn551NpDLHmpnTy5WZ/c&#10;K75aWHuoa0498z7L4juWX963nj17z81D3z/WwnWO5rXOzlxyrHUmcDE5K5s8/LvL/RxpyKFH9r3b&#10;s+t6/503zjkaO5pfLlbeK/Zhn9SeZpb3autez/rszKiWlhouY3qcxTkHdVNfsdTNuvTlJrbjq323&#10;fqfHMzjOidbqvFZ9ru7NXtat+snTdn/r0OFqnjh1+m3N+Z7Ph2jkqO97Mzir+6ywN3LwqeP7hH/o&#10;JbaHfmqBufS18jKWe8e6t6NaeuXZHHGv5HZ6H+lN9c5pzvubOubcFznrkocPJ3nm1bDOmDz/tQn/&#10;a5OJd62xlj6uqc7cXdua2a814ZrvuuYexWoccVa5nEEdbF5++I37DJ/XmGe/0gVXrzm+Rh/Zc2tm&#10;3H27T+b15RDjG6fukW+N9XATO6p9du7q7J6Bs3e9uJZ58bmPWC4/MAmG7+Xe5KmNbUyuVo5xW7VW&#10;eOqrBZaL+Ewn+emv6pKT/tTLueA5W+sSe9bmtOD62uyZuivcuqm/WNfuxNaij2+frmUPLHlZd4Qn&#10;T/9NKL6gOX1/CspfXLWcl5jLuAucG7w5R3XquH9jrVrOI44V005cc1mnT8681nNSC8tl3tq2zbG+&#10;eRlbg3bzz/qljv6kY+7bHp/AdN4ThsoKX3XwPh/lff77OVj1817Ld6aOqZ/6y59mgj/VqD3lnCf1&#10;Vvyj3ln/TL97Ops9Oi+uPcv7viEfe1Zzl9t19HE/9sT6s6p5OdTje7VexulnfeLv5U/z7s7kucg3&#10;ZnawjN9rP9nnqP97zpdzeFZn/ZOXe/qZ/OlcwNz72V7PeKl/pvWqfM/ITJ9hrlftN3Vzn30O8MxP&#10;udRp/yq/63dj59vlv4LHXj/DHK/Y25nm1ft8lX/W/6uf+yPn8ZvFWg7r6EAyh591Vw76St2Z7mfJ&#10;u6c8o7PZrEne0bmm9lTb2JmW/NTNWVa+dau8uD9IG1OXM+UvoORo5RLnfLu91dmxqdl9M5dzqJt5&#10;sV17VHuUU3+ax9xVa79nal6Z4aP6MqN7d15jZtI3p92dd5enbtqd2h1Oav6qft5H/atnl3X603ma&#10;O9KXM9U/iqmtVc95wM21TQ6+eTW0KzzzqSWuNWf8WWzua5ox83dnVmPSnzSbb5xctBo3zj7pm0+d&#10;q/6ZxjSXPY5yZ7pqTHa3Fp7nYc2E0UMevlz8aSWXPLHYWe2kt8KONKc+YPkL81W9tdrsb01iZ/6k&#10;Q424Vh16NGZusj2T9VhzbSedu5jaWT/NP/Gy5o6ffdDPGL97Zp5c53MGc1mjr03+mW+Nulrxs/rM&#10;W5tY++ju8LrO+GyuI21yXd98YrFpVnPOc2R3ufCcK/0jbXI5n373VPdM6yPyPZt7WM1ivutW/F3c&#10;M9Ou6qZ74yzW8u9reeS80MQnl1x7keP7gDnxyao/WTG0/Lc8mJd6xvLpzyJmZSz2ltj4Il+NjZIl&#10;RQ00uYwt6Nje5lfWOuxRzZS31t+lGGP1V30n3Jq0aiVGrXE+Z/1/1eV+5GZPMPOJ7/pXauFOM9jL&#10;/BFH7ist/b2yj3vFpg/H2bF8OI7FfWC5H2vewD++mEts8uFN9RNXrLWJJ0w+Nvvo2xcrBtcYf1rZ&#10;Cz9j+OpOta/AnOFOX2udCw3fTzMn7nu3H5Tk/7qbq5e1WJfzYX1d48PJnDVa6s2nVubFUwss4/Tl&#10;r2xy7Q3GxRI7qjcn11pxrH3kmJu45lb2Ts1K6z1xz+Csp2fU+yRWA8uzxUqetUc91EgOdeqkhlhy&#10;8eWs8s0/i9HJ/fD6y2U/MHsmllz9VX63PnupqUUDfa1429UM8DKnVtd/x5/7BM7u/9H0q3u+ws+0&#10;zPt8G2MTy5nzGQRP3qo+8Y/2fc+4Oof7zP1f1XgG3zmw0yyJ4bNfuF7OkDqNEZs3p0Uzcx0f1ZLL&#10;+dS8alPDWcSMV5ryOk/dlFNvyrXGe8SrOe/0dm9Z6z4zp28u+frOJVf8Z7PT/iZstW9/TlnVrPCV&#10;3rNx7/FHz/HsfV3V+9X3f/W8Jr5n6DM1cb6x7xN41gn858OTCp49eJnH94G1/qOt8+SczARu7tUz&#10;Zp+cI3FmODo/66iR11YNLDyvxPXVIe6lLri8xJq/E1PP8heAqxr6HS11kmONNnPp7+whNfDtJ96x&#10;+v6jyLz4e9vs78zOkLG8xOR9lHWmo/5wHpnZ2rb2RP9sjrO8Wrs2Z9nV9ofg5ne8O8Nn43kmz96P&#10;uu63Y/AJk5/zyMNykRODn1x989rG7bOy3QOeWvhTHpx1lPvBeO5X5nJ/KuesYldta16tP+LnfPYB&#10;ExdDQ6x9OMk76te5ne8jztM9Om5t5+S9Ay69uHwvsfdUt4PleSSfXuR25qNOfmo84q/mWmlOs06Y&#10;9ZP+aq9H3ClnjzsWPTVX86Qu3D576+XlM9JcONmna6e8HOtS03mok4d/tLqGmMtnHv3slX7qindf&#10;cblneXjJ6Xp1nmnpkT13talzvq431qrZsfXmj2zW4l+pPdJ9Zc4ZtfZyL1rxtO5RTmrge1kjzxib&#10;NZ03lmOc9enDk5N+co58+5xx7HHE+8ic82H1cx736RkZJyfrpnxy209+9tCHrz7vY/qpAwafD8yY&#10;bwvfD1jhpz6xGvguNYy11HLlgut8nROXb96exN1LjjU79k7Nju4ux/3I7z2BT5j8tu7HGmz7Gae+&#10;Z0peHfLi3Ys4v7+rC879Y5EXx/ciJ47fK2fQT9v8s9j9HPVEQx6+/fBdWT/l5b3K2t9z9HXiPcJ6&#10;MQN8L3A/OEk9tdjked/so6VWnvpY3x/Ma9/IG1/U13aJ+xN3XuKuoXdi1OZ+yDkfvpfaH2mdBcsy&#10;dl5nM06efKx59o3/t7/97a0UPjE4z8C//vWvNx/MD1B6Vm8Ff2g5h/XmtNSrm5i+90ue+B3rnqmd&#10;5qFHr6zpXMZTLXnnl+s+pv5y0sLvGVIjuXf91ex39XpedKZ9TPrW9kzg5qjD77PNvNpi6mnVkCcO&#10;X1/bHGNsc+ynTa7+UU4OVm34eYknByx19bHkOKvk5Nnl6xaOr3301cG/uo5qnSs16d0reVMevn1W&#10;+db81WLPh32/1xnZJ3uvzl2ONmsbU0MOFo6xeeyEZV5fDWOsmlOOfGt3DIcl7j5+oH9+Nf8ncs1L&#10;3dQSz9f2FWXrz2qSl/3P6nbyaDM/trXtq1WPON/bxNN2Tebab+5ZbL28ntv8rlWnrfX+/GyMzZ76&#10;1htrwfWplYfPytwP5P2/OtMjs6jR069wePZbcVZ49/jqMfs8O4vVHvO1mOelnnUdi7/aOp/92+bM&#10;r57lvfV393bE65zn9957+ah+7J89+xwxB9jd77vvvY+796vve8fu466+9W3RW/Vq7meI3f/ZzKu8&#10;9drk/SaYG01C4vpTjbkje6SLpnnt1T7WMYP+VY2j+Y9y9jvi7MxyxjGv7b7giRlrez51tFkL19h8&#10;109xcn1Tm3TAkjtpgSVHnRVXPGvEzuxZTeeJG+seu/N23aPx6myZ15maM+0l+T3TUa65j8RTnwk7&#10;6+G+d3l9Pmd1V/Jns7C/1TrKrWo+K97n8Koz7z6exwo33zb56cMjnu5N8tJv7Z34ar3zYLNWHMyc&#10;mNZ5OhbXqmH8THvW+5m9Wiv3lWcHL+fKXOLwMkecK/UTTx/OpGGfKUc9+VUu9a/46tk7a8mBm7O/&#10;Nck1B5b5xJOvbw9jexljUy/xlZ8a9p+w1k5Oa08zHPG7/krszDnf1F/N5O/WWIvt+szpu9ecA9/Y&#10;fFpzWrTw5ah9xWZt+qnROHHOkFz85nfeeKXx6J7Ub8tc02yNyev5wBuzR+NqNi5/ss29o7HSVWvK&#10;H+UmfmPOre38TryaAdwc+vjZx9xRjx1O1k/87pv8lT/pyL2jZ+2rreerPep3xLm7x6xL3znEsL3E&#10;mAtfLrxpVjA/bGUNNrlq2ussDy/7pm9Ozf4FZveVB45v7CxHNrn6qX9UO+V2NeRNGp6dHPc1cY8w&#10;96GFm/4UJ2Z/sYzBWGBoco/8HY3YD8aPnvb1j4S//fbbf2aZdNVe5dSDh7/iOYN6Ge/6qW0vMHzj&#10;Xa1X8ZwFfWbLmY+wvG/w3I8WbHdRk6tnyFz71q5qzO/UtUbHaoCjO2mvaqx9he05Oj7q6V601vqa&#10;tJY899wPSmLBOpavhcM1LXsdcVa16qlhnPYoB+8sDyf7J19cC/fKom7SSyz1xKd+mcOfOKmV/oq7&#10;wrN28p1lyonljPr0w/fK791iWBfPZ8biWvWM21qr7fy0f7gT3rVTbJ+uP5sTLTlqgDlLYkc4uV7W&#10;asn3fF3TsXztjpb7aa1VjKb6ycleif/q/mc8l9VMjU/3mfsJb8p1/ere7/BWPabnVb3O5YzpM5ex&#10;tatZn4E7V38fT205iV313dPVuiP+6nyc1/d+Y7XOYnnY1b1OzmfwPV9tzpT79cwSW3ETx7c28c94&#10;Pj3Taq+5j9X+jjjocrl2+8j/Ge3dZ6TP0bMRP3p/kvtK6xzdY9pvc75yvLu/XR5nsTrLr3xOd2fn&#10;3H7W88hnwj1qM3f37I7qXq1/1PsVOc9N2z3cL7Y5vzX5I2OGc9irc3Rdx1f1dvlTnzxk89ozXXhn&#10;5zDl+SUatf3NMPtOdfbLucSszf0k74o/aUxYaua8Z1zqzjjm3Vf2ar85Wdu5rs046xJ/lU8/5rOv&#10;faaZmyO3rZqJ79ZmzZF/pneWX2lbt3sm6FAzndeqxx3cuay1X+LpwyNuzPpX2bN+zv3M/nmv8J/d&#10;gz3Z44q2Z2GNsXsHNweGzy+hk5d561bWOdW6Utua1mJzHn17YfXtK6c1m9f5rxD33vL7Z+5vZy/N&#10;N/bs1chYP+cQg5+49Vg4q5w88+oZ5x7lXrVqWqe2cduJ31jX3I3RPZvnSNu50NCHf6TZ3DP+Uf+d&#10;nLM4n3s2VqNj8bbT/MmxH5i+NcbJ11/1p8Z6udojPTla/8iX+7d+F1NrmnXC4GcP63ftSnO3fofn&#10;3ldc5z/Kq6GVe1YrT3tnv3dq7PdM6161aOds6dsXLnjWmGub9ek3b4rV18K5qnFWk9rTDF8NYz95&#10;Ru4vMc8EzHzvU37rJa85Gdsj+fjZr7XN8Z7nbPrqiWvVt/bsez91XCxqrBMTN848mLE8bK/kkOu4&#10;+VNsf9//J84drGcxtt9VzTyT9NFBOzFje9gTm5d57WpG6+HhJ08fq28PdXlWuMibI05dufbgfqgH&#10;ln5yz3LJXfVLzpE/1R/NpRZ1Ozz5z7D088qzzHN3Ji19088YnH3kXsC8+mxa52xPV/nqWWd/Yv2c&#10;VV8+Ni/1PtLm7HfmsB7LYs9+WFkMy+94eSa4/H2vzwh5LvNYlnk0ucTfkv/+wnOVmOdNPn1jbM4E&#10;52zJl9ux9eaN4SXXfOJwxa1Lm/VyxZJ3pJG8Ix8NtNVqP2uTk/g0W+Zf6ee8vu9nP2Z27sTTTw2e&#10;K3RYvS/j5Ktjzjh7Opccc9ruJd59rF/xwamVh1VDDI778/Uoj5x8fV9n1ognD8zl7MYrm/OsOIn3&#10;vrqPceqKqUPOvDmsmLxv++ME7p6LZ3u3Ps+/tVqzY2rFqJ3urxg8Ofa01hgrP7Edf9JSb6f+VZzV&#10;XPa7kj/jqpmW83z2co6+n/QB8/1rdS+tn+YiZ53+xPssGLOyek9XYzWsU/dNPL6YD+jTuqs99MDs&#10;6Yzb+4YPtlPb/X6muM8l93aUk5fn7pmSE9/RUKutGo1fifP+Oov2GfpXZvnmrk/gK94LZvZZWu/s&#10;YzN9rlfn7fppN2iueFf7TfpfAVvtc3Uuqz2lzn/933abwF4VPWqmltY+1nQs/tms8x/N5V7kalc1&#10;8s3DP6uRq0VDHe1KA1yO9WJTTXOtuWJbw35oTD1TO/Otk7yjHLzM46ubuHrOJ8fYvNZaeeJf0boX&#10;Z3/GnvKc1T2zzvGM/tlLPfXNdSyO3Zn/qB4N++Lnsm6VTy6+/MZfHe/O9+o5HtXv8zPWXtG3Busv&#10;EqZ6eVMOzLxnjBXTwgOXk3X4V5b6qZW+WhNmDqtOYukzO5wzXtZ8Bt9999mfzZZ8uZ6BcdqjXPLa&#10;t845tcmTI8Yv7PsPcdbBfdWyx5F+zwp3wp6tlftO7cSdmzx45sCmOjjyrU9rTWplfvJXempp7Y1G&#10;66shTpx11MgRB2OpO+E/GH9+j0uOvfyDkbnJyrVfxvLtNdnkUJv1amrlyjFu3bP8qi510ICnVub0&#10;j3Ssl3tk7YFeaqZPvTy1Oi+e3KxJPt/7Mpe+OskXe5ZVG0tv40f0VzqT9oTt9LaOXp6hmPWrOciT&#10;Y3XNG3jxy6Sh/kWpL0X3fD3/Hv7oDKYzo17N1DrSSV761GRd9ktcHhaONn35avh+TD9yvX95zqOm&#10;sVZdrJzsKw99e1pjrq06jZ/F1mkn/lFu4ou5J+O26K7W3Z7oeR+wfWV+6m9fNVbzgXN/Vjxx9eCy&#10;nGfq/UaIL3LUitSWa506Fq1w85/dsh8vZnU/+OJYX5+8huD4s7yvqZ37hyaL+tS0Dzn8XvIbz5i6&#10;nD1z+Ctdeea1ahnDE9NaS+w54FPTHLmvskc9cw+r/txPeM0l9t5TS8wHtNLis38ufHn4feW5yJWv&#10;9QyNsVdW6ma/Iw1r5GvB9a2Xa4xtjjlxzka/c1mf2ulbK9Zxaso5wsxpqUGTq+vlaO1NfMa1ZpcH&#10;3zmmWewtx2dOnHr3ohaWdWWG5Kb2D6W/fp341mGZk4UvF6svV+WOxbXk1Upu+mjL8Xsm9cnBN9ba&#10;w9mMzyz19kzuCr+iP+lmj2//v0+g7+V/Z69HV+7VpD7V+1w0X+60B58Dc3LVECdOfXnmjeGpqQVz&#10;pQaY9eaxak05MTlZ91l9Z/4M8zmLducc4Xr1HqxXT9u8nVgtuI/oXO0FP3vv1B9xmP2Zeke9vmqO&#10;M3r1Pf6qZ7Mzt8+Xz5rxTu2K8+z70TM9W3+1j58J7zP8mfZ2tJejfR/ljjS/Uu5sj76W4Ol/pf29&#10;etbd85vm+M1/XJr0gBU17rzxmc16NbsmOeRWvK6b4tRKncSnuh0MvTOds3zPNPGTw1xwEiP2Epdj&#10;bB2497h9a9w7PDAvYvSM1cRmH+u18HN1TK4xYjTtZ33OJDZxzGH9hXLOaD8xLXj2Th17Zz914KVv&#10;nbrGcla4vGdYevjLmpx5R9s54VLrvOKtJ36knZyup468fdTpGvG0yUn8yPdeJqd7Z04/Oau+K1wN&#10;bHJSkxzxhJnDsprzA/3zq/ns9Wf2c3rOnNMxv89x4nd9z0NrT6yY2uaMySeWvhwsOFfq6WvlWKe2&#10;dViXNcZY8+asy5x8OPLA9LXy2nbenslLLH05akw5Oc+09LPnVd2sy3kTP9KUR60+fL8HJaa+WMaJ&#10;qSVm/3xNZK35tOap8b0PvdRo/ayffDXJ6bdGxit/0oabfDjE9LHXqk6uefnsFV9dziHj9LO/9Z1X&#10;Xz153T/j5KSvRt4b9bVyMhZTy1grV9s8YjE4WZe+9WLU6FvXMbg8c1pz9gb32cQSWwvXJW6cNvn6&#10;8Lm81/ajTi0wcbBc4okd+fBbQ779zKstDs9n1Bps8hKffLUzZz0YPhc8r4yTmxrpy7GOmVmccS5n&#10;kU+MbwxXjnXmsOasM27uTqyus1qDVVfOlEts5Xe9ulrqcl/qZJ0+Vn/igaHLBS+tfGxrZE5fHWLv&#10;YWLyHrFnc9Dvmav7HenL1cJdPSdymBW/dTPWtyb5YrlnMa251NE3h4VvTefF5VkHDte8deLytOBc&#10;vj+tePBTi9hnqn1iF3ou64mP+siXl/HkpxY97DP1Tiy11LDWnPzExeRgE0tfDljOJg7G2auvJb/y&#10;s7Y52Tvvjzyt89hbC87/Zbcf3lOPOmuczZqcR986ueLazIOpbR8wfGMsK+uyhr0avxH//cX9U4uf&#10;e0pt+c+0ztt9nJNZOD9mBsNnYfWdH/z//u//3s6Ce0OeXGrbD64LDJ769PKSgwU7W5O+Ne6BOHng&#10;xImlP+XVnHhTTuzVNuc56pU8fS11/z9757YlSXLj2vOgmf//XY1ejnaVthqCaGbucclLd/paUSRB&#10;AKRZRGZdOkfjXYP5PovR532m/r//+7//949//OMXxx+mRMN7Sc1DDdeanH4+YPlCw4sHPHegFv+V&#10;/PMX+fbA1csxJp58+sxJLHP61KkH42lMXuPW+lrjIWakl305jTuLft9r6+HwiOcscO85OeQ+Octc&#10;Dzh9f+qIzExu97KWj1/vKi+94PDq88vdRf3h4KmvntZEz2eORh6z9TLS98m+GFE90VnZn3I12UOr&#10;R76P5M42Ogc+DzVfn1lPM/L87ZG76JMYOb+fsENq03PSydWra3Gi+uaIw+kemA+87KdOTsbkJr7L&#10;0Zx8d3p7k0fv07XajPrAfXS39MC76/Slx2s1T607JldvOXj4iFkTnUFOf/KSZ886vc2nGfB57Mn9&#10;jf7+tTFq+Dkz+Vfy9kTjDuqznvjyOqaue3d8Wnuq8fb7gVz+LOlD35c79j7o6clTm1GtWHuInyLf&#10;y3icZ/4L/Ocv2YfTc+UZH91D/ZW42jVnu2dieHO3POLGX+An/OKeHzH6I2d9xHnuzOB9fuX5/dw8&#10;68ufJ1651507+TNxn30fvAvfV+tTbL7v5Qo/+X3VPufybL0jZ+3zNufZ2tlX5iTXvOenT+bN6zq5&#10;5Cv/1lnf5asz5nyxj4jOdX/ru7N3uj/+lLRwRewCC8qXhdl7d/iPXvzqLrn3dPf+hZz9/cMVOVxf&#10;1DynmekvNzFzeuRyfru//lfn6WzNXHcAO+0iX5+MeoqtzuQcecbkZ77iq/su0fvJs32X3Vd7eiYj&#10;Z7t7Pvl6OEvcmiiHHrmxe6nZ5dOM5juz8b967d3nHZobV3dknzjdb+L0fa/xU7vyBp88m7/ySW3O&#10;TVwv98wemN6Jq/ku0bO9at9X3oX327s5I/uZy8+zTX15GVeaq/r0eibPPU4+/pmGe/FuThr6eaaV&#10;zj3sG9M/fcQnnr2Jb+9OZMYjc3aanO/Ze1/x5Ga+6+uVO/j+tUfW5JM2cfL0lQ/eT/Km3k7bfOuV&#10;p16rvvqPju7Vc93TvlFe1+KvjlfnuK+RPdQa7+ymD7H11kR5d7xfyXWXO3vsuNN5X7nvd/Q6vc/0&#10;fR84X+bPnHf3PqVv86yNcrsW77g6r+fCxxxt5ukFni90/nvDSpP6XT6dZcJWHne4ekw7T5h8I5ye&#10;R63WKP8UU7vjOrPjtM/Kx930gEfuq3XyjM5KPhi/3xP7P6aow9fZeljnTHx4Upc1GnVGuOa/xPWL&#10;XnCucnsm9W5Gjbxc6pl7uS9R3Hshcsc8qbWmj0a+uFFv6unBU9+p/yzmfM/FLLFnvb+TPs/tfSfm&#10;nfj9lbPR58V7yw9a+WqMuh8wvPJzoSfRefRb33V7Z61PYqnvvjWc5KXeHO6JI9cI3xlg6SEuZq3W&#10;aF+9+BT16LnubZSXHvacY01svj25+ky4GJHPgHV7tpd9+c4gJmZuTJ8Jwzfx9N31kjflaN25+6t5&#10;ybvCSf+Jn5hnIfp1bL8jfXjpn7vdzfVvP3H96DdGb8LU7KK609zJA23rknfqJ/cjcs/qrN3ucqaY&#10;Pq/wYEZ6Uq98J1ytvazNjXj7gKkBM5e768vV6yOie92Z5RlS++ju6eEOj3qpf1Wczom3+/n9jJrX&#10;dJZX7XLFZzc/z7LjXZnzLMfv8/j0LtSJZf7s3B/9972Bn8/B933vfjb/Xjfw7O9lr/hanTz8fXfq&#10;feQNf/b8jzzr3Vl/68vxTbtr9Nn8r7733Xv2PPzjFrk195w5vl2D8Ye2npl1anzvJswesWfBT8/k&#10;3s1XPs5Y9ac5vWdy+oxyT/5X9tAr52Wefef1Psn/iDx36nmv3O2VXnl35ld2v7sD/MlfbOcHx758&#10;dhTrfbtezW5e1nrnvOx/h5wzeI5X7vvKO7nz3tw5izumBixr7+TODmp2cTVnp/lKvWf3n+74yvl8&#10;z5qr32kvea2n1tu446pfcd3DKP9dcbdr7+DORrXWV3dsX3SJ6Zt+YLs59pI3Yenp3MSm2e6WPb31&#10;yLnJ01v+1JNziu6RMTXOAMu8a/Wp3eV6GXdnyHtwDtj052P6crqfs8x3O/YZk9t6Z8rpWjxje2Tv&#10;VfnuXq/MePWO7tO+4sTu5Z7yJo49+bz/PvYyTh7yXxGddfJij4mb+Kqf3qfzTB6p7zznd++71FfO&#10;7Dnz/sQ85xUfua+K7OBOuY+5O8lhrhh54vYam3hy/V8vk+Nca2fpaa1eXF324bziwdM56ffsLPV4&#10;9+8jzpnm2iP2bnqKE8XUUed/dOu+vCtxpXXvqS9G9MX/Go05WnN3sNZXfBXldcSnnxXmHkRzuOmp&#10;1j7eYubW6sCTT/2ux9n6M9c9zP09LH+IUgwd7w1csP7c6K+nc4j0dv3kviL3PM58hedX9uCcee+r&#10;3Pcho3fF91/eV/7XJon+ACVce0Y0cHg529j3lHjm8tyVXj8Tlpzs45N18k65O5x49p2VOmcb5Wa0&#10;Z+xe+tGDJ5YasdRnLjd5YskjhzP1xOwTzfWAk5ga+plPder0A/Pxs0WduP1VdCd17kE0t0cUY0bP&#10;sQdv9VzhoNX7Kt956qhbSw+MlzyiOZqu06f96K2e9ITTtTp+X8h+8jKXbzztstPqcSfilzPTP/E7&#10;no/qdjMe8VSTZ9rNuNLbedqbfOh513xN88h3v+m/IbaX3Mat7estTswdEn9l7gw93Yd62kneKbbv&#10;xG//rtHkPlMt1lrr1sPPR15imfd7P/EboxY7zc9ZH5W7G/PM373nyt/5RHPvgbtXR+TVHPtqjL5v&#10;fl8X/4nf+wZ8v/tz8Oyp9H3W50f/vW/Az1V/Hlb49z7tvL1nnbuvQft+V67wpn2u6u9qr/qu9v1u&#10;+DvPe/xfnvxul/UV9929gfSmLwDP4T+YUsP1lf3JXwxv8mlG4p3rb1zp7T8S3e2kzdmp8Ywnvf30&#10;ESOefKa+XlMvvc3lGdXb/6z4VfZ45Pzc5dX9897NVzPverZP6slzXu7cOD5qs9f+q/oRzcrrs3DP&#10;/1Hze97qDuV1ZM/UZJ5nmHAw/eBmntopn/x2evnN6VqeM7sv/hVi75a7d++0b2pP3Kv93Q7Ok2Ot&#10;t7V9o/1TRH9Xc/L8qL5nf8U872DlucKZjTb7XcOh7wxjauCcnomvl7E91Kz6d/DmZp3n6x2mOvfC&#10;x1pueoOtOK3LWg8wc/3B5BrtdWxt95+pT7Of8U7tdH/0nX86I7wTJ+fprWY1vzVXa313fM/WnEnr&#10;Py6nhty6NeJ4d6/nvbpm9jRzwsVy3zs7q88ztJe9iWvvu8a+Z2sj51rdx6vO7L2eovPYjZd8c/tE&#10;95eTPXLw6Wlc78ZTy3/A6a+vnGtOTB93xCvx9HZ+crOv9gqvddT6ruanv3q4fV57j0R2cA/05uJE&#10;97NnLT/r0w7pp36lcR6RMxMTU8d88fSc9kqe+gmzt/Kmrz/RXB2ere2etXr32GnVPBudhY97GvXm&#10;zv2sicmX639ANcrHP782U+/5EiPPnbLHrEefnMU+7omfvdXcR2d+pm46i5jvWd+ntf8Lrt4LOD8U&#10;6Q9N8v+22ztMDhg8fYjmfB7ou8N0N1NPTB/nTXo48qf+I5hz1Z5mNF8d0V56iCUv81MfrndiFEuf&#10;zPOOzNVar/iTN5pH9M4yTjPzrrp/5W5Ss8r12e0x9fRTb91R7YnXuq5TrycccnqJiRvtTTy/V8PN&#10;GdQ+6q07rnTJy9nyjfAyT92rc8+S88R6VnKyt8KT89VyzvjOvfGe7rGx3qHr1b21T/OePd/Jv+dZ&#10;qzud49TXbxWd8+g5e37X+q/mJ/7IDvlnrvQyx9MdVv720WSuB9FzrfrJfWfufKN7vXPmM97sx665&#10;5253uXKsn9nhR/v5N+D76SZdiz8b3+X77F4/+p8b+Mgb8Osgv+9+5HxnsQev1R7uCT9z9ZNu56fu&#10;Jz5/A//1w5O+Gb5RxudHvdeBvVe7rvD3bvTb3fvMWb3Pbnf/8ItGL/7iTZ2YPebon/2cTy4/Oe5h&#10;bM0ra3c8ebqL/9hA7cvdqXnSM/NpxqSRlz1zex17TvO7rx4evebTX2nUZtQnsVfl7W1tfGTO6syP&#10;eKG5swtcXrsn7/7ExSf5k699Z3t+vY1q/cfuxu1n1Aus+c5N/lfO371v+/d93bkbvfAgn7zk4Dv1&#10;naeHdcZdD96pr9duvhzj6jz2PyN6l3kOMX5fAPeV+8lJrPM+7xVNe7yizrl5TrztGcGaAzY98tCa&#10;T7w7mHu0n3h7Jd4a6uyjTU739BZPrr2M8JKTuR7Jzzy5iWd+8sh+72KPOebGnHE1n7RiOSP9Vnhy&#10;plxfepnnnYGv/JuXM+wR/frOfufOh++rOdT6Zg9MfeK73HPtOKeeHtNO7mPPevKUM/WuYDvvK/pX&#10;cVZ7JD6dNfu5i1z//kQPbr7A5JH3Q2/l39xH657RdfraI/IQzZOXee6feXLIVz5q6Ju39ivXnit3&#10;J896tf+Kc/Uu0Dt/mqG/EY7eRF58fv27b3rQSxyP9NEL3u5BM3ESS07imecM8N7FfdJLLLXkzem+&#10;tTOM4t8xcobp9exZfI/wzvfFWe3fHPpgfA75IS0/c/oa0ye9009OYnDzST96/n24eWgmn9Zn7Ry8&#10;Gs/avlHdKyKevvTL2SfMnfy+gJZcD98ffMCo7emd0R6+PPrLsW99N+qXPmDOu+v3Vfmn89gnchdG&#10;zkNunx7vJz80ydcbPzRJ9D1WJw/cnlHPvCt1YL4XzqXuz01qzdNDTJ2e4Jmj8RHPufbeEXMe/tY5&#10;yzMZk9cYNY+48Rc4/CI/W+6QPTF59jI2xxoOudz0SMycaC7XKK43eOdy6JFPs+n1kz7ZE9d38rSn&#10;To31FK9w0LX35HXiOUsvzwBuDw+/VuT5P4wBh69dHzVGcXXWxAnLvrleRrVZy70Tnd8+4ul1hZP8&#10;d+a9X+92mn2Vn7zM9e89xInw6bcuNfTsJ64+/bovR7x9rNNjl5/4zIHjPOv0tCd28pT3SLzq7Z65&#10;m9rEph38mrenruvG7ROd33lyVrnfY1Z9vu/g72v6PuTcyeN0/knzDHaad+o/M3vS7t635MtzP2pe&#10;1I2hE0sP89QkzxnyfuL3uYH+LLx68/ycvNr7x+/zbsD3dfW1Ly7PTa2JcuiJNy859r5b9Aye0bMb&#10;HzmPXiutM1d98OTgl/vYM04+anIX/9yBztekvYvljNTu9kvenyn/rx+e/DMdjrOs3uzPOufdffwi&#10;cN/VF8Id3+SmX+N37i+/eNLHve9EvNKD3Dr3veOZ3Nw18Sl3bvfueLTWus+ZuPlqvv1TXM1Qp3+f&#10;p2v54idf+RmdJaaX9aPxyi7OmnZIzFz+bie5K87U19c4ae0RJw81yTO3R9xpk/eZ+WfvON3b6T52&#10;Gnp5ph3XOa0RN+LH64qXmoyp7Vl65s6Zp89n53kOdnHPxu/s6fnT747+xO37lu/u1qd4l3/ye3ff&#10;ffN+p5nyiHKN8O2ndsImbt99+qZf5rlH4u017XDFPz3J1aT/5K1u1Vvhr9b1nKn2TMzOvnn3s3bf&#10;jnLw4GUtj1rMmD1niz0T9W/PrKcdVzPV6ds8cDndm+rkTp7Zn/RXsMm3dVc4ajyjUfwUOUvPyTr/&#10;/iRONO+7EGdu9067vKqfO+gpZhTPaO/q3vAnrj7pPfGy/9Vzz5TnIBd/5f454+R74vL5TU7uTO5/&#10;/Oo507n0yV7mk4dfPzlXTWKpdc6EoV3pkv/u3D3uzHlkb++KOXkvnVPn685eO27O2fHsNT8/f3zW&#10;+t48nzh8sfZazRAnpkbP7JuvZoDbk4unmNFe1+LvjHlG57AHL3vWHeF7Hr/2qb13ML9m4aJfPfpk&#10;hGu90t3B2SX3RAvGDJ7dfr8I3/QXz+f60znhcBf5fnFX/MCkPzTJD07yUk/kJQ7fF7PIeeDkDtZE&#10;H/Ku7RHVJJaecrJP3pzuZ53z1Rnh2Z92SZ8rOb76ye9anOjM5mSduVr3t0fs2d1Ta9TDehUnHlh+&#10;jamduPQazzpzfe5EzzlpVt7ixLw7c7wyn7yfwdw592g/OY1b2995wPWM6t4Z3cm5p1lXdvN8J6+c&#10;LRfsql7NK+I088pZV7PTbzrnVV36oOl65ZN4n6Nrue5JX05i8J59f/TtmdT0+pmw5lBf5cHNM6jz&#10;nPRPjxriHZ2+/n5sbdRLf/FVvMpr/Wp+8tKbnJf7Je8r5asd8yzs+1XP4T0b2dPXlXvOc5KjNV7R&#10;/3C+1g3k+/nKzfR95uvg53P1ynfkc7z8/tDTn/lctNdXrXdn/Gqfbb9eO9692zzzVzvj3bN8Vf7T&#10;Pzy5+qL8qgf+zL38gnCHrsUz8off5JkTeeUXCTr74M++N3rlPp0733hFkx6egWhu3zrPMfHgg+fj&#10;PomZN1fcOPXBdp6pnXiTfpqTPuaPxJ13+k270k+9nMTS4zvkq91PuGfPM6Zm188emqz1EzPqbQ2P&#10;PGu1cqnTP3G5f8WY9zDd3zvu5MrMfK92O+j1it31Yt7J7w53t/8rernL5Hc6y6R5N3baOeezP3w1&#10;nsfaKJ7aO7lzUjNh2b+bu6M739GrRfOIfqXZ+U6a5Pf+9FJjvdLAbX57Zr/5zc1anbON4skld9fG&#10;s37Ew3lq8UuM3J5xmpmYuT7UmbcPtS+1V2P6rjRXOJP2pKPfZ8Fnwib/Kxheuz2m3tX5k/bqTvLy&#10;DnJXvadd7OHR/akWU0fkJe4uXYu/IuLtfP0mzN4Ue7/2mzRi7+Lq/93j7r3w3vMOd/xH7yL98aB2&#10;dnqC+Up8lU++K+6ETzvAa1+18O1N2sZ2XD2J6Zv4o3nvMfnI6R2tiXJWejjymyNO7B94Sd/M9Zgw&#10;e0Z85WWefXEiL3+gyx/qEkejFzm4j7ix+/LuRndIHTOm2as9d7ukjzM8g3Os7b864p8v/cX63wDt&#10;E70fufxQHU/+Lw7t9HDR9uNd6tt9a7XTPcohuo/87D2S63Oa+4j3KzTst9rNu2VOcnif8gcnzfHy&#10;vGisjejsE/G01zOo88n5iV/NnSu//dzH/iq2buJd9VLrPVDr31h6Zq81eq6i/vT7TtSkv7k6a7m5&#10;l9iViE++Jk3ul3PJfa7Ob416Ys5JPDU5PzmnPD1O3Lv99M5cn76b5qz63od9o77Gyc/eI9G5aPUm&#10;Jt6+8hp/pM45+ib2iOcdzemseD2zz6NadL1b1+zmnZGfnslz0uiZ88Q8D3X2J58Tpt69nIHOOeSJ&#10;U7/qSd+cd9Xfva/y5Tkr52cPHM6OJ/+ZOM3Hz7k7b7XGHfejet6b83q3K+dS+xnR/djbP7uzB7V/&#10;jvNMcM171/Tp3k/9PW+A99r39Xue4Gfrj76B0+dl9f3jtOejupPvZ/b7+6l31193XT+zc36Pn3zc&#10;IePu7lc99dMMMHUnXnJXXhN+x3/Sf0ds+8OTXkgfjDdg1WvuT/37Bvq+ul7d08Tj/qf3AK44kWfS&#10;r2ZNuJ76pae9SfcqzP37H4DB7Tlr2se9m6uGmJz0MM+oTo1RHC6v6dGneyt+8x6pr3hzhiu8R+Z/&#10;lOZVZ9j5XL2jyQPMJ3OwrDO311j6sBMvOLlf5vL/SnE6v/eYvcy979M9qcHPFxgvZ7QHuBx6ySVf&#10;Peqm/k438SfsFR6T70dg7M7vCz5f8Szs5F752cjc/aeIVq4Rnp6T5tTH56Rf+V7B9b8yw/N5Nmp1&#10;Yldm7jirfU5z3G3nTW/i6b3S7vr2PL+1XuLWGe2lRoyYeOqmPPkrD/z8Rz880n/S95zkdA+v7JPz&#10;4nGOtdFe1r8Eb/hl2g/M3RjJHlk/ssZdfZ4993EX/ZL3yF5XNMy6O8c9J393p7fyTs7k5T5TD98V&#10;Tu8rPas9Pb/nfGTnV3g8MvfVGv7x6so9eF7mm1/RPbtvvoeZs4O1++Ru5u5oTK6c3Y7J10O+O2RN&#10;nrzUZ88/l+U/HrYf/NanB7kPvIlr/51xmjvdQWJX9tHXmJoJs7/ryWEXeMTM6YP7km/N+0UuTz21&#10;v88n9xfxX78kF4j69Lhb8tRlLzG47qjOvruBp15e4nDVZV8OUb8Vr3WrWv1qb2dxx37NoKFG4/ex&#10;1qNTk++P76Nzcy89pl7y7F/lp9YcD/S+3FFved85ej9XzuA9GNVwH7y4H178EKzRu0JjyWIBbwAA&#10;QABJREFU7j3KE5dDn5zHHrlzEwOfHvVTTyw5eK58k6cWrp91MePKB3zyUtcxueStt29sPbU9tL2X&#10;vdSByTWXZ9Q395Grlx7Wq9ie1L56365PnrnfpHX21Ft5N65H43jm/O5Tn/qTJrHce7VH86/w5PB1&#10;OD32iebJcy97RDF59qw77u6mvVJ78k2uPq1JPHuZy0m/j8qZ7S6ftUfucPfc7pxn0K976Q3fPrg1&#10;mH/GSP4pby/4YkT3O/l8dN+93HU3vzlqdxp7rT3h9l8de+fVXs6VP/FOPTXwzPV9RXS+ceXJ7Cuc&#10;lf4zcPclmn/GHj8zP/4G3vG18spT/HweX3mbP14ffQN3vqf6WT99Tcq7ehb46Zn6xK/6PaLZeec+&#10;8Lreaafeq/ebZnwW9u8fnvSSjCzEwa37EqyN8HzlYfzLoz7G5KzynD9x0ivz5Lof2IqT/F0+6dO/&#10;tfDtG+VMXlNPj9Rf0crx/vH2H1TJ9SPKzbw51OrhqVdrTB05eHPVpyZ14qkD08uYmvRUz9n5v3i3&#10;5z5EHv1/V3OdWnjuQZ49Z+ppDS+fxvUQN6bm0Rwv9zHi1TN2Nbru390nZ9/VnvjsdmW/5nkud9t5&#10;qIXLZ8o6dwPTi8hLnnXyzeHwqBWfsBXHOan9yvkz+3pfnI+877a9885S6/1kXyzjFY2c9DKnRy4n&#10;vcnFM6qh7/fvnZ/8aU5+/8NLv/xezhwfvajxg5ePeyRG7v6Jp1fid/LVPDym85682cldJ33Pkzv5&#10;5vkyT4+cAcf7TI5nIcLh5eP3m+RnH17OUNeYGv+XafL9lytHjynKIZrDM3dPonn24YHn51CentTk&#10;7Ggvd7Gfvp1Tp9bcGfR5vN/f1X/+iiZn0U0f99Mze8lNVzlg6L0HPVY6cDgZ3c34q/mvX5yTvtnP&#10;XL3+9rLO3D6xtc6lx/l40IqTW6v9RRp+UWNMitrcC0xu5qlzvveuT3KmXF/1RnE0uQt19qj7yb65&#10;HtTm6poDLia/NdbJk5t6Z3RUp0/200ev5Jkb1epJnT1zY/qrMTpPz4zJ0Sv75lMvteQTR33H1NJL&#10;bebqJszeKarNHcF45R7ZT0/1iWWuR/q1V/ZSu8p3M3PeSn8Hd1d9jXi4h5jRnjVRLj3rCaPv4/eW&#10;5JHrC4+6MfUrnXx9pqivM+To3dF+zmxO9uTDIbeXOD2/9zcuH04+zaPXWNb6GOmZp2/60JeTXnDE&#10;5VsTm5t8ec6XK64+PxP24HJP1ERe6p2RXDAePX9Xf/wq9w/kdwa+6sFwd3b0fXMf/rxITi89yNF5&#10;BrXuL9czOWPabYXpQd/cua2xnu7ZnlEva3cTJ+YczyT/kag32vaz5x1Te2++D+jybNTuaKTv3/f0&#10;8n/xET5Pevi+so87uctv9n/+m596udTNV9cRDbPVolNLBJejb3LaT23ju5rz+pDz2XYf8avR3VJP&#10;7l5G+91LPffi/8okkdofivT9Yi+91BI5h7V/t7NGS47O+fCt9bPus9t3BrX75IzWUdPn2XnL+UX8&#10;F5dcb3P3IE6axtD5pKZ3SZ0z0DVuD5yXNVxy+YnT867tg6kXM9LrJ73pwfXl+5DvMT2+3plrX8/c&#10;rWdmnbxJK5Zx0tDHN3vUOStz+M0F4xFv/u/u9V93PulNDleM3BpMPHfrLZzFe5GP70u+b3qLJd+e&#10;c6l9wctdUpc9OGjy6dpe+3Xduu6nT3OpeaWmOeo7piZ77WdPX3VG+74vfs8Ubx61GO9PzrPXuF5E&#10;OGjUWauVo0auOPX0oM+n61Vv8vP7hb3Ji17icv3zBvPAkoevPLX2xdHRy3qFgfejH7gzyPUTs6bH&#10;0/Vv9I9fVzoZrT/x1RnlW1+NzjWedPB4j5xHzeeVJzF9xFY1+G529jLX7yNjniXzaQd3lWc9ccGu&#10;8lZ6/fWB5/ckcvr0+r2iB84Ljj7gPOnXvd+Mn18/+gZ8T4j+XuEO9ny/xe9EPFbv9QrXP+eLZaTf&#10;f4fM/t38tM9dvxXfOZ5vxftM3B2/wg59T4/upk4/avPPOueV+XI6sr9nMsKRN53Jnnw45kZ11PoR&#10;qRPz+3/yzYnOSkw9mH72k0/PJzXJyRxuatRmXPEbTw35yvdRXfuv6pP/Sgf+7x+eXJE8lBFeDsxc&#10;D7Dki9+Nk3d6MOPESf5XyXvnrnNP73HHaT5cdfTUJjZpEjNHo85ID8+eo8boXOtV3PGck9rcCbz3&#10;kut+2bdHtJ/YlJ/2mzTO3GnRnfqTd2IrvfPlrnj2VxGf1OoL1r2Vx1fB3dczWF/ZD+6K7/30nYjv&#10;/N0lOekz9ZObubrEfvL33cC77jvf8/4MdX06nV7o/McssZP22fNdmZPnucI/7Xylv5tz58ztk2ch&#10;33llDx+17cl5JuzKOZOTM9LTucl9R57zmdlzE8se+XR+seSK5f5iybNPDzx78uXYI3bP2qhmF9MH&#10;Xfq37tTfae2156nOmScu/eST8+LxnO5h/NWMXxJXS9s8++BZk8tTY03kJV+8NfbR8ySPWn7z6OWT&#10;sxJPnV7Zf2W+2uHqjNy17+Gqh3/Zx6vPq+cVL7nGK5pXcHrnru/OYH88XvWk17O7Xdkp7z9no83e&#10;yau1E/8KZ9JdwbwrZ7g7dff0k2tf/EpUC9c8fZx/xWvH0Rs/c/mvmKFnezVuzWy4zXenjDsOfrx2&#10;nPTK+YmTZ+/k1/2u9V7hOUuukV72rY3wug/Ws7qGs3v0NE5cPNuX2v/wmv3k4WmP7/3UOSf/Y5G9&#10;1E+7NCY/feV0Lznk9uVn7F7XyX1lnnvlvsxwB2P+fmqfnh5552L0+aEQ/r6X/0HWM6i3NvYu4u5C&#10;NLf3iqhvepuvdnrF3Ec9erfdjnDtk/N+WPPe8eK96h+etCeXKJe9zdHyku9ucPq914ve6oGTHlmL&#10;68NM85XfHfyuF/ucNKv+Cr+zL9z0Ie870q9xa/vGxvFMX9/TnoterD30nuKKq9ekWWFq8DSXm7X9&#10;1Ww0ctStuPbRmF/hwudRw72qAzMnZp693w7//aue/935A5GjN7XfG8SMqroWfya6hx49I/vdUzPF&#10;FTf9Jt0Kw+9R7eTpfniaTzww+80Vh0Ov+9bJMyfS5xGzBsvcWh61efOyR+73C/lg+azw5JBPc8DQ&#10;t4c1vz/4THp7RL3MjXpRT0/6wk2fiX8V02viTzslttNOfu/G8o7I/YFX8nyPco9X3WN6/uTzDezu&#10;mh5PcvKzNjmqoXfiTvof7PU3kO/J693f4/jVvo+955Q/rj838Pv7a36P9fdFML92O3Jvp68RNas7&#10;1l+e369XOH1nmuuthxFcn+ZQp4/9jPTf/ZxmnPrP7veM/79/eFKTvPhejJ48euQTPzl6iE18OY9E&#10;fXuX3vUR79b0DPqn83S/655xqlPv2dW4nxF84otNvPaU6wxic6zlGlOTefYzT86UO4de6sizp1aO&#10;fWv7V+JJM/WnXZglPmlWu6ixP2nB5BEnjvorUa9nfa7M+iiOZ9rNS87u7N3LO596+hrhmE/77HoT&#10;X+xRnfqvGD2T90ptfmVfufq0xr74imf/btz55Wx5jYEnxny57tL9FS6PqIeYvoknT893xo+eN90t&#10;58s7ecd5PaeRGatd6CWPOh/fr9aL51nE0OuZ/fR9NNc3Z5inp3N77+Tkvomv8uTrn1wwcbnWyZty&#10;+faoU2stlnxzevLwIff/qlOO/kb5RvEp9mxruPonBu5OnVPzqPtdzb8mJ/2SnXOTnxzzU1+ef8Gl&#10;JkfX2t6n+3pNMXee+j2P+qTJfTKf/Cfs5D9ppjNPuybWcyYPZiVObp16sWk3sL6HE3/lk3jOT/xK&#10;rrb3uqJNjucg6pn9K3nuMHmIGa94fjTnym5XOM/uvZux6zn3Cgdu8/L9p5efi4nvvCtRP2car2iv&#10;cNy1fVc4nu7UObU68t1zlbfzmHqeo/27nrQThk5PIzz9jP5ghB5wp5davdQbxfXZRbipO2ntG/HW&#10;I3+vBceXlz90Qh8uf54hF4ejnxE9T/Z+I3/8KrfnwqCnluijJjH5RPEVr/v6vjN6ltzPM7snPfK8&#10;U3diZ3rJFSP6w6/ym6u3Z5e3iujl9syVZsL1mHpg054r7kfjeW73FPPrgPNlz9zvA/T9oUk0//jH&#10;P/5d+8OQehLzvfcHJvmBS3zy5fz+DOkFl4c6dXmHcsXkqVNr/xTbT5/23fm4947zSO8R3935u+fZ&#10;c44cMPur3f28+H7CQwPOo4dRP+Mv0j9/sYbHa/fI3XG6l5rM5U2YvVX0s7zqNz6dy3tpLnX32BEs&#10;X/Cu7I5mx7X/i/SvX/DN99X3FJyv8Xzg4ZG7ZJ7cnNWc9kjdlKfX1J+wRzSTT2P65pnM7a00jWet&#10;B1j7ZI9+1nCzzj49P7/JMaffs9DzwOketdrfrPWvE2/yxMEddXMu/JUGrjPgT7s1ljX5M096tU97&#10;d938XX1Fu9tl5/1RPd9D36+eC+6rz6u2NX+mus/c9bvP6jyj7xPRP/O5gxzqzPt9smdUb3TGqi/v&#10;Jz5/A951OvX7RW/ipeYz8q+40917mO76rsez/K+ww7Nn+Cvo8/thf/a7lmu0b+195Z/vxTL67zOT&#10;Hqxx/H3R63l6q7Mmqmss68wnj+z/1fN///BkX4QX12+OOPzM1cOfcPtXIx49W614zxGXt4ryWr/i&#10;fwf8dBbOvLvTPOOK570Z0TjXmD6vyJnl7vpdnYXOP4BOmukczngkpp/6EzbtpZZ46id3yp3/iI/a&#10;yfcO9sjsq/6PeHOu1q3OCm/VSzzz3F3cSC/ziSsGr/e0R8zd2nOnS4+vnk/n8F76zJ7FvjUx7yrx&#10;znveSte89rlb987T2ZzZO01c57evWr3kEe0l9pH57hzP7jGdbbqD3ZzJo/l535k3z/q0g30jOvPd&#10;fclxziruPFaaO3jukffh3Ozf8Z24eOlrv/1zBzjNV3eK+hL7L0jpmTme6lb+3Vff+KRvDvVKL9c4&#10;+SU28fBuXKxxvdyHGk7WclZa+2h86WGtr1zjNMfeLk66CZs8PId86+baB+88NZm3hzV6eRnTN7nk&#10;8siblz36PuLNt0+kt+snV7/Ensmde9V3xdPHXVY8+6uIz6Pa9tSrd2se9WqmHpNmh+F3ZW567Pir&#10;/VL/TN7nZN40M8/VGuZPmh3uzn32nk/fec7IuvU9c+o7+yo356pNzNzeKZ52Uu85re9EtT1r2lVu&#10;+strfXI6RyPf6A88wM05ySV3np5iRvGMzgBTb6SX81LXefqkl7k+uYv+/sf19kgtOTzuwj8LwecH&#10;QNw37wn+6cmdJq6+7mUNl1xcH/DM5WUk70efxl9Vtz+7e4fep5hn9K6t3QUvevyDPHn+EJ733xpq&#10;uI3j2bic1MDhEftVLH5Rb7tr8MQyV/ORkfmeL3dzr+zLa4x756UGH7i8T7w/+f+mm9qX7zF89Pq3&#10;Xj44M3yf/SFmdM5OD/g8E/a78/tXtYnt8vbb6ek1P713veTtcjymOeJoe8fd3OZ2rW/jvePUn+Ym&#10;j9yXfvaN4ldj6pxvbI/k2pu4YskHszbqMUU9jHDUEROf9GLy1IoTr2BwmqenHtTNyTk7Xuuo9eN7&#10;gP2cqZ/RnlGcePdx/l2d/Nxhwuh7JqM84qTPvpxJ27xH6ju+co3O4wy+uidnF6c70MeofuLay7ji&#10;tV9qOoebPqnNXJ38qQfHfnqCdw3Wjxy9rZuX9Ym767tr+pGryf6Ete6dNfPdIXfkjhK3FjO+c7ev&#10;5t1nvvI5euUZen5607Pve5X72UNDnj3z5IgZc9ZP/p4b4K7zPfB9Suw9k59z/er7XT3dZ3/Wv8M9&#10;Prqjus++49NngT1fsaMeRufi79+77Xk3cnYxuZmnRpzoDGPyzOXz7wPmqZW3imp2M1baxPUxZm+V&#10;Pztz5ftqfPnDkw7ywvvwjXNgXs3T50o86e9canPd98oer+S84j76LOyH78nbvvdq7PPJM+qfPHu5&#10;i372kk8ud+pPWOv1gJterbW30p/w9mu+/WnOhKnPvcU6qndG90+1eiIe+hjzH2DwEj/52m9+1pnL&#10;/07xkf3VeO+r83a/69Z1/1Sjl2NMT/bkNfWS913zR8716H1MOuaD755Jt+PTm87lLCO+zubr20cs&#10;azTp2ZzmZt95ctJH7Nn4Ds/eyTMRzeFcmZ18NNQrnbhRvjFxsM98epc+52k39Vd18o1Xdbs99DBO&#10;XHrOJGY98U9YzjJfedp3rvVphn34VzXNszbqSWzM2j2TO/HBkkvuo5d1Rnlq4Yolr3P5iYOdtLtd&#10;9Grv1Kxm9N5qjHp/ZHSnz94h55/en+l+1KTPxBNLnlp7r4j+/socXszIma+YsfPIM3X+kXvsdvzp&#10;rW/A98jPjRFF9toheclNXn4emoN391N7Nc9/FNQPb19ixp0vnD5z6uwZ8bJvbP/EU5e8xlOTvCt5&#10;e1GnX+YT1xn0uFuir+yZG/Ui5gz7U0yeuXr90Jn7Xsvx3w7EcwYceXhbw6FObfLoWxN3jzvvOPbk&#10;6g0uZhSDI8+8faw/MrKLDztzh/4gpPcJRyz56ohyed/44Tz4PH7e8j5+NeKX7lk7qyOz7jzqJ82u&#10;N/HfjXl257Bf7kgOp3nW8tWAc19E/9908x83xNQRzZlNnjz4vnhP1cM1J/K0D5j7mDcn99YPro/8&#10;9LH3FaP7slvuDJ61u4vZT72cVVSbfTBe+PiiD+b7lPzM6a88k3c1n7yuaifeq/2mGY35fhCn+YlN&#10;+aTXS76R2fbIxSdMLnF61NpLD3IePw9wV7/vwlOrp3p6YkT9wKdnpZObfbFno7s/64P+Hfvhm3fI&#10;DOeIWxvR+MgxgmdO7Xub3uD9tG6a15qsT3z6zMg5J036qyOqE5PnDPvgzZGbMT0T/6jcvT9q3rNz&#10;3Jd78/PVnvkedC/rq7zUfMd8+hxOZ5c39Z49d3qaO09va/viRHtE+kRzeV2L/8SPuYF833gvvsqT&#10;e+VO4l9p19zvau45iJzlu5/n6rmv8q7eh/co38gccvtX534kb9rN/f37lbV7oeHF76PmKx+0rbee&#10;NM4gnvrJ7dy5J4/uU6Ml5p8TxJ/dK/f0HhLL/NRPLnmfpfsfWY8/PNkHyjqXT5ylqRv7yMP8GWbl&#10;/fZ57PUdZy1HbdfgiaGlzqg2uXKyl3PFJ173Jp2cjicu83zJdQdq85Uv/buPnvj7jxPO1qtr8XdH&#10;d8s5nnF3H8mfcrVT78+I5Z3tzje9z2rVdQ0+YfI73uGm9lFdenz1fPpcTu+J52g+d7Tjo1vd4wp3&#10;1p242uGRGamZzjvtlZqp/1WxPl/vubrX5j1ar/y5z1XvzqzJp98rOUb8M9/Nk/fsrvo4Sz/wfuwl&#10;Dia3c3j2UtMz6ek98VObMxrPevJxRvLAJk9xuFNfD3o+mU/z5RmdkbrM5WW0b6SXs8izl/3kgcNr&#10;DHx6rvLUrvjutpuNVp5+GdNbXmLJJZ84Ys29UrufEY3z8TXfecmBv9vFnnw9xVd18+Xtop5oyXce&#10;ctpPPL2a0/VpVvOz7nn0dnun9ivlnuNdO323O/Hz4330/vYTF1NDfPRe/UyuIt49bzVrheMxPe07&#10;cRrb3UP7Jbd95O44rbF+RKP2VZEdPIOeiWWPfLcz/eZT+w+X3c955hnTK/FT7o6pn87UvOZPc9TY&#10;09ezTR5yUkOeXHsZe9au115Zk7eX/amXc96R58zcy9zIvzmdfoCS/eD7/9r5b3/7/U+9fOacY9Q3&#10;z0RPj8QzR9dadcn7LvmVs3hnnAm+dd4FGPfsXXt+3rf+X5oEyx+M1BOtOREOkf/33kR0RnruA8Z8&#10;X/bog+XTNdp+dpgzktOe6SevOV2n5pSvPE+6O332Yw4vcvd1Nl7m9q768z4/87jbHQ/Pgca9U3/3&#10;DKmd/LJ/Nfdcq112c7KX+sQ7T547ynEXceLEF1dHXPHSi1yNODq+x/N1zpPfD+Q8Et2H2DMnP/nZ&#10;m3QTlprO4U/ezfvM2v36bF33jqd+853T+EfUzF7Nn84BN/Gu2Tn7nmHC6DmbfubqrsSVd2tPvO67&#10;Dz7d0xu872DC5L86Oit9c+/EzXvfE27/zxjzrlbv8TvPfWcmu+a+7IWel78/iE1csDvz3nnuv5I3&#10;d97vG+f/iu9Hfz6mvZ997z7y3J7H6L0/e4Yf/fe4Ab/28nOcOd83/Tz6GQHL76fJl5Ofo/RILhx6&#10;u8c/3+84u17ukzxx/w9nqX3Bs898du690+sjc/cyfpW9pjv4rx+e7KWppwM0PnEYCK7ntMBHYasd&#10;Vnu/Yq9HvCeNd0ic+r4XqzNyllUvtc6Zzu5c+XKy7hk7P/V3ov7ugjZnZL/3Sk32Eu9dktc965Xe&#10;XeQR5WZPLHmvyN19508vd9nNTZ7exp2O3p05J69n++yce5P75F0lbt9ob3cuOPLUdaQ/eYCJnzzw&#10;hPtdHs/2in2vnNs7znnerdjEsfds7Fnpl+9tn4Ve9nPHxNOvczW5Q8654rPiiOOXnr3DR9TOd6ec&#10;CbbbMTX6TPrE4KXOXuKTl7xJa++jovfCvKt7391tdwd65R6JmRv16rtL3FxNR/tEfTJvPvWunx4r&#10;Hng/nnnqTVjqu+9f3MDt5V7mKw93MeKhRk9rPOSl34StuO6Y/fRPX/PWJD9z+MlVP8XWdZ2a9rRO&#10;jRg6cOvO0/cVefo7U9/sicmh14898KmffPvTDDH9jGrSx1lyumdNv/UTJv+VkTnuZ7zq711c5Z94&#10;nrn3ePUc93Aedc/InvxTdO9+L0+6V/R7//Q89eCeOJ7N2GcU14uYGLVPapPjDvazp1ZMrnhHePp0&#10;jzr7espDp3/3ulZDVCPW3N6n++quxvTTy4iHfTBzcDlGsHwST11yOldDNG/Oqr4yQ87K27ndp0bL&#10;S87pH1WdlfuC+Y/OPSN55M6TD3bSwOnnjsaz4eH+xvYR73mvrJnRc/GfMOe6V74/nsseMe+Vmh/a&#10;yx+gxA/cWal1VsbkJq4+se+Uu//ufPT8c3aeTY0eRLn8RwtxNLxfvAf8MKMvuPnDlNQ8qaNGKxct&#10;uS/51n4uwMH8HJDj6470ecDzcXbiapNnnjyxKSYv/Zw3abo31fqmZ3qhkSPePuIZW2OP++VO85m4&#10;Ys63NqIn9z9u6Zd9sNyVPGv6zaeWkzlcnub/Rv/4Ve0fyD6T377g2TM3Nn+aIpceuRpi9sTbIzn0&#10;mmefaD555Dw91PB54Ek9eWras+sd188aHHlEno65g/2ru7Q29eT5yHWn7J1y95Hnmay7L/6u6Fnw&#10;9z6dZd2cCVdjzHO0Xk6fHVzv5Jinj3nz5d6J7aE3HuT2idmj9vPfnOb2PvLTrzlXan1WXP1PvJX+&#10;hOt/4r2rz3x3MOYs34c8v5g86+TY+7NHzz6dM+8WXt5P5pP2WSz9fV+J/n6Af3LIs57mn/qT5gd7&#10;/gZ8/9rpK74fq11792fqjzj3dA6wCX/mLFe1zP2Ic5/26fPf3an57dfzT/3mv6Nmh9zDMxDBib7k&#10;+n1WLnuRgyemb2KeASzxzOWot74bJ089PAs1Odz+85ocfew/u5c73Ins4J6r+SucOZ7hzsyd38nn&#10;v3548iSw70GtjYlnbj/j1J+w1Hx0/s597njnm5x53weePs2zJibPPYzqiWoSk2fMnvyekRzyU7/5&#10;zLr6uJcad0IvJufkKT89UjPhala8u2dPH/L0d74x+1fP2P672tl3vZ89826nO73e/+451Duz63wf&#10;5BjtofE1/SYNv331OEVnnHjfub864wqfzgo375h80idn8nk3xk65l/lur9VZ1BLVm2fNmeT6h6l3&#10;ndM5zn/HHO/DuJpx6q90iXseY/Yy7/MmP3vixN5Pnpz0z3zSnTTOS59H8pzjvviY27fOGY3BlT/x&#10;5MujTgzNpJ+8xPz+bE3UUyw96Tk/uclRR1zhcnp+esOhL0b0zGL6rKL7eiY94JPzH2sbU7PyXOH4&#10;8Dir81/NzS/o8qU+92t5zuoetTvZky9uTG5z1GaEk9rsieuTvWdzvK/4Trwrutwv+fjxewUYua/m&#10;oE8s/V6RM/fZBw939Byv8H3FXni4S+75rPdJ7/t64q367my/a/Fn5+jT0fdT/5zfPbXi1qeod/LA&#10;9GHmNDf5d3J8+f6f/lf0ucOJL9cZyc+euRHepEn9ipMezT/VzFSfubrdTuh2fT0yJt+52Sd3D/tG&#10;cTnq3IO+72/OgQdHnjpjcp2VGnlTVMtcXuqmvwes9mMmWveDR+4ufSZ5uY9c95l6YhPHve3pp8bo&#10;btYZT9rkviJ3nl7eU95P76tG3Jo/t/n+8d6R84N6//M///PvzyNz8Nbf9xgP/XIH+cTsU/M42wim&#10;tzmRJzm/kc/5lf12j31i5t4VMXFy7kw+fV68H8T+YUlxIo863zv/lya5L/REX/DFUus+YHnP5qkX&#10;g8tjbdSL2t1+M8+/qtkx8XQWPHPnqu1aPONqXmozRztp3CG9V3lz2495yXG+mFH/rv0c0Fcr14hm&#10;1ZOziuqca1zxG1ffOPWqlzPgZJ0+9vSxlkPdmD2iOv2t1aml7z3LAeOVnPQm1zdz9Stu9smzTo3z&#10;3cuefL/u3dE+0b2IrU8euX6Jq0/sbq5veoElnr27/mj1uqtNPh7THtwvjzOIzV3tIBd9ep9yZ6Hj&#10;6fo3+ttTr35/xeVOMX09p7zsiRHxXfWSl5xpF/vZMzc6L33flbNPzs05q96E57nM0+udOfPcyZx5&#10;nCtrMOp85EyYntn7s+X93ned5333ffje5A5i7EFuLSe//v09QS5RHrlPe4j/xNffgHf9eufXO+bn&#10;y73794fXT32vo+d475S1O19/n73Ders/fyfvntzvh36uqfke6vdROPLggOuRvd3NycfbeUTxnfZu&#10;b+UpnnPBPGfOAc/fO9wZTvq0hjq52X8kd5bxikfOR5f1Ff2dWe03/vAkC6SpC4GJExPXGCz1cuir&#10;FbNWm7UecuW8KuasnedV3uThGaYeGN7N8bw9N+vk6JGY8/iCSF3OPM1VN/niI65P8nMncWerVc8X&#10;sx70eHJvvX53fv/afNCcQ60/OY99YnomT85vxR8aannNEYfTvWmOnIx46EOkZx/ffnY97s7n5OMs&#10;+UT3SCxz3y+w3R5q4Kw8dz39d1pn3Im5s3flPUyzJox54Nkj350nuejdw8+6dfomhsZnN0fOXyVy&#10;F30fvhfeQd69d0pPnVGdnNTpdSeqb7/EzSdfv9bg8NKHaI7Oz1D+wUhfo3y90IF1Dc4D3nP0+M34&#10;g2P9SHS/j9D2/szsOxBLrnckRlQn37g6j1r7kx4PnuaCoUsNWD5Tz1nJI09/cj4/fHbE4ay07pE+&#10;6tRMNRgvOeh99FQHPvHAm6OWno9aznT6Hi9XX+v2si9uhM+LPq/8GoSTOr2bY62P3uBq0sdZYkbn&#10;Za1XY9Z+76B2Fv9rKOT0yP185H/gTZ0zwHz0ss7oLDjOmvhixCn3DPao03s1E3zSyreXtb5qrZtr&#10;352zn7k8Z8Cnn5x8/7OvN/3UgN95clbqEp/e55wjN/fDyx2zP82gL5d+8nNOas2dKU+tUVz+FJ2f&#10;PXX09Mr+nVy98Y4WLjr3IaaPuJ5Z+9mw90x0Jv7OyM/mM96tdVbjd+rJY8L0XPXAOa/9KReTg6d3&#10;ZE6PF19LyV/dYXq5Y0b94enXfWcmrq96enrIk0PNvuyYT/bB9TLKhZferZNnVJ8aeqs7Utf8nJO5&#10;/FVkPvzW5F5o7Ytf8VND9D7F1O9qet1XlxFO7pWa7CWO3rNn9H+lEMzf19PDuTlPzGivo37wuI+s&#10;weDz8q7A+tFTjh55Njjg/b/uhpf65OeMxM3VJO+VOXOY4ZyM2fOszIbj+bwLd6InhoYaHzDeXz2J&#10;+agDn3rJta830ceetRxqec2R+0jEC9/0dqY97wOc3L7z8m7dTS09NNS85BLFeC+ST48fmOTFn595&#10;MROcnEjNY9TLfnLhUfPigeujrs9Ev8+KPvnO1ssoDpfc2n7OFzOmf/ImHzVG57ROT3nUcsUynvpw&#10;d/rsuQtY7pGc9MvZau1bt5Y+j/2Ov7v/+auc1HWuAm7OzDx9Ek+v1Cc/cWfhwUtee8pTa1Qj35h8&#10;uLz8XMMh5yH35fdG8V+E+EUfog/axPUywiPnUWf9C/znL+4yfZ3CVTf19YWTfTVE/O3lbHrJ0yv3&#10;gp9a+fpYoxFTT7RP7L49+dbyjPanqIZe87OnNrHkg2ctP6Pa5okT9fHOfG93Gmaog6ePHvZzlxWW&#10;HGfix0PdmDjRHcy75ix6pCe5tVqi+3efnnuQ06dOj+ZQ8zTnN/qaX3Onu44r7YSDiXse4nRfyTM/&#10;7aYnfuTW6sWs8QPLGoxarRxiPvZbm5w/S+5Z+zzenX3r5r2ynu5bzPm5j1h+DcP3+5OfFXeEr15f&#10;ez/xPTfAPXvn75nwvKufIz8T+XeY/PMTk77DeaYb+cz3wHud9noldue9ucPd7fgqn9WMu/7weXi/&#10;/Vxb/2r86xc/D/L8nqk+52bu7+fplXnOBMf3pEn9q3LPgV/m7e895J7w1RjlqU+c3L64vHdH596d&#10;86gu54w/PAkhLyQFV/NJ3xc7cdK/+dn7q+TTHeUbf7qj7KOjFjNyl+Tpe7rf5JLrnTqx5NKXT+4O&#10;OV++ejXEfia9mD47jb0V1/5Hx9MZTvt4HuOJT9+ZO25yyE/+yccXvphxNe/UX+mewU/nSe/cj5yX&#10;enueVzz19uRmjzz9uvdd6+kePvMsq31W78kju/o+Oyvjbk72UtM72AOfPjPZb+2dOvdB9yrfOzsk&#10;99n56NtjwnZn9U7QmeeOp7znJ7977f/ozJxhrrczjeLyiGDOlpf9KdfHOHHE5Eze9uQSE1MDJi6W&#10;GnJwOd3L/hWeM4wrP33lOZ/al1r/QmdtVJvRHE57qpti/uMIuvQh5+UecJNDz1l4t5be7i+OqVfb&#10;fqmnl33Po0/2xOS0ltqZxuSa22tv+jlDXuusp5g7TH2wnCFn2sXenTh5o8+94OTZerZ1cjJ3HzH5&#10;Rvt3o34r3bP+K99HcfY57fyIt77pnfkjnpPmq93ntKOYd2K9i3e4071OmPP6zuAmlrmaXVQ/zbSH&#10;3v7qbPadlVqxjLmnuR6pFUutuTpro/qVdqVDT2+l0/9OzFnt66zkXPHGRy/z9BDDK/Gs1ee85iaf&#10;XN+Jlz7J5fd5XmjVTbP1RisvPe3rs/LI2ZPPhDlHTzjyxOQQ/bNLYpmjdc/GrfW3Nk46e7uo305P&#10;jxdP7mie/voZU8efn/QSN+Lh/aDV2/94Rl9P8tOjh7xJmxh57qLu0Zjeepz87RPR6yGuD1FMHtGv&#10;Gb9u0oe+PzRpVJs/SNnevGe8/EFLNNTE/IFKsHzoOz9xc/enhuuTeerJe0Z6qN/FyXvnkfPbd6dr&#10;btYrT+8ruZ27/6Oz9dPH2njXt33u6pk7acTa3z3B4ez63VOjzhl6WsPzBeaLryk+f9TtLWc6Dz3x&#10;1uXs9ADfcdUR2Quuc8D8+sx9sw/HR5zozPTLXK5aIzvwqBfvqFdGcuuVv9724fuotd7F1CUvfeWI&#10;TbzE7uR45r7OwsMeeeLU+ciD473bt0edc+wT4TzyoPPzpH7yEjPmHonh4TnF9V1F+VMfD34/Si9z&#10;ItqVXt7k+5Uw91ydI3f1zGJo1IPpYZR3is3vOmdMXvBPnEn3V8b6jr/qXfiZy30zn/bOz8KJO+l/&#10;sD/XDdz5DORn5891C3+909x53991O37/Wvlf/bzBay//7KSHkXObE83d4ZX3gpevnuO8z4x5F/69&#10;Jv+My79b7B7PtuN8hR578vge5Lkf3W/7w5OPDMjlHl3qnTr3M75zFt6P3OErd+pzZk0+fajcm55f&#10;SPJWu2WfPOd0nR7Jy7nJMW+uuLHnULu/nI4nz+RPXDDmXHkmfWqn/hVfOJ598ljNUJP9q/NWPD2n&#10;/rTbxPtuWN5f5nmOCZ+w1Kzy1PWd2mt88oIjf+q/Gruy07tmcs7d/EfvYqezd+WOe7/c9aSXK8/6&#10;VXepn/74gvFK7FXzTj7u0zz3yf5pP/tqjO2dtZrGrmhTc4V/haNnc7uWN0XP1H/hSG76yQczT+6U&#10;T7zJM7X20aZeXG72Gste6hJXY5RnFM9ID4/02fHR0vdlzZ9R/HOKejyT51z7WTfPfRIXU2fUr+dZ&#10;w1Ob0R+6FPNzA5/89DAXLa/cU5096yk6O3v6geXZrNXYy9n20u9d+ZVZnsVdcxd6Vz1SN3ll33ya&#10;vZrXnmrxylxvcWLev33ntK/9VXSW+hXvO+F5ltN92De+4pw5v/2Ys+s3/6Prd+33zJl9b9pDvO9I&#10;nv2O8uVZvzs6j33caZppT35y7BGz33VqOk9d93a1M4zNxbd7YP4+Db/76UGPl89U0xNfnSM99FpF&#10;uSuvlQ7cPcyJ/D7u7/PZp9ePs8Wn+7NnRAMv95184Deuh5F+cvRMXEyNEVytnKzN5RMnLPuP5LmH&#10;/vnnKj3pwXVXcN8rMT6n8uhZy6XHCxyNHGcQxcnhZsw55PbFf5GHX+Sl10B7GmIOL3ezXhm7t1/f&#10;8sX14Z54xMnRqAPn5Q8+8h8f+H+9TbSHh31yZvkDq+A8+lPzgsdLHA0zE/sl3PyCFh0PkRoPsZTm&#10;nMQ7l9d41vrL7Tq55PYbt24fcSK9SZ+Y+tRdzfU3qkt/MSJ4cjOnx/t351nNuePxCJe5nkV9ngVs&#10;tRs8XqunddR+TXVPH3BevQMzxOxPc/XVT51c+12D2zPqkdEeEXzq4S3POWLy7fs5sW5e8+mLySVe&#10;eVIn33NYw8ldxKd4lefcE18es5o71WBofK12lJf99MvvlXj5/Rc+deozp+eTfmJGPbI2V5de9lZR&#10;DX1zIh76JK6PmHVG9WDuO/H1T6158vWwR9xpk/eReZ57N9ezeQY+Iz5icoh+XcvpmHp76Hjhl59J&#10;+no7iyimRp+f+H1uIN/P3Nr3Fizz5qQ+PxPJM9dHjfhPvH8D3qF3et/h4xXubPxOu3/8bX3MRN6D&#10;6f0QY4ur7xMaXlf5ejvrju50O3o2r/HVzMT9vRTM8xHB8/fR/Dct/77N/JypR2K941TLd6+sG5v0&#10;iaFVk/irc3fEdzUvOdN8dfkeTLx3YVf3e+X8//jhSS6A12mRXMBLS+xO7qxnfa7M/IgZ0x6ekd5p&#10;h+5bp4cz6IHLEc+YH+bJw28qeiSHPOv0JXd+49Z6UrePtRwj3MzhUSeWfvqA+TS3a3mn6Gx4j3qc&#10;Zth/lz9nyDvqOdlzlynmXWTe3Pbv/ler3dc47Tfd0YTd1U736B53/dW5Q+u7D685ar9j5HyeZzrr&#10;hL3inM6cvKZeY71X137/nvwb0xsPfYzNpZY/9RrTMzWZN//VdZ+ja+a5j/HRHVI/nbt94cMzdr/r&#10;affmUO94u97ktcLyrMlZ4XIemX9Xk3zz3ks892oOvebJ717zqHnpSZTTEa/sU/vnK3Ie/X5Xf/yH&#10;V73E5Vqra17Wmatzb2tjcuWA8cpaPlENfb8vicmj1x76Jcccrh7w8iWH2B7Z6xyunvSmXD+jeyQ3&#10;fcXl2xO3zth72EuPzO1nnDymmcmjf/KdPHIu+cqjtfISF1v5JLfnUp/66Z96cLT2Tz6p/W45Z+vz&#10;df3dzvTKff0MPOPZ96mnuJ+3aQYc+caJ9wimn3vgsdslZ6gFU28Eyz71O56cp39imdt/RUxfc+J0&#10;5gnLHU59uc6hVnPC4PJnB/nUuWfm9og+qQOjzpnyJix7K117smt6ofPPCL2L/uJEc3vG9BTrOHHA&#10;Vp7o1cAx1zfrzO0TJ132r+Y7f+cYmckr71U9989/CLCGp86oVo6Rvv9BgZzHGb+rPz631Hp3jt/p&#10;M6ufMb3E7kRmtgeYL72od48+6uTjrb+xOcn1Bx2JvP7+97//0uvDvYJTc1fUfu3gk33fA3D41ET0&#10;q4c+T2qpwXm5KxiP/N/VH7/KMzav6z+U66w11PqvVPThJbfzlRZcrnOod0/31a00yZfbWOK81/n0&#10;1132PjJ3Z3fN2fbApv4OT59VjqdfA84CM1c3YfTguZc5dd9t++nbeNfy+r0TJzKv+2L4+bULxstn&#10;NSs5cju2F311+lpf0Tana7z0pZd5c617/hUNnNbpd0Uvl+jO6aeHMfnm9HjxGZKnhz1rNH5+wXj5&#10;/Ve/Kcql5wzjxD9haol4W6sD47Enz37Hk14v/ahTc/J33lWe/FfF3HvlmedpTurJffI8kx4uLz4z&#10;/T1Dj4x+7wDLzxnevnIXeM51FpHH+Kv4+eVPcwO8r3w2/Dx4MN9vop8Jeub2E7Onx0/869yAnx+j&#10;nw/jV78J9zR+9X2v7pdfk+SPni99rs6W9+hM9Y/EaSaYLzz5/dE/b8n390nPK947gPt7MHneLTW+&#10;K217TXVqM++9rNMj+Yl/ZN5/h1rNdlfPQW2+0rwSd557POrdO+/8/uOHJxEqnpahp5m81ZLysg+m&#10;L3jmyXtH7ux3eN/xzDtEl3dA3o/9vm9x+O2ZHpOnfXR+c2h/fSd85SnX/qoWd4Z89yKK+U1RLLXJ&#10;t49Obfe73vF6DvWO395X68l3wq76NQ8vXjy9f9ettVZv/WhsH+Y39qj3o7rVHfReXTtvha/6yWf2&#10;6g7Ek6/nFHe8PKO+k8c7sdzhlXM4t95G/bMntot39fB39+6saY+eJbfjjufsHWfn5176NJdabzlZ&#10;q59078Cc/UrvPMPOn5534PzE0sf+o3G3x8lTLfvkvuIrfffVJp5Y4npOWPf0EF/F9upaHX7dy9q/&#10;GMlfRTTulp56GdGTWxvbV47Rftf+JQ/cuUYwH3WJ2TO6vzVRr8TExdSl9yqXy1+q8s+O3rP9jOTW&#10;zsRfLGNy5WRfvRg1vNy3PeSoJSYn8fRJPHNnX+GmzhydHmAnn+Smhzr65tmfdHKN8q/EnoHGGfQy&#10;f9SvdXqKTzvYM7ZG/M8Y+z44e2Jdf7c7yLP07qv3eafRY7qXCZO/iqdZu37Oy7xn6QGnH3XGqd/Y&#10;qWaes4wnTfdX+8izP/nvzqv+0TjN0yvPLWZc7SQuL6M9fT0znMxTk3nv2nVyT7m7NA88X/nnkeS6&#10;72oHf/93jv9uY51eU66vu1hP3MTgy3UWs8WI7kYux9xaz64T11Osa/FTZAZad5j49p2Rf9aCL27E&#10;01f29ZanD7h7EL0jtfB5+Y/n3mnq9TbmfHg8ickTd0bid3PPtdLluVYccXb1wXeqPQ++2feHJTk3&#10;L+r+f9WN925fterlJk4Obs+8a3g8vn/2f4GHX/Jc+GSt1Hs9+Z76+r0iTrMmbDrPI/PTe5Xj6zzj&#10;I7PU5Jz0tv+u6NxHzpAacj+b4kRf7r+ap0beFNHKMybWGjjOk2etXo24NVGOEUweMV/2nJkaetOD&#10;/urXm/qVr7vIo26uNb3Pfp7dwe9f+uQ95tk5s+fmzOrE5GaNl77iaMWMYPkk16+F7Jujz33FjfjA&#10;0Y/cmeLWzdXDvnVHdLmjs/SD3x5y6JknJ3M4PGLyf6Pv/dWZj05Jfeb4eY7G7fG+yrk7H11+9vQE&#10;d156k2fPeXCTJ/4Tv9cN+D76PvP16tesPU7kZ8D3PHv0qX+ev+4N+Hnws8NN+Fn5Drfi5/877Ord&#10;Pvs15/vzrM9n35nncA9qP49gfiblEeXQFze3L+79EPU1x1seeh951nci2nzcx5n2mif+VWLfS+6b&#10;ZyKnZ0zeR52ldz3NdVd47mukd/L7jx+e7GGTWPPmXqnR6tmx9c6R1/3vWt85T95Xn9f7AW9PdeJE&#10;+fZWfmrkN89+49T2jHLaq/vUvJJnnlwxfYlg6hNvv+w9mjv/tNPK311X/Wfw3Kl9pt477qfnUn/U&#10;nGn2Fcz3NLnsnHc2ceTTO/Xltq+4MWeCUettz1rN3Zh6cn3v+nwl/nSOPKe7JvbsuSe92GoOfXc1&#10;b659dybKUeOc5GQuH0zu5KtGjnXH9MveSZfcZ/PVrN25rszU13hFM3FSb766t0k/YfjokTlcz934&#10;5PMMNvm7E770d4/clU/qJ057y9c3+2Jy6IklL3O4yc/elDc3a2fp2RE/MP9BXH959sUnnr2rEe/T&#10;s+JMOJh/2bTPuX0xS3ya6x3Js1ZvrYe1UU/6YkT59o1ynCduTJ25Gmu5etin3s2e9HrZay9nyNv5&#10;w0l9a5gx9eURr3DkGfHUl6gHkZe8X8m/fpGf2C7Xd8fJnjsk9lfIvW/v19r43e/Ac73jHJP39Lmb&#10;sDv7OKffk64nzysc/Y34qDOC3TkHuvRDPz07z10Pryv+08zG8ozdu1ufzj31J8y5+R9J4SU37ydz&#10;tbu4uztm8OSslZdz0089Gv8jLX1f9tNfDE3n3sFqBvzU4JEPvdTaA2vdxJOf8c7MaUZj6b3Lr+jg&#10;cA5f1N6hPWPP8k7orx7//EafH/DT2/caLS9qH3u5kz1nGsWNEw72iid9PPOE3Zmlnmiut/dC5EWf&#10;+/SHJTPnbnnopU/qvFd0cPoHLtHS4zU9+tIzdzcwdNbZJ+fle2wvfcjRTk/yp75Y6jO3f4q7Obte&#10;+8K9Mv8Kp72t3ccofjVOut6n66veO97k6S5Tb+fVvdTrKcfPPhx5q4iGXnpQ8/VBVEe/a+ftYmqa&#10;h6dfn/ScRcyvy8TV6OVZ3d951vKM4nqKZ4STr+yR01M/+Yklrz26br/ud+0MddkHs9941s/m0wwx&#10;3hf2cBf3tPb7Y0f0YP4fkfo5UM/O9P09wDNkX2wVJy5zwe0Z9ZhqNJ4XXurVTdFZ9tJbv+bI7YhW&#10;TfeyvsJJ/il351f7Ojd9nWVvFdHwmviN+bnKOVOeWM71c7vqJ/cn/+MGeB++y531Z8ZTuD+Rz0HW&#10;aHzBp/edzuwZf+LPDUw38Gf7LP/ZztPvmd+bOCePdUd1fr+iRpPf36j1kW8UN/L7q7kcZ1q/KuKr&#10;t/tbM6P3eNXcnQ8zc4cp772Sk97gvlqTvHfnOXu1Kzt0z93ppQf19Gx/eHISNMbA3aBcEJ71SZfc&#10;npn1iZe7OTux9Hom13vlwcxH5uo7ab3DqececPTIiEY9XHl6GZMjT232xJxrTI5YR2c1Tr3r4b16&#10;pp7YzlO/HafPZG3U45F4Z8e7/pzJHZ1z1wO+d2PceTwzZ+f7it5q/9x5xVnNl59/6RVLX/TgiWWu&#10;ZjXnhLd+8m7OyfOZPvM/ct5pV+/jlf+4oGfPvnJ290Crj/dlpJc5dT7d6zq55N23dv6094S176tr&#10;95p8d72Jf8I8Ozy8V+d1rlF+1qdZanKmmskH7Fmu/lfilXkrjmfL2DPzjOZGz5m1efvkDDnGidtY&#10;v8dqidkTV289RTG+rsl95a765Ne+uoknPyN87yrxq3nOQzN5OSMjOyeX3+/8Pc9e/8U0+dOs1S6t&#10;67OlLrniYkQxY3vdrZ/1SX3mV/bwXFe4Ow5zV172prubsNWc3dlyNrycqd9On5z2svfd4+78nlmO&#10;8RVn1ssZ6Tlh2TfXw/rdkb3eNfOV3uy4u8OelfzO+071Ndq39n56hjyinMSmvD2To396yU9e5qd+&#10;ctM38+Rczae57TlxVv6tpc5XeiU3cbyzt5r1DJ7z3E8/e+JG+v5+Tw4Olxe5f+7hhwuo5RjT91ez&#10;ftEPWG5R/j1TfOI5W07GiW8/e+Tpk7n8qzG92id76SePPnfO3Xr3/lmLHyLigcudtxc4GnX8UAcY&#10;PB81zhMngumRfXF9jHKsjeJEMOuc9WieXuRZrzzda9XHgzv20RedP9ho9AcfrYnw4XLvuY+4GBz0&#10;8NSD8fIxJ/o+2iOC+3nQN/ty7OW5Jh6Y3Lv95k/1ynvF9fyTzh5acjlGcWJi1LsnvZqnj7OtO7aO&#10;ujVg6sh9pvnJ00f+1aguvVKbeOYnXXvIB/f7Ejmek689Ik9+zuXjaZ6fYTBr+79d5vvWH678ju7v&#10;15V+Rvhy1NpD4/5wfNFfadR2xCf99UoMjXX6y7UPx76YMXEwa33BeNrjN7r+dfIRU9UzxDM2pz3k&#10;gss10pOfmJr87MDj5Z9f1Mmh1sPc7/fgYvmZd05GfRNL38TJs5dz0qc58uC41+SbHvZXfPveB7V6&#10;Y2Lyv1vMu5x29/x55ok3YWha17U651D7ftozuqv1KV7hJ2e122nOd+p7t3nur76/O+f7s9ofjvyv&#10;fq6f/fY38Or3Eb/+3EzYfqu5m5/NmfE86mcbp4+Y9/zG9xx8bzib5xO746T2juZd3NMu9vuc4Nnz&#10;c9o8anji/Dm6tc+czR30cI61UZ6z4fmyJ/ezInv0/vy5IzH/PiPm7p5F3Gj/I8/0yEz3vbPn3xA9&#10;MiyHTPpchr5zEsfDXvqZN1e8o7xpj+Z+Vu2Ou/nTXXgm9L7wENePXmP2OqZP93oHPdH47DA49jun&#10;bh+5ied+9o3yqM3x5Zk44PDsyRNrD/r5THO6Ty0v5yTvSv6M9lH/0/lPvrlze3knethXY7T/jtg7&#10;9Izeyb672Rc32rc2Og+duT0imFq9jc2b8OSQO0e8Ndl3H2P21P9Zo3f+0efLueZGd+F98H2zZy2H&#10;2Niq1iO15OCtaU7XatStvFv3WbV7Ov+0r+eTZ2wf/TLCkZ/4O/Oc6e6vmNfn8B/rekbeS+arHeA0&#10;L+ueu/LZ8dIPfdaZ7zy6l7r2zBpevrJHzj+e++hpZCb3zKvno5mw9NKHmNysxeWmvnO54tatbdx+&#10;z+UvWv5l1b906U1UJ4avHuTO6b71pFdjzyi+0oI7W45RrV5yV3x1r4jMyDnuQux97DG3+6ddckZy&#10;25OeO+X81JCryz3UrbiNU/eMrp0zab8S1nvnbp5hx2m+XLTTHeuZumdy5j3i6Z7T7Nx76u+08nc7&#10;off7Tnqd5ur9ishc5rmnexid0bV8+8bkmRvVEMXUdZTb+J2aGVd8VvuA558zcra+eQ5ze8m3l1jn&#10;zaHG6xG/9upZ1nz+PCMadRmdD0aeUZ+O6hNXpx+9idcaOPKIuS8/EKCPODUz3PUXIX7Bw3MT//a3&#10;v/3ydAY68NZbG+GTP/KgdZ5x8nKWM1b1pH1mP+d17PncufvD5d58wHnlXcPPXVOLjl568OdT34v8&#10;4Q/f6//93//9j/n45Y7W7jRF93EXNdaT5iqW3umX+VUveWhT713kubmrf/zjH7/ujvuj7ohffv1Q&#10;5772fT/g8oLjy//lMt8jcbTsqD+4PvSoeXJ3MXC09JwnZvT8elrT5+n6N/rfv7ovfDXuYf3fqj8Q&#10;uFd4fyj+M0PrDnSsZV3xvrKDPsR8eVbn3Y366pNnIed765UHrl7J11esOdapV0PPfKeHx2dNPp8p&#10;cr73+Pm2R/TJmWATx8+3GjnU6Lsvz37Oy9zPvXx9PK8RnLz5YLzyh+fgNC9nOgtd4uRZyyPm929q&#10;eOh5mJW1PvbhTBh4cqzh5pPeiWe+4qR/+7Y+67s53vpn7Jza95jcPpi5s6ndn77ft/1eDM8+7wG5&#10;Lz3kpLeaHSd7erQuPeVPGLoJV5MRHq/pHPImr95N7leIV8+fZ8gz5p14nuSKGdWqs7a/in4u6bsz&#10;2mnWFc/kTB6rPVYzV/zvins/xu90DnZ273xvwfxedDrPpD9pfvofdwO+P++a+G7/d+2Nr98f/ex/&#10;57Os7okzeT7Pu+Ku8K9yL/7e5nnYl918JZ5nsS8/ozw405+3wfsBY9aj99l+q9rZnhueWJ4185XX&#10;K/Ccwx7s5T742wczFxeTT8wXvPwzMfVHPLmnu12ZCze1J83fVuQVPi0jhsacwVmbp6+YS9pLD3tE&#10;cDmJk0948u3rbc+6/Va1Pqu+uL5G8NSC8wJLjnpi43DTI7XiRn30SC695NmTu+qDw/ElL7306CjX&#10;aJ86H70yJlc8NVPeGr+Jgufrit/EAdNn6q96zYUnRs5Dzb7WYJlTP/M4D4/0FW+sa3Xws9c7dU//&#10;5r2z7h1ylvvA4UXt5wQeta/U2WvMOn2T27g952dtTuRB2zzxX4R//dI8e862TzSX847oveLtDjmH&#10;/p0n7wDd6gyruT1v2kmsZ93ZUy5/GNEPrOf7hyg52fCFJ38AAEAASURBVAfLWs+M9NXqL2aUP3mJ&#10;4dE+6MSnnr6Pxt5v5ZM7wrGe+O4pxzhxTxhe/f6hwVNf+85tT7n01cBp/pV+e091+8JhrnjuMOnB&#10;4Pp9MD+f6SPPvl5wnOFMexm7l3V6qNHT2uj9WxPbq7HkZp4z3MF7SF7m8sSsV/fSM9Axg53VEqnF&#10;4Ngj56GHTi7RJ7XiRjnWcp0FTp5P30HfuX209sC8g877P9i6AzPh5i5w3dXobu6ZeOb6ye+e+9nP&#10;PeDychc5Rrl6uIt9Ivq8m+xNuR7u6Wzx1LgfmP1pF72SJ1//3pPanjO7Fs+oTgwNOxF5jMkjz1pO&#10;epgnT8zYOnAwNKdn53vSXu3vdrmyY87p9xm9HtM9pDZ5q530kItejFycKJ55cshXjz72cx976S8v&#10;ozwwufa7Fk+uemLzreVQm6fXLufrH43+euiNNj0bl68+Z8k1Tj721MHxpXdz5BLTM3HyK7qJg2fP&#10;3s3puerB7+h6l657zlTnPM/g71HZIwf3h1vy+yA9Xuj1YFbWySHvB24/YsnPz5/fN9A5nzzx3Iee&#10;O8FBww9r8OBLnrP0dCZazw/mHPf8ZfSvX9Cm18RJ/i5PH3h6iVObG/U71fLSN7HOc5Ya78c6NczP&#10;fXOf9AJPrhqi+aRldj56oHEvMN+vv//977/eQ99retP76FwiHF+9izx3kG+dEQ/14o1R+8D1cypm&#10;bJ04fO9EjvfAZzf3Jedrmr4va6K7GplBnjs6F71+8uxZq8XbR2/2JjeaqyUylznmWcOnl/pfxPgF&#10;Tu8Opl9Qlyn6vGOJ4JO/fWPvR82DNvW9p3qjO6Dhs6yWuHv0lUft7t4fev3cD4x+68F5xH9X619z&#10;Lnm+n2vVHx31RjueQz/xjurclzpz+enXGnpiqedz3e+vfhnVENmXyHuYd5189wOD249+yYPTd+He&#10;Rn3UU+uRny9xeulJLV+O57HOvlieIfvg+b3BHtG5+tubvMQ6Op84PfDbVw/59HmJG7NP3nj35aSf&#10;GnfIs4rJR29OROvnh8hLPGeD8Tirc2eCT1xwvKf3SU91cHmsjWByyXmoecHhlf3M2S991P4y+ZcP&#10;uT7k6tVR8+o7yr4eqYefXubJJd89aphlvuL3PvB2GvnG9FVntEcN37sgB/OHwJ0prs4aLlp59ncR&#10;rY9575W4ObF5+CSWuTOIekz9xOSl9jvnfZ6+Q2t5eRefcW7m5w7m7Dftar939Txq7IuvdPL+qpF7&#10;4Y68p76HFd68rtX1vVM7U01zxB+Nu/P07NOMV+92mkefmc71Hq/oPoPjfu672mHV96z9niWuJxxw&#10;Z4o/G52FzxVv+P4e6Ozcq/t5Nno+5P75Jjn270R9r+yfvnf5aNFM88Tt5ZyPyD1LzicXdwdron8O&#10;ojdx1RjVWucsMeMVP7kZe0b2Tnl/Lnf8f/+fLTJwd5Cdib1p6Wc99V7FnX/2pvNN+67mXMWd07Mn&#10;fXKm/glzf3zMnY8W3Bn2T55X+/omfzej+dTJz373ckbmOx49PY2pvZrnfaLpWqz9npnZXh9V5/vB&#10;TM4A1rj7rHD774zu9soZ+Z5l3jPsGbt/t26frvVb4fa/YuydqZ/53LTflTPnvMzRnvzst865K9w+&#10;f7jL58RvrvMbt6YvJ70zl2uEn3319onNyd6r8mnu5O0uufPEewfW71/P8AzuZi2va3lEXt1X91mR&#10;fdjLv5S4h3tTZ24/4+lMd/r8YXbFv3J/K63noM9rdab8wzQcX57XOqM9Zxjh9ON+RvvuZX2KeYb2&#10;mrTJp+9uPTfPv/IR9w6o+33j84S3ftZq/z9757Ydx5EkwRdp9/9/d2YfVgbIRqaYzLo0ugGQYp5T&#10;iJu7R2RWdTdAQlSts6iDnXMVT221yFdLjPhVvXjqYuFa06q3s+VOjLWrWpPf+EjDPsXjTw7xCtsc&#10;/uRN3cY7zWLw22PWXh2venePq/qrZzrTvzNT94LuHe5ujpXGKrfjm+9s8BuvMOZW9qj/SleNyQNb&#10;/KzLO7LdS7X0tVNj12uXn/xH4ldqX5nHs7gyxxXMlZ53MMy36tuce1CXeHX52bfTnDrorXL2uWI7&#10;xxGe2fiFFC/3xy+Q+UsunQU8sTh98+1b3tEMP2NttXdznt2VfcsplhzfR3HmaOljuY8uubMfef71&#10;RBYcLnJcaKpn3RrPBD6LXxrQdw5j6uSOlprOpoVTX42ZU588Wlrx2skjT849o9O55XkuWBYWHvv2&#10;FyZ4fXCpRd1+zgTXvaoDRyxWHbXI2R9frdWczYmjTxd5a/rU8VnOoo+1hn+24LPKMTe5xcxaY/ni&#10;jYvRtyaWPDnzxc2ctVp0xNUXs8qBb964OflXLDxWrTNd4YuRb6zGzK/qYtyLmJX19dja7rUFRm3x&#10;xEezTby8O3anscqf5Tor+yQ250xq+P7QPO+lvsabRwM9aqyp2Vh9+asaueLqy5sWTLVm/TPiVX9z&#10;nY+z8rzIW+NzsLE4ctQ4X3LELLTVv7I/sfDRcTVvj+Z87wfffGclz+VsYPHFE58tueXpW1tptK94&#10;cEe9J85n94y36r/KVX9VP5pthSe3OoMrOp4P9gp+1/9V+Y/MtDqTV8353XU9x2mde3VWYsV8pV3N&#10;5zzMSX1ijKl/p7049z/den9ecQ4+D/aY99/8K3r/EzXPznOe/zwj6+oQ62sn5zvEzn1nFvfTPfo9&#10;l7U7et8Ryz4eOZtn7MW+PUv8xvQR530wXs3A/WldreYmTwz2CDd5nx3/55cnHxnyaHN39MB6YEcH&#10;sNI0d4V/pP2MmjP0XJiPyx/QnPeRfnLtgwa5xuRmvMORd1Vb3xq2mrt688VPfmNw5bU2feKu2cMa&#10;erM2+8yeco+smlqwU3fyz+oT/8x4dQ5H+u7Ls3F2dcxXQ05zz/Sd4ZmaU6v7qj9xxP6BgLir+xdf&#10;Tbjuj/pKy9yOv8q3x1f5R3N/dKaelX1WmtTunM/UusNd9X9GbjVT57KubU9yxbb2qL/q86jWq3lX&#10;9j/303jyW3N2zneVtz5r3o+pLf6Z9tEe7slZ78wkF0758xzUNF+stc+wzssczkJffX84M1ecGOzE&#10;OXvx5rRne65+ffnknN8cVqy5GZs/6y9u2hVv9iDmAstfUnA+fHbylwYsz4u/gFZv2tn3Suwcaq04&#10;Yla15tC4ii2v/l3+Hfyj87VHNci31n3UL2fmG+98+K765rDOsasXu/PV2NV3eff3kd47bfLqPjrf&#10;kfbUJLbf5E1s69Rar1+cvj3EGVM3J3Zlr2BWvFWuWrzPdJYV/ihXrSOcNXth73DloQOPuBqzbj/t&#10;nV5yprXvzF+J23/ld370itnpX8HsuK/Mu5feH2b1ovecfca7+cCt9M2VV2zzK5/P3v5CHRg0uXiN&#10;UPPys9me2NnLWvcFz1g7Z5l5Y/Um/iMx2itde6K9w3yk7xGXfquenal87pvvYWK8H+DwufxzCbn2&#10;8F9PLFcM1u/H4KsL1r5YMMzgc0GOZwUcl3ljZ2offWoufa1861hy1pvXp941Y2rwzVePubt/9wFH&#10;nDzPBy3PBC4XsXXwcsWqR94e1Lzk+wuZnreaWBccllyt9Vqx7kEses6h9sSWYz+s+faZvlrk6QPH&#10;PuSoE2OpXdEUo7ZWPazLGhx9amqIO7PlTn611dVW13OeWsYrTvn64OWQqy/miu3caNi/PjrFEc86&#10;ORc1Lt4T5v1Gxx7gq4vvcyFGLWLrzdkTS15e83d8+OicrWLaszOY32Gpt594LWfR56Xacz57yKWu&#10;L09MrZipJ1/uqr7Lqb+rH+XnPGda1uVhuZo351nSn5yfWeS9+j4kDqxLXeOVtR81ufDK5T2dmLp5&#10;LHM0lr/qQ05sceZ2nGLFOMesoVW9HU6dvn7lqSlXrNY6MZwdTvwrrf0f6QHXPZ/xu+f6Z7xdvXOr&#10;p91xml9hq1ns9FfciflZY/d+9b5/l3Pwfa7zHN3vH21/3dfP4O/O3+fvVXukby/6vbrns/dyZ96e&#10;8x3eM2b2nFdaV+fiexqxK+uetKten5FjNmZwxvr2t2aMBdfZjcW2Vt6P5M+9sCdzX7GP2bvxPO9+&#10;jw3OS5zfH7oPY+vVBvPVe3fOK/Y/vzx5BVyMm9e29ojvIa70qK3y7XMFo8YVbLWv+tVtr/LJgyu2&#10;9Z0P3rXj2hOceHPEM+cs6sorDl+ctnh8ezQvrzn9FZ5aOZ1B3h0LXz3nxnrd0ZpYdck758QYn9XF&#10;fQe7mtV7pf0OczpD74O5u/ZIo+ehr7XPjM2fWc8T+4iG/LM+X11/dH+7ubvv+jv8lfxO5xmz77Sv&#10;zLXCTD1ic1p5PFfkVs/XUa18fezUb+1RX83VjB/RVPdRjfLQmnrOq511+OT85lJcdfWPamIesY/q&#10;dr9qdH/mmKl5Z2zd3MqWW7/YIy1qO54arU8t+WC85GHNqVFrTZxWDLHLPsZasdanpvmJN8bCAaeP&#10;nfFb8cIXtZzLeFLnXNbJ25scfP9lDf7ywBgMMX9ZbC81y8c3FmcvrDVzEzPr4CZGLthdTczKwln1&#10;WWGbm71WGhNT/hV/pQmvexWz28cuX96VWVaYzkH9o/td9TjLne3vjP9I/ZF99qzk1+p3HnNY75d1&#10;a8a1rdUvpv5K25x2p3NWlyeufevzOSuWvHhzxFzE5uQba+WKnzjjV1hnwDqHfeY85uUYayff/Mqq&#10;0b67fiv+Ljf1wM1euzmv9C9X3d0sj+SrL989Ye2pBdP81T2Ub58jewfPDFz8waXfjzqnParnzOTE&#10;wyW2Jk+d8uGAY2nfgj+/mFOvtWf69jnSvII543fvO2wxd3vOP3D2fP2eip6epVhy4MB4D8mx7K99&#10;z77n+4x4z9FGg8s+9raGRjFqVsMcdvZurf4Zzn/9UY545pqL+ahzUZ+zy2Fm9gcOS0yfmbe3WvYj&#10;ts/vv/9u+i2HhhcYNenjBcEZ8fkLsrnggXHZjz2ynAFfnH2bK655/Vkn7+qM5MB2UaenGtZ9jsDO&#10;fYipzpl/xqFeTP0z7Vmfe+5exIqhjz61j/SV7/2115m1Z+eYHGou8cT6co2pkeNy/9Ra19fKwR6t&#10;zoI2V3PlVrv5q/5Ot3x6HOFWM+w45Hneu/r6IK8eea7d/RanrSYcucwOxj2IN5bXWE7nETdtebNm&#10;r5m/E8/Z7eeM9jBGm5zPDtZf6rUvWC7P3h7VAltNudPKIV9frr+wKU8MVt95nKn3XJ8aSytX3SMr&#10;Rwv2jO984uCWbz9/eaP14uDPWK55rfmrttrOKfeq5g5XbTW15fgMWcNOLjEX9xIu/keXGmpPPesz&#10;fxQ/wjnS+5lqu7Px9dm9zuejta/wmb3vgcTMyLPbWVezue8z3Ir7K/ecE/AeoPbq+9DnAp/nhtUZ&#10;3hLf8AszOqf2bMyruDOdZ9edi3vAZTz78Bpmrep+3kzOV8TM1xl933R/7hG7WnKxYsXtONZ/BMse&#10;3NdX7scZPLPO4j3w3oExJ15rvlhrWOv8mcePun7zcNzMZ2+k/Y9mmDeVOcmt8lf28ChvajMzWq76&#10;5r7KMsvu4b0y0529zHsHl2vm53kxhxhtZ7sygzxtOfXVXc1l7chWqxrm7Y+GvpacOPyr64xT/aua&#10;PwvuWXvnjL16Nug3f3Yvyr3j2wfO9O/ofBfs0X2hNuuNPWNta93fLl8M/sTNuPd3hVcP3ORae4bd&#10;aa/Oodj6c45nzXzUY/Z8NLaH+63OR/aB7krzqF9r+MbYauEbi3Hu8siV25p8ea+yc76zPs6lXfGt&#10;TS3z7rlcajOG31z9arWP+eamL0ZLvdriyZmvL56c30ehJUZbHX1s+5qHM5e5WvsUe6a3qpd/xWeG&#10;6ug7mzFa5qprnfPi4od7/gCGi79s5gIDl1+s9C+n1YCjBpb6qo/4M7viqg+3dedSk5pYcVox1MWQ&#10;mxrirtipfYUjRq79nal5sdhZb2361ZAnxprxtNYnb8biJv8jMT3OdOcc7XeFX/zKp/8zdNB+ls5q&#10;zplj7rOzmxxiOd23uRX+LHd0f6qL33jqTp1i9YupP7UejdW03x0duZPziNbUeGXcuees1Fp/ZA75&#10;U/sRrRVHfWrtgW+teXDNU/OaGsQuOca1qxq52bccfTDyi69P3as8uWLB+PlsTryW+mqJdxbtCvsz&#10;5dj3au/NH+0XnPeGsy2PfOv4/mWKmuRYcs3LlWMPvx+TB57v3ayLx3JRoyc+GHx6+RyI09pfPByX&#10;PYibJwbfZb15/dY8D2tqEHuRwxfLGXgOWPSoeRHbgxxnoL41tfl+V18+Vj719gBrTU1n1sKfSx41&#10;+8l3JjjWmptaxM6Arzb+nWUvrHPZV0vtaNnbeYzhkDvjg5sYta7wxaLjas7nfFWbuc6xuofipy1v&#10;+p1l8hrD4yp+xuJnnrj7dHbyvdBW33xz6mOp19ZXwxxYcnJafxN50Zf2vNNiNyf51tT3/dLXiPvG&#10;moPXfatlTi3ntI+290yM+o311ZVvflrqYmftSrzjnvWd2n0Ppjb5niM1es5YPHb1rMNbrdX8aHBR&#10;U6s+vSePmLyXz8TErWZ4NOeMk+/82LPVvYgv/2x+OWe4szk+yl/pM9uRrjXtSoNaz2OFuZObvTw/&#10;NM7mBeM8U4far3X9BDx3nn+W8VSY+c8+9/bz3jMjvrMTd058LvG1YH+tzzuB3pfP6Go/7Wf0/Cf3&#10;4LV1tLwPvgYntj+bW1OzHHNiXm07N9/L+F7TOcQwCz6XM1uTZyxf++p9fJb+d9pPZ5nnbuy58GcX&#10;5uDhG4vxe2DiahOLnXlqrJkX/1792q+/PTqMB9UNPqp1dgTozkOU86qe6p/Z9t/NWA0x5bW+86/g&#10;1a6GufLN8ca0ypdvXdvaylfbGvER96gGt/z66sNvvr4Ycqz2WuXE14prrv5Zvdj2b/67+Gd7mfXP&#10;2M/s6Vk9o7faOy3qvkbE2h8Lb5Uv5opv/2mPuPQVf4T7UWvPOlv3vzuv3r9n97T3tO3Zbywmjnh1&#10;j8svZuZXeuZWuta+o2Vvzlx/NavnIF67ws7cCms/dbH6kz9j9MRWm5xxMZP/FfHZvHdmco9yGtuH&#10;mr5nUZx1c2LJm8NnzVpj6uKx1Liaw/cSz2vUnHrGvn7VgrNa7UMdPku9t+DPL80d4cqvvr622ke+&#10;fbVinYFYH6tfvDmtP9z7Q7D/G0l+6OLi/Mq3Jzmu3fnaf8VVA4x15+kexNWCP8KqJ6dYc1PDfK06&#10;u/0Xe+Y7g5rgyTU+07hTv7K/O3or7JzdPa6wr8p9Rc+zvXgu3l9fH2e8WX/mPXSWeV4zdgbzWH33&#10;JUY783LkicNObGtH/oq30lfjqCbmyNLvikYx+Ks5j/p8tNb+d7RWc06tI8yqdqf/M7BXZwA392Z/&#10;8rw+uSbmjr56017RsK/YWvzWic2t3lfAimcWtZxLTjH1Vxy538E669zX0WxyrmLuaKtpD+8NeX2+&#10;r+Lc/XMKa9O2r3pg4FqbVg17wPOCx+UfnpM3p35j61p6cYmlF8u4s5h7R/z9azXAEdPXxfebrurg&#10;i2d//kc9+GiwL/NYlnn9t+QfXzwDZ9FaJ0aj2nCabw/yLjnOqrb57hXfPHz11cKKp9Y+6oLpORGz&#10;rube0X99ZZ/0bC+05n7+Yqy9yRe1yjdXnHugXl+MOWL9lZb4aYuVry1WXOdofeXLUc94hW0O/Aqr&#10;jhaOfvHkvNT1Zzrx1rFwsdxzbF8b8smzxJuH60WuvrFYrVrGd+yOS1+XvrPuOOKta827F1+j5j0n&#10;LEseFo558XMe89Oq4/uKsXzt5B3FKw66znrEXdWcaVUzN3uW07Mh3xifi/d/OZ4F2mK19sF6gZOL&#10;f7aqAa/c/nInrwk+b1jiyrUPNV8/zekfWbhq6mNZ2sk3L2/WZwwOjjzr5D1rz7e1iadm7mpv8Vg5&#10;2lXN/tOKnXm1Zt64dfzqdCbz4idWvWdYezxD65fGtRPg/nqPZXyn+9DZrs569oye1T2HH91yXmf3&#10;suf7o++X+b232LO9f7f9Ovt3m+tonvn5KPbq2fs5Kw/rM3nl+S3vM333x4yd1xmcvXVrP6N1v+zt&#10;Oz3H3qeeufdrNefEuy+t+xPn86tm+3x3/68/WXpgUg9gRfUwxBiD7UHqr3ATu+rT3E5DTHt1HuuP&#10;WHtqVxqv6EufVc/m7Lua6W7Oh1we2j1D+2rB2Z+cWK062BVnV69WMfXVs5dWjLE48ysLVlx5+isO&#10;OeeUK+6MJ27aqWP9SO+oJl97pK8OtjjzavwItvPju6fm2QfxfObn/iZn1o/icpnBsyRf/6rGEe6r&#10;a+6HOeqv5qLu2fiNpXHxPSfz4mYP81rx2Iltbfry73Imfsazz52YmVZ6zeE7+x1tsNVZca0/qr/S&#10;XOVW+qt9OQ8au7NZ6d/N2Rvbnuo4r9Z87VGtuJW/6rnCPZpT3xmJ8c2ja05/1QtMcStMc/aw76w1&#10;Xvmdr3V1yYlxNnPGtbwH7fDynFUc+VWOvMu6cbnmaqmXUzz5xvpHnGpPf/Kor3KT19hZ+QyFy8VZ&#10;Ejuv//IksZ+18q72RLdLvnn7z7wc8s5nrlYdc+pozWNXudYf8Z3vES6c3UyrfbXXrKNlTkvuylrN&#10;cKRRPLjGs99ZfeJnrPbRPJNzJ1Yfu+txVJu90PCataN49qanfbVH/F0NXfn20JJ3mTuKj/DlqaWl&#10;Bld+8/KmvYOd3KOY3mjvZiDfmtjmqm+d3A5T/F1fTc/jLl985zR313YG59K2Vl3rzX2Gf2UeZ9M6&#10;l1zy+tR2OHmPWD9Xy6Vn+7bGDP7cRR4cOWedPGtY1rRvyT++TJ75V1vnXvVxb9ZeNePs4xnZ96pF&#10;h/vZ70nhql+Lz+r3P/Sd3DfQn1+cSy5WH4h1fHW0q9yc1V8gQadacJubvnXsnIf+zVcXX7x5Yy0z&#10;cvlLKlh/uYU8OG37yLcHMX774MvFusSRo1drYsiBsw84VjXxXeLkGFvHmtOS4/yI5ZFzHvKeL/nV&#10;kruqkfP5aE/9M+5OU74z9xzgGKsvrnrmxLaGb4/m5TRnD3Ktm1enfepXS42Za77c9ltxZo5ZnMf5&#10;qj3x1cdvb3nqyRW3yovRisFy+axYx9pTS048/iuWvZzPHuaNa8Fa1zYnlhz79DUG1j7ysGDMw8Xn&#10;Eq+v7pFVV4y9qz8xYmvt3Zz+qrabsb06g1pY88VaN6c+MRdn5rkR83njL/qyZzWx+mpi4ZjH/8hC&#10;Rw1mYFWfmJm4xGGd3zq2a2pQmzn15LknY23zO46YXX3OjzZY8eXra8U4zyMWLXW06tjHeGUf4VQH&#10;vn06SzE7/y5+pTPnX2Gau4sv95f/3yfAPfT+/3f1/bXQ/Dx/Xj+vXM7mc+oz17z9rRFb15Kbs5P7&#10;GVf3WX+1157Pqv6s3Gf0oYf7rdV/1l4+S6f72fX0XL9qj2evf+fSuo8Zuw/q7rs5eZ9l2xvfeM7t&#10;9w/kufj+p8u8/FlrHmzjYr+r77zu87vN6Xy7uZibBc7zxzf2e18w1vGvLvXBn81yVfNZuLdfnuxQ&#10;HfbRJh4c/OrVf1RbnjP7YjOm3v7iX2Xblx7d49kcYM/ePKupNrqzLzhzq77WwLHQqp7+e/Wvr5P3&#10;V+XdgycGy6V2NfW1sMXKU7sYcsbijamZw1+tYqkTc53xqrXSUAuLVpfa2FkrDn9qz/qrY/5Q1jNZ&#10;zTPnN757hq/ex7P13edOl/oz7p19PM9dP/LtJ+8I/6PU5l7cZ+3EXN2bGuJnbL76xTR/FVu+HO2s&#10;Ea96iLcGTq4WTOvGreODmTmw1vA/uh7R6kx3+8893eV/BO/c7tl4ajKjn+9ipvX+Te5HYns8oi23&#10;/d0HNXzsCmdd7hXcSkc+tpruR05r5sqdfDArnN9DWicWp1VLDLP0at/JaW36xc4asXvWkoNDLFdL&#10;7dGlnlra9kV7xuLaF4w4zpLXgDG45vzhCh0x8uH5+oE3e4GbOXBd1CfGPsXhg5u1GcuZmuav2h1/&#10;NcNVzas4e696rc5UfPXN7c5H7Kp+hwtWvJrTUl/1mbhVfKS9OouVxllOnVo47W1tahUjh5wXPBc5&#10;4mpZnzpyzqw8dcSbJ65v3fzkta6/w6Cr9g6jhjhjLXm4WvNY8809w+8s9au9mod6ZypGnZ6Dueo+&#10;03+GvhqdmxnN488aubnA73CrfPWn1kfi9tJf9SJnHhy++FX/4qmL1aq14l7JVV/fucq3Ro663xsR&#10;W5OnNS+GvIvPb+pzlVP8xL06Zo5d/6Pa2Vx+D+n3L/boWZBrvNL0/JwFDpf6cswR48sDR2wfccRc&#10;4Mi59LFqyAUjHsv6/fff3yxf+r+oJqY3FwsNZ27emvMU80bcfHEmLLN2bmtqV8J5mN9fXGTu/suT&#10;5uF5DupXCw30rLkvYjTK7bmRpx8Ye2A9g7fkn1/cnznP3X2Yr0VfLX95iBxLi+/szZHv+RGzzE0s&#10;tebEkWd5Ru/RX18n7q/K371qUzGGf6YhRvt35f8+b7TVt9c852qJxTqLVr4xVn15c55VzHPS+1Qf&#10;TX9+WnGd4UrNOd3LjKcGdTHaifFZbb57Lw+fvWHFuNfirGlba58jH+4VnrNgxcO1Nz3E4KtrXUuN&#10;VQ33Rl4eOZc9fd+YeWOs/Ob07WNv81h4zmjdWNzMG1uvpTb5rT/it99KmxwY9vk///M/b9YzI/fv&#10;f//7b/eInHNiwbYHM6KprjOLWc0ARk3xWLHVwjf23oBVX989kK+2muC6ijFPDh0Wvuuqxg6nDpY9&#10;uIpvP31sMfJqr2CK1/e+EtPDfVu/a515Ne/ZjK3DJ/bqHNaa++V/zxPg/rn6TJjXgmldzldZn7v5&#10;rPF9gzVnnq8ZOPK6P3z3qP2q/b26b/e96uX5rGo/Ws7nYb6Xfud99Fn0XmmvzL16fu/wr/Q4wny0&#10;11fPf7Q3a52R/XL5vY+vn1XOmjrYmZvnZ9ye5X9Xn7m5mPsrZrf3PB/P0/xqvmLwjbXl6mv7fwap&#10;9uoMpp4aX2XffnnyaCg3scOQF+Mmij2qgW8dv9zW2wdfXPn231mxcne4R/Pq2ged+tUl39rkGssp&#10;lhx1cuJab06cOtOqIV9ue0xOMfLEtMY3Y+2PP79B4w+HWP4QNvWM4apNTt++4oyx9i8WnL3AyCuG&#10;fNfEGIPBL9ea+dbAG08ctS5xWvFgzBX/qD8/xKaOfe057cS/Kp5z2Ie8M5nDkt/VivMZKcde4mZM&#10;ftVT/F079Wc8+63q9nQuMPrWaqlxHWkVf8Vf9VvljrSc6wizq9nraE9HNXTRKEZNas2LxbrEThwx&#10;NS/x5CfWmlauMba5vn6p0UPN+tRY1vTBdM24tZVfvVX9KDe59F71nzg0V7j22tXRsoZtjN8YPeIu&#10;ueZ2cbXATNzUVe/MTp0VHm2eiyvYyYc7ecadWZwWHf4yUCwx763OQR5sn9di9dsDjS4wxak/McZo&#10;+f5OX1bnJVbPOcW0ht86miy0Oq89qM1ZzRUPpvPUtwaPZYw1fnNOvogHNnuXKk6Mtnn8xmqaw3o2&#10;ahtjuz/q4j03MGqJJabuX0YTy7NHrXxy7kEtcWJm3lmti79q4cm19xlX3I5nHp3qE3f+qUP9bMnR&#10;2qsxZ8L5e4+sYcXTR9/6qncx+FzF4xuv6vapjvhVv7Pc7C9efeOdpfcVbDFz3jMN8dXQt8Z89a/U&#10;xcCtT9xV3V2+fHxjbPnm1aHGc1WMNXVmrRrlTxw65Myrt9JvDV8etv3k7vLWa3f9my/eftRXfayX&#10;s/NXWHK7vDOpt+pvbWUnf4WZvSfH+ZrX16qBXeVWfXc5tdQBZw6/efzW+p5oHkzfL8lXA01X8/ri&#10;G4u3B7F1a7VqaKmVSywf6y9xiSfu3sAT+xlOzAIvx1jdxjPnLM2Df8U66tHZ29v5mtv5U4N+/kJT&#10;v59Z8Y/6WHN+Y3TIcbW3PlYsmM5AnpjF/ZQjrveXXNfUoVY98eSq7c8ExYrxGdOat6/naDwteK7Z&#10;Gxw5n2tnp49YrL8wCY7L/VMTZw5NdfSxYtXml3VYzAWeC+3qqUnOPZh7I+cLeZe9iOWpaz/zcrDM&#10;xl7Rcs7ynAMsGDRYWnzx9Ve9qHeBKZeautZat6aGmJmnDm/FNSeX89eHV7/7tYZlzZ7qzlr1qM0z&#10;Ju4qfvYoDl+svX0eznji5Ve3XHHWqVmnxuxTw7occM05I3XzYoytiSXvVV38zqhfHbUm1rwcYpbc&#10;5s29I/7q2Tz4FWfebzTAlasuWPaslriegzk4xaMnT22svrrG9tSSrzaxHPIsrfednBj8ueylrjE4&#10;cuqVt8pRL1e8unKM/eUfZuMvYIl9n0WHa3LQbA7fe2dNfftjp5a5Vb48fXH2oyezspidPfC50d7s&#10;h5iLhcZcs47uXO5PbXWI6SvHPpNvvnxz1VrxWtfXgsdHS21y1T6qFVsfTS/y9igGn2UNy1mYe3P+&#10;+OIsWM+xNfnU4BOzuLfiq1Euvmdv/siqMzHk6essrTvPjlvsL//4BM7O8Ky+Un+Es9JZ5aqN77Mg&#10;1lyfG3PY+Uxbg49f+xb8gF+6947v/lt3z8Xhz3Od9Y/GfV/5qNYj/Ffv75GZylndl1WuHH1wXN7n&#10;777X7z4f5+rZr2b1rHvevM+ILdfPY3Nqi8Wq4/38Ea3fJ7i/7vcz9/No394D741zrzQnZvK57/DM&#10;T7za38H+5qCrYdzAqvZo7uwwzuZ5tO9n8FYPy1nf3Xmodecb7FUvdVY1e2vB6O941rXg8MU3357i&#10;yBXbNw/xraOnZrm7byqKxa+W+rVi1Cu/uPoT072JA8PlhwD58vCdTU6tmmLKFSfG+BV29/zZWzt7&#10;O6/zz/rVWJ2Jt++uLr799eUYa+V8pXU2Z3A2rfkzO3WIp8aMzzS/sj734yy7Pezw8nZ26jWupr6v&#10;b2N0688+6FnXrjDmwHiZq0XPGatXv/iv9JnJWVdzHNXA39nTkdasEaO90zevXc1urtpX8PLuYOW8&#10;wt6Zw3PbzYFWzwMc8cyZ3+ns8qtZq73qby+5WD7jvOzVuhis+lpx8tTXtg5HDfPYmZNbTf1qkFPH&#10;+rRq77DuY9ara89qW9dSq1ax5Lnm91hw5XP+xuDkkMO31pj80RK7w6ipDnHXGb9YfbWMn2WdzbNA&#10;19yqx26OFae58vDn66K9vJ/NfcTvHOgYO5PxR3qUq+4uR/2o51FNTTCrPq3rT7vrv8tPfmNn1baG&#10;j6ZzFlN/cmYMVvy0YFsvl7y9xWlbEzO1jasp35xcrflpW9/pTs5HYvvNXjN+pAfaZzr2n/pnPOs7&#10;/tQzftZM9lf3EYvG3fntY/9pre/2KX7X1zo6E6PmzNtTa11LvrriyPm5S473c3/RyLwaxCxic8Ro&#10;rLTFYn+01f2dzd7z6Fng39E56uP51np/uGcsenmPquV8cOWYq1XDHmqAsaZPDE7+G+CPL34/QM0L&#10;jH3NOSd462pYA2udGrE14s5ibB3rL6fAc5Href3rX/96K5mXIx5LbvaqJjViLRx8+vALMWq6F2Jz&#10;4uRgu6xjWVp8e+K7yHU28+Ud5aw9067mQb8z7TBX5oBbrXLIq73DFL/yVzw1tfDqN575VY9drlz8&#10;ztK97fjkyyGuJjVfM635GikW37i++trq4KPfGjljrH7z+Cz6tP6evff1jO+epqp5+J3DfPFnPazL&#10;Va+xvrpi7E/sL5Nzf7zAi5WrLZecc2CtrbDW5cgjXvWyrl1h5GJd4MG6yjenBceesTxTWM+D2OdY&#10;PbXgm1OrueKaFytXa/6OpQcXGur4y5GN2Z/ziGdfvdf2FWeM3eXMa53DM1PDuvEzrPurVvvoY1dY&#10;c+LQwW/c/eB7jlj2WGznqK9GtfHtX+zKlz9r84xbv6Nf3sq/sscV71fu1wlwAqvnfOZ8xp753H7l&#10;6buf1QxHtRX+V+7rT+CR53I+41+/i/UE33nO+VqZsxJ78XmID+fu/VJX274zN+P1qX59tnv4+mke&#10;m8Czlk282xd5L/G1ak0LZqdZ/mf6b//y5DMautmpNfM9APxV3fysrbSrd4af/M+Inck5tTPvLLu8&#10;9Vqw6jVfX73m9MutlnmteCy5Yq21z4ont1Yulh90uuxR3Vk3dibi+tbNY490ndueO62VbnP4aq3y&#10;6ltrnx1PrPYqTvzOVkffM4KzmtW8eO3E7no+kj/TdoapLa/Pl1isdXjE1qbOZ8Uf6d+9OG/1VnVx&#10;z7D0+mgP51UHa+7KjPKuYO9g1NXCrb/b+9Ef3sA/21t7rOZd8eHIm3XzK61X5Oa50H/ORN/dXGKt&#10;7/gfnX3OOWey/9U+d/Gz39U+r8bN86dfz2ruU7x/aLirk5+11V7UW9Xu5uynhe8c2moWxxzOogVb&#10;X3xt62qv6uTE1peDldfcma8muPpTaxfDmbX2pOZnK76Xf0FsX3tjqzm15fOXC/rqk8OfHOexB7EY&#10;rXO01lx9OXNWMF32Ay+HevcnXqzxVVtdOVO/2rMmZ2dX+hNb/dbK3WGKr7+bs5r44lb61tWdsfkj&#10;237gGtc/0rhaU2+1FzXcL7F4LbnWiY8WvNnLWM1imkNXrD2sE9dvTH7Wyt/V20u+lppXe6n7Edse&#10;Kx3r1DojfmsrbnMr/Ef01K4u86ipFfed7J3Z7mB3e0Tjyr0Sc7enPC1z1F/NRX3VZ5Ur/6xerP7R&#10;LOr5uYo1N2f0ZxnqXLNOPHup5SxYuc39yL577nms9n1nj+XP8yL2fomzt1i/fxJHHd9f2vA+q9XY&#10;/ajF3M0R21drjpjLvySxp3ysNbn9WUEcev6rXOR6yQOzWmCLkcv3pMxDjM8vT9KbHEsOVn+ei1rt&#10;CxYdeXDQ5yJHrI4WPlose70Ff8bgWK2Bb0wd3MyLUR8cvudO7Jnjf+flXo5m7D6PcKvaFS4YLmfB&#10;GpurtnVzYpo3J0ZLvjjz2NWs6lgzLq9cca3bT+uzIRbrpb6WvH417clrwCUWvJzZCyw1sKu1y6+w&#10;Z7lnap31su6+2xufy5pYX6/kufpaL9a8mtUyh6Z5c2raj3j2tCa/MX7nsLbK2VMMlpwzNQ9f/Eqr&#10;OT7P+JyoTuvVWfn2Lccclrw84l0fal1yVrorDV8H4murpQ9eDH3xra3maE5e52i9vpip3bh+uTtf&#10;TecQ11i/2vrWsJ4bGsRexPbBn0utXZ56+dUthzxLO3112q+6b+QHvlRvRbev30esML9yX3sC3iOn&#10;2D1D1j9iq42Oz8/MUyPHc4MVR75rxWv9R/TZq/vSftU+7L87/6+a60fpe+X8Vme7yn31nlczub+v&#10;nI0ZmK3zkTM/ZyuOGrH7qD95jaeGfK1Y44m3/p2ss36nmT4yy9F+WsPv/SH2Ms/Pj/jGnYtc9Vr7&#10;DP+31VA2PhtMrlbeyp5pXeHMPtWctZXeK3L07Ryzx6w5p3bW5c96cdRmXd604Mq1vspZw1pvn/rF&#10;6u96WVdzF5u3DzEcLnLNi61d6U9OMeo2Z8/q6k8ceX94s48YYzDmsOSNqX3H5XxYZ747pxo73lVd&#10;dTxPrfnqn+Vax+dST51izK3s5K0wd3KrWe7wwR5pPHveu7PdxV+9D+p2f/WtY+9qljt9tI7Ou3jm&#10;sfdutomfsTx1rFe7ufpXOODtIfcZ9kiT2lF9zgS2e6kvdmJ2+uStTR3i1s/OAezUcJ4z7hFup3um&#10;6b7OcEe9z7ju17MyVnOVV7PzyWuuOOvmtCs8tZkn9rJuPK3a0zLDnKPciTdecaxhV7rW0S+fuKu1&#10;5o/8qQHWnLZ8cvZZ1cFaL+9qbsWXy/dV/MWI/xtE8yvOLteZ6qPlfqorpjlx1mpbwy+vuGf4d/Q7&#10;x+RRc25rxnNO6+TVJOf3vOKtEavVnLgj27nEVUNda7Wt4ZcHzri48vWta+VZf5ZVf+qt+u2wk7uL&#10;J98eWu8lOC+1xBBXp758OWoUo86qVp4+Vj5cedbJqWlOPHFr9amttCZHHLarPZq/4q+4q9xq3iv6&#10;YCb3Cq8zlK/f+hW9uxj07bXiUlvNcMRZ6axydzVWc5irxe9lbzFHfY9q6mjBqmmu9qwOtr94wWsZ&#10;jhd1cv0LWPpRd531mPPNWJ3vbI/2yH66p/qv2JNnv5vJecRx/5wJy730PusbM2+x+uTVmz4YLufR&#10;irO24ptTA8syrtZb4c9afTW0ralnzl9mNKZeXvHkuZxlvk7EiqPOZQ9jetUnrqYxlgVWzffM+1c4&#10;zkNmhREPVh2sMXV14LO49yzjt+CPL+KMH7HVRO9otR+8Ff4oj7Yc7VE/a/Z11nLtR86L82SJ9/zK&#10;m9rGVyy69lDTXvDNqTVjMeWInbZc8P7CNXkvnx911VBfnDF1fLW15NWfWGqsYt8zH//aWVRrrr51&#10;7VkN3J2ZqydPa89a8Dxf3AOfCS08LjWro0/NVWw5+MZisWqYm7Ha6q5wYqyt7ApjL7XFmEdHn/PB&#10;F9vntf3AqUO+fnHqNCd2VSuuvpyZm/Oh2fcQ6t5jNcB0EXv5l8ut1xeHlhd1NbX2ktu8/qwZn9lq&#10;q6Wlhu9s3idiz0UMMVjOR7xcz0zdOdMqj0aXMVjeq1jVb91ZzM370Nnb4xk+M7kf+z9D99kazOac&#10;z9b+GfV81l65t7P7MZ8n8c2bY87OXMwr9/BsbfejVb97M/dZds7yWX1/9D4fec/5jmf+HWc6ekZW&#10;8/LZTF7rZ+eRzqxNXd9rZl6eeXHmv6v9yHP7lXvyfJ3fc9/N1Do+lxrlkOPy+zBq4mqrV/5n+G+/&#10;POkwjzSEe2cD9rrDca67veR9F9s9ew5ztrM8GmCKq+6jemqoax/0zGnJifcNkdgc9bmOamDP6vTm&#10;4o23c8htDv9Ij7r4YuGYd37rM9+6/sr6QSF/6h3NudJ7dc457UPszM6qFTOtGjuc9clbxfauLW6n&#10;NfP+cD25zjjxxX2G7xz2Mr47F3i4WnXUfbW17yv6zLNgbx/dn2d1NG97OIO2tWpYx4JZ4aiJW9XR&#10;2+Xba2LsWYz+xJr/DOte6cUcnaX+nEWedtaJ/cOqVe1qbp4bMx31VPcKZmKP9iu29ioe3FUs+nP2&#10;HXeH8/Pf85+47qE+fYrFb+/65e38ySfmci54amLJc+HPCyzcsyVvhadmXv9Mzz1oV3i0juqTc7X3&#10;5BEf9aHWZR/y5fm5y1lPjj3Ukdd7Nnn2kTM1mr/ir/Su8FYYtNzDrNtndQYTO2O5M098Rc+5yj/S&#10;PMPZE9t7NXnimj/yV/jVnOBW+ZV2NVc8cua1K51Hc2heWVdxV7SK6Tnt9icGqy/WGE19bXP2pMbF&#10;c4F1X1h9ea2Xr18L1oUO7yvY5qnbA7uqF6+/wtnro9YeV3ScfYXdzVj98puv3k6nmM/0OzN9787H&#10;PqfGnH93FhNn/+Z3XHt2XrCrq3rymrMHNevqGBf/TN/XqZr29XObf9WJGeb3eeDJO7u28+L7+VCs&#10;vT7DruZ6tC9a3R86xvY50xYv7ipPfK1aKw1r4PXBiSXH5ftoYzhixWvBrXw4LGvv0fvPZWpTw/+/&#10;//u//2D7h+NytD6DcFjwq6+e+GlbV6OzUHf/cKmVQ84Y29XZ4BHzCxTq2Y8cV7Xx5aBpbC9y9YlZ&#10;nWHqiccyg3P4+vZ1KA7+arXHqv6VOWd3hs5a3/qz7erMOGfOFns2w5z/aD577TStT43i64uTZ+3K&#10;7HKw8IzVxKrXmv604M35XJJjmZ/+W/HgS3kHsP8qOTcFNcxhucz/F/lPjvhdnbwaxda3PjV8rnif&#10;BOPrurhyq1m/+Ob1tWipN3PE835V98hXc4dB235ascb05iLGeiZqa8trTh1y5smZl7ezcMDKBVdu&#10;81NDHJiJo8Z+fC+BC4ZY37qxVt034J9fmpu9gFD3IgZDXGx9MC6xxlix9p1xsfXFmZOvJQ+Gqzl8&#10;uZ4R2OYnTw154FnqWie34vZ1B8dLvTmHdfXR7drli8HvXMQ8B1eWe7iCfTbGma/u8dn9f+ntT8Dn&#10;9ezeUOcqXr/q6szaLl/ud/Cdu3v9yrmYx7P7yjl+5N6cYe/r0V6++1m7j6M9PFK7+5x5Tp3H3Ko/&#10;NS4+F7Hy5Nztv+pBrp+7K4z9VrXvlnvWmXzFvnrO9Z3F+28shjyX39eYF+f9bR6ssXXxn2nf/rfd&#10;DDI3d2UIOdhquLGVhlhqR7gV9yhX3SPcs2uewU53tcdyVvWd1ip/xrfXxM14ardef4Wj7jXrvS+r&#10;WaxbK5+cLyrzEzfjzjHnFmveGG37NAeOuDmw8vH9AR6fZW1y3qvvX2dNTjH6sza54l5lZ/8Zd57W&#10;8LlmvfGVmau549pn1mdsP/Hec/LtIw6+WHM7bOt3/Nl3xne0nj3b3d6vwu/u467fHfwVrM9B+929&#10;T8W3J3niVY5+1MsVP2cpn9qMi1/57bGqP5pbzbvS6rxXZ9lpl4/uKp79ZlzOat6j3I7bHkf8j9bm&#10;no/0nGk38xHXGhrqkLO/llz18bnKAbNb5RajxtQpvn65+n4GnOGs2wvLJV89LNjiwRmLI575YtRX&#10;Tyz2ztrh2+uOXrFTW03z7hGOOfnEXGL0/ct0fiji4nzFYon7A5M8da9Y57yCLYZerEf51fqIb//V&#10;PObO9D03tVb4M60jLnrUdxo77o4z885PH3tMDLXVmjhiFlZ/xXtlbs40e1m/O59no97kz/cvz1Uc&#10;Vh+N+sSTL948Fs3OoYYWHdaMdzny6uOzqv+e+etzyHhaOfTVP8LM2iPx7DX7rs5g1weu+Kkjpxhz&#10;tTueusXW3/GKueP3XJy5M9Rf6cpZ1a7mPronZvRa9TzSh3dUX+ndzc0zIu7riNgZtH4OG2O9F/jG&#10;2jnTLj9xu/ij50L/o9W6+zrCz5r7U6ca9Sfvbqz+GY/7RV97+72S78OT7y/2+Yt/4tWYf74FX239&#10;o9moqWlv8cxEjdh+1sTaC9tn1bpcrb3Ks0YOvz3RMaemXGL18M17ZuqIQ0cta1h4szccFnhr+Obq&#10;vyX/+GJ/Yjn1WyfvQks992O848j9iD3Snv2N6XfEm/OssNU60xOLjr49yHmZ04q1/wpHTpw87CrX&#10;+pFmcTsd+cXWt47l8meumS+nvrhVf2rkrRGLx/Z9SGy18cXP/CqmzxF+VVvldn3dx+ytxq5+hJcL&#10;Zje/umKnhUuur2diedR3q5j6O3zz4OVoZ73xVR8t91iOPah58Qx5lTf5cqs3/TscsdojfWtitd4v&#10;YnNguYz9D1bI+X/eKH7ugVjurO3yc77JmzE6cmbNeFcv9wpGPS33erUPtKrtZ628yVn1nhy4k0fc&#10;XGPfz1pXg9yqp/NdtdVwz3JnX/O/7K8TuHsC89maz91Kr5jWp1ZrP4q/29sr5//1en7l6f7S7gk8&#10;4zW60uAZ5nOR5c8W4qhxEXN9dNlnp/OMHjvtZ+U9C8/lWbpfocMeWFf3Ujy83k/OhT9r6epZyW39&#10;M/3frj5c4ubA5K8clDx17m5S/hHPWcRcmUvsq+yc6dE+q/33LFf19trN4RlZr9WvzvThe82aMTpq&#10;2Q/rorZb1uSLK98cVrx142KKM3+EU0tsrT8Mz/nsseKS2/VTe/Im3vqqrxrPsFdmXfVxrsmf8Yrb&#10;XPfZfP2ezZnfOhq+WTtvdfXnzEdYOVet88x9Gu90jupHtZ3eM/PPOB/20LOpz6zEz+hztO+PnKNc&#10;rX3chzF2YnY58is++bNlj0f5Z/q7+q7fKr+a0dxOv3U1m6u/0yBfnL56R7xZkzvzqxgsPbjKa37F&#10;e2VuzrLr5dk494zluRdisdau2DPOqu4e7I0Vx/t9Y2dwfuNaudqJNQ/HGt8XdI6Vnjn5cpu3Zu6u&#10;nZrw0TR/Vb94OeS4qlf91skXiy9Wqy62Pn+Z4F/ug+Ueyifumnnjah7hW8N3julPnH1m/rvE3Ycz&#10;OfOqVox1rBd1+NWYsRpYNaZfjL5Ytc2f2SM8NXXRwZ+5M/1X1zvfqhd1L+vuw/jIVr9+OeaxXtZb&#10;M+f3z8St65tvLNda45mDx33qvSVXvVkTX0x7FF+/GP2dhvUzq746xme8VR3uTod8teujVe5K+zNz&#10;7sG5jnoXe4R7tDbPberMc9vNQ96rGvM+tIbfutra1sCSb04ctdVa1eHPvH+GQR6fz1pf18T4WOr2&#10;V8N8+xcnvnX91SzWaqvX/DN894HW2Tzdy9lMZ1rOrmbnsIZd5Vc5sGit9Mxzr1jeW3xrWnIsdfqH&#10;15MHDk2xzOVs6tkT7Fw+O/K1xclHt3V8c7X6xaJnXkt9YtS0vzGc8piJi7rz6ZsnZmHrq63lTGd9&#10;xmDp3yXGv5xyDrG9V+bkGGPJcU19aj/bOtun97hnUd/zICf2WeeHTld77PKTI655/LkHY589e8EX&#10;Xw11p4UnTk0wzVOfGGOw9atB7dWL3ld73sEezT37zVguec9Gy2ucfDm8/vmXfJtTA+vcapBT2xo5&#10;VjWocfk+It+8sc/Qu8L7V/WbW/kTh6Y5ZzGmD762dbTl6hM7uzksy9nfo+Ov9pfXvvi+35tXbReb&#10;xzIH98/7Ctc8n7vOaU7rLOKxXfKwPQMwU4PYVV8NOWKOrPxyxe9q5MWvfHJe4MSudMVZw048OXBd&#10;xOKsaefnqrzVLNawravV+qt8e7mfXR/r4ne4R/Kv0Hxkjn8yZ94D77dnYlwcfmMwxlp56mDNTYz5&#10;Yr/ad8avnmPVn9m+45mtZv2V+5wT4Hn4Ds/s7rl0Nq04rN+rcVLdx53nXN3daffzeYU54684v3KP&#10;n4D32edgKlk37/0xL2+XlwdOjrnPtm//8iRNP3MQD4i+HhL+ap3VJ+cz9zF772L3616w5nacK3n1&#10;wKrXnBqrXPH4zoTfWI2VVVct7cROnL3AWdv5zkNdfTnE+tS7xGqticeWP3HgW5dfS708/PnDqjry&#10;2p+csfVpnXPmPyt2f1r6dubdfOC5il3NrO4RTkz54q1h9Vc4cyuMOay6R3hqciZe3lWrzlU8uFXP&#10;Xe4R/TuzvBLbPdW35ypHrfmP7h+tnQY1v3lrz9186mDBV1u+Vg05xisrRl0w1V5xmps9W3umf2em&#10;9p3zsU/3bM148nom9cvD57Kub1zNlQ+OpaYY+TNvXQ64K9jynuWvZnM/zvdor57jSsM9r2ozp9Yq&#10;7x7mOZL39QmPz2Z/oKMmT01jLXl9rTlj/uJipUm9+zOG7/m2Tp6lrnhjOe+o61/ll7HKtY4vxvOz&#10;v3nxxNbKw29e/LToo1FdeT1X9ewHhqt/ua+GfO3saUxdjrm7dvZQz7zxXd0jPJrqX8XBKU9+c1NL&#10;DrZLLlYM9Z3W5FerfrWa3/nOsatfze90yPMMvnJ5hrOHZ7ar7/AzP+dXd+I8e+vG4I5y6hRvblp1&#10;yO/OfOqUM/WIqfMeop58Yq/yyIER35p+a7v+Ynb1arXfxM9Y3pG1Nxh9dKplvjrkiqHWuBz91qv1&#10;qP+InrO0506ne6xf7vTR2vUgv9LZ9a/2ike93NnXzzz7qidnN6u4u9bXjvrEfKYa8x8usPpLWs6G&#10;dd45lxh1tJ1vlWsdH52rS707nGrDh6tOazsfLGfgfne4R/Oeu3PtZnPP4ozByyHHxT3u4ntY7jl5&#10;sViw9iduXf1qgfGyF31WOfniwHiOcmrx24uYBa9Wv1gwxPRyFiyxOHXgOxM1ZxLPWZGXB5ZlzlhL&#10;vq+nN/CfX8BQx3o5h3z7l1ff73+15aNhLEfdmbf+bLvr1/5i6N380Szi4HIZl0Ou2q3pr7jmVnzu&#10;B5c1sejNGcTYS+tMU8d8Nc3BFY+u2tZnb/P21IqrVbfPNHViaqzOpFZ7zHr1xdlHPhhrzeGTn5pi&#10;tPKPcGLk7OxuDvnYuSZn1onFrPgrfHOTw/l5P7g33h9y3rvJpz9XtfSxXGLgEqPVXDXFlKsG1rXK&#10;WauVQz/WnNX9gtPHGs9Z7bvSemvwx5di6ltfWeezJm/mrWuLw3fB4+r8fK/lHq37r1DC8x4f9bSm&#10;ldPe9nCW1szJN37UqrPqQY46l/Xp21ed1qmxP7jsyX2BIc/VnD2w+tTB7/SLk6euHDFa8lPXfdy1&#10;1YRrfFfnF/7XCRwkJcOJAABAAElEQVSdAM8V3+tjfa615fn8WcOaK856c1/hd7b6zrKbnzr477IP&#10;5/1l1yfwM9+ro2fU09jtf5eHZw376IKrDhpHs1rra0r/0Rke5T2631+84xPwfoKqT7y6VzNHXN7v&#10;v/8O9W2R53uv1q19hb38L0/OTTrsKt/NzfqM1Zn2Km7yGneO5vGtPaPP1N7F9pz1mWcm52qtvhr+&#10;cGA8rTq7PA8jC+32JUdsz6kjlrqXmHLqz7o9sFODHEv+e/T+tbn6VOkxc8TOC8a6Vt6KW7y4ySM2&#10;x3m2l+cLd7XAsuSLmbE467XFThy15uqjUW41pz951uXPurF18PrUrGPNa1e52Y+4uFWdnJrW7Ws8&#10;6zMWJ691fWtia88wcOWLlU9+5qxh5TVX/4hb3Cv82fts1s4Ad4VXk9qqroY4Y+xOs5jp89o9en9V&#10;k1ns6VzOaB6rL6Zx/c4h1tyMzWNbU8/6jM1jW6tGMR/xqz91rM2+xvP9FD41r8kn5qKuhTNxzeGz&#10;/AOv9nQO6mrjm1eXXJd1cjtMa8VXB98aOvoTY3xWF3fVXumJlp9znCEzzD0Tm5v1vsbsJ9Z7Yty5&#10;zZ3t2bra/oUwWta0YFa65uxvLM98bfdFHqw8Y/nk9akZ91k0j2VNvffsX1/RcIb2FWG/Vc3+nr+9&#10;yItvDs3W2qP5covRt07c+fD5iwTOw2fNOrG85qaGPbRija/YyZmxGuadizw58+KwE9OaeC21PhNw&#10;uVovH3/WVv2aW3Gmppjy6NNezoXVty7PWP3mqRnLB2dOzhWLlr3Krz+1xU/9mZ8aE088OWLMq0Hc&#10;nK8/6ublasU0BgtH3ozBqleL7wVm9f4hvtrm4HQV07x46q5VjloxYrXWnNP8kZWD5bPA9xT6e4lR&#10;x9gZ7ed7kTgsGPDYeW+mTnkrXx1rq9jayjpLa2q4F2cq5syXu8PtNM3PuZpHU33z7dMadWKvFa65&#10;6a/0xVirtr3BeG+t16pBTh1zjavX+nyuyhGHJW9f41knLmbWrflMU8fnYg7z9Ooc8IzVgNscsat4&#10;cx+xU8++UxOcq5jmrU/NFQZsdeYZUd/xdnk4rOp2lvLqg5847pc68z/uee/y13z80h1YddwLMb69&#10;sNUl9rKX2sbijavlXslRV0uMnNbwzcuzJ3Zy7SHHuPsi53JeYuexP+cEz/OSA458V+ckjy6rc7wl&#10;/vjSfbSnda1zqLHigS0OTBc1+ebFi3UvM1+uWDTEVQ9fjNb6tOXPHnLNE3MRs/TFqT1j8dSnP+9N&#10;uWBblzutfclPfnP6anYealzU0OA+ELOIWy+v/WZe3tQgZllvn/fK+zl1ztlHvnjsTsfZ0VDTnHy5&#10;xthVz9bhFKOvljHWXPnWyTEXmImb8eRXu3rg5Po9pnXy+vatDlzuvxhi/fn6pMYqH59LrNx35PtX&#10;8czinNadz9msm5+41q05g/GRlT9nsj/WPRTDe7EY6+6Zfug6szznWOGt1Xa25u2DjlrUxRdL3Tmb&#10;777koqs2dT6/3YNce4oz395izIFtTk3ramDFNSeOGsuYGVnoq/mW+ONLY/HW1LEX9Yn3zOQWu9Ih&#10;J4Z54GurTc7/KMi+1uHbzx7qYsUVY058NfCP1uTusGpO/CreaTR/Nlexv/zXnYD31Q4zNn/X8lxc&#10;WSvcagZxPjfFWLOfMdb3h+bAqSPnUTvfI6rjjPZyholpXH+Fb/1ZvvM9S+9IxzMBo6815zzsX/9I&#10;86g2+a8606k7+x7N+J1rcx8zdt9a91Ic/lGdmnjtxKu7snyedqmHVj9/wZDjUt9+5YubuZ8x5hw8&#10;C8/tR9+n++k+zHm/fQZ4PvRX+MkDo0bx05c381e4ctA4wv/nX56U8BFro93g1RbbnL417BUteT+S&#10;dY/ObMx+3bNWTG3x+q3jw9/VxJ7Vxa3sTl/NWnzj7qs+PdScefu3jl7fuNUHW79c/ZXd9Sx2hTHX&#10;nua0reFzWUO/dWJr2lkHc2U9yltpM8vUa+ysK9xKj5wcfL8Rxl8tseobiz2Lxa1s90F9aq045CZP&#10;3FU++DtY9X/ZayfA/eF8d/fpSOWMc/e+rfTMaY/meaSGrnPao7H+Tpu6vGLMnfHhiC0ff3Lby5pc&#10;rfmpdRSXU39yrNmLenPNT+4jsdqTu8tP3CqG++w5V31mbvace5h1+eCcWUtN/NSRV7vitY6PHp8v&#10;WLUnZsbVnTXi3WzN26s5uOaPdIqb/DOeXHntR41l7T1afxUzrXx0uayvVY6zclczyrTmH8bxfR88&#10;8v2+oVr6aMiXo+5n2l1vZuuscyZnb37ijcUSmysPv/384VWeWPmedzliwejD2/VTs7a85vWnNvk7&#10;+uo8ao/m+8w57OU82Pr9+Ye9WnPfEz/z1uUZq9W896Q59XZW7JX6DrvLq0ndczKHnfmJqa7Pefn1&#10;iyWv1szLMS/OvNa8OPNHFg74WvArDXHW5ZCfeGNnOprBmnpnHOdoD321PmKfqbWbgz26T54Te2J7&#10;yW9dnrUjK+8ORg6WXtojjdacD8t7Cb/oge8FFn+nS43l58hb8McXX09yzT/T2vtMc4fb5at3BVP8&#10;XV997+Nd/gqPpvdLa654a9w7Ln4ZhYXvEkOMr8X3teAe3op/fDGm3r74XmDx/Q+ZirOGVYO68Zvz&#10;xxfmNE+OmTqvOTFYfWs+p8Qu90nNX17xjNToGZEzdiZy6Jg3pge+ds5MzesNNL44m+kZm9/Z4p1D&#10;LDF1LfmJEatVT5yx9V3e+sSbl0dc3/pRfmLaA99YK37G9OX+mcd6wcEHwyVGLXPN1xdXqxY5fNbR&#10;8/kGyBc5Sb259tWiic9lT/3J3cX2UnOHs461L1jz+Gg1Jnd1wXMWOO5H/6quGlfxV+cTh67a9sL6&#10;/iDOmnhiLrm15DlTMe4ZKx9L/eoCr6Yac8apVX37kcNntT65Ys7yPjvg8f0+BV41dr1mHs7MzRmu&#10;xujs9OyBrb/D09Pzx+fs5dZSY7l3akea7+i/3ws5s0b+bNnLZ8M5ylvlWq9fbPs3X7yzz/7isWD6&#10;3BRrDU05+OS5Pmu196rnZ86y6v8r99oTmPd3xq/t/lp1n+3uydyzOld7ah7VJvZnjXveq/NY5TyL&#10;cs39sj/GCXBfe//wj+71o7tSc1r0zE3tVd6cM894avxM8avuzXc8I+7r3K/3Wns0t1ztEfajNXoc&#10;rd/OAEdka1PD+MphqPHL/v0Ejs7O85UBdpWz/hGLLvrt0V5Hc87ajJnL3ErT3rv54ZavD756xK0R&#10;s4qZdWsz/8786+usl9cavrW/2HtPrBpa85NpnfwOQ6044qtLHrb6+NZWWrMm17wWbv2pRa31+ivs&#10;zH00XvXr3t1X+8Dhh/d/4vI8PDfjj5zFMzTor46zdSZr5oj9Qxdy3s8VV04tuKlpnVrr9cHA23HV&#10;eMTuNHf5R3pMjtrs0UWuexZjXdu8HGvY1md+VxPXeczVOp929r+iD6a4o5672i7fWb+D75zulxhf&#10;y4xi8K3hd4lRRwvGWvH4xVjj9eofoGrFEu+05M/57AFPH6svzx7kVz1WuXL15dvPPsTmxK7sxKgH&#10;lppL3VXdXmLlaWfeGFuueHsVJ3ZXo06tdd+X0b1yL9XA3l3te4cLz31PXmtTv/HkT96szz7E1VvF&#10;K43Jmbqtr/jFF9u8vvzizIl5haXfI33kdN6j+cBfxarjbOW1rz54Mdhe1siJb3367U2ty1hL7ZF9&#10;qVkdcjMm58z4XRPbWM7V2cqlh3z9WTePXdXIu9Q6w4k/siuNVU6N1upbnxaM887aKj7DXuk5ddG8&#10;M0d7yN1pznz7qPOMPTnHmdach7gzreo7zZl3P2qutKzZEw0vPlv9l53KVRdcP3PNg+0s+rPeuPqv&#10;9Jll9l3Nd3eGqTnjK3rO9gh36rsn8vhe/MKJ+ub8lxS5315gikOnuelTXy16qGO9sTrOIobYZW1q&#10;ETPv1CsXDevVqbb1/myAjzar52PP2mq1Bz7aWJY1+xlbW9nm1NKqW73i8V1iiYsnz15ZK4x5Odo3&#10;woUv1dQ/0qAm7qi3uCMtx+t9VVsLRg2tPC1YalzyzInBmtO2dsX3Poid88xYnNbZiJ13+o2nXvng&#10;WHf3MjXVeBP7U88+c8Zi9K9Y9cDqr+bYaYGFxyVvldvx7TnrapmfPYy579WoD3el0xzvU3LIe5ET&#10;Zx09/eLId8kjJ751fXCtyzPfmpyVldeaufn6RdOaFt7VXrPHI7xq6K90mM+8Fnznlj8tmF7wufye&#10;DH++Z0wNMM5wtSecqwtNP4PVn/wZqz3z5VMj3mGoeaEnXl8rH9vXGVw/3/FZ2rfgG39xT86r/cYj&#10;/xrtxgnM++n9viHxaVBmXc3X/HydOZy8vi6taatjblp1yHt2zU38Py32/Zl9cy7zbDiznpsYz97a&#10;j3RuP+LMV8/X+3dlj2J32s++x+jt5rIXMxWjr93N+rPnu/95Rj/L3t1Xn8vu232Ks1Z8MeLM1cpt&#10;7tn+U/7lydXmjgY925iHclf3qOfPXvPM2GfPrf7ZuZ+dUXvMPmfco7pzYelhH+zZD4hyq9+cWq3r&#10;UztaziOmuuaO7OSLpa+9wdzVVeczrTNq7d1vzqj1vN2jWOwqZ33W1JPX+pxjp2H+VZaZVrOsckcz&#10;TPyMj7jfrdbZ61+d8xHOkTZ6PjvVbl6+OONp5/1G40in/aaW3IlxhpmffOI5TzFnfOpHfLR2Gs7Y&#10;fnd8dOcPzrteU3eHW83kD+9TQ6yfL7tzaC85U6vx1Ckf3BWN6t3lzH5T69nx3G/ntaa90lss1uWe&#10;sM3b66jO/fUegy9WPXOzt3nnqJWrtlg1xDqvVtysm1eXerWsr3I7LfNHVl0xztm4ufpgdq8v+Xfs&#10;nGVyrXPmzIGlv3biiee8K8yrcvRmZuduH3PYsxlbL089c8Z3bLn2WeWqKa65+vJrJ8cYjD4a+uU2&#10;bx/r4s0/YucMVzTsfwUrhll3vF1+vr+opYXXi3y1WjPfnHhzRzPasxg1rdVSK3bWrJsH+4zlTNXf&#10;zdF88Wdz2GOH616Krb/jNg9ejprG2uKnL4e8+FVOXjH61lZWzNSceerN6a80iz2rty/YyaXPUS/1&#10;p455LPypS96ffe2hpabeld7gu+5w7CO/XH2tmFpqXNXxL+jZ3//+7//+7fyqJbd66mCLBWNt5st/&#10;lW/vqb+apbkdj/dlcH7/s8PNfjNuL2ozPtMVjy22PjXrzs095mJ+LvByiOX8+9///o9PzqWOM1Ob&#10;n1Uzp6Z9iNvbvJa6+mibb+4NcPAFfZf/yqW66DkTGGLOhD1j+VcnxRJT51LTGNslh5y+WHHu232p&#10;oRWnRvP4zrCql1seeWJn0hZ/x6/Wiod++6/6Wbemrd7VXDn6nFP5+F5g7C9ea75Y8dTm80+Oq73U&#10;umLtMzWMtc6w0py9fT3KNRZnfmpZn/nGYOCfrWJ85skxi69HNNQr/socs//kzPs/8e1nzdzUsn5k&#10;J9d98f7BMlab9xiWPHzOxqtnJkZbLL55OfZEi37kxdlfK9cYS878G/GPL+anzsQVL9ZcLTx7qmEP&#10;LBfz879Z/v333998cF5y1ZyxeWz1m3+mP/sbY+lvvOrpnqiJZ+8s72n51OS4tzfw+FIOJbH2KHxi&#10;iy9u51fTPjts8ytstYrFp8bFGXA2YtHBd6nrOZrndTfPdPIay/ss6z6cQWv+s+b41edrTsD7jfUZ&#10;dpIZm/9O1rn9jHc/zMj87kG7mv2oNvHozx4T80+MOX/e+7wfWs7C987dufQ8d5jvlGfeH23mV5+f&#10;57F6LZGz/pE5PPdq9ZlDW0z7kFvNNTGN9eVqzf+Ilj38k9Zuv+anffXZzGdwxvR3ps7ylF+erOAV&#10;vy9ahloNe0Vnh1FvteEd5xV5+ztPe5jbYY7ORW718Hd5aurZj9xqqbHDmReHhv6sEVtb9VrlxGPh&#10;+4cLak+O35w1D3fqwN9pTK44NaibKxZfDPX64na8VV2+tdqdTjliyNVXx5zxXQv/SKOz3NWGO/nG&#10;2mqSYxZrWjGNj2bmQx5s8WpU39y0R9pHNXXoK05r7Zf92hPwmZj3ZZdnWrDWr0wPXn15xlNr1q/o&#10;ywFbX669jF9lV72v9HK+eRZXuGB4fXc5h7qt6bdXfeuPWPve5dr/bN67us/Gn+3Pfcy+zbvHR7XQ&#10;VmNl/YHOmn208OvvYvjFqQe+i7x/YUGeeIWtVvn41uDpayd2FdsPTjXAEje30iW3y6/6mZNjf/tp&#10;rYsvzty0cMRxL/1Dc3PGPXM0Zq+pexSrfYTZ1Sa385cDbjfjLi9fTTWKNyd2ZT0zsL5XouFFnuvO&#10;cibt5JI/W2Lu9j7TvVrfzQ6/MznnVd27uJ5/+858a51RnPUZizXvfMa7/R2dj5q16n6W7X6d1b1Q&#10;wzd2Jvfc94+JmXta1cVQcw57rHLWzuzUOsPv6uowS+c3D6/+Tqf54vWx1S/+zD87p6k7Y/Sd46zX&#10;rn5lfjC92peZnOtsFjV2szRfrfr2mthiZq0xvhr84gU896CGOXnirZPXLxacebmfYZ2hvfWdfc5x&#10;lIfbz8nJvRvby5ng45tXj7gY8jM36xMDnov5uf71r3+9yZPjPc+6PCy46vr9gnZVQ8c8v4iojn3h&#10;4oNj7SwaahWjttbam1j0rJOvLw7rL0iq4S9Jeh7+AhL1XmqQQ1t+8/jU0PK8rDuPPHHN45/pq6eF&#10;o1Zz+GjZj9he+B9daqlvrH1E373Lndrmj6zPr9xafOqr5dxgvHdyrcGr33jmVz3IoQnWi7iXPOvG&#10;8tRoHh+8c/u6EwvXBa5rxq1N/wpWTPfU/u6judnnKFYfjD3Eq218ZKdO4yPe1Zqzzb+vmPv2eaW/&#10;V/dRn97ynZd73tXnW0zrzdUHY6wtb/alZk4cvOamTmtytGLBTBx79NkWv7JqUJsau9xK50quvfDt&#10;N/NTS9ychzxcnhfvKbmjfavVnrPfI3H3I99ePl/OS118c/Km7axqkjOvnTxjOcQTO2M55L16tju8&#10;vM+27M3ztbczYrt367/sz3cCvdff6Z6fzcLcvr58juWY93n+yF1Dw6s69LLfM/pU+0fx/fllnj/n&#10;wj3A9uw8rx9lf//UOa/ep9XrrPfb+qPn6Bw8X33G0G0f9MU2j//okotV+1Gtr+a5F+f40ffjPrTs&#10;r3s8u2dieaZ8RjkTr+rif+S87KWOMZp9pu2p/c1hJGgFfIZtT+Zp/Bn9n9VjNzv7ofaKdaS9qs05&#10;5lnPeM7cPdafuEfiORsaPry7uXxh7fp5Bjv+qmdzK17r9vXDgph6eeKbk1dLXaz2jCP/Kk78XYv+&#10;7LHaZ3MTv+q5u3/df/2pYU0768StrWYiVwycFY581xVM8Sv/GRor3R895/14xvmo9aozmfrOrJ11&#10;56C+e9+AQ10NOdMe1Xd9p8ZR7BwTY99He8Cb3Bnbk167mpidXb2/qIWu+9CiY13NR/tX81HdOYsz&#10;aWcP859lz/o7v3Y3l/WVnrVywa3yYNQQY8z3ElzEPBfwuayrb05rXku+q7G+mtPKE0csBr95Ylbr&#10;xGDIcRU/cWC7xE5cddSGh+9VHX31jGurOfON8ec8s07sXO3pvbQGru+n5eljWeqc9a72O/PeV/vI&#10;Us+8/c/OS7xWPSxcdahzmVvhy9WXZ6xVF1utGR/V1MKqZ648c6+y9Jr9j3rt8I/OfKe3c9nL88Z6&#10;gTnS9PUhRku+66re5DRe+eg6/6r+aM59nPHFOYfWmYhX3x+QF4tdrV1eLD12mKOa/FrxnZu6+WLv&#10;+O7xDucK1rmmvcItBj7PKpZ1NK+13ZlP3Ym3x8QRW9OSgz9fX7NuD/C7dWXeyW2fWWsMbr7WW8cH&#10;s5rBPK+Pfqa2N37jqb2Lr5zLjvtIftdvl28Pz4HcPKfWyvmovzvXXT/yLOcz7hxq+jyo1V8W1JeH&#10;nprkqmFN257k+KUPrH3k+pd5WOq+hqj7nMmhp/Nak0PMIrbPW+LPXH3q4NFloSmfmFmIvcyZJ7ZH&#10;ec7m3sS4F/dhXy16+I3JudDhYokzrp18a+rsLDyx9Vd4casaOfngzuaZdfic4Sq/yoHfLfCrWcm3&#10;Bsb7htbsY6yW1vyu/6N59eHrtxc58+1hTqyxGJ5T9rnji6udGq0907ePs1fbGjn8Fab4s3qxKx8+&#10;fVa9VrmVRnNwVmuVp/fq+SfPxfuP95CYNXXIkzPvs23e9yvfb8VSV1Pf2D7m3xr/2Rs+eftZu2Kr&#10;L746alMDy17cPzX3pk/s/tTDVnOXd287bHlXfM9k6rnnma+mtRWWGp+l3D/WlbnnLCtdtextvMNS&#10;Z1nX5x6Yw1bvjXDyRa565atXDDgx7W0bauC9iMVr1dOqaSxOza+0zLSax1m/crZfvT/3BLznu2fi&#10;M6dxlrOefc8Gy7MMd/XaXWmJX9XMzVmIvcT8Uy3nzOU5zvcS49UZcmbWf4TzYw8/0ryfcaar83j2&#10;a8NnR7vaV2v4ztX85ImZ+Z8x7pn8jPt7ZE8+G7X66NV/RP+Mw/NnD205b//ypA+ptoD61CtITc4U&#10;N19+ffHa1n5Uf+75I3v7CHd1fjs9Z7ZuvNKwJrYYa+TwV5jiJ058dcyBrb/SmbkZ80N2tVsnP2vt&#10;15p5bWtokidnvX3MlWNuhWtOX33icuuv+renWncs+lxH3/Q6A3Y1w6qfnNaaw29cXfPaalz1d9xd&#10;Xt2Pnqc6te35Cv32+iz/yj7EdP+dj7wY86uctdqdZjHTt5d21huD4dr12eXRcA/y1VKf+KNL7Y/q&#10;PIPvfjwT939X+w6vZ2pf+3k2zmVea37HE4cVO/2JqVb94u741egMdzQ+gm3/6sy8f8jN5wfLWcFx&#10;EZurTn1x5sDPPq2piW1fOfJXutS6xM6cODVbx7cvvpjao89TtcvFN68OOdYqb476xO9y5I+WOtr2&#10;OOJRk1McuTONWTfW8nyhM/VX52u/ie1M6h5hij/y1VphnGVVaw6N1SxqWzOetlr1PR/51uD32SVP&#10;Tpy2eP1n2fZzP2rP/uYfsc/U2vWf8+9wq7zzoeG1wpGzD/eOa+JnXI5c+2ntRX3mrK3sGfasvtIk&#10;V54z77DmxWH9LKLmM15N8sRgd3UwLHXfo7/PZu5Ri/ac60hLbGfStwa//pHeqjZnUss+cmaeeGLE&#10;ruwdrPxy6lufthh8Z17hVvNf5U894/LJ2aNW7M4689QC755WNepy9fu68F/I8hc4jMGyzrTfUf/9&#10;+iDfvuJeZVe9zO3OZTcLvKN9q7vjX8lXw/maO9JwvmLUIOfnAffU/20lPvd99f2TemhUB6w5rT3h&#10;0Mfnhrw5ny9ilu+talinRg4czx04sXKpzzVzaoibdfLdP/256IGlBqdz2R879clZt+dZjPZqLvjt&#10;IcZZjM/01XEeeTNv3Xxx1uxlTSsHu8rJP7IrbXJc1VSDnHVzK6zPDRjqtfrVV/cN+McXa9WeucmR&#10;e8XC5Z5WHx55+6gDxudlVVtxyB3x1MaCY03tt+Tmy5y7MPXMdT57aMXUTn5r+mLQmbMcacsXow75&#10;VU78zs7eKxy6XO01X8+TB7b4+mDVlEe9OZ5/e8gVI6cWLkts55UnRlyxb+Q/+ebNraz6aoOpz+eU&#10;/7vu8tkT78/z+xL5xXZe8vYs5ll+Z6/m6izmXMXrqycW2/m9t+DFTF8t7GqOVd6+qxo5Vuewd/XN&#10;iX0j/flFXPuA9yIvpjz94tpHTnP45uF7ZlhxWvW/i93NNff0Xea9M8fPsIc7+/0o1mdBO/X6jM/a&#10;lXine4W7wzgTVh+sPp9P+lPDebQ73OQZw7vLkfszWc6g5+B5skfPv3XyxRB/dE39j+rt+PRx9vo7&#10;/I+e715Xe/HcwYnVgvezUK544rPzW9Xl289YfWz71y/mn+R7Rp6n8c92Bu5vdc+tuWfieQ79WR6c&#10;z+7EqXHVll8fvrNqq/mbb55NPuKvxK/oeACTP+MrWo9gelif1fPqnMy2mqm51fzmtEf9JqZx+xxp&#10;UIMnvhpnPLlY+NW5wp0vqMlRk/xqLuvOPvlwnElMdczJawxuztc6nN3zr97OOoN6xuDxze/4d/Jq&#10;o6kvn/nJe83eEy9Pq+bEkWeRV9OceWOtGsbisM3Vp8aaObXeq/uvK9zU2rP/qqiDla/9C/VjeN2D&#10;+9rthfyszZhdrzQfOY3qTH776oPvHszD5dn39U1eHLX6xCy5reE3fke+fyUvp/nP9Hf9dzPvZkPH&#10;6y6353CXyzzl7HxwzNe6XHPOP7Hkdwtu6/V3nGLsbU9sc9WYvVr7Cp99OKuzaTtP92tenrUVT+zO&#10;wuX1yaWOn7dwzMlvjM9lX2udy5xaYo3lq48txveO1ifGeGKap89qlskpxlrnITcxjbt3fTj6Kyx1&#10;lzhisMRyWhMvzniFNYfl4ky9x8T6athTa35n1d/Vz/LOBQ6/+6w/dZzvCLObzfwR135i5JjHOoM5&#10;sY3lTbvim5P/Hezc05yJ58e9UatvfKYxNc/innv/cpDeXmp0Hn0srwO55qsrH2t+t49V3Vx16q/q&#10;zLHrUe6RL989eX+MyxVLrnV96n2/KLc+eC71plXffLn69jQ+s8Xra+U2bm/81sQXY+7oMwhMdfS1&#10;K71ZA+M8O3/2cbYjq+YK4wyr2syh0yW3eXK9rDkDNc/RHJriqo9vj+blTY5YbTn1qU+udbWJxaz0&#10;qPl5SZ09iaPmHu3VnLr2lKc1/xGr1ux1R1Oue1hx7VMLr2djbcW/k1NH2/nu6MBTQx6xOaz3k186&#10;8WJP9oQnHp88v7wCT67Y2tblYelBDSx9/DyiRh/y/G+9yRfXWeWJn/fAvJrE+uhzkeNiHveLJSav&#10;pjV5b0J/fqkOPkv8n5A3LfehFasVq3U2YyxYr99+++1tTmNnhaemtWoc+XLh4bPMlbfKWZdH3P7N&#10;W1txzB3ZVX9ys8eRBuclvvuVQ47F/WJNjHtTA1xnsP5Gzpepk9LfXObjOWT1mbEHOiz7OCc5Z8Jn&#10;yUGzc8p9R/19r6s57Tn15T9i0XIm+erbz/zOrmZ1zytO8bsecwb1dvhdH/Ltt8NVd/auBvdQvXLA&#10;yMP3+fbZIQfeGCzvr1jyaoJTB1u8GmDhYp1HDezUeEssvthnUdqm7MP7H788iQafRSx851LbeVaC&#10;rYGXs8I+mrNHtVc59YszNy18LmfmHrnMG1/RAztxzqjOxOzq5ucc6thHnPlp3ZN71Pq8qQNPLayX&#10;eXDk5PvM+/rg2REDjrrPPBry8L96Md+v9c86AZ4/1+r+ty5OK97n2/yrrP3u6ncP+tqpSZ5r5lc9&#10;xVrbaVr/J1ne/1ycJe95vueS532x77WcHXXPUO53tczpM4Lv9V3nffZc/8/euW3HbuTK9jx4////&#10;7vbD6Sl52rFiI8kkq0oXL+UYFIBAIIBMsqokLXXbva90vY9aeGc1amWNmBYN8j5L+Mk35/OXOTSI&#10;d+ew57/Reg6/y1m4Ty3PD77Ph1as8z5v5n2+1MtnRK3E2qduqoXnveka47f/bLfBmc0mDgamT72c&#10;xM50zWfNIzrqndmcPXuf1T0z7z4nzWkmMeuMqRebtK5i6mpTW0xNYvJc+JnnhxRW1lvHg++Lozmp&#10;IX+yaMi1/8QTyznpnbVyVtZeWTNhzpE8Nc0Za8GPlnk15YKbAzMvvoqt983IeLJqkMtexOTsRcxq&#10;zjv6z9fMZ619zPezIa5F0f7/qP/aX83kWQ9m3npzxisrL3Xlkmtdc2fWOvWP+I/0ebWu87Mf97Tq&#10;Kdd8xlP9Si/x1FBXmzl9avXlaVNXDG7jGeurSWyNvlpaa1Z5X6tqUmcNfuLErMTkOsc74/VfnaH3&#10;lXH6TETM1Usemr0Pc1nXHPWSo59zwuta4saSh45a4ljXUU4ONnvs1mT9R/rMyso57W/OvPtKXC7W&#10;z1L5Ysb0oNZ6Y/IsYufQ106vHf9x9716fq34GZQ9k28/+8vTytXK18ozTh1y4Fzy1JGXdWDw5Lpn&#10;OZkT06prbVo41mK7pmuNsergU6eWMTZX5sGtbzxr8MnnfnmWdmrVTS7YzqLmjGse7sTPvL69nclY&#10;mzx8efjGcozlpAY5zmlndT01vjbsAWZf+VpznQd3dY5a76k6crBi1h9Z6444q5zvS2hkX/qnrr5z&#10;GafuUU4edV4Tlrr6aTkzYufb6SnXfmnVPsMyP/nOMeUmzD1krmfxGZTT++hYHpZa723i9qA2Z3ae&#10;tL5+ug8ceandvnVyux/8xLKeGlf6YmmP8kf6OR96yXVm8YzBiD0fYlbOkf579v1r9ljhq1r41svp&#10;OHF88lgun4d+rnIOX19g1mXefmJwWFp7+LsRedRZO+lanxxq0WsMHL64FpxFbN571D35/ogZ/T4J&#10;nnsHsx699hsjnpZzUc9yrhXXvP26Xg2smqk1YZnXT5492LvLe+g84M4k58iqSY29EqO2Y7DskbWd&#10;I7aeuZnXmcm54HAvuVz2gE+eC99l3hhrr8Tw0SVHjYt5ki+nsTxvasnLmfYuB9szEnsG8tTLfapv&#10;Lq119jYHzrIWX47axOJYuZ6FcfM8d3vJUwM+mDqJ409LTWupx1/1VsO8sxiTT1++s5pbxeLWacGt&#10;BdNnfnxj+Svb+qmrDljiaGUdPmdsz+SCJTfnSF76ctxL9sse4lnrzGpM9x4O7915r+Grbe1R7J6a&#10;I65ezqauOWPmmD7vzNND3R0967DWJYavJtY9aLtGnLrMpU+OldwpfiPFF++PdWiCee/FW0tcG5J/&#10;u+b6PtvD93Vn8L3WWCH3idU3hzZ11NDPvL218jM/6cnDkrfeOnB6+bzIsXdqilGTa9Ikn7XJf8TP&#10;udVZ9Tef1nprzBFzcRYseeaJyXN/zMlNDn5ryxc3hps++YzNZ515MPlgcqjxWWc++WoRgydfLTlY&#10;89ZrxbXi1Pj9KzlxfF8v6tpfDji+msS55K3ycI/qUyt9dcU8t+7TPPnfwTr7nfP5Dvu7M6Nnclbr&#10;c5B8sIzPNDKftbv3I2tS6xX+tN/u49zORZyvb89Gra7/zrF7co+9F89EHB6XdVg54uaMrf1o61xH&#10;fZmx14Q1598YH52Xrwfv7TP27zn72YmmGFZ/6nWUm/j/VqzP6ege/lvOIO99+uxvFSeOz8VZ5fMs&#10;5jnxzPNsrpaviVU+e06ct/9s95S4gk1NeiNnelf5Z3pX85/df3dez7ofmt36qzz7dd0Kv8Kb3ijy&#10;BTHlW38ndlbPTEutuUmHnPPgN9f8Kmce7d2ePQd19lXDuLnEnbsaT5qJOYO29ZOLf5Qn55V11miz&#10;l758OVpxLTg1q7w8bepbaw67q5M1d/yc4079d6u5u1/vx5V73Gdzt3frTHFqpz9xfd7cU3NWOLyj&#10;XOvIP5tnqruCoe+ertQl133lrKmbOHXG2tRKP+fSt1fzjHc05U520p94d7Gz+e7qPruOOY9m9ZyS&#10;A9bf7ILJ0TIrfl/i2NTXB3ephZ3y8rDmd7hdZ5/USc4RTs56ZuAy1oo5o7zsYS4xtTOnZvPOYupS&#10;Rx87aZo/0zWffPT4YUksf3gCE09fHe00k7m2V7hduxt3j6PZ3R/a+NQmX63Educ449lbC9/+1mZu&#10;J7+qE79i6e3+r9RlTe+n497f1Cf1Om8O67XigCdHv23Xf6d45zzdT95ffa2ctJ6Tv1yBy8UiZ62f&#10;OVMOLN9v1JdrvGOtoTeLmMs5zbeWHPHkpZb5tOYTa785xN3TmsZzFn31tOJatcwb71hng4uvRuKt&#10;Y18teX2sGtaZIzYHxnNibM767i/PPPzUJXYld+IkJpfaxNVKK7etde6H/2cKMP+QAT6xl7h1O72n&#10;ORJDyz7Ol/n0V/kVnrX6zn5U40zUyMenxjpxrXlsLvJyrM385MOHa52cjNMnL9/3MHvBm7jec3L4&#10;8vB9n0S3a61D3572VyffJ6l3FngseK7sldrOYx/4PH9ZO2nDc2a4XKllvZjctDmv9VhxLb1YWZux&#10;vnx7G1sHb1rwkqOvnWoaaw17n/HMd7142yu8riVezTVxV9ikIaZd1SYOlzPmss77P529HG1q4aeO&#10;cXLMa1NHTD6xGLx8/SRHDbg7S35zG++4+TtxzvQMPXu2VvaRs2NbZ1WjfvLBMsaXt9J5Fp698HMO&#10;e+QscsCcG6yfKXWw1ot1bJ/J2idz3Y/eavdrzl5Zj7/Cm/dozGzZyzkT2+0x1YD5B69oJyd9+3av&#10;Cc86/eSJtdYUWzfVgJm3Nnnk5OB7wQX3Il5xUw9er6M8OXRZ6athzjjtUU7eDkduW2ud3/m0zf9d&#10;Y89ntX/PcZX/bviz73+e39lZJfcjzq33ynw5Q8biWH1nPNuXvN/BchZe7Ld//sizSv8zzqbv49kM&#10;8j977rM5X5V3/yv9O+eC5lndqu8KX833O+J9Rh3/jmeys2eeSc7K3//g93PaP7Ps6F7hjH886WBX&#10;hJ7B7QPow3hGj9bIhxX/1Qfe/R+Nc/67Wq0x3X84nk/y8eGv7lVyV5ycG/5U07XJod5848bk9Y/4&#10;OQt+1hiDtZ51/fwk1xnVwSamRtrsj68eHP3USP5qRvXP8vbAZg9xML/5AmMlz3nfM79+dc7mwzI3&#10;1fvLE9XkGmvVVcPYvNb6zotrO9+xes+09LD/M3V/V63de3bEy/uR/tmZTvfSPqmDD27uSHfSPOKr&#10;fcR5Vs75ndH4TH+Xd6ZjvvUy9twTS1+NHdt1avfnwZlW65zxzd+ts/6u3e3recA/qpGH5Uq+uazP&#10;/LSH5GZeXEtOfXn9WSP+LNv9Wtf9N06cc2deXO3UEIOPn3Fq6JOfzuCszvqVpd45seqJGa/qVzj1&#10;qYcOr7/cQ2qnb+/UJj/hyTnyr9TucM/mnWaxJvXxwXt/ciedI+yozl5d7zxa8qmTeNc2d8o3NumB&#10;Zc+u6T75HMlNje6BdmPWqZ15+DyvicEj9jLWirc1j332otez1tkZ7fbJmfQ9k6N7LLf7gOdsxhPW&#10;tcT2XOlb03ljnjV7aVO3ffXaOkfjxkd5c85kzZmFP9WKndVnPrUSf4Wf8+lrnaPPIuPkMp81zkoe&#10;TJyY+yxX3spal3kwlr3NiWvNG8uzFlwOmDzm689Qcv19bdZmPf6VZV9q8LnQ5spc91v16Dp4WZua&#10;5OyJn6t55lJLbMXN/BkHLhz1m09sHg6XmH3UsFa+7y3U6GvtR62+PHVSX569tdTYTw49uHh2/Jyz&#10;B3HXwGWp+Rb89ws86/IPS+wnn3oxaq0Dt741rUk8NRJXg3wucbCstX9y5bRGc4zlqWVsftc6l/Xa&#10;Vf1Z/qiuazumFsw9qSXP8zTWiss/snLto80adTNHnc+r3M6Ln1nqfKbhOpPWeucwxk49m0fsrGpa&#10;h/VSV47xj51PgHNbrekM5WPJc+X720prwqlVL/P2nXLy5NCbpRbWy3qttW3JU8P7ba6zuuRSv1ro&#10;cOXrQ8yarCeXsRytOXivXDlv9rE/GP5qjuRZ33vzM8lnqGvkZw84XN57tbtWPK16iembQyf7mW87&#10;8ZxBLaxa5rSdSz05idFfXXA56ud8YvaQm5zP9nNGZjH+7Lke6c8eVmctvrtPn2/rei7wXa2u/aqx&#10;e3323s70PEf7Gz/jnNBSN/XEtJ0Dn2rFnFGb9V/Bf9Zc6vQ5TTGYuJ8teRbk0NNm7hFfzUljNf/E&#10;PcPc28Szz5T7N2Lew9W+Gz86uz6frO3nKHNd94qYfldmf8UMdzQ9p7xP33Efd/ZOTe7Vs0gt850T&#10;T66+ua4xj5WT2FX/7z+eRMxmd4StdbCMrw71mXz3/tXnd86rZzXtCyz18JOXueyXuHwwcTFrxIk7&#10;JwebPPEJM5cW3pF2cyf+Wb15bc7WP0z7zT19p145z+SnNnl6JpY++Y7BVmuH6x7VsKbnIJ9cedal&#10;zVz6WQ+fHJf4ETf1rbUuc2qQ08+8fubkTnryn2k/qs8zZ24t96DtfMd53pk7q1/lxVe62UPfGuNn&#10;WufQZq/06dnxag61VvkJv1Mz6Yihx7xcrS1m3hpt8tMnT03at+CvL83NXPvO0LixfYj1tVf6qKdV&#10;wzi1Oifnx76fAGe1OiNwL3jJXdV4rt6D5OmnDny5/sJajcmqoZVDrI5Y26xpLrmVhlw56ojTB6y/&#10;H+n+GVPL1T1TM/lnfuvId9aVhbfTE05+f5X65vyhftIDc8aexZz5nkm+PdtmfuoNPzldb43WfNbo&#10;N0cuFg55ruYbJ//MVy956mD17Zm8I7/30LG1uQ8w+5nftVfr7OtcWZ9+9l/hyZn0yFuLXV3yyPM6&#10;kJf6uz61Z2uHc6Zh3vMkTp8enoncyeYs+lr4rZM9zGMbB3OhoY48YzlYsFw788vvWvH83Mme7ctP&#10;HGyle5ZTL+20H7Hu23W+P3t+5rMezHiVFz+zq3lW53HGZy5nTw38fs2ZX2k6uzxjrD0Sw/fzyxot&#10;OWvEiFnEYm/AX5h+WmvAsgbfZ5A/mOD6448//u7pfVUra8Uesephc0Y0wcxPPeRPtdZbt+Ic5afe&#10;6pjTOot6beWBpy/PZ0ydiQNGXk5qkcuL54nLPzo0znr44K2T+s4Hl5U5fDV8huTLRT/nUgfcZ0sN&#10;c6nRvhyt+0seuZzT2XKv1mudl7qsBYfjlTl8cG368sByiSeG72yrfPONJ3727DzxlE9MbewKTw5+&#10;92ks8+lP+j1j95ri1Mz8mVb2x/dKjav+NIt9zNknY/oY42cNPjkxXzvwWOLpZ82k+1Z444ta9sy5&#10;bsg9pcS9Itbz7TRwLztcOMm3H9b3GvO8P+nvaiePWs/XPpkXS575xphNjDp1wVj+v0vzXmRerbTW&#10;iR1x5diXGN+ebdGS8+YU35y85OhjO5+5O37quZfcR+ZTH9w9imedr2MwPwO4D9QZU0cezMs6c2pf&#10;sWhNq+eFk9z0yeVsxLmY0wu8tdkrefZqzudPHfqZE8OCJxeOV/LAeubMr/STc+Q/Wp970z+a92iW&#10;r5ZzP4/OdXYez+rz6Jyvqs/9p/9ov9R65Rmq3f3Etav95HuhHGuw6Bqb/51s7p2z4Moz4302OXk2&#10;Kzw5u/6uFrx8Fnb15f3u99tz0O6eu/y21KvhfcHmZzc1yZMP/pH3w77OSf/vsJw77Xfbw91zds9X&#10;663jnLzEtFc1r/Lf/njyd7lRO4fTZ/FRN2KajVmyv37PONVewSa9CUMzP3iJcyZ97KqemlzyrCWX&#10;fnJ3/FWtfSYNclmXcfpTLVjWygFLfNV/haeOPvaML4feZ9ycL3uc+eiqnRpizpBx8qbZwMS1qznU&#10;tcZ+zU/eKgeOzmplTj24+s5gTC5riK+sR2qv9Flxcx8rzhnumZzxpvzV/Sc/Z08/OVNPsB1O196p&#10;SQ1mVEObeXz3sco3/6Pjs7mmPJj7ynnBJ35y9Jtn3LrGWnnqtCWfXP3mGcOfNBM701Dr2Tb38mxt&#10;9XKfYtjeMz9siVsDR79zb+T40nuh1vq2lrU2eGLE/CMGK/H07fNG+otHHvyj1lk/53WmPA9mFJ/m&#10;7drkt85Uf4RNfXMvmXeO1LN/Yru+z5t8v2+1P7EcMbnYXSxr9Ke9mDuzeSZH3OzhrGJXzm2339Es&#10;V3LO+qy+ZzqeSc94ViffeSedFYb2lFMzrTzszsUzK08dY+yr1iu0p3uQ2Oocz2Yxr/VMJj05WH34&#10;+M6CTV+95lkvl3z6XWe+66zhXuNzyVHDWK7WvDXNM3/Vqq/e1fqsUwsNffPGZ/pX+Ud6aE19xe2V&#10;Ft8YbX1t9lPbGq2fSVM9HOtS65U+/Xzm6EPsHMzKRZx/+EGc3LcgvuzswT6p4/ucfwTXOtmXuoz1&#10;tTHO/3HhcLU+xB3MentZoxX/P40vAq2jvjLkGzOXuPcRzAtec4ztS7zqIdd+qWcNHC8xn6fsAZar&#10;Y7nZQ59nxkUva/Gp89kWt855ej7z8tVxBvTIgecyryWnr4Y14PpatYizN7ivC7lZb502OWDG5ttO&#10;eTBnn/irXHOnOPvp7+gd7Xnqo6Y2OfYFI+/VnDwHfbjeH+vVsxdWLDWv+FmvbtaDeYlTwyVfm1py&#10;f+z9E+j3HJU8f/Ocf5593htrJut9I2e9WGtO9WDy29+Zgefbevj5vKeeWuT1M48/rWkPYIlnfzSM&#10;talrnTZz1jLfsxZ9cg60c//dx97WOGfG+uoYOz82P3vUBO+azJFPLWIWnB3eO/ufr11jZuphLmvg&#10;+XwlLhcLhyvz6muTrw/fZ9XPzIk/YWoc5eSsbM674iQOn35c+p3P+N/ue35n9+As7zPAeZ1xv9OZ&#10;ej7aZ8/uWanv55h9wOGYF79qqefyc4N6dO1nfqXrnHfzq7qPwtnf2R6OZqH+aE3aWcO5+/6ITuaI&#10;p3rwr7x6D8zKPr7jXu6es3udzuKqJhpeniOW5ybfX/ucqXGOqz0f4dPzGft+ZIartZ7Td5z96l6T&#10;777P7teUB8vnj1i97DH5zzjntz+e3G04DSHWm7uyETUm+yydSfsrY32ez5r1ru7Ow5baPlNixuxD&#10;X/vo3nZ04DiL/YitnXLyjiwvXjTUV4c4vylBg1z2tOZInxw8l/qJJ5a8Hf2pVg2s38QmdlYDF87E&#10;cy/a5OinlZf91cdOeeonXI3Mw0sufuadJTnqvNra+9V9nql/55zu1Djz2Rnl85vc9NV6haXP0f6m&#10;/NFsaB3lX7GHV2i6D+2qh3vNM0y/z6/1rFe/48TPauWmzVnEJ8zcK+xH93tkDzlr+n0fu4f3rS28&#10;1CGWg88yhqf/nvnn6wrn850ctdlHn9yq9h/1tXdWO+XtjSq+M8hNzM5TDTlr1JC/Y+2zw4WTM1hj&#10;/8zfmUU9Lb3yvR8c3fx+DWy1h57LuPfQMZq9znocaWTOGdDXZ4/4yUtfXs+UGlNuF9vthZ5cbM9l&#10;zr6dF5c3acg5s31eR/xpjsRyjvR3euRe9JkFn4t7K56xeeeWs9PTmq9mp9ndV8/a3FXcuHpadOWA&#10;4bPwvcybm2zqvQlsfDmrMa9NycZ6JrnObqyVT9xaciY7cVPLmsT0s1afHBexNnPoWa/2mT3j22tH&#10;B66fIc6ltT77yU0MHjF1XbvC1J7y5rCpd8bNuvSdTczZ+Zz0/QdtcC5wLv/fqKizBpsziau9slmz&#10;4oAf6WcveYmtdOVoc5b0s765xnKsa9x8W3ldZywfHhi2a+AkXy64fCx/jMrlfSTPal0wNbDGWvjW&#10;aNHEzwVmvbgxlrzPmVwsS9y61hZXR13nMY9Njjz/CNh+4sRqOBMaYs0jxwLnck6tmHXv7PevicG3&#10;h30zb4+s3/Htv8uF5+w7NVc5uSf75Iyegbzk0Es8a3ZmuMpH01n0sT4vzgWWa4XD6Zz32Xr3Zkye&#10;GusyL8brBBzLkmNeLS35KbfCU1MN7aRj7rOt5+Acr5i1e2Qv+q16rnDrdywaR/3VyF74+fyuNNS1&#10;FtvPl/pHVh056hFPvcHk+P8+aIyWM6iXNnvpa5OX/jSD+aOcHCw9nDFx66dc84xzXnyvfJ9IXf/H&#10;JdSDn/WyT1r1EtPPecTSZj+5WnlywO2F7wVPPLni6mjVMV5ZNc13LH7HMoPLmY2xE5b5I/+R2iPd&#10;75jzLPK8cx++lyW28nefm1X974Zz9p671vvBWYg9ci5oTDpg9PKaekx1E++rY+71FXP294/dw/PN&#10;+9qcZ8S7e3zlPd2d4Rn7/bdo5P3IZyT93mvWdO4nPj4Bzu7n/I7PyCzPID8jeF5+L+CzKS6/Lbwz&#10;Ttdk/Pd/tjtB/UfF1XnUskEP5FGt71I/7feRG/2MfU/PQ2M9d8c9h3n3phVv/hT7fFjbnNQ643Yt&#10;8UqXHNpccuylzRe0GHUsa96j+evEAcueWZk9ptrknuXhnnHMY3d6y3cO68S1ahnDF8MX14K5kgcG&#10;B0xu5tOXq05aNZKvXvIyn/iZr75WPnpTH/Pm7vZV5xn2zgx3anJW9w/WWsSZzzq55rFiyRM/0kp+&#10;+63pL//s23lxdKaeme9enxlPc4H1/lYzwpOb+xbrOvGpb3OJ5U+5CTub/UhvmumIP/W/gq1mnea4&#10;ovsI1/1iuXoWY3mrXlkr189Uang9gXuBpW8fcPzMga1W1sExpj7jtyC+JM9+kX66a79JOPvLY358&#10;L+sydo9y5UxWLjl7TDzzyQfLOOsTn/TkYs+45HlO/EVS1ljbeuL2NpYHnjry7lh1UntXZ6oRc+Zd&#10;LXh3aiZ995Q550ps1Q+ca6qx/iwvr62fwY1nPPW1HzZXx+QmLGv04XmJYX1f08pp3Y6dW75xaqff&#10;9Zn7aJ9ZnzGPGlr2gZ/xdC6Zd+9iWuqcM618MWPrjNua7zri1TJnLbysB09O5sQnbfVWHHVSP3Ws&#10;d57MWZtY8rumc1n3TH+aS31yvP6wLGZyrvTlt5Vrj1XcdRlnTeLt7/K6ruPcK5+X7h/cz0+s/7kv&#10;+Sudxs9i9wGvzw3MPLkrva1Do5c6crTwzFmTObHkkefquuTe8VvPOcC7pzn6OAu8/sPJP//88+0+&#10;+gcY3FeWvdRRAyvnjfjXF/n5rMC1Hpp+1luHBTdWm9iLevR7gVvXFq598c1bo82Z5NlXC75a6mY+&#10;++Lbwz1MNdR7DubzTMmL42cPYpaYPOP37N7XOzUr5UkLzPmsS5655hkn1/ojqx4cfOux+tbL1XL+&#10;cM7um1rW2at1jdNSO9WpiXWJESduXoveUV7erkUrZ7QOzGdULO1Uk/lX+Tt94eyeEVw1qcm6zLkf&#10;89bIOTora1dWTfNqEk+5xOXSf5rBOdUx1qKlhhZua1mvpS5X6oH7vigfPRY8ZzWnfSP89UU9beY+&#10;wqcvc2nv9rQeLfXQEsdyufSTa04rx3iyO5ypLrGegZh1pk3e+5167cNLLWP7NJ+YnHPJS42phrzc&#10;KZ/YLi9rznw1z+ZER441Z9rfJc9+3Fvu0/lzvzv3K7WyVr3vavuc7u6jz8TzAufi9Zm9zNsvc2JX&#10;LRq5Mvbzgbx4ziCW9T/+ryfgGWkzy1l6nlryEzfr7vip3/Xk7vS05kibXqlPzRm/5/uuce572sNZ&#10;3hrOzLMGo87/8aGcttMZp0bz78T2eLbunVl+aq6fQN8/410lPp/4jOjfR/bzsNJN3oqzmuUPClIA&#10;otiuWNZbk9iquRxrVrzPxJ3NWXsW841fjVf6V3W+Cp/9rM4G3LwcbZ/DGZ77lStGjF5rmt+xaiRX&#10;LC0+K3slJo4VT80jP/vIEzO+Y53pTu1UkzMdabt/+RmLoe9ZmfcN0t6dtybzvLHKE29e4u3z5mz/&#10;zIH1rJm/46de1k/zZx5/Vdu8z4iZjcU+cuW+OreqyfrJV0frD1/GWmvtY5wWbuanOPlnPvXZH+2M&#10;s75x50gcXzxrP8p3lo+cYbcXPOZzRq31xpxVc43JwbNGm7VTnjpXcsWeYdV1ppxZ/Qkz9yzrHCu9&#10;/uXoGX+lA+5e5bS2uJZeXZP9MyeO9crzk5sWn88kV/LFzqx9z3jks7d8MM5BHd/vyE+fXTlj+uph&#10;7ZMYvj0SX3GT07462tQQowY/99M6RzGaXJ6B3we0vjy0pjmssxf1yRN/lV31yn3ImWZLTJ6zmkst&#10;c1ds1uvTi8u49cS1OZtY10zxLjd5+lp0sz+xudxDYs3JGH+1Ug+Or121wfC5yHEl9hbEl6wL+Nu6&#10;fT6rjchz/5OFwzLXPnnP/4343y+tu9IQV9M6rJea2pwjMbXIy+F9J3F9LBxj5s/3SOvRl2uvu9Ze&#10;ahunnjmwzIuDJW5t5sVSw3zmVn7q61OPnzpiqWNe65lSq5Z8OcT4XsTJlaclv1pZB8cacWL91GBO&#10;ngFzWvnqZM0Vnz+wY6Hrs2a/R7XVxU5a9AT3gseauOLWZIx/tFKve1GXZ5o6WSc+Yeau2txL1toD&#10;yz9gsBIzdm5ifC/z4liXNdxjlrrWEsuxRgtO3pqJq441fP+cetTQ231ljhq1ExdTE2sfn1Ww5Lk/&#10;dbCZTw181orznv1VX+zI2lsOr2Xfd5jFebTNBxfr2axRu2PrzGubJ4615oiT/Paphlv15gAAQABJ&#10;REFUU8Mc+wVX07yYsXwsmPzEJ9/73zrgaHjeU619fFbgpI75xFY6zaF3Yu5HzLjnJ3Z2uWmp48qZ&#10;p5l2MHSdA3761tvb+K7NXvR5RDdrUzdnS07i7TOLr0ufFe9BnjE5NNX1rIyxYvaYMHO7tjW7Lvt3&#10;zr1h2Yv7tAacK2N5aJFz6WvNZ73ctMnPPvhcnrXxkR6c1Gtu5noGanOtuMnBz9//EKujBcvVM5FL&#10;Lnk5zpCYWtSIy590kp+91DaPTSy1ktP+EW+aK/uYx/rsOUPuD3/qY33PBM5zo272bK651rf/xP8I&#10;7LP7f4U95v3F75X5zhlPdeTE+75b910sz3nvoeOzvRydY35/nrqeH9r6mT/r2Xk01MmcmJYc/iO9&#10;1H+WjnqPWPaTe3xEK2u5f+iutOnLM8T67PN45J5+9ux55l/Bz7M8e7bO8pytn6fsDb6Xzxd4P2M/&#10;94RT2Vt5dpwt63c4P/fqKRHnWYjvWJ5Fv4/0+TzTyjNOf6ffHytxN2X+LKaZnPStd5iOxdv25omz&#10;tuOuJ97hTHXWrnKJ0+PRxb5aJ/f6qL71anYv821zrt0aHt5cfjAnhq8elj7ORi59vzlc8VKH2lzW&#10;Jpba4NYnJ/3mm+s6eI3BBRNPLc/FnLor27yjfmhkryPNI96qx0oPPOc8q+/exImpJUYsljOQB5fn&#10;HCsu+eQ2v3PkpwWP5x27WzPpgGV97mXaQ2PWgl99rnoetRpfxfDPasg784prftVnha/05Nv7jj41&#10;6luvFbfPytp/stZkn9S1lzxzWnB15ezY7LfDb479e77kZU6+eT8jxLXmszZ9eF6J66uDBeMS0ze2&#10;F3bCxNUm5rXV3M7DYyVu3LWNm89aMbi55JjXJmfCMr/yqVNfzqQ18ZqPDryut9Y+Kw7Pihws3yCz&#10;1FPH+uyHn7GzpVVHrGuIWSvcZznr8VvXfFvnb9y+vp+TF1PbOGeAL65Vm7j7ick5s1nvHNR0r5VO&#10;8qbenXf/4vT0mTA39YLnrPCM4eZ59QzwWOCdc4Y3wn+/yDU+shMXLHtMHDWdhzj3nfXkWhMslz2o&#10;4xzkyyH2gpPL2gnLXM+UfP3WFsdmDt3UM07+jo9Gnps13Qt8whrvOPdvzlnN9T7kORfvbc5JjTi+&#10;lzVYVmo6t3Xe33fm/BVd6yYGeVb2mXivxOjde8q5nTFnyD05uzxzxtbJo5f6YMbwiMUyVsM6Yv3p&#10;/Yac90deatCTPNaeWLi95MqDA5bLXGJHvn2c8YhLDv1c1ot3LHeVlw9PXy4YvjhxL3LmtXBSQ1yM&#10;OP3M6ydHPbGeKbXkplUTLH1ilziWS03zfZ8n/lRnvd9Ppa4acNQH4w/afNbwp1p11DC2X1v15WGd&#10;Ny11ctSwhzG2MWN1kzv58JqrRvObR5yLOrHWEJdvvnHyYObli3sPfI+x3hpwLu6XGLXGYF6tbQ8s&#10;/Z0Bvrm+f2+Jv77Io04ffvryfbaI8V1y7S2uNW+MFbPGnjkHvmcgjzp8eemnfvpZ6z3IGbJ3cuEY&#10;N5+Y5TxYr/fM//2qFjxWWnLEcrJaXueMV3k1Jt1VjTi16qffWsSenznrUstZJivPOi24OerwMwdG&#10;b5Y8OVh98vC492BZox4cV2L4xtSyjOXbR9v69gRf1aqV1n6Jte98zQUXa18N88TMlq9pOWl7dnOp&#10;D5YxPawTFyPmnmRezZxN/qQNllz24X1WV025fX+ci7z+VJs6d/ycE/3uYSzPWMu+3Jv9PRs4+uTU&#10;wCdnPvHkJS7XWiwr9eGwmMeVGsklb866zquhlT/VJiZf3c6BO6Mc7VRrTpt6YOLOR8zr5o8//vgl&#10;5/7kY61BU9wZxJJjrmsnjtwpl/X68PStNVbD10nm5WD11SLOZR6sc/awNusmX37qpG+NPOLMi4t1&#10;bP2Zpc7a7tG19mr8O8S5R/zeS8bps7esnfYqv3mNd37S+uqYe9Kyp9197dT4GoW7ow1H3Wef3e6+&#10;rvR9heZRf8/Gvn1e4kcaV3N8PvEz4tQbLe/tVd2r/O5/tX7FPzsz+1Kvf1az6vUdcfesde/Ek7/a&#10;I1w15BCLqZU5fPPiz7av1n/2vK3H/Jyd55f7Eeuaf2PMXtm7nznu8ewMyMuh3vNLzO/RU9Ne8PDV&#10;6XprJjv+Z7sVmAoas3niV+qz7oq/26N5PS/xZ6+e6VXzvGKv/WBO5320n+Y3l5l7bmNt1xiTR/+M&#10;J/+Obe2jnnJzJrFV77PzWdU9omst9m5/5npmvTN5dmnp1XOaJ+dKjnpXZ7Ru0hT7TNvzfeYsO72n&#10;e7JTd8bZva/Z/0zzTp45Vvfkbu/UO9Ig11zio5qdPabmGd9e2qv9cw/WYnMGtXOWrEt88lM389kD&#10;3Hjqd1RHblWTuPpqZU7sI2zOMc1AHjx5d+Y60lBbi37PYi5x/KN4d061+f4m9agnxwV+lrdfa4ir&#10;ZQzP3mDpd+wM4lnbdXBWM5DbXeiq/Qy9s765R7nZN33zac1j+cFMPb9vdS9ZM/nNU3fiXsHUSX2x&#10;1gHPXNbIFcPCNe48cWqZ13ad+LPtagb7a+krVwuWeeIrq2s7vqKVXHRyRnNiWnB9bPvG1juf+plv&#10;nxieNWq03c2nfms8O3Z/6rqXnqFj+Vk/+da1rjg6nou/eJ5yYLyPyLW/usT41k54/rLIWeVpU1df&#10;6/sYsX3SVzNnTD9rEtfPvD3T9ozmsn6lkbXyrX+GRXPVG/2dntRzj9Q5qpHj7MRcXSMOz88ka7Dy&#10;k2ceTA48Y/PaxNO3Ftu4tfYn9vsbrX8E43OvRs5ivVbdya44K3zSOMKYDy3nPOJmzhrnyPr0s2bl&#10;T3wwta3LeKqRN9nmq2Uf7pvvFebQwfee4stRz/enrnEGcHP2ylzWk/eyRms/YzW04lrxyao15boe&#10;bmL4HauTOFjG+lPvxoytWWmBez/wrcPfXdZop7qdXM46aTR2pJnc5KUPh56NZe1dX81pT9kT31iu&#10;dmc+a+/OSR3333lTRwyrn/lX+nkG9hFzFi24OblaOFNOTCsf21jG9pRHTkyemPhKe8rLRUM9sbSd&#10;U0vb+ay96qOFrtpX66lDw5nStqa5rOH5zPo7/bsGPXrYXwvPnD0zh29ebmtPcWqQ7xjN1bKnnKwF&#10;8/Ov6+VPuBpZL59c5q0X04p/tmUeZufSz5lyXvdo/qjGnNyPsM6fM9P3LN6drfe/W/fD+zmBnxP4&#10;+iew+/r2feYZO/K9qXs/s8cz5vzReO0JrD4v+7noKfz+hefFZ0Y/uWCu9MV+7HwC0/l7znPFvxf1&#10;LK4+P56X9XlCE6b+lMvaM3/848mzomfmH93A2Sz5yye52dODNLey1DQ3dVZ13x1/ZM9dy1lM53jl&#10;jO6eedYxF1diqxnkTHs5q5ny9lV34uxg1l+ZC135XW+80/sK55m6aKWeZ+meeq4VnhrUdAy2qiXX&#10;q7nqNd51z4i7x0f2vjJ/z0nsrOo0R/yKRVMd9adeVzRX3Oy14iTuPGA5k/MmV/8oJ+fIdn32Parb&#10;zbX+VJec7J/4VCeWNXmG5I80Mpe+uml37+WOTuqe8ZOb/lmdeW3W3vHR8WzVNE69Ccu8vrzUNae+&#10;cVrrEtNf1SXOD3sZp3+kbY+08LlWGqknJzF9cqkjTq/0u3dqJg+fS13rknOkfVan3pnNfs561HfS&#10;cx/Wp6Z8MHlTPnnqiGl5LvgjgczjG2PtM/WQp95H2zv93UfXirOHzCVOjphzazxr4PUi3zXNOYvV&#10;0J7xV3nrsa9c7HfqMWHMIY7lyvctMXh9/kfnmprUni35Z7zPzDOje9Yyj7ODcSUv5wWXK55Y5tKX&#10;y/m7yNtLjD+uzLnA/Z2D3NawNu+53JxB377WYe3p85E9Mq+vFrFLDWNs85LTOeum+TKHnzrER1rk&#10;c2WtdWDiiWWdeGLtw1Enc9a2hQM24VO9fHpkXXL1vYfJzdnsCSYOpq8ONjH8FU/NrlEra32uqcHn&#10;89TnT32svhormzz8s7XDaY08h85diT2Hoxr3k3Om37Xm0HZOMS016bcG94E8V+rIA4Pj/QIXoyb/&#10;cNJ6bD6LxKyew1j7Roov4vROTXBz2tTPfs4Rsr+4crM+CakP1zjrko9vTmveWmL2lMucNmvxjc1T&#10;K6bOWQwv64m7BmxnoUNt6x3V2utKTepZp07m9HumI6561k629SYOmFrYyV/VHc1nzcQB85J3ZHMu&#10;63htcJlzbnSmnkf6q9yOTnLwnedojpy1e6de54ztwesQnxpfk2prrdHmjPbSWkMszzqseXxrtJkj&#10;n6tz1iTnrj/NeVeLOVvP2Jl55vCN6dX7O+pvDzkZ28vc1EeO9z57p5YaaXNm8KxN3o7vHHDTvzJD&#10;90entZwFPFc/75mT2/pyzBtrc/b0zbdVJ/ukT55LzM9zYi7rkyNuTfck7lzqmG/OpHMVe4XmNMNH&#10;9Zl6vxr7N+/t1Wf3LH1fL8/S+7mnv56k53F0znKoxM/3wF/V7kdoOoP69tXeV/9elZ7D77Zv75L7&#10;J07f/GR9ZqyxjjOcznHCJl31sFdqVlqpd8T5irk8U3zjs1nhPevsznp9ZH53/z2TdZwJF7HX2Tmd&#10;5bsX8cN/PJlNc+BslpzE9dngxEksfet27FEdOQ98R+sKd0dv4mQP5zvaw6TxmVjOj+8PS850Zy93&#10;auynda5naKmZtnXtlxz8xLumuc0n3qmZdMTonxo5j5wr9pla9k1NMSz42bzm1cgac62Z8R0fXftR&#10;n/4dPWrU1J7puLdn9D7rdSXf82d8NOsr9jP1S8yeV/Z3l0uvPIvWcZacD454843h73DkP2Lp1fPd&#10;1VvpuB8t+nK19szz7JycyZ5xp3xj9D4796k3WGuteK/As3f6q7ng5F67pmeczuSsRg1q5drTGOuV&#10;32OIqYHNGdInp564MTlWx+/oP1/P8jDVtqpjcbQyp6+Vl3H65tNOeTHszvyp1/6k0fvomilWJ2vF&#10;4PecHU8cMDTMWZM9zL2R/vpiTWJ3/dxDa2TO2ZKTcyY3OfjmsL3Q8JIrB/5RrbycA99lPy24ea3c&#10;Kzb11Gw95268+5jXdv7RGN2e90gTvhc8fS2Y72dgvcTkT73BvOSjA2asbf0rcepdqbvCpUcu991Y&#10;88jLxZKXIy4HPLHU1icvXwzLvVKXGF9M3P7mU0sOORZx5t/Rf15XxvDk6mdOX5vc1NeXh52wzKeP&#10;bq6u7Xxy8eGfcaxpbes7P/HktE3ujm9P7rF8rWcsR9yexI1lTk3/KIAYP3WT77mhqW8+7apn6048&#10;OeaImYk/uvvPf/7z939S0rx9iY9mgpd5+Ds16mudz7jtKt/z5ixodL7j7mO8y5OPpSb7q9F41qRP&#10;bdYbU//nn3/+/QyJ5zOVdVM//7jSfnC8xHYtff3PjKtBf3wW1nnM+8fp4qteqTFxzJtTD6tvztcd&#10;cc5kPq26rdExNWJqch6renuYt14N8ytrHXz95oIf6d3Nr/od9erZMp7qVj2ybvLVsp4Y34ua9I2x&#10;cvWxrNZ8R4+fHWry/luzss7UvcSpM5c++VevqQez5GzOIG6shev8qZe+eWrU4bXK4ix5r5KP5T93&#10;7BmLv5Hri1rCxNRhM4cGl7iWOnP6qXXUW94rbM6+0nc/aeW6P+fHyoMzfTZYo0byxdLCZ2n1s5f3&#10;IjF4xPIzfgM3v/R8qclMGetP0pnrvezOZj+1sImpi+Xy2c555CT2LN+5Uq/7NSdjv7/tGvTgJRcM&#10;HtjEt4ZcX6mTPjXfYfme9h1m/YozTs8L2Hd8Fr7i+f7MdHwC+Zzp9zMpnkoTlvm7Pr35rGDRw5/B&#10;7ur91P07T4Bno59Tdnr03nn3mc0+R/q7J516uzVfhddnmOdhbtqfua+yj2fMkXvf1fMcrCXG5/so&#10;fv+1u6zf5T/8x5PdyMETvzqUh6FGx+I71g+N5jrnI9qt+WjMObnwPTetuY+y2Rf/zjqru3L+3rOr&#10;cziD9q7O1b7wp/05B3bKH/Wx9ogz5eyjTc5KE66vH+u01q9qzV+xrZ215rBXe1qTdeplj/ThnnHg&#10;7/JSe9d33is9rnB353g1z32+uo/63tfu63Mib7LWTrkVRs2OtvXO1TXqyNuxrbFTk5ysb381j/Or&#10;QwyXlTn8s18UJV8NdOy9ysvJPNjdlb2vaNj/bv3U65lak35i9HIP4hNmru2q9uoekq+P7ecHjIu+&#10;8pjJOcyBpU88rdSY8mLo2wMs68S1q3zjxKnrvKmjbz9jalnG5hN7I1z4glbqrEqPeM5jrXrixFzG&#10;8iabHHXkmVOL50QMjv/QBpY4uQlL/cwnTu204Deve3Z+pdM4dTlP51dx9k8/+c5kXiue3Gf6qY+f&#10;sX3AnEdssqv6iXsX6/mMtanrPG3hTPzcY+bTT338rOncM+OjGR7ps9IVx7JHbGL0TNy81nMxdkZj&#10;rEsdYzkZpw8/a+CLycs8mJrgvfxcm3KJZZ/8WU1cXWvAc2UMJ+PkXfXVsS/1YvjiiYFfXepYt9IT&#10;T76YtdjE9NPic2+8P2c1aqth7ByJp08+76d19oOb/PTVtoZYvr46claWutSzDxjz8TnqH7iZQ4u8&#10;dYmv+liTFn+nlj47PPRYE3fCVlzwq3uj5srqeaZ+YupS41lg+cUx9wefe2UevvpiadXDqic2xeTU&#10;k6eFnytjXkP5jGfOmpUuefhcctrKSa3ki8uzPjmJwSMmf7asSx5Y42phsy918uWk1q7f/aY6OI/0&#10;mDTBdnRzz+lbnxaf5ay7e3uv+vUrGuqQQSsvc2IZ6/+q+Gu0mg18pz7VnMHajJOnf1XfumdaZuBy&#10;1tZ2Rjnk3Z++NXI7ttYeWQ/XvHVt1aWOpRXHpkbqm8s6fGub27zMk/usxRw5Cz4r99Gzycfm+zc8&#10;c1nTmNrJaZ8aL/l8XoC50geTl/nE0pdzZulBXfeiTnzKkbcW/2z1bO6V87UPmJ/n8rXo0697Zv5s&#10;hqP8ao/WOKMxNufRZw9wveSrj3Xm9OF1D3lqZGw/c9/Feg7fZd6vNme/Hzkfz0Y/P+Z+7M8JvPoE&#10;+r3pI59Fe9tT++o9fzX9/jz5avN9xXnyWcnz+66fr1/tjPNMp9l87U65fyuWe+Z8dpbn6PPq95n8&#10;btLvoc1NetmTvH0bz9qH/3gyxW242zwHSV9N9FIzObs+h/iz7p+A9+K+wq+V3s8jXXLystoa83DE&#10;kpd+5tW0Xpv8u372OdPYmftM425+2nOeS+oe7WlVk/VXfPW6Jue9e269D3tpp55iK475r2B7f19h&#10;Jmfw/LDTnBNm7Y5V1z6rmrM8ddMs6q90d3B00ckZ9M2pM82wk9vl3N2P82a9GL2P5t7JO3/b1v2I&#10;nvagt/3Fci9icnr2VWydWtQntqq7g6N7NN9ObzVyRrHdmbJ2twZezoeGOmn1/V7P/baVt+o/5bN/&#10;+mjAt4eaHYtjzVmnnTgTZr124oCRdy9TD+vkGJ9Z+Vr46fdcOceZ9iqPvjpY/RW/cfis/qWq/+tb&#10;8v5wBU8+fu6NuNfVWbr+LFY/Z5pqPCNyq5nVmuobU4Oa7t1x1xJnvf7EO8Ksw+o3v3Fna7zrPiN2&#10;prT4vGeJMRd+xjlr5tgrsXs2lj9pTJj872KP9kDOvL4x+/PzQQvm+eHnSg64OuomN88+/eRMvppT&#10;Duws3xxndk/U4zuTePdLPP2d/qklX5u5yc9eU74x+LvaXbuKewZj+3im1IOJp15iK996LD3skzpg&#10;9pjycs3B1SeXvYkzR+yS1/XmsdYmxzpyfGZyNlhw/l++Vgu+tc0xl1aOmPFkV7oTV0xdrCt1Vrjc&#10;zOtnvbwr1nqsPvXpp559k2Mtf2DhBa//4IL7Bp4aaqMhjlWTvLhcLTiXujmzGnKxOxgclt+3GYOp&#10;rwXL1frEziZPTuqSQ9OcvjXY5nec3IkvRt1Rrb3laFv/0Xh1hurS94wjd7Lu42pu4j+K5V48T+bL&#10;/U2c7GsdmHvL+uTqyyPuejkry88p1HvJ6545t5w79hGd3Oeqt3N3H2M1jFvHenA4aa0FS15y8HNl&#10;jXrkwfMCy7wc7NFqfWJX+mLPtDv67gku75EsfN93jeHJBTNOjLqM4eXqeY64WYdvrX3FEu+anbhn&#10;yFjtlc6UX9U3N3npd6+sa9/PtK5PXucm/TNO1xhbRz98ruyNn8+RHOqTpw64vhbMlTViP/bnBH5O&#10;4OcEvvIJ9HsZMe9l2o+a3fdP7Uf1/cw+vdeOP3O2r9a7n1POCky8fea/e55qP6Lx1c7vFfN49r/r&#10;Obn/o+fMZ0lrjWfG98n8DmxacFvbOHOpqc76N54yNmw2kT5h5to6bONXNLrWGA2uXNkv/eR8Fd/Z&#10;nbPjrzLn1Tncz1md+4VHjXHblR68KZf1U77nkt9cYnNZ07zMwbfmiJc1j/r2QwffvtrM7/S6yj/T&#10;TD1nssZ5sSue+FSrTubSJ2+PiSs2WXRaa+I9C6OXe0UzfeKPnIV+u8u5+pyzXk5iO/4jdX1+u/12&#10;61azUb+rsTPTipN9VrOsahNHZ6rf3cNUO2HZM/3mrubJmrv+rvbR3p130jqqc+apbicnJ23OkviR&#10;b80RZzeXWvgZtwa5PB/PIWv0tWjwDXLG+F2beftOmLm0OZN4Yx0f8ZwPTtYlbr02eVNdYnCPtNTU&#10;tra49uycuj5jfTRyptTUl0tfsZ4h8fTlTdZf4qvP8wI2/QOEmlj52tTOfOKTT726k9aEtY71jZ/F&#10;ajtD6+Q+Micupg79xOyttvFdq672is6jNe4vdcR25qDuiJ+6+L5niVufcfYFP+M0v+dRO3lHvnx0&#10;9I/4j+RW+uD0X81g3WQT088ZxdLqJw9fvOcAB1txzMvBqiEGp3mp9yb+1xd5hK2jHtbL97jUMAeW&#10;es3JePKpzbWK7dd5ayccjDpzapzVmE9Lba/U7lzHzMDla5a8c6UPlr0ybrzrO98zGGedWM4gZu/m&#10;G2MnTp6LeTGsn6U+V/yBD7+cJF4t92Zveeoaa+UbP2rR4zqa0R49o7jWMzHGrvbRHOJJX0xr3dk5&#10;wM8a7g33Auue0fKe4ctXW0vONWHUiashH2suseThZwz/LEYrOWp0L2O5xtTj5+UzABc/zwa+i5x/&#10;eJq6aE1zJEcNbeby3ojL0zq/VvzV1r3Rp3tPs05YztgaR7kzraw98+270gSXg5bPAPdcXEu++cRe&#10;5JNL7ILDyjz+hFuTlvdW+dTop2ZqW5uzie1a9ZxxVec85q0zxua8iautlSuHutaTm33lyc3Xtjk1&#10;qVPDnDGc9KdYnbTU2BscH8znyHxysv5R35lTX2xH27qc2T2A+V6FlrrkrbNHx8lv3xqt/ZJnDyxn&#10;aW9fp8RTnZrPsvTouZwlezSPXM435VNXLbTdW+apT42ewXzj6j5q0T/TnjhZQ5771xizkeslTyvH&#10;uOsSb63vGE/n+R338ZEz8wz4nHTff9vz0ftb7bt5R/HR+R3VrXKe+TNmW/X4ani+bv28ckbPw/gj&#10;zmW6pxPmTD/25wQ8AZ/XfE4T05d/xT5S231SK2dt3leLp1lzL/4c8dXm/qh5PAvPydj+4Oaw5MU8&#10;OzD8fi9GQ7225tQ2b0z+KX88qTCCubJR4h/tT/NN2EfPterHufV8X+UsVzOv8LO5e5/qeAbWw9M3&#10;J3fHTvXqqLua5Ux/VQc+vWDP9K7knd2a1SzmtdZpxbGp4Q+78rTJbz/r05eXGmf5qUbszHaf7kVe&#10;DKuvbsfiaSdO903+7+hPZ+Q5HOXkPNM+2s96bN7n1Yw7/HwOW8d68J1+Xf9o3D2JE8PPGdN35sbA&#10;J2yaVZ5WzYl7FUPT97fUBXeP+F7JwU8e8bTgHK08P7n2ztyRxjNy014mjF7iznvUH07y0j+qMyff&#10;MxHPX6h7Tn6zLEfcWC3izslpa43WvPMknn7zjLXWG2PFtGBocjWWfHxWct6Rf76Sa51/ssfetK/j&#10;ir2s8+YeJ2xSW82U9VknLmZPrN+jJce8mJZ6c/iJE99drUOPXNkTvPlg1miTgy/eWtbKIZ+11sFj&#10;ZX3y3rPP/dq9U53e/ZrPfO8jc5M/9TrSyBy+9X0m5uTLS9x5zBHro6cvTysOJ3nOoJVn3Y7tmke0&#10;dvpNnJ5h4oDJS4uf8VRLnmeI1fsjtp58+sSuxtXRwoMjz/ebxslT46V+WjW09tDCxacHdvX6kG/P&#10;1NNXK/tPfvK7pvvbF17XTdpn2DM0skfrOS/4dJG3ZrLWZw98zoXLmhWv64ydxRg7aYnJm/o0J7Xw&#10;eZbymXXPYtj8Ix/rwSdt8q5VfoVbpz3bz1kenaNeWZ88/cw702STh2+9/TOe6lcYdVxoct7+p7o9&#10;e/+QMuvJwXcm6+UYmwcHm5bcI07rHGmZowbfWOsMxO7DXPaRpyUHn5U835/E5FhnHnz1erV/aqsH&#10;Rj45ak8YdeKpYU1a8s6X+KN+zjBpMR+cM95U25h7FU/N9M3vWOpc6Yultb88LRxz8o3bms9afHhc&#10;+uazntfn0aIm66nlnnOxUrN7GR/pH+XsC+dMyznkwmeBmxMTfyP89UWOmHWJ57597ZPH5/PH//dj&#10;a/Ns6Z39nQEOup1XA0se2/VqdA6e9weO7ynwPmL1PEc95bo3rHO2zRya7lPe1KdrJg6Yc6QWvvdW&#10;HWL7en+Jc6VG4u1Tp17njJ3L2F5a8KN+WU+NdVrq059iNJgTqx41+K70E5u0J641u1aN1gcXw/K6&#10;ZDG/lz3g+toSw1Lna9I+4vKyR+bkm5f/Kpv77d6ZO+rvrNbLFTf+sXsnMJ3bhO2p/bB+TuD+CXz2&#10;c9fvKexkwu7v8Kfyu59APg88rz6zWH+vA8fPajnYrP2Mc6C/89r/K8zlLDu29+D8WC908qzT3+nx&#10;1Tnu+ZE586zQIWbl+WYfcTH5b0V/fTGXmP5DfzzZwtMNnQay+Zm1Vt2OfTGf6XyXfJ9nxtMZeB53&#10;9+fDc7c+65zFOTOXvnn5mWt/NZ+1anVdxiuutfaQl7U7vjpTvTl09OVpxe0lbvwZNme6Mw/11J3V&#10;8vrt1b0zhqsm1j6JJ7855tQ46k0Ofs5ofdaBtV7Hyb/jq4edZkhN55FnbXKu+mpoqb+r7x60zpLa&#10;qY/fOWP3qkbPZGweO2GZP/Lpm72PuObsh6VWS16t5q5i8axTzz5wzJ9h6u1a9dSffvEoR025xOmb&#10;11LX+Y7lrnDzu7Z7pm777guci1iMfmK7veVlH+c508oadVY2Z1xxwOWlthh5cTAuY3Is46yRh833&#10;0feKX79m3a+Z/xvRqy/0wdBRy5lQSH+K/2+XY6T17PmotjqpD2aML8cJzRlrrZOvNY+ltnmdz1hf&#10;LXurYx6bmDzx5OknB8we+uTlZM56LHly5uWbw5rjmeEfYNSVmxr40/tcctFkqfsevX8Fk2u+Y5hi&#10;1hpbI641b4y1F7msI2avYlprsHDUzHxqmbfOGJs+eVZiqZm5N2J9ST3q1Cna37j57pFxc4xbc4rh&#10;cqnXvjWZF7OWmLzvU1ryLGOsC37Wg9tDTltrwNVuv2s6zrrOEWePKb+DuQ/3SzzpMotc58KKi9FT&#10;XMw45xFT0/7WY50jddSwzhgOmDXgYr5vZI2+2uq0NQ8/Z5SnDjn85MMB52IG8l7y4GQdPC71yMuV&#10;RwzHnDgx/rTEqdWHp/ZU0/msSz74mU7y06fOCzx7qGleK888cfpTHswFlz5e4NlXXuKtnxx5cNQG&#10;S5/7daTR/eUmzjORf6gAJ3vwB3twWPwBC79w93MVDC1riKdl385ZC+5M9ja3qqXGueSqY40WfFr2&#10;IpcaUzzVi6VO9+yYPlw5OzrJSz3O2tcvdfhafeJpqaM2lhqXf/xgPfnkghNj9alNnjFWTmuQY7WO&#10;/Pfs+1cwl2dE3LVy7AU3OeCejxx1rMVSJ3fK+6zD4cr5kp89wFnNl9Ma7+xfv3btr9njSH37yZ5i&#10;uImvatUwT+yMjcnFHuWS1/6qLme1Jrli8Lj/POPc43zu4eTs+K3bmpnXhyNPbNLOmZKPT51Yzulr&#10;01q5Ges/au2PTvrq5t7E0roHLOfcr0W4qYHP5wqLfvC5WOTwyWeNc5HL1zU4PC9iLjhTvT3emv33&#10;i7pacH01xdQjn/M6Dzw51jRG7EJHPta+5rVyjHetderaz9k9I9/jUheuZw2PpR5+apozbw6cBc5l&#10;v3f0HXcme5BLTE1rsBPWPdWw7ijOXGqrmZh6YtZqza+smuR5jfOcu3dyXuTpkbrEYuqYF886fFfy&#10;wKynrpdaWGfrZ4YacuCpYR9wfbj2w1LH95L2SV5yUxe8Y7BXrZ6pe3c8zZEc/Iwn/g+2dwJ9jj5b&#10;e9Xfk+Xr6dG99tntnMaq5wrf0fxMTp/BlX107Wfvg3mYnwvf+cQ/c75X9572OGGvnuMz9Hf26TPh&#10;ewdzghFz5fJzHl0WvM9a2ds9fNYsj/b1PFNnwrxH3IfvvufcK37ez8wl7plorTOGy9kQcxFP9epb&#10;Z7yyanX+lz+epNGuIEI5WAsby7mia+2RfVTPvbaOuL2d3/gj7VHvnvvOXM/QyL5H8yYPX+6zZ+g+&#10;ZzH9nzGD+6HfXb27dWd7/Cr5s/3lGTJzxzv7oAd1WP1V3dk8znCmY79Vn0dx9bWpB8ZazTjVZP2O&#10;r4a9dmomjjN67sYTdxc7mulZ+u4/Z0JbfewzVuoc7Wua5xn9X6mRe5v6nOWnmo/ArswF9+i+7c57&#10;pvGR9797nZ2H+awTO9r/ESe1WoO6rhWj7qNWz/Dsvmd7WeVXOPOZ0/bM7Ilc723F7/rmqQNuTizn&#10;aR3i5E35xJpLLzB7JtcfSMFyLjlZs9KwNq31d60zZ33Okjhz5Z7liWcu69rvntSpldzE1O5a+TmD&#10;ddbAEcNPnJg1Ye+ZX7+mTmZW9fJX+dTQTy5+auhj5WG90MDPX0plzvzUS+zIopW94TqTPpyvspwl&#10;ZxTLGc2Ty0uONZ0Tl4eVg+8vBice+WlZ70wrjjg9qIHfNcRTb3uoAc9ZxdKmbvZKfXwva/lHWX8J&#10;B0at86qDdaUvhs3+ieuv8uJHulNuwuy1slljX7j45tKmLw8rjt/LHNYe2ubuxOrtcOFkL33sVZ3u&#10;h4Z65tTV8ocV//nPf/7f//zP//zNzb7Wa80Zq3vHqnWn9qNrpll9zeVZJC9x5828GK9l7oN8rK9v&#10;MblZ3zk45rVwuIjF9P1ltdpY9yRmjb204Ppy21oL3vzMmdeim9pZ23XUnC1q2FdrUkcuLzlg+vD0&#10;Excj/4qV+vR1pS+2ss1Vs/FVfeJXa+h1VnOWpz8c5+5YHM6RVs4iz1qteO558ptvDBefC638A0li&#10;Xm8+h/i5yFuX+Gf6q/Nwv+Sde5rTs9DCsVZfDWK15BDnSpyc58mZcrHggHN1fcdwxdqihYY9ieHI&#10;I16trLGHmHZHZ6W/wtXE2gcuZ+N5OE9qyIeTS73E8MWzR/ryxbDeH3LEXOrIb2t941OsFvZK3aSV&#10;WOomvuNznp7pNFNjxiubPZ0rsSNfzawTow6fnBeYXHnmjLXJxedew808uEtd4x/7cwI/J/DrZ+NH&#10;nsfRa/Uj53h2r37/Mf4u7z/M27OKuZdnn9lX0pv2OGFfaebPmCXPxNdyYp8x00/Pf36e4SzyfnCP&#10;vE+/2zlxDtN72nQOyfW8tPLzXMXSrvJvfzyZyWyWAo/6d3V7o8zhwamZ81+Zk7qpNjF7XdF9JTdn&#10;o88j86H1SH3us+fKXM+ZXH8wlHN3HjWv1lvX8xq3nvzG5WPlJKZPLmvTl/OR1vN3Du2zZzjSPTqv&#10;1RzWoDv5Yqv6K7ha2KN9XNHc5XZPZ8k59D2LrtntdcSb+h7xVzlnXeWv4q/Ya87AvFdnvjuT9y/7&#10;r/zukbWdW2ns4qmXZ5H+kZa81iGeVvKm/Edgzpy9xHpucbjpZ+2RnzWtfVR3JWePlb75lab5rhfv&#10;OnCvznW80pDXOhmnL19Ljnmx321dmbvvyZW97tTmLDv87O/ZU5c6icNvXfPk0ifOZd0RJ/ntZz2/&#10;sCfmeyItfHz1ta1zJz7Tyr7qT5g65Holpp98fHEtmBxt63a84olrresYvDFiZ7Ku7Vm++Rl3v8zt&#10;+mo4a8bpo0fsPwDie5nb7bni2W+V/0j86ixHfM9JzpFd5XLvrWduepYmTP6RtQf1zgRfvcTU2cHO&#10;OOTpYR/f0xLTJ8cfXLmotb4xYjUzpz/Z1po4Rxj90MjVM5BrTvLxUweufC0c/cyDs8y1/5a88SX1&#10;bpT/XcK+8jyeoZt6fzf6rzOdi3k+L/1/pvKZgp/vdXLVz1nTl6fNXPrkiSc9a9vCTY30m/tRsXtw&#10;H56Z/cnnnOnDpc7z948nwbjyta1+1tPD3/+oYy08fKwX/PSJp5Ua/vEX2LQSR7uX84Gbz7mav4qz&#10;DxxiL2OsPRqD63lbh4Uv3jXE06LGPmhM6yw/1dzFegZ7r/TId01z1ZBnnDxyEy7HPqmhnxz9yaq/&#10;6pU4XPloZa/07SOmFZ/sDoe6noHXMK8h58L6HoHN1wc95KHVMdhHL2dgLmbVMnvOmn7O6B7J4+c5&#10;GqtFzjy9xNE70idHnfPhT/1yLv2V7qRnjTPaR1xrntjZGpu4YmlX8yVnNQe1XvBbi7hrnVPc+sSz&#10;t7qpLZecfj7nU9/WtK7xs9g5tMlHU3yl37jPqHWpt+Ojx+X+1QHDF0dLDOuCk7G4mHribY/yU84Z&#10;si+YF7h1WF+jOQ+++0odZyOvhth3tb2Xjr/rvj57bs7xd1y+XrD5GuE8ds5ETtbunKN1O9zvxOH9&#10;iZXvRzvzf5Xz8DnAMpPxzh5+ON/7BHaewX6dW+Pzwgn4zCT2rJPxmbyr1/Oj4x7uan5knfOvZgbn&#10;vUfeR872lXvleaXvOSXGPsTxfS/H31nUoteab388aVIhSNlM/BF7VS/5PV/O0RvK3I6ffZp/1Le5&#10;z4jdy9FM9DnLq5Mzdc3ESf6zffv1HNkHzlE+ufgT3z5yz/Sa37pn9fbZsWjRL3s+U39nhhXHmZ49&#10;j7r0df/OQG7q1zz52K7JN8LsBXfSBr+7jvS6d/c4qm1uxtRNtWf9+pxS8xE/dae5rmqvNFY4+rn3&#10;Xd7VueQf6cvBwsu5zInt6MhVT42VTb41iTnTTu9VD3W1dzTtz2xc/kDqrOaPZvjI3NE8zrwzj2c1&#10;cY96TPzE7tTuzg1P/akm9zRxrdXm3JN/xiPvRX37qZnzpp+c9pN3NkvWWnelJut3fHqkvj13auVQ&#10;33VqNm6NtvuDT3ryJ3vEP5vD/KQrtsORe2TRUYv3J/8YZKrJc6Em4+afnXHzjZ3FWDvhidHPns5m&#10;jEZyM4ZjTjv1lNccuW3lN0680kgcP+fPusanHt0/tSf+Cute6HhRYx9t5vSxLO1bELE9Oi9vsvab&#10;co3tcnd5rX8l7r2e9fQM6ZHns8KdJblik3Wezllv3lge8TR78syDyVdPi541iYHzfiSWHPXgkFeb&#10;mCUXn7waWH5usoZ8LnUzb62aWuvME2cu/eRYh208a5LXPnW7XGrlYr3snbnk2lN+WnNqaK2Hm5j8&#10;Z1h08x46V2qD3V1ZSy+ewcTUdX98Xvq5CSaXP/yRY40Wzion5yvYR+bMs+i9kMvfX5BvvudIDt+L&#10;Ou8/lvPnYqHBlSt1Ms89yxmyPzV9/6wlh2++9bM3vnXi8L3E0sJ3f+L2JMfc9HaBseTgi+HnAs/c&#10;ys8adFmelzXdz1i+cWuB97k3x9hexlesc2TNSu+Mm3l8rpUW/Y7yWZe6OWf7WdO5KZ50xdTifnKx&#10;wDpv3PrWg8PJuLnG8PqZNmdvOPYE8xLHOq/PohqTdS41m2NefMUz/4ilV+7f12/uMfXF05InZnkW&#10;WHT7Zzb+s7/WvhUMX9yv753EednLfoPEG0SNXHuKiaurhnljbeL4rNSQhzUvJs/4zMrHppZ4YmiJ&#10;q2seyz3AqqUvV9x4Za1TD+vKZ4bn33km7RWm1mSnGnnMlau5xNPquokzYdRlrfrdN2vliFkvru08&#10;sVxzu9a61MbnWuXAuXwv4x5b03aaret3Z30mz73d1aSevf6snxN41gn085TPWPrP6tc6+ZroWZr7&#10;HWI/e1Z7yf1+1f0wo/f+O8z77HP03v2Oez86y9V5cF5c5Pl8lqc90jTnmRtjV/X2Su6Zj1b2SP+s&#10;9ivlz+Y2r83ZJyzz/zY/97t6ltizz4Y/P1AHJq49Ox/rsNnbur//s90Ivmrd0c7Bj+bKTXUfNY7q&#10;/XBsjgfcms17Vpz7uKKZdemrsTqD5n6VfXo/nEfrfq7a1f7VQT97NL9j6/r8xFfWPtisTX+qzdmm&#10;/LMx53m0LzpqaNXOmScs85Of2qt6esrTqpWx9c4oR5u4XHNf3bpP7bPmvaq3Orc820dmU2fV59na&#10;2WfqLUbf5BKTA5NjTO4Zq/Xs86g2Omql7f1d6YPOI/VHvfKMj3idy3127lWzdp/vEk/3L5+NZ+3D&#10;e+m9we78UNfzqZNzOS/YlE9u+1nbuWfHz3r2njFznyt7Xc3X38/lufjDTWKv8I/27C/ve35x53eu&#10;5KVvftd6hkezpVb3mup2MDjJQzfj7Dn5yU1/4iaW81uX2IqbOL61jd+J1VrNYT/yybFOK2+yPEf5&#10;XuVzRW1ezp9Y9jTfNmfo3LPinTm6FzWr2VZ61liXFj9j+iWW/ZOXPhx7a6e6xpwLXL2JI5Yc/Lzg&#10;8J5if99f5JAnZ57YZwbflTOBGVvne2v+YzM5e6NpjfVtnQ2clTO+I/P/itcZrJFLPSvzxOCNgbOc&#10;wVowfeuMyfUi59U5enq2q/5H2uodccittKm39ohjn7TwrcGqk5wd/6zOPtM+yPF8cY84R+z//u//&#10;/j/+aCWfu+zhzHDBM8e8xvLA9DMHZgxnZ018tak3n5j4lBPb6b3i0MtnUA4Yl/o9DzF/7ONrA18O&#10;Vl89dLjMYdUWh+s9M5c6+ubgW6sVy/cW67RwzlbrUZt9sz658ORifcaabyw3NciBs8SxXK701bCm&#10;rTVt4XFNZ9Vc52j8TtzzuZe0zbnT5xU1zuh8qx7yyB9xyfnMw806Y7AjDXisrn1H379Sn/nUW+nL&#10;YT5nhCufvBx7ZQ8wueY/2+bMzq5dzeaetfKNqdPHmud1xeV75EpfPrUusAk3P1n55PSxzJALzAvc&#10;vlq5HYuf2at1Z3z3kn0To54LTF/upN21cK3FVwtMfPU+nlxqc1krJlcL3hy5R5aa1Urt5pC7u6yl&#10;t5da7iE55IzlacGP9iBPqz5xa2ZOflryycnerUVdc8Hy9ZP1vr6p+e4r9zCdy3ff33ec3/uQ9+ar&#10;72N6/ThzvnbEjqz79hyOuJnLuqOeycv6r+L3fKtzOPv+4rP3w9xeOUvvL3P/Jt99uifi1b2U87vY&#10;Ppvet993eWbNF++6Vdz1K94u/jvcR87Mc/sd9rt77z0Tvz80zvo+L2KufK6TP/mTrry//3hS4Kva&#10;PohpzqONTnwwD3+VfxXufu7MTI31zrfSaZ78tpNmc+7E9F/NdkfvFTU9X59Fx6+Y4Vmaj87qWew+&#10;N0dz5yyveg5S15ndQ86Ws4B3nNxn+s50VdM65jyb9Sh/lLs6k/ycTd/ckZXLTK9cz9zzNOvRPo5y&#10;qz1Tc7WPWvYzfrW92i/3Zm3eH7Gce8Iyv+tnn92aZ/Kme4r+7v5WvGfva9UHvPfQ8TPPy7M56sFM&#10;zusvUI2nenPTmZnLPdh7yiXvLJ/cz/TdT8+wwuXl/tInP52ldW3l2g8t/eZm3D0zt+vbW35q5gzg&#10;XnKxXZ+5yU/N9CfuLrbScTasvpruE2sOe7R4Lcmx3niqk9M2a+yf9clPbnJWvrXkrU3sSp0a1Kuh&#10;5qQDh7xcOROWmivfemxqyk8suR/lH53FM2dwn93Pc6CXvlxjcz1P84zlZ6/MmZ/0sqZ55FYzpb6+&#10;ljp//5D1/nLHPnJ6LuqdK+tT11p5aHNZS56YBWaOmJx15nN2sLOV9UdcdZPTWMfJbV+ulnz7xFzM&#10;qNVXz/mtNV7pZb611NQmV6ztSsN5nLvriFe1yc0Z1Mx8+p33+eCPe3yu4MPL5wrfWu3ObNn7ET97&#10;Ot8jeldq7T3VkDOP9V5gPR/zWc9Z8weTf/7559815q01PrJqa7unuBat9DMG5/IPvdSC074YdrW6&#10;T2pQQ5yYsZjxSn8HR4OlxXcubPYyhnNlqZc9qCdW/4reGdc57bvDb07P2nnjFS/3lb51k81507eH&#10;mHbSEINjHdYZxMh78VqbNFND3ZU9qzeP1VeL906WuNY8sXMnL/P6k229ifMI1vo571mOvJ8xngOz&#10;gHvxPpg6+J5Hfi+Te5DjfTeXOmqYW9kzHjPkoocXuPU9izXgcuTnnPLuWrRSXx1xe+U+zMnVps6K&#10;Ixfr3uzROe8feS4+W+RqswYfPOfI/FEueel3jX2PelCfeWvEM85e7Xs+nINnAYd6nvvVSv2cQz55&#10;cF9b4ncsOtnvyLdv9un6nBe+z5218hNPve/qu+88v++6l5+5v84J+FytJsrn7Yy70jjCUx/eK3pM&#10;/e171g/eEYfcUd4+0wxfAXP+rz7nR5zV0X38iP5fucfR82EOyxlqV/vJc9ZX46jmjLOq/c6453m2&#10;h9XZNO55n+n9m/KcQe4bP+PVXj27He6k8cdZoQ2m4l2MHiud3nhq5myr+uTjy7P2qDd88nKJWWq0&#10;f8R7K/yELz3TagR47mtVk5yVzlV81euqzsR3P1MusSv7guvMu/rZa8dH1x4r/llv6yeeudaeuM0x&#10;VuNKjbVt0UBPTfKTrhi89Fd8+8jNGKxx8+prxdM66xEn+a/0V/ugp/NpP2uOVd+j2Vc1V3DvEzWv&#10;PIOr2uw7a47OIfcw7V2tKSe220v+I9Z5j/Z0pq/GGe9Kvue52yPP8kr/Z3J7L8/Svqs7nSVanpW6&#10;2rN55aWumLY1Vrg8ZzFuay90VlorvLU+K3Y+9/KKOeyh9pVeXauGVi14XMbmsWcayT3y1U+99LM3&#10;uH8E4v+TE9Z/YMg6e4Kpgd+xOfnY1Ek/OWd+1qXf+tkfnrHWPmokp7XkistFy3pzyZ385E/5Ccua&#10;nN85ppodLOvTtzb7pj/lxbTwrWkfjrn0k6fOXat+36O7elfr+j5Zz1yZA3dW92/sH+OIyzWPTa3E&#10;s0ZOYs6zstRwndVkHt8Z1bW3duJkjX8oIM9YvbRqZj2+c4vLc1ZiOb7H+Q+S5oxbL2NnBGPZ5z36&#10;9Svco3yy1e29d728rNXPnH5afPW05tXAgk14cnZ8e8glFlv1yL5w5XFvjNV7xGafSce+8py7ueDO&#10;Ro5YLvey76f1rWtMPv0pVuPMopNaznVWd5RHIzWTe5ST5wzanhGe+nD4noQ/muTynMnjexFnb/zW&#10;T4wenQdDz95p9eHk6r7k1JVnLdr9LMiV0/WZh4NGL2u1nW+N5JnrGuLMUeMll73kPPDhWKe1X+8d&#10;ndSUr7UOnhj+nZVaXZ/aR7yu6xidqT71u4bYfNam3zWZS1+txNQmB545Ma3ciQfHPDZ1xMWIm0M9&#10;S8579M/X7KneSsO81R2LfyXL/pxztS/n9TXF+56+Oaz1nlnq+nOcOWwvMeqsTb5Y1xGTg5sc9Sa+&#10;NVNuVad25ids0tzB1Drjdn9ia7Vo6GO5rNPaRx54aqWGOJ91/BzAe2ZqwrVe377Eq0VNLmO17Stu&#10;bD5rd/yuM1Z30pDjM8yzz0WNc8HpZU6rDrwJ6/qj2H7qNLdxY+uSD5azZU6/8+ipmb78r2h7D19x&#10;xp+Z/jkBniufTVCfN7CvvpydOafnLl8z036y/tG9TvqPat6p9/7t1jq3dXlmk4b8KfeVMOb8LrO+&#10;6ty8p6/S/266nAfPRD7jqzNa4bnn6fk6qjNnnRZNc6n/b/SnfXoOWPJeO/uHa/0u/4h3RetI55U5&#10;zwmb3yPvzu6ZqbM768v/nycdyI0w6CNrpdO6xvCdYdVXbuYnLPP4Z7rNf2Z8pzc1Z+uO7pnmI/lX&#10;z+N97j7g5h6Z/0rtq/v1Hq/MtsNlfnr0EtN2Ps964rziXOiz0nUGrD4zZ81qr/BWuuSuLrW0PdNV&#10;vbt8+z9S3xrEeb5H2nn27Wdd5hK/6+eMk7Z5c+6RmEUsljOYT6x9NcHt05zGO27+3dhZcu707+r2&#10;vMbYK+sq/4r2V+Le3efdutXe1Wu74k84tWfPkPr84hzfuPXQSS18+YlPdY1diY/muaLzUdyc1zO6&#10;23unPvt1n+m+JH9HvzWnuHWyB74/cGGdqS26WWefxoztqY781jFvHXmx5hKz5GLh+g/xWacv1zrw&#10;xOS9CQ9fkmtaDEv9SkOedWmtk6OFs9Jr3BrtqpY6OdiMqRHDXy04alDfs3Sd/LbeK3B8/nHsaMFz&#10;3qmn+dYAd6Uv9tHWPdh3mgmsceO08rCti755fM9Max47reSln5pZd8SxJjlZm74calhZKyb+RviL&#10;Y13mEpOLBU9dMN7z/Ada+/h+CH+qoY5FjmcYu7vsIZ+465sjF9u5rpUrD+tlDmudFswa/LPVmuh4&#10;qaNtLXuS56xZ+b7Q/I6tb9u8nXg146q2e/rHzeLU6WPzolf2I5fx1JO8enIz1p9qE7M2sY/2nTVn&#10;EdN6nnLytehrNf940tcfOZ8ltdqiqS57J58xWD+HxuRYalrXcXLMgck3b4yFJ9e4ecQua4k5C+LE&#10;wDsGs4d+c4jhaOG5rLUG6yXHusSzTh8+5wqP+cWzDo44/isW+j4/6Gc/ZnGJJ5a+vDOrjjw0wLju&#10;6KmD7Xp1fX6n3tZnbfJzLme1Rn1jNcS9v8byiHMZt4Wjpny1xK3J/FRn/qtZ59fmfIl59mBcxvLB&#10;8r4l7vunec8OTvewTpt5Ma251DOHXeVX/KzNenxrsOgaNy+5+DvLOeWmNlj3NKbOWrHkqydm3DXd&#10;z3zq43v/+F6Vz0jr7I3VtxdWPXw54sS5Mj9pNT9r25/qm7OKc2Y/18FyPmudKWvE4OhrrVPPGJuY&#10;el2X/FXOWrhwMs56cK7USV/uVD/x5H83O+2PPfTZfLd9fYd5+/lc3YvvsBdmzNdFPz+Z6/189333&#10;fp4Vf/dz4Z5737E+E999X8+6v7+zTj8DPiecib4cnxtyYvhXl7pZ53OZ2FX/GRpXez6D73l4ptj0&#10;yXPx/a/4qq/5K2dh/zPNVf4r4Z4d1p8Xcj7PJ7FH/D/+P3vnlh25kSzbH507//F2/1xtsrZksvYI&#10;APkiWcpYC/SXmblHAJlkkdnq3UFPB+sv6FZN5UzDw2EDU09yclN7teFVPrn4k2Zjplj9HX9XmzQf&#10;nXPGe3RXGl+5N3o7V/rTPq3nvHJ9w8laaojTUgMrnnzGyb3Ft09qmkMP39gZ7HMUi3uUXc2x05cj&#10;xtj7YB5Lrc/BXOLEdm4X51m1pjNlb3tQ831rwqlLjcvYWeRMNTFtd1j0/eWf2vDJZzxpOFviuveZ&#10;WB2xHZtPKwZrf2zPucqhBZfL/fsMtYa9sj++OOxurfhy5NufvNpwrbcOsXUxamrFGGvF24e8OTFa&#10;8/Y3tv5Im/OsdO3v6yhx1pyVmrnEZT3zO3+aDZ3UJ1Zb6/OV2tamXOpZn3pbu2Knviv+FSwaOXdy&#10;9bHuY4XNWcRwn9XI+pEvP3H2J6cm9uhKDX04qx6J0b/V2mPV71Zd9FipnzF+Y8ixVrN0Xr7W88+e&#10;+MZqfzT51UdfqwZx9zOHVRPMhEsd8KuVOhPGvVGzD69535/w0egLrBi49klfvexhXXzW9Knpg2eJ&#10;x7dGLrG+VzmX+0iu/NTQp8YyhqcWuez1ifyci1rW5YuxZqx1Lq061FtDzFRTT5vc5vUs1LOv+M4n&#10;T4x9tOZXM4LzPJ01rTpa9MAbY72yBzl7Y8WDMZ99zCeu61fjnOEK13nhO48za/MMPD9q+snt3itN&#10;cNTssdMAO+HUTm768HgNssg770fiV+6PP/74wKAPxvcbMOKtdY48FzgxamD5QzI1/FypC4+lFr56&#10;alu3xgd6WPyRmnm56AHe+Y3BdX9z9iZm5QyfmfvFK8QAAEAASURBVPmrvEm3GWAalzl9rLpqdExe&#10;HDX8XpmbMF1PftbIc5YutPK+NRacObDitdZST//IosFqDXPkxZDDJ8fls4HtD/6BS54fFAdnTZ3E&#10;4ZNnqS/+I/nrCzmfZVJy8D3bzJFnkbNf1qfcJ2P+Cj75jbJPY6Y+iaHOlefkB5zdF/uGkz30e448&#10;o6zJ97lDW31w1HuJdQ/axsntuj3F069z1rDw1cq8NfdmH7HG4rD2oeZFnkVMPfenBpZ88z+Zn7p5&#10;djkDvu/TOav9+f6AD1+Lrr2weU+sgb1nydeqO2m6H2sZJ996amU9eWCodY6YfNZWGmLUyNhc6xGb&#10;c97kedYTJvH6eU/J5fODFjosrb765rFeH4Q/v7hvrM8fNfP48nMPjSF+5LInmjkLcdaIWWLcH+fi&#10;fsg5e2KT4zmqje1zF//RMHqKIy9fLO+vnZOvFSvOvLF1823F+b2POhzmcoEhJ5Z8+sTdR47Yrrce&#10;uGl1nwlDDr3uITZrYnI+ctlHTPL1sWLFeVY8B35PFANeXPr2X+HAsrL+mfn8mprmMydPKwZLDiw2&#10;6/LNGWvJ+7yyV5Y1fPXMTTE4lhh8z8+cPGr4LupiMpcY8+TEZz355rs/GuLEqGs+4+Rbh+dZiX22&#10;zd5ne/X+5KmlJQ+WeMWR+7aPO4E8f1SNvQfGj+v4OiX3YMfdXnz2xDaXuDFiv9JOe7plzknnK/d1&#10;a2/24b3zHMj5Xtm1W/tc5X3V+U59PYOre/id8T43nA0/e3D5zLBvz0zb59rx6qzss6rfmj/b/1b9&#10;r+SxN38e7Dm8H+Tx8xyeddY9w1fGuWd8f1bMmfIc8nzkmiPuZa3zxB//5UlFEjAJZf1W/0g3Z0l/&#10;1y8PZ4d7137eCezubdbSz12unjfwrsSoY10rxhiuOXUeaZ1jp3kG0/xbOK3xqLjPr+M861VPOEd7&#10;6nr3Udv8TrNnam21zlp7rvBH9eT1bFl7tu+ZXe3T+8v43v3cy2cv3t/UyhlX+5W3qptPXXPaPtOO&#10;xT3Kuq+eyfyZPolN/wwXzNlzA4u+s6565T8A4LjkEeurkTNkTm5bMZ2f4h02+07cZ+Y8g6s97pn5&#10;lp6cX5+hOuax5no/yc/ZV/jmr+J7+a17pOde4enL0e7OwX5gE0csf9KWh5WbOOvqOFvm9dMmLvsn&#10;5pE+/bjyH6U5g76ziHcG88Za8/LNa1d562kTi64zHPVAA6yclWbqJyfx6Tc+a+mL6/7mwVLruhrk&#10;dyvrrbnjTbXUsr6ay3raHdbZsHwfwnqhkfWMU7/95EyzJ343W+LO+vQ+6tlazku+udS8mjedF5jU&#10;I540ybsS31gwWZezsj0rev6yxpp6xmLA8V7TdXr1XGAyZ6y1p2fU88rFwuHKPupQ54OS/EHaD2eB&#10;8w/U1OmRVq56vn/awzw2scTTmnjinN94Z+2F9drhr9SYg5U9jmYDmxx8dT4Kf35Rz/iKVb811bBu&#10;vLMr7NEe1RSn5VnKD4v4vILneQHHxdLvGdTq/AcpvohTzxK8zImjnnnxZ6y8aaZVLbHp28+z6fcG&#10;6mhyUfNMja25T+KrS669jJ0T6+u/tcV0/mq806HmPifd3LO+Vrzna9x6iW8/Y/jGWGbL+fC7lz3z&#10;Q1rJs44lz7IHvlitfcWRTzz5s+sebvZAZ7dWdeee6jnbVKeffO0Rzrp4LDnuGdb6bi9TX3Jw1ZVv&#10;rDWvJc/VXHPinAurb02bPZov5ll2minncW5zWubRx3KB1ea8Uw/51tRa8exh3XjiicGuXtPU6D39&#10;/EPNpb5zksc3r762ecRiserYV3xqmnuEtTda2TtnOdsntZLTs7c2e5ULNs9qitV2XuPJJsYe4nIO&#10;cNabY5z4lQZ5ddJHg4u9eW/B+XM5NXla+cSZI5+L2jRj5sGLaS5x6uNnnPj2c+5JP/FH9cTSn3O6&#10;wkn+T/B/57191/PnzM8+2991D4+ey9f7I8/lu51zzvOTX3c5u/er758Y7aOflyM95wL3VTMczfhv&#10;qnM/vA/pm8Pqf8dzyefpO863m6lnv/WcU0f/jJbY3Yzfucb8V/Zw5kzO7vev/9vuR4qebS5utfnM&#10;4ztj5s2p9WibfR+t/V318nyd8dHnrN7Uy55aMVc4cPPeqaHmzoqlH76xmnLJ5z/kzWPPzioODnrG&#10;9swcGJd14ys2ufa7wr+CpZfXVd4Oz9zuY7eHrmUMP+Pst8on5hF+9nE/Z3ST13hqV7SafzV2Fq38&#10;KzN4L9QgTr6+dXtom2/+yK705DnHDkfN+bTwnSlz6mY9c/r2k2usNS8+bdbEZz196onPGr58bdeN&#10;W2fCTzn5aXOeI85RHV0w4lLbWvY+66t3Fr/qhU7PdEXzWVj3p6XPak7yicuZdrXETX5qopPfa63l&#10;TObQws+aucRMPTN3dfbU7t72x2btiOM8ztL7ynxjjdvKMe88WvOTlXsGO/HP5PJMjvBXsGjl3MlN&#10;357mktM148nCT656YrNmDow46vnHFGvk9eWtrFqreuYT62yZa6wY5zEWJ1dLPjGZl3PVqpG6qUGd&#10;y7pWXmKpWddOuOSoT05sWu6fGN+/rMvpWH1msKadcuDPzqv2GWvPM9gJA9+5pnrn7Ifl8uzAWUs/&#10;tbPeulMsXiuGeMrlvaOvvfMPeOT4oAwLDTHkzJOjhp51e2OtmxOjzdnSlysPm/X2jf0vY/JHWvbi&#10;ZQyO3lzU1MWfZvoA/PnFmrG8jPHRcRZrxJ2ztrN5j3a4qXamH3va4agdYew96cgXc8Zyfvksqev5&#10;G5/RuoLZ6dKb54fFh3OZkeefOZ0X3xgt9Vbnl3vMOd2nuYxTk3rWjMXIb9ucxnedODEd2xcLjrqv&#10;AfboIu8HJ/T9v3gmZmnb/yjWF2dKDhDz2LyK/hHKlZP8CT/l0Ei+mhPWnPjGmgen35iM8cXByRpx&#10;LmqJ1+deudBKDbWnfOLggxGnn9rZg7qcKU+u9cV9V+ueVvPt6ru9do24tcRkfsplHV8tscyun1hz&#10;ubfk533O9zU1tPKJvVo7Y/zmqvFKmzM4Ezl9ZyH2IiePnMtcx4mhpn7jrGGzl3G+55Lr1Rzr9nMO&#10;bc5Lztif/+T7/ZEYXD4H5uTKmSwYruwlbspZu2qdBc0ryxmu8uyRPF43Xu5bnBa8Pcnh5z1OPTkr&#10;656td0xePWvE5qjz8zUrcx+JX1/IuxfmVMfv/Vhz6nAG8tQSk33MyRObGHMr69mhNfEyl756U85a&#10;W3rkzF0nVu8IN3HvzT2zp+d874xv/v0n8Mz7fP90r1fgNZc/s7x+gnXHR96rR2qtJ35sJWf2vbE7&#10;9P1LTmMfHU8zvbL/0X6c7zvNdDTzK+qch2eizb5TLuvP9r1vz+7zbH320WdpjJ3qOZPnoLWmRuet&#10;a4/q4r6rZf5pD7l//bb37umvD0/eK5R8h8zc5IPrjROv+I1NzR0vcbf4z9De7eWWGR/Ncb7Vvbi3&#10;n/qTzqq2yqNxdk40EtvxNA+57H2Gk/iVprrOo038lMv6T/DPnAX7FJd+7q/PYoWT0/i8b9kLfGMz&#10;Tp7aaY/qiW2/5+h6x0d7bvyrYs/L/VztC1+N5E65rE8+nFvnmPSOcke9cg9gMz7Spj7hp5xau5qY&#10;yfY+0FFL2xh1VnnrZ6w9EnvLeTWfWG1tYo783tstGrdwjuZ6Vj1n7b0/qye62Tf9rhnzC8fdfK0B&#10;j0UeHldi0hf3Qbjhiz2OqIlLf8frOcXKX9XBeV7Yo/MTL4dYba01YzCsjsVlrTEfxCd96V45T840&#10;tYcLvjk7XvfrWC6a6mfvxKcvj9zES432W8f9ZF5Nrf3UEivX/M7KAXOFBz65xK6zOvLP4tWXZ7yy&#10;4LzAyOtcxmqZk2N+Z1fYVX6ntaut9Fb5ldYOT42Le5M4fN6bzGH1u09yz2Dgi2trzby9djH9mdV5&#10;web7qs9dztl/SLdPY9Ei5x9LxaXt2bKGr2bmO4eGMzk/eHx6U/OPuOTgi/OPKubldQ/7g8vVOOpi&#10;UjM5ky9PbmO6j/UzPVaaauzsqi/5e3VTA63US38336620jjK9/PPs0OOxcw+M+S4Ws99kcc/WuKv&#10;YI80p3rPCcbcmd6pKc/XdsbgyHtOfGjSD6GqYT+t+ZVFf4Ul7/3xfojFynXG7GEtc/jyO5+1SW/C&#10;Z27FmfLO5izGOUNqZ16OueTKEdO9yVsDy5l6PxvruYMXl9z07fudLPP1nnI+558w5Kwn59n+NMst&#10;Pc/M373cr9y8/z0DNb/vdm0X22OHOVtDq/eQ3Oy1w8lJPL7vcdSzJn6ynp1WzFF/9O2hlbuz6sLR&#10;F9+xeaw1eNxLe5Ln/RxLrnXJ57mo09rqabNu/6y1jv2bZyweDZ/Tnota4uSesfLApo+mc6c+OF8P&#10;4JmJeeTKAeeyZtzW/RzhmmcML7k9b9dyRmqeqzjqfr9nr8yXz47z0j+1nOeKzZ4rXvZIX6524id+&#10;qsMFg+Vin+bEE+c60kzsT/F7jz9l7vecv9cJ9GuP3fF686I+YW49hfdzf+vJ/c07+36Y9/Bv9vO9&#10;vsc5L37Xnz/RPzt8df9/TvP6iHvg993u/qz78yzdnv8nxEfP31GdPXKevf4tZzzt3TPh7DwHffHa&#10;Prcr8VM+PHllADblA6KFr3+0yaP6lVl22Ff12c3wFTX27b14dX/6Hp171ztmZnNpr+7pzCxnz8c5&#10;xBvvZsp/NMPbYdX9TtY9PnqmM/dl6v1dzo/Zzuwhz61nX+1P7eTe6nfPlc7VvThj6rufzK36mU+s&#10;fGuTTfxUN3cW13j3ZV670jPv7Frz8p9lV/Me9Wue83Z+pSN+VV/lz/JWc6z44HNlvOIkfvJ3vNSf&#10;uD89t9v7tLfGE/cFjxz/6OP7omeIla+1Zi/zxtpV3voZa6/U0qdmHS3z+lk700uMOvIzNid2isFz&#10;dU3Okc1+YI2TN2k3DkzO0fXUu9XPHvpXtCZO5vBzndmDmGnvWUNXfZ77XOLMGWvJ43uhk3PLays+&#10;dRLjPJmbsFMvcZNG6q18+Ge5jbM32qnT+VVveVp5WH25HZvXTmdj7avs0cxn5jrSoC5Gv233od73&#10;Eoy8xhM3HixrZa3JA8frjcvch8CfX8zz4UJfk+bA+m82NOTiG2NdYonF4ovNnJjkk5uWmOYn1r3Z&#10;K7+ngoNLLj9gKYY/9IrB2s/97PqCR1MMVl8dMNPKOn5eqaE/aUy5Fd5+1PXhiyenP+lOuav41pCf&#10;8zTm3pge6qffumLMg+XydZEferAGljrcvMiDObPgpV5yeiZqzoPf9Y4nDLmcTY6Wei7y1uRlLl97&#10;vGY4J3HEXq0pRu2s41vHB2OM72uTmss6sT5WX9zUz1xj4exq4K2r37ZnmHokp+sZ42c/Ys9fDWNw&#10;E9c8Nfly09pHDWIun7+8B2olXx45sOqJybq5q7Y1r/LP4u/pM+0z9bJOPmPnM5f19MGpCVaffMfk&#10;WGAa91n5/Jq1zONbwzqbmIx9RjInbrKpZ48JdzW3OgN0pj5H8+acOUv3EZd65uCRb07qTb7zqqkV&#10;27H55nXeuPnEeU04OfbQgrUmL2v6YPQnnLlbrdo9S8fiuk/O1xzj5OKb9/0STXO8LvC9kpu9V/nE&#10;qKk94ohLjfbBqJPv3XK18MRhyfP9358B1MHmBVZ8917lxXUd3d0C75p8+VqxZ6wcbGtn7YzWV2F6&#10;9qtz5L6bS81z6No7fp/AM07g/cw941S/RtN76XvIve9V9+wie/ue53z36J7l0uuV/c7O9dU478VX&#10;z/Huf9sJ+Nqe2LvahP/dcvmeM+3tqD5xMvfwD0/uXoyrWt7kfINb4XMDb/99Avmc5PNz9mSuvoiy&#10;Xz679Nv1T97Z2XZ6ZzW+Etfnk7Pk3hKXfuLJT2e4y+UvL1IrOambfuLxV3OlVnNWsZxJ09rE3c3X&#10;eHW0Xd/Ft3B2emdreR7OkLmVjthV/Zl5eveMV+ZJ7KS1mn3Cpha8nmunlTV0zmg1JjWO/DPcM5ij&#10;PlOdc0H77PlMGr9LLs/gWec9ndWZ8weTFzo94xkd+3vfJx0x99o8zzNa4rVHnGm/7kt7pHGlvuqH&#10;hvdCjHswb2w/88ZpG0vt3v1MfGfN3vg92zRPc4jt0brNN+4+apLf1cAlBr3841Lq6GvlTfrOJRZL&#10;boUlP3GS/yj/GX1We2Pm3HP6uZ9VfsKAFb/rm1x9ecZXLf38MMhZ7r09z/YRZz9sXl0nzmdBnrjJ&#10;JuaMnxri6Tl9iIFzBaOFSyzPPLF/7BUvVpv3SZ8ayz2rq6WWPvEtK+eU737Rd3Zq+OSYCcvlhx/5&#10;gy+LnFZcxvjTnhIL5sxyBrDp77jg7A9Of+o/5eS4z12vxsqx5xH3qK6euNbturi0qz0mJv3G06P7&#10;ZuyzhAbPiM8b1hzPUOqcmRsuuHwmPwTjS89KacoF5SGu+889pbB1cp4DOc6H/XARmwOX5ygfe/as&#10;0BBLT7lHMyZODfsT37Oc5xYN55KbM+k3BmznxE46zteYCWsOC6+5xD776OV9F+s9NrYvsbnskz51&#10;8Zl/tn9mrtUMzMt1pCH/DC4xu/Owlnj6rGLxzjJZuWew8sXCxVcjY3Ny2h7VG39LnLMd8XMe9ycn&#10;a+ba2gusPhi1tKmVfuoln3xqrjjNz1h/moGaeXH0mPr4XsBrfqqbw6LZ+1Bfa10rTx1xacGeXWDF&#10;q20v82e1ruDo5fsi1u9d9DSPXu/T2Y56Na/x7k2cFpy15FBvjDGz9/3252f3w/8YyZ8DUl9frezZ&#10;Phjx1PBXvMxPOHKpJT6xqzq9xeNPy3uYGviT/pHWpP+Tc3kmP3kf79l/7gnwmvNiF+9n8nveS98b&#10;z9yffG999m6cK/ucmTHxb//5J+A98bVO/MznJPvp5y53vSd8cn+S7+vj3j2pw97v1fpp53dmv4nx&#10;rDJ3y56f/uFJB3W4Hpg4c/pYuM1X57tY513N893nX82defbo/SCfe/aXgIl/lJ99rmp67qlhbtIS&#10;lxhz4NNPvnl5U2wuefhytFknB2/FTex39qe9reZ1r3DkmZNDbM3cGQsHbuqtdK70WGmcmQkM/Ksa&#10;OV/u52zPR+KcfZqD2pTP/jt+71Ns8vHJW8t+5Iyta1vjbDzxp5yza8/qg5v0Jr57y1rn1Op8cvTB&#10;ck3YzqkLN31xmUt9fDHmJyumdciT007czIH1Ig/vLDd15GJ7psYZH/Wh7nrm91F7PMK6d8+0fxl8&#10;pUfuf8Wzj3XOyRmmX7yCsz7pTzm1v8I6j7ZnYC+rmljrWvNnuGJ3tnXBTtqeO3U5mSPvmupirSXW&#10;mrkzduJkDr9jni/6e1lvrPWeA5w1uWI6Nn/W5rMPZ6eXNec50yexqQGX2ndbOZPzZi79s7Orc4Sf&#10;cOaw3i9z6DFPx52zL7ic31grbmWzj5hVL+oTXt4jLX28OCOWZ4VvDX+3nFebWHNaaxnje1H3rBPD&#10;HzdZ4rTOS+yZ4rufD9KvL+RdYjPWVxOMFzV7pq+OH1pUA2stcyvf/3KkPbDwnYXvsX6fpRd1LHVx&#10;WDH2x4JN+xEsvohdlP/Scm/guZxDHvVcYMjJy9rKV0PuhGs9OWCtZc78pHU1l/vG5/qq5R6nGZxN&#10;DM+IZ8O8/czkM0ed2KWGMVYt+1ibsGASrz9h1VlZ99rcVUzevSUG3zPA+qEJfWdmjuQZk0uM8zof&#10;Fq3k5plah9c6aiQenPPis8Rlj8/KP7+u9I94/1T5O7KvNnXMiTZOjDXtDkNNrhYeZ2MsXz3ynh1n&#10;Rj0x1LlSWz01je2lNtb3fTVbK7Ff6ef+mMO9TTO5h9yTZ7jjge8+qa8eOX055swnz3kyJ57aNFPq&#10;cN+n+dVVQ07PRC/41qd+PdszY+fOHjmTc1LXt65Nrr7Y5JHz+ceHn+89WYdHnSu11NfmDM0X4/0y&#10;3tmpnzPLy3nSz58rwaYWvnPkzGpONrWneudSN7nmMweXPBd5Z/M9KLWpq2G+tcxjs5Y88taw3Hvr&#10;9Kc3MT5X4lO/fXDqYO3ROGP3SpxYuVrxWrFp7auWNfLsL//vus3R3+cefGrYy5x6qW9N7MqucPSn&#10;xqW+/mqeVQ/z2UvNrGWdfGPEfgf7nWf7DufznuHnnwDPeL4P/fwd/V474N74PsR7p98vVu+jYl9x&#10;Cs6gtaczdN76s6x91e/+XRf3O9vpDDgHLmvPOhf1p/OlljMkJufZaSTnO/qPml0dzuV3OZsz98t9&#10;H2HBeTZY3yOPeLv6Qz88mTdt19SaGzL+afbsjftp+1rN+1P2e/U5ZL+rZ7HznoE9rGfemrrazJNj&#10;TTm1PhHzVzETf2b8PlnP3B15FsZazsaLHD7YxO/Or/uo+0jLD765cjbyzpwY/J5twk251nlWvDvX&#10;7OmM7vssr/efmrta4s74zgXW2bRHfLlH84hTT31s18Rgj3QTq2brGVPvZzH5q17qOqvxGW5i8J2l&#10;88+Op5ntOc20Ogs52Il3pZ7YZ/veu10fz2hld9ysrXqpm1j8zhPznHK+/ACc9fR35+/9A9+41OhZ&#10;VnFzUjP95JufZgDXmslNf9LJ3EpfDbFa89gpl/XU7nk7Tl5qi9NSS18es0x56yvrswI395N+cruH&#10;uFV+N9dRjb6tm7NY9zkHy4XuThsedfn6mbf2AYoviW18wP6aI3Pto7X6ntJ9kptnkrjMJx4/a55R&#10;Yqyrh51wyVFXjnFi1MX2lXsXJzdjfaxzTb26lrG6Z2zy7H3ES84Rlrp4rZzuZ4z1tQqWGK5LX7z5&#10;jrNfayRHHlbfOpZZ/AWLdbWNwelTy/vta1YOWHwuVvI+Er++eAbdu+dJHf3UOeMnT18Ln57M6Uz4&#10;1LH+8RocOT4M0H9MTzw4Vup/Zj6/ijUHzl7msOBc+Bmr3Tzz8NJXR7uqmZ9mlJtzkEuOmLY7vcZ2&#10;DLf5YM70Ta2e+4oGvZxhmsfnx5mwPNf5X1uCx3Pj60Udn3fjnHnyxWUv90Kt85mb9MzJI4aTyzgx&#10;6cthL17UuXx9g8H/73//+3H1XMbY5KhtP60zUWcZU8f3ssYHNqypYU0uMSvrxNY7T+3sWmmYR0d9&#10;cxnjZwweXOfI9xKzy9tTCxYeMVffE+tYamDswzOAbwxGHfPG8hNDjQVWH2us/QD9+kLunjVppt5K&#10;3/mynv5UT118MOK6NsVgs4canLvL+3VVGz7aOY+xPdPie//h9mxixTCj2mKxzi4erVxyzMk1PrLo&#10;tsYRJ+srbs6rD/bKfGD9kCHnhI7zUsuzsc5sYnJOZ8ic82Ru5U98+mcePZY2tRKXGLHUE0Oe2B65&#10;v9SVnzl1tNlPnLzEWEvrHGmZyfgMP/VWfuv0fMb+jEnMHJ5L8sViM9+9V3X5ie9cxunbT8uMLOfE&#10;gufKe8u+/DkoufhcYLnAEKuBthj8nIWYRZ1FTaw4ax+AP790TN5cWzk7K2eFcQ4tuPRXvO+Ud48/&#10;be7vdIbvWb7vCfhcY33Wv++0/67JuCdc+X1muk9T7itP6rs8R3w/ZnE+rvTN/e6W+8HFz9vuH+vP&#10;K995/8z5XZ6nrz4nzoHz8PLn5a+e6zv052z8mZvzYd3z3PwxkRW+umG0Wk8t81hz6ncs1vpPtb2v&#10;n7qP3dzeq3v3Cl8t+005a9p7+7ZOP5/qO5tx8jpnDburqZn45vQ3dzk73dbbxb3fxvrN895+3Sf1&#10;8N1X9s9c4hOT/qSzyqlnD+fLPL77t0/qyaUmT9wZm1oTPmfKXmIz177zaOWctWd5zqiuPOch1geT&#10;ftbkqaMV3/WOxcHrGjnrU436ah3hrWPtoVVTDHH6xDss9Wk1Z8KscvZvDeJ+1tFwX/7jLHP62Fyp&#10;DX/VMzn44vDRyJgcK3OJIZ99P9F/462BE2tOK4fYPlpq4jInZ2VXWPPaFf/efOo7/6SZuK7LE6MF&#10;l36eW2tkLEddavpTjVzmxfpMGmPBGWdPe6y0Ul+/+at41a/x6iY+/cYbyzP2ZwJiamhMOlNOjbRn&#10;cXAa2/17Vjhikk9uwoLJdQbDTPZI/DQr2uI5R3wva/L4RUJi1LZO3LmcPX17gOe5xarjc5x4fPL0&#10;F0+uOcbUWM7zGf29V+O0zfW5QkMdZ0usfu7BXOqrMdUSd8ZXS6ya5LsGJnNgE58aiTOfVl7m5KTF&#10;n2JzyU+f86WHOOPE4DuHNvs1tmO17WPcuF18C8d+zuyzlFr4XvTXhyPffM+XdWupbb01My/PHmCp&#10;s3j9cyV+2gN1rnytJo6aMRjn8fVGDZ/LX16SU9f6x1B/flHDOC2csyv3Cqe5zo1lLpf9sczmH3TV&#10;mHTIuW91yKEhzzwWbK7kq9MYeeTBJye1rvhosEd72XvSELOqocVyLmPx3mfn3+nJaUzH9hJ/xqaG&#10;vjZnbr97+YtbuGJ9PVFjv+S1zAZWPHku82p0H+sfwD+/UFe35zb2uTOW29Y61v5i7ENNHDV745N3&#10;H/SkRg6fDy46R54VdV9T9kyrhvoZowefi+XZOoM1cFx//PHHX73kwLMfvivr5rCrPBqp07isrfQS&#10;kz54YjS5smZezayZk+/zlfmeM2v41u2D1bcmh7w98FnGYL1fidcHpzY5sfZQLzFdU+uMVQ+sOjse&#10;+B2u6401xtpbay33bE3rnMZyMsZXwzznCta+5I3RJBab+xdvzhiby9j7bE28MT14/bGoybPO3Pl9&#10;1/zKOnPrrPDk78Ue9Wx98HKw1tPPeTkDlz5YzsUYDXXM2YN8alv3tWXdHupknFriMye2rVjyrdvY&#10;KW6+Pd1P1u2RufStw1WHOleujjkvc1j5WGvmicmLR9cY67Jujbw5MdrMg/c1RS+/Z/p6tqYu1hm9&#10;31kzRy/yq4UGi1m8xGdPc85srG0NdL34WYD9ZC/wxM7pftWnjrYzEeeyb+LTT+zKV18tcLlnea1L&#10;LFdMx+TZH1j58uQc2dZ0TvWO+Gfr3QeeuVt79axX93529jfucSfwb71HPKs+r487zbfSvSfge5Df&#10;J3hv9t+OaPvelPdOzr29fxLf/XseObs5rH7W/w1+PhOeVeaOzoBzk3eEvVJ/huaV/j8Nm88vZ+f5&#10;ZZ49ke/cT9vrlXnda56H/hWdxP7Pf3nSJgm6x79lQGfQ3tP/1VxmvmXPr57zkf0ecZ+mM5tyPbeY&#10;1QzWkzdhwU15eJNG6mV9pZH4nX/Ep579dlqPqu3O5myP3hea7kO70xLTOnAyp69tTfJqySUWb924&#10;+cnt2i2x/Sburga+6zlz+pP2I3N5fp6P/Y0f2e+s1it6Tz3yvngOZ2Zu7KSNjvqNP+ox6al1xLVu&#10;T3krTfFHFr6aR9hdfZpjh8+a/dUw1ort2Pxkwao31X9Sjr147eY+cz7e7+ls5Gvp5S8FzGmpqZU5&#10;8sTqtz9h4bC69pn9+/v/qi7uyDrTDnemh5gzertenp+YI71VX/PqYNWiZh+tuI7NX7H2aY4z2UML&#10;zppWLrGXuZUFh6a6rZU8NcGy5GH9Q4R4dY2nurWVdRZnE2d/Y+yENUd94pBn7WrUU4e4V9fV0ybe&#10;nBwtGGuJx09M1+6J6Yc2tu+Putlb3zmNxaYVY84+Getftbu+V7WO8NkrfXiem2dHXUz69rDWceet&#10;p+3zpEZfuVo5fL/hD/NirGvB6bel1v06lqMO9cTgJ6Y1qWUdP/nqYh+xvEdaNPnlPH39gy++dWbh&#10;DFnk/YPvR+LPL70/MKzew0cyvoDLK0pb90i35xHvXIg3ZttwKKqFXWmR59ysp1VSHWLqrMx9JH59&#10;Oaonduc7x4ThntuH+jRL8t2/WtR4PtDxEm/NWG2sfutMeTBo5FID27XE4dsfK9Y+WM8ga37gKXHe&#10;W/9Lj+w7PzypvjrOYawlry5+56l5WTdOHjXi5JNzyem6HG3X5Wupg2U1ltjzoy4On7XjfiKufXVm&#10;Wd3P/L02dXvPaoth/9PK91DqeRbE8vGnRX3Ve8KTS80z3MRPmjmD2Ek3c+DEpmZjrGVeXz42z9E8&#10;Z47P5fcnuejqi89e1swlHr85icP3eQeHFv3xzWvJHWm19lfE986Y54mvnpac+cy5V3PEky838eC8&#10;mieubeLPcuh9tNDtGVufus9x14jlZz9z6Luybu7I3ss/0j+q58zM4jlgibn8GcJYDpbXUy4wLPPq&#10;mZcrJzX1tWBWvK6Bsyc1+vJfm+ZnBX+O9r1IfWbxsg9cVs/5mf3fr+KSr6/9X9bf+mKwaBnDMYff&#10;NXJnVp4JeOc9wwWT83Sc853VW+G6T/da8Y7yzqh1/1O/I613/fkn4P15fqd3h/cJHJ8A75/5XuHz&#10;mbmVf6z+eyE4mzwLdmes/b12fH437N/rPOufSPg+f/+sPDb6t9+rPE3PwnP3GTde/XwlL7Xe/rUT&#10;+OO7HaI33W2cne8sTt1n2Jwh/Wf0+l00Oae+56u9eaaJ19eK0a60zubVXeGpZ6+O4WW9ddRvjPnG&#10;dzz1a8wu7r4r7L19Jl013avxhDXXGOaXL2ZlV3s1r13xV/lbeerJdx/G1id7BjPxnpU7Oztz9z18&#10;1kype+95XZ3ZfT5yBrTUxepnj/Spu7w/xlnT14rBTjnru5qYtnKYx5kyl/hVHoy1xJ/x7Sk2dfCt&#10;Z17skZVzj8ZRj6t1Zsl9XeXDdV/aqxqN93wyr/aqn/vIevL1U8c+5sSk3dVuwSXnjE9/51zhe0bx&#10;5rXmU8caOf3E4ZvXJn/yJ1zqJMd89qTeGlnvWupRE5s4fevGcjOW7xwZTzk1UwsO+ekfp9S87IvV&#10;VwebOOtY8qslDoy+2ClWq2tysNSmulwx2MwRuya+tZU90uo6sX2wXc8+1PqXi1mHr1bm8dW1biyO&#10;2NqkY04MvPTVmXLWuof5W2zPf4tGc3azr7DuCa6vHXyv5O30V7VV3j+2pj6++fzAExo9G1jyXnme&#10;9sSSzxq+Wmi4xGRNHTD6WP/AKxcrP3P48jp/Np74OaP7wfohU+bj8sNg1JwZjDGWZY0Ybax9xeS8&#10;1MBhxVlvfGqJ2Vn3hm5qda/Uxc9Y/R1fTNrci1xzbZOHb73zxGpNtau5XR+0jurMwgUu52o/PziA&#10;L4f74733XrkHNHm+fP7Ma8nLUc8a3J7JWlowLn255J0Vn16+JojpT1+sOH1jNcFxsfStkcMnrxVL&#10;zUUtL/LizKst56pFx5W+ubYTJmcCnxh9MeqRz5w46pkX3/Yqvvm7WG0tWGbKuPnOnDjwycHneXHh&#10;k4Mj31rydrnmiX2U7f0YO5/z2886sZipZi6tWs0TgzavRy4WsZcxr9mcAT9Xx/bqfHL0wYrPHH7X&#10;Gidee1RXU/xXW89nmptc1o3NMTvPOrE1rBf19DMmb4xVk7x6WcdfLTnW1dJatyc4a/jk8/VLrpff&#10;n8jnfKkjJ+visT1H4+QnJ3O3+rlvNTrnbNbP2t6/uto+V/Jcfg+WTw7fM9GqA14/Z0t+5vHV04fv&#10;5f10PnXAgqFOje//fHgS3w9PivVnmuwDn+WsYu33Wf37+bOeebmZ02/bWOvo3lKT39Y5sfpg6NF7&#10;a+5RnHpH2K+uOyvPA3tfnfFXz/nu/z6B9wl8nxPw35G8f/iekT6T9vuJuFfvgr6+z726t/2yf57L&#10;V52Jc3215XvtI87gWff4EbN99Rm/qn8+4/qeH9aLeXj/eK/bTuB//suTt8ncz+Imc1P7Zt+v/HoF&#10;H9TXd/55Hb3fZyY/i83zT/+oh8/ghMveqZk+vKO4tRvf9TPxarYz3CuY3fmsdJLDXnNWfS0aYI7O&#10;JDWTu5qh8yv9lVb2a62Me39Zm3x1u69xn4V5tNKftL8qx1yr853yO/yZPUyaZ3hXMLeedc6W/tT7&#10;qC4nZ0nfuvasnvhbLX2mOTp3dZ7Er3rcOnPymDN7Ze2KnxrpX9H4jlj3on31jP6jjv55nblv4u+d&#10;OfeOn737Ob/aa+Kbs6/xkbaziZNvrI628423ftaqi45a5o40wIvVqiHXWEue5wO8fC01dfBzyU8r&#10;lpz51kWDmnni9K1je6lJXk5qWc9ca8jNvDw0p7XKN1adzmfs3Jlb+eod9Z805U7a1rQTJnNncXJ6&#10;3o7FqYttP2PxbcV0vuPsn5zMN+cVMbNwXZ3DPch3VuMzemAar656WnHE+vlHObSI/YCFPG1izU02&#10;++ce2vf9yj2gpY/VRy//kEbelb65Z1l7ub+MPU9rnKG+++QPw+baptY0P3U4ydOXu+JN+c6ppe16&#10;xs5ijjhzOU/qJQYuNbFZI5+11LDnWXuWm/3Pat+Cs4/7M+b59jmxhj51n337URePzwWXnHrmsOS8&#10;0CCn1ScGY/7D2XzJPmowgz7W/fBLaWeDh2+Mdcklxs+a/bBcYsAZa9XRksfnYqacUw5W/0P81wzm&#10;tNa09iBeYcROFr48bWomJ+tiyJlP7MqX1/VVvnHPjLkvvdyfzwKxs7pvrXk00icWg+8CM+Wta8W1&#10;pvWdRf8WnpryJw1n39U8U7HoJj79rjlDYtKnPulmbqVpvvWIubjfzM57h6/X1kUjV2tl7Sv9o7ms&#10;T/uzxvzUxXAm3lswXNbAytNmDpx5LfXVagzxrpf15jnvqk/mm0vNXFtmWe1JrNrOTZ7LOPliz1j5&#10;K6y6PccKf5R3bnA9P+dLP147qw+SpL58NbG7ZV08WPeH1SefGO87dXxr/g+MfG/PmcGyfP2Dsf9H&#10;4c8vYozBirEHNfvbR7zYzJsTkzb3Z75nMH9kd33gpq57ydyRfmoc9Tqj9QrMbn/sYVd/xXzvHv+u&#10;E3g/bz/rfud7hPfO906s30Pwv3J9df/V3r/rXKt5H53nmeEMuPxZ6t4eaPks3qu147+ix67/T6it&#10;7un77O6/e9sPT/rCOtNmehPKF9HRzZKfVn/VP/VXmHf+33cCV57bo9NZPWM+mz7XK9yRftfVy7y9&#10;MrfyH7n3VY9b8mf2kJjpHFZ9xfY9SL0Vd5dXd4e5t7brQS330Pu7t/fEz35T/RG5V/R4xJxq3DNv&#10;c/ue2uOKzWem9VtHbOMyrw+3ca0nJjkrTOfPaDfnFTF7YbajPb1ilmf0+En7clafFaxXn433rfPE&#10;rTNhvlPO/To3s5HL+JZ5dxpd253nrnfO6D7EG4vxl/rW0zZ2mmeaWW209LH66trLuLWSL/aMpY+a&#10;jSd/VBPT88rb7aX7qbHKq0kd/ww+MfrqGHe/s3E+D2ppU8N+Wmsdm9dOWtZutfS0b1rz2tYX2/mz&#10;MXtB4xl7OjuDuKszOLtn4z5uPZNd/9T0+bIv86dPDIZcaooxnzU4rMyJI98+ca/k4hu3338cFWef&#10;/CNo97gSTzPKzxpnRU8+KOl/IYeYy3ME7x+F/VBq7ws8Oev2aouWV+69cVdj9+RcxPqpZT5z6TuT&#10;elnTF2OcNmvt7zRT45l+zsQ8edE369Mcvv7A4WOTk7F5LXo+R/b1OUOLGpbLeuvZ09l87sDJoYbf&#10;K+dIXxy5fH7RIEcPPiSBL48c87LMic3cB+DPL86mjnn3imVRz4Wme8FnPrWcD7wziDVnXpt1MViX&#10;OOO2WW8tsLt6z9t8uJ2zv7qremrLmaw61FZa1BJHfHbxTKiL5fLe+qxmnRzL3C195aKz4ycO7K2L&#10;HlMf9O1BXd8+xBOP+iovFys/sd0j8Vf8szrTvrIPdS7vObV8jXu/k/NV/rQXcq6zZyJ+Z1NXX31s&#10;z9Ix2uKnWms6i1jOXb61I+tcjbNX54nzvk915wGHr/W9Ac5uzqm3c+540yxHvdA7el7t6VzaXT8w&#10;XHLF2s86vfl+xxlpnVmu54adzt55xPs929je4tDgUtc5ycERB4/v1f/5z3/++pkGDgsM82Izp1Zq&#10;fBD+/OI88FhisOn3Hq19kH59yVzPnLgzfmqBJ3ZW+YnZ9Uuc3CPbvY7wX1nPvTs3Vv+W/X/lft69&#10;f/YJvJ+3n3f/fK9g8rx/+FxZ/3m7e9zEnoNnZPy4Dj9XyTNZ7eA7ntXRzKu9/G759zncdkc5t3vP&#10;bvnhyXuF3dKtLzz77/hi7PW2jz2BPPtXnjW9svc9u8q5jzRXdfOplTNZz9xZX817NLLXrTpnz/ws&#10;zplyHvdKjTxx5uRMOWttE5t+487E8nNmeB2vtOSv6rfkW7Nn6fotPR7JcT7m0t/pn8Hs+FMNzUed&#10;i/Od3U/Ok5ycR19tbXKP/NQ+wj6z7l6yR+5nqoMFY02bGu0nPvUblzG4HTY1ewbiHTf7vMJ3lpz5&#10;FX3t8azz2O3Hnu6dWfo+Wcu8vlbMxHd/Z62a2iOevRu/yzf2qIf1FY9eWbN359W5YtVFS11ymU89&#10;8uIyn751NbJ21lcDfPrEztD6Gae/40zacJOvLxarj7a+lhyr48/s59esqW/dmnmtdawYcxPGGthd&#10;XVxa8PCOuGd0nVWbfb7Sz3nw83Iucmf2CN4zkzvZs1rNvTJHc++Jsy++f2zE91K/97Y6D3iu9M2l&#10;VcNeWP+giKWOtZ54dIh7ibEON3FqWU++ODDW9ROHnzr4cOU39tZ41Xun5/mBwecPzMzljNr8QzBY&#10;e2HFmKOuBj4ra5+Zf2Ja456zkTv1tDc2Z9TXilNDTfNt5Yl3P4nrXMeccfKTi+8MYrI+5bK+8tWk&#10;nj7xpOk+mRU/OcZa+Vifn9QlD9Z98+zl6xesSyy2LznZI3n48vXTOq9zUGMWP2xB3jmp6WPVxbc2&#10;WXPgnVMOuaNlL7DiteocaRzV1QM3aWb9SEuNqxx15fUcnkPjjHdWzR2ma/ZzjtYwD88Pv6RG1s2j&#10;kbpqJjZ9eOLVmKy6XZv0GzPF8rKWOWc0hzWXnLM+fLWas6p1v+Sn33oZg0OntcCQU0eb3PTFqiUe&#10;q594/V1NzDOs807aXWNGcrvlPpOLn3HuNd9vj7R3fXc1ezt/9oeXsVj1mtPYxOEf7UE+Nr9nZV5N&#10;rTVnm3qIkXPGwlnxukfHqb+rJU4fPH2xyTVuy3tqzrry0VcXX21yrvTNtYWnDjZ9fzb2ZwNjNPye&#10;PvVwFi14++Cz4PnzhhpYfTCrHmJSH3zH4qi5zDXWetucuzkZq9v8f1P8PoN/091+7/V9AvedAO+f&#10;/f6a7yHp39fpPnbOeJ/S7ez8XqOKue9yTs71Vdb7xHnof9Us777HJ5DP7fQsr37+O1Z+I45OYPnh&#10;ySNi1/vG5U1tbMYTj1znkzP54M/2nPj/1tx0ZuQ8/zPn0thJ84yOmHv4Ocs9Os6SFj01sw8YY608&#10;8cZtj/D2bFzrEB/1mjjk1MauNMRQ3+GmHitNteQk7moPNbSpZU6bezGHvYUD78ysvVd4Z1Zrd6yG&#10;s2vNv8raV8ucXK9Y9qG3/bGrs7oyU+uoj8ZK33nEXOl3FsscOUvznGHCWIOT9fRbL+PkZx6/NToG&#10;A588V2qZBzOtM1rqTdjUvLeeWq/2j2Z/9Dyead6fe2ZobsfOT757Tljns6ZVZ2XP4lb8M3lna6x5&#10;ZtAX41ydt55WfmLlg/MfT8nRT465qzZ7oZdxapnXZg0/82fmEiMPm/2JOyeHfvrycwZr5I4W59sa&#10;GXv+zpY1/DO9knM0T2LxM06u82TuXv8WTfefc6Z/dSb15PUZZJ1axnLS9iwdN7brK33y9k+O+dS9&#10;x1d7NYf1XY/mnuGknnisfwDGzyvx7SffWcw1NuMVBo38A+s0BxiulYZ9si4+c/jkWea14jkTfC7P&#10;x9off/zxkfd9BB1qrMx9JG74opYzKWHeeLJwnIG5XeS53IMYLNdKu2dQL+0OY8/Er3xnU8+ZjOWZ&#10;J5bTteZYn6zY1DWXeHPitGI8R2fK8wdD3gst9eSftcnDV3PFdx7rzSdvTiuWPdnDnJjM47vfqZ91&#10;rDxsLmN1jFd4+vRiXvjU+K9KEfthBu+PHPM9L3Fq43sOcuUwm3OKMRabcfpouFew1NTF9kquNfHG&#10;2MSlnxj9qY+1tjmfteYf9ZOHnbhn+GKan9r44LgmnLmpznMhV4se94qr/8ui1Fhg09rjI/nri5jM&#10;6U94as0hTix+Y9RsKzbx6SfePHbqt6r7+lNLLng55LgSaz3x+mphxeGro0+tOcZasM6B76KuNnO5&#10;Epsa+omFo478tLta4q76qZvzto4zdz5jMOJSC5+ffXyfE5NcfHBZy9g8OXRykXPpg9enlr7YzKuv&#10;FY/Vb96qhxpaePrcczWx+RyLweo7o88Ke6fmGaxmy1nTh2v/zK988at65p0lZ8+6/krTs0AHjHvV&#10;p07On/fRE3vUE+zqw+3Ozfu350zOfvSkxvu33/vJceUihqdezoRvHs4ZP/mJz55isp6+9eSsfHg5&#10;5xUumvbl3PTtpTbxSldOziD/J9jco/t0Tz9h/veM7xN4n8DXn4DvGdj8ntXvix2/cvLVe/grZph6&#10;k+u85/iKmb5jj++6/75P3/HsvmIm7xfno88cnle/F1DjZ07ryaH2u61n7vOPZ4rnjfAm2c+aeWOs&#10;OW3W3v73PwHu8Xe4d1fmOJqXemLQVh/L0uYdSk7mV76aq/oqf7XPSucV+WnWzE3nuJoLnvjUWOGn&#10;vLxJx5y87GfumdbZssc0U9Zf7TujNvvfe16TZur3WWTtUf69e3jUHOgcnceu13RWrXd1r83f9ac2&#10;zbDLH+llvWe/MpvY1XzZ56f5fS63zM+5qONZ3aJzhgvGyx7G8nMeMVhx5sCJNfedLPPmjLk/8v5i&#10;vmemdnWl9sS1PtWOcs6DRSe1phx65tVujvkz1v5g8b0mbvah3vOaS01yxM31/ohtDHVraLCMta35&#10;ifpnv8TA23ETm74c9bHUp7w1salDbsURL6Z5Z+qpneebeXUzl9rpg8l9ZqxO4tO3vusDpq/UuMc/&#10;03/Sl2etY/NnbHOJd+eRmnKx7Zsznzx9a2LNY61lTt8azw++z5G+eXXEG6dVUysWe+YcfN7g69Pf&#10;P6qqR719e8CTq07G5B610HXlPObS9jk6Jxi4/tHaPxKDT0z/Mbn7rWZpXM4EZ1cXKy57mAOTfnNW&#10;cfaF737BZy1j+2DTX+GzN/he5PwFKb4zoCe+tVvjbDzpkZv0zWU97z95a1iXftb7eXK/9OCZU8ee&#10;2PaJ+zWYOPpn76yRp6dni49W4vWdzf0QowUX39h+8rTkwVr/cP78Yh0tFpac8UeyvljTqiFM/qou&#10;7h6bPT2/ld40hzksZ3fPQiPnSS1q9sp8+nLFacHgWydOn5gFxusz8/kVLJfPiFpi1crzM6cuNnOf&#10;yn/nqKHH0opJa+/MrXx10FZfO3GoueSu+lkX39Z69lMr+8Ajn2fbXGN7yDeP5crXbmPtA06+mLQ5&#10;L3nnSgx+9ra20xXzDNsz26PncWbrk91hqPmM46/6UlNHXPayljn8zCfPvNZ9Ea9y5tXNmFzObk1d&#10;6izymcOXh+UsWFqx+T5IDZ3sIQ6uet2L2tG6hXOkeVR3H+Cyf+7J1yHW5wW8eb4383MBtTw7/7hs&#10;j9SEb+yZkWOB90KDPlzguPy5wg+/k7Pe/A/BX1+cgxDOtMxrJww56uo5a84Axjq+y9xKv/Pi5V+x&#10;ajkrWuaY9az2WdyV2d7Y9wm8T+B9Aj/lBHzf9L2UuXlf9D018z9lT8+e0zPRPrvfd9P32ci5fGYy&#10;d8XnLN/rNSfg/cOy+uzzuRYLTjz+e912An94iHno5MyflW28ep3vWFze5O4JZ8LtOK3xjucT8Fyt&#10;en+05rGNXeW8X6kxceEnhvhRq/ut+phPPP9oc/kPbeLEEMvVknORa7y1tBM362ioI1YLLn154P2H&#10;p3WtGK3axke28Svd1JEDFj/jxoHxsibeGGuu789uHjmJIcfVOXuZ15LHV0tcxond1Scd8VjrqWef&#10;zMmZcquaOta15O1LbqcpR5yacOSZA5O+XHFZz5yvxdScsMnJuj2tG4Mxh58rMeYba9xY8tbg4osx&#10;b2zdHjsLRy2tePXUN4+1ljl8sV3PuPsQN6/x3Yd4hTGPVVe8MVZca1MTZ63fDzoWp6Z8Y+rmxN5j&#10;0XqE9q0znem/m8/vI3mOnge8W+dSY8Unnz3x/aO48664aIuxT8fmX2Gd0/PKWXx/c46syaOWebFZ&#10;T18sOS5jrfwjm3j1zaW2NfSynn7Wsi8Y+fjG5Do2Bx+fi/Pj2fA5heOi7jKvBhz5YPDzEq+l5jJH&#10;jC/Punlj62porU+2MfZprLMk3hzY9CcuPLmJNefzadwaxtThc+FnLCatetkz6/qr+iqfPHuQS3zm&#10;u0bs7NYSjw6xF5heic+a+d0s4htLnDxw5pxJLraxq5p9sn7k77Sb62z0yV7G5rTgJ/3MJ1ad7MMM&#10;YvgjJv8FI2LfJ6irJz9z+PLxe9lLDerm9OXYN2OwvK64+J7mH1qdhbrLHjmPPvth+d4n54pVKznk&#10;coaspQ/GM3VO6vl9Gi3nxPf9BFxyiHM5l5aaM2mtGcs3b7yznD14Z3Qmc60Njpp5e7Evz4L9s8SJ&#10;xdqHuvnUVM8aOJb5z+ifX1dYdNmf9Z1GKoKfsOSspWZi8/56HtS5siY/+4ojpy9OSw3fOjGLeDpb&#10;auC5PGdzxGqJodba5Fg5/2fm7/8Vv/rYxjmXPdBXr3slVxxYuLkyVh8uHGpY8/BaSz5WXxxY8daw&#10;5rDyzInLGfGTJ0Y+dV9/+JOWfVZ18i57qWO+LTjP2Zm0YJOf+dYRC2bCkcu9qjth1bKHGOfsvHg0&#10;wdiLPL6XPeUbJz5r5F1iMidfTNsJCyd5iYFvTaum/cn7Ws3zIK8WVh8sl3W5xujnmZH3src2+5Fz&#10;Jv38XicHq558YpZzGmvJMyevB+d1Px/EX1/kE9oDn7xaxKyOP7Pnvtp7pwGGWVk7fM8mFi76xpOO&#10;dS1Y3zPIcb5YLvn28xzJ95zkUtPYHHHOlXV8VvZN/7P6Nz81u0YPLudTl305v3xwfBgv55Jnf2N1&#10;1aOeq2M1Oy+n8+qTx8/nnHjCo2UfdbWNT6ycCWMuLT4cP7jIa9Tc//3f/33UiP0vm2YvfM/QPZFL&#10;fWIW9f/3//7fP95LyOVlX7W8p/5cpq57/FT+PCdr5Kgba8mrh+9SCxwXsTn3Jta5UpOaeK34xqlv&#10;HZsY+Bk7r3n6q7HrlRrZa/JTR21x6tjfvFauOPNtr+AmLXJczpH3IWvd92psD3nELOe3vznrH6D3&#10;l8MT8BwF/sTz8xnJveiv9mNenPt/29efgPePzt4XLffH6/WTff+OnJNnpf3+Uz9mQvab33/9HmSO&#10;LrecCZz3+8Jj7tGRivcMXJ65+ennPXDeV+1Rn1U9e4K5V2/V59Y883Dlnp2TM+rzudLnf/5vu79q&#10;80d9pwO4stE39vwJ9IMGs18kOzX5Vzg7vXtqznJFw2ftLGfa55S7onf0ekgteyUHP+PEfwff+fL+&#10;TPO6t9XMu2/0qS3fHuoaW1/ZSWuFPZt3hhXe+pneR/tIDXVXfb8qP+0hc0f3+src6ua5yKe2q4Pz&#10;DMXJfZa9pc8RZ1ff1XKPeQ76WT/SyTp+349Js/UnTOom/tX+NNurZ7inX8/PuXq22nv0m5v69M4f&#10;bomnnuScM+v61uxl3vjZNvv3Hrp2ZZbWusLdYT1PbWLz7HJ2sVk3l/z2E4PfceKzH/mOE6ufGLRz&#10;UTOXvjNg9eWpJy/zmUt/hTHfVq7WnhPOWs8v1roxmp3b1ZxBTNvsSw28nF0veWJXM3W/Xbzrt+Id&#10;9XU+LTr4Xrw/6YtJTXPwcs+Jodar6x2DN2cPbefVXuWtP8syl5fnRS/n7b5TvnMdpwY1+rBf/kCK&#10;z8WyP5jWyFjfM0v99MVps4bffHHY/JCdvMaTlyMm7YTP+rN9+jOf500/cuzNX+D5c7sxdedOnvu0&#10;1rNbz/yUy7r+TvOsBlorHfukRRd82qzj+1zi5xzpU5tWY3I2/dRXw5mcy3xaMZnj/qm74yZHX57x&#10;ZKf9NI+Yy/7N6djnC44fuqE3eWtaNTMGax7f5Qw+0+TFUeuzok6eS19rvmennjm55FnZT1xa9rFa&#10;crsuf+oltmvmJ6ueNWP7G1tPSx/qO8xUy/l2Z2Av+xhjJ92s62cvc2mP6tlnwlrHeqHfWGrm5OQc&#10;+mLU2GHlpLZrQ0G2AABAAElEQVS5Mxaer4NVH/PM5WzmtPTq15k18vjT5Yzoitda4/noZ0SM84jF&#10;dk0u+cSLy7o61jKGm1i1VtjmNs76rVY951DHvNZ8Wjlg8FdYcWIaZ73z2cvapEHOfHL0rRtr1cT6&#10;YVZ88+K4X2hcWWrkXGqrRZzPAvriqYkj37FYLAusr8HPzPmvqW3/7q1an4U4NHKlJnlx+BOWfK7E&#10;k1/pgeNy7/hguZ8s5uXiw5QsddyHfH9G/wD9+iIW+9///vevPnxYk372xKpnLmPk6LNb9GBpE+sc&#10;mUvsVD/q11pHcerpaycuNevMx3lMe5u4Uw6tiZ85ffuiI8+cmKnHlLuKnzTobX/r6nbe+j22Naf+&#10;9+i/uT/zBPK5eObz9zNP52dN7Wua7zcu7qn31dzbfp6A56Ll/PSx+dr4Hc6s90ScF3s0/h32+2/a&#10;A/fNxc9VrMx13LUPwsUvj9C42PJh8Htn/+vDk/cKPWxHF4R+4swXtnc3dPXGf+bc8pvISocBE6cu&#10;OTnm7t7MHQLOgsTZecDlPqb2rWWfzk/coxxa6mjPcMTA4XIm84+yOd9ZzWmWs3vb9XCW3vPUL3Xk&#10;kUtfTOeO9ORdsbfcI89MrvFR32fMv+uZ59e9z86c+v5AgJZ6O53sr07jOwZHzry9jNXBUnMm885l&#10;/Co7zUfvVd65qK9mPuKmhn5a+fYwToy+NbHmczYxWSOXHDHa5Mtr2xhi+drGtMZ3jXMvqxnd41Sn&#10;lnXPIXMTb5U7mqd1je/pi8Y9/NVebs0fncGk6zlQcy/tT7yvyjmj1jn6/dI8Nu+T+dy3uVssOqnl&#10;L5dW8+Qs+u4ldeCb11JPzDSvfeUkJrlH9cSqMXGoidWCE2sOO+XVbgterjU1jc/Y1jjDAeO84o3V&#10;m2axJlauduJYg+NFDqwx1qWvBaeu+OTji8WKN6duczKvP3GorfLUnA3/UQtNn3M08Y17lu6fdX1t&#10;zkfOvH5a+hnLIzbvHzWtaXfzUONCh6WVqzWPlTPpivM9qfnNoa4mVr68V1pmpj/n6ZxaZ8OKYzb3&#10;CW6anRw161q45vFZE/+z8s+vK9wqD9u+2Iw/ggd+4Tx8HpV1Lnub11rnj/tg4Lsy9qyxXOrZT53k&#10;6mvhNI4aOfXEprUmf8KLSZ5+1rK/PvtR0xxcc/hi8F3UyfthSj9QQZ1axjmDfKx70if2HnjOaDlL&#10;+tbBw7OHmsZow2PByUXeftqsqzvVnKnxxNk76yv/CJ+93Asc/Km26mNeLnH6WdcXkzM6g5iOj/Kp&#10;NfWXf8a6/9UMaPiMgMGXQ2+fX3NiqTmnObR6XvuKlWdeC1dfrDE1lvnP6G88/XslN337q4X1w0vm&#10;wGdOnx5qqUNszrMzTnzm4Ppaw5/mTy73IPtZU5MaS/sRxBdwXnmvyMFRR4px6pFzZuviV1b+ET5n&#10;QkuednU+q77ks6c65NTKXOtMGPByEm9OS01f6yxYfWtY89bUn/LyxGQ/+VpqR37WUyt9MF70dwZn&#10;57xaB36v5PksqdHYjtEH672BTw5rTn244rWtt4pTQ4yzGmPN5Uz2suZsWGpcLH24XMZZSx8MGn3J&#10;8/0hf6aA7wKHhsueHYsTqz5x5uSlVTMtdTTuXfZe6XTPxLmHR8zRuhlPPnNxcd9Yfh959CxT71WO&#10;3nmeOcsqv9Iy3zw0fU+g1j3hcSbJU+tt//cE8h79b/VnZX6nvfysk3/stLx+vZdY/eziaz9zz/aZ&#10;47u9r/jzCXtnNi/PIuvmfgebz4TPiDntLfv0/qphfIvWm3P7CXj+rWBee+v9kZ/6t2qlxk/y//rw&#10;ZA7NwTziIKYDzj74Z3oxyxmt1v43x7v7d/Y8dxp9tnl/vKcTv3GtcyW2zxWOM+UcK/5KX+50jtZW&#10;mlfyk/6Ob2/3qN1x7qldnW/Xy9l3mKyJdwZic1jzeQbm1TGWJ8f6kZV/hDuq36LjzNqjHlfqV8+h&#10;te/lp55a0z6tJT795nQMlhw6uzXxJvyRzsR5RC7ncz9Yr0fO1Vrde7WfxE0YdBvTvVY88nK1E3bK&#10;Xekx8X+XHOfWZ5FnOdUfvffs19pZ280yPUet9cjYufrsjnqIlw9+yqnjvsSYP2N35zXx7aGdMJkT&#10;h+39ZJycnZ+cs7Mnp7WpWVdP29gr8aSZfOuZwzev7foz4qkXOe/drT1Tt/X6eege1POXU/fO0voZ&#10;t3bOnbj23VPuJbnqmksrd9IkJzfr8jOX/sTJ+nf02VPuq+PVzM0BR246AzXlGPuHIrjwzBubS001&#10;rIHNZf0oRz11J/xU3+lP+NT9Ct9zYm7ncw/9+haLpeYfnYnlsgf55rDkzK/22XX5R/jG2a954rpP&#10;4sRkbsKTA+sfcPuskt9+6qmTOXS5rE38xFtf4a2raZyWWi/25CzWEjfNIC5rycn6lM+cfp6tfGr2&#10;wOdqXNblYc1r5WOtUyNujPc7sYn7EPj1RUzm0OPybO0jxj1gralDnIu8NfLWM5f4W3301EaDOOff&#10;6cq7ZabmdExf9Kf8biZ5R5is08O9mDee+jsXVpx9+w+kniU2ny953Vtt58j+jRVj74x3fvZO/eTw&#10;oSKfU/HELDhc1vWp9fzmMt89qdlDvGdlPjH4fujJOjx1zWnVzJgcCw75ttb6wzviPshf+MW9OoJ7&#10;05q/ZV611UprTX0sdfNizSeuc2KdUZs4MOLUMsba11pyrSVObuLTP6qr7/MpN3n2Feu+tImVv7KJ&#10;5fWW2hMHvBywcsjZP3lirVszb9x9uy5OK37CkTMvLmfjbP/zn/98zO57jBx52NwbHHLq+H8N7n2y&#10;Zj/y+sysn/ruJa11c8nT1za2OcZYOZmb+OQmbPKO/NRtPeKsH2mt6lc0Esve+t6setyTz55ndZht&#10;x7MO5sw9EpdYfSwXGHHMae7szG/c73EC+Qz8Hjv6d+6iX9fc169cX91/tXfOqZfvfd915p73apz7&#10;wve6qpP46Ryp22tVT423/5oT8J7c0837qZaWPJfxPT2+O3f88KQH852G/44zfafzedQsV8/Zf3R2&#10;f148K61HvbBW+j3LLj7S6Fk7Tm1r2qw905/6ua+p9sxZrmqv5mP+qTbljnp6FuDgp0bWWidx1MRm&#10;Ht988x8Zv6LHI+d9lBbvLyz3j/X8rdnLvFjzOytWq4acjs1jqcnLvLXONZZ4p9/8lW7jrmo2/2yf&#10;5N3SU87ROezqR7WcsX36w+/lXOSneuN/eux+p/Po/YMR/8h9T5rO488YxvY1dkasOTAdy9NaN55s&#10;6lmfctZute4Bfs6VvRKz6wOnV+pYS9xKOzHy0uasmcefuN0HjBc1Lt/X/UMFWvLEkmOZ/4z+92vP&#10;kHhqxI1JFTHkEpd+1zpODWqunMVc2+6T9eSL0yYu/aP9gl3Nmzr6OYNcayud1YzmW1O9r7C7WZi3&#10;L2fc8cRg3bO55HVNzJFV41b+kf7Zumcj/uw88rDuRY2OyavL+wZ1+eknDl8dseRc6mVsTh41cvlH&#10;U/GTTb4+OPR6zonfOTS4kt+Yr4i5B/5RMvflnn1vp+b7OzV8z9K5p/2ZE3Nk7QuOnlfXEYf6hDGX&#10;/afe1L08O3BHPDH0WWGzlv4K73xdz1jf/cnJWIy1yeY8U/1sjl72bk3fD9Dy+QLPB5Wo9bMIn6tr&#10;8O2Bn4sPV/V+wfpsoyXGfuKd3Th19bsvWPHywZpvay118DMGYzxpU5+W2KmWObXTytUm/qyvXuJv&#10;0Zt0yKE11bLfK3z3xPPje6S+84ERl3OLB5dY5iaWZ+2W/ay4qW8/rbOyD+dl1uY4nxjnE4flUgdr&#10;D7H2Uss6vD/++OefQJxBjH3tp1bWM0c+Yz5cJRdt5ssYvDl8lxpgc8m17v0V03hx1h9lneMePWbz&#10;vPHzat3VvjoPz9k4V/VTL8+kzz5rcIy1mUOb/G6G5MGdsOR7JW/HcQb4ySH2HPSxq5VceOiyOB9W&#10;zgDWOP3EWdd+iBx8WWHt0TOmnFwwjaNmHZt1Z17VE48vDh46npP5PC9zPaczpl5jjZ01Y3OpO/lw&#10;7EUdf6eTtcZP+ivMbj5ncC7Pb8dZ9b43737Vydm6JmayYh+xB7Xoox659J0hsebe9n0Ct56Az/+Z&#10;5+oM5tY53rzHnIDvGY9Ru0/lJz4v3+n87jv9PTv3qc/90t+z39WfeALe25/4urx63u7x0c/0X785&#10;uFWYm+BwbKrjo40md8Jm3Rs+4b4q9x1n4ix29+FVM+9m+Kr7Zd9bn3efR8/wSKfx9j9r5Tfe/pl/&#10;9XlPM+Q8r/Q5p+msppxz9Xkd7Yd6Ynba9jiyj9A46nFL3blyv2d1buHstJ0FTGqTN9YmJnkr/TMY&#10;tBtnznz2pxd5MaveZ/L3ajjfmV5XMTmb+72qAb7PrjWO6o0ndt9H3KP6pJ25e/mp9Qz/zHyre5dn&#10;eEbnEfPbk19C0zOvR+jfosEMzjWdg7VJW/wKczWfPXKuzF/xV/3RcPadHpjGGe+0J80jvLoTlxz1&#10;1MCXk3lzclZ6mW/trKWf2p3PGahl3DxrUz5z/rHGXvKMxWY+fXHmxGutP8Ke1QTnPI/oi0b2Tv+q&#10;fnOJOzdpitFOmDO5e/lnetyLcUasl+/nt2rzPKi70/D10HjnMJ/Plzl1OzaPzRnUxK44zqNG8nOG&#10;qW4OO/Hsm7hX+9MM5Ljcu7779ayMxWPNuQ9yvTLX+MYSH2GmevZozcTrg/cPwZnDT62O0aae/O63&#10;i9WeeqamuJ3WLTV07T3xqWVd32dDjnljrXNbN7aONae15v0w1qJFDavuyleTOn7b3oc9yIPNGeyB&#10;ZVlTV21qYqg5A3mWNfj0sRc1fPWIXWrAlU/NPH7mrZmbNMEcLfmNy75dMwbTOGN09cVPdsI5E3z9&#10;FXfKH/GS09ju13Fy8d2jOlpq3nc0uLKWPlgWuStr0jjLdx7xU29y/pcnwRH31efTOo23jpXra2Ka&#10;pefMM1WjNY3RA88S+xH8+tLa8rT2Mk4u/qSZGPe3wsqf9KdcauuLs5eWOn7uX05a+ZnTp3bEt1/r&#10;mMd2Tf20YrBc8jMP3ji5+nKJ5WvFpHU2bdbwyfsMTDVzORM+PK5ePR+x+n6vSU7qmlfXPmIyL7Yt&#10;GPHyE2Mtc+qaa4w6nRd/xjY3e/pffEWHfF8+n9RTx7k8XzW1nrd18ehcWRMvc/gs+2qv9Ei+vrpn&#10;dHKeHV5N7Q7bNfeVXHIZy1nlraeFrzZWrrlJH/5RPXsc+c6gJnhzR9wzdXXRdD/qG6MjDj/zxO/1&#10;e56Az4G7y2fA3Nv+jBPwNXvmHor9GTt77ZSeDeeo/9oJXt/t2XvlHM88l6/f+e/Z0bOent9n3Oup&#10;3+9+z//68CSP0L2HOt2oex5N59Heo/Uq7vQQvap393n0/Wh9Y/dM3D2/+gVk/5wx585/HJtPO/Gy&#10;jj9h7Ot5TBi41vFvXWjbD41HaO5mQf/ZPab+9uyz7FicZ9F1tT0340fY7P0IvZ+swVnszp69Jcaz&#10;k0PML6Gw1uBY11JLPzH4LjCpYx5rXps1tTu30wM71Set1L3q597lTn2ttc150Jr2nxzxjesYzgqb&#10;88ETZ5/MTbqJw0+M2pkTf499tN7ZWV7V13tgv4zJmXfurJu7x3rf0OheK92cQV++eplvnat94Kur&#10;1pH+rq7GrfYR2pzBGR3PCiyX8TT7Gb3mqZn62SP9W/TtlzrmsOa1WdPf1VJD/D2WXnkWaHlG6oJx&#10;pj4TY+tyjmz2cAY5qZX6k5868q9Ye6m94u7qaKgz8ZMLLmPx5NRRy9h/O4CRaw0+vnljbOaIb13O&#10;g54+Wt33Xv0z/N6TZ8Ms+DnfGT0wrek+1UqbWPrZf8VJfXVSwxmzpk8Nn8s+4tOi15ry1HC+5hln&#10;T3KtZ4/GyX+Fzd7OZ86Yc9LH+sdl5gPLJYa6V+rgq7Hb1xFmV7ffpJ+11MDnyvkbu4rV4TzwE6ev&#10;nWaSI18MHGcix2zmiNWUT261EpO8FT7zyTWvRs9jHk6vVc08eHmZS53Mi+XcOBsW9czjG6dO+mqC&#10;w0fPXOqttMjDcdlPDfLknNH7nLFccubh40/aOQuYnAE/e6NtjKV+ZbUesTNe0VIHu+I5Z843YVMr&#10;semrteIn9hU+czhLzqbPDFnHp8aln3Oa01pTr/PWJysna/C9yIshl/H0X4GVh5UHx+fmQ+DPL9TA&#10;kOcybmtP9ahzsbSJydeY+Q/wry/W5WLBeZknZn9qmM++/ldpUz/rySGvlvis41vPvNhbbL5/wL+q&#10;C14NucyI3/cz9amf3Yt66rtP+a1rHStGjaxNM4hPXPrOcBaXXPzkozHN5bMOlueH1f3U8VltncZ/&#10;iPz5BV5+oJB8PqPJa0010opHl8s4MTtfvNZ9yTG2ru08+Km/55d6aHCpYU1tYn2fYSw5n3U5xmi1&#10;nhisNXWtGVPX14LBb27HrSVfnPVbrXrycyZyWc+ejZN/1qZWcjKfPdIH41za1JjuW+omP/NoqNf5&#10;1NcX4/Mj17qxOK31IwteDa3PPDHXpDnljnr9G+ue6WrvfY7iO7/iPzvvPPYh5mK+7zKjs73t/gT6&#10;XnL/vJd75rvqCfj9nNjzs/Y72X5Wfqe9vffy98+TnoXv5d53fr4xJ+aMPcM5gznT67tj/vHhSYb1&#10;cL/LATgP9rvMdOam/rR5z+zpCOO9Apf3Cj9rRzrfqZ77mObK+9w++KN9H+lPPadc9rb+jHO/Ou8j&#10;Z5jO8sw8YrD6ahlrPbtXWHo6x9V+0/2+qvET8KtfKjB71rx/V89TntYzSZ2ugbHeNfPqtE38Eba5&#10;Z+LUxM9+Z/iNOdLY6VPLeVqbunxxcswbN9fYZ8A47RE3sTvfWXaY71zzbJnx7F48O7nNs37vvlOH&#10;XtxPctkvffcAVry5nb11TveP7Tlu1ZSHnvrmtPaybmx9ZXeaO07Xsu/UO89DLBqd370+u6d9Ug/M&#10;Kt/8XaxG6rUvP7Hup2cSe8YecbNf6pGfuOKp+Ut+eOStaclPGuRZ4KZ68tP/ZM33JHXgrLTV+O42&#10;55/OgPndZ+6Fc0iusRrE5pJ3xVdLC1f/Xu3UOpqJnvTL5Rz5Xm6ucc21frQHtFnqpl1pgrGmJedl&#10;79TNnDOJx7rU61hM181ru24v89j06WNsz6+wztD7IObyD3XM5j3zF3dyxLpH6vhYv3/k+9xun84z&#10;YbrWsfNM3FXNvPPCbV1zYlufPbI/zgpfnHtHz1xzM5994coXo01c6+16JVatzLWvltipL/umLgaN&#10;9FuTGJ1Ji1py8SesPROfvHzWOMOM4eTKOfBTJ2twjBOjFjX5WTeXOOpi0uKD977jHy33Jxe8PLWP&#10;NI7q6riXjI+41J2nsepkvrFgEucMcMg33ryaySWX+NQSf8WmVvJ6LnArLPeP942s4zt3c83TLznd&#10;M+c566dG+szYfYl9ThPr7HKIef1l3nng+f3FujW1sSx7YL3guMixtPr52qeWfYw/iL++yNfaw1hd&#10;OeTzEp91/extTotG182JuWKdw/MzPqNB36Plnls3Y3xxZ/XsnTrm1LLGvc2aPcwR62Ph+TwQczYZ&#10;y19ZNbD6Kyx59y/Gua1hfc6pNV4evVja9Mmxh9T+AP/CU+fKeseJ18eCm5Zaq3knjrlbOHCdxdmN&#10;d7NQs66GPHWocw8ybo7czJPLWF3yLGuZtwd1fC6fP3K9kmtNXeN77UrPPHY1B7Ur7y+Tzj3zT3rm&#10;PFdfX855T7/mekb2xOZ5WW/erTH69so+mbtV+807PoFH38/jjtcQzMfFs+972jWFN/rVJ+B7Rr6e&#10;8znztc1ciXn1nN+9n+eUZ8frwPx3n//e+dynNs/hXu03/+tOoF/zxOau3mOeDZ8PrT8nuUPzxld7&#10;yPsJ9q8PT/amrwwP1wtea3mAmfcG2kdM/pBqLnni7dOY1IVnPXmv8nOWV/V8dJ8re/A+aadZdrUJ&#10;v8udub9H99+6Wj1f7j+xzJU1YrjNN4/tpV7nOxY36WcteeS5pnkSd9ZXR3uW53yNPzPbittaxGLz&#10;jPKN3X8MUBebvNTMPYrNXGLbTzyc6QcwMc2dYvsmBz/fJyfeK3POSE99ZsQ3dp7chzWtGGJwXl0X&#10;1z1SW4x2pUE9+4ATq74aaRNnftdfTFr7ZK791jSWq4VnrTXOxKmTePLoWue5yz761uXu8mDF8/rw&#10;tQmHy5oxmuSyJsZ+acVhV2uqrTTVW2nt8ivNHWeqXZnBnnCS1/GqT+fVO5tv3CpGl5lY+N3HnBh1&#10;fE/lv5CQ7/HqtU7yu6ZmWvFijcUYr+qNM8bC4UoNfeuNN/Y9HzxX9s/YPDy1tWolxtzKwl3xM4+m&#10;uua9V2pTt2ZOm3n8xKorFmtOXj4L1Dmv/EAKOC/fc8CZS5+cevi5jO1PLf3E4oPPOn7G6oHNfMZi&#10;tGoYg9VPjTx/8+K0cF3qElvXisGqhe26OfL6cIzxe6mhLnHjrclNjDV1xGR/c9rkdC/iPLusp49G&#10;X+iDYVnDN2ce2wt84rpu7AyJTV8c1jzaq7WrrTjk1RajTtqV31w1yMsxl5YaF69hX6PU5VjHZg98&#10;Y7HqWpNrXg159hHfefFadSYLN/upac463OyTsVifVTn2x96z1FtprPSTl5j8HvbHH3/89RoDzx68&#10;n/K17oc51KOWsR8iood91Etc8lLLXh+if37JntYary55etmXPBxirFfXyfs9yp9n5NkLraMFNvHM&#10;YoweS0sevzlg5OC7Ek+udcRhc3/mwScn886gtab1/jXfOc1nX3NatPTleT7kuciLAe883hs1zIuV&#10;bwwul/efnL2zrq+usVYO+vjocYnXise6t8yt/Jy7e8Ex13zzyXfGxIJLDLWM5STOHFjy1nwWiM8u&#10;sdnzLBfcjpeziTMn1/yqJ3VnFCPHmrG4jCc/ezdHPDZr+DxXecbpU4cjnx7y07fuM4pG8uDkf9mO&#10;ujE4eC61qNsL6yUOaw9rctVMPnj31nsGRw5ea6mRNbSmZf/kiKNm3RxWbObs5UzO3fhJT27qnfV7&#10;7/KyT867yrcOMdgJnzn65Z7hEZvreXIWa+bsqaVur8zhe774ucCTSzz1xskxbx/yapgDQz81J456&#10;WOvm1CPvuWROXfvZS762dc3D44KHpQdLvYxTQ99+4MypjSWnVsYrrNzkpN+8/8/emW1HktzK9j5I&#10;///Bpx+uNqndZW2CewyZyaGKsVYQDoOZAe4RzJqolrWpD17W7U1k5szh6GuknlrPp/H2MVern/OJ&#10;yzNOODVwPci5yL2pp9Z6Rj30kW9srnxwLnWsram1lu8mvL7kJ442cb2Ss1urTZ1ra0SenfP5Povh&#10;n+vsh1a/xFmv8B1PP7XOeMWv/cnTZ8rVsE8u+juLNSKY50Quj/WffPm8zpxBnpnP5Yr+TI+rHPsz&#10;j8+d5wxuDU9z5waTz/rn+rgT6HPPZ+IUPK/mWfvI+BVmOLPf1Rme0X5XTn5/uwd+HfB7XewZcTrf&#10;Z/h+Zw/Pn7Pp75OsPbJHffB49BnkjP5+YTVb9l1xPgpnlkf3Ps369w9PTsUzWB5ortF2Pvm5MQ9b&#10;DZFLfNLKyVryp3pyX73OWV7d61X+V/dwlf/I3J/9fM/Ozpx9Lldmb233nepgV3q05++Q5xl4Fhmp&#10;99l1zjlM2JnzoZdaY2POM/mpmWrpM9W/Oubecv9izJ5r8xU3cblEcG68mkOdy78wec/+2bdnkDPF&#10;lf/ETcz5Eruyzr49b+c7353PTrfqcYSv9u0ck37CmE18p+09oJGfHs37XfLc69U9oc0zdn3Vp/np&#10;a+2Md3JyrYe+RvGJa61jcnPdPHpcueCnZueNL3X5GfVpvZyeKX26tsv16z5q9M26Gjj9+apuF/VM&#10;TnomnuucQdy/CEy9PDDX8o3g3PwhUa3cjPxwhblaI3jWco1n98+6HsYzNedUk/6pZ23NtRpje4nL&#10;t56+cDpXt4t6wcl1a6jZ39qq3wpXN0X9qa304H2n127+5H3kerWXZ83Qe+7zOeo/1fVI7+SBWxNX&#10;42dO14/2qx4ea/WtW+HwrBlbm7k9VtypDuaFjtwbXI1ruV8hOjuRZ8T8/GCM+/eHZKj7uUvNffYe&#10;cq/JEde3dVOOpq9JP2Hq0gMed/8lY+s9B3D0ehj13kV7tfcVj8lf3/bJ3LW9iWDm1id/sK6rk69X&#10;8sTkZGy988DJGuvO7WG0vop4ymXd19RDzk4npyN+rSP3806+HKKzW+vojEY06pM7+YBlj0mXHkdr&#10;vTqqEze3v/mz4hVfzyX3npjr1Wypa86qtsLRdz9y79Sx5paftZzjCFe/0vj5Rh0vc3vzA/R9UbOu&#10;jny6xPF13Rp7TvoVppfa3Ce16Uz1kquH84ib60OkD5fxLYkveqmJ0qcsnYc9sTbvYfx1HDz3T557&#10;oaYXNa88j+5BjT9/5SXHaA1uYr0276jeaJ0895NrucbUiBl3NTlTRMft7y+m/hOGFzpq3N3fPGti&#10;qWWdHPK+UkcN/u6yfuQ7eXSvidMYGnt2bconLuefvZMD7vOZemV96geWfskRz965ps499dVHD3ni&#10;RrXNk29MvmuiusR6DccznOZvvnlyxTLu6tT4PKCvP7iP1nmNYHC9yb12/nKuRvp2bzwm7Kr3ju/+&#10;jL6z9s7PYDHjK85hN+t3r3Fe+Tw/ez/Oks/cZ0tt93x3tc/e1+/cP889nxE4t88015xH6n7n8zmz&#10;t9VZ5Nmd8fnOnHx33MfqXKyvYr9ryfNME/tZ//PX9T4Pf08kvjtfOVP07PO5sja3PmnvYPoR7XHH&#10;5zto/vdvLm5MnQfl4a1sqMtfcRP3ASSmt5gc8c+MX2mWV50De7yzz0eel/30eNbe0s+1vaYeWcs1&#10;2sxbq3fjV3N97GWcfHa1iT9hz/CYfO9i0zx9JpnzB7/M7YsPtzXwyVvM2LwjvXz1RDTm1PvKWvo3&#10;77vk7oF95d6Yv/NpT3KMcsj7NxnWiBM/66z7D439wzD9Fwep9zm6v6xdWetzRbPi9p5XvMbVGbMu&#10;ZqSW6+QerdWx592+PVP5xp1/c8j1uaLbcc/WepazOnnqz+5B3RTPnMGky954pI/zTbojDJ/Us858&#10;0rcGzoSpfWRWZyGmj97PjOlv3/R3j0TvrLNOj8z1Mzavfcybp95695jqcMD9fGUtrz9T6WfNHuZT&#10;TY49Mu+1v/67p5wj9V23r3MkN3v4l+/JW3Hh4Ku3PuKrXDyj8yY2rXsuOeJGZzKXl9EaMft3npqj&#10;dfoccalPfOei/sgs+utn1Jfcu7nmcolHV/rLnfZn7Vlx6rvzdiZjctPLs+kIX0ztGS91aszR4mcU&#10;B+P7nXj26rn0ar2ePXd+lnWtPe7m9tCf6O287sPP2zO98HBfZ/hnOO3nzI3jZX9q7oe1+829gMnJ&#10;OdpXrdyuo52wxNH2lZqss85arvFgD2DeYK0B42o8+7wz5q96d++Z/Y7K7Z5qsrdca0Y4njec1MBJ&#10;Xa7VE7M/652HutSkb+oTVwfWOLk9O6bOtVGuefo01j2pq59q6pOX/D7zrKnBl3cPLmvzfB/RUVef&#10;329iOUuus+4eEoML3lh6TOvUTNrulRxr7Zscayuu9UljbYr6oeM2n7grzJ6t7Vz93T7qjenP2jms&#10;Z0wuuLnvme+X7yhe/oAbXPk5O2tzIlr1+Q4nDx81+oo5Lx5wVpd8opf89LY2xfZQ1z5om2tfI/O6&#10;Rs/9119/vbUFt2bMeewnZj5x5dyJ6cfaORPXlxp41sB8pn7e6EHMC50c1snzrHxPUuc6++aaOrk3&#10;vq7VGnsmcDFjYtmHdXKSB55ca42T62HNWc3RtlfmniE8z01fveWbw+UC94zl6EeeM7T23eHXeZGv&#10;OHLvROdKrTMmNvVWa41cDG2uV15qs84aXH1zzK3DZy1OzpUeU/2d9f5Vr/ZIjuv0FcuoF1iuM2+c&#10;2tQbrHFzP998L/HIa+qR9btrfFc9fd/xZs7VDODu4+4crbMXvtzO8uw+2Zee/g/X6OMMcFg7gxp+&#10;PW+etZ94fAJ5vsfs1zGcw2dJ7Gdtd2rcP9fXOoHp+5Nf+7h9lj7fj5w835Vcf+QMUy/Oy/d+qves&#10;O+6k/+oY+3GPxNwf66xf3Ut62eOqx5/K9+w4N8/O57N7JnLV9/lZN8ozirdule/41HLWHXfl/53w&#10;p/zw5NkNc5ge8BkNDyIfRmrS63d/SLnvP3X9Wc/YDxnOPder53Dl/V55NJ59P+sceqavnPsM8tyY&#10;9xln1553zmHlscLv9HhU84pZfC45G32m5yLmHwCcR1wPcfNVXPFW+Mqn8Z7nqN79Om899V0Pa/CO&#10;vNqbXI1x4jQ2cZ1DrhxxcjE5RzG1ctODupxVXXyK6TXVvyP2ij31GT/zXHLeXNsDrPHO5RKtPWPm&#10;I4+jOrPsOFN9wtyfXrlHseaYryI6fVYc8BVnN2f6qTdSy5nBs5Za19OsRxr76J899ZWTNdfpn+vU&#10;uraHecdJbx+5zSFPTtezpkfH9rDeXuJn45neel3hqjGenZMecu3XUc+MchLTR8yc6Npax5xjxQWf&#10;+rbXK/LVTEe9ppnTq9fk073r0x5nufCyl7lnTHR9pkdy8FLL2isx162DO2F6GHccvKlz20cs9XKM&#10;cuWsIvxXX9mDdc7vvP0P3eD+vj9r6t1ferEP6+6J/Oql90q3qk+9znDlEHP+yW810w7Xs/3s13h7&#10;+Rwad27xzo981WWcNO2bfNfoVrzJU50xOfi0H1j7H+WTp/3uRp8F3nnjZ6537oN1a50fXa7RwxXz&#10;B9/I7WEN7qQHv3rpn954iLve+bY2Z9vpnl2jL1fPc9RHXfJ6/3Dk6U+en5Opd63GnKg+MdZyjWAT&#10;t2eDx4Uutb5PRHHju+JdY92aPcm57WeeWjXyrOlBLme1bm7mK42zOBs81uyFi+fiTHLBWcOxnjXq&#10;9u7/Mie4NbT+j7fQcFl7z+avyaHv0SUndamxnhhr8N4fe/YHdYh+vshfeWWdOdBy45+XM+pjTE6v&#10;mUndrqYX3LzRkFM3imVknRfc6RLXDw6YuBrrziXPuhGd56SPMbXwzbOXWEb97GFc+VrXI/2t3Yn6&#10;qW3frOdavnFVw29Vm7T2b03naonU1CVurWPPpHbXo31XeXtknuud3nmas5obfNLs+snfcbp/52rT&#10;K9fw5bSWXO5UewZGb3oQd3M82ktvY/uB917NV5r2+Mm/1gn0c/N59pQ+++Y37yf/nBPw8yG7+6x8&#10;dllzPems/a6R8/BsVnvM74Mj7srjO+C5T+Z1r41/h738jjPm92eue68+t8Y7T4/U+LwTa+2VXL8r&#10;mu/K/fuHJ/Nwn70ZH8x0sKu+aNQxT657vl2tuT/5YyfwyFk/on1s6mP19G4eq94Zj2jP9tjxpv6r&#10;76udz+9e4/3Ls8p11zyL3TubevlTlKeX+cT9E7Hp7MU4K9dnz2Y638Z8Fmc9J97Vue72PNvHs5pm&#10;XWF3Z1r5HeHuxdj8nId15hO3n+udM2jfznczPMJtbeZXeqbu1euPnuvK83zmbL5Xz/T02UyeYBOu&#10;5pHoXtpjdba7OVKz47mfs/ycDe1q5uSdXTsD0Zt/MNvNj/duBrX6rWaRZz331jU5Gc9wcs7mZz98&#10;s25NvRHcmhGtddZc1O5e6bvz6Z6rfmd5Kz04czhL+ollTC5a+UR54L/T5b6MR3s74q3OyrPc6an1&#10;P3qDpUYf5zRPHhi3Otdy1a5i8tpjpTnC09N50LDuG9y+rLnUN/5e/div/ICDF/Mwmz9QAQ7Gc0wM&#10;HJ589yOf6D/eZ421N5wzlz3gphd51sinC45XrsU6yuk5E3eNdpqpPeU1Fzy9Wge/63okPmHU/f6j&#10;LsceqRfbxdbLTVxPIxzrRG+1ycs19cxzvdLCwX/iOoNaYmOTdsLSg7X9iJy3mDkxOW+E+GKdXnnz&#10;/UOuJxLX+oG5NoLlhQeXMWtn1uk7eVCf8CPv9D3iPlJ3Pme0Lzm3+dUek27C9LXmHOKr2LOd1e38&#10;9Mjo5zrzifOeOS8RTmL0yHquqcnVG19ueXC47GfsOhwxOWBe1MCtkcuHY27dKMe6XCIc6+Lm1vSh&#10;3ldyqa248Fa19tzl9ktOztl1a/Kp582zg8PdPziJBq51PYz2kuNnmHWj/cjxyviW/PeLPmJyzYn0&#10;4KJmf3Nq+fub1LtOzZvRf71Yd3/r1jJm7czaeenBmXs5D9HzyzmsOz86vcTUNW6Ps1G/Hd8eycl5&#10;Vx7uI3W5PlvHf5pBr/bJPNfyM+rrO5a11Xq1X/hdoz+YeM7DOvPsJz+xaa1/+4ir0U9cPrifB2Jq&#10;iNTV+g7L0yv5z1zT117P9L3q5f6ZJecRv+p3hv9V9n5m1u/O8Zm+8nkendHZ3sx6lnvU86f+3BPg&#10;2fDriO8T7kfPinrynzvR93T7U97xn+f+8e+nZ776vsz6tO6Jk9O1KV/1nbh3sKvz3OnxlTR///Ck&#10;G7863JHuzgc0nke+u/qdnlf3Lf8je9nzs+Pu7Fezofldz8q9sfc7Z7M6swl/tf/U86tjqzPJ9w2O&#10;N7hXrsV28Q7f+Y601uWv5nAfq/qj+FH/K/7uaaXZ1Y/mQAtHj1yv+oGnr1r5WQOz3njn6jPCWemT&#10;98j6aI6cYerzrPmO5rC3/cyJYOinWcXkpG61vsJdeZzdz0r/kbhn9Iqe6c36s87FOYzu9ew8d9+J&#10;uzrmQ+tfDrPmcl7zN/C/X8SMcOVPvMRcw1cvRpywrJ9Z60Gc5lp5yDemNj3RW8t9iLW/uB5dJ7fW&#10;XGeZNKnLemr0pY63/slnnRprcFMvfjautKsZJlxs8mrs0XlX+1r50t/5VtoVnrrex0pzB6dP9mKd&#10;/Tq3R3LEvkPsvfbMPjN43s3xTDI2J3M9E2OtP9Gcz1k/axO3Lub5p7e1N7P/fJFjPsXWJGdXy75T&#10;n9TmOv1dWyfi5T9qW/8K0RmZxTk9g8ydVUyd/2jqPzCvzqxx9Hrh3XX7raL9V3Vx96K/PdUb5WdM&#10;7orn/lOXa88FvTezOE/G7tG53MazH2t4yXGduF7wrbPuK2upaR55+ncdn9Snb3M7b9/Om38mt3/O&#10;1Do5jXc+zYPWG77r7mcPo3Vzo5+d3Zs6tzp7EcESb+2VHB9nQdc9J68znEkHZj97Pmsf2U/vxFZr&#10;uT2HeOqaQ00ecaqDyUm+uFGOHuLZ3zXc5uut3hzehFHPzzh4mXd/e048vLjspTb7Us8c7tElRz9z&#10;deTc1L2pgeVexIjg6si5yDOyhqcnkYvor/Vib4X6ol/Bf/dpfMr12PVRN3HA9IDHmhvc27o1eNQ8&#10;O9bTxRnIUSOvNfYQN5ffenI4nj9rtKmzlh7pA58ZU2Ndv9Zm3rqsrfbRGt8T+3aE7yypdW3M3mLG&#10;9ARLPHWsqTm7eXM+Iu9nSc/VXNN+xFKTc1vv/U4csYnrnMTspX9icvGb6vbpmB5dm2ZqTvbt2ip3&#10;vlUdfOI4K7Uzs+38rWWfXFv/StH9v2ImvCf/CfP8XzHHj+frT4Bn6jMkTs+YKcC9eyo9Gv/Jn3sC&#10;+ZnUz8maz8i6OL9Hcf3cqb6fW5/Nagec1+96Zp4Be899gj9zz3hlr9VZ/0n40XlYz+cgNp3Trjbx&#10;PxJzD195xkfP4+8fnnzUqPUemodo3ZwIp3N51vQRz6g2sR0/ec9cO+szPb+aV/4lxd3Zpud11+us&#10;zvfsLN/3ZzfrGc7Zfmd49oM7zTXtceKd6fXRHOfMPe5mmHh6qDOHy18ecYGJy5ticqZekwYsdckR&#10;by/x5LqWu+PApS5X7VeNR3vJuZOb+5v2m3U8kpM+uZaXER843vpm1MOIfnUlJ9cr/l38jDcc9zH1&#10;OeMx6c5iK/8JX2HM7x4mDrOs8LNzynuWj35n45W+cD0P/Dvvntav9MD/Cr97rvL0POqRe8Sv+e7L&#10;GrH9wbha+47OX/Xo/rKzr9gUW9+5GmfrOnljalbR2Y/qV3zlHnnbE563mNFfk8knP7DuJw/ctX7J&#10;X3mKy9XDONXp5e97nceeGa3pZZ4c19nfNTU06uV2TN/kJq4XMTkrrx1nV7MPnO7fvTpv39y7Xom1&#10;3rx7k7e33FW8ws+Z0PlusHZu1pmv+oKn38Q76zNpX4Exz+qyRswbvnmuwTyznefujNTzHLjxzB6s&#10;4fic3or//ZLcxF3v5qPm7QzoplmzrndHdc7UdXP2ATc91Yqbq1lFPY56rvR3cGdEm/2doX/QAA7/&#10;ZSfPOn8QQI1zmBPRmWcf12pyjsTE9TAniqVXrnsPqUkf1lz6vWe/vuLJf5krvX9Vf63Qe3tWaPw1&#10;dprnl/qfq9UsK9weuNAzeT131v7ZdZ8d6ah745Qz6exs8Hqu5Lg2Njdz1362mKOdZm6sc3vuYs5P&#10;P259iFnHh/pff/31ZilPjbnnJQ5ZrzdhfFEDl4tcvTRr5mfipJmw9jrDaU3m6N2T8Rme9LjqN/XF&#10;o3ExcaO4vcVzv6u1XKJzt0/i6ePzz/76EKdfl8XU+OuavuDe+meNNbh9rJkTV5c1/PPKfnL83k6e&#10;a/VywcWI4EQ9xFqvDr4aI7Xcv15GePlfb9Q7I5xHrkmf+0xv8cT4Ncl5wfVzX2jUGeGgUUeePD3k&#10;G7MvnNZRh6s++a7byznVZKQm36gPcdUruc6oTn/yo3Vr1eBvj1xnvdfkXNlTrV7WyHk25N7v6l/f&#10;A3LFjSvceka5RGfI+tEaDdqdPnvgZx+fu7m8Vc/kuc6o3qgPnOSBN6dz+Imp1zM9mtscfYhw9RI3&#10;T920Vm8tdXpZM4J7+z6lTh5Rns8FPtwVXy26I45c+5hf0al5RXQPnoH5M+fT0/nJvThz60Rr4H5G&#10;y/2J7yfgGfV5rJ5Z4yt9+z2S08Nnq09jOddHzOQcP/HXCfAMfA4+H6vk/BnPOpHvSf+L2P3MMlej&#10;158Q2T+3n1usPYc8m8R/x3PxPVnt+Rn7n871dzzL3Z7yfJPn2RCb0zVz9c0XNzZffIpyjUfek8eE&#10;4aPnVP8dsId/eJID8qDOHnweaq77QPVtPPPUd39nS/6r1mdmfVXvV/vmGb+61yv8P+I96DN6Vs+z&#10;Pt2/vxemc/2d3tnpnHp/fUbk/mGc85nq07mtsDzz9po0cFLTnF2tuV85z7NwT2JGcfaRa/clj0jd&#10;nHXm8o2Tl7WM8vTP2tW1s6HL9eSTfc/wm6O/PvYQz7w57SX3StSz+4nrlXVqmScndXC4E4Ob+slH&#10;v+8S3YNxmtszSE6uJ43YWZ78jPTN87Y2zWPtbHSuq149Dz75OX62f/Imz5WvcxudP/1c72rod3U8&#10;jurt0TNN9cacdYr211fOCrdulEeuhxEs6+TTlfxcwyVPD+tGONYTYz3l4mqIYnhxqaOWdXDzd+Y/&#10;P6uo7S61xh3XmrOYZ7TfxMla1sX1ydz9WZsi/PSbOBNmH+NRL3vIM8c711OvHWb/HYeaPHp1P2pg&#10;xiOvV9Zzhlxf7dl7RN9+ycm1vRrrXF5H+8D3lqOHUdwoTtSHmrgYsS81jZNT04NcvX5gu0t+ejRf&#10;jtGe/oNH95LXPl8pdw/85bXzewZgrqn5jwD+ABj7AFeXeWLpwZra6kodnNTudJNv8+UQ09c+1slb&#10;6zP2H0HgcDWPH57xnPBj7e+F4Nr3Xf3Pr0d1+6VHazq3gxrqkw8YHOuZqwWbrtRMdbGcLTXiRvnG&#10;nqu18NRmTb31zHut7mivPE+4xOSyFmPtnX2SLw7m7GBywJyJ90c8Y+rSz7V++pDnOnmuu+58au1P&#10;7hoNN3ny9UxtarL+rLVz2DN9V7M1Z9ImxzNyL1nL9a6eNf3s65zJ0RfMWz5RLu9g5qz7vXwj/BeX&#10;D4YHOZ9xvHO+d3rDoQ7eM5MnBpdLXA9i8+z7rjh+R+UZ0euvt30ywu/96kFEa10fo7zs0zX1E66/&#10;Pncj3u4pPZwrsVw7U/P0c99o4CSPGjnvBb++WSfqq453w/Xb4j9f0gvMnq6JXtTol77W0sd6x4mj&#10;nug+5amnBrb64dfkySUeXfYhcvs9lTq8k9e1zHdrPJxTT33Vmcszt/5o1Feflb/zybsbj/r1uyTf&#10;2H0b7zz5q72Jt5acmvX0stYaOWioeYOLyXlGdDaia317NmeR12et7pGo9yMeV7TsadUz9+96+ry7&#10;0m/i6k2NWbjFXJM7p3Hy+sG+1wnkc2Zy846+Bz/P/uOfL2fu7yP89dzn43MxZzowcSJX1t+AP/xL&#10;nkeu81jAPb/Ev/PaPfmOsBffldU5PLpf/R/1+c76PNt8p8C9+5mw38TkpVeu5YK5PjozP1eSl56J&#10;H61b1/mR/rvV/5W/GePA71zo+qD0MlJPXvPpa92a2pxJzDjVxPCxr9gr40f2euU+Ju/vujfmvnL1&#10;e3W0b/3RpVZ86r2rwc+ezTVf9bKOz8RJLNfNJ+fSr7nv1Wtf8cCPWz/9Jydq/Qdkdc3Xx0jdfr1u&#10;7SpHn79ZJc/+9kqsveCs6tS48xcwPZ1Zv8RZrzzl3434XvV2NnU9X+ZymE/dmVmba97R+cF5dr4/&#10;5PY2gll3Bv3I9bJmlENd3/TMuppVVLeqT172RGO99XL0N0+etRXW3pmj5U7fXOPJ2fIM1NnPaF/z&#10;5lEXk0tMvuusf+T6Sv8+H+bM7/1pbvdPn6mXdbRZT9y+WWednOydPLVyre30eDU//dNTPzWZi/kZ&#10;rIcco36Z7/rDs96e5tTlGNNf3p2oj1pz+4h3Di6XNfXmrPLW6SV+RofGS505EQ9wa+bUxOQldrU3&#10;Wq7U5ee4vZwlP4Pelb+++g+3/CNWzptr2fpm3t+/ycHDurMa9ZiiHkY1mYORszcv6+b2NtfHnDhh&#10;7ZP8rKGd9InBN2fd+vRmfWZmeOlprrc18AkDz0u+XGuZszYnMqe5enVG6+Yds55reJ239myePrk+&#10;q9/x8GPvxL7R+SzP9PUM5epnf3L94HL/61//+hv7v//7v7e1HHVG/TPaC8w1fPLGxJ0j+fbIaB94&#10;uZbDnH7vypEHJ/2dBUyNHGqpS27i9jWmv1hGZ0rMtT3Mp2hvZ85+7J26n7noxcDzBkerns9r1nA4&#10;C+pcrMG45Ooj3wiu7k0QX/QQUkOevp1T6zpeYMxmvfuC2zP1rOFac56OnIccYp8DOZye1znUti+4&#10;M2fNGRPTm1r7tYd1uZnrk5hr+2V/auasJ66YPHvoN0U1O65+RM7Yi9yaWM7muVMTTz5r+4urSb41&#10;sFzD7Vw/9ebwct2582fUwx7G3E/yxeV19OzSV44+5F2X4/xyO2Z90li3B/rk5VrvxtIDDrm3ml1U&#10;rwb/7OE6vcHg8xnKM+fOz1POtXXmavFLTFzMZzPNnrX8TGYme+PD+t///vebhbnvMzk3c3OBewZy&#10;yLnk6v8GFg5GHW5eap0L75yfun1Ta+/0Yi3XtXq15taJeSXPOcS6p3l66iXm5ztevgPUuN0zGrzA&#10;XBPN38D6knx4zmKUns9Nv+SwhqOHNXJvvYh65OzgqTOXa02cSE0P6t1LzEhdH9cd9c0+aPQQd7/0&#10;z0v/5KXWs0zNbu3+mmOfnB+OuTr/q1X05er+zkZ0DU9/92nN2Pu2L3U5+OwuNFw7Tc+rn1ryXFsn&#10;5hzNodYc8uS5dj75RC99yJOfOWt5cLjNPcfE5KDjggvmZZ7Yisf5+S50D/0y6ul85nLEzaeYHNdE&#10;7vTLZ8uM1uEkT4/E6CvfGTKHa67emD7N0cuYXLGr0R6pa99ptuQ/svYs9LCXObE5Ysn5Wf86gX5+&#10;vyr/XOX3N5Wzun+63M+yXz73xHVvrHN5P/HjTiCfWXYF5/YZGZOf9dQ+Yz31e4bvszzyHNLzq8+d&#10;s95Z+2tq7t+1e8c311OfSTPxxPBTI/YTf51Ang1nledFTQwFeWJqG4eLLi9zNeZyxM0z5gzq/PUL&#10;HthKL64ufV+9prf97XV1jon/8H950mFWMYd2nXEaSq9dDY9d/YyHnGfFM/M8q9dH+bgn4yN9fe7P&#10;8Hpkjiva3ay9n85XfdJzeo+zvvKYcHXOMXF22DTLjv9Vau6X/XO7D88j52ysc7j6sbY+YdTAs4Ym&#10;L/XGromvPMTlpd5aYs9Y4zv1u+O989nVzvbaeVDLX9zd13RucNtL/mqWo/pKdxXvuTo/66eu5/Y8&#10;qFsTS+/Ug0+c5LNW03jnyXOds4i17jPzKzN5Vu7pFXPbQ2/mS6x7r+ZXs6rr/+xIP3syg3PQx9nl&#10;GHOG5Otj1COjWr3NjWhXNTjW5Z+N6ZnzndHnHpN/1Uftzo+a9dyrvai5xo915+rt11H+Gd6Ko4fR&#10;WewlbrRuvvJVb5RvnnGqgemddTH0crKevmfWqcXbPPusfOSrSZ61xFif8W2NuqnPxD2DPdNr1Y8e&#10;073ir/CcNc/VtVH93TNW/1FxOpvca67PzpSaXKM3J/IXgWL8IKU1MaLn2Oeb3OSx9lIr12j9SkSb&#10;fq6veNzRHPnnXMnN3zcnzvrqOSSfNTf+RPZk1Nvnas0cHj8cIp/INZ1LY2rs8SY88aV9MmedM7hu&#10;W3tnHS23e2sNefaa6mCeI97ZJ9fw8Mpn6izgruF5TZi1jBPPuaeaWvvuOHDlsZZLTDzX8PJSk5jr&#10;rKWHOBiXsXHyPFN94asRW0U8uOUT7cO7Ie57Qo11cszlZi9/MC17ZN21daLe1CZPuWqJ6jgP92BM&#10;npgxa9k313C9XE8zyDHKNV/F7DVx2ifzIy1+yUkttcyTR41rwt4r7zV/cE7MmDrW2UdORzjJZe2d&#10;+lxTz8t3EWzlpYYIXz/y/H4C5xbTj1wPOfYTd6Z+H8HVyCWfLvtNNTE9zI3iRntaN1o3NzoTdTlE&#10;fcTgy2XNeeb5dB2unqmDd/ayd86j1lq+B9Tsmzy5Yhl3teQdrVc+7p26HDBxfcWM4HLQTTjY6hmo&#10;1d8I3n7WdtHZkwMmvuonh+fUl1rw1LvO6BoNa3PfQ3Jr6Scve/UcybemzvzR2H7OY6TeHHuCw+Oe&#10;OI0lX4+M1tUZ5TgTuevmyJ2imqz5+QjWdXPimT47jl70SZ440TUcLnjNNe+afD3kvRkNX6iz93z/&#10;1Q70l0GP9mQfj3qwOTy4j87tZQfxY/xlTsD36edd+BqPxM8qpmF99rn4HL/GLr7XFD9n99zndfad&#10;fW7Xr+N29D5Z95z4vQkXuBi5a3BuedTykpeYa3uRNy9rXU9urvVdxSvclcdXxF/+w5O96dXDabzz&#10;9vkq+XeZ85HzetYen+XzyF7OaI/mpO4HgtzMWYtnvwlLXXIfXU+9HvV8VD/tlTnF279r7snz7Xri&#10;co1453rq1djdPPs4026P9LGOVj2YemexZv7VovvouZnT2pU9HHGt6+15iJsbG590jak9E9v/jGbF&#10;OZrjSq/kuiZmD9aN7WbTZ8UBP+sn1+gs5KvrTP9XaPG82vsq37mPdNbzOU7zWT9zrvZWk3nq7W39&#10;Ttx50Mt/hIHnTR9q1qe+k29j7qVx/ah7yWksc7lX4zM8pp74OvdUP8LQcuvTXllLr+ZR06PX6tR0&#10;TJ01NUdRPtF1a/zHA/p4weW9S4za5CHH2Dw01lwbwVmbt5b87IVH/kFaT3ukT2LOllhyey2/8bP5&#10;rg8zcx31kHe254531Ast/bjzswgcre8Ja71yvlyjmS508IwT5zOwM7PDyTvPSL1xtwd004XWc6Uu&#10;T08imLgeqcm1Onm76PNAo04vv9fE2wdcbnP0bc0jub2ueqx0fZ5XfHO/7W8tzyDXnps6f1iS/tS4&#10;nQ2OPOfTn3xXk7+KatNPLjVnESOuNOLq4E6+4Fcvfeyh3jPiPYVDPW94atU8Ep/h1XvIXH/3QnTN&#10;3Mk1V9P7kruqN795mbdX5q7xS43+E5Y160Run6l4+trLSI11atCB6WcuN3O9+/tP/47+EF96+O4R&#10;7Yuvlx7k6LgSIwe31nXx1sC7eqUH67PezUsfazmL2BEPTXI6X9X057mzzh+ezTlWa3316b7k1oiu&#10;xcntjZf/VUpxatmDNTd1cbx8Z1jLYW0/Ne6P2nTpqw6OfYzW9Jx8zmJ62cceN6T+XAAAQABJREFU&#10;5NaI4mLpnzXq3uJy1Yqbe8bgYmqM4kbxR6JexL7xBXMm1szJc/ZSI0f8TuwzwUOs/cDzfXPO5MFJ&#10;PZzpSjz5zbW26iU//cQy5vmJq+m4qotPUY+uMb+95ZBzk3PDcZ+tv5rbo3X6WzcnOsdZDTz1+rV2&#10;ytVMtatYe/nrqj6euTznNIcnxlo8sQm3bpRjbgTPS//EjtZ4Hemow7OvMb31MVJrXfPNfVeJfA5x&#10;2yNnEzOq/6jofuzHHM6SMWeW+xN/TuDoBHxv8r1SY838J37OCfAcfBbGaRJqPkc/G5ovPun/NIyz&#10;4HPfy/MzJ/b5Ze1nff8E8j38nc849zmdlu9fngEac6I3emre5OpZ57XC9ZWbubMa4WR9ypOrZ8ac&#10;FbznOvrze3o9sj6a8473h//w5J0hVxoe7CsOZdXvB/+zTsB3qz9AOAVq4kZPR515x6y3trln8vSD&#10;3/kZj4/mMCN7f9asK6+zfVZ6n49zGjkva6zFE0ucNdeqj/p31jtPrjUid/dQ85nRGXcznOHs9NSO&#10;9u+Z6TP1nDD5Z3okV35jV3PnNqrvWTuX90i86gmfOblXV3rmuvnUuq6vZ2HdvD1+8uPvC87ozvlx&#10;9j6PV5+zffwNNjl/uUnkzn+Ie8YsvleTl7PIMU/uhGV9t0ard/PEk5O9sq42uWLwuFNr7Wzsv6xv&#10;nf72muoTJt+5VzPC4zKyVsPaK+tgmedafnKoyzFmXU3WxIg9+24+PJqPx8qb2pmrPckT0z+fJ5g4&#10;PeSLGc/0X3H0XNXF7TXxrcnNOPGz/qz1nT7MrS73kOuez5q6rn9U7hxH/eD1jUa98chnqvcZkHP7&#10;60NG+8jRT5ycWuaswXaXfqnb8c/wznDscTSfvLuxz+Suj7rem/7ug7qYGmNyxIjirNWLdT84fWU/&#10;9XD0aD55+ua6a5M2sezBumdJ7t11z6cPuP/4zv89p/2t5yxid2N6rebBW97EAaMuz7jiUk/NlINx&#10;2Zd1+oknBodrwt4rv77KMeqXevck55f6faXG6OeaPHSrG4461tkj19S8Vjj1qTb5y6OmLjFw9wEu&#10;7438ny+di08xfbOur3VqV3z1mjSN2QOcm1zsyEeesb3VWzfP2Bq54uTczoY2sfRyndwJQ8/vF4l5&#10;6cvzbQ9rRJ8/WuckeuupBxp5rKdrqsttX/X6qwUXS47rOzG9cx/dp737jFIL13rusT2sgav39/nm&#10;PZ/c9rqaZ+/Ugtsb3HPIucAn/YTBvXIdeWTdszHah9x3nLV1tK7hppfrrOs3xeTlWu6EWTPak1y+&#10;WOepaU5zyZujnmiNNVz15FxZZ62f8Z21/6puz/pVbX726vmsOWfWXU+1X91+nXdiue55rLW/fahb&#10;c20tcWrirHfXjmeN6Lr7TN5wz/DQ6jv56NGczndae+g1cSdMPtH1xPtsLGc7cy6fPe9P/+99Arxj&#10;+c597918/+mvPgv4P58T++fu+fj70T3796q696+yqz/l88Zzz+/nXPs8Vpj6jBMXH/BVzT4Z5fLn&#10;nVc+D/tk7++6fviHJz0MH2gfRD6I5nSe2iPf5H7Gejf7Z8zz0/N/TyDfvf+tPgfxPcWt3wlqjWXX&#10;XS15z1jf7XVX94yZJ488b+rMN53zhKWfdf2u7lOdM0zeU80+Rn0yb0xvcfNXRWc543+Fe8bvKmc6&#10;E7GejdyafcyT65rapFFrlGf+leOZ/Tj/Wa484tUrNT4LPbIG9kgfPfXJ/Duup3cuz6vP8pn7nnr3&#10;GeYsXeu8Z03//scjtNS9+wcq9TJemSPn2ums2SN1vYa74oHr1brO00ddYmd92pdcrXPqT81/PJID&#10;lpeaxFynj9gqrvzhWyPqKdZ5+stPD/nyfH/IqfX/Es4+8jv6fqLlnq7JQyw1YnjoByYut/MVLs94&#10;NBs+cI3OsdPZG47aiW+d2JoVPzUTJ32yfjRHcnOd+57wrNODO6/Os5ZacLnGxFb7Sr+vuHYvRve0&#10;20+fS++Lut9jRLzB+vs2dXIS67UzNld8NRc4l7z2zVzv5PZav9SxXuHJW3HAs09qet28/stkf/iu&#10;dXdyetnPNbPSM/fC2rv78A74HvBZrc4In3XvI+vt+aycHu7POYhi1L3FjM5wdU574sOdes6g/Z1n&#10;4jvD3eje7KFPzgSWM3dNjbyMuT89ku9erRmTc3XtfHqrFyf38ymx5LP2HRc3gqNXK45vr8m9+/MP&#10;XA+0XmLEvPW2Lr8j9clbvVEfozh+rL3J5bA+uuDmnfz0TDzXOYd4Ys6SGDxxNeRyjMlzRvlwEkuN&#10;nI7ds+vm6eXaz+nsqZ9RfefiU8SfWw2Rm3c2P2OdQ545nmDmrP1eoNbeYkb9yLn0ec9+5eDpZX2K&#10;Oc9UfybmXHjSN2+wf/3rX3/PvZvfM1OPloucC21e5n625K+V8tHKS+2Vdc688nJG+xonvlhqdvMk&#10;T+3EX/HQWGPtLdZe9jCueK3rXD0462f42EOv7AG260NdnXHll++UnwOtUftodA/4s97tgV45R67P&#10;zGGv9tlp1ax6NZ65e9HDPpnLb2yl1cOozgiOp3rW3SO5+kxRj6kmll72ydoZTP5RzF4rbs9MnnfO&#10;A87nLvGzLnszF2vny7U1ZrR+Z1606u17x+dHc/4Evso593P/KnOdP8kfZj4zn+fPqexPgN+/7K7f&#10;7RzZz/SeJLY7j5/a/ROY3qV+HpM7zwaet+/s5Ld6jnJX9anv74J5fsa7++IM8/we/uHJM4NkwzP8&#10;HvKM5lmcowO+updnzdU+qzn8Jmk+uZoznEn/p2Fn3sN+Xzzj3Vnpu3sOO/3Zmn3O8s/MftZrx6PP&#10;rhe16WwmjD7yd555FiufnFkvoxpj42rB5YhlpCYnY3LOrtWf5X80z3NgzunyLKbaCtNzVV/hOcOZ&#10;vslfeSZ+xjP5vbaf0br7bdx6R3hqnMnYXHmNk3e/o3zyOMJy1u7Z/dJrtZ/k/AnrfH6787LmuZkf&#10;ndFZ3pHPrp57cO2c6PhHH/+C3j80MFfPpnbX606NPult78SOfNsj+TufI52zpF+vd/7JbR45/v4D&#10;qfk0E9h0rfDuNWnBspdeHeVlZM2VXL0mrOfhPRNz3/iJ9Zqcyx7v2a+v6uz9q/L4aurpzFOtMblM&#10;4nxG5+4prScuRkydeHJzLfeIh0Zu6l+9Zq6ebYX1LMzrzO3RXHK51tA0Zu2rRPflmWQ8M6P6iWut&#10;P/ft4fepPD2snzm7FSc9p7XYSu8sRLjw1BiT86y1vex3Zr7snWed+N21e8XXNTHXzOic+euNGDE1&#10;5P7wGP9FRS791HR+Z348nIc13s6in/1yBtbNnfTOOHmJnY35j7w5o331sWfOl/xcq7kT8eGy38oj&#10;+6lJXWLJTb/VHuWkhxhxh+fcuVbfPdtP7+a5B6N1It8j+f0HxiX2lkRuvXG87Y82czVEbnlEa/oR&#10;u3fWrOtBnh76E7lXs6S+/TPXr/s0J/Mra/y5+ixyPmcgurZH5+BgXuk7ceVN8QwfjrczZ6SWV+fU&#10;ElO709hPndG9mhvT0zXRNTzWvnf9+Zuz5Fo9mGt7TlGOHnLMz0Q1eLlG1956JYd16szhJm/yoi5H&#10;j9TrIU+OUa65812N6on2NDqfvy6Zd7zac8d3nuT0bFljzXwrTvrJUW/u/sTvRp8Jes/IHjtPOamX&#10;by1zMLldt6/8jNbU8/3p3olccliLybdXR7i7Kz3lgekj1rl46l3LTR9rqYMnV7zj5HGkwQNdaiff&#10;xJxFb2PPnZrV2r6t1RNdrideY6te4uknRnQW1nKI3NSs288cPpfvoPV3dP3VHskA0wfc3kT5Z/3T&#10;98z6jr8a/HOuPpsz/eG4z7v6s31+eJ97AvnefO4kP91feQJHzzk/M145x1f25ow4h6P/WMJ3Pyv3&#10;+dnPYvdry9H7+tmzv7L/2ffL87vCh8vva3bnO/nKN077vzIH+p3X5C+G7mwvNa+KPce/GrjbuA9H&#10;38TFjnqc5R35XK3b15iz4yV+1fcj+c64mx3Orv6qva5m+8jzOdOLs1nNmucmR8/UTWeoNs+fdfvo&#10;dyf2DEcez+x91Iv63f32vjzLXc9H9tb9dn2am337D+Xtk9yuZT7xzpxBehyt6TH1mXTP5k09wPps&#10;m2fdv2xXQ5xmTCzXqVtpwXeXs8jpXNx4VGc+OFxHXDi5H9etN4e/u+yXMzQ/a66NcHM9aalzZS/z&#10;t0LUGrd+J9rvjtaZr2rR3dWe6XXmua76p1aOMWvOYc2845nzXXHAuf3c9L+oQk9rRK5pDjH5PduV&#10;3D6pmbCs2z+xq2t7XPWSr/5s3+brg95/8HadnslLfLWGT69J1xi5WEf9GzfPHmDe6KwlF4ybS9w1&#10;76FXnoW8rKvRy17qxc31EDeCW5O7i3KJeOSvhejArJHLZ310pU6uc5o/Mz6r3+RzNOd0LmAT3meK&#10;d/KsJ5b9rYuZE71WWutfJeacrL2ZL/eT86Ymcdd6TJH3Gxxv/Sc/OXjCMzfaK2P7mSeH9YRPM8AV&#10;R9Pfm9SvXN0395JrPJt7po9nmzPrJdZ9zvi6d+LRXOnPr/9qEudzF5y6a/Kekf2o7znlisPLK3PX&#10;aozyzY329Hkzo2s1ZyJ+9p749uMfAVzD479o5gVuzbk8M8+HmDy0cNXplXGqy3dmo326R/r1Wi8j&#10;df1cp581MNbeee5g+hlXfcFXHGv4cZYTj9rqgs8Nx3dcD+ftM6NuTW3628+ZcsbksZYrbm9zOd1v&#10;0onBzfecNZceRLjJd22/nsO6eEZrb01ufsFv5TPV7N/t5HY9czmpzd7JTY7rXd3vZzlGtPYgJq5v&#10;x+SohQPunRoxo88bTs6Flzfcnicx353ukzlrNHm1JzUw373k2i+xXKM7c/UMrdHH2ZhFjTVysZUe&#10;PM+WvDX42adr5kb02Z98d6GTv+LB8eYZsmZmb3Q5X/qd8e++aLzw0luMmBxye8oHy6vrvov6WM+8&#10;1+Ty0vvZ63wfnIEerLn94YCcJdfJXc0Gn9teesMHz75iGVl7wbV/rq13lJv4hGU91ztu1nKd+qMZ&#10;V7r06DWeZ331J6ojchnldB814CuOHq1VQ33nk/pVj8k7/V0b8eme9PH3SdT8nmSd7+Wq14Q7+9RP&#10;vhzyXFt/NF71ZFYuI+urHmjywis/qx/1S++f9bUTyOd6Tblnr3zzWa84e+ef6lc7AZ7j9CzzWbPm&#10;nnhfbT+vmoe955nQx/xPORf3e/WM7+hS86ec79G5cg6eBTHPCK1Y4/qqzRzuStc+rdeHqE9irtW1&#10;n3Wjv08zV2d+FNu/80f9jvpbt0/2//U3rLJeGBkgm3d+p/WRx1F915NZ0f/uVz4T9tr5s/b/O56l&#10;Z+XezrxvcjlX/+CXZ3zGI/nfcb363vI8c095Xo3r07rMc41ejev2NO++6PSy5rMyqp281VrLOfRL&#10;/XdZ5752M+ce0ZzV7Tyz5nmmbz8XZ1hx9YMnV2wXu8+O+xVqzusePbPOmXU6K/nTXro2eaqTS3RN&#10;TY3rrKU2eeI/cf1reJ4jZ5f5M87t7vNgDrUZwa2BW2s8Z/fXVDjThYe1XDdXDjhrexubv8tTP/F2&#10;9ZzD3mArzcSfeibWvtTAvNMzdav1xG+MHP8JB7NOj4mTvbPe68wnTdfdM5Er67nu2hv5v3y1Yquo&#10;nz3N4fMe9x8+2wcdPHRyWXPnDLnOHq7tj79Yx/TIOeQldnWN9+Sz6nnVf8Wn59RjmqU9emY1k19q&#10;W5d813ql7iuvnZfo+u68ehjzTBLzfbdP9zVXLy+jNbnWwBuzRqTO7a81Wcs1HpOPfZN7tFaD37Q+&#10;0q/qz/bq/eLvOXUvc6N7y+gajmv9+h1wj8kVM+KRV/fOWnOpTVhqcp1c+1h3RvM7Uc/2Mud8mEFe&#10;9/CHK+DkrM3rXD8j9dZ3366nljU3HO/smdrWWVOfOvbvr4+pS07ielEXF5tyMOtoWJt3jToXdd9f&#10;Ixj8zFn7/FjrLZe4u6b+rTXXR0+1RnDu/n6j7iXXCK6/vmL6qXWfycNHf3GieNf0uhr1Th2YuH2s&#10;ixOzJi6PGs+tOZnLJSbeXslzDV/epO1npW4X9YOjvxjR95O6uGvrxJyHel7UU0ttwlKzWucPjaen&#10;a8+g57Fu366v+q3wld7zco7UO0NjeFkjkvf3h/3kmeMFJm5uDz9HzFMndiV2H/MjX+rc/kDU1BOv&#10;I5/UyU+N8ySPtf1Zq2PtpQfnzlrOyg+dPD2uRPu1JvtNnAlLTfrJtU7umsgtJ3Vy5MsB973mvWJt&#10;rpfayS+x1Tp7wTGXbx/zV8TcQ/fPPNe7OZx54k8YXjmD3nAn3HrG9E0NuD6Jp/bsGn32QWee3mLp&#10;mxjrzOGlXp083jk+R85e6uDrm5g+OYM8ax8R6W9f41FfeDn3EZ967v2q9oz/D+drnEC+TznRnXcm&#10;9T/rjz2B1XN0ivwedu3nhxGuNXV/YlydgXie1+96Pn/CHr/is+Pcufn9C++bz4Ho++fc1syNE5ca&#10;+B1NzmGPR+I0Q+/tjH/65PqOl/0e3evT/suTDnQ1uvk8ED12m0u+HujAucWSp+/ZqIe+Z3UfwTu7&#10;L8/wiE+dO/f8Eft4ZY/dXjyPiWON2bLuGfXM8uFyy3OdHqld4folt9eTFp1/WQf/jE/7flTu/Eb7&#10;dg7e+yCX55qcdeatpcYl1/gG/veL+sbM7WtuT/L0c73zS6+cLb1d62f+7Gj/M77NzX2gz3rOnbi8&#10;1u76q1dD9L+wwlocj9W6PZpr3TnSB6zr8hon5279ii++4lvfxTNaZ3Jeo76Z6weWOFxqjXW+4+hp&#10;D6PezkPUlyjPmLyza/3O8OnDZyqRO7Wud7PIMZ7pecTpOSa+M9nXmFwxYnqaJ5e1/MRTl/iZNVr1&#10;xLzsxR8s8tc0OOb5F/Xye3bxyRtsqk/cnm/FcT/UXbc2e2ZNXKxj9rSWmsR6nfnkA5ZeyXFNXR8w&#10;1+DeiatLnt9L8rPWWmrw4U6X9a6Bo/E9sW5vcyJc+WhYc6m19gbWl1VNj2nu7JF24MnHQx/7qBU3&#10;x4fvBT38vkievcDExdTp13V5U2yuuZ6TBoy6lxqjuPOYT1Ef97x6biuv7OlaTyN9XcPhJhdzrtaL&#10;d2xd5rn2mbb+bO6cZ/nNYxb3lDUwztlZidxi6h7pr5997ZHe+luTS3RuIxwuueDq3wrDFznsK33U&#10;6anvYPEG+W52XX16w+lcnfz0yzU6tfqo0WOKyWHtrZ+5WnsQU0td7sQRg5drdewlPfHK/cHj4nmI&#10;s/biB2nUE+HgYa+soSH3nWXtnXtIvX3geVHPq2vk+sFjJmd2H+Zy9dDbKG7ET60/hJIe6KiL0ds1&#10;Wup6seb2XK0TdxeavNJfb+q5tm9qWWfe/OwhT44zJ04tc/Vg6qwb5RgTbz9q3slPb/UZ9ZGHNuus&#10;/UEAOD5fcG4w9ps8+2f0uWcf6uZE/VJnXQwOl2csbhR3TvXp7yxq2F/qWMthrZbe9jfiwVoOkdvL&#10;WvKy5jo1Ymr0cMYVN3XNwYNbD9ZczROT/0YaeOqtExsz7x7gYsbUg004z4T50fc7mXx4cOzvjHDE&#10;7ZEc18b01OMo0psLD/VGtfqbU5dvzJrrKSafs8n+yaeHNxp1YEe69iGnj35TXX/jxMHD2zn++uuv&#10;pL71yHknvxSkHk/80fjew3Vu903dK3liRnRHF5z0y3Vr24/evtforLdH5/q6n9Q1t3O5ehAbM0fr&#10;Ovms03fiWCe6RpdccPLmwPOSL088IzVvPeUT+xLLuZpzNtfrLP/ZPPdwNIfnQsx3fqXf4Xqxl+6b&#10;Netg6YfGHA7fA/7eme9f5su6PsTd5SypFTOql+MsRNfWjNayTs2cmVeXHOvqyF1PnKzD4/7o60xP&#10;OezBmYnuSfytOHxR7xke8QeLH+gJJ+C5+zyuWKJRnzow/Yjc+dmTXNbJVTv5tu5Pzz0jz8/zILcm&#10;1jE56lMDlr/PoMb3anLwJFdvLi/x7A/ePln/09erc/tO57LbA8+e2/ck99XvU9Z+1s85Ac+/3RL3&#10;+YFNV+Py5XYdfMLkt168ox7JByO3lhrxrqlJ7oRlnXX7dD3zlR+/773i030/9L88mRtinQdvbcKs&#10;raIPRq0Hsjq0lc8Of6bXrs+ZmvvccfNMJn7W87x2nn9ibTo7z4vz8Bw9m+YnV77cZ8dXv6O9t6vz&#10;39GnxrM00j/XzpOa/IsAudaN6jpSV9O1M/mknXqKJV/MPp2Lf4fIvnr+zlf7SF6eD3xqjemTOrGM&#10;1o3UWHeemivr1VxXPJ7BZT85S67P+Od5rPh4rnj2s26cvOROtcZ2Ps3tfDdvczO/0hOu+7miy36u&#10;U393dr1WsXtMPHu7r4nzDAx/e/Rc1sD5Q1//ZRB1atx6PDLTWY8Vb4UzU864403zu8epNmHwd9dU&#10;ZybOmMtZndOcmhhrLvPJ852x/4pu0k5YOlGn90rvXK0ht5Y9xJKf6+SK29/cmdrL3PM1V2fsHvqJ&#10;G+W3T9flPSv2X7zQ70rPnjfn2tWSx3rX94pP+6rV370l3pqPyo9mcNbdPHi4N3h69jo90jfXE4d6&#10;eq74qXWtDk3e1M1dqyGqM3ZPcDFjc83TV25izZs4YnDlG62l59F60kx+E+/IWx/jjq+/XHLX6FiD&#10;yTOmZ3L8LEmP1IuraZ/8vUD2Wq1zRr3k2gsczNy6fHHzrKcuZ3attiNezdGfmD3kWbdm9EzIPV+4&#10;6OyrlqgusWmdvJ5h8pG/6ts9dnxrU5/0ca7kZ/3KOj1yrQdYnyeYf/+ghmcg5l/egnG1PudHbw/X&#10;9s6IRh/15sljvcKbN+WpdW9g4s46acHU9Dr5eiXGWpyYfdKzNdbUZu46vVNv3dh9k3tljZ9erbMm&#10;Ls/5weEkjxq33/Nq5ao1ihvxykueOLn9iOK5Tr31xF61dlb8j/paN16ZKfuc0dkDnecHljjr9jWX&#10;Zy9xc2JyqMsRJ/oZAz85/pogV7/MwbjE0l+M6Jp65mqtv5k96csVz+b2mTiS50P0fMTkuD/wvFa5&#10;va2b77TW1JijFZt84FnvtR4Z4fZnRvuSN4aH5+OvaXjBW/Vvj85zLtbp07XvlOc+3DPRcxdzT8kX&#10;IzauTryjdT06T0+06uUbU5e8xHOt7hlx8gXz3dv1WGnVUE+OezuD4dG8xuzzqujzYg7X9Mr1q3r/&#10;+D7vBPr5XXHuZ73yap49wNH4WZS465/4mhPg7H0uPgeehRfrzMUz5uegfL2ocelhBLMv65/rzz2B&#10;6T3I9+TZJzP1e3aP7+LHOfu9ysy5PrOH1XPCJ8851zsNPZ1p6q/WmJxJ5356HnV+PpnLNzc6vz3M&#10;rX9GfNoPT06HyYbc7GpzeQhwVz6pnzgTlprPXvfe3LfxaL7WH/GpH52JdeMZz+/Oca/Go/P3LwXy&#10;PP2Gx8PfcOJDfsZXjvFZZ3rHz/231tz4mTPm2TuvmOdunpFa/saSWl7sDU56WHffxsThT1dycw23&#10;c/Xikye1aTa1XzVOe+lZV/vyPJq/yu11VZd+aM/qz/LSf1o791S7i+Vsro2rftbv9ExP1kde1LnV&#10;GY96p/dRjyOvO/Xsn/oVDucj5vQsX9VL/97zq/aX74O/rvr5Tc5anH94Zj73rtb8WTOunrF9qNvb&#10;c1pprBtbJ27MHmDkk6axzHOtr5GaPcAmbmKcfWtSry8RfKolvqt3rXN72NO6UXwXc2/y0Iv3XuVk&#10;XPXTx7oRre8w/vZqT/k9Q+ep67UeiYOlB2tz4tXLHmrJ7dFecsHlJ8f6VEtertWA5VrOFS81HfHl&#10;5vPHHmLNvZo7n75X9fLV6wcORm5N7i7uuNS6PmH6yzWK76J+7sMcDefP7UXt7P7kqiWCcdnrLfnP&#10;F3E/78DFJh91xPZaYfgceaXvap0erLnS28+alb5x5s895Hk3l9yeuRYj2l8seay5qNFHLpgz5Dxi&#10;8PQzoveH0VJj3T5ELjjUmmsPOUR4+lg/k+ttH2N6s+bS9z17/ypmRG9fNV0jl2O/zMU4wzxvOdn/&#10;zNr+ctvHeZKXnDO43leivvn+Okv2P+upH1pu8pWfNXursVf/3jXnca2H77QeXTfXO6M1In6vuNxj&#10;emevqS5XHhzW+T6aM7vzux/1xsZXuf1Sp7fYxLGWEV72SZ/E1bSvuVyjfGJ6kqthzaXG87Ouzrrx&#10;XfXPr6mRB5Y4CnLr5KzzBuPyszm54J2DcXWfd/T+1/ZzRnGdwXtP1Jonf+JaOxP1dZ7W5PnIhZNr&#10;8uRlPuFgfk/5fYifntTz/7kFLjWfIWt19PKylzE56e1nV+vMXxGzf/o3Ts784nBzrdbzI3e/rie+&#10;nK5lLqd9EqfmNeErzD4Z5YK5NtqDmpp8nvKMyWetJ3X16SWmTp/Gra/iVf7K5w5ub2a/O7990wtM&#10;P+tGcfniRDE5WXNtjSjfWkZq1l2j4b3nPfD91w9teqpNTznGFac1mWc/fRJj7RyJp8e0do/UnIuo&#10;Hzj75k5fe6mBxyVHj3f047/aP+cT+/hpfjp6Avk8fFesdTyqN/8ox8/v3xXXnszpDVd8pfvBf53A&#10;dFY+d+Mv9v+u1MNl3Z89PsPk6QKmRj01++KVOWt93go/X5YnkOe5JH3TAnvzHel9+n4Q5dzZ5iPa&#10;O/2+o6bPKM+e/fSzWe0xn1V7otGX2s5TrTH74aGPOJ9NjVkDtx/Y1Dc/2+D7eaUn/88GrvXQP/Pk&#10;ZP2V66f98ORuSDY2HdxOs6rlIfUDzhr6zleer8Td96OzHOnzLI64r9zvR3i714/YJ38B5GXfVTya&#10;h/oRx15nY/s5m/qui3dM3VlNe+xyPL3hZb+dDt40T3pN9fRc1XsGe8knNid9Wctt3FzP5CYmL3ux&#10;9rb+XWOfj+eZ+3VvzRV/dVz17RknXu7nFXP2DFd7PGu+Mz5wpjNyZmuP7km/j4jOvOrluUz1I+2k&#10;uYqteogfPZOj+moe920feeTWxB6J/uYcT25+PRbD1/72JIpRF08M/Oy10nWf9FNDtH/WE5ObGFzx&#10;1Ikn1zVxpWmPM7leRNfo7CNmpMbaOjlX180zuod3xftXvdpjxUmefj1Lal0n17U1ZnBOsaO447sn&#10;/oBoL2Kud/rundxcy8O38VUvcbVno7ru0/qjevOv5HhzM8vZea74w8357XfVY8dn7uyx416pHXke&#10;1bvXxAfrv/Bt3aO5fT0nc2P6g/keiHcOnpi+YsbJX88zER9uv+edjei6fVY9J77+Rn2N/uVU91jl&#10;+Fy50h+tM658qPsXZHKM1Lj06TnA5WatPZmJu7n6q7UO7tpaxq5l3p7q5GQdzDzruVYvzyjHOvmE&#10;UU9cfepcE6nLN4Kzbi14X6nvmnn6+uypoc1c/pWod84qRnzUfzWL+86+yRWnP2tvOFkzZ9bk7Pag&#10;vvup0ZOYWPIfXU8z0Mt7Vc+ZOBu+T+UanY3cOzE95LvHzF2r20W5+sgVNzeCN5faiq8u41lu9up1&#10;9uQsmYn/+1Uv+Pahlnq1vY/M1Rvb1++t7CHnbFR7lv8IL8/gbN88j+595JH1XOvjPObJse+OA7/r&#10;5unFOnP7Ee2TnFwnd7fWP/uL7XQfVWMWZnO/9O115tPsjXXe+sy7H7l6YnOpcyUu/73yz69ZQ5Oe&#10;6dE1XcCtiRnx0l8vMWJ+hltPrZge1sTNv3pk3mftwb3j59poj6ytzkZN1/WY8NTYw2jNqJ48PV03&#10;L/ms4elt7UrU336TVk7Wmi9HnJx7+jVMLn6821zq3pLI9REnyqXmOuuvWtvro/u+aj+/m+9HPRf6&#10;cBl5L1wfnakzZjzS/NT/9wT8XvTz5X8Z74ifL1lH6+/nxX0enYvbj3qv5aj9iT8nwDtxdJ3hrDwe&#10;0a48/0Q8v5eP9g83z521+lyLrfzSY8Wxl17m8O1FPPJS333UrerN/4z87x+edMNXh+gP+av6Hf/K&#10;TF/1kI9+8Vzt/6vuZzXvV8fzPHPdc3eNv4wUI+Yabf/mh7rf+O39J+er7+XdeXVtyjlTcK7p3Cfs&#10;jfzfL2oT260nv9Xe8MHfW9/sqV9z4FpT9zvFPrM8kyv7vKtb9fDMJ19rk7b3M3HOYlPvR7V65h5Y&#10;H82t7mz/5qW+e1HLeVr7qjxneqRHz2/+LH9n89yms5ow50C/m0Vf+0wxvVb1xnc9m5u5vYiumdE5&#10;xdDw6y44P0wJ/qzLXnf87sxhv9wbvcWJXr3ufmrkX43p55ro72H1t5b+YkZqrDsXz8iaC657JHLb&#10;+53x/tU55GQPMf1St1vbG71X+opldI7Ecp16fRPLntR9p/VQQ566KVdjTS2xtcl9dD352/uMt2cA&#10;t3VZu+p1hn+Fw2zTfJNH8yYO2FneSv9qvM8/3yPXGafv1asz4peeudbLcyNOPa2jZW2OXv/ExfTn&#10;+zAxfainl3wjvL7AmLFr7ZM9kptrvZ2diHd7da7uTLTfWY/p/OmjT//5mNrKu3E8Epty/Ljg5Q3W&#10;fLC+nBM8e5GrTw74lUvt5I0PuBzyXHdtxT/SoJuu1FnPnjnzxFWTNfVi6QHfums9pphc37N8n+hh&#10;nt8H9nQGvTsXvxJzptTZE2zVp7XMztzN16vx7LerJU+vxFiLn/Vp/S5PT/cMZk+11sipy8lnKWb0&#10;eZvr1TG9u/aMnP4fddnLmH3dpzWjHM+yz966sev4eMPRV8ycmlojmBdYcsXvxDNeU6+cyzVx8lMv&#10;zznFzY3yVnXeV2pZP9LgDR8ez2+6qHHra24UJ+pBjcua3PSnJk+8sa7rAy9v967PR0ZmYpa8zJ2f&#10;PNfJdS3HCK4P0c8j+UZ9zYnqXOs5ceGApwaMqzFz/eCgXemp94XWe/rMSO9c57vVuDN0r7N5+p3V&#10;vIL3jDnw8OJcuDwfa3mW1tRMUR/0euib/OS5tq6O2LVVrkaPjKva5I8ucdeTB7Nw5xmpz/6rtZ7o&#10;p8+l3Ku98LIf68TJufDV25wIN3GwR6/JE4zr2b0enfVH/7kn4Lvqe0Gc3p+eUj6471ZzfvLzJ7D6&#10;/YEOed5gPjd0rPvzRx3RZ8o6n9VqDe/nOncC/VzOqb4Xi/ck3yHWf8K+v9dTOjdtfs/nM211P+PU&#10;NXfK+52ZOHcxZ/ku7+DbD0869N1Nf5RuOtQJcz9T7e6sj3hd0co1+rLenft31Hk2z9jbkVf/lyd9&#10;t4ytF3c26omxbo3cOzG91T/L/1k+zmXsmfuM4K16i3fUm+gZw8k/KKtJLmtxY9fv5Hg5xx39I9oz&#10;/dyrz8KI1toZnyOOvnoa7WP9yEe+vCNd17NveiXeGnhgybG/8agub4qTtntNM01eK2zqseI+ivfs&#10;O78rXHxyH2gfPZfdbFlb9bo6f3reWZ/Z75WZjvz0WvGs39nLTpO+uW4Nc1nPGcWaP+XpYf2qXt3V&#10;aB9myPnTZ4XL6bqe1o/ixE/MNX1cGydva3fmUmvEP33AycWIYCv+NN8K00NvefY0z9hcas6UPNb6&#10;J56Y647wuw+cxlZ97We9ddQnP3VXYvrYL7H06jlWvNTs1vbbce7WmG13PTr7zvtqrc8VvdhuH7ta&#10;ztDnjM4bXvvYOz12a/VG/uJYfzH1eudMcMSbr26KyVUPL/3Ek5vryXeFqdPfvPm5t65ljl4v5yS6&#10;Tu7Z9Wqm1q96gDuXsbXk9vEfGVZ+auUb9fAfGdB7w0k/1qnTs6Oc5E9Y68zlmhudhXqvdxq57bPK&#10;wdHkn30nDzBxo57O07j1o6hOn+RTE88Zk7Nbpz55vAO+R4mv1iufFV9cnXsQJ/qZJQaHG401MTiT&#10;h7g6tH1ZSxyeXGPWn7lOf/dgtE/n4OqcXw645+Mz5O/e5BvTwz7G5Ew8e8pfcbrujIlPXll/1po9&#10;Zf+pLxz3bl2NeMfdfGp5HlxGNdbNjfYmp9+KJ58ox/msma/q8o7i2Tl2Ps6w47yiRl/uPgt6ORPf&#10;K1n3WVnPucTkp8+Kp8aYvGkNjxmece6T/xFGf/fn58hKI29VB5djTKzX5FcuPPU1es7mkx81edTN&#10;ia7Bk0PulRzWXPne6GON+uos5TYntdSmy2e1mnPSfAZ2Zi+rudD2Plf7PdtHv1VPcLzs3Tz7OIdR&#10;nnXyo16t1aNjelIzV2+0lvnkhZ7bzxo5reO9TSw/L9H4Xicn1/6XnBNj7W0dLzD3RX7mSn72mLRH&#10;db2IR9zJ/wd77Ql85DPpd8E8dwg24cn5WV8/AZ7z1WfNc5h00/OR1z30uD7xj4IT8FxZT+cO/nOd&#10;OwHO8ucMz53Vq1j9+WCf6XPizPNKXT9b8qzbK2doDRyx5Kn96vHv//Lk3UHd/E6fnFwfaeB6qP7h&#10;LjXWEjvrn5rdeuqx43dtpQfPWeUZ9elcvONZXut+8vcTWJ1f/+FKntF3lOg6zzSfceJ/yppzWp1B&#10;nmGfx9mz1Buv7KXeHkb65JpcD9Zcaht/r/7z6xHHXvI6x60xcrF/dvuYzP3f7Zazn/FK/q6nZwjn&#10;SGO9+4sbs19jrU1ur1vb9c/KmWs1W+K5nma17jMwN06ar4bdmdX99l7wyhq5d3Ov5O2rFpzLnubG&#10;5pnfie3ZHtaNXX8kZ3/4TvtM3B7yncWoXl7Ho3rzr+Sv8p7271zu2/xMnDTZI/fhWg05a/PsJ06U&#10;l3Uwfj9vPWu5nryt28O8o9qeG173hSOPufov2Ntbj8TVJzatu3dy3FPOzizmcjsXdwbrRDBzeUdR&#10;3RGPut72bmyqr3y7b3quNI273/ZqHvmOQy1v39fEWH/ktes3nVVinss076qWenXJ7Xmo+ed0tc3R&#10;ZxXR8c7rAw8P79Slt3X7ZrSWWtfp0Rge3tSau6vpJYeYHp3L7yivcfOuk3NPszamxxQnj4mnJzFn&#10;IRdzrT69qXnJN2+e/kTXfj7ag1xMvVx8c22u1r7GnEddYvI62rdxc73IJ7+cJ7nqjfD6EuMMuHoW&#10;8/Q900++/t23c3nqnCV59jVOnOTnWt+pjzxr5o/G9KM/ec8hh+gtl9xfR6ZZ2svPQD3R6Kne5yxH&#10;D+sdrcvv+t3cufTHB8z5Jl9nQKMeHvsWy//nF73h5lrv9BNbRfRXPeBf6bHqnfg0Q9ZZ21cuWM6R&#10;55EctUSv5mYOx/cT3Ds9wbzE5YknBwzehMmfYvPlTF7WjmJ6OvtZDVo10wzW2g/dkVZN+6ZODpiX&#10;fDC/z1gnB5wcLms1ehDBvHz+5OqsGfXvqBbc2/5qXxGdP+fxPFb9W0PeGLOKsTcvsTxPe1uDC0Zu&#10;TT1RnnU54nDEWPclT07mYmjEWYtPGHUuavCI8syps84bzEu+ORFuXvomDpZ58sEn3+S8cn3U+2i+&#10;3Ne0z9RnL3WJuc/EVrzkoJOnhxg8Z5AD5vey30epu7ruWc7qW+d86KkxW34PgstJrRh1L3Tg7BNu&#10;cvROXD+jPquIb35mrHjZd8U5gzuXEc2zvM/0/+G8n0CeP8iVZ4D2Cl9/exInjxXm97b69x38fH30&#10;BHiGZ5+jPJ+Buc92miU/V1b86ZnjZR99Uy/2E699336H8+r3YfXcxf1smPYmZ6ollrx+75LnWv4Z&#10;rpqf+OsE8hlzln2OnaP0zI0T51eHX6vmp84abPDMfzm8r/KzDK7v3U7THp+VP/zDk48OziHlwesn&#10;fnT4XVdHdK3nV4tfcb4rM13hcvbw+5qefXM+M++Zfd9ybjlg1qezsfbM/dgbT2cygmWd/OiSbzzi&#10;X6nnXOomLGvTHKnJNVxuMbXkYnoTrSd2Z433Wa+eQ13i+lFL/M5sn61xf9McH7G37O86o3+Jwnzi&#10;q7msuxefk3lGPdCoE5Mnbv7qSH9ntrf7F3cGZ5UnfiXqgWblA5689N/V4PXMqX3m2j5H8zyrZ/ch&#10;98q1WMY+yyN+90qvaa2fceLcxZzd89aHXvajxn3m/667ffQD93Ktv7hx5SFfPfxcq4c34Y1NfmJ6&#10;EfUjWm+v5Pcartr0Sp44mH+4UUduP2tqnYecNXU/X/TUR42x8fSSk1ius54+9qSeOHnWrIszN/9o&#10;j6av1llf4daJcPoCU5t/cKQ3d5/xNFN7Zp497UM98eTnml5HvPRs3yuz2qf9cp6jtf30Mm+d9cbJ&#10;dzX56XuGr+6ReLcPs6rNtbNMmLUpunc9ia6TP2FHdbx7Hn2M1s317FycSM26PcSJYH2JGbveefPs&#10;Z0w+XD8X+/s7ea7hp0+uu6+aMxGfSS9mPOMl15ga+uTM1OCJuzZS94em2i/z5OvJucrp/TW/63hw&#10;iesDpnbCqHNZU/+O/voK7iU3c3XJs34mqsNbf7DEzSdMzZleyUGnX+KsdzXrqckZ8Jz0EzZ5pa9r&#10;/a/OC1+NHvYUN4Kzzu/t1MjzM4Ba1tXLI/dqXufyXh2dzdnNjdkfLOecOPDBufu/5tRe/j5JfOc3&#10;zZez4GHO89KrdfYCT45r60fRXvB2WnlwnCW9Wys/Y3O6p1x94XP73ppT98yJ/tmr9e2v70dEZpn2&#10;a++suZ7ml29NrvjVqF4/9eLEXFPvXA1RHyPPIj9H5Fo3Jg7mu04v9PKch1xMbUZ5YP2+5PyuU/tR&#10;a+bPOek77cm9yk8OezM34qNvflaBe+W+9bWWMXngnSfXdc4BZo62e4mp7Si/Pci5fbapc8aMrPOs&#10;1Ok7RfV4W7dP1sS+UmQ+Z8710Yxq4KHze9dcffKylrhnNGHWjHrIFSdn3bh15+kcXI2cV0T7ZqSv&#10;N3jWnAEs58s1HHXixMnHur4d1TSv/Vv3zJxe9PfG+yP7P3Mvf6pXvz+PnMPOy3dFf7lEaj/X/RPw&#10;DP3e67M+cl6dv3j7++wmXzVT7Qf73xP4k8+Lvb96//iffV+PuP/79P5c5O5Z+Sz8fTon6DtgrU+V&#10;uhxrco3pJ4eoTl7WXDeHfMdX91nx7YcnHfrZQ6Svh+CBWBPv3uByrMkVnzhws672TtTnjnb1Eunl&#10;XsjpM/UCS57aZ8Y+wyv9dtxpPzv+M/e08+q5Ot9pVzX3lV5irUmc9dF7oj69xYjp15ysse56+rxq&#10;nTN0j11Nrhxj74FcrDn8xYSXHHJ4meeaeuaujd2j+eReu2erHzPKE7OHUb9nRHsYJ8+pBtbzkE/c&#10;5E31qeeEqdWPnDvzSdeYcxqtk3v2YPpaNzqHefOybm3C1J+NeKXPWZ08tHg4E7h+iYmLwVlp1dtj&#10;F5Ord/OzV9ZSmzhrvXac1lzhptb57KsPM+Qc4qk9s8YjtXqmdsLUtF6ddXM9xI3i8oiNwZWfPLmr&#10;WnN3+eQhxjzc/kWz37N//fXX//v3v//9VoObfHqZG8Fyb4lT6wvuxAHTx3rneIGJt3fn8tIbLHM0&#10;5NnTdfqll5rEXHuOeoBbE9MXbmKZo6GWdXT+2qavPD2JE5Y4da7+tVz8rfifL/QW6znkZC+51HK9&#10;+qHJ9JjW0/7lEXOmXMtJvXXO2HdeDL7z9n7kTPXss/KQoz5nSsy1fPvqa05cccG7hj576kfk0vc9&#10;e/9qD706T65ruO2Vea7VZMz65JXcR9a7PvbNfa96yZ38Epv01NGnh58b9kZ35JPeconcvOPpD2ZP&#10;Iv2spw9r8IypBSfvSy+5zbOurvP0nNbwubmI+cMmeoHlJX+ayR5wvP08zFr6sbYXa3msvexpFCdO&#10;fOvU1BitmfuOgIuxFk+Mtblr+xvR5qVPfl7rgcZ3So18zw0cvntxLb/jao7kwdHvDJ+ezC+X2ZgT&#10;nPvospe8SdMcuM3b9XM2e0wxOa7ZC2vu7Gd91dO6fczzuYkR7SOf6LPOHmqSJ+Z85GLJY92c9Kae&#10;2uxPzVxv90KOD1EOfC944q71kGOd3BmtTbH1R5ydZ86f52EP96ZH4lNfMX8gLD2pqXfN3p1BrmcL&#10;xzOzv7r0yRr1zJNHra9dXR9mZG2OR+pynf6Js1afuHxqibO2L9Ez0cMZsqYXMXnicLNH95Rn1CM1&#10;1ohncD12fD2v+jl/Rr3sl7VpFnomnnrX1p2PmLfPJuto1BmdSV/56OGYWzcmztr3wh4+V3ni5Nw5&#10;H9z89dbf18BRT1/nIV655KfXSi+X+ooPzt1cc6LaxsTbX544Z5JX6sCto2st9Z4PLC806amHmLka&#10;cXMiGDdc+caJnxrWyZUvxvvAHv3MTi1/P2NffdCBodGDmpf+5l8lOnfP3Pk0f3KsgyXuPieM2oSD&#10;5fulR/YAI4erB7kca+Y7vtzsk58P4ldj91YPjj97ZJ393bfcju4VPNfJa9zcCDd7mhPl9Gdfcli/&#10;+mI+LqNr5xb3HKk7O+s//fIsPKfVeax4K7x94NnDZzNhK92kgWt/dfLI7WfNKCe1K66arxrdC/N9&#10;xn7yGfYZ5Txdc17P3Tjx/N51r0e+7ZEz7vq07pH86oyP9HqmNs/qmb6f7eVzz+ci1r8XS840950z&#10;OvKc+vxgxyfgufIsfZ58XnhNzyo1vTZXn9GafcyJYvLJJ9y6UZ1e5tTF5DYGN/nWJwyv/Dv3PCP9&#10;e96pv1ziS//Lk1NzsR40h2LNAcglz/WUg33W1bPl7P0gr8zYvle0Z7lX5nOeO5oz8+hrnzOaKxz9&#10;r2gmLvPtvLLWe8larqc+z8SyF+ue65m9XunVc/e+srf7TE7WP2rdM9MXjLmcbeJ8xHye0a6XM8JZ&#10;rXd6a+4RD30Sc020rvaRuPOyJ/6um5/zyMl5si4+YdY+Kk6zdm/26n6NcszdS+ZwzOXfiTmjfmCJ&#10;3/FNjb6JPWP9Kt+j2bJvrlPnM0vs6lpvIrfPRPyq31V+7iHX6cNvgp3NuTI6c2rOrvVpfnrmGl7n&#10;rW3P5nfe+qynV67RZK4GjNs/OIBbs486o15qzTO6Tg2Yl7jRvj47ebuolpgzi6d2V4evZsfLWnrn&#10;2ln0y9qdtT5GPFibM1POJW7sniu8PZLXNTwT63Xm9k8M78xZ28+o7kxML/jmxrOeOcdR3yPPK15H&#10;vZ5dX82+wrN/cnINh7wxcM/i/7P3RttxJDfT7c33v/8L++LMlryPY8LIrKzuaooaq9YqAghEBJDV&#10;zSY1I499PYwT354x/eSLyTHaZyYXuFxq+/LBdlfq06c1yaOXtXnrszaX2/7UcOjfudDora5r8Yzq&#10;5PqzITmd73bTR83qnM2T39FZyQcTTz4cb3A1Ezd1ySWf/PWyrwZ88gdLDXyu5KZWrn3rn6rzr+qM&#10;+p07PMtczWe/VS83aI7nSs5X5Ku54sTM3Yn9ue2Bd541/eZ3DYcL3CtzsVejXqu5+NLLmzOkztli&#10;q3rS6YvGvzhBnr8v+jnV/v0s0YE1nnPhfPrq+Sfz8mwr/QrHP88oz+h86r7VEt0hXwc9jHpl3PWS&#10;Z84cNBntvRv1fMUHLTeXZ9JPfOebGnnofC+nh+cHSzxn63En6rvzSQ485ycORu3tX2DK98advd7h&#10;uhdxd3kOo1xrP0dO/dTfic5yRmrtJZZ5n++qRqun81qT/slNLbg6Y/fh8NrrYe4z9f3Re1i7R/qL&#10;/c4xn12fw14+AzG4ibd2qtF6+xyp8+p+zqCnrjXU9vTQW1yNuLWxeeIdJz1a9fT9HxqRT/zG1Dqr&#10;++LvxN5RL3fMmb2P3Hdi+usD5qzsZy73T3z2CfDcp+fs63F3mjo9rfEB63ny7BPl2LOm992vPO+0&#10;q8+Anj9vJt5XYz5r507nmDD5GZtHzc0Mz9/z1Mu1/hPnJ+BzpJvPsp/9rP690D4rtWc2Pn0i368r&#10;395pxftq/Op5/Or3x8l+qx2vXpPVs+6Z+utnRN/c9rzqy9fTWeId82eA3mqs0ZBnDSbPWWC766N/&#10;eZLBu0VyeRffLfsde+w97T5h0/6nvEn7FRiv0WrHV3vp53sgsSfPld9MT/rqxd7TGfI83c+ePu/G&#10;yXOH0fP1y+geYtbfMU7n6z2Tk3nzPlX72uOf88Gzl/NXeHJeyZmfO+gBtpqZfHOj+nfizutkp3dm&#10;q13NsU+Ec7Xrrp9er+Sf8j7xbU7Xd86D1ufduT6JJ2Z+Et3RWSea5ugBbv7EbjlH38TM353V79nd&#10;LGcSk0dubUzukzn+u9fLnpHZmVO7Y+LkV95oX7n0bv9pD/xzr5N5V3znT169ExwwfidCN3m7t1pr&#10;tc4BlyPWkb7/klC+Pu497aCPO6Y29fLoc6WXmByjXnp3TJ55+ooZpzny6ZnDn7j6dF+tv7+mD7le&#10;8tRnL73N00eNXnJOoj7G1LRf7ghv0qQ+88krPfQiNjd9plytvVc8ntDqcSd6VqParsH7nMld9ZKT&#10;HvoT84Zjz1xveeB9+cybY+1/3Ugv9PaI6sHl2E+MvC/54nqh5yL6+UXdfLDpOp2P1pmTzynmXn6u&#10;+y+vT/SeNT9n9DOe+MjRz3qKcDz3nRlyiZ4x55F7c57moONOjZ7TnmLJB6Ne6VY4OnvEE8/m4JEX&#10;PnpecVOX+Uo37Zi6J3JnG088ey+0d/QTd8LcpeflewqdfSPvO/3AuIjc2ZND31yeGnHqvNI38afz&#10;1fyeA8+d7FlPPTkZ5YNljp7nBkbk8r8gAOYNTt47W9vLGo2XuPUU4eBzcul3xXev9px0espNjs8G&#10;Dje171X5rQfv+emZfH13XvZ2secl117ukP1P5p71dLa7Xu3UfuqImTPfuj3drXHr1OLhRe73TnrI&#10;hyef90py9CCKux81vuLWcPUzgp1e+j3Fd9/cZZV7Hvtq2UmMvbJOfLVzc+6c0R1W3ld4zs48dxA3&#10;di9r5skz0ve9wzPk8nNHrRGNOTw9Gqf33a7ce7dbngkeOm5xtVlPfXlXUZ9pP3sZfY3wFXeGHuLE&#10;3E28+dZXUT95ePteEcuYfPKeD7d3Vi9OPenk3Y25E9qcQ5578pc95STvB/jQl/b1rD5X+8be/6E1&#10;flsbn8vVAVa8CZ+w9Pc1Sl7myb3KfZ3lpU+/1tSNqfuusc837cmZ/fndfZ9140/V+bzx9Bkb6Xu/&#10;MlP/1TnsG1+Z8Ufz8wnwjP/XniPn9b316bPr77x+363w5n1lnb8vTXO/w87TDmA8b+9pd3p8vl69&#10;LqnVF2yaK9ee/swQk9Nx16fnnkb04OrA7cm35yzq/JnSfXkn8aN/edKDZMxlwbPuhdWBZz7Vrf2q&#10;Ol+InOk3Xe+dnN8h3+0/9cR4XXev7afP7h7vzvEM6WdOtM8ccjD70+xdb8df6fxwmrRXmJ4d1Xke&#10;618R2S33yOf96j6e91X9qzp3Z747JKavPeuO+Ty6t6qvPK/6+p7y5P8OkTP5OuS+/Zwnjnyfi1H8&#10;3fi037v7/G76V5/fSrd7D7zzbJi3817tczVTz51+17vyf0d75d19zuI8c89nRGNuTCw96euX+FWO&#10;Ru/UizeWfuoSezfPc5CvZrCXu6nJ2j3Esm5smqGnEb2/B5O3pms405V+q754cpk9/X4Ox9n0sxbH&#10;j7zP7ZxdnDQTtvOg1xp3Ezde+dzp45nndmZ7yGt8V6fvinfCaW3veGc3n6EeOd9ez1vVqV1xPolP&#10;+05Y7rDqg3vLlyveEZ4c8/7+9xmp1TujHsbs3clXM0585RhP5voe8syeFW3mJ14Th12ckXlyX9k3&#10;9eTv7rraDW/3M4Ll5fkSO8md6bP3z8Wv+LXG2p2t7+y14uKlL5z2tpc8zwrfPjlX63+i6693+Wun&#10;uZO7NiPPZK+xk/N5BqMaa71fjfr43sKHGdS8z4jUeaOhVktMrjgcr+Qn7rzE1Kv9RMx92t9d2CN3&#10;IbfXGupdL33ktr96o/OMOVOOXt2bNMmZ8vSc+o35OZQ65nKBJd5a6xPOipta58IV9xlY26Pmpu/7&#10;PjnOuxtXHiv8yj/P5O6TpnkTpzF3MtrP2udnr+PUTyzz1lLnrKkPhocX/Kz9jOJ9mJe+clNnz9dd&#10;DjE/6/CD653+Jzl+zjrh7zgnXp5DH2Y3Zo+48vyqnXOOezaWde7eOTw9upf1dObGVj7ynNUx53S+&#10;8jw9X/s9XXu2E987O9/hXs3GS7/eV7w9Vjg8ev26yPezof12tVo57S1uTH5zsyc/o+f352/2zPFo&#10;X3sZm5eazFPj5y3aq11T93TOfq+8Vk/v8SzpbnQAAEAASURBVMfvuSfg+3H13nPS9L5Dwz311H1l&#10;vNrl6r3r99lq50+f09eC+c5ip9xLfLXjDs/XOJ9V4zmf3P47s3d7XfWc6x5X/O/S3+3rmb7Lru/s&#10;4Tn5HyL6PSb2ju+Jluf4VbNO9tlx8vt44n2X9wTPM3cxN+bujd19LZ7kn3h5NqLvVc5APek939Tj&#10;OYDLyedCvsKbR/2xvzx5ukTyMndZsd2B5f6K6IvpbPe1PomvaE58n+Zc7XnVd598U6tJTN4rET89&#10;X9FPmvTLPLmr92efa8VLrzv5ap87Hsl92i+9n8jdz5jP02c99VazW7PiXeHM1Cu5uYt47ixGnLjZ&#10;z9xZarI35ae8SduYs8GvfPOsco3Zu/JEo673eadOz9zn1DP1p5rvwLuz9yvPpc/IvN3MfP1b+93r&#10;J54PZ+T5+Bx8VsZPPIMr797lEzvoefoM4XHzh5r83Utcv6+K+Qz7DNTT1ZrkZA88PehlnbqcrUdz&#10;qb3RysscTDzzq1nZV5++vYu9CU8veSsMvfPay17ivG/k45k9c/rmPbdreOnX/V2vubsaH97vzDvZ&#10;bbVX7qOPkfn0kyPWfl3LI3K1x0/07Gt6524r9TQrsZ3HVQ8fONzpudplhV9pr/orX/CVdoXvNDkn&#10;9eZGPai9wXyeyWtcPlG+fkSu6R/qySWa/2T//as949+7f6/cU64Rlr2/K/YVej2M6eOZieZ7x7Ou&#10;s5yfM88cfr526XOqm3jT2XqnrvFJzF3AM4fj3Thcru4n7yfj/tcnPE6mMsfnkDMTv/JJnV5qTnxa&#10;o7bjqVfzcr/0PJmr18oj/V7NJ2/nuiPR/wqic9QRzenBVadPRvUZ5Sf2FXnu1Tv0v0zwjPDUsWPq&#10;7F3tnpr0cIa//9iTT18OvdyDOq/kJf4dcnfjXJ5ttxccf59V23xx/ayNzjKmHg7P3D9nUesDr+vU&#10;/k75O+fI5zGdedVnJtfUB5vwyX/yQOv3KXOcZaRvrqfzfD8lLl+OMT1aR0+eXh2v+vBPfPR1H3yv&#10;vOnD9zNFbXuJG+2fRnRXu5x6PcXbncVd/Z73fZSz80z20fke0EPeNA/OhOcc8hNOaz5Re6Yr7+b5&#10;DBrX5/R8p3rnpT9a9TlPXMyotqMeRvpqEkvdVR/uSquPHtbJtzdh9ojZ1+dORK9f6sTav+vUfDJ3&#10;rns5y/3tJ07efPv/67Gf19PPqf1Pnrc7+JqiSZ/E2y953fuV9bTzhPWOcLy79xW1rwWzMmcnrid2&#10;00u/H8b//pK9CWen5HSdmj/5/94T4P2Q79vTJ+D7yHiq+914/h682vuVZ7fyegX3e5s9ptdihTFL&#10;LbnnSAz89EqdXqfaK157U/vnjknLfO+pn5je7twxuZ0//pcnXaYHUbuYPWr/8Cq2i/Dx12c3a+fz&#10;ZM9dVp6rHVf4yud3xfOcV8/qiTPmvKf8Vp4n51Er15rdwLKe9lU39T6NXe326fn45/l7H3vTc7R3&#10;uuPkcartPe/o5ObZMrefkf5Xny/nZ3763K7OlJ6do31H335Trf+759GHGXdfo2mvp7Hc78R7OoPY&#10;ldfJs9RDT3da4fZ3Ue2Os+tN+gnDw71Pzrqb+R16nqV3WZ1thbf+tF7Nb708f4Hmd0heH2Pzu4ar&#10;R/eyXp1v0oqpIZqnJ/kKb95UX+2ev09PXPfC2z7RixyP6Upe9lc4HF8jOM1jl6tr0qnpHvXJs/UZ&#10;5PzerWtnfmVcnUd82sXeyf5yfA6TdsKYq3baYYXd0fg6piZzZ8izfjdOM049W9v15APH5z/1d9iV&#10;/91nk36Zu4MY0dveFOHk2Vqvxs8s+dTe6PPzyDM5X3+98QRr3NqZuyjXmN47nT0/86yN+lm/En1G&#10;kxb/OzPyXK3L3jTrBNOjY2p7rj00ux5/aY0+z1r/1Jp3bG73qeXgz209cVc7TtzE1Ondc6i5872v&#10;Xq21HtT2xFa1WvvWn4ruM/mzw66PZrWn2iv9NLcxvRLn+YM7nznOAqNPbT+18tTAMZenTq4c+xnl&#10;JvZ0zvdT7pB/ORS8d5Arbr3ay758z918n1PzwPWQ4+ctuD389NajZ2Sdvom/m7tj+rgXmHOzn2dI&#10;fJV7vvQFa9y+zws/37/2nIE2/wcM4MnRm5i4euKuJy+1emavMXvG1Ivdie64m2PPWV33PHng5mrk&#10;WtsXvxtX+vz52J7Mdr4/X6jx4raXOntg00w19ozp8Up+x8cdPEvOA7OfuP5+T1gnZ9LRn+ak7irv&#10;Wc5pHJ8dttO5g5zdztMM9e6A3p+J8H1uRHr605v+b4vtp1/OMHcX+L/7lWfmLJ86k3NO/X3G7mSt&#10;D3V7yfF17/7pa6VOv5XOOVe8lX6nc4eV9gpfeYOveleed/uc4WrWu+e8u9Mf/v4JnLxmk8Oky/ea&#10;r7PRz+TJCwyt3BXn07jv3d7Dc/n7yaf3eNI/d+ZcnvHVGT4Lvah9XrzGvs45J7mJv7rDXZ373dX9&#10;4X/dE+B94fuH96zv29PXTp7vtdPN1Z3yv5LX3ytXu97lf+os7kF0Z7GcSY9b3sRJfvf1lkNfjr2c&#10;Yc8oR/1V5D2ZGr1Tl/3EV/m0s9w7Xi//5clcwMF3ow/UeKU/5V35PNV/4hk8tctX+3D2fqN1zU5i&#10;q2dl/9X9fU8YX/VZ6a586e/OYH/yWWGJ77zZObmrM+zwST9hO493esy6OiP+cOC6G3VjuYe+eqvT&#10;i5iYuJgR/Olr8vYszMp8NXvyWHHFT3zlTv4TBn/ni2alW+Hu8MnobHbnsib3PImBT5d6evDVJj7p&#10;vgJzH2etzuOu3e86fdSIvRpXPiv8ZA7a1e47/aTxDxQr3aSR++Qeer4afZ7TvvbSO3mZN+fVM+qz&#10;8rbf0V2di56cmz8IculpTI8Jy37mJ1z3SZ0Yej3E5HWdOJpVH56e5nKdZz9xcvvOUi/fOmNyzeUb&#10;E3dmYs2D4909dVcRXWqdmxge4GD2xZy/m5OaHe+TvTwPuWcR7x2p7U17Nb+5XU8eJ1juMc0UY575&#10;5Hv1+avWvakTM5+8weirNV5xU7PiXnllP/P0O5mT/CnP86/moKNnPzXm9uU46wrPM6RWX1/f9OFf&#10;/FNPWnnu7B4Zc07iapxNnXlyG3fuhKub5sJfadtLn7sRf7y87+jVoul9pno6Y85LjVyiuVx4jdkz&#10;0k8/8MRSv/NrD/0nXE971mruRnxWXuB5Hrydlz2x1ez0b7+VJmftOHd77t263LF7J7XPQB8jWnI/&#10;RxKnp4786krulIPhz02ef7HQHr+DknN7kbOfWvVqjPKN8LzUWBMnzL7a3MNeRvvw1dDXuzF7RLTq&#10;icmVN/XlZQ9+XnC4eW4+U19j6/SxB+afA/BjBndiPYe+87L3RO4ZV16egf6OO/XQ+r5CTw1v4qZ/&#10;aiZ+Y9S5J15eq1n0dz31+srtWt4norPSG8xdEs+c/qSFc6XVZ8XL+Zmr69i7ZO0Mo9rJV509azSJ&#10;WRP1tQ/2q6/cxf3YCdzYeGp+kP764vlXOnlXsWfJT3yH2dvFyWvie5apB7Z7Dj0Drn5GPOBZ+zlD&#10;DU7t5zCYPHXE3/Xy3J51dY4884rTuM/+yhvdiuNcY3qKoRcnv7p6ls9g0uWMqd9Y8nsne4m7i732&#10;e6Lena/94eZ+3X+qXs0Q53l48/3Xl88t+c35U//nCbz7nHx/+tx1FrdeRXns4S5wwdPT2t+VJz+9&#10;pt6vwjwDZ/Pnx26XfAY73lf2cqfMX93B71u98nUTw9tnl31ycTjJp/5z/W8/Ad8rHT/xVJzxCe93&#10;PVffFyt8NQ/+V59ztSN7uI/Rvd0xtWJyiHf6cP39Hi1++dk1+cO7utyh9dT07OPTnJX3xEss85XH&#10;y395cjLMQ0x9MDgsJtf6ip/9U21q/uTPPgHfXL4W1jnl6rVNrvmrGvUZ832W+J38ysPzrzyv+q1r&#10;ftfNn2o00+sxcRt7ZV573K3v7Lvjnuz+6nO5eyb5zrvaTZ66T0XmXO3ibHknmhVHDz2N4Kkhz8t6&#10;pYeb+tTeyflh7x/S8HvHUy2Ry/rOPr+S677uv9tl97qgaw/4O033Wr/aBd0pd+UB3vPF9J76Oz90&#10;3Hd1O89VL2e4r9yrHZqvzpjeYp+I7nEyTy57yBczuqN964xwd/3kZo4m56SHuJh16sntNw4/NbtZ&#10;rc1aj55jnX2x1JsnTyxj9s2NySN3Tka5YtZqre2LE+0llnn20WetXoxoPnHT11y+9VfFfBbskPuu&#10;cndLLZj1dJYJ04fo7MQyn/TOO9HrNfnYm+LVXq1Jfu4nj74co71X4jTjFZ9Pae7sB9c79xHzv4BE&#10;T18iz9FLnNp/2OJz9vczOer0ENfLKC5fnKg2sVXuHvb1tSY6Y+rRB++ZaujfuXYz7vhccdlv2hFs&#10;tYOeyfHsxpUv/ZzXtd4Zkw9ubUwsdYk7Bw35nUvtToPvztseMa/2djd51qmxl9iUT9qJ9wS22qnP&#10;t5p1xfPzofX5D3G7lztNz6Ix+GLkfEZRE3uOPGc6S9zafsfsp4Y8e63L+pSXmp5lDy96q/nq4Gfe&#10;evvuNnEnDVj+TKDmZwrP3d30hEduDbcv5+44rblT4+uM1K3mTdzUZS535TVxEzPHR6+M5vCSY63+&#10;Tsxd0789kmdvwuw9GZmz282eUT517mif3TKfdrWv18R5Bct90Ps94a5835Bbw8kd3EsOfa6uxdQ6&#10;V571D/EHvzjfEc71HOLGxnfPo7k9S8+T6F7NFe9Z8nrmFR9dauTrdxXVGtlLD/KsJy+52UsduZ/d&#10;cCZ+a684yf9Vee5ozlm5jOKf3NFZRmb1XHsrfNoPrjr6mWfdOL2eA+a168GZ/NTa18OY/SlPz1PN&#10;5DNh+OlvXM1I7uT1BJazv2LeEzv/8Vg/gX4NfX2NrfQ92Ph3rtnZ+zvv+St3W70P2Gn1Xuh926P7&#10;f+p/7hPwc8HYJ336vXH6nuw9Pl2vzv/OXDx/9Xnz9csz9l72kt8cn0Vyxa6iGnjmK/9TL/X+2Xan&#10;Y6Z8eOTc4u5kL+udL73jvzypqRGxeS4H7nLkXjuunCmmd+ZwpzmTxwpjJz3db8e1d8WV978QfX59&#10;Vp+RsfvW9OXo5T8slUO0R5RPpLYnP/tiu6he3VTbax/+QYCXnNSbN8faqNba6D/coU6OvompsWf9&#10;ycisaQdmZg/OxJNDL/fOWh19+fp7tuRkTzwxcnEj2O7q3SZue+W+qVcLX02+58XkPRVPfeX5rKlz&#10;/6zl5o7JBYcjz57e1vL0kW8Uz7jryYMzzQCbdkAnP/0zVws3ceq8dr3kZe5OYCd6+XKN7khNnpe1&#10;XGNyptxZ9tDl51P6+n5WY08t0V5j1u5+up+6OzG9M2e3ab9T7/Q60UzP50QHxz1PPOSmLuewN5zm&#10;wZnONGHpd5U758pHXvqB9fvP/eGZ623Uo2vxq8jcvLqmJ+YO8q3pO1+uHKN9avLUgvE9JgeP9pHf&#10;XGr9MqrXUx6RS1zeT/S/v048NfZUWdsXN9qnJodHFF/p1BPlqE/M39/kZG+akR5w5ZD31dzuP1Hz&#10;Hsjd9WS2u3FGz9l9cbnplZg5ejn5Ga8vEa4canIwbuZNXslRI3fiw+Fyh5/Vz9nJz1xO7qbHxJOf&#10;PXJrfKbnr788fDyfOdH+xKe/utorfci54SRv8pJHL3cQb0wPZ8jjGZjnTDBfQ718XvTI+b/2I+fO&#10;izq98n2qV3Os8VFrtOc+zgKXn1jOUONfBNUT/qRPP+fK1Zea8+e5UmeuvzWRK31/Iutd7K+iM4jc&#10;vVPOkrvyAk+OfpzVy77P0dp+PiOx5LSOnhrn8L6Sh4f9zNH52uqRGmcTnZ8+4u0hPnmlD7k1Gr3B&#10;1Nq3hpeX/XzN9PFZJJ9cL7To4CXW/F3tfGdaE8VSL0ZfbvcTd6/UZd4+9nae+sP1/Mkn93nmM4SP&#10;1v/iJLXPDn7uIjdn4UtNz7566//7v//8I9n8vKGvPj3EiHLI715oU2/u+a09j/4rnH5ykycupldG&#10;es4Gp1bn97ZY/mVKuD43f7bI08daP3Curn+i51/xXV142885EzZ5wJNrXx8juHny1RHtE8XRmfPM&#10;5ci3J+4c8dQnRz39vtQmHw41vVW/fU40eOqrPufac9/+nlTT0R3F1VtndJ4aueD5PpeHNvP0ytzP&#10;ncTMnYUPPGcSswffmu8d+Nb03EMsoz2jPXVZgz11rXzZg5u+O92Z2b76TF7O0X/iqF+9pyaNfsTu&#10;d51ccvc3Zj8xfNwtdckXl6ueqDZ77maE489RvMT1JXrpDWfHk090h8S+Imc/93Ve7ixGFG9+cq5y&#10;z6mX/J1n9lqn3mg/NfSyTs4Kh8NtX42xPadarL3A+3JO49SrmeIrrX09+v2bfT0SI8969/mcvMz1&#10;7XOJJ7c5XScXPTdY4+rEnSX+vxp9Dj6XV5+DeiM+vh7p6euTmFyi+taKt+7dWl/nWb/rq14//Lny&#10;98/d947PSZ1+d6Pz7+p+Nd+9fQ7W7LX6fbJ3Tk33/tT/+V7jWeSzIue5++x/x2eV3zfkvmc8k7+v&#10;Xp0tn8uO6zPbcT7R282lx2dMfuawA5jPwZi7eWZ7RC5npae91GeuR2JP5O648nIvo7yu04de3mh8&#10;35CrNYLl1Vp66Z/czvXUI/tg6WMNpk4+mFz7Xcu9iv/5J3VXzEU/l8ulm548ey5t/avinT3ucH/V&#10;ef4pc/M986nnvvshkTMz3z3fU1575Fnp6WMES07i9J64XvFEoy73Yx/xd3ZL/5VPz51mu8vEXfkm&#10;rj6xzvFuXteTBkyesXlfWU/nyPn5DM1z78zVTZ5qk2M+edi7E9PHnDjtg68cc3c0Ojt5Yr8i9h69&#10;p+fImHvKTx9zov3UmHcv+eb5y9W0Ax7O0/dO7B3uaFfcpzzfOddqtxW+2tkdjOjNp2dvz7ia99V4&#10;7rPK/Yct9Hnf7X62P7W/u+TzB8s6ZzWuPjmdTxywxKe6fZwtN2Ny5SUGd4Unb5Wjf/fK+ZnvfJ0L&#10;X41/OKZenQtP+fKco0Zv8Y7qG3+6Zg93ypnmRua6c2KrfeDoLQdMHKx99JdPnDBxevrlLHF49ok5&#10;L30T15v4xOV8vbJ2bu5ibq916o3y5RlXuH3ixHHu1Ett6uVm1EcNvexPuZ+53dOro57+nkBtLheM&#10;XE/3cf8Jp6dm1ZdD9JJLRO8O9P3ckAOWHOeBJ4dcP3pe6S22i3rqZWyNvMZ3dXqpN066POvUv4Pl&#10;MzzRNT+fY/Y8kzG91ezOmPwp1+Ok11z35C+rcOUe9Ny5dfKSM80HS23meqijx3ubyx7RXN4U3QMu&#10;uTVxd8mDk3MyV7/ygstnhRqiOdrUOU9MntFZky57PQ8/vSct/vR9vnLE3Ucf+u7k5w0YV2vAUkfd&#10;l16NW/MXDKdLXe6dPPdObMqb1/s6B9w8fVIvJ3nk4snFg9dKTA58NfZy3jt57jX5rPqJZ+7Ok9cO&#10;81zpJZ/XE3zyBhM3ylWfMf0zlzNh2WPGdO10E/8K8yxG+J2D9Vw5xKm/wsDVkHPhLda+fo/5e89P&#10;xX/vI55RT7E+A7jzegd7xNTBb9/kJBeca8Imj5/s97/mPHPP6f7g3NMe4mrdqGvxVVzxe6a1fKLY&#10;5G1P/sQBa5/m69P6FZ48OPLSN/HkT7mfwbmn73N89O051pOnmFrrr4onu8l5YsfJQ/8+8wqHN/m0&#10;/qTGZzVH3Nh+Kzw97+yZupzlnDte6FNnnr6d659ccnA/18l9zztDvlFftdZo8xY/jWh7xk6b8zPf&#10;af4Xenee4enzeOW12XnzfsvX7Imd04N9+5qw5lDD23GdI8c4eYmpsf7K6OyTPT+5l/Pz80XMHT85&#10;/5/u7bPMc+ZzNZ94qfnOub+j+fmR76Xd3nfPDN/npW/X4sbdjO7h1Rg+01x5RO+emZzek57PyR4Y&#10;ubV+He0T9WjOU7X7eJb0nbDsk+fvMHipMWZfrb0Tvc9C7SriKTf94XedHlMvzwFX39Sd5Jd/edLh&#10;xsm0l5k4dzHm7Wbe9Vvxr2Zc9Ve+vwp331ffEK/u7dxT/R1+csnzbNk7nS1P7eTpjOSouxPV39HA&#10;9Xuqd9PHvvWr8dX9dvP09BnuuPaSq54eedZgchunx3XybFacledP579/nTwSw4u6L2d0T7z579RX&#10;P5xXO7rbtNOkyXOv9tVz1f8UnmcwN057T1juppb4iTNdzZ92SWyVr3b1PJNu17viT9o7Z9PfvSc/&#10;OXfj5OUcvKb+3RknfObk3BPNCQffPkPPsW/Ulxpu4/a/OrpHR3b0TBnhyc1d5ST2qZz5V/Po557m&#10;6nYe9OTnGRqTpydcsYmbvPTtXbOXuXpnWMPpeanrfuqad1ozj59/eOnnPyDwD33pJcc9iWLyqMHl&#10;dF/eV0b3dCdnU3tOe8bkcIY8B5ysM0fXHullTkTn8xdX2zPsE+UkljuY6588cznWqzjNWnHB8e3d&#10;28O+XP3kdbT/anReRmekp5h7WRuTSw5uz7xjanytp9850YHLyR2c4UwjODyuyfNHI77IDei/UmcZ&#10;+f4wTzJe+tn3s2P6rzOldsrTj77eE7cxue6RXtnLfnusavTqdpzu5dzu3alXZ1l5ONfXgt3zDPqB&#10;e9tXq7e4tV7UE1feO1HfjMztK/v0cjf5cMxbf1I7A6653w98v931zh2dP2H2nEnds3Zn0zP1ePie&#10;IKeXHu0Ph8vPFb1S42cVPPTe1O0PllfOk0tf3HmJkTsfXnLsEfvSE1y9nOyJEcX/9a9//e1cyTHv&#10;PcRPonPk6iXe+8oj0svXIHudJzdndM7cnN0+T9c5P70bd6fkTFj2p1zf7OUz9Hsk3/fOUWsUJ4ql&#10;77u5/u/6qJ/2dO+OaMTI3UUPe8bmU3uppZZvpGdf76x9Peyh87XRf4rwuNUlR3+w3CM54sbUTLzu&#10;WxtT82TuGe96olO72zF7mTPPZ/PKbDXtCT5h8u/Gqx1zFnnzu2a+mNqu5fi7gjvLsyb2TD2J5uia&#10;p8cKt/8doud4chfPPXlPz/nJ2Sde7uWeqWG/kx3V6pUeu/wO3z3UWOMvRp74VIuhSW7X8Lj43uCi&#10;7xy56P3c7896uT/Ef32BB6dx+yextV23B/tdcVrzv1b7HujXT3z1PK76/dz7M7Z95ePLfcVv/bs1&#10;864u37/syj09A8/RXhO3Ob+iXu3rLu59xZP/atTfmD5g7DH1kvcn3z+B1WvJc+33/+/2rH2P9Bk9&#10;h3g/IfuNX9XOk9efn+LGO/N3O1317Oe8zO2zF3nunT369HxfdA9PMPrpj+4TV89wH+PVTM+Ze6Px&#10;fN2nl97m6t1HvX10T13pmTn+zje+M/PyL0+emPeCJ5rfkfMrzsnMJ17o3+F5n571iddBj9WztW98&#10;+vnpu5qf8+BOPDB9kv+r82nX1U59tuk80zmd0Xzx1DQnd0le4if5zlc9HHcCu9I0X59X4tUsPHO3&#10;V2acaO484yfP7/nyOUznnfabeH3WE05rdrVnz313fHq9g1qifnLsZS02zYG360+aE8z5cp3TOH3P&#10;QC6P/He9pueZZ/zqc333Z9rPq2t+CecXeM/hewgcrnxxnq/YE886ffVLLHP7HdnnhAdn4qWefp6P&#10;3Futde9BnVr77dm1vEk/+cmnlzuJZ0wO+BVfrXPhq+E9wW1tzxqtuvaxJiY/8V+Z53Mit746D2eR&#10;e2f/9kWrlz7N6b683yGyO7dXn03c6DM1TrhYRmfs/He99Gqe9Sqm1hyuNxg5n7feYuDurrb/wYpa&#10;nyW1/ze1aong3HrrZ0wumBr7RPVyxbIWgytupOcFph8YdfKyZ19t9yY8/XMXubuY/ua5205LL2cn&#10;V49V31mpuconr5yT+nwOJ7OSnz6dn/DcCe2O3+dJnXPFpjOsvPW1nxFf+84gyhGjnnD7xMnHvnrr&#10;0zjpxHwWp14rnj5EP2PkUtsXcz5159TNp5ZHNPe/Eqpv68TlWxMnLhg3O6ORYwSbzpO+q1wPft9Z&#10;XfhPuyZfH7Hmd19eR3Rwjd2npt+vp/N6DrUYUZ4+RDBxueBerRP/ishe005Pze5zU/Ne8P1ELcfo&#10;+9Ad2C/57itfHvFXPkv3Yo/ejdrdjPD6mnrt1Rpr58PPefTbY6rF3MGo/yqiU8tra77j2/N1Xen0&#10;MqrLOnP7T8erGT5758JvLJ+nPaM6YvISv5uvdsDH80zzc468xHZ5+93V461GLyM98+bQ4wKXQ6SW&#10;2z154safTr/XV8/4ia3b2+fGLHuJfWKHK8+cb57RPYni6WkfrDnNT64ezRGXu+rLM/Zs8Y4nfs5G&#10;m3l7Ua8+f51zpZ88r7ATbzinz+Rq3p/++RPw9eb5+zqdq38yfe3u6q740/uB3yN2F/9l+9U5TvbM&#10;5zHNsT/1TrDe7V2/k5lPcnr/9v7dztP7f4f65BmevJe/w1l6B8/m+8i6ea/W03NhhvP4+be7nt6n&#10;Z7nHhDub6OfcdB60cvWbajBx/a7O33vdrZ3njlm7686z91Pv/jstvZVen5MdrmZMffydMfWfwN76&#10;y5MenCXNibl017n0rgfvqp9en87zTE/OSl/Oy5VY1vZXGHhyqD999a4976rf/K53enp3z9t+rbdv&#10;7H0+Va/msR+97PfOn9rp1He3T+596icPrecXIzqvvcXh2DOCra5phtwTvdy7EW9nPz3nHb+dtntd&#10;+wx8LVb95MkhequX91RMX2b5/PXPPpi72TfKW/XlXcXWd32lv+rn+Xrn7DHXvp6J7fZKHTx1rbFO&#10;vrNWmBp5T0d3nXx3vYn/BPbEefFon3y+5Nm3zvjEWZ7wyL0nP/pypui/8M7z4tP15P0Kpq+7TB5y&#10;7K24K/xE1zOsid74i+uZ0Z6RXmvcUY5RHA1Y1mBfdTHXe5qZe7m7PHr8ITE59n6XyJmm559n3Z2v&#10;e6njGbQ3/CuOz07e5AEHr/xDuruog5P51BeDO12pn/o7rLU5ix53Yjsve+l5qr+akZ7THLAVR5zo&#10;zWvijZbPWP4hiVz9rH0NrTOao+FKX3r9D19+svZf23Ni88zgJVdMvj3w7nWtBryvCYOD/6pnf8ex&#10;t9ql9zitPXfzG6cWuzqHXvLU8XqLGeGSZ60ene+n1XvDvZyhX3pkPs2xb5STnvTEid1TO0XPYC99&#10;xIh46i1nNUcuuubqQc8LzOefnuRZy5/iKQ8tXPdKr8T0MybPnB6vfT7D1XsBzXR2d6GH1nmJJ2bu&#10;DkQw+daeRT61t5zUgHGpI/bZJn76Z19czN9/9f857e9f1fwd/VntejBW/dW8CQfTZ+r3XsnPHfQg&#10;Jsf3OM81/eGpSbznvVPrP3lkL/eduGK9Z3rIMWYPnc8hcbjWRPOeIw+cW940S+wkTl4nujscdzWi&#10;zTzP2vt0vZurz8p7p32350xj+3mO7lu7OzqxXd7+X127r+eydmfOIJbncc9dT45eWXe+8smZzbFO&#10;r8TU5hmS+9X5tIeYu+b+uR/95Fj78xqdWiJ9a3xSm77fLXf3u3t5vivd9EyuNF/Rn87tmXJndsnX&#10;dsdx78m7PeW+GvVjH3dKL/uJTbla+dZyxY3+LO7fSeQbey/07S33TnQP/SZPOXd8f3euZ56eB2ez&#10;f/ecpzp5RO7cI/PV/ORkru9K9wqO/5Uv73P38EzMAtvpU+Nu/TzAr+arNeprzX67K/0zRzPt015q&#10;em7zXq1PdnjV+4/u/Al86vU93+A1Jj9/2J3b91J+T4i95v6f399W+pw1cfz+yV4+a/t5huRmrk4N&#10;PTGjmH5Zm6eeHK4xdfD55y/0UuPvvvQ/ceVZci6z3LPx1R6+PvDVED2D55v08FZ6vey72+TTmNo8&#10;Z3P087WhTr65XvazBttdb/3lSYxdIpfcDfzdep7vK/a+eob2cyfzOy/6yVlOfd0JTzUn/itOemQu&#10;33NOPTlGOPLBdprskWet33eJ7Jbnmvbq/eE3Num+I+ZZp3PbY+8+X9dPny33eXVW6/I8T++78+s9&#10;4E6YHvRWu65wtRmdYczeK3n7dK2nuFH8d4ur/X0Nsp8556SGZ8yzg014cla5nvbxySt9M5fTWOvl&#10;TfGEe8LB22c4zXkV62djfbrTNHen1b91ng2t+oz2W/er697Lnfllnl/E6XN7Lvuf2jv9M2de7zrt&#10;kJzM5bantVHeFJtDnX9YoebuuVn7TNs/teRcRvP0yV7iP4QPfdnNoOcf+BjHDtzg0z5iqXlozY/a&#10;+Azc3/MZPbNLyLemr1aMmDzz5ultTL15a6f3F5z27h30y6h3Y5NXcjLv3bPO3FnGntG1M8TTy15H&#10;uY1bT88JzJ3gmSc3OfabmzPkG3nNvD2Hf0lH3RSn86jHG09nuE9q6HllLmZMDZgz7GeUa6SXO4Cr&#10;972aXHt67vbSW+4qpoeziOb5mSRGTJ3eicm1N0X4qWmOvRMvtPLbx9pn6pn0JXKj7wiGjksdOZh1&#10;z9UHnjPI+0pe9sQnrT34p3l6p6dntZ+99LZPTE3n1OmROvz6Sn33uk6uM/Bc7Yl+12t/al5PX+vs&#10;Oydfb3ZwD7n0c09wtFxy4YD1HPvG1v0w+euLODW5NTq1E1e+vYzo8PF8+ugtV9zYnvzfcl9dzpLX&#10;tTgx51D3PmB9yTHatybqK+YORHvoEm+d2nwdwcTl6yGOrz3yr7icPZ3tqfnM4PY9hC/PJmc6Cx49&#10;9/J7YuKqeSrmDOc/5X3Hhz3uzoef+9+Zt+PqmftkrlZstYd9+J4vMf/lFz37ehvlG8WJ7pnYk7kz&#10;c07m9p1Jb9VvPOvUt6e9T8Sc5T5EcOuTuelzwp840zz3mPwbszYyY/IUM+YuE5b975ZzVncm5tnv&#10;7Jo+qdMb7FXv9PvKvPfNs2SeO919hifPLf1X+d25Kx/wPlt6+0yI/Lz15zEcdfS88VNDfvfK2Wid&#10;kXli4O/MQ/9PvvrZ+Owa9xmc9NXCzRyP1Hef2r7zMiY/8Sdy9uTm/Xt1uadRnWe90tu/y1eXsZ9X&#10;18m9yp/Y52rGVf877HC14z+5n88/89/pzH5funPX4k9GntXJnJNnCsfPIX3VMcPc/a3tWdMn58ZP&#10;3EgfzXQlh9w6/8u74hnzz+b6rmbY30W8V3pxornPbeXJ/l65NzmXPsnJfKWXQ9Rj5SnXftfgeab0&#10;lLvCxPVI/lV+6y9PuryHPRms5mqR79j/6t3zua6ex7TTiW7l9wQ+7YQv+NO75aydd/Iy7/NOvQlr&#10;3VM1Z2Ben8UdjD3vKbx979a9e9bkqz2nOXJ9JtbJBctnteKqtZ8e5PbNs07uSg8n90iNefZ7bzmf&#10;iKuzTLN23N3Z8dppp1kTpkc+q1e99XJO11e+d3aYvJ37bnzKu18/z3fln/3Mp3PRT9+u7U3aJ7Gr&#10;PXNWPpdP7pfPYppvP/dJ3knuuY1o8EvPPqNzd/7pt+N9VW/axzN6PqI3fyjxXwyx46T/qt2d776r&#10;uaevi2fxrNb6UicGjyv/QCimZhWveD1r5XOFMyd3XuVXPurwS0/eD9T5h1X7aMi9Mhf7rtHzsp+5&#10;53LnFT71xYg+F/X2ss5nJa5u4utrz5ja5PRZmp/z7WXEV+8dd+rl7Mz1Mzqva/HTeEcvl+ju5OLM&#10;tBYz2iOu/uGJ3PQgh+/niD1r9+jInL7UwuXWg8glnp/h4OjodaTXlzzwVa4GP6/cjdzdum+9iu44&#10;9XOfqS8Gj5uL6OcY3uTTjPRWq19H9FzyrOWJWxPhOHfFFzemfsr1y57n6J6evC75eY7WXvpk7nmM&#10;2ftU3jt5rmke3OTLXe27wvFY9ZwrR55zreWdRL3gop+8xIxy9UfnbDjy0g+sa/Xy0xfM7xlw6uQl&#10;l9xLjvzcDY59dyHmZR8se5kn3/dx6lKrzn2IYM3vOme8kufcV/S9D/UpludH4y55bv3soUl/fn74&#10;bP3Zkudo3a5O3ZQ7Nz2aJ0e8a/FVPOXLYxc/J8lzN3Bquc6kFus+eHp0P3t66DvFE86kexeb9kwM&#10;/z7baubumXg+va31B5/mJG+aO/VPMXfBd9LkvKt+cj+R5676TztNPPnEqT/5rLjplfnKY8dxF7Tm&#10;8NNLPLH0fDXHL+dmfuLpXnBzN32MesmXa21fnwmnB77r+Zm+4uScr8z7OVzNzv3JfV6pS07ip3n7&#10;Xu3Y/GnOtOfEO9k9veQb9bzaWZ5Rvj7OoBaT27X4Lp5q5BF9z7ob/uBywL13s1/p5UznJkaeFzs1&#10;lv0/+c8n4Gv37vPwd9X2mfzBJhztJ18zZuLv74+9a9bucXfPia9X+n86d4+r2fLcR37j9r9DZDf3&#10;/A77/IodPP/J65QcdcZfsfsTM1fvAfHd+ejlM7m7z877jhc+6bXK21Me0XOQJ67Gfj6XxqzVo/Uz&#10;Uh2Rm8/5nOWcVyNeeuPhDmB5dZ09cvvq9ZWXe8u1Rw1frXXyxJzVfL2mqI/+cMyJ9NOfvhq59hNP&#10;nj76Ng+u1/FfntRMoXFnLiejyyf2HfPVeT+1az7HO88odezm3ic4XG65RnzM9QO7c53qmLPj2pfj&#10;Xrtd5MLJfKWRo7czV/wncGfhlTk1+zy1g174fvryOTKHPGsxYp7XvLnwuMBXz0LtT+Z/Xmvw7sl5&#10;JeZ895l88gzTfLXJm3y+Ept2mXa/s5Oe+lhPHvTkGeVnb9KuMPWr/oQ7e+qB2dfbKL7S3cX1PdUx&#10;PzXm7tX99M1e6sSNaMi9Mken1n7XyZdzEp2vX/uAN9a+J5zWPFnv5l/tfrqHz8dZxvSXo6cc64zq&#10;WpOcr8x7D/fLHRLLX/BTmzlaNI2lZ+bwcoa9xKc+PGcY1cL3D1di6QfmWchbD+bVuokrlnuSc9tL&#10;P7Hk2zfKsd5x5axiavUlJp7aXU8ez48LD3Liyk/eD8Fv9IXz8Cx8Zqvz+bySl9ikk+uzyVosH1X3&#10;s0d+1W8+tXupNU7cr8Jyh37+vufgcHd/t6P8HWfqOYvolVj6iruXzxdd6q3lT1EOkUv96nPLmXzu&#10;yVUHZu4savcz/iD9+4uYvsBos06+uTproztl313AuN2d3B56NeLWk2fynT3FSZsz7at1Zu9Av7mN&#10;qU2euX7Wznsq5uzVLPHdTPbTK3mJT/3kkjurudavPgd9ex51e8p15pXGMxK99Z08GqPm7j2muSss&#10;9e6z4rrbqq/XtI89oj7m1OY+Bz+Tf5D/+qKnUZyoxtzf0YzizjCCe4FxT/72iNNezHGWEV+9MpLj&#10;w2X8URx+0SvpE2Z/15NDlOdO1OTicqnF5NpLH3M5k5c9/fSh5jnnc5Urx9ha8Xfjp3x7r+m5NIea&#10;ffJePQ+17t/+4s2z/tUxz9W7926ehQhXvnh6qRWTI05UT8xcjrg1ER+9jOLJM9fXOmPqEyd3dnIy&#10;b37WaL3UJGbvq2PvkLvleRPvHfWQ0/3T+tQnec4EI7d3d2by9Uys82mWutxBXmKZ65s8cmujfzZA&#10;S060p4dx8rdHXPXx2/V/ND/0ZXUWx2Xfs9vzPIknX95pbK2+4E9derm7vs6iXnHkEpOfeOd6qek+&#10;dXKm/lOYO+e8fA7iYHKNuYO8xKb8lKd24oPlDl2r/RM//wSm12eaKs/I68flazdpnsDS35nOdZer&#10;OfDk6mGdWjD7iee8SdfcT9bslzd/pvhOl8/vVz+n7/RMPrELz5ln3M/Z5/+JmZ/05BzT7p7zk7Pf&#10;8WY/734tVmea5vXZ0U76nqGXemJy+Hzw9139qHeXvB1n6rUu9+jepJ8wz0Wvz6Z/cvQQM6rPz0v0&#10;V3s5M32coad7JP4V+fIvT+ZCqwN6MBZNfi7uGyX7PojE1OTDlUcvZ8nN/uQlb4on/BOO3qe73PHE&#10;ezq3M/Fybvtat15cD/XU3QNrPVheqQfXo3F6YnLAuKYZyaGvFn72zLMPx4u+70HfW9Tw/a+aqNVL&#10;7RSbQ61efmLJl5dY5urvxBP9jsNO2c868dVOnol+5lnrY99aT3B7Yka43NlvvbPgdE+tve77nnDe&#10;FPWwp4c7TbUae+6YHnLE3ok5J/PJM/ueYeKBdd/nuOInzhyfb/vI83uT2r2csdKo7ahOvPX62yey&#10;H7zm0gOz39qJj+bkwutVfe6BB7WYkR06l9tzxd0bXXKyb+4zsTY6k5qb11ZM/ylOHDBufLi61sfZ&#10;1hn1NWav8+Z03fyrOvWZex4jPfP0BOf2+2PykJ/PWS99reXy2rUvnPTPXF36TH15d+OJV85uf3uc&#10;i8vnRe1zsZfaPnP2Ms/9MneuMTXmyQdzpvuolWffWp+O6sSpufFNLXnW8J2RWjnG7Jnbc7ZRvHnW&#10;8rpWZ6TfuzVmX411ziDPmveAWEd8kpt57us8sYztkb13c/bRf7WDHPt5BjH2kJc72Sf6fWPfXvrZ&#10;8/sKTvOST+7v2Gjhukfr9M4oR0xvo3jH1O24yVvletNPzuQLBofvQ/sZyafvfXXJZa4z7VOTy/P7&#10;vWt3JvL8vXJ/MPXiRvn4ui89+fYT8/3jfnDdCz5cbjFrvdQ7g746NP7fn6jLWg+9ifLI9dZTXtaJ&#10;5Q6+1+3T68uekb5588Wdnf5i6Q9fDTh+1vDN1YClT+ZykwMmx6gX0b49nyU9MOo8ozyiOVyvxnIn&#10;cmvnWqdOrD1zN3J4ydXDiN4+WPKpxZpHbc8oBw8wayK7gCUOL5/bD8G/v+RO/t/eoIWfHuT6iPv+&#10;SA9s7YvnPPegJ4+d/exwfzTJkatX1+BgqXH+iqtXR318Xa31IYo5lwjfWm7uQD+fWfrIl6MPej1+&#10;mP/1xVpN+1Crk4uW2Z6JXB09+WrBuOCDcaVX1unzg7j4kt566b2Q/ICba90a/emnL7WaxDPHK3Xy&#10;nWFtBFffGO9lnhsXPW5fV77H0KmFQ54eYF6Jp8Y+UTy54O5gH4wLnpgxsZ+s9Vc08omeTS9ren6/&#10;J6Zej9SBeYlbZw9MH2Jy5RGdr0fqEiOHr48e6n2W6lsrrq53ssbHHC739L0oh4jG+XLVEuWmd+4H&#10;h8uzkKPhyvnUztITjbPUwLtzqUuv9LSPp3O7b31n7gkXX67c4UoHt3Vi+ljDI7dOb7mJdZ5z9GrO&#10;zid7meurFz0x8uZmD439aScw+fmek9uz8JNPnhrqvJJH7vdFeqIXV0ufz+V//etfYy991WT0vImZ&#10;X2nlvRv7TDnX/SbMZyOHPZKXdeO5sz6JZd5a+Kmh7w5yrY3pl1rx1JnTS33PoddeYqnVL72cS7Sf&#10;mpO+fqk3t6enePpmTv+Ko1frsjZ3PpH3F5HbOfblvxL1yOgM/exZT5Gd4LV24v4OWJ7Zs+Xe9k9e&#10;b3Ty02OVT9zcYZo5YfhPOP7g9vzZv9pHn9zL96O9SeuM1DXPHZIjBtefN86Tlxww68xzVvYn3DnZ&#10;m3L9jXDIvdKHmdzZdw/51nKaLy7/NN7R3eGezpent+cU7yhP/Iov76l4Om/i8d7M1/2pnb7Sx+fP&#10;+TgLtXmeWdzd6MkDS66cd6J+RGZ7Owt86r0yU5/Wgq8ue+yVV9fwfI+khtw69eTgnjc5YKs6cT3A&#10;Gu/9eja7psZcHXXuYV+cnlz3cIa6q758YnLJs87ZyRWXnxrOx/etl9yuG7efcfmXJxH3cA1zGc12&#10;PTlEtKfc1O3yaZ8d/xO9V3fwWfRO4HjufFfa9Nrpk7fKr/RX/fSduI15Js+PXk5i4vKnOfRSI9cP&#10;iOxN+sRWuZ723ZXYPTnfIbpn7yJu7H6faeJNWPr43Cev1JI3J33IJ056yAdrvGu5Ha92SH57elY4&#10;Uy+1T+Q9Q88Vbn8Xd1qfTXOs7e/8P9nL55+5M3s/9m5M7hMRf++e4zO7Myc1V+eb5omlNj2vdkmu&#10;uV7WOw+5K46/eNJ3V3K9jWBXF9z0uOI/1b+aOZ0hNd23JnInt3eWkzh8fwbqlf0pP+VN2hWWnuZ9&#10;FvDEmuc54HDTl9P/4EV8tc+E52z6enSctGCtb6z7WTsDDbl3enj+7Jkb4efVM6hX3NSRw7vDn/SN&#10;WePt5Y6JZQ5PjpqM9KY7dTt9eu3yJzxW/p7XmLzEOs+697Pns9ETnFtcnZg88MTk09eDmFfXeifH&#10;XH9r40qT3nKMalcxZ63y/AdkO9+ppyc7Zj9zd5PbPXHPSeR7npgYPonpm1G+XKKfH/Imjj124VbD&#10;s7H2s1auUb/ezVpPa3TmRPpE/iUrORfRv9gl50fj3z159LjYl8s6+3mWH6S/vtg3ir8Sff+kV+7h&#10;fLwnTs+Ew61H93d1apyV2KS96k+au5hn2uncF455R3rsC07k5vn2e3N65nrprw81V9fyjdl3vrof&#10;Bv/+Io/IzQXf+9+0/7/nrs1Nn2kHffTP+ip3F//iJrXfb1fa7LtXYnfzPDdaas+Ov/nk63w1yfVs&#10;YDxjLvl60fPcqc0+Gm843u3lZ6VcPbJWQ2Ru7oUvF73exZ64tTN20ZlwJt2EJbf7XbsvOLn3yqP1&#10;WWeOniv3p5ZDtEfO8+eZGun5fNFxZa32Z+fvX50BuuPRx9PXXj56Z7mnHGsi99XlfPzkg3nrh499&#10;Pa2NiYv93/8t/xWB9L9FdJ4lG+DuStRfjr2uk2cuNz3VTVEdPbTsxw3Oe4LYHLmTHxh8X8MdN30n&#10;Xs52NzEie3L16/sDfPML/sz0eWpnTd9Lnj1xY3PFX4nu9Yo2Ne4M1ntbu7d16k9y9SfcVzjpz45Z&#10;49f1dI7mqJNrdL+uwcHw6V7XcJxnVN/++qUm/eyr+11inmG3cz6fHW/Ve1XPfqc79uydbuqtdkwu&#10;ua914jlbTmLkK74858M75ao1pofYaZxmgvnzx74RX3JveHz2+7PGXU7nX/GYo6czxYhc9LmtwTKn&#10;7qv53f8dap/LJ3f1WTOD3OfqbKP9fN/Ivbsfnty8p1YeOTf9E2cX9frBJfeGc3Klb/J93ydmzmx1&#10;7kEPTF3i6jrCyefq7smDo9eq7y7q5FtnbK41cadLjz/5Z59Avw5dM933jZv4Olr/LtH3nd+v1J7F&#10;mGcRm55J8u7m+OmNlu9jam/9nCtfjXjzrJ+Ozt355k7y+XOnu9unR26Np3z95VAnz35HPwfbR97k&#10;IZeY7wc1d6LzmbPa3Xn6Zo1u2hFu99QZme3+yReT59y78d4/Gbnr/hd/WhBswnf2K/4K33nR88W8&#10;4r3bf3W/U90p791z3NX7hn9nv36N0ivz3i115H4D802DjttvrJWP+O4ccOz3DtTd13PirrBXNCsv&#10;8ZVn47uz6WVsbePt1TV6b3tGvOzpS6SfuHVyzH0PtC5nyJ0ic/I61alpvfi7MX0zf9dX/Suer2ic&#10;dzfuXnO9Vhz29HVc7Wxfr3ciM5xjfNUvvdIjzwqHujH49nKP5KVn5/C49Oi+nqt+8/WbPPm+zX7u&#10;6Jz2y/qKM/UnLD3v5Ln7HR3cPGtqcz9/EaQPbs+YHuRZy0nvT+fOd1fqVy70as2peR5+1oP7Mz//&#10;sMI8eq9c7q+HO7zqtdKd7gcvuVknPs3Js0x99NP5rnzT6w4X3TTvZE93VU/kL0jw+uf3SO4mN7G7&#10;+6b2q3J2dE/OwG3tDlmvzrnC9bCvl3VH++jMjXL7c9wZU1SjX9YTH2zFYY9Vr73kufvUX/mtNHrY&#10;dwa4WOdqjPDkmhP1Ssxcrd4Tbi+5K8xZ9Mm9rYl5Ma+vCcMncXMjHuTcOVOsv7fFnd21fvat+/2J&#10;bnexy+nVe7fOWelJLt586uRO/Sss9Vezrrzu9HvWtEdiPgMiuL3MnS/XmtfU94c6e8TGrNPH3F7q&#10;zeUQd7zmW09RH72tm+tM+uT+7pM8OYmRg/t8yMXwypue/dUeP8SbL+7njA31R8t58pwrTnRHOOmv&#10;hph8NfxekH78BbGszfmd0UvM2ufM87OHvzg8n23mYO4BjtZaLzzAuLmMmefMH6R/f0lu4qtcn1V/&#10;hzNr0vcO1Nycr8/YeurUZz/x3V7dQ8czbW9wMF+z9ve1ar+s9Whsqj0LmrzFjWonb3rgXmrE1LA7&#10;V/fB4Mhrjj3iyaW/XGpvsPTJXI7PXj0xPdF4FrnW9NIzPVa53s5Hr689d7DOGWLpD5aczOVNOno5&#10;OznknJMIB0/u5ExznLeL7SN35edMo3zipBGb+Knd5elhnvPueDeXOj13e0w9tO058cB2s3a9nd+q&#10;d4V75oyn57jy9n0MjzzPlt+vKx816FK74v9T8CfP6uuKJ1e/T6nl+Px83ta/IvZOqx0816o/4a9o&#10;Jp8V1s94x6PnPrvnnhxfM5+RPb3EV3Ov8JXeOfat9QNvzB5x10ve75bfPRd8n+F01vRbcdH7uwAc&#10;NSv+NAesdfjudpt85OPl57o8/afaWc2RO0V/JthDq949ege5xvy5JKaHNdE/69lzFnPEnClmLZco&#10;5u5y9ciZf/Lv+wR8Hd1w9fr52sP3tW6tHt8xsr/fI56FyPfDdA564kS+/6yn88GfLvFJ64yph1fi&#10;5N56Oo/as4k9HXvmiX9+NrB7e1CL5VlPvFcc/eyvfBMnz1rtFJOXs/x8pg/u62GkL18PI3PUywHT&#10;izyv5tDTi17OSt2r+fYvT+YyOUCc6HLG5JE3ntqp3/pd3d47bvfe0bbXrva8cu7MhcsLvtKAt79z&#10;vio6v3fs+nSfE11yzN3DOdR5iz8VnUvM2eSNMVP+3fl+eKx0fgjZv5qz67s7Xj47P+j176jG2H1q&#10;encvNblvz6AnT39rddbdb9z+VdR34u168O2/OnuaKaa39RTlvDpfXfqYT/N+FeaezHc/Y2Lul73U&#10;2v9do2fJ83kWe1lPPPsd0cs3nzxbt6v1S05+/unvvOShtZ/4d85z5+ns7C7Hs1l7Lmv18ozwzIny&#10;1HeUK37Fl3caV349N/3QZD9rz+TPQWreM9Ty/B1KLL1Pc73gOzN3OvHBQ/0V3xnysu651vqjMTfK&#10;0U+OuDH7Yka9knOa43GlP5mDR/Kofe15nelx8xck/EsS8qddr3aaNL8K4xy5b55r11tpOAe99BFT&#10;4+dvc1bPwD2Sr9dqFl7JT+8VLqf7zrJPnObav+rJIzLLW3yaZ4+Yn0WJZ66H0R513uDWmYsRxYns&#10;as/vkR+E4cvuOdrTyznYiA2WS0i/3C+99Neb6PuQXH1qEstcDrHxxpwL7oVmwu0bJ++VboXrZdRT&#10;vjX9CVN3EtGn34nmVc5uljsYncH7NV9z8Yw+g8RWuf4ZzdW4p770ua2bZz3FSQcvZ8rB3xn2id7t&#10;D1etfDni1jxDvcHUkqs1gnE1Xw0xez/Z//mqjxx1Muyv6uTrgYY8a/W8R9qT3uSjJiM8no8ezpDT&#10;Nbhc35vup4ZaTr6HxfW0bp2+/O4C1zMSufRWJ6Zv4ie5OuNKk3PlEtnTS9ya6P7q/ZeU9MTI8wKf&#10;vORPPfSNZ02u74kPHPm525TnnO7rw3OA5w3PPch9fcm57DWePXL+4q/vme4l7o7uAVeMnMvdEneP&#10;n4z//ipXnh7/zfw7Iv/v6M8KD/tEZ9C1tj/pG1PTODXvX54JnOSZ52z44NM14ROWWs9J3M1xl9S+&#10;m+c882nf7JFPnGmXU96kbczzu0v3s4bTe6Zu5dWa9CRXJy4/ve1l3PV3vfQg7/lgd/QTH8/Ep9oZ&#10;RPtoMpfzw2zzRY3fb1L1ti/etfjvHDnT6fM6OafPKD2n59l9vdVbJ0/snah/+poT+RlFFGu+9ekO&#10;+KjJ/JP63r1n2Qfvnbpurc+ncb0m/B1stavPNOfm7tl/Z/4/TZvPczob/R3HnjE9Jiz75HDyten8&#10;xAMfdMkl96bPRZ3+P9GfuNwVB64/F+B4NR8OlzHnqSN65+/AydU/vZwFb8VVJ8eZ7kNfzAh25Qfn&#10;z/XnCfyKJ9DvTd/LvH/750++p9nVmtg+2e9zqdPfWh47rDynOYmZo8/vf72fjL33iTf7qXPX1jUu&#10;v3lP1fj3zLve046+l/RyhlHciMfkI5Zx5YHX1ANjHyI3XhPPXa7i8i9Pvms8Dc5FfQjyuhb3kNb/&#10;9NjPoevT86vLZ36qTZ5vNrD2YkZjqX0ld2+05P3hl/3JP/uZ6yd2+r6SP80SSw6+Tz0TfNPbeat4&#10;xX21ry4pGWtcAABAAElEQVTPNWHTXvk81MijTs/Em2tP/qoPvurhQU8PPY2rnn5G9dbqjfap4SQv&#10;e/K/OrLP1R65s/ud6OS+Gqe5Oy/4rbHmjObpsTp745M2fe7m+uNrfurhLsZJN/USy7z1u95qVzXG&#10;O57NzTr9mG1tTO4qv8NdeXwaXz3XnAtnx8vnY958cZ6JNzPEcx79CU/O3VzPOzo0J5dnbT64PaK/&#10;R8gznsyQgyY9wV/x0Y+on1j60ZtmJjf1cFM/+avNmHNyXnul5hP5bl7uyGy43tT0uf0Lk0T/YG6/&#10;/buG19cJpzVP1czOc1/tAne60Pl7fHLEnJPa1azG04+et17T911q5KGbcPvvxskfbHexT3PAck/6&#10;eaefWiM9cn3NxZMn5muEhjw51FzG1JDnHOrp8iy5S/Nypj0x9eJEsAlPju8Ldyf6v3bGO2+9nAm3&#10;MXvg5Pq7T842l5va5NvvWXBao2f2MtcjeeSJ6ynHXkf7U5Rrj7p97YkbxX9FZM/ePffoHjt7NqMY&#10;tbdnM+JJj0u+UfxHM75MuJqgjWlqM5csln5ixMTRWBO5mgtmzwjGpZZcXXPoTVf+LKXfOv1au8Kb&#10;Rw3XzwP76vN7nl6eRa4RjbdYR/R45ueEZyKaq2s/+/5lQPfEj5w+0RofMT2NaqnZSd6//vWvv30m&#10;9jOA7x54OBdMDzi7K2cnb8L1t+ccdD5H9wGTZ0x+YnC9Ug/WtTzjnb7Pj9nO14coZkxsN0f+xLFH&#10;ZD6XPHti4tb0EwPnAlOrJ7VYa6jFMscrZ0w9OKtLT/vOp7bH+0LfnKWGHrg9dfbTq/3VJPcqdxej&#10;71t0+k872NMfjvOzpzYxNVN8h+f8yfcUSw93T63nFOv6dH/1n4rs1fvn2dxzx7EnN3e1l9jdXN9X&#10;vfI8q9mTt3PVZA3fWm3X6ozw1KmxRqvemHw8+Mzi+87PBjXJz1niYr97vDqPz3I6p8/7ykOtfGti&#10;au0nltzdLslb5fg6Y8UB7/ldt8fUl2PMeRNmX68dR+4rEX+9nYUPWNbpLZ/vFX/G588qufKsn4ju&#10;S3S/3a5PzPxdPXw+7t+vx/TcfL5q0sNcn/yMnLz0OIl6yu1aPKP7gGVOPel5r8Kzl+9Z9fTkELn9&#10;mUCvNfLdQQ4acnfR6wfw1xdqe2JT1L+94OKRfT31sW+tJmtyv4ft6+Pzsja2/k/9NU/A98DpNPkd&#10;T/W/mufe7pHv5/w+pA8335/k8hPXi7jC5eDp3ZjfM+mRufyMfR49kvNkfrLPxJkw9+rnId4R3s6n&#10;+Vm3ztoIN/PUZt7PO3vkvofyTJnbT13OzTM6S8w6+fhQ26NuPhjXNPtn5+zr8i9PKmewi7iktRzi&#10;qiee3PRM/BP5tOsn5tz1XD2X9IHD/hMX3gpPj3fznDHt8srznTSeNfd19sRPXufwuduzfeS0/k6d&#10;nu7b+uR0b1WrWXmqk0ctN7HM1WSk38+J/qTbYVMv55jnPPKdLnueTR/r5lgb5RMbo26f5qSevPnd&#10;39Vq5eR8sU9G5l+db+qLtb73l8cZzPvMT5+POc5K7wmznzv5y1Vi8HZ6fV6NOeuVOWjSY9rX/uSf&#10;vclrda7JK2ev+iu/O3h7d+2Z7niuuHi1/4r7Ln41p8/V/P4FMPvk6sWNu71PODt99vQyug+czCeN&#10;WPOybl9qMf4CHf9yG77PKfvynLOKySPP+SvNhLeWOr1TM+HNp3YXPseo/TzDK/vpbY+IHl5i1on9&#10;IPz1JXtiV9Edk+dcI756g3mLpVYuER4Xr69/YZKcW+/Unub6TvNPPU54V/75ek5+6ntf66tnoF5v&#10;dfn9IibXiCZzPTJ2X6/kkK/w5mU9ebdPcjJPn8ybox/RXuapJZeT+ITp2xq5GZ3n93jWqVfjbOrG&#10;7Bnt6ylOzJ44PG/79qj1sZcx+2rkU9Pn9pyppc970u8Hv7/dJfV6Oo+eF728nNF416npPLn6NSd3&#10;gZ/1qSbn6NFzut55N3dXn87beex6+Tya57mnHXw/tN5zq8WT3Ns6IzmXGuNP9L2vermXc6x9P4OL&#10;GXOyPkT6yQGzr4a+XKM9Is9v0iWHfn7v9dzk5j6Jk7vLtEdzrd2P+Vw7//T1TO6tjpjvGX8/TIw5&#10;ziXnyvn0uD0PPefBBed3ES7wvprbfepJB+5Mci55GeH0ZV9cjn/5U7xj6+irlQtHH3rZV594YnoY&#10;7Vnr1bh9I7zkTDr63PbQWqvNmDznTPGKR3/FSdzZzFAjljx3ALOf2JT7fk6fzOlzielrrecUef/7&#10;PZD8zPVzRn7/ZC/90eObPuqJK116TDl+ntf3LTzn6GsU18uaKMde1+JTlJsRT3cDJyeaOxu/zCf/&#10;E2zyYJY4OZf1ieeTnJzrLumfuzZO3Rrr9s2aXF56vpOnH3nOO/G9y8fz5By9V+6SPXH38H2Z35/w&#10;U0MuX70R/KqXXur+xL8/AZ5hP6euUaywfA0yd8qks3cS8dS3vaizj19znLHCu4+f3PaWS0xO4p2v&#10;dhdPr9bay52YO2nBJtyfrXoQ/ZklNs19B1v5inMGn58/q96Z9x21no8zT5f97oGnhjoxa3TkeWUv&#10;cXKffeNXtTPQc/u5bW1/5QPPq7ntITfj9P7gPZ3vYfh4u5uRuXq5g5h47iRG9KZPbkyfzvNnWXo5&#10;w4jOc6Gxpm/9A1x80XvR/sfCvg55QJ/pd3gm7PDKHq9o8hn8ypzdeQ18Hdgla75PqT2jefPtexbq&#10;xuxNUa7+cHKGGnnWU5RDPPl+nDyewqYzrLzZ1539fGyufsbuP1GvvH2ud2b0OfDO1yQ96a1mM5Me&#10;fDkrfnqqu7PzKfe//vJkDz41OuF5+BPuE5xPnuVqv6vZ9j/1THyDOYd9xXr35HSva7l4PbE7fqu9&#10;mO283qNrecTMkyee88SSd5KnB3x9iPbETvxWHH9JW/Wd1f07s1fcxHNO4pnnDuKpyz44nPxF2b69&#10;1J74oW8NusTgTBj41TX5oGlczJ1XvpNuxX0KZyZ7udundnDOU3vf9bk6l+fHt7n0xJJ3d4fm62Xs&#10;/lTf4ap3967Ti9zaCF+tGLU5fXKxxuk/ffUM9zM+Pe87+/nsc0c+PxPnuXiD5506cnqfvtgl52Tu&#10;DtNrCW/C3dde+9G3Z64XOL+4+zN10uqfUT/5RnDz5GeuNrHM3SWxVc4sbj1zPrjvBfT05LVf7px5&#10;8z5VT3slljk75I7k1vB4PYn5FyfVwzP/1Fme9PVceubu2QPPnvyMnl1dasTg69NY6/UGtwfGe06P&#10;jvTl2gPLa4UnZ8rx7ctZjV/Vk5d76dnR/uRtD83knZi53Ix68w8gwP2s6CjPyHx9xKYIx8tcrTjR&#10;nhgcb3sd3VFN98WdBx+OEZzLPrnPwR5c/utsyXEOfK6uweCr0QvcC03qJo6YUW3Hq37OaW3Wfs4l&#10;v72ticlLnzt5+3StF/jUA+ur9+I15LMbnHvStEfW7eceRO/kixG9nCvGTuZyMmav5yePXG+jGBGf&#10;9ALzmvj2iGrhsS+XGj3tiRt/kP/9RW5i5s2XS3Rmcs2N8q0z2mOGV+Ziuzh5iKnj+wZfz2Juf5op&#10;By/fC/KM+HL5HODmbGuiGvhd2xM3wp2+58F3F37c+Jxcnk9u69zPfsfuZ+0exMbxsd8ze0b20wce&#10;PTGir4se9rIWU5v+mctTS5wwNfayFiN2Lg9fcuvm0b+6UgPXmhxfXmc/Z53js/I9jMYeOq6u05c+&#10;dWJ6NA7XK3u+/5xjTG5j1jlXfkf3aU3uQM9anj7OEPdZ0ReT29HZ4O0jV9zvdXG9jeLE9E383Txn&#10;kTPH/dI7eYmTy5djTU+MPC85q35yn8p7Vtc5Z7WfeHJX+R3uyqNxdl75gmdvd772zXqakb6Zp448&#10;e/oQvZPfnwPq8YBvbU5M//T6p+c+A8+5eg7g+fzgtzY95MpZ+aZGrlhH+5MXvfw8RZs8te2ZdfLJ&#10;U0Oe/eylxzv5lWfOZ07WvZ976En0+ZCL87PC7xc1T8d+lvjnDj3Pc8GZtPKTJ/YV0bk9y2cq3rW4&#10;evurWr5Rvr9rNZ4+cOXLM65w+yeRWd7wV/PgXM3Th8hlJG8tNe9Xn4Fc38PWGcm52wt/LnD6ev5E&#10;f361p5+1nPR0hpgauR3tqyNyDnH4epHT4xJL3o/GX1/AxOF52ydmf8IT+065e7tT1z4Xo7yvjr5O&#10;q7m994r3u+E+d8/X7z1qevJOz4fmROdcfbsWvzNfD3fX41Pxzm69w/SM3H/q5SzPl1j736knH3c5&#10;9WkPd0SfOfV0PvDpUptRnpg1EW9ufj7cPUP67PLlX550IWJfYnLov7Jg6nvGu/Ur+7w7M/U+I7HV&#10;PitcXfuIvxKZ9aQfO+jX57DOX27E0GTuWRIXu4qTz0rjrvZ380599Whv9c56NbbvzueVme6Pb8/C&#10;rzF5p7OSl7nnmN4f8og93564UT/r1iY+ccU6tg99vNyj+VnLM2bvV+an+3h2+CeXvhl3Onk7zlXP&#10;3dxV/u71yZ76le6JHfUmOrv3Tc4qV5t9satzTJrEXs19Pjk/dzK/668fej3EjODk9u/O+C781Rk8&#10;H3t6Rs/u7tT+Qwh5co1yiT1Lv4mbulfz9HeGmPu0966fPXX+wZefJf6yDMY8+NzmOVNcnym2zjPA&#10;zd6knbDU6DWdadI25v74eMPRz/6kA1Mjv3nU9Oy778R7AnOOXswDc67RPq81ff/iZOvlpccOs0fs&#10;Wdl7Mp92w9+zGMHy+1xd9uHk5fNLTp/LWg61OqOe9qjtoVMrL/udJwcdPnev1EyzT/z0uNpBXnuq&#10;M9rPfcxXHuD2zIl+nulJnZhc+uQ5h7xrOH2JwTXXr7nWOSu5PY+eWL5n9Umts4n6i+WfDdIz9f4v&#10;W52nlpo752cvd9nlapLTs7LXOVw9pijmvurFrZ+Od87w7mxnnfhwbvnEfN+v9GpSJ7efY9fyiNnT&#10;U1zv5IOp2fX1kqsHtb+v2DPKyWivZ7lH4/rroZ7o3ZrmUuf3kN+TzpR/FZ19xet+z8l98bTOvD2c&#10;Ldd+auhxTs73//7f//vxfMA8Lxr47cXvHulLbt1c59K35+tPr3U5T21HNeL6UjunOdlTJ6YmcXO9&#10;0y9zPZLf3799Jj3V6Cc+7bPr+fMAP3ntbU1kP15Dc6KveXr9IPz7S/qy37Qz1OT5HE646PJ2tlq9&#10;qX3PyjGC0/f9pZ/99Jowd0+emHxi9sWveKlhT/ng5Nl3BnjywCeuOxjTS3991MsRR+vzk2PUg2gO&#10;X61eYFzJoW6efXEjXK7sd+8n4/2v+PbeuPa85LmX0yeuPWPqxa6ivtN+V9p3+9O+fe6rGe7tOeSv&#10;cPurqI/6iSeH3nQGNfL0WtXyjZOnn5lw9JFvD5zbz1v7+vE91z39ckdz9f/L0WfHMyFfXbveSvME&#10;7l7Ta8ZOvjecBcY98eXcif78a83p81jtscJ7DnXOap0/Z8C7p84eEUx8mnUXy5ntS23fHdKfPs/X&#10;M9CTl9rUpB842n/q5Vmn8/msjXCmZzZhk98Jhpd+0270Tq7k5fevuK8pPeaAc+fv03Jzj8zVsI9c&#10;d9OTmllyifTSJ3P4XYPpbwTjgutZ7Bk9N7U79PfCT5f/+Fsb8dcPLPNpTzmrnr5/4p8ncPoE+j2o&#10;Lt+LYPmeM5djVGtc4fZ38R2t++38n+qd7imvd7M2Xu2Fj1w9rzR3+ul/R7fi5o7t7TnQdq/90qf5&#10;3aOv99Rr71fr//rLk/5Q8AeCS0wD4Ng37pZd/SDSG60+YkSwnW9yzV/RoL07x3kd7/gkN88P3nXP&#10;yX73qPs57Dz1yn0mT7CJozc+K69Jt/ITn/z0cQ5cLzD7Yl2LG+0Tcx59e3KN05wdX91VXM2bdM3t&#10;OjW9b3LN4eQlDmYvseRmPnHF5FHjRczPEjF5RLk9G5ybK3t8jmVt3lz19n8YxRf76b/jwkMDZ8UL&#10;+7fSV/zR5JlcYPKS1z1wLnGiuWfXdxfV6JXzekb6Zt4eu3nZU+cce10nz5zYPPW76N47vTP0Se5q&#10;prha6pyFlxx9M8pNjBw/PbMnhi6/b+U4C17m9jPaT6znwnEmvCnXx98x0o/cvrgeRvGnovPwN9c7&#10;Z9LLWg6Rnv0rH/vy+zmAc+1m7fo/xIdf3AE6ezjTHbSZ3jv2OurReHvI8/dY/oFNzs3d4OQ/0Gnv&#10;qU69vsx0rhjaxrJHv2v4YOL9GqLxcmbOmH7m6YkuudbO0neK6qbehOmZs+Elru6ut3zOih//ssXc&#10;GeDccH0m1jm3MXsZTzjJN3dP9LtLXnN87dmfC55eK82Ep84ZYHL1pEeedfO7r4cxtebG9MrcPjH3&#10;gmNPPhFO4tapz74aYuNgXGp/Vv/91f50ztRPffezpzu1PV5rb/r2jGqI8MC52MubeuLLI3rBQ5eX&#10;nol57sSaRz29V9HQ8/1rTXS2n815dj+P5TjPGj0XuPsZf3Z+fsUzNe2jPr3U00u+/mB+nsBNf7Vy&#10;sybXjxwPX0f57msNj4u6MXD97IN52bOe4l1O8s2Z7d7MoOaib8+aaJ+8L3to1eecxFdaduHZ6gVv&#10;ysG45evnvJVOnjHPLmbUy/nW9sX/P/bObMmS60aCLzL9/wfrYehV9KETwsnMW0t3k+IxywIQiAgg&#10;8y69sDWDR494MXM/S3pR+xlCJw6fnD6xvVnDdaZ66mqs4XLcWa+NS8/rXfXnn1NrDUtdfVXT247c&#10;PiM97am1xoec+5Fbb/lGuGrLZ6bPWk/3oFZvlENdDLzHWWDknmqK2wcTJ8qfOfzuSS2XfB49i9ez&#10;+Mzx1Zu4eaHxvUX+ijd8zsmXnvPLmTPg+Jkiv9pVT33lWjvHWr4499p/LCTPCL9n4tbEeqrB2565&#10;vfLJ4Z386Ps+kaMev9lzhrj+4s6iT+/Ud8Y2E6/q9OkMOWJ+zqnJ0bCD77n6ubtRDREex/t4K377&#10;UVyMKF7MHA/77jfv11rN04ivWmdY18MemHl5YtU0py8HnVow83pXe4WXp49zjMXNec3M3YGoBl/6&#10;ExN3rnzj7Mu7iu5x4ugtz73u+PblTx9qLvvwfS87Sw09MC44xfWAw9EPXL/y9YZb3No5+hrpc+rv&#10;Z/S9898/p/a/Gb8+0ufVfG7eXnNfA/jb857Y9O0zlivm8y3O7DkTjEue+1HrxVzxcuc+ekx81nrB&#10;J7eW544T1786ONRe1djTV3059hrt69lec/csZu4savy8xKnJnaVuxnKa6zv5revdvFr3qc459ozl&#10;fEfujnPerE+z1bcvtnnYK9+cnq/vibd5qt8iPtXMGk1nldtc76mXA14f+TPCrwe59wyXmu8AveRT&#10;c/n3PdOX2l2M5YjVV6w8+2KzRgPmBa8+zWdvaqzRcHHfPAs9qPUQewN+/yFmxM8D1lr8rxq9x19l&#10;/7/b8336XOd7qvXdayS3z473e/HTHnLsz1mzlvdXjXf3M58H9zk11GLwyTfdR5+Rnh/VX+n0Nk6u&#10;9zXx1t5ruSc/8PbQ+LzUW2++nXvK/+sfT3bgJnJQexvmgvDab16P/9V8Po/WfYYffT712zz8soNX&#10;LvlH5uthrIfYtscJUz+14urab27/LuKHTt8nHk84d3O/wqM7X93HnDV1c1f6/oaP3tRP/lZ3RvXu&#10;eeUrXw+iuT3j5kNP/mk3+vLqVX7x5nKK6QdWXO5XxXo3f+IP/+q51OPOm75X7x0Pa/P6brmzjOUU&#10;a94Z5Zt7n9WQi8u7i9W/qr3z3vqd13zjfharP3nvz89/MeZVc5o/NSfeHX4166p35/sz+nPfWc+d&#10;7PcvJOTwfH19xIzo6KsX/+p48hf3PWDd+e4np72Nb789tcbJAedCw7PyOZLXR92M9Z186vandtbq&#10;3cdanl7FxeCIN265fo3OrE+9T7j+9WquR3nmxNP7Uw/11sRi9TJvn9eTC0zc1xgv59MTx8cLfPq2&#10;Nifqj+/VqeaK154asVdmyTXq0ai/91EuubU8tGDyqWcuh9gzPdo75Wrc48SbfXXwyVvr4X3QU2+c&#10;HGujPCN4fXhP9T2mbovdz3xG/f1+ou9xh0ZnyykfbPZPPHB8q6929vTxH2Wggy+Pul7605dD5JTH&#10;81QrLh+uM8g5cPShbt6+Huj9Byto9XOWHpuPfkRPdWKN+N9x4DOvM5vb19eevkZ59MG45Krdovyt&#10;t2Hlk7ee/H7n0oPrIe/zaQ/Otv+8V/7ftsuVrw9R7I30+w895Nmzti/+Sjxp3QUv58x8q/VDUw9w&#10;37voeujJdVZr+2jsV29OTx3/kUsdGK8rl3r7cDhG+3oai5sTO4Oae+TI0Vcfa5+FUQ06LzVEdGob&#10;xcXQmhP57vA9zSzz8vR39871manDE54z4NbLnMhs76/8+su3T+0B85Jn76PROcb6iDHLPcCsjfJ6&#10;bzwfuUafZ3l42Gf2rMV83u6HRh2aHvdSK6+c5vQ95t1D//bk9z8eq7H3NPpc5t7g3d35+FZTnF59&#10;6HH5+bZvPM3wnuHNZw/GmXPf0dd/OmvzYz/7OJP7GRYnVisOXxzshMuB31N+8VO+8cH83PuZOOmv&#10;8LsdT7PRbdri5OrlWl/t9KR38nHO9JDfnSantZ8/dTOe5tTjM/n0d/5TT98T+NTLvPjmXcx8aqnp&#10;2Wc3MD5bvDfnkV8fNUSeOV7y6kHP7wvnzaiXeuq/6vHe7vaX13v2+d5pn/Txr7fzprb4KUfT3tzT&#10;HnH25rxZV1NtPdHYE6f2KgbXujpxfag5s35H//tnPf+7+wzZZuHLZY/cX4Prah/M7wh38juv/FPe&#10;WXD0kD9rcGdPrbja74rbTp+Ztfl5L35XWb86x2dE7JzpR83Fa306es1+cTxad6Y6Z1/15PpeutpL&#10;PyNa822G3j8iugez5i7tdRdwP3NoeA8QxfWi/te/3v+Jjd7GepOL62NdHr7W8pzVnphc6n/O/RPw&#10;mcP02RXbHORtvb86xr31+42ay2fie9BnQPRzIcYzkE8uLmZN759z/QR4Vlw+O9jUfv+otj+59n9W&#10;ZB+Okdz3F/nd6X3dce2j4XKO0f5n4v//48nekLnLMkBsDjvhak/96WMNX63Y3z32fl99XtuzufN4&#10;8ozZievOa+OoMc4dv/J+O6O5MzfMHpG++xjF26vmlfxu/p2XeuPGd085RLGNPzFfw97/5OgtfsWV&#10;M+P0oD/3dJdqy7Hv/M2z2lP+lV+indFdi39l3ntu/tEZX+HR2b5GxeaMvn72qgOTU59Xcj30V/uK&#10;rzvppXZ66v0k6gF3+pzqap7MkLPpwOYc+cTZ2zzK/0w+Z9XrqifPz/H8w7v1d+7uDlfR+U/u5crH&#10;Hj5XXu1f8fQjPuVVM3M9+t4Sg+tzqG7D6FdX/uzB2zzA9bAvl/r0npmzWm+e3QdfOc4Uq09z+/LV&#10;l7Pl8DzmRvFG/cHkFSu3udxizetBPvnU5VRrrubE4y/nyuG1g8t/cCGeLjXM0XvD3ONJRK/XEz6c&#10;znyq6YyTvvjdXvTLv9pD3tzB2v6VxxOuHHzqCc4FNvE5k758e/UVI05PeeLlvpLro6Y7g1kT5+Wv&#10;URuvGDlHr/fq/FOe8cx895z3AN9d7ell1NPaqJao1rhp0PU5wOUCo+d3tVr7esLhsoaHdqvVwveU&#10;Vx/wyWutXqw+UwtXnjojeLXiRPD5H5N9Hkafk3zjaR79rzju3Hvd7sU+PXcCU88u5H6vW9/tWD81&#10;+hPx5Nn4nJwnR802R+7WK1ZefctpXn7xu/yk8z6rlzt71kZ45F54iNXPXF+iuT08Tsd5ctRaG3md&#10;yLnKMSfaU9OZ9L3ErdVRc6o3J5qrN6qjnu9TZ9gjTi/1cq0n1/mNPhfeyxy09I3mb83lB/1yrKEW&#10;X6RvEByOnyNro/dihNuc/xfo1FxouPq55PdxeqH1iPn7P/Q+A3r6+XymTo48/yOvNZFDxLf/gEev&#10;jdseOn3Eie5OLofoTt4TfY+zrBuvevLw5ur703lEj7lx218uPfvszxETN+qnlpqeeHni9tTor7b4&#10;Kdf31J/45J/q7miOl3zjdg9z5lar0wcOmJc4US6cfg59TcC3U93WB5NjPPF+Fu5zcD8j+9hzN+r5&#10;vOydYj3MjSfNr4LzLPz+87m4OzWXtTtbG/1+slYz/fpe8z2IhkuusRhz5c8dqNFMnTV9tJ3TPeDR&#10;+zse78tnYZz4Z+99+jlHX/vU5LMvr7Ea+cX0Ip769TOfHptevycaOJun2qd9Zxqf6DrjI7mfKWZ6&#10;nXy4Ry+45N31pAOfvFlfaemxJ5qps/7s89fHPe785F3Fevh9Uwytz1+f2afufZ/21F8fIlr91OlX&#10;Hjn9yd04YnL1U0/0giuPHNzT3F51YHqbE+ep/+x9ZX2aM+/jNBN9PdQZff36frA345xhv1o59q5q&#10;ON1NLnHq2/sVcvc77f+jd9z2YEf3/NH7/ArzuHeei8+G97rPxPesHGu48vxsXD1DvX+F+/0r7ODz&#10;d1f+3oJn73P02dP3tZH7d4ne6939wOPyvSlf/Op9Kfcq/v8/nrwi0WPgK8PKRcvxxWzvrfH7D2ec&#10;+uX+yvlX7e/z4l6fej7l+fzgq+nrZP8uqjXC1+ekndzWU+N7orj+1Zkb5VT3M/L5wZ07+AvMxK3V&#10;e1/iW/RZ9d6f6DYvMLSb54m/4erpmXe/asSNaoin+5jc8rZesfpWB3466n028p7q5f/IuO3m/ltv&#10;202+vep8JvaIE5u13Po0P/HVGasRa+TzhVf90Hj5+aqmuf7V06e2V/5V/irfOVeeT3of2RVf9p33&#10;7byPeqq/i0+f1fz+dF//o9xTn7t9fmafe+hr4bMv9tH9Pvt83MXn3j02rP1Trm7bzXlbD78NL6a3&#10;n3si/XLqI3/bFU373U3ciL65fnOuuHz7m1auHOtGdFf9cs3Ld26xKx49Z6qVv0U45TGns9rjtaI2&#10;qm3sDHx8fYubo+sscSM9OF996jnnt9e5E5+6Wauduta9P/VG9cRqqDfd5Gy6K2zzhH915kzqbX89&#10;Zn/W8oj6dK/2Zw6vGvvijfRaN2+PfN4jmAfdVV9eOWg4xeTZM5444sTTX9bQs68/Nd69tn9IQl+9&#10;WiO458ThM+/xXqidS+4ucsuj37Pto9fcR53+1OVQd9appz/7uSNafz9rH2ye+s/eV9edxb30vpll&#10;7X3Kp+a+qMm9ProfPvXW96mf8/VA99SjGueJ4Xt17njVw5WPJ73WnVNd8ebq6wvm76ntoyHn6jnN&#10;nvhWi9VXf6J9580aXD49fYrBqc6cyOVnCZ4HfHr5+av3/Fyi158eXL30NupD7Sy56uQSfT30t1cf&#10;MPpes6eG6MxtVnnmes359Pm/rGKfujk1Z+7UufzjSk51ziGKm9tTQ+31ZvTbD7nWePiaiBHh+R7g&#10;1yE4YPbekt9/4CG3/fLJW6PhAiP2iMvXU9w4Na3NneuMzZOe76PqzBvnvmh5Nh7nUDe330hfvXvp&#10;b13+qzne9dFbn7nfFVcNEd70Ap/zwF493WFqnVt844tt+2xY/czh+Z4gn2fzKY+8NXpr95uereHI&#10;L/5Kjt5Z9XrFu7pXZj/hTu/u5d5PfCZHLa+feWeBcYnJ0cfXHXz7bkRHj+9Fcq5+B9DDo3/P5ixn&#10;EMX0EEMPRvTg5y70em/wvPQi/q+dPi/yzz4D9PXkeb7iObW+HsU3P3ffeniob1+NMxrlg6HxKucu&#10;16Mz1dijnn1qd5NnnFz9PhKdgbb+ztezM8uzL2b9lbHe5OziZU/8yVy/p664vd8r3lWvO7knfL+P&#10;yMHtGfudCIcjr3s1f2f98dPnI7LdM579PpR75XvFcX93lUuNp31xorOI7GJdjRj8zRucA49rm/PO&#10;+Jqfn/X3Hrwv6/p6L9vr5r16N+oafY+B4UFtXx0RzD3EWze3v/nY+yc+fwLbs0X9d36+3DP3x+X3&#10;nN9B9nyv+ve4fU5q5lP+Oz+zea9fXff54u13Tp/15Hz1Dn8lP9+/vl+/8tn865U3soOfaOS49OmB&#10;yzv1fyTOLlze50dmv3o/8/k4Wx/jR3Z5ornyv+rp/YQjd4vqjXD6TIrf9ewTpw5sOz7v9tRuvfKe&#10;5H65nbjOcObkqT/1J3/jOWNyqctvLlesHmJyruLk4vOKF9x6NL+aa2/y7+qp666zZz3jnDH7P7Lu&#10;Ls3ZYdZP93pFtz2/zunrK1f/9qqZufyJ3+mdN3Wbn17tiU196/KLb/nkUvubotnb9Bt2useNW4x5&#10;H51Zn1fzV2f6m3d1Rr83P3r/r+79Xfy+x7g36tM90fc67TO1Pq8T/wneHZ/wv4JzN3PeJzPBuPre&#10;4P1D7XMwnnasLzn8Yidd8TmjHvU0Rzs1+jl769eXvHU9O0dfY33vZk3Nla9cPa2JndnXih6vl/9r&#10;O78bwXt6r3o5x1rO1LUmlz/xp7VzT/yt/9mZT2c5u88CzOvks+F46Lf177D5PT75PpM5Q9z51tVX&#10;01yuEc2WixHN9d+w9nz/wmu+6dgNnOieaMz1bZRPPJ3Zm/XUucfEqbsLuZdcvL223uRZbxG9z2zr&#10;g8E5HfaYHj5Pd/M/DuMhf/O0t80qH948xeQWg29tX8z773edHOK8n86WV8zcnnPFPxrrQ+7FflzW&#10;+lODc1+9N3B3I7ZGW0yeOLVYc/r4cDrrDfimH+5xZ/+UV587zV2/XjwPXgePz4kaH2oxo1z6csDa&#10;b68ctfLRlKuHGv9xRnX21LbX/Kpvz3no8G0kl9f3TTHf22/C337A43JHPYj6N++zB+9xN3Re9tsD&#10;m7U8olo5YM2pT8edy28+dfTaR2/tvYL53HhW7Zc/vWbtbPVqqX29wDjliFUP1p30kjM1xfUWa93c&#10;PtFZYvJmtE+0V6x70se3u4JRl2ffWD9zZxF9T9Obe0+PzoFvjQ8X+h99vBd3NbKHPfP2wFp/1f54&#10;dq6z5zxqTzW+Bnh0P7lXsXO3XGzzba/5Ns999YGvZuOfsKnR78R/BXcn4ua7Ya/4v8r1Xp1rFMcP&#10;rLWfd7lwvJ9izenXo7l6Iqe//vq+4/sAHE8xPZxjxIOetTwjfQ4+nMkDq56+lz3i3+3M5+Nz4T7t&#10;Ffvo/evVZ3zl5cw7PryN4zz7p1nOmbzqN619euT9fOi56TZszpaDr16dR19c7lfHOY/6KXa6n7sd&#10;5z05s7932zzmPOv6zd2nT7mz95X11Zzu6D0w+6SRU91pV9+f/n5V3+mtl1G/WYtPPfjkzhqOu6uH&#10;0xyO3/nuXp/mcH/26a9f2714b0/2rH7qeBbzbM+iOvtoff3pi0+/aunJLT617U0/6snfOD8KY5e7&#10;fb97F5+H0XmzFu++J47cv2L0nrhPPkucvtft8/6Fw0Wfv1ctr88JD3UTp/dXPT/qnvrMfO5/1Wf2&#10;1Xv7GuDrcyKCc4l9xdzH/5cnO6wLuKyYNXxzYz3an/jPrk/7bnu9wt30X4m9sgtcXjMu8+7yihe6&#10;jb/5zhnOn/pZV9d5vu9m/9X6bt4rfvV6up/PYc55qp86a3bh2ny6Z/nmjXfczR/9pjvh255T73MC&#10;5+IXDznuMOveh7kc6xn1Ap9ca3eZHHF49Zkzvrt2z8/O0af3I6Z3a++5fHmN8oo1r2fxV3JnTC/x&#10;6TV5vQc0sz/1r9ZXft3xo7Pr3/zJnp1/4p88T/jJB/wjGn6T7um+/V6w/7PiR+7LXfkDCPfl648X&#10;lxi8k3+fh37fEU/zX5l18vAetr7PZM5RA46OWsyayNU/fPis1V35zp71thNzemZND8wdjeC+j6dm&#10;1nBPB275244n7YY/1TOz97J5dS/67oqOyz+w0+NZcHHg8XrZn3OoO985xjeTix/ypq+4EYsTh155&#10;1PNUe8W96ulZr+ZqicXJwezjA1YO2OyLTR74R87JB7yz8aY+8enbmzp62ynvlJ905c+5/sWRHOLp&#10;qr98MHJ9Z62XOLGnPld4ZzCrOnK/f9yjfXyrv5ojtxFPPr/+r5Z5Zn6+4fkMyeeZe7Rvz53piZnT&#10;8/IerOslv7G+xaub8+hNnfxyyzHnmZBzwZVPtOdzs6fW2lkz6jnxp7X6bQ47ud/so6NXvPk233sy&#10;bpwNc8etJ7bNfjpH3uahP/HEEy/XHE/6J86Gb3uUR16OPTHr7uw+jeX7Orff1xcuV2eTz1loepyh&#10;1l59wOTVD+zf//73n2aAySXy/aOGmtwaX/bxe0icCNd/eO3O1XYGPvM4i/ly4ejtTHvOoOaizwUu&#10;B31zazB3t28N58lRZ1Tzn//85/9n0uOa3mrsuXsjPWqOPHK9jO3D8/7pU3vMxfGWD+YFrofaicEF&#10;04vowdNZzdXYU2ON3jl6bVEdvWrNieW4J1hx+fq0t82dmHqj/q31VmuPnbjsvzpbvydxes+6HvTY&#10;0cu6GnPvpXpzddZEdcWa2/e52AP3sw7WuWrkzr54NWDovEej3OnZfeYuauox+fVrrtZ41ZMzI3Or&#10;a14uPM6pX26fdXFy5+k3+0/qTauv+1GXZ7/YnDV71ka8uXh9nEOkby0Xb3Oj86h5Rmj8niTv665e&#10;ntpTxJOr+5iD6915eFmTw/tfPTyr7zy+Nnczuoev353G/mlGPeUapwbu5MPxUvc0bl532vn5qgd7&#10;fOWpt75gxb13o7wZ1TzZkc8dBy467vmJbs5UP/Gr+iNz9GPXO/3dc5j6p99x7IC3fz/pTleR59pn&#10;6/N6ch/T1717f8XMqxNDo459/HOOXHn05neyOrjwWs+cWi+9vzr275auvOce3XXTye89eL+bVp4c&#10;POW5I3+W4rR2zltj/KDnZ9OWntbVz56cnxm738/cg9nsMvc5PTPx8sFa/+z7+Yr58/21eXLPvmf7&#10;XMzRNG/9d3heP/oeOq//nz94xlz9NYrXxTNfA/HvjJ3Z/Dtn4s2sXp3n8zO290r+//94kkGYfdRQ&#10;nQ+IWs9tIflb76+KXd3v6Z7mc/C5nfgTn/rZf1o7l/gRz4/cu++VuaPz3al9e2KzFv9Zce4z61f3&#10;Um+cevE+/2LiYlN/V6M7vU5633nMvrsY2wdzpnPlWXcuv4GfR/7EX6n1cOZHtK9oXuH2/k869z/1&#10;P4rXl9zn82SnObNe9jbMnrMm58nsTaPvVTzNRDM9N58nnE1XrB68392pnFfy+t3pOqs68/bxEr/z&#10;nf2P6NDM+fP7YPbn3K+svYevmImXfu7Y2txZxnLliF1FuNPjij97zqrHZz3rxTxndHY52zz71Yr5&#10;B0N74OR+xsjtdSaYHsXNr3py9HCm+IzucNoD/tbTx1530nNyrE9Rr/a7/+zPGh1Yd6kXPTVw9Dbn&#10;LyL9g6Gv3ZWX3vUVI+pfbOZX+8p1Z+tX4p32asdTr8+k/uJi1vpYuz88MTX2iO1vdblXeb1Pu6h3&#10;n9av6NURq6N2NnnPhm8YGjz5/vDXIaO4M4nm6Lyv+jYvh1y9OrAe8c5ov7kcY3vms0fdqzxw5xc3&#10;b+RzzDOaGmrPlVd58oloZo9azH+0VO9Ng5cack4178iff8onTq49fazLa+6z6QT7RC/79vQV/+o4&#10;761z6fk9fbWHHmq3He0ZNw4YXvrJEbOe8eQ5fabuVJ/8Jv8pb+pmfdoTf3rzdG45zdHI8/lRT8zZ&#10;Rn89dqb41NGHS99zlavvDurA1G59eHOvE4be72q99Pa9jFYePS7+gxdY56iTT+xpvzi5n3f98QVz&#10;J/LuiYYeBw15/fV5I/z+Q6/y2p+5HhvfXezJ1aO7lTP7s65u3hNcvMT11cPafvnmcPTgHnz9fK31&#10;gI8Pl6e9YuJE86kD18+ZetxFdPqW6wx6eBK97Km1rr6e9OU0yrFvD1wMT3nk3h/Pd3LUw9uOvsaN&#10;A9Z5J05nsUs91ZdjvxjerdWdZoqXV739xvabw3Encp5rP3eTC6fnaoep7T/2QLdpi3XOKX+Vf/KZ&#10;u9aX3qxPPide8Wqnd3tflTtj3qO4c9xRXH5rOF6+T+ThQ0++vuJEueWRy+H9B0eP9qqZXurF1VP3&#10;+H0B5hxy55BznPVe/X1/np5T79hnA5djXc6W660Ojpi5Ojz99UWsHHXGcr4i745Xfp3f94jP5KkP&#10;M9RvGnvdxRnFvjPf5oFtn/vuoc77si7HHA7XFUfuXZwezj/p7vre56afszaOmL9Xoa7ubn65et3F&#10;zVMfYz02bPNAI7d9MfriRHB74tT24HPae0fef554cuirveOqeTXqf6XzHo1qqP0+E6sPWH8tsgcu&#10;Hw99G8tRRwSHVz04mO9l+/rR57RW7376vjP/e474P/H+Cfj8YfaZU/vcxa3lztcB/K98nt6Pz6F8&#10;nlGfkxyeR/G/8vP52bv7/dVn6neCz9gdqX0N7FnL+erofqc57vEVc5mBX++zc5t/xdz//8eTXd7h&#10;LtPe09xFT0tu/RP36cyfwfM+PjtbH56BzwHM/LP+J73+RnndR+xJROfejWr1tTY6f/Zby1FDzy8K&#10;MaNcP7ziM8qb+I+q5/ze79Md1BDxs1Yvbm0Ulz93gWePfPMG55x6U//Ofv6Lp3r8OwOcS1xfoppi&#10;T3P8Tsd5W7+9z8zfvDes87b+xK7uS66cJ/vLRdtdyJ/oO7Ne4tO3eHNnG9vD112MzjJOfOr9/qiX&#10;nA2z9zTqYZw6cI7R3L3fmhc/pu+sNynezjM6d+O/gtX7Fd3kute8nz6Xr5o1Z9/V7nY3f+5eXz14&#10;/3Hk4snFr3vz1767efX/6vyzs9Gfjs+CvvnG3zA90aklwuUS63NGw7PlyH0rfq/FiVcz29fHeeq6&#10;g3w5RC52IaoRJ3KM6utZXfE34YMfnXmin3zVTt3cif68BzX8xzx8eH246tlc/oy+jpPLvM5EB6eY&#10;ebWTM+fd9Sf/Sb15dic93NeaCCZeH7B+f9RPvlG/cvS2R5z9zitv5p2DhtdZjKivsXr6XuJqqdVs&#10;GL3i6hvVG+mpAfP9VQ2YuBGNV7l61ZfcefTN1VH7jKpXNzHwYs31nBgz5ly5RjRypt6efTSTA+bz&#10;cR4ceWDW+tjTj1qtmLV6cA7PzHnqrO0TnaUPGEfcvLu8EX7/4dzqyzUncrGXx56z6jE51Gqnjh73&#10;Zp/66XH/E99Z9Ju7M5j4lZd8fO54r/jp23sX02eb2R79n3HmDuzd3elbEyf/bme11Ymp3XwnRy7P&#10;GK/6mZ98ipNv/1cL8KfH9fSwi/8oWk93mR6bt1x6vnf8X/aLwSH3HxmR99CXY6++5ZLbE581OD7g&#10;9ohi6uQR5Ym5B7VHv60nhyjPKKaO59MzZ8ufennifg8X1xfMee2LySPqQ88LTJ0Yr696ct4vRHlG&#10;ML9HwdR0plyiuX1re+jJ9bGWVxwPcf1mnHz67tyZ8pytb3G95VgTN76YvNb4ek1c/l1UZ3TXTTd7&#10;auDy+tkHN58+4LNfH/vomk+fUz299ZHffuc2d3ffq37Piet1Fcutd/eZ+Mnv7jk89Tn5P8F7P0/4&#10;5fh9IVavmX/Hvdx52id2H/clypmY31sTrwbtpldz8qiGvfQh9pnKc3dr3r9gxemB98g30lNDBLem&#10;N2uwv+vx/nt/3r8963Jm3udnT0w90bPlzoPTvpoZ9Z/4nVadPKK5XnDkGe2VS496cuReRX0+or3y&#10;faU3d/B+8CBvDSa/+d3+1aDzgJ96cn6F+GTH+Qxm3fug1z6//r56tp18nkRnEOU2Z15x54tZN9Lz&#10;Ei+/Pe/Jvt/n1N67Ua9TVKOXvFmLf3X015M5z/0n3vn05E3cGo4zxLbIM3QWnvryrP2zpH+W0o+e&#10;OZ7uQ6yX8/RsrUZs1uI/K7qP8WftcZq7PdNy6bP73/V4b0bus8/E+6fPe7y9ck/4X/25cd/z3n7G&#10;Pfn6uAv1xNjrR+/rDjP6jNzX+iuj3szufTf/zLx/bTfVoZrLm71Zy1M3Y/vNJ++jNZ7uRLybYd94&#10;NVffjQtmX48Ns0ec/A2Ts82U3558esWpe+hx8YszEZ1RD2qOkdweOae9d+T6Ayrf6Fy1RvpcfiHL&#10;AyPn6m/q1Bnpc5xjBNOL/OlRry86MJ+fPifvE66vemvnWNufUV5xNODticEDp9a7+eYjVj8xorNO&#10;PuWau0Nr8u5E7WtMfjW/s8vTDz1nzn1H//ipdupgbLvUz3zT/jHhc9n0pnbnK2c56q39fKEVq4/8&#10;YpMrR7311FDP3qyraa/e4mDkXuWQ89ns/eFdTmfpNTFrddbEDQPvftR3B/6dlx7wyvXe2yc/7aDW&#10;WK55tSd/uY3k88w5ess71ei4Tn309ojm4M4sdsrhf8XB37n4UYs520jf+yPntEetV3FyLnvzD9bz&#10;+0luPfA+ncl3DvwnHuWjmfX0cR54z5yFT7n2wf18y7GHn/PFrO2JWxO3Z1heuZ0P7oHvrO5nv1Fv&#10;+GraN7c396O+8lBXn+6n1v6MWx9PcSM68YnpSd995BCLwy1mTx193ve+9/UB94BNfNZyG8txnrG8&#10;YtXAob7q1+fVXN/O3LD2zeHN9w5Y++4PNn1n3d31UAe33uXOXC341Qz65VJzOtOaqBc5p/tsPu+s&#10;P//U21gPmWD+PoO/7PQZo/EvP/sZVUefi+OuvqfB7NsD46gxvqPvP8XUUJOLl2u+9dXDUQvmvYFT&#10;y5NT3GcCxz3ol0sOT297+uoHzmxwLzAuuWrRcOy/V+8/5VdjLm/613fq4bavl6+3fTlGZ82oPzh5&#10;a7G+R6ZejvgdV373cmc9jN6bO02efaKvqVrnEMvb+uXK77Nwfnn2iRyePzsQ/Q8TzO1sct9TaOyR&#10;n47+T7h4yJ9+6LnoG+XqbT195J885VePpjrnbrPkTY3z7Nefnl7Ob7RfDhinu+hZnhivlYe+HF9D&#10;arj+Byi4csj1Aev7U53+8Lz0qA+5NTxz9ae+O9jvPvQ89PGyD+4cevyaYk8uHHKOPXIwayO4Z+rL&#10;oacnfHOiPKN9a6L55OuDRk6fnbg8etMDDge9Pb3Awbh4Vv6/wpOrDl/eB1yeeoD5PtEPzOcPRt/9&#10;6KHvHDA55GjsO6vecDhgd0eO863R1VsfMec7lygmVy97au0Twbh8RmLT1/3sEznlOc851u/MP17n&#10;4vh6xKsHszayK+8HtXKM4vDBvNQzDwyenPaau5vRnjpwMeezn32jeiI8o7uKgW+aN8HvP5wj5nxq&#10;fcRmrcZIX47RnlEv60Z79QHjmn7l6lHMvM9PX38Pbg89vWr0JIrPXD/6XO7YvD7kzilXjjo51POI&#10;wdHDSM97MqKffbD6WIsZwdX2/Q3mew0Os+SpNdKHS58LrkcN9czVlw9PL/Ie9eraIwcvx3zy/ir1&#10;3X16v5PHfXvvszfrq2ehP5zm1ejXPrP7GrpPufLpiePr3p1BXs5WF8PDzwa6ausP3np6UM8z+fTB&#10;OsfZU/tVNfO4+vmsd+8X3P2aT4568WroiXNvs6e28Y6jXzWv5Hf+9DnMMa+/2JM94HrpoU4fo/27&#10;iN7vvemNVr855+Qr3746ZvR9Ao+eUZ46Ij1+/dTTWM6TfPN+ots4cwfqK3/vuRxydZ/9jOrDrt3N&#10;Gb0H+l72+fsJdfaI3dfafj3N5cPxiDkLvH15PyKe5k7cnSf+XTs6T3/mck3cPjjXab+TTv1fLXKf&#10;fIb8jmJ/798eGP2r5wbn73h8Hxjn+8Nn9V337vuN+e7A62Xu338W6y7fvV9nkbtX9wa3NoJx5L9X&#10;f7z3rBvV9r1YTO70nLW8u/jn/9nwHXvpu1xbLLPh5Zi7+FO+ui1uHk93cQ99Ny96J1zdjK/y1au7&#10;21/e1FnPWL7exZqrlTefEX17ctFP3uYJX9yoB/HkIb5pqrcvv71TvnH1mRpxf3M2+7OWb5z9WX81&#10;z3szMu80Aw69cud+reH2Oumc175Y/ZqXK37STO7G2zB9tyjfKMd6zrT/VdE5+s2a+ROT2zg51E92&#10;3zjTq3M+kjtD39buaY/YXK7R+XImbv9p1OcVvhrjnfa0I/r29DNuvrOHfmLoTtiGb3PA3O00A86d&#10;n78pv+PhdXWudqjus3Pq9SQ/zQP3+Z04+JfnvPLNjXD6LIqrv4vV33E/0+8cnwV+zd2/mDPtUTff&#10;+mJEvYj+5RB6aq6+J/WtRi81cvSWW5we9cTqteVijdPDecQnM6a+3le5OiNcZ1bnPmLWUwfe/xhN&#10;LZc/9PE6eOllxItLvviM9DuX/oZNHfWmk+fcybFvlGc9453+1D/h+tPv7BP/xBPXw6g/EcxL//LA&#10;xNXZF7c2wqNnbVT/ndGdjHez5Rm7G1ou/nww+9RinSFmrB+5ulNfztSd6s5uvs2xT4/cHcj5jPI5&#10;7rHv/esJx9w/Oxnp6a3eufQ44noQ4UzeO/uPn3PG5FsbVerfuvfkrxXtd0f8pme5p97E8WQWONEZ&#10;ev2I2JnNO3vi1u5sTfRevFeieHn627OG7/vOnl5wzO3pWf3E2jP/aHS++s4yJ5rLJ5rb04Norxj5&#10;xpVz1cOvff2N0xu8vdlv7e+vwNQ4yyhuhMuhhiPvHf3zT/9yGG71zVHUoz3fP3D8LNfL7w2w6VGf&#10;5nOe9fQAx19t48YFc0c93Y96O3rS6/6t4Xj53Ubk4vmiE3c+mNfVXHQc96gGjNpDLk/MmihfjV6b&#10;zh7/mJacvacHOH17zKwXuPerltp7gqum8Q387Qcan5tYZ4nNqO/Et5oZr5zymdP3vz2fgZ9dcaK5&#10;nLmrNVGO+6G1LyaP2p4zwMzbM6fvKWZu7OvI6+E9+97Gwzn6EdUTtz4c3x+Tr1YdUQwuZ2L02U+c&#10;yMWZO8hh/vR9E1z8qNfUzvrC5q1Vvju5MwTz8q7wN9Pff6BRX/wud5af0yu+3Mlx7ta3NzWzVmvc&#10;+n3/tK/GWdRc1nKt6fW9ox6euFww875/xPh8FMeLGh9ya6IaojWR49y34rcfcsuT66/jcOHJbU4P&#10;vnrqu6PPHe/v0N/u1ec772/jTg61POPkgNubr8us1cK3p9bovkZxtTNu/WK8Bz3F8XcH+43lFr/K&#10;587WaJpTf8Qf3Xb0avTeOrf5lQ89vLh8fuR6+t0gZ/MSU6/2bgd1TyO7cDbfYvLgsrdHjrE9OOLm&#10;/t5B3O8t6+lrfYro+oxOvCe4u+uHBowZ3c/aHnyucp7M+xkcd3df7/m0C3zvUy7vBV43f/8Hp8/s&#10;5HWH+/ycCZ+cec4m9nnT873pnvrItY+fHHJOa3XOmz1qj9xi9hrlFfuqHG/nd9ev8n/i4/xye8/N&#10;N86mL++vnvs52+7DZ+MzsCaKbbr/BexnPAOff5+vv17xesz+9hrJMW6c+v/I3J14T7qXkT3sg/kd&#10;ePW9Xi36WYNdncf/eBJjlzNeGZd/xfuOnvv5MK52OfXU6sWezV/ZW52easGLybNvlGPfmr6Y3Bnl&#10;wvMqJp+euFjjVQ+ee8iz1mPOLm5OnHvgN73K3/LJv6pn785v8q29702/Yeq23qsYXp3fvHOKzxn1&#10;qGbythrfaqbXnFtu/TZ8assn3zRX+NTPun7NJ2/Wr3Cn9lQ/9fT5lw82cfs+U2rzbYdTX99NMzFn&#10;Gme/9dxl1uVufuVv/erLLf7Z3LnEJzOecF7dCU/3QDtrMPtP5qu/4srB+9XjLkTz6THxWcO/2o/+&#10;pgH/Uaf7scuTfao57Tl9Zn3STfzJrKl5tWa3bc6Gbxjz0L96j3Mmev31gsPlX1aAm79yn91vzr3y&#10;cQ/jK1p90X5Gr4/RHfQkisGZ82ZPH3n6+Fyt5aG3JwYHvBc96v5BSj749G3P/El0Ntx6MuN0qjlx&#10;vhrvbnq7x9aDY1/+R+L01pM4ez6zE+5Os/+RvZ5qfK/Mfd21PuWYG/1LJmsix6gPte9ZZjhfrnzn&#10;G+svpqdaaz2oyxWfUR1cel7uaZ+oVsxarRzn2pdPlGtsb8v1stf9wOhPDnhnP52lxojPPLPXuvnU&#10;zXrurNZdiV7t2Z9+31k7f87Ydtm4xbynxvbnjKsaHRdeHHMi719/LSkOTz45x/579cd7pzxyeK8e&#10;dfWqx8Q/MqN+5NNz9me98Tds6rpr+eT0fP72xHltPPast6jPVY95eHnBSq8SDwAAQABJREFU1bvz&#10;9JBvLZfofTnXWu6M02v2T7X+zsaHy33F0ZN7UTuT2CNe7JTXXw56PYns4j78Zbwaevzjw+6Eh1p5&#10;+hLxsV+cXBwduTWR54TWXvnyxHym1P7HA3L3lG9sz/t0Dhx1RnVG9B4486ibOPrueuU3e86Z+Jxx&#10;qtFVq5+xPTyKk7N3Oc2dqca6Eb79TetzmT1rtXhOjJq+F7WYO1D3vQwOH/zqbH13Ifr+0cO5csSp&#10;ufr+1Jtors5YvTlxzm3PvL5gzmjf/Ctid25eb/G5y8a5w+phPv3F9fI7hVquve+O7kI078xicop1&#10;X/Hy6HP5WaVXDbO4f7X0qpevXj483rf29VTfe9hyn7mfcTh6OR8vfcE8ndHc/v9a7LPZ7n17hvBO&#10;uB7t3z3nux30LE9/3wv2xO9m6rlFvdrTF8w+WPHyzeVa3/HlEdG+wq/2aT73c25jvbpP88nXd3Ks&#10;iVzyOmPmcoyz/5naXz/dCy9z97Omxw7doz37xNOZntt8tdNbvLHfgXrT747l25N7mlE9nzHmqKHm&#10;OLtc85Pvm/AH/nAPI6PZ0T2J7c3V6Nknwu/z4Bn4HWScHk9rd4JvzkyfvXh7zpTT95N7l6MH0ddP&#10;Htg89pxp/4Tb/6ronOk396EPd8On9rvr7ny3T/vNv3vHH+U/78lnM3H2+VVevx/1bJzjM7E2bs/I&#10;3ndHZ/f/8wYzxc1Pu3/3fq/6uyf7930mznckh1rM+q0xfkzeaD8qH//jSdwY2Id/mvCEc9J+FN9m&#10;+qDxPO2+6T6yQ1+wqT/1TvjUW5/4xXs/4FzF8LKubuZy4Le34cXg96iFY26Et2lP2J2uc0/ek+Nv&#10;QCbuDsbZt+5OYl8VmX3nf9VHf7W/2m1OdfLmfVUHR035zdWXq8bejPbrM3M5U/uRurs1/4jXZzQf&#10;uSf3JXL16DfxcprLL/ZdeWd1v4nPeu7z2f70+0jN/uzR+/iIjxrvCb96FjdHI4dY3J7YFc/ZPyK6&#10;j7Ezwdyz+EfyzX97Rh/xnppt1uQ8rb3/+Sw6o/chH3815b469yn/Ka/7oZn11a72jJv+iR96L/lE&#10;MH4/wG/EidT9X6dWo86/2PD+y5m/t6C3HWc3em9T41x9+ocGueWAtdZXvRrrGduvj/nmjwd4tdPX&#10;5+b/cps+zwtfLnP7zoOnN3E+Y/oc+PLekfefYPWSS6TXM3ntTW575Nsc8cndamdvc7w348appzyw&#10;6Wstf9Z9f7VHvs2deDWnGeKNp+c3Oa3Jt3ng267gd2fzw4vnwkXuf0gkt2e++W+eG08MLzRGcSM4&#10;R474VXT3q134bOmN15xvTZRndLa9bQ694n6Wpwde5enpjLs4tdRinVVfcXnEYvWw1747i512nH1q&#10;Lueq64ypkfMzYncxn7uDc4Hzfe7r7L7qjOJEvWZv1tXw3mYGWi/6m0Z/+ubwqqO3nfqpveO17xww&#10;vfAxB7/ypf+VZ5slZnQ3YvPuAZceUZ19NfZ4rTYO2OTiMbnqy/e1V7/prvajp9Z5xnkf1kQ9yeW7&#10;l7U9/RvlELmH+qGj9qLmqH+v3n/qU0wdvU0jJg8tXJ6v/0FPjj1qZ7XXuWi9F73LnR7WcvEiZ4/2&#10;9CTKcRe4Ym/Jbz+29wk9NfjA0Y+eM+D0zwHwqNXqQ83Fnhz3tS92Feltp7Nm/6pXrjz28nJfd6WW&#10;Zw8P+jyPYnrrRW2f6DPVW/4rES0Hv+2IyyvHHpj97gVOTc8+mKd6sUY06ieXmqvvRfl6WNdDjHh1&#10;7BPNr/hXPXc3XnHvep/1+NH6756H//b6+Lrx/uAqpzv5/uG5w9HPHFy+nmAevetvj+hnmly9UYzY&#10;GdQeuPT0kUcUl0vsHu4mV6/J7z5w+3cC7U0d3L/72Z7Zk3tG9+TI67PcZm686V+dfGP91YHZF/tI&#10;xGfzx6s7XXmf9NXote39RF+vj+TM93kZ+Vxy3O2JL7uq8/tHP6M+d/c1fe74+j6N04/93JGe3xX4&#10;tac/mB5Geubef/nmxDv/cmfunsWdK3biiBO50Imhpfb71deAvhic8qk5c/47+vN+uiPR3Yptm9m3&#10;N3XUXnKmRvyV6Jyp0ZvYa/LLo0fdPXntxJ2hhlp+MWcY1RlPuP16iX0mfrXfZ3Y5adnxR+zJjLvn&#10;f9rxZ+Lu3Gck9jP3+mf2fz8B/+7m7/L6cB9933nHG77x5Nv7zHN56R9POnjGbXE4Ljj5T2v0n7m5&#10;p3PKe2Xnbb9N/9l72DzZ+c4XnVrjnQZfuUT41u2Rn051c17r+p68NvyJTo67bD5gd785dl/9Tj4T&#10;l6/ePvjVTurkP4nM2HTO2jzmXhvnCXaaq3bbrZrTHuXodYrOQHPyO2knPuee/OQZ3WH6faTWs9oN&#10;a9/cfeGb02su99X4dAd85RqfzrriX93Dla77kF/5PN1TnnPxJLe2/5mIp39gOvnczZv9073f7X7S&#10;nfa6w91LXyIYUQwPeXd+H+l/tbf7P9nFe3SHWYNz8ZczcvRtjY5a/cYRk2v9I2N3du62t71GtUZ6&#10;5vO+q5NXjjp64F7F+cumfu7I736f4Kz6gHlOOP32uqvaxnK3/Eov/4rTWVf5yUscLc+xNXP7F3n0&#10;/I/r205gcNqbenfsHLFGvcDk1ldsaqxnX+3E5ROveuVtOVpmbHtPvrsU/8hsZ9bHfPOb+7mHEa26&#10;Yk/wcsivjjPgzDlg7VN7Jq4WnIvaHI38Rr8biBtXD2c6w1ov6tkDm987YB601dQLzja7nOb10b8e&#10;cuVte8lpbK4WzJxYDnnr7tJcfTF1xZqj8SpOjpZ7mvv4HbbN2zB97d3tJJ/od1sx9HqJ6wlubu+z&#10;8eTnDqf+aS4690Trpd/UyQdXNzndYfPhOYLzeyf7Rn1bizln9sRnhOcuxqkVnzOs29d/eoi/wkUD&#10;f/N6sveV3n2I9bJu38/P3N29tvc8evn2rfV2Ln059MC9qNXJsW6PfB73E581OF7g9ZRP3DTg5c+9&#10;6LXfXM/ObE6/R62RHjmXOr/z6ImR+/3uX76r0wsul331xHn0EkfH0avR3uyDl0fu1XuQo37T0ePA&#10;5flzD3qpByev97vq/Sc9vL23fteUZ3++znKc531bz771XazPlqv33twL3NlG9HoQuRf4YnoRJ6Z/&#10;OVtenXN95u05Qw41+eTMGby2cLxPvPUHI7876JnV2VNz6jHDnrsaxfECE9/qOQ+uenXWk3tXn3T6&#10;XumvOCff+l3pr3r1mLk64+zPeuPN3a3lWk+vWZ/eX5sezPfp9GntDmDTh5oLjld5YHIa4bRHzZHj&#10;+5h6HnQcOeRg1H7W9KanB5ha8B7nVnfFr9Ycj5O/nL96fHp/8nz2d/fts1NXfjH9xKgnplZOazCv&#10;auV8VexO3eNuZrlftctX+vS+8PVZ9rP4yjz9+NySz38c6POQZzzNoK/XifMZ3O+X6cGezJ77istv&#10;Dd/7MfIcr05//yvPmdYzdia5deejodbLqBd1712uHtb6GNF4msP3uI/1z4jusL2P6Xl1b/a0pt/j&#10;8yju/RvL/2zeOXqBcT/EzmS31vCp5c97suc96W90BrVao3vNWq249VdH52++3z17m7lh3fFuJ/to&#10;uKw3XzC973gn/c/AvS927t7iRHP2gzOxn7H3z5jZ5/Az5s+Z/fWb3vyemXxr7uMrTt8v9dP/rl8N&#10;uXzfX/at9fU70ro6NPLVfyR+yT+edBkWdMmny1zxvfGnXhvvyh/+XX/zfIqxP/5c5mi9L/ErP/cz&#10;liumj3U5d/nUdDd6s3/nZ1/d6cNqn+hMtVt8wlGnt/WMpz4z5pwTV8+7vrzGOaO9U341x723Z91Z&#10;J4/i8o2nfcDhoD1x6dVbL7GTTm/5M6qfOPVVb+OLqTOKbztODtwN0+MzEd9tBz2v5voLiNynsZ7N&#10;qxf/6G71mrneE9/qzkc3tfaNm8dnMOcZP+O1adn7tDsz6W2zN2zzF5NvBO9c8Nb0i1VH7+nZdBum&#10;31VPjhHu6fnI+er4yn7b7Lkvft5H+c7xNbEuh7z4lqufuq+qmbnNcBcj8+CVS8+LfrnU89z14eMP&#10;zzmzhkPfv7Shz0XdX1/h6GOO1gMm31n0wDli1m/g7z+KmTc2d89ieFs75+Rf/NWcGfWnFgO3J66/&#10;ODV/uOMejHLAuObRi8jx/iePmjnytr6YHKP7Wcsz2rd+NdZXr2L4dffZezJP3xN387+aA7+ezZ2B&#10;vr7iRHti8pxpbYTXXN1dnHP0Vzdr8c4yl+vnGK4Y0aseaonly7mL6tX293DO1lvOyXPuJw89Vz9f&#10;c65cozPdAdzcOXC2Z6VHI5rOpKd2+tJzPjmnHGq0YtST31nOhqdGTB3RvH7F1NKf56o3udTbPDG/&#10;41713OZ8J9Zn0znsT4/9uXxPT773a8TD9wS5fCOYfznY15++M+F41M1In73Em6uV05pczcSf1r62&#10;8uvHHnenu6p9oquvOiO9+lpPjburm3PrIUcPeu2DwylmPqMe8tU6o5Hcuj7k25G79YrVF1w/ZxRr&#10;Pv3n+1ZfIl7+x1k/B87Rx5oZnolR94JHjadzwNxFrpizqO2BcfH5A9OH94THGcQe6853Br32q2ve&#10;XfVxh/LucrVEDrP1cQ8ir0O/U+BzicHRw5nek7762Z9RvvGOrx6eGjHj7FHXt31fu3Lwld8cf3Dv&#10;v/PVTx2czcNd9TTqaQS/08PhzNl+jt67731er/LsqbdXnJwd3GnuIxftxlGrt1HdjPM9Zb8+02PW&#10;ar4rOu/0LJ7O9Xk95Z94+nQfdhSvbsPa/0zuc5kenUnOZ8jXmVqdET35rOWCN4dPzcX7vu9zetbo&#10;mF09fU4xvdGR99irRkx/NUZwj985s2cNz5zY7xt9jOWJOeef+P4EfEY+j6vnZG9q1G6x3OYbt5iz&#10;wF7R1YO8PvY2zN5XRvf+UfNOu/uZpv90F3aHi5bf03kvfOb1E8PXnN7d2fR3mqd994DPrv1uA/vX&#10;v67/iUOfD17eu77Vg4nPiA+X85ldb2t11v6+BFy+nGLwPeWZ2zOCz15309tZ6GY+9Xp/ZXSP6emu&#10;xtmnZj/0c296vOfE+yy8J39d9L2JRj75Z49znG3tjNZymGmf3B19T5Znn8hB56X3jO/MP88QM3Y+&#10;mB72vyP+iBnfsff0vLsPXx90cOeznn6/Su198VnsEQdrLmfD7P0Tv+8J9H3173//+22Q7z2j07fX&#10;qHp5Pyu6n7F7iLkv0e99evbRlNO6fq/m17+zeOjWJR9KvpzGw3l1j1f5n1n6ySxfYOY84XefV/lq&#10;fW5z9vSznjx9TlGd/VmLG+lzdU575l8Vu495Z7uP89oTm1GfiVvT33w23Ybps8WTN1xmbn7i207b&#10;jGJo1E1vfcuf+dW+V73pY33axX6j+7m3sZyZyzHO/nfUV7Poec/b7Cvtxn8VO/mf8OnvazDx6nt/&#10;4O1NnVw5RvHJtz/xz9R4nua96rv5uPNV79U55W++7Td3l2Lm+Fz15U1Odc3lP4l6Gp9oPsr5ihnT&#10;w9dAnCjWPcHlFL/LN687zUf6pzng3XvjlSNXnjVRjP3EyYtTc2a/9Tvjj18n0XPxG3L+4Ejk9A+R&#10;zpg+rcnlEantG+27gzh1c/tGemrlGeV8ZXTW9HQm/ROnGnn+Yce6HDx91vKcY22/OnJ54rOeOH0u&#10;9jhx1Xw2+nyu5tiTu82849BXb6xGDG/xasDLoZ5Hnfis0Z88wOFvGv1OWvtqiZNrb3KtJ9996DeX&#10;b8TXi/efubo7LTx3mzuI6zn71ZrP7yU187OBpz1j5+lXHhhnYuj5S13/8l/OjPDmDDl6EjcOWu6h&#10;Hmi3U/3GBysuXy/7PjO/X+jT69GnHmLltq++fTF4XL6O4PC4isk3bv72nkZmPPF5yptz8fZensyR&#10;g+bJcS8jGudtentEzt0899dLnfXT6Fz5+p785l7y1W9Rjb162xMjTk856q+iPlcce5M758ojltsd&#10;1bSvbmLlbj3nvHK/zjrF7nrigLubHD7f2x5gXr0Hc3v6zKine5XvdxyYfnyPq5FrT2/qYvKq0xsN&#10;eGsxcSK/hsDBVx811uicCyZeXnejr9+M83mrI3L8vsXDvd4av/2g3vTtk8PRj7q5u4u7K7VncsS3&#10;WC79WW8aMe+V/dwZ/eYhDrf3g5e1z0uOGqKc8t1jRuer008etZxiM1fPXvK9T7hi6mak7zMqf96L&#10;PuLWRrTuPLFTrzw4V6dz0XGJnXR3/p/Re6/MvvOB012aqzW2h247cOCrgfNEt3m9gjn3SiPHCJd8&#10;1hOXQ2yvufdbjt/p1ZP386AHerUbNv1bk+PJ8fMCxqWnnzvxN/JvP/jHSfLgyLNPxENfa/v6Wxv1&#10;tP5fiT4P7v/Jkadu07Tnc1UHf/btya3nhs0+tR71Ls/81BfXZ+PTa1+N3KcR3eZT7KnXq7zTjA0H&#10;2+6xOH1/He8u5RT3c1+suZ9b9zn5VPNKvu2K3nmbV3s+D6N8ap9F/dB6gff+1ejhHOL0hyM2++Jw&#10;2tNfX/oeeuLsZK1Gnhzq5rNfvb3viMzpYSd37rPtrubEcvRpf/rLIcK76pf70dz3P/rOYvY2f3Ko&#10;i+FTHT1/zTSqmTq0Hjw4Vxz6T3lwP3qc8VH9d+i2na6eVXvkV3p6XNV8xz181LP7ex9gxes976P3&#10;pr78f/LvfQJ9PfhOaM3r0dekve/d6mvc3dd7aC3mpFmDb5j8V+PjfzzJUBd9dcj/Ot8X7JXnp2Y+&#10;Oz3sWxPFiOJi+Ig1p18OPWs9jfQ47b8j7z/FqTqrnJmjUYdGnTONcOxNj8/Up9/cfMbT+8HDncWs&#10;va/OkaPuyT3Xp3pzfnNJbr3Nq4d999x0coxwe4GrI9aLvBhcMXKPGiP45rn19biKeunrDvq1P33k&#10;qJl963mf4h+Nm9/Vnhvf3a903e90j+r1q+aj+bYvmLM2X9/f7cm/2+2uX8+rfM6zvtK82pu7OgOc&#10;fPb1l0e9cdQ2VluNs05e6rboHvWDN3Fr99m8/k5Y79NnA+YF1ufee4dz+suDejVHb12vH5F3rve3&#10;zS3PHP52ipPLl9s+vdmXZywfrH/48FmL6YfG/whcbPO8m6/mjuee8qjN8bCvX6O98ttvLsdITz15&#10;8dnjefn9jEYd0d93iYvJwYvDc/XQc57R3kdiPTq3czZfdcaNI6bvxrUH13zj3Xldaejprc8rUW88&#10;zNVvvmLlT536xu6pB/2nWrnV6r95bDz5RjlEPYhcvK/9h4PkYPLl6DMjfY58++LVy7End4uTw179&#10;rkIDR8/p4dwTx/tFh4d8fcSo61G8XHlG90LrEbNuvPKdvPrc+XtfauQT/d7SH0ye0R5xw9rvrHrB&#10;oeY1NH9LfvuBp1zijzrOZZ6593e1Bz0v+Hynq+/u0wOO/ieeGqO7qQM3rwf5VW9yZ41nZzYv19lE&#10;88719UVjf+bWpxn0r86Vjpn2jXNXvN1NDpFLvBzzcsGsye+OvsQrHe+lrc/n9E5717/bkX5nu3N1&#10;zmhsn3zr6Uuv7xH49HqBeeDrB4ZWrnX7/gMbZziXmgsux19H3orffoirK9d5RPzlOtc+Xs4htw9W&#10;TnvkHjho4Hc/8Rm3Wei96gEX3EPPvnwiPH+PSs1M90HbXC9ivYvPHL+vOO6GV5+L3mBe3rs1nO7b&#10;fnviPCf5znLOXeyeT7idzyxr8zlfnDm+nmDinek9uJM1nI3vbPnyTjrw9pqj5YCdZr0zzt8HT7R6&#10;GJmlbttH3imieUXXezN3h9OM4s5SS21ennn7zds3b3xlJ3Tu0Giur7tbG+XxeeJ0z/bM4Zir4XvX&#10;nJ59o779PT0Ypxx/fdVj7kztHD5P5HLQmONLbg2Xi6M3Ub1cP6Pg+qOhr56aM+e9o/87P7l/j7nP&#10;W/wU4amZnOnR2nx79ic//O2h16O4/bnLrKudva2Grzex+uabFkyt/Wrqbf+7o/Pdq/dk/mQvOUQv&#10;dq+vft4TvLvjdwM8Z+j5RH/n/xEP53cnfPQiyhGbe9Dnmv1qp6a1/mDNqevhDGIveXB5xvT8Lldj&#10;z+9Uvy/pqzenbr7VYN992Lln1vS6Z/vFpwc8+8Tq4G79YvV7JffXLbycyfyrXfSXr9bX19oIHz/6&#10;1ehzFeVfcf7p/fkJ9P3THJav658Vf67gPOH9WfVrVL5ftv037NfY+n93i+29xmt4eq18fX+lJ+ZO&#10;7GzufsXMT/emxijf+tX4X/94UkOW9Dc+c2GHiHdZMTjiRnXtwd/65Z5ydJ134m34V8282sEZRvdo&#10;3dx+Y59Puc3h+xyKN69n+ersV2OvO8CbHGujXkQ9xMoxN8Ld+PTbk6/nXbziX/XufF/pd07vEbx1&#10;Pdurvhy09GZf7fS2nhr5eutrfRX1InKcoYa6fp3lX47INeoxPa2J5nLRipF3JnVP9cX1qg/9zUtu&#10;9c2nR3t3+aYt1hyvWW/+5TTfuCcMnfdN3tpnNHG97LcmF1dXT/rUPfKLNZ98etMTDB/Oxn9r5Mem&#10;t32nV8s8/wDk+/7qXtTV352vZpdTrRrj1Ww4aN1B7qz12mJn6zV5/sEevHtb12NqT/VHNCevJ/jc&#10;e87vs8Ov/Hn/PieiOjTy6t0cjqf4KZdr7E5ixO4gjueJX465sRr38nMgh7jNbP8qdwb+zhA7+U4e&#10;tRpnsSeYvycWJ85Zr8zBF093wM/aHZzpDs6z7w5Ej37lNIdHLU9doz2jGjmbXq4RbvPuQM49ec2e&#10;2uLOtmdkRnnN5VQ78+645Sc/8PL1lc9rZ26vu25aecStX7+tX/3JY+rqWT08epMvZ+omn9f2tMP0&#10;nTOm1zYL7+LmaOsn/rbMbz/siVvbNxbnteTi13B/Hff1xUcueWu87Okr5nzrybM2wlPjbHrtm/vs&#10;0XDkqaeee1Kjo4d/8/LV2beG41xyr/cN/vzdhj99omfywcHwdwZYc2rOFdYZ7+w/fuLvcXdrZxvB&#10;y3cmmNr262OuhprcGp0+YnKI9vU30ttOPbY+GB5XPHqecp1tlLNFOGp9RvDInU2/vfqohes+YD3i&#10;YPbATp7wqqHmOOu9+vPP8uV11p/Zf67gbdx6ViGfvhyiHkY1csRbm8sl6l+sPH2M5ZmXL9ZIn8vP&#10;efn6gjVvPb2o9VAjZm1/0xaDr6b4zOFsnpMnp57OsEe0L4aPPHI58oz0OPTVEvl1yM8RfWqfN7VH&#10;n/qDySX3QmPuLL8/nWWfCGf6Olcv+ng4D1wMD3n61k8uPT/P8txr+k7PejiLyIH7n//85y3v8zSn&#10;oT97sYP/YJIePHH3hk/ef3xE7eV+1D3iYPSo5ViXbw9MrZjaRnjTpzp63B8Yl/dRT2fVh3xyqH29&#10;0Hg6D0ydeWv3UDt7atrv/vB5ffAhd7ZR/azBxWbERy969tXwzDztgaEzkvf5yq3+jZwfcPQI/JZO&#10;XK6+kPps1KPjgucFT7/qp4a6fXOjfKJ+r2Kblx7uTexlX609a/rk4BzjfPbifW5i6vo9IVZvMOeq&#10;tS9unH1qe0b9+L/a6PcLGAcO91AuuBi4M8A5nWH91vjtB/fmUcuz8JD7+SLWW16fHfuK610N/dZ9&#10;Pbwn+/TIrYnlu+P/SvQ5eL8+L+stXnH0k2ONjxg5eHvtw2vf1wfMnl56WOtNnEeO7yXr6QuuLx72&#10;ydG6D3WPGn3ba26faK4WHljrqT31yttydc6UI05tXk5zNcQNRz/xWddjy92hvQ1r/yO5e+ltjRc5&#10;OJe4eWu1/V4Rw6f5VoNxytO/uNjktSaH5y7oq6NPD0zcqI/v7e0zgt929Nh6H8G8D7XUYp3lzpNn&#10;fYp4qJ0RDZjPQQ8wdNVuuxRT+zSqddbUbbtOjvvpxetobg+N7xE8uXy9xfVVQ+SafvBOe4nXy7xx&#10;8tr7FXOfyWk37+fEs69+1uLG6UM9Dx6TNznfWfceyP38+H5xN3vyiebbfc2d4T7hTd2vVHu/3Wne&#10;l8+rnB+Vd7Z7+XqyAxhXsVd2qz+6+XriXdxajFoNeftvwt9+2FcjXn5z+zNO71lP/l39X/948iTo&#10;DcjZsNm74sj9TPyoPw/uo9ru+9kXAK/pwV5zt1l3h+bTq70tr6+5UT6e+s7erNUQr3r08Sxny/2N&#10;APwnpx5P+Hf3pZ9xeqoH3zj222tuf/OFV+4246SfftNn9mctf/6FSHlwnC/fGp7YzDeOXHvWRDDr&#10;zp/45My6Wnpczpu97jznlPvR/Gq3zbP85tv+1Xf3jVuv6syn5qqu1+Th177+G1YuPuXoa9Rnixun&#10;Xmg2zlOvjXeFMdv5/mblyXw46q787b3CVfOzovdv/OweP+ver+ba2+6xmDyeQXGfSfvN7b8S1W9z&#10;6iMPDC71nab6uxw/Z+iPRuyJ/o7TvjO2e3BmOcXwUUf0M6y/OnlovcDM9ai3uVqixz+0dt70kjtj&#10;fWfPPSY+a+9r4xfbZvn7N3hc1F5qjZ1bL3I4YuWLoW1er7v8SseszpteaO/01Vxxy/ur5n1e3Gvf&#10;s9xTn6XPDmx7LnJP/e0Z1eeJrvzuJ+7+1PMq313UObtRDhGeveLm9ObRG9xcn8kH9ypfHveltvfY&#10;meB+fuHWh1wPcn3JOdT0+Q+8auUQveCIu+/k49de+fbA1IF5NoyeHvKM8umzG4dnUH85Phs4+hnl&#10;EM1nD93syaGH/9TT51IH73SecE5acZ9B97L3JLoD/1GcY+196GFtv9yZqzFWI3YV4avxNez90aM2&#10;Ti9xPWa/dX3B0VTna1wNuc9j4tan/TrPPaemtfkp6tedT9wNn/fr3nD1Jq9/c3o97TXXa4udWa8n&#10;uX4nrt7ssnGvsGrRez/Nmet71Bn20fOP/viM8vc0RD3Q0ffzS22PKNe+e7oTse9NtfDVgHGplaMH&#10;tVzmc6jLgyu/PnC4tnvHRw9yjr4T9x70fme//3QuFc/P7yi85OM3c7By0DuHnIOGy38gBDZ3A+v9&#10;XfXh9uhfjXuW15x++e2R2zO2PzG9nNk+2Hwe9MsxV+8s8GLyjPKIYo1oqY3wyP1HW/R8r9Dbjn70&#10;plf5nVGcnB6X+Vvy2w/89Kfv+6heau2rnV6t1defvrPKFZeLtphzfW++NccPfdWO9g8reX4enwG1&#10;exVjZ3E43gM5Z9bv6PXPk0bcecZ+LuQ4wV3Fib4/vE8wL/n07ONF33nkYnLotS/njfj7D73lbhww&#10;POWqn97w5n3Xj88mPmJE59KzNjrHWJw53qd9ojuJodlw+3+HOO95uyc5X/k89NrmgTnTfl8/sckR&#10;N/rd5CyjfSIeXlt/m6te/mmPu74+3xWd/xX+PEvvE18uf9/i82OOnK+Y+dUe3e2UM5P76rPz93zu&#10;Uy2Y7zPy2QProT/5zvK5GtGR19PaCAc/NXDNfX2s4T45nfeE/x0cdvb7npydvJjnPdm72mHqpr61&#10;Pj/iGbgX9/CZ46+vm4fPiVm+73hfcFHPHXrfzbtjn3lz55cr9leO3E/vs8+l91XcXF2fSXP18Is3&#10;93WTa+wMsZ8R3dU95++t/P6Ex+Xe7tpaL3uzFv8rxV/9Hubzn68R/XJ89mJ39yePWG9zYj2KM6s9&#10;av3IT0cP+n7PGaffyeMr8Mt/POkDebIQ3PLR9Ca77BO/8n+lvC9uc3bs/XqPcqy3e1Hn85NzpSnH&#10;GWLGE26f2BnNJ0cvdyzX3vSzVlPPq7ze8jbMHvGuX+7Gr755db1P8RPXvlHtiT9x+E+fW7V3c9xn&#10;RnXinV1/+8b26lG8OZyTd/X4qzM6c0b6Uyunveb2GzvnlE/+aa683qsY3vpPvbjcLU4NnA1Tu+1g&#10;72nc9gKr99UOzCnXuXpMLbg9uUQwzuSDXfXob0fN1vsKTH9jPYuZ9758XkTxjVfPU67Ovt7WxBNG&#10;T717gH3V0fuzfl/l8+oeH5mLhuvqedLzDysfmdH7UN95d/PVb7zND7642lPsHnLUGsWv4om7+dcH&#10;3RXHnlE+v0nvTP9yA6w4s9CK2dfPvjuVKwdNX3+9Tn+Q1etp1O8Jn52619RML3c0qqc2b5x+r9Z4&#10;zR2mBxwOvBO3ePnTq7W8YuTi2zww+1N3qtV0xxP3Cq/eHYqhFSd3Lvk8vv/B1dTLfOtNr3rMnvqJ&#10;W8854ursT9zPlzz7RDRe8HrR771Pf/p46k89j96n2ZNPrcZe55LjJWdGNXLcXw+jPPXW7gnusxDT&#10;sxpyPu9E/7IfL7Tg27OpHi41xznkYNTONLdHnGfzmRz9wOWXA9adOxfcuj5TT49T//mdSF8e+Xee&#10;065fOdN7IfZyhjvwTOT2+cgjlqOufXN4Xnq2Z248zbPvLHnG6S3/FPWxr491Y7kbj345aos13zzU&#10;fCTW+07P7PLJuTj07FOXd7fz/A9Ffpbw4fTz+o788bNzQLvDH6zn2XYfc4b37DxiMfadPqcN5M0o&#10;v15ywIo73x3sU3NRN4ePF4dez6zl6K2OCGYNr7l8ozPgqBUrpx722UlNueTy/Q9A/EN/3z/0zfGS&#10;ix+49wpPLzBrNOJEjz71tvck6mW80zivPPcqJo+otxGe/Wro957lw5UPZq5WnvWM5Zd7h7ePZ7XU&#10;9Hu1T77p5aPfTjXN8dPfaH+LYPKYQy3PufSLmRvh6eH7U63RPjU6tcXpUXPZFyM+OVO7afDu3Flv&#10;mg076bpDOZ2pH/2Pnvp1Zv3KKe5e6qi94Pn5IoIb9bAmetSD8T1Djb/fOe4ij7qYuRFfczScRnrz&#10;OxGOv+eHyy560HNfdBw9yOHzPwoAc4640XuxL5fIpT+5mrckP+wF+tunfV5PblY+XPL5zKjLmZ7y&#10;yzE3njQTf1Lj6Uxi33fOm318xcjrQX119JRTH7FfPbKze3M/Xu7d5wFv3rO8XyF6H8bu6n2JEf3+&#10;EZv3YB/8xKnGuUZ65lOPNxh9opd+6vwuA0fD71P7vpZPVEM+54H96LPtAMb+RPclcm9E8PaudlYP&#10;n0PURx0cLp+Z3s6S95XRvb7Sc3pxH94LPWtzngOH2N4b+PsP8O2c8Hlf5c3e5vurYXN/6qf3Aa/6&#10;5txnfSbX59DPtlhjPYr/qNx7co/eBz3/7Ezu58t7AlP/o/b9leZw7z63X2kvXx924vfZfk/0tfK1&#10;fLq3WqO6WYOD9bnImbgeM27f73L6/hT7rvj2jyefLu0Sc0FqH8bsqTH6oE61+F8tzvuaz2HW3p/P&#10;furp+0zlnqIep/4VftoLjb3u4Z727ryrhav+TiePaI5m+l35POnpTbzyPvXUn/rsUO8r3mnfapwH&#10;F7z11DtXjlHt5G91Z2/9YnKd4/y5p/1qT/n0lCduTZxzxORU07x9d5te3ovcp1G/8jt7zpEnZ9PL&#10;+dnRHdlj29P+1nN3Oa3l2yOKybuq6amVT5ya9n5U3r2a/6j5zjk9I/tXcXs9rvhXPbzmc+jr1PzK&#10;5ynvyuM7eh95zj6PH3FP3c95nW/OsyGX47OqXqzxrg+3M6Z/vZpvu9ivH9iJyyz/4ADP2Ua1RnH9&#10;+pt4elz8oUMeup65lzz9yiWnr+aOO7VfVXeH6Ulv67Ozl3+4tvZ+Zqx3ud43fXNnEsXoozvVzoPH&#10;mdx39A9cvtH+jJ03e3f1R7R3mtmf+8/+3Y53ff2cY/1U189fNfro2x65/Ym/Wk9/ff0c0xcjetHn&#10;cv9y3E+sO6mXM+fLVWt0D+vy6gnOXj32NxxePd0HzJlwzI160uNY1+u980fPutGdfI5EsP6HV2by&#10;PULPOXrQ4+K4m70rbPZOHt5P57IffGJ3guN9uIO+1PWYfXhe8JyhXq1R/V8t8ny8T3bnfj5y9Ojz&#10;0a+e5HLsE9XLLccePI8868/Ezrra78lMOUa8t5x9xV/dvTpy9y++edL39Sav1mfM+1wfo17li83o&#10;P7LQjz46L3edOvA5T+1JMz1ONb79Xpg8Z8NzVmNxd9Jj9vieROvvs3iefneiMUdHz+dN3SNutD+j&#10;HkSO90IO14uao37yZv3Ofv2n/s619vkzx1n2tr3U04OvXg2Yh3u3Jm553/dy8NK3mL4zwun81uJT&#10;80qNB56eK89Tb+Lu6PvD92XnMO+u7k4bF0y8O4jb02dG+2jNifVCY099+6ccrj1jfZrXF669TSem&#10;Bi7PWVyt/Ua94cinz/uxh/6VD9yr/ql3wvHrPu4J/vTgfeVPrzP0PeHtm1ffnL6zxYle7YHNevr7&#10;uel3DDkX3+UnX3zsEeFbM9PvoznP2uh+1nhsB97s+d3GbI59o96tybl8H8LxXp1hT3+99Xkb9tsP&#10;edTk+Oghx+gu1v/EZ09gPvMrVZ9xdafXpF53HN9jvic6Cx9r+ubs0D30cJY8olj59ZVbj+4/de19&#10;NHfmV3tvfn0GH933Z+q8J19Hn12jvas99bnibD11xC3vHuq7T3W+x3yv108fPYjF5Lb/s3L28h6N&#10;7uf9zth72fZWT4+8fHM5zjRufp/B5hy8PjvL19y9tnui19nl+Oc/Mbju5PsKjFPOO/Laz/n8X1P/&#10;PPZn7/uVzeczOs32NXrF+0dw2b/3QM5hX96rvKfcvby5m/etfvb/DrX3aPxV7qn7+B0gZvyKXZ++&#10;tsy8eq+4ixz4/r4OjPxnnP/6vzzpw/PGvbHTcvLpo/E68X8V3Pv7kfv4rDpbjD2Kv7JXPabuzvOk&#10;FTduPvTAucy9D+tNN3ecdTXN3UX+NtfexrXXWP/m5TzJ1T6dW0+1E9OLPvnGq4b8CaeaKz69qz4+&#10;3bG+7TWvn9qpa71x6lHuzOFV35r8yueqN+e8Uus74/SYfevJ6/3ZK5d+6+byvzM6j8g19+lsuWDe&#10;V7GNK6+9mZ88Ju9p/Yof3Cc7Pp3t8/sK33kfW/2Vu2/36EzjxvnVMV+T7tn7aS5HjOgzNsKxL3+L&#10;29yNB1bvrT7pxOc++k1c/iuxHuTWzjh53fXV6WesTgwuOLVRvbG4HkZ0evkHEnRi5NWXT49TbvvN&#10;35l/cOm5g71TLK+zTnzwJxp3kEvkDzT+ocbaOOepE6eemLs4q9wn93LHcd7072vpzMYrX71OHPv1&#10;ezU/eeuz9b1XOcQNa3/LN+/J4z1QXvPJtZZD7F7i8mYsl1719O70aqavOHreD0S9jHKMxbfZesyd&#10;O7seW462ej2NPHv27c7yifV0Lpgcc/3KEbvyge9sIvvId6/pSd8Lznbss4MHjGO0Z5RnDY/c2v70&#10;kAcOl9rvNTE19LisjXPG/7F3dtuNHDm3vJl5//c9c3Mcasc3YQyyWKSo/rE71yoB2NjYQGYVSalb&#10;bqspH71qfgjki5pCxlN35olPHLmPrL0e8WZ+61utLS9W3smf/YhbT93VmcKH43NJvC00O4OcDTP3&#10;GYsuPU99qy0XzHnmGRi37hl/1tsHjUczysVyL+Rj1fUeGXe2YvpqyhMnJmdeS77+Vicmz/hVWx3n&#10;E8OCedHDnNhWM2exhl8ehe97pbVacPx5oSdHC4auM8ppXp1HOfNYVuuI+Us990B8WtTNmeSyN/bP&#10;kofdlr2abw2+l88kNfMvH/1lwPZQ0znJ4XtPsObkaqszfeehltUaMWuaAzM/cfmbtWbLFZOntlYO&#10;eTHOj/MUE1fDmg0HO+HWaeURe9744vYz1sK5Ws4tRx1ifPPi1T35ctGQI4blEi8Hfy7rxI3V0Jqv&#10;rlxy4tpi1m62/C3fHlv+KzBm4qK3/bVbrjOUJw5mHRix2OTz7Nm7Nfgs7UfwZ3zCfI79l8aIXWq3&#10;fzH/owJryKnn/Gj52sSHox7xacHrqi545yBXvnFn8D1VHjE83zvw5Tgf3GrY07nIUaOm+D/den7z&#10;HE745M34Hedr71e0eDaonxpqkecZJ+aazzv5bYmrM/VbYw5MvvnmxLRXOTlfbXse7cU+OANeQ53T&#10;/WGLt/Zn8Dsn8xD3EmP/LPdi3YzL+Sh48EUd9aVzpubUNMbSF+vzR8xF7PfMnW2rtZc5Y+yGNX/X&#10;7wx3a+jtfjarjjnO7u68k0csplWf2PnF3m3Rtw9W/9k+1LG0rVezz4qfk/I6R/fs2U7dctp34tXX&#10;/xXtfH2e9jn35rlNPrj3hZr6xBt/w076aPwsi7l59ub8zAfm2Xom4j/L/N9jju1svkffqx6diXtk&#10;7DNHre8p3sMrvS2HZvXkiJuztxZcDjXyWk/eS1wLXw0wdc2/0/7llyc79FWTbkhf66FT/5WDX813&#10;lXPOK85nco/0Z94zAp+5O3PwcM+6V7Q2Dfo7n7PAmxi51pt3DmM17thNz7rm6tPHWLvViJ3srO38&#10;j3JXeftNjvi08Li6LzgbNmuN7aU94Wqax4LNuub15WwacrDqybNOjrhccWzPoP7UsEZce8JnXt60&#10;fQbMbZg57Z1Z5V7Z6sCz92n+Dd+wq57NUTt7Gnee1uj3M6EzbJrNU1+Oetj2Nra2ObHWysee8pNv&#10;/C4+Op1T/dpTL+rInfLVOPmPamfenujN3KnHHdwz0E7tGd/R/BGcns/Wf9uHNeTcf2u3GvMb39xd&#10;a/+7/Kt5ThqP5kTzFV37VX/T6XtPufrmjbXoVw+cWEu+XHy0/GEEbvnk5YPbF3+uYvCMW39VM3Of&#10;jU99mav70sd6DvS2XlvMvXXGYtO3hxqeI7FcbTWbn/hV3Jk33qmX3Ed5eSc7+9/Ra83kN0dP8hNz&#10;ltZOnjlqT/XqkJcvphWf+uSv6qzHqlHsGX/WE4vxfPWq7tW+nb0cNc2h1ee32o98Z7RebSwY1v8N&#10;qXFfkyd9Z6OGq/O3Brw5fayzYf3lHmubQ9+fX8Xh4atn7B7MUdcF7qpWdZrffLFpq91c+zCPF7O6&#10;Zi3zzAuuPGzz5Ig9J3Pyyc+lxsRfiWcf+j+znNc/1EfP+dwXet7fasNj3+3pPJstT+32qjb+zKl5&#10;4oHPHmCnuuZaB+4S1zqT+ZOVb57YObTkilvTvPVX1rpq3Z3TXtT6DNML3MvYGexDvjXyzBP7XIGZ&#10;/3D+/EJ9cXtqy/2s7wztNzXp+2hVp1xn9rVCzP75S1V8cWqIxa3DusQ8X3M9WzA0XHK0cP0LXTji&#10;2llnfNqf+Vq4nclaerDff//73/+Xn33Rka+mMVx10WFhzcvXgpvTr7V3dfE93+qrY19jrT3Vmjj5&#10;DbNu5p2t+ckxh+7kG2vlbrZz6WP1p8Y885lvDzTMa4vBFddO/anXePPRUcs9TN6cgdh7C5f6U221&#10;4MjT2rs8fTjVxp9Xnz+1tLOHOLba4uxJPWudZbN3ONTJs++mdYU53+SAM6/6M3833vTFavG92lOM&#10;fhMHM0+OMybWksfv+3Br3F918cXRIsZ2Gbeuef0tT23r8eHJZV5WMeOPxB9fqCmv8/ZzC9zPeK26&#10;9qumfZzJOeVYI25s/rd93wn0jDlnYzuAiWvh4LPqW6PluWD5OrHGvLU+V+JYclws6rbaj+QfX+xj&#10;jLUW31ot2Fet9n1XD/+MAG32wGvMi5jzxZKX867eX6nj/XB24+1+Xs1h3RVny9nX70/heIbyiX1P&#10;w5djnvdB82DeC2fq/RCbGmr9KOs52N99GvczQAwrr/tqXl/98qztZ6ZYedaq9YpFV03tfM9pn/qv&#10;9Js17U/OZ6TPOZyeBbnmq6ketsu9Ffs7+K/ua6sTw87zm2dV7pZT45HOrH137JybbnPM6azg5sB8&#10;jZtHq/6m/Sth7vVXmblnz+eT7wXsw/cGsWf25DlorSVuz5mXh4U3uY3Lnf5WW85V3/Lu+n/55UmL&#10;GMJGjwZ/lFfzZ7NfMffU9Ayf2Tsar9RtPdCZM03es3lne6ZOrrVzhhnLB7+zh9ZPfrXKe8ZH49Hs&#10;7+jTmapXH86jWeDMGjDWhoth1Rab5/lN5dvX5lpbjr56xPbQb04dtZtTCztx68qRp5Y5+08N8++0&#10;9Ohsz/ScXOd+db55Dnd1nENr3YynfvP42/zlVFeu1tyVfYbrPNRsM1z1eZZfra1f9eq37l3+Hf0r&#10;DrltD6/O1171X9X7UXXOru0cG2bes4SDP9ep9oTP+kdxe9anbsab1h3OVneFofmu/bVPz7i+e7An&#10;sVjrncucfDn8wAHmBV5Mnn/AUR5+f2Ahpo+YXH8QVQtL7s66y9u0Wuv+a5nzFKNnTm30wLyK49tP&#10;HphcLHhznzmX9sNnnfrP3Af5zy/M1aVGsfqT39wdf9N/RbPnaN9Ne+PBF9eq4X0yxjpf9Td/aqkh&#10;Vx01wU811rZGHa2cWnI8V17EXuVNf+szOcR3eqM1e7bO9xd4vgbsby3WyznQKM95xORpN765ae1l&#10;DTFzMp/zUsNfDMghxu+iDozLvZHvjNaLTaumuPri1htPfePmwaxjLrXBnFNrDquvprE56jkf81j7&#10;lgMm/kFevjzKW/KI54zyn7Xsx4taz8W+WPd2RxuutfC3evXKU7v7sdbctNa3ZnKIH+W3monZa+Jb&#10;3H76rRejtrha5DfcfG21ir/L3/TBrmbs7H39Wcdsm+67Zt50tn7MecLR4HVB3v3gz9gc9u7FmXD5&#10;l69qVHvuwRx18LX68KvjrFgXeXGxWvPFTn57TY6zgsvDdxZtc+S7qsE5WVMOZ1AcPa75fgZHPfme&#10;H3rUiKtvDTzWrDc/91Ada6z/ELrxZWq25CrX3q3Bt84z6/zmtFPnClcHC2/Wzjlm3u8x7AG/mp6/&#10;eeuJxewxY/Fa6uFhPQvyp9qJW6vmzIurecq7j/L1Z0259gfjkiuuRav5atjnWXtHo/3R73zth1bn&#10;4zU7+VOr9frlzPnMgXOviXupsT0H8MSxXCzr+8sO5tTDOgt8fGNz1pAXK8c+YHLgUedZWde8GmLw&#10;1QAzL6YG1iWnMbXbhT6X/xGWtX52ogFmP2cQs4e8xptPvctext/Lupfv1e9On8/M5D1pn+pt59z7&#10;0LqTzzPShSYXeLXaC78568sRqz3VlVNfPXvNuNx3+/Y86fovd/s6g+dryzln7QmfvJ8h9v4zc+fG&#10;vzobc615ZT/qWDvnKA7X5xjfGa2pNQ/WNfs19w5/9ntFszOe9E747Fet5k74s5zyr3zmpSfWq/y5&#10;H7nlXPmtx7e+OBgXi+fIz3F+QRqeMTni1ra3GsV++/dOwDPVzrMkNofijMXudfuxLGfH+r7VvTkd&#10;GJy5rJ/4rxRv+/2V5vc9wfuD5fJ+mr+7p56HPpbLHmjhFzPe+shTx5l8H6sunK4Zm7PmlJd3Zf9F&#10;sUJXxFdyVwfyit67at6x37t7e9TLvLY389G9ocY6zmbWNj6dXetPnDu4Op0Z7M4MU39qqF3eK7qt&#10;16/2SbO4s4m1Xk3sKQ9uDt6pnty2Wkt+qy9Wv3ricx454HDkideSm/M0j6+OuPzqTk658qwzN615&#10;LfnOd+oxdRq3Rl3nKe/Kl689cU/6rZOjBrmJkTvh5OBXE+zZZX17168e+ClXXv3y9e1ZHv7VXs29&#10;Ujv72OuktfHF3IPxM5Za9zHr7sxi/aPaZ2a803f2uxNvM9ztddrnnb7v4jAr17aPrYdcZ7+7103r&#10;q7DvPZNncfcM3fdpTnXMa6nDN6+OeOP623zVJC9HfWw56M1v/MuRyw8J/CUKFsy/UHFmeZ1v+s4y&#10;ceKrnPzZw97+AEMen8sctpe9Nqs+fHyt/dWRB47vRX6uYq2bvEcxtfaHO3WJ/SETf/ZqvTmtusaP&#10;ZrmT73zyJzb7OffEqbd2y5E/4dZhez7UuOwrt1r6WjnWXllq5Guv+ObkUu/F7F5iWurwWdZ+BDe+&#10;qIFtrXpI2Be/+BbDVbP5autjH+mhIR/fRd2s970Jjnl8eOSYTS0teZc18uds8qaF50Wtlzx7acH1&#10;28O6YmpY0zp57qsxvlw1trgYvrHvoWpq1SKmr3OJN5415bziO5u1z+r3X85Ay9hnVt32qd/9itfi&#10;czmXOWKuLVfM/rXk1Sk+ffT7/M/8Vey81htTY+8NU9Pc3Etnh1PerCVnL3NXVi3tFddc52udfYvh&#10;i1v/yMLfaqqLBnEx63y+HvW5m0d39rG2M9jfHLZ1xhsPzPdW5ve1VB8t30/Q2uZyns16Lv7ymT06&#10;I5quaohhZ9/mqPH5Lz79aqPnBa8zWOeMWLlicmrV0Jpjz75fkescasOxh5acuLzm3DOWRa72I/gT&#10;R8ecGubR7jJWrzl88nJm7pUYrfaqvs9e53cGc7N+zoA2HDQ8K2JW+7ZuasqfNeqedNR0BnWxaprb&#10;tOXJrZ4+uZ4Pempi5ypW3eLUqIGvvji2Sx2sfvPVArcXduZa9xW+82md5U4vaiZ/w05aWy1cn2XO&#10;GT0vcvranhcYNWBYfrb3XpFjGX8E4wt19IajFhbcqyXk1DWPtabc+tYUq48Gc6h/0rPXrIXvPtWQ&#10;iy7vv+6R2AuufcXUbk4MTZYWH94/ebn/nsnVeXhfTpzqqI0tTq0YuJpyrCtv6+czs+XA1N50fZ7I&#10;+QxNHevsYzx5W+z+tBvnLmbfnsvd2js83nfs4euIWAyN9i5+R/9Hc073lz294/64v6nlmc3zMva5&#10;0qLjTGDy1Km+mBxn+Bmts74yG/v7TP0rPZ+tYcbTffCevXsf25mI1eLz/LPwOydxuXC2vbQGzu/1&#10;3Al4pp411d6L09me8Oc6v4/d2asqrm0OXxyrD87+iH+2fTLbs8t9/ap78V6wb+8J2DP7se50FuJa&#10;e/Ws209fXXn9/gQMXjXF5H+1/fiXJ/0Gw0Ecvs19E+4HO3lr5LYWv98cwGnemqkhPq28TUOu/eRQ&#10;ow9HDfmvWjXVb4ym8dSfuPOW54xqNzfrm9MvRy1yxeU2v3Fmfs605dXe+pk72U0PzL5oNhZXj/iZ&#10;dZpx6qL5rPacw17Vma+99oHf58O9q6uesbpacWxryVsrXsw6c8Z37Na7dTNPvGGtqS+X2Tgb35fE&#10;H9nuqX576KMlR11zdy31rN7H1l7pm1PDus6CrnlteWqI3bXtQU112kfcszKeNVte7GqmOcfGnRzn&#10;q50cdU64ea287o+cuLxpJ9+8sxFvHPPqa8XV8fknhiPP/GbhTJ3ymqueeDG1Zm7GrWkv/Ec5tMrR&#10;t8cjjVO/1k9OY/rJbW99uXAmT464XKw5fPNgXmLku8Bba674rIXfvDV37ay3/+xzpWfNFcf3ybu6&#10;ziWfWKx9zBeTC0a+HHLFZ/yR/LPOmcEmjxhdrDles8XExdDRx/oez38lPntVlzqWtZvuxOR+q/zr&#10;V3Jcc4ljff8pBt+6aavVnHM1r05zngU58OZaK04PfWuw9q5fXvNwXHLUlac1D5+zIS4mjzy4OsQu&#10;OdYam68emDr11W2u9eTliGMnbj04i5jL1ftRPfw+q/KnVav6csDUMU9O39rJ74z4PqPyrFMHXGxa&#10;c+yFi7x1WH3r7KEtX2za1uqrO7n2ZJb+YjV17tM5qZ391d90yZVPL2Pn0apDL5c5Y59/OObUw9an&#10;Rgzrap18c1jyXPTCWluu+JZTSw5xa5ndc5WrjjG1Xs2BsdRrDtye2NmDvHvC95zVBOua2s2dfGqc&#10;zVng1ldXO/s3lqMGVn2sPjjLPhMnNl/9DzBfWtcazq1nh0Z15Lb+9Iy2ztbWkcM3njOjSa5LPa15&#10;441bDN8a8VnbvDkxYi5ic+qcrLXkrccvTvzMonbO4DzVLSbeGegJ7j03dhZriKkj7iXPnPG06jgP&#10;ebA5C7ha2D5X5Lqco5rkrZfb58ieWJ9xfP/3gPgsrH8xPvXMl4vfWA4a4mD0bMxsj9bcn/xtrpmj&#10;Fzwv+nmmcxZrtfbtvOa05tTX2tde2mrCkadOY2qYkcUvAelbR55VnvVw7flB+vML94M15/wz/X89&#10;1JZbaw/sZ5ZngYaa+OLO3z7OLU8ucXnELM/sW/RfbWJ7yiGuRn3rrcPSGw71zkHs/RCT55nCh8dl&#10;zhjbHsbw5KrDMwHmgute1Jh5NbD6crGTD8aS2zrmYIa+xq3v3N8Uvn31bIrpb7XoiMurbR998s6J&#10;Dz5zYpu2GJypgx7Lejnab9m/nheY90xtedSR2/TMeU/hUQ/uApv15NSTp7X/zHef1sudtebF0XKu&#10;WSNn2vLcT7HJlzNxarjI+7rynLCenainUXoAAEAASURBVDNuPU4ca+hp/2l5/rs2ffLi1rfm3f73&#10;6OHM7stY6wzk8Y3Na80TbxzvKbnJnbEccexcYtrZs7jPERrF9cHhzEV+6pZzlYNnvfuxh32N5WKr&#10;KU9MHXjPLrVaB+bZoM09Itb+5z//+ZhHjrXUOZPYz26v5j2dzSt7Uot+W8++R5mnxjPnrMXB9JkF&#10;39g+24xytty7sFd7dG78TUeOufn8vWsP79Zx3s4vxh5Y7llc7mdnUU+d6pLj8tnzPOHUJ/ZCR82p&#10;ZY/acoqffLXNP1tv3c9ie3+Zae7HGMvV/XsP5l7kWKsuOJf41Js674h9dujrvFtfZ5o9uxd9z4zv&#10;vfRn3a8Wu7fTOfys++k99b7650bM7H7kbfuQo22dfM+HWB9rjZj5xnKqNbHm8E95eY/y8q7svzrk&#10;FVEelovmYld1M2et+Ksa1tdW6+SX/5V++7fPxBt7Q7XUzXOWj9Uvv72sL2aN2IzFpy2v/uTN+Go2&#10;uNWqP3WMNw7YPCf5j2z1Oiv+1Gzcuqse8loLX/zRh8esa+3sC5fVmqlv31nbWA461ZKzYeasJYbH&#10;KvYB5MtVLrT/04Df/nN/rcGX6yzmn+1r3bTOs+Fg9p95Y+Z3Fmc0lnOykzfjU9078fasTw9j7ezr&#10;fif+TPwOjat+zq6dXJ+/OYf8ic/6RzH1asGtv8WP9GZevTmnePkTI+431xt3qynvVX/O+6rOozrP&#10;/9l9WIf+adYNF6Pf7Plo1vLrUzdjMfs90t7yz9Zu/DnXxtl6FztpTLw1+qd+4mjgN5615sDtCWZt&#10;+ebB4PD+YX3fS+Dx2hLbNNSanGrPOnuJo6GOmPW1cKzVyieelznt7FE9OOantrg6j+wj/iP9ORd8&#10;NbXM4H47j3ltc1d+e8Cj/q6G+9FaX4vftXHN07d58DlPZ5tcdabddDfOxB7Fp/7gzqmtVufB9yoH&#10;nz9I4PV1ym+vPero72zUztW8OXjqtdbe1ZELT1yLnvWzTzn2vbJ+vsuxXmsf89O2vzVwrOsvg8za&#10;LVbDejhgnBuzmhef86sprzrmrIVDXgtuXK78kxa4Oawz4aM9Z5E7e8yYOrXUuJqlvcqfup+Nmd+9&#10;1Z5w+pFjneaa+MYH4zyaMxb7aPLHF2KxqV2O/pVVR1su2KYvttW0fvOtUWPjiJVjHTn95q2pbd4a&#10;8sXLn/7kVWNyt7j11tbiy8E2h97Mg8Gzhpg142/oX7+q/Vf0OqLGOuebvcTlTUXycny9837Heycx&#10;vppiaJCzdmoS0w8+HD931LdO3HjOOOOtz2cw+rKckXnsae4z+rNWTSx9PA97OguWswPvGcGXa64x&#10;Pn9pJI9ae6JJnquYeK1zqeO81prvbNSzpvY39P1f7cNMXeJgM1cefrkzN/Nwy8fnHIrZr1zPqPrk&#10;weFzqWEsVx1t8enLUct7j6b3yxy1kw9vrg0rxzxa+NU3tg918k+++erANSYvpxrmwVjyJv4t++0r&#10;uWpZNznGcqem93HWO4P1s458sfrU+NyAc9lfK2Yeaw3vHVw+A3I6ozrOt1k51Lv0teI/q3VOz4Y5&#10;wfzFXl/DPSt/6ZH9z/8tqXrk8I3RFbNHrWcJ9nvdO4Ge7ayY5zm5xOVsfjH4U8Oe8LZ8+dXy/bbP&#10;HFrlbPHEqLc3ORaxl/FH4s8v8uUwI/5cGzY5r8b25hz01drO0dxvez4Bzs33qN47fJ/Dnq18aqyr&#10;ujVi1RSbHPFf0c69bPv9mffl/FpmdQ/Fvuce2rfPoTM03/cC8Obcy6ah1j/Zelbe77tnYd3GN4fm&#10;du7mt9p3YfbY3p/cq3b2BKfO79/knd7vZv2vGHNe7vNXmL+zMjv3puv//b//93/vA4/25rPSejEt&#10;ufr2x4L3WZk8uWo0bk/wU668z/ofvzz5bCM3hX221o1/dvDvUX93f57Ho5k4K7naO+fXOs/PeuNH&#10;vU/5R/3pA6e89j7pis8Xo/g7bOeo/4z2PNvWXmluuXlGM662fnXkO5M5cWu05GfOWOv5n7QmTixm&#10;n1p1sZP3bFzdZ3z6bP2r4Zxg5c4ZW/Osf9IqXn/qb7linXvWGrvP1pEDv1OvziM79eW3R33zWnKs&#10;k468d9j2sO+rutXaNE76V2ex6Vxhm9ajudQrb9ORV9ua4s/6m848r43zqM/UeMS/m2eWd2mjNfXc&#10;a3uIMaM4lqu50x6s2bgTm/FJc/Jm3FlPGuJ39yH/Fdv5rs5jasud+KOYfrPWfWrRmH51zfHDgguM&#10;z+vq+wcaYn6eU+O+1ZpWXS15ltZ689PKa42Y1vmJvaojT2vPGbdGH458sSsLt/xH9eZbM/VPuYk3&#10;ri7+1aKutXAf1VzpmZua4lp7+MOqfHBzcLf51PgK2972187c1t99kINvrN2wqQOX11kv6zfuxNrD&#10;XOvxucoj9rVvjlq55qhx4YO74Pp+AUbcpVY1mr/rq4s9aclBUw7WmubhzNi6ic/YWnF7ERebeGM0&#10;uqzTOnc5+OaxcLgXcud9kKsGPDj8BbpaYF7l17cea69i4mJwWM6InXqPYrVO1nose+reqWEGMJcz&#10;neb3HOXX2guM+mrgn/rIs37W2qM8fXLUEW/rlNtw+z/S3PpM7DRP57Zm44p1JvnY6sgttu2v9dNX&#10;Y+KP4s6nBtZr1pfTWvzGs+4qVrMcMPVmfsatqz95javt7ObN+Qs4aOKD+1nRPvhq+J5jHj5Xlzqz&#10;Xznfy3du90XM6xzrfK/Ogo66ankWxPaopZexNcRe5K3ll3zE1cXyr8jD8Tppus9qglmnpvX0YonD&#10;w8fOBXfDJ+9OPHWcw1ri7qW4/rO2PeyP1d/0rIGjj9X3bInnuclRlzz8vgbtT85669w/MT7L3LTu&#10;QWve2BmqMX25WOrVcC755uRZZx47lzXuaeafidvvmbrJdX/gam5Y82rIJ6amsRhWXN35Xkqe82XV&#10;9szxufrcfBT8+WXr3/xX+e7tq/Qf6Xqm8JwFzDPG53nzjLGelfy+rsSqN2doz/qtpaa5qfGrxnOP&#10;d/ZhzbPnAZ/aV+q3XmLVZP4TPvdW3szdid2HlppqiotNTfPg+CferPtMPHsQc/l+5GuHHn2dfabn&#10;372W8/Ne9jw9P/Yvh3M2FsOCW/tB+POLHEJ7zHzjn9lnL6xtH859hyP3Z7Xu4WeZr/Po+2wScz98&#10;LvG9P3LZh5h7mrH4HfuZ2jv635vjGb6zbzU9L++HMf3KO/Xf6k5ccPVbh8/Fc+JnBDy56lljjBXb&#10;+OhNjdb+9r//CXA/vGd0r//MNNZpvc/E+tUD59ny+SLn8wH/VFMN/I03Oe+K//WoGXk3PA/iUe27&#10;hvxROs/uz/PZ5lXL89w4J2zqoqHOlqvOzJtznlN+8ojtqZVzZfti2Hh+cG+5Oxjzu5c7/Luc6j46&#10;IzVbA9Z405jnuHHU1k6OsWdgLL+4/uwrl1ovMWuMX7Fzplc0WuNMp32Yp4bexCdudTff2aupLnbi&#10;YtYRP1pqaGete0DHnLZY+7Sm+Ct+e231zk0Ov/z6W+1nsW2f33OG7p29dL8z99m9Wn/qUVwudp6R&#10;c03cGvPWik8Lrz1bx/v6SX/qXMXVvOJ9Nuc+npn5GS7zfa+9eBZX90fOtJ5D8c/MvelV+6v8ufdn&#10;+mwz39ErxzObWsX53oi8FzNOjNgfIsy7F+vQ9AKzh1a+MRZev/cSK1cM60W+vrF1M3Ye7My1pr59&#10;i02/evrlOGP3SB6869RLTa11G1+OunKNr+yslTs1jOHrw7Vea32tOepm7cTMY9tLDXTlgE2OufbX&#10;L7c6+NWXP+2s3/Jgj2ZoHZpe4jwz/Gsm/uWms226YnLQqB6+z6C4tlwwllws2nLNY+35UTC+PMoP&#10;+jFsv0lyLqyzyJc7Y3C4vp+xv86qpvWNpxZxMXUmppZnaaylh+ddbPPF2qMYOr53o8uSW9t9wZEr&#10;37w14O9Y6mrRrP9qD+Z0VvS4uho3b81mZ416co2xcMWts48589j61HvP8LvkgdUntg++a2LWYM3V&#10;t+57WPs/2+vd8/ZM8O/qz/mJJ9a9kVNf3N7E1haT96xV61R36gFOrfWTR1ysz6nvnfScn1Hlkff9&#10;DS18+Gpj4bvkEMsx75xYcj9i2buzfOUc9pn7nXjPuFzvBZj3zH8xTZ57Yh/w1cY2V745azwDOcZq&#10;eQ/Nq1sdc9Z+xk4tYnpxBp4J+s73aq/uY9OY+p2LHLP4i1nWy9GC43vJ837W2q+Y9VhwZxYH65mA&#10;w+HyX94Tw3Z1xuL1q11+9+NMYPiuyXcuOVr506pXHTnmjLHoyTVv/KhXdfCtp+7Z2s6h7tRB39m0&#10;cHmerHcGudzrPhs+D3O+6tn/ZCdXrYmf6idu/cS/MmZW+tp7zu6Zkec1Md9D+UV0FjwWzzyLGF9t&#10;rL3It8+pN7x/4np0Hp7lPBtx68n3nCf/UXyqnfqNN18dbTmPZtjyU8cYbn3j9jMvZjz7gMuZubsx&#10;9dXH9yLna0WLbt+X3jHD3Vl/RV7vj762+/FMPXvsxMrH33TkUP93W1f7/VX2+jPuwWeOM2S+fi7i&#10;i8vDyvsZ9/Mx8E/y5dXzuXr9qqn97FavdMg5C75x7am/dac8eDn62qu6XyHnGc1Z2R+5X3Ex9ztn&#10;v9Iy5/Og5XsRfL6v9+cpuZypvO18yZW7cd6F/etZIQZzwKtNPKv7K/Ddr2fAzJ7FNr98c72papRj&#10;Xqv+xlETW37x5tTQ+qE5+VusvrUb54Q90+ek8ZU4e+Jij1r6EYsRd+/mJm5M/s6qprXWqTE55Lfc&#10;5BnDxbfGPubtN618edrJa0wN99tacl9x/7uf9uosnbd+OdSecuV9xj/pgzf3aJZyPzPPM7U/oucz&#10;88llztNzIOer7DyjGX92rqk399F8/cl7NT7Nf9XrKvfqHF9d19cf87vvz+7FevXch7gxFswLfmcq&#10;b/rVah/wxrNui+/0PPXb9Iq1TnzDzN2xV3u8u5erM7rKMd+c31jb+mLiWD4jZ25i9rLOs2mMj87E&#10;5GLN2c/cxIm51DOWZ13tlitW3zoxrDNh9eHJ8XuJmVdrs9Y2V6w+usTtTZ2c2slR/w6n3Pbb+qtH&#10;jT216rxi1aids6Db/jOWr8bk3p3L+skHP2lao21tsVnvzPLhls8z1qs5a7AbLobttfEnt693fTjO&#10;79zG6vuXg8bOaCxfnFgMjrOJyXtk5atx4strnhpw9mleCw/fy1hLDevU1/wH6U+eWtYQ+5dFWnPO&#10;BodV/AMIBqd5a61r3/KsEytfDXPOAcc6/LnKI2e9tny5V3rwr/JTF66XveB4vs2Bq61Vj9glZlwN&#10;MGvNb1Y9tdQQt2bG4lhy1hfXV9MYW2zTFkNXv/Xv8tXGugd7YsXk2be4Pjl9+drm1Kilzlrx1opt&#10;9sQTx05tdMB4/maOeGJbXzXsI4faicmVs+VPOd/vzV9ZuP0FSOLW84slxcwxsz7WM6sWfXsunp2Y&#10;1vmIr/Yp77PWHlivz2pa757sYczewYyxXPKs5z+yYInLkT9jeNwjce8FGvj9xaD2x7dH+4nZjxzL&#10;991v0V/vK5h15t9lmYOlvrH7JdfZzIO7rMVueXlY8uXUl6fexgczv9VyT1hYfWP4vkbAiMupHr4x&#10;/eC5P16DLu+/OWr6LKoBX4612ObF4bEmH645udPOGvJbnX3VM9ZSd5Ujf7W2nvDVvFN70qhO5y1e&#10;vxx8dcW1Pgu8RxTr/Qbnch9Y/as9bTnq7LPlN2z26ywb/92Y/Zzd90Zwc/ScMWdIDXzO2dfN5BF3&#10;UcMC97UrVp51W668v6vv/n+V/fla4355z9iD+9Ca04o/u0/r+llWDfP2ae57+s5hT+bpc99zg+O8&#10;Wur11fhtzyfg2cLg7Dx/zlB/5qo2z7o15f1dfPbHnr08m9pfba+9hz/D/dtmENN6xrwfgPF5ur23&#10;zfcL67Tdu9g/xX5279TP+3F1dnf6ydFWj17tV9/7XA4aXGKbZvXxfYasA7tTB+9nXn+HPWzn22eg&#10;efB379leWvrh8+z1uZlzNP6R/sf/trsDzANyY9O25mf12Ytz351x8ud5VEeu1lz7Nle/XH3txtty&#10;8rTOamzNZuVuuVk/Y2vA1dk45MxbM+1WNznPxOrZ1xgNsaknrjVvrVb8kX3Eb372VLscsWmp9UOu&#10;uVNt8frWouc8WnnE+I2tEzP+Kmv/zuKc9Nzm2DC4rSO+Wht3YlufDTv1gXtH81T/TpxZnp29/a1n&#10;P8/oVONZv33o+67evSftsc33KE/N5FR/05xY6+/usTzqt57Vbc+NS37i1M/3osmp7jt893I1+ym3&#10;9Wde+dqrPVzlrN/6FINXnbt1asjXimPFqt/8K76ad2tP/BO+6d7huke4XMabXrGNt2F3Zjhxqrdx&#10;zGM333nJtV6uf3EAr/nTDyDqkZcjVos+r2n7aMuZ/h2ONc5KDb6x+ZPdeLN+48zZ7Iud7132bk01&#10;xcHUoaacxvLVvbJyq6WP1UcDbvurK0ctrfjkGddOLjmwas0Yjnn8R2vr0ZpH+XJPvvOoRYxvTB0+&#10;zwCXv1AivunO2sbWgRU/xXK0rbc3M7sPrTnthlcT3sax/hn7SNc+WrStEeN9C0zc/uZ5b+r7D/li&#10;1sJXQwtXHOtFXlzfmBpXdfS1crTqaMW1zEwP1rRyiuMbN4/+nGHy5J/spn3i3sHVO81R3PMRs3a+&#10;9zbvfovVb95zNk+un43sh1zzcLiK6WOr3/Mg56UutlrVsVY9bLnmax/lyz35zjDzd7QfcU7a7YUG&#10;C/tIr3XTt5d65sWJt9x8tuBd1ZB/tFr/iDvzs5b5uJx95onJyZHHZ5S/uFeN/qWXNWpgwYyZTY05&#10;J68lVn/RZ3LQ+R7LPX+PXu5pWmfQOgux58nZ65M3pxZn3/M071m3lnpia+v7PtdZ8NVrb/y51BS3&#10;rnrmnrWbthrmfAaJ8Vn45uWLYx/NRq37UMcatYnnxVlah+39oW9fH8wKx1Ute5ITFyOubx4uuHl9&#10;cOfwXltPjtWY+qvVPHVoqm9d9cCIveTUqjnrxMvFLw+/PPzmJ7/cqfsothbbe22d+RmLd67ef/NY&#10;OVguMM6XixqsHHzyzMJqPbE8c9htlbflfxXM/XNOnsmc3e/h4HJNrmfqv0DpeVtXPfsV+yf7Pkec&#10;S5exr5nm8M2f8J4zPU781suRX43y8OVO/BS7T/PP1F/VVufEm/gWV8cZJ0/8VaueFh3vL5gz8Prx&#10;vc68Fk7rX53l71jnuXiO3SPnad6z3XitOfmv1p30fiTOmXDxfHk+7I8z+lXXz3Z/PFfPk/m8PH85&#10;zo4157NrDh3zav5Tref2jv33fE967XeHX51ZS4xG76VxLRozru6Vz+uaZS+fJTD7Yn+vn/sE+uw8&#10;mrTc+tQ9el8n7/ftPh/2m8/J1Jb3vez//MuTc+DTIHMjk3eV3zZ9xZ/ad+Nq6rc32IxP2nDV0G7c&#10;6jU/e5mbfLW15LmMrZsxeLH61pxsZ6DO+JGGvJMu9a9qPKo79bzC1ezc+uaw+ne0rjinHD3tgXUG&#10;+cZyZizvZKu/cdQlV66z2M/axtbK9c1QnBpz1n/WVnvqz9zdXnfruvdH2nc1q9PzFy+G5tUM9pwc&#10;cHPq3rHP1mx8Me2dvq9y3Hd71X9V17pntJzF2mk3rQ2jrri6xSZn9jJuTX00G8u/shvf2ayTM3Hz&#10;dywaj+rto526j+on35i6ataXc7JwT/yJG59qzJ96PcJP9eCPzmaewdbrDoe69nIm7aY7sUdc9Sdv&#10;xupO3Hrzd2xr8KvZHLh/6Kju5IuXp1615GHVgKdvfqspZo115uypvnr+8Gt8stXRh+v3B9aZaz9z&#10;m3Xe8tEQp6Y5YvPllDdnaH19ak6r2q2p39ryxeVqxbXug7i++Su79ZPfnGdhbtpttg1rXfWL3/E/&#10;U3vSR3POvMU8q17WyOs5idEPvjHW+4Rf3FjrrOqWS47YnBYc30sta8mzZvwN/fa1usVf9Z/VY3be&#10;U+b7gv3RU1NrDuveqcdnwav9CP78Isd+xnLsZ1yrLjX6zT/yqdtqnQHbfZRbnz72t9be4sStkWe+&#10;OWvBis8aa+Vv1s8HteQUR0dt87XWbv3IieOra705cHXMYdvbPHZbcsnjqw23NcWr05ryqwenudbX&#10;P/WYnE1r1s541szYHlf41LTmyp70rmrsY22tPvX6WH1qrbdHc2LvsmpXD2zOYN75mtdvnTzfw/zL&#10;bd874HKB8wfPWJZas546MWfBouEyX2zjyP9qe5rnHX3ZY/V9jwG7u394nKu1zKXmnFEcK68WLftq&#10;1ZixGq0ppl/9YtYVs9c7LPpoz7nVnrny7szk/NZZY9w+5MxjfT3JIeaytlw49hIn1q+tbw222ujB&#10;8yJmyVEDDL+9wFhqf4u+fd2eP7Xk0wOeuL6xevBd1hrXysOqIVbeK756s7a9Zu5OjG5nPPWpFhwv&#10;cDWsxXK2veR3XvvC+89//vMXTfupaXzXqj35Jz3xU93U+YqYGXgGPSNifLHZk7wcPutaxy9Qdi9y&#10;fcbRUltdOOLWisn5u9q5T2PPdO7bvPjd84L3iGsebfzZy57Tts4ctVzmtNVs3rrNtsZ89fTNaU84&#10;+fbe9NX4rL3qw3zkuXh9zHU1/+T+XeN5b67OBC7v6Z6pXGPOSD1z2tP5NW/tifur490r/t99vz/y&#10;fm1nC9Z7wLPc+9Acs6sx8R+5rx/V++4ZyPPsnpnXWmpeqW+vu/Xy2nvTOeXloqMWGHwuMe0jHfV+&#10;Fts9ONOvtgfn1n52fu8len5fIdbvw9vPnp6n7z1yrDfWWmf8Pe2/2twBtQziZrSfHa79qvUu/WrW&#10;P/V9llP+HX/25WyL9ayrJwe7ccTltbZ8eeabA5t5sMkB29ZVrXNpt/qvxNjDqXdz3at+68ScdeYa&#10;y9lsedXUb771JxyOteXrb3VgrSGWB15/09nqeZPbVvts+WewOZfxSWPmT7N0zyetK9w+6hOrWTs1&#10;5IPra9UwLsd+U++rY2c69e+szCIfn9ypjvyza+q1F1oz/6z+j+R7Tj1Psc5lnlzz4uVe+a3Vnxoz&#10;nnozr4484skxt1m52Km18b8X5j46l9hphnJPnIm7Z89h5mf8aIaNP7GreNuDM2qv6pt7dtbWTt/z&#10;mZrEYnN2a6pVjLq51AIvV15ryjVvjVZcO3FisWrDBxezl1zyYvrYuawHx7em+KxpLE/b/vKKySOn&#10;j5XT7x/A5ciXp/Zm1bNWS+2jemvlWWsfcDG55pjdOjFjuJNfLfnY8qxvfvrwXZOvFlae1hrsnKU6&#10;5cubmFrFxTb95vTbU+xZ63ynujt5a9kLfC+fzbnHGVNvDbbxR/Bnfj4vcuGgqa6//GKsBrY1068G&#10;udaXO3Wq/6zfHrO2PeH5Byf+gQrnAe65wO+Zdw/Vsk5MS//OI09N9ejPBde/fG3do32gc+oprp5c&#10;Y7VnLI5Vo9j0Z/2Mp8aM7/aZfbeY3rM/sfe7Oea4irlXcuCVO3vDs8fcj7Xum1hfndmHeHLgnmYQ&#10;t2ar3zD7dya1mtOf1n4T32K52mf6oGed2q0nZzx55cs7ceRu1totB0aeZ4DlLB/BH1/M2Zc8vpe8&#10;zcKBPzUnt9ozt8XyybWH+Ozne5g471e+RqaGHLS44MkVs4+xNXNW6lgz3/ot/1H05i/M4Lzfqyd9&#10;3KvbmWchLo+850bO59K8fGz3Iy6GtZbcVV+4V3lycFz1yc28vM/YkyY4yxmw+uzXeeSQs+aj8PBF&#10;DW3r0QX3tVAJcGvkzFh+9yTH3LQbd6uB5/NiXsvcXLzesSzPAmsPsTmDMXpcnoO1WHXtqW3tpg82&#10;udZoydurGH7xRzrWap1n1jWWQ437th4rF+sZNF8fTvWIuWdg1RH3ObPGGE2wXmDUeRGzrAXHx7qa&#10;E8OKa8FaR7wt+K2pv/G/ArOn+3UmLJgXvcG8p37vbsxZg/VfoNR37qklrrU3vH/iYv+u+mLPWM7w&#10;MxrUnjTU9T41BhPXMjec8vDNi8/9mRcvr/XmN6uGtcZaauqXp7/p3sFmffvgky8HX3zOdaffP40z&#10;z4rYzwfPwjMFJ8/1e307gZ6F/u8zet/T4bPn2fpa7/c95Hg2/Ry1himsw7cW//f6fifQ+/FsV+7f&#10;1X3bcmLee+PZG1zOzBmfOOA8b3y/xjrx1PmZ7Wn2E/4z74XZuKfeV/8VyFdnVkc7deb35352cnY9&#10;P+qJu6o5c+V9lf/xL092iNnIHJt6ZblpD8LDeUXrVIM2us46efY2f+eg5aLVPRjPHsbWYa0zh916&#10;i1lTPr6a0yfufakOOVZrieVsOTAWnFn3LfPXr9u81f8r+5tu56UevjVbz2L1raGHOvjiYOKtg8MS&#10;kwNGbXGwucyD20vOzJH3eSc389Vobp5Refj9wHHm1sO5Wp3bOnVmnXlxa8E7pzi8WWOt1l49GzDx&#10;8jas+vhwtkWu3Mk51U3eKX6kb2958xtW94b1G1d7mTOetrOrD0fceu2sb2yNGHpgxdVxT+aIfQ7k&#10;oKMvT+1XbHuq2x7mwTxjMe3dvvC5nHvrp5b7Nr5r1S6/fdvT10i51pfXPP5p39a6R/cgrt3mUbMc&#10;ehnjs4zVALMW/2pZe8W5o3XF2XrIJ8dl7BzGrQUTh1dfHfHJVRc7NWeuuuQa61cDTmM5Gz7fd+DI&#10;x1Zn1hN3ybW+uVd9NDc9e6GrD8+ZwWatPGrULAbuMq8Vn7avT7na9m8f81OLeOPB5z6Rs1+1T3Vy&#10;qtmeW97ZTjXWw+PaeGqc5mrdrG+tPDHn7Qz45OUS3z0j9OBW33nE0GO1t7li31j7/bNejnbrJQan&#10;e7Kn+NQwludsWvPY9iBujTGcXuCc1Wl1VjknzPyd2eRqndV47kVcaw/34h6Ivfdocs0YDd8f3Yt6&#10;kw9XHXwW36db9w359hWM5UzyvmW/4faVh60WtSxmVqe65Izxu6pTvxx9+1SrvrzNthafPW0/u1Cr&#10;JpzG4mLdK7759oJbHhxjeX0OxNSyvhafJYcafXDmBkOXP3CqJr58aqzD9j6j45Izz8M8faxV2xzW&#10;/vj2nJg8cPTkiVvrDHLge1GjrjzqWJ3xG/LXucDcg/nGnoE5rL3M2V98csDnXNWzXgvfSx65asw8&#10;sX31jbHUexFvi7yrGsXkmMdWd+LUkgc3p15z+tjyrAV3ianJPb5a6lkHF5/VHHE56pcnH4xV/jfk&#10;v1/J+fzJBeNioVVfzkfyz7w+PHu3pr7czcJTY+rAdxb11CD29aAGln1x4auHhfvvf//7/zB56MF1&#10;WVesOXx1xbVbjbnPWrQ7G/O7xI2xG9b8I99znzxwL3qwjOWC9z1BnM83ufh8FrAPMPjY7otYLe+1&#10;WtjZAz7LvZtHsxi+PKz94TnP5HwU5It6gW656kp2ZvfduPPD51/iY8E1h56a1mrFy6HeWu4BvrH7&#10;V986Z6OW/1U3uD2w8siLy6EWTJ4cexCzrLOX8bfsf7+XI2ZueDw/zMP88LH0ZVmvBZ/a5MxjnRnf&#10;M7Gu2h8N/vxivbVYFri5P6n/ZyZuDQT9WS9eDn61yiHHfqtDXoz9eB5wycF132LgYnLg4bPQ0Cc2&#10;Jxc7L96HnYMcPj2oZYHVip+wD/Lhi7XajXaVY5ar/KYnRp17EcOKPdLtuetT75lTf9Kgh32okcvr&#10;hb+UJee5Y+VgyamLrY5c5sGX9yHw5i+dY0pf5Sb3s7H7P+11m6VcfXWcx5i8/tRqXJ+a1qHZPuXi&#10;d5VXvxx8cxNvLEdrrz4bYpsmdeTLqf5WI0aNfWfNVW5yjTetzocmnznO6mvSeKtX++9oH+2XPM8B&#10;59Mz8kw5k+Y8o0e68v5utmfEc+b3y+LdL2fkOcnzXLF9/bXut//fE/BcPUcz4o2vzrPnbo1YtWYf&#10;uX9X++p+5/sq58M5epbVFdPePUv46rT25G+6Wz088OpstWAbp5jfp/H6Lk6tvfF/tuWsWObcZpXz&#10;s81+Zx730z2ItR4MjrxyxIvNWt5zXPBOXF8vcrUnvvmvtP/zv+2ezTyUid+Nrw7kjsad/nLopV/t&#10;DWt+870p1OpPnjgcLzji5XcG8pPTfOvmB5p1G3/DqjV9tcSv6q9y1j+yaEydiRE7V/2TttxTHnxy&#10;Tj3B7y65U9v62UP8ZNGppr58YnvV+uYz+dbJNZ72VCf+qP6u3uQZ08detfTlKkaNsfW+qYKb08p5&#10;hz1pej7tv/VzL/KvOORO/WadPKw9yjFfbPqTo46a8jv7rJGjfZSX94p1PmpPfcp5pkf19LHqiT2j&#10;+ZXc3hP6zPlOsfvRusfOOrWbe+TPvvZ5VPej83Puq3ngzs/nyVdPa96zBecyNq+ddeJa81t9z3zL&#10;o2F/9eBZd6qRO62zTPyV+BWtZ+d9Za5natjDqzN5X/h8e6TRPH7jOe+jc72qnVon7gmf9Xdj9Zxd&#10;u9XDJa/dOLNefbjmihXHV1su2KNVrtrFTvUbx3pqzBdTa8PMPWPtQU194tlj5jcOGGvjfsu89ysz&#10;ds6tL+/jXuTl+P2184prnfRRLO9knQ+d/uWFfPDZg5x7I6eGNea3ug1rnf7Go8+GW1PbmXqW5eij&#10;qXbrxOChAc9r8tRqzZzVPurxHiuneuTFqztxarz8eUROYzW0zuGsxlp5JytvzgxfzF/CmFzi8j6C&#10;wxe4XuyHC333Vr+a1hxk/wI771/APwI0yGFZxvjgPA/mnYfcXHKKi2G55jIP3r6TdxVPXfdhzcxP&#10;fPLNY69ykzf73KmdNWq2Vk4xebXyis0aOVq4+L1aj49G+c2D20NrvnF982qS05+5iZufduOJqW9s&#10;bWfC7/ueHCw5L2J1Zn1jeL/Kmp8Z7o/567+6HzV6PvWrK/dObzWcn/cmMXTE8b3M+z42+824s93x&#10;7aM+NfbUVqf9ir/Lpye/ZNZ/fYJffNr6Tsx5tXMm8L5miL3kTg64nNnPXHG4xF7qassVU78xPnjt&#10;R/DHFzTMtY/4nAHcZ6t65atnDyz5bamP5sYxT+2mK9ZasdZuvcFaV44aM2+sbQ9rxLATo4eYezYu&#10;Hx49wDxvf+kWzL8Mdg6sfH007iw15KpjTD8xrTnsrAej5h3rpLP1vOpXfn1qZg9iL9/L5Hgv/GUb&#10;YzTx4VvTeWbPrW/57/K3vmpf5eS823KOW18x7Ilzdxa15DeuT36LP9vfvnds+/uMWddcffPvsFe6&#10;V7lXequnnft9RfNXr/EMPJO5H/Je5ORhrdXO2jvxZ2rv6P9oDv+xDHvk/drPTN6f+TMwLDkuz7Xn&#10;Ifaj9/B36e/Zeq7a4mB8jmK5zHkGxNaJ/bbXJ+B5zbO8rvr2fZG1G3fm7ujL0W66r2BzFmOt35MR&#10;v7v3K/P+rvl2AtwL79F2Jt6rjdN7Kc/7jBZ+vz+f+u296U/+945v/fLkOwd/p9a7D8sbjO6cszdy&#10;9oXb2pnfctXDnxxj7TYTGPk5q/2vcnK09nmmxtorW114U998NYrVl7Ptd+PJP1lq1Jp+a+SAtU99&#10;OFxg4q2r3tQhbr1cdcw33jhiz9hqdl5989pqyxHbOOZq5VE/vxEzB59842qc/MmfM57qHuFTd/Kb&#10;rw+v+zDXuTZs6j+Kq/eI27y9tf1wE6u2vrlqfaVvX3vMWLwWzqtzzjrjqw/79n6nb280u2/wxuTL&#10;JXZN3Lj1G2Z9LbytTg55tcR+ZvsVs3pGX6E9z7L3YuacY+LEW91p3hO+6T7C6HvSm3jjbd6rXq2F&#10;1/iR1tWMsye66rXH5L0aq431Uqs5sVryzjTnFIevTms/46tnD2M1xY1PdtbJ617E5E5rL638OxYt&#10;6rbaDbujeafuDuduL8/jxHePr+apmz2Yf2In/eKtezRX606+Gp4ndvp8pns1v2mar4bfE8AvLlcd&#10;c54L8VbL92Dk/AtA66a+OuDu017a1op9b+ucnQWMq/sXK89Zq0FeDtY6LTXNqyEOr3k15KkjZ6uT&#10;q6WGpcWnfmqDu/zDo9aQM8Z2BnNTc3LgiWnBtjW1Ng6YPGbmYrY5n1jv6Ulv4s6JRtfUgie3PHvP&#10;+nLqw3NP1pJX/0rnKtce+O0z57b/ViNm/VarvtwrO+sn1z7ip9nM37XoqNVz8746l7mTlcez5xIz&#10;rkXH19fkzbh1+nLQ0SfnfPK0cGZuYuTlqEksT0yLNufE54CWnGdH3lhda+CQ85IrD3xb5s2deI/y&#10;U0f+HWvPzo7e1CSWe0f3isOz8qzW1l+ss9vX+e2Dpa+9xeVjwajzMsf9nRgxWi71wFlq6X+Af+L6&#10;38t2NuejN/hpzjmbGuDVwFeH3HwtGGNZ5VbnI/nnl/a6wuWhU632aH05xfGp4bWvzy8UeN+dnZz3&#10;XC1i82L214pjwVwzBm++PLj02fLyNrv12Hh3sE0LjOVc2uqJYeWT1zffGv15ttT4Hk2dl1pYfTTU&#10;BtNX+45tjb76xtr2w5d3p8/34nSm6Xcfnad4fe6D98LXBZZLbfj41mGbN2e+ff9u/rZHsJ4Vezae&#10;fs9DLc+vNebK128/Ma111VJfzpVtHbzqPaNz1cOcvewhrhWH5yUm50db98Ac+D/bfN/7fHoeW+9T&#10;3nPDell/qjH/T7KeDWfixf7B+Zz1PVzMs5EL7/d6/QQ4R89ws55/v+fx7LeuasDpOuHl/BP9npO+&#10;Z8V5iOEXr0/unevd2uwBTXXnnoi5eNbk8LyJv3Nvv7W+9gS8t75f9PtqOnt/fR58f7FuTnfCJ+9H&#10;xA9/efIdw3tgblDNiZt/xaL5SO8Rp/lNS8z5O2ex+qcacC57nnjVaj/9q7zaVxx1tM9wrblr3aP7&#10;PtV1BmvkNid2x9pz6omjMXPqnnDzWnlXM7afdVhr66NTvPzy8NvTmkf1s474lXWnzx1ddNTSzrqJ&#10;u1d55L9iqTv7EZubfWfOWvnEkzM1Gm9ctNQt9x0+2s5avVM/cefUtvbd/jPzvdJbffemxgk3v1lr&#10;ttzE4M6ek0P8iHNXp9pTc8Z3+lbv5KP7zJmcdH4kzvxzD56XlvnmfWjO+TfM3MnO3uXd1ZuzVeMZ&#10;335XMz2jB/dVrc6i/2zvu/zO2LMsrlZn0cfWl6sWObWw+v7gUT6+Wvhy8bvA7StHK686YnftVe2W&#10;c56pD7c5a53VeNZ9Nrbv1LGf/Wd+xp3d3IaZU994sxvnNC/18q9mvsptMxRrrf605T/yr/byqHbm&#10;0XL/M0fMD/lc/oUbvnz3AE+dzc58Y/wu6jddOeoTyy0mb1o4zyxneLbOHtTfqd04/iEZtn/Ioj+1&#10;Oyt+69C3h1Y+s+prnV+LFpdLDWPshs08nNmD2FqsHHC506+uveXOHLj6zU2+MVZfvvXFxeCIW8tZ&#10;icEzLqZvjys7e1nbZ8F6uFxysF5zDmvktk9zm6Z5a9QQx4KZLz59OdpTvj02rpi8u/3lW2//4vra&#10;ybVmWnjUXPHNadHQx9pTS75+Oa3FZ8nFqvst8y1nnpyX+dqtvvlHvn3K27Dm6zt7a/D5XCLH6wHf&#10;vPxp4XFZ0x748qfO5P0ssXNqO5d7KfZOn57tgd85tpzYtMzFfaHeC0y98vG95BDLBWNZA+5nGL61&#10;1sj7VvXjv3Yen1Xm5uIXBLGs8hqbB7MO30VdL/DG+O1L7MKvvji2uDwwfDWMW2dtOROTX45a9iXX&#10;Z4ga7ju4HHW04uqK184+xnLUMMaid6VZ7uZPzbtaJx741Jx9m8fn8jwnd4vp4XNDvj3xveCw0Af7&#10;6tV9vaNX9/UOva/U6Pk6dzH/l/f867a+RzJPOdb1ftX/yvl/Vm3PRHtnzvkcbrVyyLGmNW+/TQPM&#10;a/Kte7d1TnXt2/kmR67WGuNHfHnf0/6MM33P/T/Tq/feOt/7ickTF5vPgHW/7bcT8Ew5J7+3EYOh&#10;j/29Pn8C2zkW49n1mdUn9uoE8rxHzf3275/AdrZUg3tv6t9X/l9mdd6tbTd01QbDp6+rObHf9tc8&#10;gXkvfc9wN9z3XuKb7TOy5X80tv7yJEN7CG5ATPw0+KP8qW7i79KZuu4H3D1NjNyj/uS5Wqsmtmty&#10;rJXTXmrO2WaNtXes+nOO1pqTS85Zynu3b99366rnfrTiWM945u7MBMd6tDYN8v3GGd7VmhrlXuWc&#10;13mMW/+M3171p8ZVTu5dDrzOTVzspCNO7ax3hs9Y9dGob0zP4vgTu9u/Ondr4LnvV+tPGuo6y2f0&#10;1fhq+84ZH2k9yt/d62d0Tu8v8945S/Fn+p64J9x+V7azXPGa+0y/6rzDZ/7OM+NnelTnmbp3cL+y&#10;96a9YXf30do7z0/5d3vIQ39+829OO2cw1sJzBq215sBnzvoTTq2c6l35V3xyM088+1/pl6uvprH1&#10;xubFNytXu3E27MQHn3tzjtZsfmurYf02x8YrttV8D8y92Mv9zr2Ae8l1fmvArcPqy/9Rds7tHOK1&#10;vNbn52n/ANdabOv0xWunb3w6H/uRVxfLssb4A/zjyylWQx5WjWKv+ne0nG1yied7q/+ykjXMhW9M&#10;DZexFl5zEzduLTUu8jPnc8BM1svH2k9ec/XhsaqhryUvD5+lLs/DzFHHRc5VrTu+dVj4Ww9y4s5B&#10;zGUP83Bd5cgzd9eiMZ8Pau3nzMzlRU586+MsamD1rWtsv5lTW9x4s/Y0Z09rzWvhOQN+ceIuedgr&#10;HjVyW69vbmqIy8OWYx5bvPxHOTWoqU9cTXNixF5wWcTmvyH/1bRe/K5FT82pAT6xqdt6cmqVNznu&#10;A5zXgJYa41kjRxzL4rXR3Af4xxd5zi/fvHbmZyzvXZY53D+a9tv05W65z2L09bJPZxFrn2KeOzXg&#10;3DewLnNgcKwvVw4Yvld19MmxykFT7MMZX6yRN9JfHvZ/2c0szoHl4szEzTFU99g8PgtuXysf4B9f&#10;wFjqaz/AP75Yb6xtbzBj+cbkiumDXy14aJSvj+VydnT4voRrLufwWTOGpw5YcXxyYsbWaOF0+UwW&#10;q1++2uRPeGs3vxqnvNqTO1+P1MvFh9+a+uRd1JjzfhD3l9zF6alPPTx7qqOW+s9a9airr86GmcN2&#10;puLfy3f/zmlsf3Hi5ryf8rBw4fhc4huLYanlgu/9kYu1Jz68v/PyzLY9sv+r1bOaPM9w4sanvvZs&#10;vZi1jeUVk/cjrHPMudyv+I+YrT3nnM3hP8pP/j8p5mzm+XhfzRHzmTAXeblYdTbexP6OsWexnQsY&#10;78/mel6nc/s7ntH32lPvhecL5uclmFc/F+FYy6zkJq/577WfX7FPz6m+eymG730y/yvYbQ/uxZzP&#10;l/sT/xX290+e0fvlGfAzKvfO77O9j/J6n81Ri99YPa31Vxy5X2X/55cnHQY7BzQnfjWUnFON+alx&#10;wifve8Vznu6HHJdYrXV+kDCv/M4ur5i+esT4V1xrruxVfXuhIXfa6s+a5jbfPTxbp9ZW53xyasnZ&#10;E1wumLh2q5tYY+reuZztGU1r5j6f0ShXvWKv+J4peo80fX3A4w2WWs92q90wZ7yqk/OMpdfst8X2&#10;VVuOFhxfXnFrtM3Bb6yO3JNtrxNHXO7s5azl6ddOHjkxbfmv+JuOc2unrjXkP7vQmDpi9tl6wLnK&#10;UzN11Tnhd/LOBtdvTrY5Nkz92kezlPuV/s8yR/c4Z2rM+RprrfXsxWcsb1r41TVvvbH2hJu3v/Fn&#10;7KlXe5TjXl7tudW315anV2d41PtZbnu2tvic8WqGapRXjeL1y9Gv3uaLbfxq68OXC6avjrxpWye3&#10;2OSrW/zE37izzhiu/cWw1SDfXq3ZaqtT/4prPznG1osT1y+vc1l3stY9qilPn/76WK7OZE8xuRM3&#10;3uxJc+NeYfbWyiUW8w9oi8nbcvK0/sEANWpaX9ucvmepha/vL+55juaq+chv7ca1V3POVmzz4T3S&#10;3+rEqO33/+pV01mKUW+MlaNu88U2nj3Ls37jl0dv71Hx+u4PrHr4/kty/hJEnyN9erhX6/tMtpc9&#10;5J/iWSNPnHp7gTkD1u8ni+PDL896sLnMgVuDrwY+q72+Id++tgaOVzn45ZnrPOa3s974V5i5zbYn&#10;efuyX89icjadK4z6eX6Np759rzRbL88+M5548/pauHMec7VyynfuYrNGDpZng/sLH98cNSe/ele+&#10;9c4pF3xi5rCzjtgac32Nm6+tTnHr7Y8Vc//E4M3Jl9t5N99a6yZH/K7erDe2Xj1x7IY1/xkfbfW1&#10;1RPDbjOCT448dMz5bKrNPSLX9yT51JsHM1ZXa2+smPpa+xtjJ5d447Xmsz6fgd2TemB+ts655GjJ&#10;9wI39hyNsc0Tb3sU83X4UfTnFzWmDrF1cjZ9OfD55dFywYzxWcRiWs7H3LTqY91/sY/CP76AoYcW&#10;Vg416ovZ11qteeMTz/yz9kqvvTt/a8rBb673FnxqyDdnbWN8nmEuz5o9+j2dGmDOolWP3NWS/wzn&#10;Ts1J7zO1J8134I/m8r7I83y9R8zgs83rzvcX+HB6/zqvOuqS27DW/Eq++3JPnd1cMf2rnJw7Vh36&#10;61vXmLwc8Obwt/nV2ewz/PbatMCm3pyJuJh7Oen9SPzOfn/kfN+797xv3Lt5//p5gu8ZzufCuomz&#10;pw373nv9nv18z+X7Dc+YM/AzFayXZ9Sz/p7z/pN6cR/8PhCf++BzTczlgicXrDk5v+31CXC+V+sq&#10;v5032FUNvazDyvc1eTXLsznmUL+1zmdPYzj4v1/nPa2fw/eZ6b2ak5Hj8rny3m/vE+bkWzs1f7b4&#10;f355chvQzW25VzEPqvX0eddC3zf6K014p7XNU6znsuk0j9/aU09weT0jfHuYv9J4NlfNk3+l2Zry&#10;Ju4eNo45a4zh1ieWg++CIz6tHGxz1LSuvCtfjROnefzO37i8kxZ4edVy9lP+SnPqPuI+m+9MrQVn&#10;bvehLeeuv+0ffXuftO/m784hT11j7B1sck5zV7e+5yCG3pWG/eQYtx7f/NSX9yOss2q3Gcg5+5a/&#10;g7nn2eezule9T3Pbc85ypUWu/PonveLlP+rzs+bdg/t615zqVm/Dmq8P99FM5NXUWtMcunf0Zv/G&#10;39N39mkfzeAZwPMcWtP8xtlqWv9Z/9E9MN99X/WUL8cYe7U2/dPeJ15tc8W2vvYjV3+LW69+sZNf&#10;3Z5DZ6uPzoztV3zD5gzwrZGvfueadTNWQ1yt4vXlPWO3evucdLaaE7f4nTo52kezPKtf/iOfGbxf&#10;/mGNf+m5/SENfC+09TdL/pm9we9C03p9ZyV2PnNYfXSsnZqNN3+rk1d9MS25balnvnuQry5/kOLP&#10;6GD4/gEssZea1mPVPeXktGZizlEN/Go7Q2utm9rG1SvG/lg8c/Yh9gzwXdWwn3PJwU6e51eOPHRc&#10;ammLyy8Gr738Q7Cej3zrnbu4Z1DMuZxlaopT0/11HnLysF7grMb1zX2Q8gVO16xp7q4/NanbsKl3&#10;hzNrjLd70Nzmg9nTeyPW2NpnLLqPNOytLrF1MyenVq6Y9Tw79O4z6CyzxlqtfeHrqytHa/4Ui2PR&#10;q6YxM+JjnbeYPco3X338Oae15HgvenVNXXSY5zPL2ab9jOYrtezD/V3tyZzznnqRVxPbq324hz6n&#10;aKlfay/t7CkX3L74xYkfrZP+o7pn8tt8YJwBZ8EvOJVz0pbjHmvRcen3c8ScFq27C72NT/+JO2O1&#10;nQeMGi85ndM9kaOO/yUxmlzEcrXw5gxgXdtM1qsNXx1nwMIThwPWGMx1ws0/a6ce8R3M+em31ZAv&#10;B573qPvDB/eXPPDRA+dc/MU8Y3Tmkj/xU1w+Pgt9lv3xzeGfFnXw7nBPGl+F35nNfc8Z3A95z6Rc&#10;fH5xUl7r5Znr821O27q/i8++5/427JX9eqbVr3ZxfPlXvVp/xWvulZrWn3zn7T7gimvF7u7x1O+r&#10;ceed+/nqvj+rvuegdU7eY8DEp+85yq8lZx14/fL+zn7Pp/vv2YCX19zf+Wzu7M1z6dndqbvL6dn3&#10;WfezsZ+xzqClh/5pTvG78/zm/fUErl4Lr5yt94sud+rvcNCqLrELfOamJrGcmVPnt/0+J+B9oBu+&#10;96M47w2+P/hn3fDhei/LJ+ei7ldZ/zptYtsA3Dv8cuqj6WFP/cmb+R8Re6NPvZnZh0TO3B8fLo9W&#10;a+Y5EDeP1qO5HvXb8vad/ext3lpx4ubqz5y12mqItb6+eeyGq4U1jxW33rwc8Wmt1apjnZY6cuoS&#10;m7O2GP7Vmjpq3a254t3JuU+5d/rD7dzWTivHHli/+RKjnz2x4psWmNz6YqfaqfVMrKY9WgsmXh4Y&#10;cTHrxIxnvfiVVQNrryv+zNkTHA11ppZ95M98ddUo9hW+M1XbuZyzuWd99dWk/nvt7dlZ5TszsWdQ&#10;TN60dziz5irumT0zx6Zp/Zb7URgzzW/25pw+K55t8/VPe5j15V3l1G5f/U2jmD4aW435aeXa+5QH&#10;hytPO/nEW84+5NWRp22ufHAX3FNOzl3bvq0B9wIvD9/5Z41xa53VGq1crTx7zbg8OWK1Vzl5cqY1&#10;j936b1hr9CevfczJ1d7hyEUDvjUnzfLxW2OuVj2wkyYcc/KN1ZoxuFw5V3arv+LPnPVXPeHI06rT&#10;uvLM/wjLTM7FD/f4/YNB94D15zdrJpf5wawxfmVfaKDF0ufzpb3VNa8V16qjhdc14+be6W/zgfm5&#10;6fk27mz4xv2DGGf0bOC4V6w18PS11lpjHbh6+nJmrTXyt3wxeGq5V3uoRcyCZ6113zJ/zalnDquW&#10;9WD1iVmTZx+4XuXof6v+psk+/PkNfOsjf9aL13YG+ZumWM8RHXGsvvjE7GufGZc/OeQmZv1dS/0d&#10;Dfdhz9aYe9TTGvntLaaGsTXi2InNuFx9OVi1m5uYuYmrY36z1rSXdeZ8ZnzfKXfTBLN25k94eXCc&#10;YeLE5uD5Wups5L3KF4Nbf85kzt4zL35l0fgZF3O9sp+5FzROezzhU+NR7Ky11Dg/eHPGPhONrXNu&#10;67YZyLGsL4f6Pj/NfW/fffrLknf25oyeIXH3a97zOZ1B6+pbJ9Y+avM9Ce8pzivX/GadsbnWgxPP&#10;fvRxD5xXe3NuLDjkfJ9Tw57Ww8WXR+wCp27LgZtX2zpzxlcWja9anat9ip989+Zsvj6MyXN5/vwC&#10;qz9D9H9BD79ang0Yq/0/gOULHPqwrJdW7RM2a+RhZ/8rbuu+yrf/nIt+7lUrd57ljD07NHiWyYP9&#10;+9//BvqIfd1YO595e30U/IO/cD7eG8/K+F3Hoi567ad++8l9dH/Usda49ep/1trjkY69H/F+ZP7O&#10;jI/O/kfO/67ensPp3pLnPcWzmPGpbs5nn4n/3eOem2eF9dr2/089q+0sPot5/puO94Pz7gXuM2/d&#10;zIurYfzbvu8EvuJ1cPU8vDI5M/YZcGYxrdrEXPL8Hq6Y3N/25zsB7x/fR3P5s5H3cz4P7GDDxE87&#10;VI9+P2r9qw+lgzhYhwLb8HLwH3FO+c5RTfjmTrXl61tHbN3cn7ri5bZGn3y5/uAF7vLFblxrv2LV&#10;Bp+x2MRnXE39zqqOOWznkSvmPoj9oDSnxjbDxFqDzypH31zz1vYHWmahBow8L055H+IPvnRfUp3B&#10;eNqZN8Y6N754MbTEqyumbc6aLQcmftq3+am5xXe4cz9TxzMVn/GGo+m9ND9t7zu5zlp/1jmvNY3l&#10;gqFxmlVeLXz7qilmPG3r28v+1FsDt745e1ar/lV+69nazfcDj1n4w8GrBXdbVzNt/GKztmdSHv7k&#10;gj3Dv+Ki5fsLvr04U+p4PvXJzwWHmlMPcmqWI4Ze64vPXqe4uuWopX555so/+ZyBfK3catY3v1k1&#10;tBunmLypX9ycrwVjOdV7xre+evqbjvyZu6qRO2ut2c6fnHnqrdWq2Vyx4lfPtzXV1ccyg3E1rcN2&#10;TvHWbHl5WO+p2MavHjw5WmvliRubv7LWaK3VnvBqyhVrPOvheG/gmQe3zvcnMFY535C/fiVPbfXA&#10;7GO+VeXat32ab/3kyrOWWI6WvubxrdGCseT0tTF7y1HbfGMwny/53zr8t4cxdc4BVz1nqC41xtbD&#10;2/B4pYQbAABAAElEQVQTBj5nqqY+Fp767MecM6LFEscnp764cbliPiNY96wO1rVpmXuntY9W7cb6&#10;ngmx+zFHHT5XecaTL9d+jyz1nhc+lxpYFxx5zMGSL6dWHey21EaT5fd8xuSrL18t9Ynl6ssRd4bG&#10;7oGfoelNzAUXDB9c37xnQA+44CxrP4I/vpCzrxgWbO7FubAzN7//U7c69jHXfq3f+lvbfVnvLO5R&#10;XB2ss6tjTbnlzLzxrBd3Lu4DnGqxtz4v1jifmp3lhFmrVcNa6+zvPOAzV8z6WjXErCeu7yxTD3xq&#10;qGWNcfXEaqeO9bPuhFfLGjWJrYNXX+7E5TQ/OcSsyWk/c+ipSY0+Fk5rzLdWn5y+FswlNvWN4dU3&#10;pq741FFfa974ka02XOsnTmwOS+x7HnXy5TTf9wdreF2qg5116sGzpvPJr3bz+Cx1vkX//XrC/8v4&#10;r+ecrdHXOs9/q/57lsVe8enB5ZnRa+u3aXM+crXwOjd+NevDtQ6eep6773PVJAcOn8t7CIdlXg6x&#10;evaCR60LvLH497LO5WcKMftiJmYn7gU+54UnZt4YXRc6nodYrTVg5RUnh45n3Jxzimmp0ZcDxgIH&#10;YzXXuc19kP7k6dfOep9rOPbHh2c8/cbOBubC9wKDM7W8b9ZorZMvjiUnXl8OWBfcYtbCOdXDcTaf&#10;MTCv6uvL83nAwqeHffrsynM2uKzG9hMjX5764KzyviHfvoprzallvFk5s9fGfSdm387sGYNxcYZg&#10;LM/TGeSoozWv9Z74OvL9FL4YPfqLr/aCq9859bGnvvb/1ax7c272J+Ze3be54tSJqyHWuJj13n95&#10;vf9izmLs/TGudU4wetgHfOasU795c9rqODOYuvDsp441UwNcDXL2l/dV9pk+vk6cb/vM+6o5f7Tu&#10;fL56P73n3j/vMRzPV8x9iBNPbTn/JNsz6FlxTjxnLnOeLXHPUt4/zXour+77Uf3Me/4881y+N8DT&#10;B5dnvdY5vXfixubFsWqZw5qfdeX8nfy+Trov94/1TMx7dsZauTNvffPWvGo736bRnnLF2LPvAfjk&#10;nY0YHs8aC996Y2zzxF+xnLf9v6LPj9D0zOnNPnmNi3G2Ppdiznh1fzwvuLPOenON61P3o9f1b8b8&#10;MV03emdYNvVszZXuuw7pXTrbrNt+xbSt6yzkJ4f4HedY3frOUqy+eWxxfK7OPzmtveNPrdbYe+sp&#10;j/orDXnTVpN6e8m70pQvp1rWV0++udqZsw676bb2K3z7b9pzVjhX/Grc4U0O8dazuj/Kdzbm25b5&#10;LTexjQvG0s4a463WHPY03+Q86lP+V/vznj/a4zPzPDqP2XvTVuOdc6mlNn3FthnejdGLRf87ZyD3&#10;o+gHful5dYzi7M396bvH8lp/x/9M7R19ZrWHthga3ZeaYsTWmfse1v7aZ3q+UnOl3/2rrW3upLFx&#10;rMc+yp907+Kb/qw9cZzPeSdPfOoRW7vlik3N1l7pV0OetrnNl8cPaP5wLM+c8Wa3meFN/I6W+rNW&#10;vUcaj/LqX9lqTN+5iqsFxiVH2/z05WjJT201J65Wa+b9K+cV357aTYPnhj8E8Af8cvHZGxf+dnX+&#10;Tf9ZzLNsTzTE68uxx4yd3/wjC5+lTvcr9kjjKq/+5KDN6rw8C+3fZ4N7ZY1arQWb+RmX41yTY7zl&#10;zWG9nOWOdV61qWGPUxe8HH15xtZj55JDDb5xeWDtLwdrL/hw5PkH5ODlEL+67Eu98560wc1Nf+sv&#10;Rytni819xqL7Pde8V7P3aZ6e+ax5d8wM9tN3ruL2JWde25x+rTpg+lj9ctXHzvyMW/cZ317quy9i&#10;L7Ht86mfVfKZRz1teeTVLNdZzPPabv4j+POLusXe6Z/0wU+5d/b/rBZn2TNGr3M3X159Z7COnD7v&#10;t/rwfB8GmxrG1sPleXhlqfFK7TM1cx/uAQ1z3X+1wbnYpxyff+vlV1efGn15s664PjX2FsOq5SzE&#10;zIM1hzWvtdZYrjjWZU4danz9unc54nDEpo6xHGfQVkNu7dQ153zWg6tpDmyr3zC4rGp8Q/6LGWNP&#10;GtbL7V8GWgdn8og5X89YXx36zYvc1JGP3Wa8i13ptsddf+t7t/YVnv3cB1bfHLqcswvcnNzmJkZO&#10;Pj559NTh2TTWwnPB5+ozrN7Wy7p/muVM3nEeU8Oz3s5zcjfOxKYecbFqbr5cLfqTR67YnOFXjOd+&#10;Zvwr7unuzKe9Fq+Prs8AeJ+Vuz1/8/73BDzT2v9l/UbefQI+2567+v1c7nPu8y7f2DptdcV+2+dP&#10;wHPcKk9nv3F/Rqzz62O53Le+efZRjrz/z97bLVeS3Ei355hJ837z/k8ypr74epG9pCV0RP5sbrJI&#10;FsMsCcDhcCAicydZ1VTpI/ZHr87xET3fu0f3g+/Pwp6xeXB83gurc5B3NO8VzlH9R+dOf3nyowd6&#10;j37zphAffaiO8rs68fYSm3sCL2/mf2V8ZWY52qN5y6l/VLPLtR7f64jvOWvlWjvx5s21rxi2OL65&#10;4uppy4Pvy4Y8sRry71j7rjTMqTdj8SO7qxFf9d3pUSPf+hX3KEf9UX6l9yh2tY8zubezfvLVbx1Y&#10;4zOts7w94KlbbNYf5Sb32fGcz7P46Jmc45H9UXt1XnnUrOrMM4f5Ylfms65csM+w7u7l6sxTt/ut&#10;/4je6jzVoe9RXt5du5vZH2rnftF/jzk6926mcj6DP8/Be+RsMy9+x6K5ugfVOMvLned6ta68Phfg&#10;M5497F17xDFnTyyYcXVW/o43cfugQc58/akvR3zOtYqn/qyt5qyXq13lWy/vLfYZemgwa9czdNGb&#10;uvY40l+dm3XTlltN+4ppWw/mz9/mrYOnNrl5VedRH037YfXRs19xMFb/5Qdryn8hLb7IJaWWVro6&#10;jfFba04MO3XAzFdzcq2Ti/YKU6/18FrnXFryvu+KqW99NeVhzRfb9QP3au3UaL2z+RfR5rTWajuH&#10;Prkua8Fmrjx9ZzDGosFFPXk5xuW2h73B5p5ac+S3d3lqY5lHHpz6xlpnLwff/Ivzi79wXs60G8Vz&#10;PuPt6ourVQxf/C09drXi3av9Ooc8LFc55uTPvPhns3NuzwDcC2xe7APMX6BrXkxOLf5uOcu0fE78&#10;Xtha/+WHYvWZabV2+OS6f3BmsK74rPlssTM7F7P73mmuPmctrzga5si7ejZi2N05tbZ8e5knFlvx&#10;ir2XT3/nsUdnIjfPxLnJyRWbMZpTf4dZ6xzVF7PWfnDUX9XDn3g18FlHOq+Mv+s4H+8Dl59Zepp3&#10;VjnaOZfPrXn31dnIiXtfyjc3taybc8Gfc6i3suqvchOr9lmPHZc9shffucRoedGTWi9nOOoHl7Xi&#10;NKcv11j7IvKGL8/SecMIL6We5XxmPJ9H57SOe8biHvL54PI+viT+/OLnxtjeWHS4xOCIy/9q9mj+&#10;7vNoX2p4znD1zR3VvyVX/Xlv0G2+fTofHFc15Jhb2fLNo6fmVQ1rtXfqrXkv6yzo62Ov7O29ZvpM&#10;upxFz8VYO98pn2n2rzbLzzP36+5Yn3Gn8HuqsffHZ58YH+tlzpqdVYt8/R3/u+OcgffAvRp7Pp61&#10;+Z21bpf/1bj76RzuX2uOvXiBmV9pWHPHnunMsyQ+q7nT/7Nx2dvq6s/tngm8+qu9fOWz+oebY2P1&#10;Vxv9Ttjupol743dnssM9I+vVm/wZl6evVu2sa276cNXSylnprDD5O6vuI7WzRq1Vr8mV0w+tmBa9&#10;XZ0crBytOWJnMjcx+puzTruqJacG1lqtNWocWWsmp/jUa27W7eJdDXhz+Hf6tXbX+wi/Uj/nUe9K&#10;7RlXjdmjsRy1tDvc/LRo3q2pxq62s07+LlfeR/q7PTxjBrW1j2paf/V+ycPq01udzgEG59lLTfRX&#10;fXf97nB3Giv8LbrUuh+0e6arXmdY9Zyr2FG9/CMOuSO9qxr2eOt+1dH2LMXey17Z6xXO0Xxn+2m+&#10;vpqzP3F5M28d9ihX3lW/fVsDvuo18Vm/qqnu9O/yZ/1RPGctd87d3FX/SMOc+zPGitEHn8v87C1X&#10;O/NX4qPa5jqDuJgx/eoTuydxa8i957LvqoezrHLOJ0cLd2qSM1/rfzTD6qtrT2utk2dsP/mPWvTs&#10;bU+1xY3tYY15rJicaeWKW2M8LflZMznEZzrWnPHaC79/rjInZt7+vTdyzXEuuwW3/PLEteTmGRNz&#10;9c+g7VdfbbCVJnsA95JfrpiW3KpH8/ora/2uB/vyzN1j59/Vq3c0W+dRB8xa88bY+sxD7DzmWmdN&#10;57BGntb6cs19hN3t40pva+Hu5t/h6jdfPfNvsZ65PTxrNYnFZm9xuVpxrLrNiclTV1yuOPHMrbSt&#10;u2rb3xp1d/2cqfn6/AKI77ydfnvIEcP6uWYm82DqOivx0bL2iHOWc29Y/bOar5DnbDw/fM9qtUcw&#10;+d4basF6LmDkXc1Vtzhce1u3w8DVWdW0/hn+qgf93bfWuZyt+1OjuYntZrWmeWvt2dzEyl3xzM95&#10;wbnav9ypNbnmxacOuM+KnDl7YzheateaU6uxOu5RTuvxwWt934i5h9ZbY+5F4ODLVb48P2vOrrUF&#10;Zwg2f3ESnIVFCx0s19RQ64p1Lrj1Z605en31xV683Iv78v6Ai5UrprUe6xnhk+cedvWeqckvO8El&#10;9vPTmt/FZ/+eqefh3sWNteI9d3N37RUNOdqrPZxzxUfLvP4VfblTU62Jf5WYfc39z/ir7OWROVf3&#10;tfdU3+8TxPN6pO9PzX+fgOcMWv+/WT/Rs0+gn3XPfVo483PSn4vgV+fZM/4Oep6fZ8+exdz/jMVX&#10;tjqr/GfA2A8Xs/oMGTNf91ufnPvjZ7zGL8GNLzzHP+v1BHoPQBp7/v68bvydz+63+JcndzfQD1jz&#10;K+xungfnTKea+mc1Z3l1sHKx80FurjWtK976la/eqoaceWsb61s7Oc4kLk979nKzbvaxHnzmrtQ4&#10;16p+6hlr7Y21l74crH45rcWXM/EZX+XNOn8Imvgu3vXpHuRgi+807+BqW4P+7EM8efKnvcK7wlG3&#10;3NXeya9w66fdcdtHX+uZoGW9duq/Z+xenes9e6k9e3kW4tNad8VaCxf/6pnCcw5qfaft6tsH/jOW&#10;/attf7Di7Sen2BV/pbfCrmjBaW39zqdvntizto85YzhiWvupJ/c9bXvTx97i2NWs/uHh6mzqXeU/&#10;i/er+p7NfzSX92Cl4f1Y5cSOtCeHXkf95Gvl2sPYvLjxzq54aIlrrSfXvPhV21p81+wDLrcWXK44&#10;2Fxwqk/eusmd8apWjhpqG5t/llXXPnd1W99zAq9mfXpYt+pnrjViK355q/wVrProqSnuH+bR4l3v&#10;1V9AmX2ohafGtJP/aKyu9cRi7qM5fPP68ty7ebXMq1NLbsX3e4ZWLa2a2mrqq1uN8s07gzH11Ph9&#10;GRyO/1KM+vLIcckHF5s6zeG76GF/a8nha/XlOdesfSn484vzUIePtVaOGrMHsVytNdOu5pKj/uSQ&#10;BxM3Xlkx59jVwWPJw68+8VwrrVWNvDOrvs8cceeZsecjrj6xqxwxLNzmZp9yj3x1jjhfNeeZrGzP&#10;Wr88sGcuz1m70p4551lxwchfmbM69gDzvYCVo/X9QcxlHX3tKdd8c/gsua/R359b+zRv3ayVU+sM&#10;xazHmu/85ZL3mrOAX5mheh/ld1/O6D6w7EWcmfD7XlrNqaa1xNRQy88rWH011QHvIlZvcuWpj/Wa&#10;dXLf23b+zl2/s4k7N5Zz81JP3ox3Z7Lap7Xk7AfGpb5WrrGW2t5/8ObId6ltjXHr7GWOevI+P9S2&#10;Bzxr7FV9sdaoiZ194KmJb13t7Dd1rAdnydeyl7nUn7g14PiT17y1cLjMWWMMz7xcbOcqV18d+0xr&#10;PXy51mrFqRWb/ioG+0qLZ7D7c99gPsNiR/uqxoqnBtYLnp8X6vlzRnXqW7/S/spY99X9dk9wzB3x&#10;zcGVX53pw7Fm5o5itfs5km8OXa7GcIzlT9s8/m4+cflyjafuV4zZi5f7/Yr72M3snnb3zPePzxk6&#10;cqklb45YPetmX/MT/4mPT8Cz5ex/zvD4rN4r27PnHhB7rXrC4bMxPwvqWOu9RQPsZx2fgGfkPZBN&#10;fLQ89yOOOXsQn+la8162c7tnnynn7Iz4xr6b3Qd8a8R2c0/uimefVe47Y6t9e17cGxacnvV3O49/&#10;//Ikm/RA3LDxd9v0bj/dL37jXU3xFX+FtUZfnhbc+yBHC2eXk6Ot3gozv9I76mPOerW15o2xV7g7&#10;zq7el+jsM/ej7sStc17yk9NYHe18OavnvNTKnbnG7+Wvet/tNTU8D3Au46nbOnnFJn/Gk7vrY93k&#10;g4tp5d611jtDY33sKn+3l3y1iO1h7sw6S+uqd1b/3nnn0r53P/TtpZ09d/jkGcvfnat5+TtrPZb3&#10;CXVis8bcVW3rd/yd3q6/ep/F7vblfM3XJ38Wq7Hi7jBrprb4zt7lV8d7VQ0wYi7zrdFvDdiMj2rV&#10;eIud/d6i1Vp1V/Obg+856VcDv9wdZ9Zc5bV3NVY4c6z20rqrvnta9bmiYb2Wmiuzld+aFS6mda7+&#10;vCV21U6txvXdi1Z9OfPcxOVhV1jz+FNn5ncx2lzUcx6d05y15q7MYw3WumL11YOnb92MW6dP3ay1&#10;Xs7KVpu88dG8cLz8/moteGuJ5eCX9xLky2r+pP/m2qt19oBc3+LO5rNvPXZeaKiDbb2atWqJqUes&#10;j47/astOb+LOoG5tc9QRi6nDn+t8trH+hYz3Bp5cZ22P5orrm6evvjqN5a+sczOTv9zZ2rknNcS1&#10;1mDVnDlqxapjrVjtWc4zRReufHFj7OS0zx1fLWuIi+HPJUfbvJh1xpPT+LP5zj7n8szBd5yznJrU&#10;z+fHnBrmj3q1ZuXbR61ypi5xMX1ta6fv2az6rLBZbzx7Ed+pV+fMqmk/Yi5isb7b0CPmYslX5wVc&#10;4GrK57O8qlFTHWcg1sfOWvlXrVrVraZzuveruh/BO9t/9+Y8Yljr9c3BZd+NrddyHuS9f/DBGsNd&#10;aYhh7YOdS564sVb8Pa0zzjln7Azyictxf1jPrhx9bFf1xNUyrp25Vb18uORdjVd1O+1qqIWVT97n&#10;gr27f38mgfvHH39g/mueVaymtr3BnLu+nNaIrXqc5Y600XNVZ2IrDTjWkJdjrXlwzxC+XK3/wyv4&#10;/WU769TBdpFfLWeaOXtP3HhXZ/6rWPbRvXhOPNOs5vTlrPZobnKJyXlxj7l/xPj004LJX9k512qO&#10;r4Cxz91y30d5c+pQc2dZN2s8/4nPuP30nXunrYY9rJt88/K18qwT14rLE/+qlv34/YU9EH+XvZ3d&#10;E/fqPYXfveN7kSuvPrmf9fgJ8F529fzFfuzHnMB8pr0X4FzE9Yn9noo1h2WRr8bchbyJ/47xPAvP&#10;smfhWRbDn7UzfxRTu9M9qntmzhlq9emDP9ecGc6KN+uI5U2NFfd3wDwH7dwzOGfmz+zkd9xZ+1Xj&#10;l1+e9EH5qps4mtubKmcVk/NGz7PY8SdP/TO70ruj5ZxTZ9dXbesmT3ylR624PDF0xKamPSduPDXB&#10;xfS1arWXmBxyq3rynVd+68Fc7VEMfnXKa19rtOWJTbuqt86eK87UeY/YOab2CnfWyW0866h561JT&#10;+1Y966tX33z3q9/9iMm/Y1f9dvUrbrFH5+hedr2fgR/Nd5R7Rm80ntnjrVreN3RYjfWx+i+kky9H&#10;3Nlncu/0mrW7sa7ydvU73L2Qf68eu97FPbNnz9D9tZ8/rNJvcoidpzX132POaq7mav87fnWp22lP&#10;3p0ekzvPdOZnLP+RGaxF03tXbPY6i3fno/bdGY/4Z7ndPmZd4/rsdcbuX1w78daW4znI18KZ81on&#10;fharpd31Mv+IdYZHaq1xr+5L/Mje6Tv3verjDEc9d7mpXx66vcgR85d42NWafLk7/krjKlbN+q33&#10;LxzB2Kv79T/0tc7/wPGPf/z7fxP5t332/FsrLmaMZYYuMHhyVznrm9O3nhi/sRxz0/r9jhp/oZM5&#10;iLt6bsV3/qyfPPe649HP2SZ3VQMmbm1nJodO91bd5uesxGrjW1e8eX1sffnizgP+rKX21OscciZG&#10;jWeOP3meXevgeR7i1mLnKudKzp6Tu4vRd54VZ+rJpe5otqll3cQb39Fr3c6fsx/dKzSc8eoc8nf9&#10;J64u1kvOXS3q1FPjirXP7N9aObzffMeRB/cy7gzWVWvnw/W9I8eZqqO+Vq4WjSurmuWjS059ecbl&#10;fgbf+ZzFmHk7M/583meNsdZ6NbG9eBbg+H2CX/zpgqsGtjrydrh5a4jLNf9saz8t+vj21revsfxp&#10;4XHu8lqnX2t9sfrOIUbsmj3MqUnMLNwvMWvJcU3cvLYcuF7gLOuN+0zwcyA4l591ea19ERpfylND&#10;C9W8v5TpXEPmJZS7yoGZV8MYywUuttMQ73ng9zM431XE/vLjrENPPjkuYq5yndH+2nKqZf7IUuvc&#10;7v+I/9VznhX78DyL1XevV8+FWris+r23nrWfF3LU8GzLox6es6zmhPMVV8+n++te5IDVJ7YG37XC&#10;zK1sNa3Vwm9+1puDrz85Kw24XO0z645ycq9w5P7Y73MCZ/f97Nn6Pifx/J2sPseeN3aVf/4UP4pX&#10;ToD74fdMn3nvFfXmqwWPq99ff+5rT+h9/dVZr7D3neK/fyY76sVsXvCc1edt1oKztM1Xp/jK92fD&#10;VQ6sz++O851wzrOXfz9150y/y3n857+yfJcdHeyDG3xnycfywBijIaaeH9JyxOTLXXHUb438Izvn&#10;mFx1J27c/GouedPa92jeau/qwdVQE6yzEO+WteR3Pjn1nGlaOC648sWqLYYFN2eNMXkwY604Fmzi&#10;6pD/yMUc7T1jZ9nhq3y5U5scq7gaWjnG2qMaOc+wV/pMjnuuPZpFXjnd99Qv78inDp1qlU9eTvGP&#10;9nfzPXsO+rhf7DOWs2vVvKNfbnVWeDF6EbfG/letfyHID4FqoYc/e13V/Gie+3du7ZU57nLV9Gw8&#10;M/G32jvz2KuziF219PuKyz2fzT557PfOnnf3Q92dlnXwdpyz2a2zl9Y68pNDrjzyxGK7GjXlGR9Z&#10;uP7hsnX1d/XObZ6aYmo4P7z6xHDkEbvEqmeu1voVjxz47Nn6+uWp5xzl3fWra61zE5P3Mo91/mI7&#10;X+6uF/hqrfqKWTPPoLF9V9p3sPbSn/Xg9PPi+938iw9z2C5xtYnVK+8tfvXap5rifs8mJ2Y9s5Fn&#10;b+bUmLG4dmoYk59nYk3t1LdGO7ng5uxFjO8lRxzr/q3BsrRwzpa69rH2rG7HU496OM4gbp04PHz3&#10;wv3Ch+cF5+w+qguXZb/X6D//wde+8O0jx35Ti7w56vHVMddYvZ1d6cs1p7UfsVfnlme9Vm5jfGpZ&#10;6uLvNLqnHYf63WqPHecuzhyd62q9NVrrHtmXtXesfXvvxKZOZ7q7X2vRthbr56c9wb2YwZx2zvXs&#10;2D7MwMKCMSsLO39xErwcfC41yLOMtXDmsh9W3uRYV7vjztqrMdrVv1r3bJ4zPKLre8UzRavn1F9m&#10;k2PemL5izqAOz4LzwfEXKOGJW6MVx+rPXGOfO+exZs5kzbOt/aoLZn99rNyVzz7cg7Va6+xRXH/m&#10;iMm1F/EKs7Z94PVs1cOWZ+3O8oyVjy6rc7h3n0f4YL53rcdav+s3cWtbhz/ncibryxdbWXnObuye&#10;VjUTY0bnNKeesbrEPQf91lvL5w2ci3n00UCPGKs2scvzN9bKJbbenLa4fcxp20vsq1n34H6v7NXz&#10;23F3ZzD59OTyOeOec7/9hVp0zJNzxp3+V8d7Plf3Cs/lfQG7Wm9tbecAV7ecq/6qVsw50XJec2K1&#10;5rTmjNUAZ834FX39Sg35z76Y0YtZj/b02ffy1vl8T3jfPJdanwXtW3v+1P/nBDjTfm5+52fxP6fy&#10;az0/C0zh/eAe+Vnx+6Y5eXPq5mfuJ16fgGfvZ8J4zf7cKHtgzT3wHIn7jMDl6rNl3dQxfhH5Sx9N&#10;+OqZW1l1Vzkw9M84u9qvjHv+/LzMIp5nceV8v/IZ/GNumM0882FY6Xtgb+1z5ebQ3z05ix/I3Rzo&#10;lqOG1rmx+ubsobZWnrF88faTg5161pGzVgs2lznrjLXwZ26nYc2Kb27WNi5Hjebx5ZDX104unJ6b&#10;vrXaWU8splW7uWL6K7vSkMcMLGcRLzbrrYFjzr3N+pVuOdNXxx5aePayZhfv8NbJ0ZJrL+LmiOea&#10;/ObNuZ/mrvj05lKns4CJY5urTx9jrZj1xti5WjNz7osfEFbLWnntV/6cnxy11mtb86v8zsLcqz2V&#10;8+ic1cDnDMXaE6zx7Ncc3GrMXGvJyS0+MWPv8Yp71If6Pj/Ek28PtM2BFW/f6d/hHXHp7azytLMn&#10;cXP62hV/hdGz937FIX92LjsN6u7OJF9rb2YT65xgnpv7MU+u9eI7q/6dGrSsq67YmRZ5ua3X3+WO&#10;dFc5dCY+tWfMDGKzdsZy5RPD4Sqmj+Wan23zK300Wc35fIKp1Xz/Yyu19lXHfsQsa7UzLwfc5+6l&#10;cHyZ9VOnsb7W2kqaKzZ5xOU1L16sWiufGutm3r175s23xn7F5ILNmckVs26lAyZXHvX6WjCXOlo4&#10;0wez1pz12GLyzDcuz/ysb9za8uvvNOWo0fsCxucADN9rVWO9HC1c6unfGeSbryY5ufKqB5e8ucnl&#10;GZt8aia/v6BBnjr/1RRmdt/k7IeG/cBZxF5oUOfyebemmtbKheOM7aM2GPVqyTePjr3hsj9rui/r&#10;4ZP3IjZnH+YXI+8Ss5aYi5iFRcP6/mWRNeSY0TnFe1/Us5/a/Gs3aoPRS53OQr21amGp9azIV0u9&#10;FU4OrstexPj2IFYfv6uc4vrk/ZepiqHPIq9v3l7i2O6pNXLEJk9NLLryxa0zNq8Vh3dlybN+6lcD&#10;DvmjudiPmlj96lcTX1255q0xvmPVwp7pwJHvLPQqNu9TNcmxxGZPdV5I+VK8vjpTc8bwuKzVpsV/&#10;5cHhVF/uCpdHjnuuvlyfg3/+85///l5ljXMZw2WJ62OrS+wSV8NzJi8GZ/JW7zA5ah9ZNe0x+81a&#10;+rkvz2T2M1aTGN86e8ibPRpTQx/Oo3uFs6q3J3z7yjMn3j5TT+7kEDfnGdDPnuj3GeB7iOdGLTyw&#10;qeWcL4m/vjirPe1B2t7l3/Xb0x7VaH7OIs86LBzvl3xsL+vAdsuc2uWZE5sc8mDik2/dCp8YGupR&#10;Z168GL498VnEXtRyNtXrn/+8n/Ln846e/dUuZp25csWwqzW5xmjuls+ifakpv3uTqy6a+OD6rZUP&#10;Bs+6Ws6rf27o2ToTOupSqw+X8+2Zvwwyvqhjnf1Lm1j7NKdGaz+L72zM68ycHT8fkhPreeHP85XH&#10;vtR0j+Z2eGvk8v2WHi58cr5PmwNXG18NMTTE8IvrNw/nVy5n6gzFmNXzKGf68FpHnpiLe2hci9+z&#10;KM9a89rWt6d5LTxWZ5p8e8BrjphVreq8Zv+T7/Mhz1pja1YWjnwtPPFqmC+20nw2NvfoHM/u81n0&#10;2B/PI7b3oefu89qZmy/+498/Ac53dcbeExR/zvv+uT67ovfA9wKYOJj3zHzfJ+asaR2zWiP+7Pm/&#10;qp7n0jM62kv58Py+zrmS43rmGU+t2d9Z5Z3l5VmHpYZ3BLn5TJlX13pi+fpYeeo3Z6252vKKfwaf&#10;uX2HHu1h5oi52JvnOzFyXP37XeKuqUtuhbXmK/n/mBu+Mzy1v/IwHum9qznay1GO89ppkvN8tWC/&#10;eu1mYR/mtMzq/prHn3FrVntUZ5WbmFramSeeuerraydXPfPGO575z2bP5mV/R5xdflWz43ImK/57&#10;ntVb+x3txf3AmUvsav8d33rzqz5w5M288a6ePDm/ecrHXtEt/z19ZnEP2O63/nvNYA9noM8Ke0v/&#10;ua+pZb+JU7e6f/A676wzLmf2IJ6Yddizmct9hj9nmXF7NHd3TmtbV7998Mm5qG19cf1aucWu+vbt&#10;bGLVaI/6cFb81k7/Lp96e2LPZp39fnW82697Yr4d58rs1dnx/UOs3FW/iRlbozY4WHG5cmrLK45P&#10;jlrrJ5d4YtU4ypWH79zid2rL1cc6t5qPWjWrJ/ao5t269qZ2xnf1yp9aZ3uDf8ap/h1/zkLtI/2c&#10;D7u60BW3566m33/hykfjyrK+dfWPNJhpvh/gO/usXc0HpsbsS+y+8fkPhsTizE5t6+rbX74xVp4W&#10;XfU6v3k1tGo5u3NNbfByrENHbbDuw/7Nq1sMnviL8+cX58CyH/lqygMHoy8Lv6sxPvyej/Wzxn7g&#10;k6MOOBd6vaetAWc5R3XFXgh/fpl9xKedvGrKXWHmtHC8X/he5psTw1Z71pjTWuded7i897KzL33E&#10;nO1O70dqruo71xF/9rdGO2vFsa3d+bP+KEZDHfvAx5/9wMsnnkst8WqKTTtryK/6OA+fWfNias5+&#10;8CYm98hO3XKnZvWt01LXPLUs7Uvw55dyxLTmfE8Si8GZWmDNE7vgcpFf1cmrnbyjWrWpn3Vg1jqf&#10;ltxu7Tjqey5+b8BSI17dnVY507cGa099c7PmTrzT2OFqm3cmcHzj2n5mxK1X7y1Wzbdo7Gp3c656&#10;wp14Y3141QXnlwB5Zvy+zzzgPket1V/NXN3VPKsasMmtjvmJiWOZibycGcs1T8wyxs59ickxT8wz&#10;5QVuDk18zs2zE8Oy5Gpf0ftfqXe2WT21d7xZ99ni1T7cC7megXj3ADY1WlOufvnUqwHOxX3352Zq&#10;zPd+r7TErGncnhNHf7Xsu8p9BHal/25298uZ6WO5qPFiH2LuqfzyzGNXfcs1r5axGrPnGW5eq576&#10;4rW7HnLUMD6zd/lnej/58xPoPfReY/V7T8TOVX8YPyfw/U7Az4KfD2K+l2K5xMH8XupnpnlOpvj3&#10;O6nn7chzep7i11LiuVmtM9y8z+TUuHOucNWbOr8yZq75OZvzkO/s0+ez6vJM4Mw6OVdse1zhf1bO&#10;Q/+33R5iNyWmbe4Z/jN00eDGcVXvLTfT2uqt9itv5jpTc+ppm8Pf4fLO8tXobPitxQcrvsLs+2zr&#10;bJ2JHitcbDfDUZ7c7LHTeQZ+1sszPuId5eaMq/1RPzUmNutmPPu8V9yX+LN6sBfW6gyu7LN1ajmb&#10;uZWOObk7W81ZYyzHWC3x9p8+3Fln/UdZ+895J278jLl6Dqsf7ukFp7xdX7mr/CrnPuXPfc28vDtW&#10;DbTnDLPfTvcqb1cvfkfnKrf7s8/KogcX6zV5aoGv+re+tWqDyWn+Ed/+V2ey9yO97tZ0v9Y677Tm&#10;n3Uu6p1Z5+j5WbPCzE1brppauM2vasud+V1sDdpcxGKzprizgNVvTL01U9+a2cMa8tauOM/Cdn3s&#10;rT3qt+Os8BW20obnGWnlXdGYnCsarZl8e2OPcuXVr/ZKY+Zbe9ev1mpWsHJW+uTlrDRWefno8f2d&#10;q7wZwyMPri+/WrN/c/XRkCuuFX9pdOGL/4KUVOuxaNbCEVvxre3++5crs9acWtj2c0/T2gcrXw24&#10;8sGYZfLlaskzC3XeI2NnNNe9Ue8MWjG17e8M4sTk1Cs+ffcDl2WvqWndyqqB1VcLC4aeVm1jrJc5&#10;67TFwRrjU19cvRfwwhfrS61utcupD9+Le4uvlWdMzqXvzNY5k3n52hVujZwrVp1VLZj5qQVO3jri&#10;Yru6qUNcjebFtXc0q3PmH+nbE6uvnrFWXD3jlaVGXn2xWVNO/SPezJ3F6LpmD+cqDuZ7Bt9LDd8r&#10;5ZnTkpsLrLM0L24vYi95xHzW1FYPK+5s1hjLlaeGPC2415wJzq7OevR3i1o1jzjkysNf9S2HfRK7&#10;X/zm0dz1nzy4Xe2tTx9+FqDWf2lytfcz7faBiy49dvfJ/tTd0W6fla+udmqL29cYHr7nTt64nFXP&#10;I2z2l6umsf3FV3VyrDmz1UCXSw3vixpy5YhjyfV+mgOzDj0u9bVy1TG2zn7OQ/zey56zjzNpzTfG&#10;d8bicrHm61vXHHvml0/lkfMcJt867UvRwRd1dnzw1fzym5e3yh2M8G6pzjabdFZ8r8lDQx0tnOLU&#10;EnfN2NzErQX3swPXf9XU+4Odi5qJq69F/2gd5dU4qn9GzjN4VGvuwbm16s6zAu97HJ1qnc1Vrj20&#10;9Ebb+ydeO+czV3zOQO6o70pD7MxO3Rmf1f/kn3MC3OM+A1X1HeFz2/8xQnm7ejne2zOe/N/F/pzL&#10;17rTPr/zvvH5EGNH8vRX7+by8bla15Mpt/iPf/0EvsMZHu3B52f3DHFScHiH+z5fnd5Z/armV2O7&#10;mXe485LnTDw7fSyLPD9TiVt3xT5Sc0X3V3EOf3mSzZ4d9nsP7s18Vp/uR22sePdc3/zdOaqxq3WO&#10;Xf4O7pxa+p+tXX81avWn5g6fPGP5q/nMYXfnZ049rHXFijffenHtrH+vuDN0TvvdmefonFba9qil&#10;3+zZuH7r3tN/7547/R3uXs/yR7zVMy//Wdb56DX77Z6VZ/V+po77eIamWtpqrrDm3+p7D967z2pO&#10;e2p7/+uvas8wNOfeGpu395nenbx9WrPrZ39tax71d73UM298xe72ZC35uQdjrdxnWXWxzlds10fO&#10;Lv8MvDM5G7r2Lnann/XWeO5HenLO+k/tK/Hsa409zRs798pau8pNTC7WHnD0zc+6Z8RX9tI59Nt7&#10;Nd8Ka039lab5K/PJ1d7pfaUGvaMZ1Tizu7l2OHqr3uU7l3bOUO7MGV/h7PTVwKqD1beuGH+JYiyP&#10;ern4rOZekdev4HDV0Jcz66o7c9Ss/oOT2tjmZ3210TLG9j8qWaeVR4zfWI56MxbvXGD9yyn1wF3o&#10;zBpy1Se2VisHfTD31Tr88qlxwZ85+NaT09eWL0Z/e6tpjl74rbO/Oaz51pVXf3Ko9fIsylEbDf+D&#10;T2eqLxdbjfY/ypU3fbXFV305Py7n9DytQaM6M4bXvHVXLbW7fV/V2PG6Xzjt48zFdjricndn0M+d&#10;Ne9lnR/9+o2L62vdi/Md4ZNrTXsVq48uFxr1y3kP35ndFz3EsNwr7MS8h+D8UgcWDXA/I8+at7PV&#10;V9/exnw2Xea04PgstPSbf0n+9cV8uc3rm4fvBcbF0so/ss5ytQbeqsb65o/6HuXUgKNPT+43543v&#10;L/f0/zYL/mo2sNUSd/YVZ+aM7bOqeTY25zT2c4HVp7czns0BT63dfoqr27pdDznaHQ+8PZwH/KzW&#10;umlbiwYLDmeE5WKR89zUKB/fWF/+i0C+yAv0N/cqp/NVxPrmxeQ1xnfe4nDVWPk9Cz5vaHCBc+H7&#10;OZy6u1i8fcWcHStWHr643BmDT96KY/1H2Pafs9G/eefpvsW0K/7MzXprJr6q630l7z2vhvd9p6fu&#10;M237P1NXraO9mHMGa3ZWvnlianf1nGeX9dqZX3GL4Vurpbf+5J7Fs263j6nzlp5T6yd+3xPoPV3d&#10;72JweS+4yHmJ/difE/hdTqCfHffs5wVLnksfjr7fX8FWOuA/63OcgPfw6jTeY+xHrz5L/rzm/Kt5&#10;wPw5Qx4z65P3mnuRM/FfGTPTbi7wLvctZmx9z8tarFfzavwu9vCXJ3eH4MHO/LMPcvfAzr6PxGpj&#10;d/vZ4Xf62eesxjnOeM1T0zVjcivMmqv7Q2PqrLDZb6UP5kKjHP326g+q1mnLqy755uQXN6+VM2Px&#10;nb3Dv8Pd9fOMyKNH3L2veshbaa745Z3ly73rV7t7qE45xa/61Kv9DK32RfeuprOoc/R8y5m2PeuX&#10;J641N2PxX2XneTx7PvW0q33OnDNNfFX7bMye2jv6zn1WU238xme1V/PVrT7+1Tmv9FJbSw2+1+xl&#10;XP5RH3mzTn1/2Jw8NcWNz6z82e+s7q15+04d5wDXh7vjW2/eGvH3sPSiD5d96SOujz2ap7VwWWLq&#10;v6LP+9oZ2w9/zjrj8qeOXPHGaosRP7I8m0dqrdlpXJmttZNPrnn71ZKfdeZnrd+nd3zqzM1aNbXk&#10;5fj+MDdtueas3cXgzoI/+WBvXW/RbG3nnDPB83ys0crd1ctrHkycenLG5mrl2AsrX7/68soBkzNx&#10;+Ts7+epg9ad+8ZnzGVZXHSznDI6PhSsfHTCvXQ94rJl/RV81Zg5Nl/605p1NDWP4+P1FIjVaq2+O&#10;GvaIrRY8OFw+f2K1+NZ5VtSIlQvWRbziOZtc63Z8NZhTv3uy3nx15cuZFm7nIS+HXGN4kwunq7XF&#10;8TsfvrE9rJ09jLGT2x7y1GmufnWsaf7MP9Pf1VvXnmK7GvAjjs+k9UdcOXet50XdSr9YffjWasFY&#10;8jwL49fs61cw8+KNVzU9D/JyVlpqHuXk7Kz7QoPexvDxnRdLvvPJ8XNA7L84WB3wK8u9nnEnj5mK&#10;6TuDMbrdDzE5/8U2fC7rzLM/zwbMBQ5XvtrmtXKI0afOtasxj7UG67JnMbnmiHtvrK2d9eRWWGv0&#10;J8++4FzEXN4fvvcRs+SopTXf2PNSc/UMgol7X9Cg5j0X8/aM7eescz+rmawhV35x99C82FXeEd95&#10;5dS2Z/1yVv5qLu8l/FVPa+xD7H3FN2+9fZujlquYvGfYzoae8Uq785ovf+fL1aIDd17keX9xRv4L&#10;8HA559XPms6DVbM99LXyjY9s99K6+tSXd6T3K3LOxsxezKFvfjcb+e63vjVqrHJyauFZo/V9Rw4f&#10;63vIGeRWC/9q31lnbL1WXLvra/6t1v2h82ivzq4/tcR9/9BPDKs/5yhOzvrWyDl7H1L/nss57vZw&#10;L/PM7ur88M9P4Oge9bOgEnyfK549OL1PU685NX7szwl8xxNYPevz8+G+wf05CkvMZ0eNGVvnZ8/4&#10;x37cCfhu8x6ddS7PWmqKn2m8JU9Pfz6w57Q+T+A+f3Lo3blXsfPRZ3LNfaRlBq/uozN0zjm3f18j&#10;n/MpX23yO31rsX62i30X//CXJ48OpwfKYRxxHzmsK3py5iy7fvKdd8bWFUe7sZzambdm4q1Z+Uf8&#10;Vc4+aK3yxc/OiPrJaUxejn2N2wffZb615s6stWc88/B3y5z7Mdbu6p6Jtxe+s7SH51ps+tUxN7EZ&#10;y1vZu9zV3CvdM2z2JX6W9uxtLy15e52dubxVrX3kGB9x4TS/qhHTTn3xad0L+qse8MHVqz+1PjLu&#10;PO3rford9XfngI77n5xn9HVOe9ivVs4zbftd0Z17v1Kz41Sr/o4/8XnuVzTkaNUgFrNP4/rmdxbN&#10;LrW1M9f4Ud/5Zu/quVcw+c2f+Y/UPNrrbJZn5XsmR2c3+/Us6k9eY3jtQWxt8dbgd0ZzYrXmtGob&#10;T+s89i5f3VlzNVYTPrpexa9qPYPn3rTVdCZy+uQnt7nW14cz68zv6ovP2sb4XOWrPW3rzK0wclPP&#10;eMe3pnl9a+2pnTj8I8wcvDPtXQ9x7a6neaz97GlMjpnE5U7bP/wfcaljqdk+r5m3fVVXFWfxLzeM&#10;m/fMxWZc3Hqs/1EAvjXTwgNrfzXkqo8V05ojps7LvNZaeSscjv8SF/Ow1HsJEourg7WmXH0seepc&#10;+s5kPC18MXx7Tp+4qzzqG+tjmyN2H/0P/eDmJp+e5u0/Y3GtefdF7Kovht3h5tTUsg8uY62axlpx&#10;LbjziWHB5+qZrGom31juSlPOUU5O+4vdte2Dnpc6zYs929pDO/V3uDzP01hLXXPqgOnLnbb5asgz&#10;j9WfvBlbe8eeaZDvpbZ/sW3Od5yxvPe29JvL8wKvP9+V5rQ7LfHy8L3MOwex36ecQS528q2rhcfy&#10;XdPczreGvP123Im3duauxOzJi2fBuecvTrp3+uFr20OOeWebXHq4rNlx5T3L2se+Pv/cdxc58/Kx&#10;+vJqj3LlrXx7rXKPYFPP2bC73MTblzpra+EY63NvPUtyvddq0otcV+P65Tziuy80Z99dH7mzX7Ws&#10;FYMrtqv33UINz50LvheYmurJw+60y5m+euJHGkc569/bMu9q71f7Xq31XGa/Ga/OxNqzmTqLnwtq&#10;+Fz42dCu+pzpX813Dmres1dn8pxq5yzln/mruaee54kWfb3kaVe94B7lj3LqnWnIW9m31K70frDP&#10;cwJHzw457j1L+3km/5nk5wQ+7gT6WfAz088EPtfkic/3vzzzxuxIH/uzvu4JeB8/Ygc+K1p78nzN&#10;5VzacsDU0FLvc6rfHH41Zr/3ivuZokdnsqdY5xOTs6qVQ51++St/x7ujsdL91djhL09eHa434GrN&#10;M3i7m1Jt/hA0eY3vzj751aLvjIvN2s45c+pgzWnNtb4+vCuc1uCrP/ErceeEf9Zfzqpn55+6nWXm&#10;1Jq9Z1yNj/adsXvsDHNPMy4XX73iZzVn3F09+Eeu1d7u9t+dc3VW++1enaOY9ROTa37G4rVnHPKz&#10;j/U73Py08O/WTI1nxrtZdvjd3uhwfqszJNe/JFP77H7Im3Y3c/Xqz/o7sTq7ntUqx7rm3+KrjS4+&#10;9tEe1mlXc83c1dj7LN+57SFufGTLVVc9c8bqzFj8zKJHrfXqt04Mjn7z+OqIExdT33ytOSz7tQc/&#10;pOvD14fHZVytZ/vO1v74xduTmVa5zlv/SGul015Tp7np96ymrrmpRywXjrxqNw9uXM6RD3+le1Rz&#10;JXekuZpxNcfUmHHnOMqVt/NX/eHe1a2O+0RDv/3LLa5/lpd31a70drNV0zOY3JVe6/BnzSqvPjk0&#10;XTt9+F6+r4yxvrPREdeXbw/y5sSw9jY/51rVWF9utcxPK19rDbF7cQ6tHCyYtfh9b4ODeRH7ly/V&#10;x/dSs7pgc5lvHRxiFz68nrv5WnnWYcWY15nNdz/6tdRar5a15jynqQ0PLRZc1oxfwD+/tAecyZe3&#10;svDb21o1sb3QIOb/yhVrXB+smnKwna84/lxowueay37g9cuzjlng7Kwa6mDrT83m5n4mV+3i9Y/q&#10;5V3hOJM1RxbuFc1qwJ/rEZ2pcSXe7W2Hq9m8vvvQwq2/itXDorPiq2/eGC6+16yt9rP9vu/oO6/m&#10;6W2+s+I7s35jsLN1hVON6ouLaZ0F23cNeftpwbysQ7da9tGWJ6aduuJa81rmc0Z7yl1ZZ/V9teKA&#10;qWUf7Y6/w6cOzwW/zMU73l/q4pcnwVmrvaix6wHuvuQaWyNu3Br87m/FbV391hXHVwcOvlZf/tSw&#10;bsUzZ+3KTj041O1qnWulNWumdnVnbupNLfLWaMHUxBYnx6oOea4rz/Pk+cy9qr7965y1c1a9+5o+&#10;vNZNzergs2/3ARefei5xeVp52NnLWvtqqV0t+OVUT775K1xrPso6291+1M1a4tX+p/bkzHO5qjP7&#10;04d7zjPB/wDJPPp+PuxNzvyc706Mhpqtu4q15tm+e2QW57mzZ+us0XZOzru4vrZcsM5Rjjj8+nKK&#10;VfMtvtpv0aC2+5pa9niP+Wevn/jvJ9DvAdyDef294gf5OYHf5wSuvJfgzPc8JwTun2E8Mf4s4ztP&#10;rNZ+vjOPuK378Z93Ap798xTfR4lnxefF9/h8Xvi5ruvK3tBUR4tGfWJ743/0cpaeQWdwNq18OGDE&#10;K2zFr+5VHx37XK35bLx/eEBuxMO5Ouhd/lVdec5nfGTdw45TLfzyjVe1R7mj/a9yYp1FbNVbrBz8&#10;1svBytOClVv8SMea8quPP5c1xVcYefCp3Tr9I47zH3HU+YzW+edsPRvP72iPzclXw5geYrPfd467&#10;/0f22bO1vlj1i09ueebuWLTPNHb9z+ruzPFsbvfFnKs9PKNnz+A9+1yZdbXHzndF44yz6nFWM/O9&#10;NzM3Y+d/tO+ubuJHsTMwG7wVt1ifg+JHe5s8Yvtq5Rg7T+PZQw62vOrjV1t/pbXCqrXKPxvrPp6t&#10;vdLzPOyLBROfNfM85JenVjXEyjvqU96qR2urDb77wx08taxRpzH14KsFLneVB9vV7vgTV3+nQ36V&#10;W2FTu/EVvhxn2vWeutaJG2P1zU1rL3D7iZ3VVguudWo1f8W3/xF3xbkz59Sec5vvXsR29spMnRHf&#10;i7804TKWp6WnufYHc0bzxp2nfylovjrT33GqOWuMOzPYaq5y5dtTC8d+5fiuEXNvcOX7PoFj3p61&#10;1rSufPPWyCPG19KH2L7gYuBokmseTJ493RM4XGqtr748c9Ybq1seGAtO7UsQ3Hha6tSbuVUM317U&#10;6cPFZ38uc1NfHF7PzjotPGuxs195Zz55tdTFevW+iNmP2GWuGDnve3H7WYtdYc/MV+vMZ9bO496o&#10;c+9nGpPr/qs9e1zRlFMdsUets1k/Y3Hsnf2r01ndsxbN8srF94L3rGXv9hLjPxyJg82LGXz/wNWH&#10;h9/P+W5euPR4ZFmLdamlXeXgmu+MzCwfW18+Vhyd8oi7yFknvsLMaVuDb9y+cqctZ9dLvVn7SDx7&#10;eIY8D/6Lk2Au+Z3TXK0zyifnWYhhvVqrL89YqzYxPrzdKrcccfY5652JfVe/frWOfPscccittK/W&#10;nmmbd1/2Ij7rYY0aWuvId4GbA/fzWcyaYnCJ/Y/b8+zJv9dazQPmfPWdwZzxzlJrPXYuP289J7R3&#10;NeLo1J+6V+K5hxnPHuZX+7jS71dw5hmxh6v76D5XOkf7sUc5avhsY73v+OKdsfX46jobsf7kEu9y&#10;1dlxrJe70r+D7WZV/2iOXR/Ojzovz3PyZw97iWutI5ajtrmrthqrmpm3H1znKaaGOeMf+3VOYN7z&#10;ObnvAfGfe+1J/NifE1h/P9u9I+d7e/fZK/7zeft5yu6cgD9v8N7u8jmaz6Ac81pxn2Wt+Vo1xax9&#10;L0uf2XPG9Hbm1Rxo+LMavtc8t1XtFYzeaHbNuLmv4P////u///vfOxpTe+Bs1BtSivli+OK7AzI/&#10;6xqv+jWPD8fZVrlizmKNf3kpx37lkZux/J1FZ66JzXjyj+LW1rdmYszPNXH4K0ycnHtX25xxOXKP&#10;NFuHv6oRM4+eH2Jy6uvzobcG3szbc1prwK2ZnBnDa13nqk45+MbUt1f9ctRqHmxyZgznzpr61r5V&#10;tzr20Jqb9ix/lX9Xp3ttLTixefuXA9Y8uVWNWlNjapk/stZoj7i/KtfZPB8x49Vscla5Kxj1Rxqr&#10;vPPMusYrjphzyRdf9ZJbDpi15ud7RfzITo1y6Wd+2vLu+mipZy3x3J+xnNpVPXl/mMNfccS0k+cZ&#10;mseK8R8BWMTgzme+vcmZtwc16porT01z1OlrwejjAldz2tbIv2LVgatfLTG1mhPj5yTWzFE7MWu0&#10;kzP7ydOe5eUd2Wo4XzFrzRljy8OXU1w+OZ8XsSOLhpc84+qjK25/+dhyieW0Rg3yR4sa61e8qWNs&#10;r1VNMbXnzHLUM17xOOOpc+Xc1Wrt7GdfrHwxudaL157NcVSLDj295HYO30PF2t8ZxdRQW3xVv6oV&#10;k7/TU3dlqeFi9tZP7lGu3M5ijZjvT2Iu7kct7y4ucK1cefQi7wVOH3s5i3XG5MFc9VeYuuTUBmMP&#10;9O7qfZdrvn3kkSsud2fVXNWYo9a5ilFT3Lha8ovhi8+51Ov9LGfi8uGoOXsZY7moEaPOs6sWuPz6&#10;YvSqFj5YZ/AXDMjZA+svu6Arn97k5IGXW/32QQMezzS6+GqSY5W/0iEPLhdr/AL+9YUZ1apO8fLx&#10;nQXr+aphntizmjlxuVp5zknMIl5hL8k/v6x4zi8HO3mcq6s95ILNGmIu5ylHrdrqWqN+dVqDb539&#10;tebKn7rkjrTVYP+trSb1nmHPqRz9zlas2rt5ymmt/rSTb29wPi/G1DE/eC0+q/PUf0n+9WWFr/qL&#10;OQPl9vnnP//5//3P//zPy2zy7EEOjMsZyclzL8Za67Fy8JsHdwZyV1ZnqG5r7aH1+y58Mfho9bkh&#10;51Xt1ojLQwcf3AuMRWztiv/Ken2Pdg57kO/zj1/N8tTa2atcec7buNq8H//1r3+9zKcPl3+Rkpjl&#10;vUULrPfOs/d8yren9Vo45JwNK5dcl7q7vNypYZ15rBzvhc+THHu0VkzOUU6OtrWtM19bLr58LJd5&#10;rXk05K9y9qiGGFZcPTXkzLxnh+0Fn5jnA8uaWi/g4gs97E+tvtTq9CxYXwAAQABJREFUmJtY4z6f&#10;amCpdWb4xFz62j6n1pMDd3/8i4LE1sBrHe9bYi645lfzvyQXX9BmtYf1nrHxovzfkDr/Br6g0316&#10;HljvZ/Nsj5z7Ll//7AisLW/2MFfNWWfu//7v/16eHf81d9656PmOtQ5rjfrPsOqrZeyetOYftehM&#10;bfczcXrY19yq76xvHb61ahXDdzUvtqolJy7PWmcBF8OffDCWHCwcr9fsa96c2Mqqs+tDjZz6vidW&#10;mj/Y807Ad7yK3ifuCRf3Aev3BHjeL621P/b8BDjfK+fmmZ8r/jA+8wn4s5XvT7/vY8H4WV7MZ4N7&#10;L//sWaH2d16r8+HsPHfOxvOc5yQOV997MLkznn2pO1p3+Uda75Gb89lj4sRiWPettU5bLtiOJ/+O&#10;RUv91olf6TU/P7sanhFy/NyL9fmafGNt5/pu/lP+b7t/5aF4k7CrB+nqbNRar6VWff3mVtoz3/qZ&#10;W9WvsKlhvNMjP3PG2hVn9rbPDkerHLUn31iudSu+HGvkgHO11pzWmpW1duZ8CYjP/uLaVX6Fycfu&#10;5pszTd7MH/Uxh4b+Ue+zHPkrq71W/LmnyZnzzvxRTG/vX+fQX2nPeeBOzJ473Py08u1PXt+cNeLG&#10;My+ulS9Pa/472LfuifozjVV+hXGenDk5z75nfAWzvnU7Xz1nMd7xV3hr1JFHPDFzV+1b6q/WwvPc&#10;+Gzv6sT9/LsHcWL85huXB3f2IvY8Jxc+yzy+HDDn5wfT4vDmal5fC7c9Zu3deKXlrHe1rvJXPa/W&#10;Psqz591zLH/2VnPi1OxycqcufDCu1XM2+epo7/azbmXPtKhxXvyz2eBcXdWlZqcNj8vPKL58/Rdg&#10;fGlObS1U8jMeEv++t2rBt0Y7axrLsb65K377wVdH3Ssad+rUtU/1Vxj3pGvFaV7/Kg9+ucxHzNWz&#10;WflgzuezI0+Lvj7WXlryq2Xev3xQAy7+almjlbviX9GbParb3Eq/+Tu+WvTSp372nrE9xLVq+L1S&#10;/EzzjI+u91wumj4PzoM1T03ngcs8XOrBF5t5ciy4crBiahu/JPLFmuaZjYtVrRfgzy/+Ag055zEn&#10;nxgfnWLyjqx1cqzvXppz72Kr80ZDXf0ji1bzxp2BvKu+GBb+rIFbDN9es7axPbTN4Vdz5syvasGc&#10;Qd6qXgz+Sse8dsVxRu3kEJtTp9Y5rdNODrHc5vBXNeXM/vLF/WwYt1bfnJ+PauCT11JjXp+8GmrW&#10;Wi+mFrbPfzXwyTE/vrEaWPFacXnkzhac7kn+lVq52Mnf6dpLO88dLXPTbwxn9mwdXFfxWTM55eIf&#10;vRfRcp9wZ+2ulz3v2uq1V3WcCesz5Bkb72qrc+aj0XmO+PDas/5R3Z2c+7bmkZ7OpVVrZyfv6Dzm&#10;fK1tHXi5+HLNOY+4cW3riuNXf6UJ5uXzby/xaqgvhxzLePrGKx45ln3w5eF3VR/8LLYWPbhTtz3l&#10;YuHNC5zPExervfWn/gsxX+YMZ/yUfgvX/XtebKrnLA6m342L99zKK946/aP8zBGrrfW9Kndaf/6Q&#10;b99nWXTtOTV3+ORdie/OX379zlR/N8PkzHhXt8Op7zzw1NSCTQ5YV/P6rYcr3rrpX+G05i6/tT/+&#10;80+AX+5izXv//E6/j2Kf8d25gnOV+/uc0PfZae+f91TrLon9c4sYFvxnXTsBzrnnNeNrKr8fq2dW&#10;35Pw+TVnPPPG03ofrNNO3qPxTg+cy7nRl6u901M9a7V3NL4b9/IvT/Ym4Ht4Wg6mnF9xUMxyd4a7&#10;fPdr3a6n+Z7DjlvO9NFZaU3ejJ2zf/Cvjr68xvhXZj3jmLdHZ7QfWH05YtZi9c3JfYZVU1tN+xa7&#10;6k89YzT1j7TsPbm7evk7zamz4p1ptMbnq1j9K1pXZqrmylej/epbs8LMYc2r1xz+Cl9hs27G9tlp&#10;yke7XH3wmbPmI617d66j3pNj7VHNnVz11QbTr5ZYa5rXP8ujs+Ls+qprf2PsCmv+zF/1dDa01Rdb&#10;8Y96WFeOn3+0mzc+60G9dc6HPr7a7adPvpe4NdbLmT2cizy+/5oF/8ua1uCzrJ9++TNH7KLeSwyr&#10;frGP9plrNccK++jZ3tKv92ync7THWd9zap3+5K96VqN5/hKeZ3dqGcu90kPutGqtNMiBmyMWs049&#10;c8Zndtaf8Xd5ZmtvZ93xJ07t1Rp5fT+h1xnu6HUWtcHOzsb+raFuxmBXVut2vbsvOa2bfZrD95o8&#10;4/LFsO0rDtcZxLTNwfEir4/1c6U1p86Md/PBb09iNOdqPdqsYuUXnz61xVqnr77xyqJxhXdUO+ud&#10;i/cWuZlHC8z/uChHnlYd+NOvtnuoLd9+xfje7L8sAe4s/gcRaljWeC/hgRFjndV5rFGP2P2Vr65a&#10;6FmjJrVXFhr2V5f9sYjRw5qDy8X+xbXUOC8+y/rX6L+/Uue803c/4loV3DM4F3ytvrmdRcuculpw&#10;V/2Jzf2Sl491f9Y135w15dVvnrrG8qq36rOqsXbaO9zWOkPrV/OueDsduc2f+a2p71zY4uqJkzPf&#10;Gnnm5MGxVk7rmhNXY8Y8v74z4JhXFwvGZV6txvjoNKcvrka17/jqzRrnF3cPWvGdnfXyqFfDdwQ5&#10;MXxw5ups5rXWwFlh5FtP7GpNa81j+w6CP2vcH/XtU796H+E7C7P1z5/uxT0Qw1ntXY3dvLv9ga9y&#10;7aH2ijf7tW7miM2v+lZf3krjWVj7qbnCzGE9CzHnnPhOR/4u7/NpL/hc3Puu9kPLi+fHGjnk9PsM&#10;gd1ZndlaMWP0xHbazeu3vhrm1ZqxuPXke5nXwuMM4ODXysGqJ9a4vvlp1Vb/Ss3U+Kzx0V7YL2ty&#10;xJ+1p+pXW7yYPf0MmZNrfhXLlfMMSx90Z79naFdjzj7j2X/m0XJWc7Nmxu1/x1d/VdPcql8xfPna&#10;mbfHzLdWziP2WTqP9P6pOT4Bv79674/ZP9mrJ9DPmDVinrWx+R/79U+Ae+tnyvvr/fbPKuJYc19/&#10;5++zA89qqnt22l1+4lfi73RPen71PQf3usrBKS5XnByYVs33tM6jnb3A78wz5/czOnWNd33Nfyd7&#10;+Zcn3XQfEDHtnZtizWe0PgDdqw/RnHdyzK80zLVGrLZ5dZqvX25x/bN6eNXQ16rzqG3/qUnOa+qD&#10;w7fmSIdaedWZmJpymp85OWe2c5WLdnPtBc9YjnE1pr/irDDq1J0az46v9tnN+ZZ5Vpor7KiH81tn&#10;3BpyK7ycI5/6qX+kaa8jDv3kHfX+qNzZrHMOz2Piz47bpz5n58ziniexuTmPnIkTV0d/xVthd/lH&#10;GtXS167qnoH1XOqvtJllcsDE9bGu+mDG/CKEvrh/OMPq04+rXPPg+OS0+M6I5S9SsVzkvOQQs+Tg&#10;tzfxallHTq0VTwz+FV75+LPGvhOfddbKNy/e+K5/dy939c/4qz0d1cjXHnHNnXHnX9BT5z3BzvoZ&#10;y7XfkV1xVz2qQb/2VOOsTo3WimnJqae/4puzrjViz7bOoZ09jbXyrsxR7vTR4xJXv7rkVng5V/3q&#10;2NPazrHr2Xrramfdit++k9+cuisOWC+4jaffvLpiWPfuvNQ3/xL8xdO3R2Pq1RDXqkksB1tcbm3z&#10;1s38Ci/nGb49apmNWKu/6+d/mIZvDVw16xcDh9/3J3n7afvLJdSwqOn3/lf0v+859c6Gz+r3c/uC&#10;MwcLntzuxdwL6a8v5uUDrzBr5PUXJvFXP/90NmfSqrey7qM5MM8B3DnEjc1NDc5s9jaGO395Qz1s&#10;9+FM5o3ti7U3HP3yyi0Od6ULR50d56hXe6x8tWdvY3tid9wj3VVOzB7Gj1p0rmitOO6J3vUb+ww0&#10;jxYxts+mHO3ck1oTrx4+l6ta9cnP2BpsNcThW0PeX2wGI25eX76fI7Tk66t/ZJ1HPbnixldsa/TV&#10;7Tuyc86zJ2e+GuqIdZ4VRh7cuvLrH9XCaz0+81JjnXZy2+PIR7MacifuHPY2lq8F56z7/JNbnX81&#10;0G1cvdV85MVn3dmMat+17dee+lp52it9qIVfq0/91LLXFe07nOraE6y4ehNzfvLWFgO3BisHnEXM&#10;1c+kfrn4u3p17PMivPiyy6vbfHsrJY+4XOLy9bXkWasYDC2vGfMZspe+Otj68sSI9e0vJvdlsMWX&#10;1i3SXxZa7WuFscGJG2M9P+2VA7H+Crec+W6l56qvWOerznv6792TvfX8ZuzeVvisk1scbFW74sKb&#10;66i2XHtip05jebO2nOZ+/K9/At7zPku7+13O19/5r90BZ+l5zvOe8a+d9Kf7M0/Ae8v3Vz97tebF&#10;ntn7u2n1rPS17nXG4tijXHnf2e8Z1HfP/rnIuPboGd3VUUMfbfWu+K1Tp3XOVNt97XA0zO30Vvly&#10;fzf/9i9PXj0gDro37Wrdr+A563w4jN3H6mFlXvOdXe4qV179FZdvMqxVDtwZ8XdrxRFTV1uNFUbd&#10;Cm+dPrzyV3X+KyByW4vvS4h868ufvhpXrJrM6ZlcqXsvjvNUv5j+2azydjrFV/6qfsXz+VzlwHr/&#10;d5wjvHPgd9+NyzvSm7lH69C5srepf3XmWefc4GrsOHLf287+M6Z/75fzrHjm7lq0pt6M0Vxhq9nu&#10;9p/8OY99z3qZn3zj2WfG8rTNq601t+KaW1n4s4b3s7j6k6NWcd8b1OCTw8eao47YOv2VbQ/56hpP&#10;vfYh5yzV8vsPXPJecMiJ28M9qHEWWwcff8VXq1wx+KsFd8VfcSdmHfZIf5ebesRqrnLvidl3zip+&#10;p/eqZuqit+LZh5x5ao19VuWZw84e1q96lauGmo9Y56P2ET3qnUmLlrrV7L7grJYaV7jUH/Vf6Vsz&#10;c/bTkneWyW1cTmvrlz/91pOzDktOa515YvP4xYlZU/sV3X9daUyMGF0vvz/c7eUU6s/64vq10yf2&#10;Qnvm7dccPeUVr8+fX+ZsxK2tRvvAod7vMdV1VmtnjzOc/Kxp76t+NexJrXgxcTEsF1ytddrVHObU&#10;mRy1xMvTl6MW71cun0dqyyWWWzs55fn9H8x7SK311haD6xKXD65vDt1icsDYj0u+cfcr1nnErlr0&#10;rW8NfZwPvBzwP/744+VyH2D+wiR8Yi7Prxh4l1wsfbA9g3LVEYNLD+vAO+uMzbVXtcxj9cnDZ4Gt&#10;asuV91LwV43+zqpLXv0dt7h9na/1xaovpzoTs1Y7uVOP/JyF2tabn1qN4cPz74/M7bSqL7dWPbD6&#10;R7OYK19Nc9h5MbOfz9byfIpjrYPjqi6YsXns5De2n1g/dysNzxe+NSseGLOoT+x+8FvbmfXVtx68&#10;euLVmbrELDlqF3shnHyhXg3eX85hmTlse5jf2R1X/ZlvrG9PLc9Jz7m9yTG/XHLocBVrzfTVbn91&#10;5KolR2v+GdYe1QKby71NXC5559PCrV/u1NnF1phXT2veGJ6YNbXwjvLcF7W08K3Bgvd/bCGP56JL&#10;Tp91deZ7CA2vauCrj289mLOAny3rrGGfLLU7++QSi9nXfuLG06oPju++OZP2JOcF17Oz/qwPNazy&#10;r9a8Vn7tr+x17rex5+IZNffWnVdbrR1W3M8amDiW2Was7rOs+lOvvWfuPePO4xnQT5y57twzuVp1&#10;3MOMxbHWFKvf+Saf3My3Fn/2nv1mflU/ayZnxnf5s/4nvncCfrZ3Vea5L34f8LmZ9+rsedj1+N1w&#10;zsmLvf+c2/d9AlafEe831p/v4BH7OfPnqu97Ms/ZmWeJWv2qc6a7+yCu3Wkc6bfXV/N9/nz2rszv&#10;Wcn1zIqvMPhwylMDa02x+ru6ctxHtcTg1Sc+0/R8rDWuPrnfcT31lyfngZ7dmM9w4M6InfOfzbfj&#10;q0m9nGJnus1bpzWnrvGz7U5/h5/1p6617ocPI7ixOsTyteZW/MmRe2Zn3yO+PVqzmqUa3UfxI98+&#10;VzidBf6sNT/xK9pHHHNnL9M7fdWsnfXEnql++fqzTnxaz0c7842varYGnzprnV18cle4s6mxqvlo&#10;7Mosc27jZ87aOepf7dGa+nNWcxNf9ZG7yk3sTO+Klhzt7LHDJ++ReGobY9lbY/XBxMHw+YsJz8K/&#10;uDYnf2WpkY/lcpUv1rz6WP+wRh5NZ0HDhW+ueTF52NaRN1Zf7ozlqcH71V5g9dWYFo3qzDzx1DGe&#10;tWc6K+3PiLEP93hnPmo8A/3qmNtp3u2LdvXrz17EYuV1FnA5xfFboz+5jfHlWd/81N/FrdHX7mpW&#10;/ajpPEe15uAf9Wqu+uJa+xqrf8Vag1XHOrHVnNbJfcSqb+2MwZ2pufauL5e64vXJscolhgMmbkzu&#10;aFXb+mLUEs9rapoHR2dqFF/lzHd+MHWx/nwsLpeYtZv/NXv+1blW85ubKnOGmW+80wCfOuXiy9Gq&#10;ax2Wi7zfl+f3O2vUI/ZMrQcj39Ue5uTTCw2/985fEGovNKmTbw9jfm5Ahxp7qgu3uHlw6rlY4sZi&#10;xOS8xLFzqXEF9zwmt/HUM25t9yaule/PVWiDidvLPZrXTt4qtpdatfA7n7mpI15rnfpqwbG+GLg1&#10;+KyZB1vpFce/u9SkztmmRjlzzsltvNODc5SbGnI7B5izaFtXrn51iqkFJo4WPjnrxCavfdXSNnfV&#10;7wzWtKfz+J7w/QHXnHVY9bTNrfjNn/l364/45Mx3VjFmKU5MbmLgXdZrzTWuTnG5Vy211vfdtKo/&#10;m3tVs8Om1oypAyuOz7PDxfcw5sZ3uQ9ri5OrlrnJJa6OPLEjHbl3LHpHmszsXp1BffeDnTk44HKs&#10;kdcaOdh+T7ZGrcbT7x7sMTm72P7k608+uqt3h/3MU8c+0ALD5+J7s1z3aZ4atImtk9uZzMM3r28d&#10;8dGyTluuGNa+6hYrrzha5qjrNft4lu3Ds0bM+aijZmOxaj7iT81HND5bDXvyTJnNPWofmXdqqkGf&#10;lW77y53WOrhcPA/zczH7qqudml8pnnvzPI72MGuOuI/kPNfOUt/81Bb3HWbNnBeeuanxltj+VzTu&#10;cK/o/XCun8DqeaC6zwW+90i76jC1Vpwf7PUEOEc/myA91/f4PP6c++c6Ae93rZ8fsIl/rul/zTSc&#10;ST8bPaNOVLz8cvTlGu/sVd6u/rPivIOO1tn5Uetzu9Lh3MivdIrJQ6NnXY76K+woN/nVt+7IUt/5&#10;4M74qP675t78y5N3b8TVg0T3rvZdfmexFjsftvKmL7f15ZgvtvJ3H2J1VzVgU1/+xFf17tWacqg3&#10;X1x/VWOu9oxnXtvanX9lb7NWfa35ajWn33z9s3rzZ9Y+Wvj0aVxs5iZv9jvLn/FXe27N7rkt51H/&#10;bHZnW/F2OfHdTCstuDt86qhfPlhj9cTIr+rUhidH31o5n9E6q7M588TNP2J7bvrVecbz6dzVPfOd&#10;5Wyv1a5/pn81f9Z/p+Ms7EO/XPdXTB5W3/M3li9OTM7YWmJ9OcbmsMxhXJ6+Of8SlJg15/c/yFj3&#10;Qvrzi3XlM4fLPBgcc1p45vSx6mFXPhxWa+W9ZvbvpPa2ZoVNfWO51oLrY5vXh7NbO46au7pn4PZg&#10;Bi5jrXh7mQObszfXmvpwZt1RHj7PUWvUKIbGjOVVHw74ij95jevPPubU3uXlaZ2DeNaYm7i12h1P&#10;XN4Ve6cX+vbY1ZmfvSd/F4PvNNRs7RnXmmmpu9KrdTv+bobi+Hd7tr5zFO9ZlINvPzhcvvuNrW1c&#10;TD102rPa07feWvPa5qupz+deXw1qxLTmpjXfGjjtO2ueFZ/1YDbn60zUWev3T99/xuSt1TdGS79a&#10;4mrDqW9MD54NrJg8NFz9WaH98L3gmsOi05i8mDiYvfHBzWHNFcOfM5oHbw58xaeXs+BfWfaAW83i&#10;1QHv9a9//eslLda9iUEAXy04c829ki8mv/pi7l9bXF/b3vWbX/Ulv8OtrXWWVQ91Zm6HV1efWvlg&#10;9itWLj41s6eclV1ptm+19JtfzUKf4vWdAWyFk7cPef2JN3aeWn14R6v65flc8y5RazUzmJxqWaOm&#10;ewXn8h1lvrVi3b/1YsZyd3bHE7ev+0XH3E6znMk11qp/pLXKUadG8ys9ufDNz9oZy6v2M3z6dA7u&#10;c3vT197k/CV+MHn68phLH2t+N68c8mpqdzWP4uhy+fxg2Vf3LWc1g7PC777wu4y1q1yxnW/9apaJ&#10;EcPf4bOH2hM3Vgce59S4HHDPs5rgXuTlzFo41HHhs+D270qs0bYPWGtnzpryyqkv15k6c3vIq6aY&#10;ezBX3GdNC9de1dc3P7XU1M6ejeV8d+s5sk8/z6t7+9Zz6L15VIvnyhnx0eSqj7axfeT1/nbf8u5Y&#10;Namp7iq+o3vEpae99I1nHXmWPGN5d/a/6rGqnz3af9W3ulNvpaWGuo0f8dvf+tl3xvJ+7PufQM+e&#10;e9X7he8vzzMJcfnvP9336XB2bqs8WO/H9zmN33cn8z57f7WcDD7fg1n8uYaYutXzYN3UfSn+Rl/c&#10;550t9Ux29eLl3unx1blv3bfnd3QOR5yjHJpnefu6D/nGWDG44sXUWFl41pC/WrfS+m7Ym3958lcf&#10;iDf30ZtqPfuYGjPXh2juuw+pOmDWiM26s9j6Mx759tDXWk/cWcV3mPlpnWvql6emHGNr4Yq17si3&#10;Vs0j7pUc36TVLH+FNY/vWerP/A7vnnf9q+UsrTNvzlh7dD7q1FJ3VKPuZ7HOfjbz7nzcR++h2DOt&#10;c6I5Z+nszR3NVL1nzvneWkd7emtvtD1Lz3EX08scPvxZA86CZ+4VWWPmtLNGfGU7C/kZr2omNvup&#10;oZ38O7EaWmtXMXMUr986cC/ff8T44sbUFROXq+1fZnoecFkzJ94cOlxwWfhzPy+J8aVapIxr1cF6&#10;mW+NOSxLC1f/JfGkL2h2jifJfkqZ1fmBcZ+Plucz68V396Z8uWBcxlj+cs5njjmaq4YzTgz+xKpj&#10;3VVr/yO+nF3v1s79muvM+urK0baPvjVwdnXkJs8Yy7WrlbfLo31l7erbe8dBf5WzdpU7msk9yVnV&#10;w1FfHtbaWWNsvjXThyvPusmZsfwdjs5KC4zPtnk5jSdGj9nPGK6+PDFx9cjXl4/drcmXt8PNa53B&#10;+D0sPZiHy35i7Qd2hpv3e6414ljei6v9y6GnvL7Hwcy9OH9+8R3rMwHuPorJN29snzlPZ7RvOWC8&#10;4/uXwNTIVR8rNuvBqXFOYmfHN1bLei15ljXyrlhquDw/NexJ3AWvl/uG46y1xasjx77N6be385gj&#10;ZmnxnR3/aM2aM+5V3erMedFwr+4Ljs+1M7VuVdMe9a1XWwvHnHziiZlb2XLrr7hgK07n2dWVs9KY&#10;dfDltVYeOXF8L/PkuCd8flnlE5ODowaYa4WRQ8PFvfXzMfnwyJdvHXaHTx1iuBNHwxy+a8Uzt7Kd&#10;g/PoM+yzax3a9qSuc4nLbU7squ0e6p/Vw5Vfv3usf6b3lnz7o2PsuWjF51mTd1Y5xujVJ37rosej&#10;i1lW9WLOjz77NKbOfUzrLGqUaw5MLTGsWsXw1Sq+05Az82qrpZVfa21r5JubMZ8/cl7Vq28eu1p+&#10;jj1v+XB9Z+GTX2kUw2fOYtSyVtgK7z5fCv/64pyE7aGutjVgctW1fsbiRzrV/vHPT6Bn3HPVb75q&#10;3jcwOFy9/+Wu/Cv61sFd9bNvZ1TX2qu2+rsaOasezGB+V3+Gn9XbozrO4lk0V19esfqeoZZca8Dn&#10;/S13lZ/66KmpLae+2me81jzi24fa9gJv/Ij2T83jJ+D5+7MU96Lf/x5X/qn0bDkJztVrdzL9jOw4&#10;P/j3OAHude+3nzssS1vO99j5r9kF5+mZe7a/ZpKfrvME5v3YPfOTZzz53mf6yMFyTe6chfz8+cu6&#10;qxpT8zvFt3950sPbHbz42eGq08Oklqs54/L0m7MGbLXAzcHtD0jwwXarOevkqqkVx66w5stx/pk3&#10;3mk528w3nr4xtXM/9juz1dDHOg/11RZvT3xrzc++5sWNtbNu4swgZ+aIfTmYsw92hTU/ObOP+p4D&#10;eTAuffXs5TzgcPq/fJJba10x/DlL89ZM2zr5coxr7VFs5btXtLisO9Je6Yi1rr668o6sdc4mtxpw&#10;jOXLw5rH+pyV17z81vdet07uxFp71XeGq/wVbzcH+NEe1OIMe86eqfkja29riMVaZx5sx5Hfmblv&#10;8FuvhvyjnBwsvM5mnfqN5ftuqM6Rr75a1htbO3kTN57WOvD6k2e+feHPGjFx5p1nLqad7zxqwVZ1&#10;9Ocy55zcY3As9eRdvf9wnFEfHj6rdS/An1/Ule/e5INbb39y8Mw5Q2v1yXFV39geWDXwu+yNnprk&#10;xfFnDoyFpmdpf/DqEDdHfLTucqfW7G0evHsS31l1rNPu+MVbW7z95TSPXw6xPHAu4x3Xenjlwmep&#10;g7/Kg+8WfPXhqAW+evbVKc867OxPLEaNPrZxNaZOn3N8NTqf81grp/wVB8yaF+fPL85mXCu/2MqX&#10;54zVdLbWyQdb5cHlqCkG3xosPK7icHfLWvKtKb6rFYfrfFpztVPT+KjGernEnkH3SR7cHDzyxNZi&#10;V/7sL6darUWbJe81ev16FbNm8hs7l5jxqtacXDla88bYiVHbevIT6+dRDWu04PjlTh20V/2t9ZeW&#10;iF1otEaN9pFbnpjvA3+egMMvA2A7O3y48Mw5vzOQVw8+zwpcMfXUN4ftIjZHLeuPP/74tx46//jH&#10;P144sxauffDVwWfJhzN5r4z/fC1XFEwczPnUwoJxycOyZ3/JYuaqWd+e2Inbrxx858Evx3rvyYoL&#10;n6tceMSs1qpdrrXM0PxL8V/1xdUlD269fLnNz/2VA6/vJ+LZo7H59lVPnlbcmlr8uaizlhz1s48c&#10;c9ieXTXlgKmLnTixunCJtdYRW2tOXmuZhZgz9d0DzxmtQYM1z/4V/c9X+6PVWnwu8r6HqkfOGXr/&#10;4aiJVQMcfy448s21BmzGk+9nGK45e1VfDMvsWupY1r5Gr189b3OeE7XVNt9a/PY0Vy55tcqXiy1/&#10;xtR2/83be4Wh6X21v31WdZwXeblqEvuMWU+OZU5cDa16PrvG1ILB6yzgrGL4XNSqIzZ5r9Wv52nO&#10;2WbOPBaOs8gHF8OyzHUOa1f7URvrPcSHO5fa4vBc9cW01B3l4c28sT3dJ1ww54NHzv2SZ1n3Gv0n&#10;BjdHrRe8lQZnwmVP641bD8/lTPD4mQQeixgfy5r3TfwlOb5YC6yG/VuH31i+Z4Z1r9bLsQ6c2Yi1&#10;5rBe3ad5tPCdUR/cRY5lTiuGLYd4t1q743xWnD16Tsyoz/1hX16ehZy5H/PwWT0TsdasMDWcQY4x&#10;9fh9Zn2OmgPjvV5bXuewZ7Hpn3GcqTxm9wJvbupfif0MyFXPM2J/qzV5cMCs29XM/Fmsjv2MsdR2&#10;fuIVT0yrBnH715dT2/ozrvnWqGWOGB+OPK3caVtrPXbWGU/+1LPWObBcPddVzVfHPB8+z55B90S+&#10;74PdOarT2h//7yfAOfl3GH/P/h3Znfffmb8fsnrm5nlNzsx/9KnZf87lHH5f5fsNXC/fQ42pmXrq&#10;ylP3u1j3O/fDvs1p5Xgmxlpxf67njKtTnpra5vSxaopN/ozlfXX71n2d1Z/l5/mtfl6bGvNeTQ3i&#10;cvwMTtxnptxqmS/2nfzbvzx5tvneqN2hnmk0X73i+Ee5Fdd5tJOzi+/ydzpvwXd7PZqNHHXWGjuH&#10;uHHtkW559Vd6xfDnDNav8CszrOrQvFJ7xLta7/7gr2r8xuQ+a3nRke9SQ9vcHf//sXe223EcubK9&#10;P3zWvP/7zo/rTXpb4RhkVlZ3UxRl1lolAIGIALL6g5KsMwe9u93RTVx9Ht1p0k3YNPsUc8c7fHbo&#10;PajxEjde+Tq/+V3vfPSAc0d36rnjPdK7s++j58kZvSO9R3zvaE64cHKXrj1De3Xd5zup+Q5Jn8xP&#10;9M9yep61UX9qbr7v8jvR7z/7/kcncSN9ekSeJ+fO3yj6/Onn5bNPrHM9G6dOfXpnPunE3H/l5d7y&#10;qdXkXmCeVzx3yD3TKzniYj3b/ml0jx3fWTvOo73pzO0lx13dx2i/ddY+I3mpI+e2p2YX1RvVWu+0&#10;U2/Si038xu5wU9v7Uq+8VvjkkTPIr3zTI3N9+M7I+RNHrhH+CU/+LqbXzpNe7jl5Tnox5+ghPvms&#10;sN5BrxUffOLoY1TvjtaviMzoG1++L8UfmeO5PAPRy551R/upgXN1/uSbq7F2ljOsPzq6R89hr9yF&#10;3HqlwWPV00+Pnpd1eshPLOfgmz8/9YE/4fTdhZzvES/51tNssMThWqsTE2eeP+d9/8oxyqWGP125&#10;d/ZTu8NXPDTd41mAeVv7jMQz6gPW+Rsw/CK3W3nW5mSvddapMSf2s80eWuvJJ7Hm6UvM/TJXT5Tf&#10;PvTE5IBdXTkHvR7G1ieudponBt+8vajtGXmfJ/5WFA9u+qptXB/7emWkl/08X/LE5acmeVOeXPXw&#10;8OS8RP3z/GDy02OakdiKC+4c+Ke89P6IfNojMZ8P0efzyB559pUeTs5OXs9vrjqjry0eYNR+D6Yv&#10;ubupBSPPGowrPZKT+4iLUZvnHmL0E3+f9ONXeF56WWek11dq6U21nurlWE+67NHvGqwvfRt/RX0y&#10;fzUntblj4mi7XvnJ1cs48elx+7PaXK4z6ZvDITfCpc97KDl6JE9sFdV3H4+TC70eRnV6ZOxcDWfJ&#10;84DL1U+udUf4cjJvnnVyxYz2rL9a9NkZ/R6z7vM1Tg1HvM9vv/FdnX769h7oxYj5nvAMctIv5z6y&#10;W+rN3cM646tmpOdVfrVP6vvZ+LzldA3e/l3vtPTSM3N1z8Q7fnL7GVzNVyfP8zfefWvjim+/411+&#10;679a7Xl9vkbOwWfc/8MAecY+Z+q6911/P4GPfgLT+5L3pO/Lqf/ROz3iz57u3HrwXb/5/6b62dc3&#10;3ys8t/TL/N/0TL/P+uMJ+Nn7gfwzy/dPv1+6/qfy61cv+8eTPige5mdd7jDNdy8j3OSLEyc8PbPP&#10;H6w+88pdcg/PA7bKk9+5vqkVg0uevdbLSfyKv+uvenfw3D/36nzl2bw7NZ7c/uGb9w379E7ONt6Z&#10;0dxnPHxf5+v8jF9qM++d79b9/NT3jImXZ1NHbG32yNPL5wSujpgcelfXXf6V3yv7q+fkDM9tnXHX&#10;S96rcua9YuZ05uk1Ws0Cb75c8O7dPb/++lDrj1fi5NnLWfoktsvThzxrdNR8JroH5p2c5CZOzpX/&#10;aOEN+PMXvT0jOHnX4Pr4DIzZI19d6umbE52Vke92OfKznzPSI3Fzngtaf16kr95E/bsvrt8qrnji&#10;7mmNT89aeYvrYW3E866X2tPIc+zLs7xqvueb/DzfNNMe+01a8dxfHzDnEvWa+qk/ydPL/I5uxb3j&#10;tfJI3GeWZ84+uTPlZK2+Na+sdzN2vdMd+jzqxK1XsXdQB/7sNXnkPGZNHOae7gFvdefPFj3lZk3O&#10;tdrlvTv/mueZPNpTvrj17L5+Dj6fle4KV+8eO747GuWqNeppP2s59MCzJ98eMfnZzxyP5KUnuD15&#10;9sH9WS0v/6+wneHPYCM4OjR6GfVR25E+V/Ktwey/kf76RYy40nkOJPDyBmtdYuTyybnkk9tLDDwv&#10;nwdccm9qLj2mGgxvOelrvpudHP3FMjpHr9W8fJbqJ18xd4erd+qy35z0aG3WeohZozdv79zBvDno&#10;ufO9LdeedUf6feV+3bNm1nSttKvzyXf/yZOePPqZT3wwNURuMeKkl/9G/OsXeR2TS49nQcw5nfN+&#10;7EuOuHMSF4OTOXXyqL1yFzEjmvaxJ77Ty51i75N+8Luvhzw5WcuxZ73yyj4+3HCv+PqroVarp5hR&#10;T3hiU3xr/vkL/PRvLj0/w/l+EReTo2/PF3e/ruWDywFzv+TLlWdP3Pokpod6sZ6dfvS633Xyr3K0&#10;0+VOU+8OtvK/4wE398nzglPnDZ/a9wg1l1zy5IP7vSWP/4VscG9wLuqM+EyXPLkr3qRtDK/Uk7tX&#10;5uqST+7ZyLnSS41RjrXc9LRn7B4aZnrpYf07RJ+T/yuneSZ7YtZG8H4m2VN3N+Khb38vthdcON58&#10;Vvrz0po7de5yR/cqrs/hyq+fu7p+fuL6XZ2vfdWdRufh46zE9LFnbez5arPfmL1VXPHFnZk72dOz&#10;a/FXR+a4T3vnft37avXqLD5nn0HGfG+Lf7Vzf/a+/Xw/e5/fbT7vUS6es88686v37VVfz2ef224O&#10;M7KfnzvnTpi97/i/TyCf5/9235F+7iveN/7veQIn75vd00D/qu+M3Zxfofeyfzz5qsN81INffVHk&#10;i51vnMz7bLveo9w7nj2ja7x8jvpO509ee+xqPXccexNXzB3lfkQ8neFOqx30aV7Xrfc3N/D0yDjp&#10;xYztmTVeJ7zUXOUrv0dmpVfm7vCIp9o7kdk+90mXe1xxp3MktpvTs52b+uZ8Ru0+V2eR99E7Mqd3&#10;eeXs9HKOcXe2HUfP5ljb3/nvepMeTP+d9rSXfuQ5M3v42WO+XP/xIzXfhdyZW6M3p48HN39RSc1F&#10;7tnEwMWMYNNln6jeOPHBut916tjfGfKoxZKrN3+pnFxy+eR4coGl/xs4/KJ2aP09h548Z6/48ozu&#10;t9PhlX21PSM53eta7sqr+db5F914eNMnn/ycpYdc6+5PHnJ3PTj020/tSdxpT7x7P/zU7bzdTW7W&#10;5Gr1s383TvvhIW4Ec2b28/VPnPzqenZ3/HMn6n5eYH2dcFoz1Sf75345d9LKzWc+zaUvxwhPfWqy&#10;v+Ikf5fj7y3P709xo33mg3EZ7Rkb71oesXvUfcbkd5770Ou6+Y/UuWPul7i+K8y9prOpIfbnz57+&#10;HSc/OOqM6vBvjF76uKsaam7+w/90ycfX90/ynEfP84npDV9MbdYrnrPVWCffHjE9M6eHZrr0TI5Y&#10;aiZMP89NhEf0Tg95zqKXd+J6G+H1meypo5/zsm+uR/Pan1pOvrbpY9/5WYM5q/uN99722w8fLzlG&#10;8Yz29KE2z0jO3a8PXnqQ088a7O6lnmg+edhLnjuDkctxfz+f1vg2b5olpi915vrlPHO1U0R3cuHl&#10;7sl3rs/9aubpvJyxypm18ptw+bsd0e36uQvcnKN/clZ56pIzzZd7slfqm29N5Ob1lG8PzJy96MvJ&#10;PcnlGbPfGHXe6sVWWmfLo54u+l6Zixn1kZPvabCVv/opTrr2bY7z02/Csv+K3POtZp32X7ELHuzB&#10;zVxv8F2uDo5aMK78+UCtDzx61FzUz1563fFJTefuJE40p8ft59OYGrlGe+wn5q7ZE1vF1JJ7r/hf&#10;EfeMns2as5DzvMR8dtZ5XjE59sStryL89Oj5V37w84bfmp5xtRP99jjR3OHkOa90cPM60V7tf9XP&#10;eZ1PWnc0Tpz2kdvnQWsPzeS16os/oun9eg/6+jf31TVzuPPnK/tM53r17J/p1+fx3L0DvH4Wzcn6&#10;Z71OOfM7/34CPoH+/ZnvR2O/79UZ1csX/6jIPrtZ9OR0ZKer81z1P+pcv4Lv7rmu9uN58R64q51e&#10;m9WMb/zrPIFHPj+pyfzrnPqxTX+5fzx590P82LH3qtzBN0Nie/W97pXvVd9p8LjdF7zr7KWOfNVL&#10;3F2chc4fvuTThV5d91c4vF0vfXK/E7y9T+bkjN15cr6+8Ln9DTm4d/LN1Vn/7Hhn/kdx88xXM/K1&#10;UXelkfeqyDxn+nrjLXYyp7ldn3hccdjtxPcOZ3r+V3vc7bOPO3V8dH7q9HQvavvZm/Lp+08tfmoS&#10;E7fn3JOIjzqiudqeIz5FtfqoFT/RyM3Id523HvT5h5REe/2dCJcd8lafPTycl/3MTzieV511eos1&#10;h5qeXOeBeauhx/tEPjU5l/+4lFysIz01vt/0Sh356kp+c/DOK2t03nLcxZqYmsQfydOL2c9cPN/2&#10;yPPkrGkOXM/bXHF13RfvmJ7du1u7Q5/xrg98vLwf0euRu2Sup+e3Po3uhn7ynXz4vKiz73zx9gL/&#10;iMs5OT/nMLc52T/N3R8v/dAmrhffwckRl7/qydPTOvmZy0ssc/WrqN4+WjA9ui+PSC/v7JFfeTir&#10;dVnLcQ/qxMi9zN0JPDF59MGnnpw70d1S4w7OyB65O5jbF/dnuDgxvaaZyel+apNHztX9fP/Ss+9e&#10;1Mxwjn2/F/D0f3WSnAsOenD/jxvQ65l+8vW3JoI5Xy14/gzPPeQa4ZLnpadYzk0MnVqjfSKYWvvG&#10;5LE3O3JnP2v7RC+4ybfuKN+opqP9XfQ8cJyTzyv7cLJ2HjgXZ6HP+emlD/3mNye94XvB8waTp59R&#10;fkf5jaNb9eDqa1SPRszc1xE8f3+qxribB6f71N56dOy+NTH3RGdtbC9qdXKM4F5TLi9j8vTWYxXV&#10;uweR9xR35ujBMjrPSC/9wKmznxzyu5eeO900c+LDc9/sN+ZM+fZ9Rql9Ntf7xMfnSuRmH3dEL2ZO&#10;9DVMjNwrPcU69o7Ohzf1Wp81+/hdhhav9hBXN+0oBsccHd76620/uZ1Tn1w+TzzNM/ZZ2pN+ni/z&#10;5k61s5xj9Iz5XSk2+Vxh7QtfbKfdcdjH/fST767W2W9Mbu8BzvPhJudubWumWo0e6WNv0iWWPHI8&#10;uHxvEtnT2r67o0mdfkZ3s87Znbu/sftZ5+uT+O+Q86y4pzP6HI15Xl8beubZz3zSZ/9Kn9yTHD9u&#10;5k7n0sO5xqs91RHvcFO3yt131W+c+e5tb7eTPTStUy8uV/wV0bmPeO80u95ub88KZ/LI/ipfaXdz&#10;H+35/NRPO9v7KtHnOp2Fnt/7nIdcHj1yPtvE6e+P0ez86X9f30/gzhN49P3Ee5fL96/Rn034eruP&#10;HGr15O5A7qWP9bNxmoEneO4lJq4ODjd7s5v91V6pW3H+zXg+T57VnefVr9e/+Tl+9bP7OfL9cPo+&#10;8Pshf4Z+9Wdxuv8ffgB8WKfCX52X5/GMxMR/9TOc7OeZPJcR3B7x6kI38VYfiubm3KtZuZe6K83d&#10;vvvhvzrbqedOn3Pw6/M4P2epmfjyfEbWq9jzVrxHcf1P95nm6DH1Xo2dzJo4ieXrk3lyMs8zJD/x&#10;q3zld6W7039khprp9X/0rHd3doeOJz7T3q3bcTwjsyeef/iQN3l3Dy/P0vyTOvdIn56jV3LIUy/H&#10;KNcIbm5MzJyeN8+Emzpj4ujskbOTvxGjni797e3OIQeN1+r52J8i+p3OHZyTfHrc/iGP83KpyWhO&#10;Pz2oueynBxiXfDnG7JEnTu3l7tnPHJ4cNRmnnhg+07Xqi7em9+n+qubZuwPeeaOxl/rVLHE1xtSe&#10;5mpX522fFQ8cr5WfePtZqyd6X2nUEtH0NWHNWdXT7J0ffPuTdjUHHF3qm3vXr/WP1O6EdtrNs7b3&#10;Cm/eVe2Zn/HDw7vn5fm6d7fOXfHNna39GWN9MiN9nGFsfXK71zVcfU50cvWhTg/wEx/1U9TTXtZ6&#10;G+UYT/D0U7eKE3c1Y+WR/MzxzstaDjXvFXFj/rzlZ0m/n/IfXu687K12yN/7MNv58MnVixvTb8qT&#10;l3lyd95o2M2fo3DBODeYtX186Xs7p+vE1UyYu9nriC/Xime/dfDdvXvU6jiXV8+A0x5y1KvNOnP7&#10;Rnrc+ohbp3bC5CdPT3tE+30+PPVNvhg6OWJGPdGJGVsn7gy14N2zNqY/urzpOct86tPjSs935J8Y&#10;Wi49Jr66nAsGV726/P4wb65+p7HnnupWvNx7xTmd2eff6eQ602dmfTfqt5uJpzz95Tuf6A0ncTVi&#10;2bfXMbnd6xpu7wcHXB/zjPp4llVsL3V6W6u3Joo5F4zcn5lyiHcufPOydo67ia+4iWfu3omd5sxG&#10;37PdqX1WePNeWedu5rnzhPnzu38ewOUMnjv3FJOTPfNVzx3gmT/zrPRwLnG1nzv5/etconn6yddv&#10;mpGYsxubauc4d+J8RYxz5c0ZPKP46lw+k1X/EdzZau/OSL5eYOREc/2NqRPL2Dq95OhP7dzO5b4q&#10;TnNW57iL39kx92idc+VYywPnBueWZ/8q6qe++fYb382ZehOG58q/58lrH2v7rcua78HmUeuR3N8h&#10;51zcnNufd3lWcs9vv8/t80pdc77r7ydw9QT6/eN770pnP9+faPUz+j6V3zH7mTfvI2t3NX7krG/v&#10;fz4BX3Oiz1/sn8x1ldo167vzFZ4Ar+Xd159zPaL5Cs9jt+Pf/8uTVx8AP1iTmQ+uOVeek9ejWM7O&#10;vP1yp+bZM6pNXvfkrCJaNH2Bp2/3qa/6qZlm2M8d0lONUb4RHL4aeUZ49tSsIjz91Iml5tQvNVPe&#10;PtOsSbfC1Ldv8u0Z6fWzyp6/eU8s/X6l/NEdd7p8P6zOms8vOfoas7fLT/i5l/yrPZwp3/qrxav9&#10;r/ofdV7m+hr4+ljvZvIZ42qu5zCu+vzhJGf3LPXG9qHOXuZ4Wbfv3brn7vTOJKYu8dSD8xybD8b/&#10;ZaY9+nqAdR9P+8llh/xDYM92RzXU3Hol31yNdWrVGeUY2xteY3Iz6pd89/B9BF+MmDk9PcyTA9aX&#10;s8Thg+mjv/2OV334erXWWo/kicnpeNVv/qO1zyLnmRNz59UM+au++Kmf/IzuYbwzEx916XmSO+eZ&#10;3Vdz9GY397uaI09PPajNjXJ3nnL0I4rpk73T/NRjmoFWXJ+TuXe4J35wcg/zxPXJ2bm/msRSQ1+t&#10;XPuvivh742nu3MTIcyd7RK/ui++is/KMiekJRp48fSdMDzlEsYmfvJ+R5w7u5dw+a/YzT765UQ9r&#10;Ymr9fQO/1+ByHyJ3ct8If/0C7t28ndaf42qxc0bu0J7uCZecvlp0zjQmRy4RvZw3g8UvzUkPJfpZ&#10;u5s1kf/X5vDcR19ropczqOV1nnXywbkS87m+d378mnjyybNHnn0cxMSNP9z/mdknot35y00H5xmz&#10;R66m+4nveNlLjXn2yfvK83QPD/re9OVPmO/j5OVnQo0x57lv99wBbnKcIUbsnFo/+7xfwfqaMDjt&#10;CbbirnA0XPTzfkfff3VXqpx55ZkeaneaXS+94LlH4s/kq9niRp+FtedyduKZ25/2Fms+tT3nUPO+&#10;zfeuPaIexgnTs/3h3rn0QWOOJzf78Y/Y3ZX3Njk8/lzud7TafO+7u2dc7SQv+7kH+cSRnz11OVMM&#10;nnlq2dnLPnHFl6PGuMLtr6LzPYc+RnT2Vh4nOH7P+uAx+YgTuYici/dO9uzDcRejvOzpA4ec11U+&#10;PK6u39Efv9rP2eoa+6H6kU16dOJ6/VD8yPyswOV2f/Ttsdplh+cOuUdqmvNju/dnl9zs/aq552Fv&#10;dyeK996NJ1e9mq5bK+8qto988fQ1J9qXn9G+MXu7XP8dp3uPaNrjVfXqvO7IM8ucuVln/9mddq/P&#10;rjfNzR2n/grbzbGntx7i1NkDz1p+xlU/PZP/u+er5+G5u89z8ln5/Q8HjHp16aN2xfvGv5/A3Sfg&#10;++9E53s034fmRN+nK6/sZy7f3/9af1S8c2Z34Hx5/jyvz0Du7xqvzjm9pr/rs/g+1/kT+H5fnD+r&#10;FfPvfzy5IlzhVx/eK/2r+/mmWH0hn+wMB336uas966s47TH57nxWO5/4oJ30E9Y79A9P5nnDbQ96&#10;YuZErtS9AX/+Ate+2LMx/dzlWU/06atfYj2Lnn16edZ+rmrlG53zb4qe3WfykWfP14Q5zmzcndyl&#10;++row81aTcf0bL/mfnadu/7MXVbPZfd8WzPtrj5fq0mn1thn93Oc/czhZ+0MIre/+W/f0xqPV165&#10;K77sByZuBOfmP9LYz2hfPTF39bmJGZmpD3ni1OjA3ANsuvSQa7zSydOT2itzMf2MjVPnLtbJ40zq&#10;5dJnHrfPSu20h/z0AeNq/qpOPPPe6d31/dfkmbtD8j4zd6/c4WpHNHKIu3ryz1mZ46Vv4uRXuHuk&#10;ztlqqRtL/p0cHz63XHqu9PTdoTniVx6to1ZrTw/w7CUuVz097uTTEzPap/6oyxk5/2RW6k74pxzP&#10;Dp8Zd8+uPnXuai93aV7W8CZN6jtnljc981XsefCmSx59d9Iz+X536wM3+cmd8tPP16R15tR7Flt5&#10;+1zw93kkBp51/txPfOWPngsunNRk/s768f2Qvcz1AHOm0Tn0sm/t7vC97aEVI+d9kL8XSl56w6P2&#10;Sl5j9prv7wcSRzudS0+ifCOYGqK4EcxZ6v1fnITDTR+ePuJ6dNRnwun1BU9ve2qdSy3PSM8c3eRB&#10;f+olJkcs68acCd5X7tI9an1PeTuNXskh7+tqls+Xz4G53vk87SXmLL/frOVaZ1RvpJf8nK0vGLfv&#10;QzTWydfLvrUc6t0Fjzt3m/jZl+8ZOqIX6z3SxznNUQ+ePfLJV1y/q4hH+l7xr/rt17V6ZnL7vhM/&#10;jSvf1vfzaJ3z4fn+guNFXw9we2BcRvnGniO+i+mF3tng7iZmzDnk3unlTHpc2TNXZx9cvvFN/Ncv&#10;7tO6rKFSt5cz0y/znqdHcj4y73m9z+lsz9l++Twy3/niwTPnQtPeiSUvc7VE3j9Zd/7W/PMXX2fr&#10;033h97n7OXoGva+iz4CoFzF9usaTs3qnlp7PLc81ecglZj9n0+sLbl7J717yvkKeZ+l9V70V3nrq&#10;0+eDZ3JzxgpPDRxv5tJLD7DpkuMM64kr1t45V85nRc/B/DyLeGK5Y/etk5N5+sC1bl3X8toLvLnJ&#10;yd7k8Sg3deTt7Vxwe2Dk9ozt9era+enLbPdJ/HfJfe6e03NR8/OAP+fm5TOiz2WdnO/8+wn87Cew&#10;ex/6XmUn8+Zb0zf/2Wfoeezhvt2j3vUm/je2fgK+7kTzNfu787s9gfysPfIe+De/Z/7+x5M8hLym&#10;L9J8uPKNqTVf9SZ8wvTZRf+gP3E8g95EbnHfOO0hH8/Mp9q/QNBDb7lZg3k52yg+xYnjWSZ+Ys6f&#10;9gPzecjr8+KVs+All7w1+MpxRu60y9U1p2fQh5uzUkOPG51x8kiNObyJiw9X9vRWK8dabkY47J2X&#10;/cQyb197Vzp5q9h7rHji7uHc1HfPWm1HtP4FHn7UaojOEEt9Y3KTQ968rluXO+jlbu0Hnn6Zp9ac&#10;iEYd/Hx+yXt1zszTK8/Ruuyd+u14+l/52pfv+4bnB8YNxz4z1XSUn5zE3FedvInj69dcNO5CT62Y&#10;tbOM+qz68ohwnd84tbOyJ25vmtNY1szL/7VJ5yfuef/444+/d/BczCfPuneini7/QsPd4ZDr5S7W&#10;xORmTc6tRi/5xtxDDF1fE6an/6jCmeDyjXhzu4/vbz2IXvD0an3qJo5953gmvM2NYvo435g8ufay&#10;dsfsTXn7pQf5zoce+p2HPc9DfeU5PSd3z5k7H3d3vnpeCzDeH1y+NmByc1d1zqV2bmJq6ZunT2Lk&#10;6YHGK3tg6uwT1U49MTnqspZjL6M9+cTGfH1SRy6vc3n0kwPuHDlEOI1Tu4v95LQvPvLJueCwu++B&#10;d/T9V3qTR3JWee4Bp33ae8VvvPf3uU+83I15cLzdp+vUZC7f6PNyvjga8rzFiMyzpxZcv/QB55Jv&#10;z/jeff81vVIjJ+eCUXPp7Xyw7GVO7+RyP7VoxNTbcz61O4jJJSafOv26131qOVMPzCt9yf1Zb5+4&#10;248zcPF6wGMuOTHvN1L9ogYYrruQswe/j/HKHhj9/PkO5nvCndyHCFdfuHjjwe2e4Fzo9SBmn5zL&#10;6Axqcs9kLUbtLPTq0t+cyM2FTpzcy7OCiZsb5RKTkzg5u3jJS397GeWBmRtXPHHmeX417pC1OdEc&#10;D3bjmbijz4paX3ip0R+cix6YtxgRDE81Vz5qiH2h5XbXnKe/Ea15RnLPRu5u5N6pJfd85NPlPu4n&#10;Bz+1zqTmoueVc8F8DXiPk3Ojc46+cNtPrv7Oh8vl54bPMH7wifrAUWMUI7oDOVo++/DAuZlrhOPZ&#10;4HA3hoe7vjX/+kWu3vZ2XDlEeejNs5+5z0Bs4osl1x3pmRvFrPH22YHpB56czOWoY7avHz1uv4vx&#10;8VJnjSe3r4szqPWWa9TfGg3z1YLrJ+cqos3d+iz2id7MMMe/92InnwE8OURq+Oqt6eW57educsHg&#10;ymced9b4geVu6p1Fvy+wnp06+Z2cD1cAAEAASURBVMySJ0YEW115FjnN33Gmnj7E3BOuNXlqyXmd&#10;xd0hOb5+RJ8TPG5qMTV6sQfPhr7PCIyamb5Gkw6ePu4OxtU1PLDu6ev5pj669nszil/0BspzOLfP&#10;Qc3ts0kNHvi5E7l8cjREzy6f6HmM8LwmPr5e+PaV+u79ajXnY19unxE7imfc4dO5+jngxSWuN9jU&#10;E6Ofl/jkA0/c9wI/q/1fYafH7Wcvfc19fafXVk5HdnKv7E1Y9ne559hxsscsNO6SenJ7aNzLmNzW&#10;y3GW3Ma7br51x55Hv73cHZzcHdortckxd9akk2OU6y7iRDGjfnKsXxFz3sqPPXI2710wcaNeRN/n&#10;7Zk+3XtlzU5czjOezJDrZxQvz2OU4xx9V7j97/jvegK+P3xfrE4vb9UHTw/y1mR/52MP/qnmhMc+&#10;Jzzn76Jn04+fqXz2+jNJDcfPJZ7+/FV7Z86O+zN7nt+Zu7Pkc/c5tF6f0+i8jq3vOfLldX3FV/cd&#10;P+cJ+Hrl6wQmbsw+m4q7tbVR/KOje/3suXmut/8q4CLZ2OV3+TsvezyER3yvHt7Oc9dzr6uYHle7&#10;tNcJXw4xZ+ll3zrjxM8+Ofr0yDmZpy59zdMDrrgx9Z2n9oSvHq7a3FVM3qMxPdNDf+b3vu7UuHq1&#10;1h8dXz2vz7V6Rs2bztladzWq8ZlaG09mnHD0M640vVfun3n6qEnPCVPzK0R3dc+P3OnRGe7obvoY&#10;xZ+NzNHTuJrds+Bzpwd561u3qp1P/46H3NSbT78Jl+8canhGcm845vbBuJjhX8A4773z/it8cfLd&#10;BQ9O81rf/Z0nPX1XvPSXywzxla5x91Kbep6f3qmTm5i5ftZGvaj1TG7manYx92xe95wnr2vxrxR9&#10;Xp7Vus+wwuGpVSOX1yov8H5mYumhvrnpZZ4cdfTA0xOMvvOo+2p+96e6NblD5ittc/BLzBqsZ02e&#10;dzE9ndN6+87P3eTutBNf3d3oLjvdapeVZrVfz8rzdy+9785P7S5nft/wE1Of+9mXK+cq6oE+r66z&#10;R559PZojb9efNGI9I2s5xBP/K233TzxzB/don65b0zV8ZxubM9XOUW+dXPy4+b6m33+Ry39gtY+O&#10;vt/t8PUE4z/Apgdcb+cQ8RTH0565UW/6XFMN5g2HPfDmYh+u9KdHPc13jjG1YkTvN/PhF/aRT9u9&#10;pdqHkz3z1Kp5JOqjr1H8ylM+PDVGMevk6jth9jrufJpLDR9/ZxjlWieHXtYTxz7Rz4SeROeSp979&#10;wb0mrj0ifTl62U8/evKI7qUGTL7c/BzgCS7fGdZ6q/XzIy+jXDE0zMqd9DXKbS24M+V6Dnorvho4&#10;dy5nnGp2/F1v56/O2NzpzM3pGi+ev8+OWn/9Vn15auRT794H7NDa3uuqRu+8Hdc5niFrv8/BxPHi&#10;Pz5ygflc3oDAkp958shbb99e9s2JeorJn3A94XrDS23r1ayic9RlXGnu4L2bWnHm5xkyh2tfXUY8&#10;fP+ReyenczW+J7rPPK/eBS0XUZ6YXHvUYmrexH/+Yo+afHdd9Vvr/AkXc35H+8S7c1M75Sd7Tbqv&#10;gHG2vt3bZ2z9K0Z2X13unxzPSk/ciM+r3zur3Rp3rrvkfs3d1Xk+PZNP/8rbHYztM+n1zVlTPmnh&#10;OWvSgPUOKx74zsveag/0OWt1Ln3gf/SV+1zN8lwrDfiqd+X9Wf3Va8A+nsf4WTt+z/1+At9P4Md3&#10;L59Z/zwzPRc+r/7+d+r/bthH/rz4at/nv9tr+yucx59/H/k++xXO+aod/lh9aMR3v+l4Zgn880Vy&#10;Xno2J3vP5tM8Pe+cWZ88Cz7iHZ3xTHSW3isveav+Cb7yYHbOX/EaT800X/4Vb9I2poex+1MNd+K7&#10;V2omzD69ycf+3dheu9npzW8+PvLKvcjdi3jyDPzNkfzeVb/0To7z5RnFkzvl8Hdc5+rbHiscHr32&#10;77r97tbO353hrqf8j/DU+9nYu/kc8O3ebtbu9bCHX/qn3wpvjjtlnLT21efs7GXunmjaU17j6U8u&#10;r3M+n/T8vwizJnJz0YPjDHBybzj2cg5412CrC663f/mfeueJTTPFphno7BOt9UuNmPzsZc6ecLl9&#10;XvTdP2Pq9Ddmb8rdFz65Ndz06Hzaf8KmmROWc+k/4zX5J+ZZwfJcyXlVnrPSs8+bPfPcDT6vORe5&#10;/wHTurlZw7H2uVrTy8s+WOZTnbrO1a7mNP/VtfPTF4x9jNkzVzftPWHqpribI3/i5A49M3t6GJsr&#10;/qro7PQTc7YxOVc5Gn3kdg0+YfJXEQ3+3snze9WeEdyc2BeYn0Xy3kstuqnXmLz2Sh49eW/JT/iF&#10;+dNO7vITVnjJiKt9u5/P/WqB5uoFznvE2p/X8o3J4R8+cvG/VpN4vk/l0Of2H2Di5z+cNMfLOeR5&#10;Ne6e4NzWfhbAmKdOnph998pZ5OroZ62PmLw3UvziPkDkK95JP2yP0pN5R0YDyfN7njwndOvsX+0j&#10;1ziM/fv56S9HDa8TvXz94WRNX33GxrOHR/ap85LLHubZN3dPa7ngasXkdJQLDtcb3HPS8z1NVEOf&#10;nCtzsPR5I/z1y8TPvnnurQYsc2egcWb2J6/E4MoHz5mZq/mZMffKuYmbu2tGcvupJ1/h8uwTJ8/0&#10;Jm8OPmJ6TpH3zO5y/onXzid7ng3MPP3ZyZ8v4N65C7m1Hka9jMzJXF7r4XEll1o+uD211pMOjEud&#10;XGt66U3dV/ezNm/NozV7tWfu3L2cIw8Ot7URbuZqwdToT8yfz3DUNjf16Umun7haavz9vkxvuUTn&#10;opMDro/+2VNHvHvpp65rceaxu59d96SPpvdRdxKnmTts6p3M+VU4PivP4bP0Z6z9j94355C7zzQ3&#10;uRMv++rheYPB8YzJUdu+1vbVPBPxnPwSI3f2bhY8Pw9GtSf69F7tlRzy3NMZRnt6ZZ0cc3k9wzny&#10;sq9nYnfyyVM93vRzL+ftdOqNaqzvaNHkfD067jzVJ0dM//b7KrXn4Bl7r87k+fv1+Cpn/d7zY5+A&#10;74+rKfKu3kfyrvxe1T+dd8o73Us/n4e1ceUDPznk3PqsdL8anmfY7fazzuWc0712O3/3vtYT6Nfc&#10;90KeorHWJPcj88+am2f6+/8flcv0w+k6xc/meDN3NcOdTuasPCbtjntnJt6eYZoDln7TWVe7iOtv&#10;jSe5tTHnyCFOM8Hz0iMxcnFj93MmHGv5ibV2Vavd9Z2TnJVuhaf2Kp/mXWl+lf7V7q94PnnW9Ms8&#10;OY/kfY6V9wpfzUx+5s1nvn2i+4hZt46+N70Vr3WntfN3/BPOTv8RPXe6eh7y3CH53ZNzN+LZXjkn&#10;8523HskXSx1YcrLXuf8RRLz9uoaH950Z7Y1WX/9xF3+h5j+gtO9fshn1yb+495xGOdbOEX8kpsfK&#10;V4595oBZ20+Mnrh7ybc+iXjkjcY5PDueF7V/GesMNacz0OXOOUPPyQse144z6SZMr6nXmPs1flqf&#10;7PvqGfl83XPCskeez4U8a/p5llUuL7XJTdw8++jzgiNPfOI3R+5J3GmZteuv/NUY4U17r/R38ZyT&#10;efv0eeQam591a7N3kvf5nWnsvp7d7z263unoOceYmNo7kf30chd3JvL9aa3vVCemn/wpyic6d+Lt&#10;MHV67LiP9jyL+z7qc1c3zXMXvKb+ozN8juhzxl2/5k875qzkg/v7Gn9eu4saa/q8L/1fmQSnNuJr&#10;DQafm9za3/eBe9HLq2vPY6Rvnj7OwsvcPnx0eptbZ18sY+a5q3vYzx75Cpen3lqN+JU+dSe55zzh&#10;nnLYsX2tp/09G/725U9Y8uXxPuOiFnsD/vwFT/r25BnB1auxl3XmaOR4Xmr3f2v+9YtcMeuJCwdc&#10;T7jcctXCy17uD07Ne933vXq90dNLP7C7lzv4fDOS8w+r+fOUn7v0z9meN/sTZn/Xk/OZkf0euXhO&#10;PLe+eFZ3POHjg8aoZz735GXf5yv3ZLZcfYwnWrkZ2w8fvewZ870s1ny1zIAjL2dmTj813aPWI3li&#10;8q2NjVsTm2Nvhds3ssfEzf3kPhN7hv7Glbf7XfHUyyPyGhO92YFbTubq3VOO0X5HvcWtM/bnSU8j&#10;2p5rre8zMb2cmRje7gtuL3N1+bnJndSIUasRW0V4rZeb+Kmf2s+K7Omu+bzE2GuVd+/kDPmM7jx3&#10;vXMXsfQUy4iG97W8yQNshafXaY6X83aaEw765K285RjV9bnoNybXXnvQ91ILR5472ZNL9DvF95c6&#10;v/OS2/nkB2eFt/6ZepoBNuEncx7V+YyNOQtPn2f6Zy5fHjX9iSP3V4qe27jajT7vtd2VHuRf5Rns&#10;zvTd+7wnwPsn31Nuku+tqS/vI2LOnvw/eh/9javv+ek7CI263/Wz6fmm1+ZXxX7X1+JXfd539urX&#10;xvrkfXbCubPLV+O+/eNJH5jL50OhZ5253Gej3sZH/R7ZjZl99kfnp86zEM3pmxvBen726HNNmLqp&#10;96567tcr3+l5t8Ydc5PGWpPcVY5Gn0f0K98VnvOaM82fsNY9W5/OuPoDwd09nGvkNzdc1GIZ7a/m&#10;8Dp6p4d8MF9r59gDz1niGe0ndpLnTPi5Y+r1N2ZPHT3u3Ld5z9ar+c/6foTeXX0uJzPU5OtA7vub&#10;PrWXfOtHY3v2zvZzXu5inn01u53k+48XrXea7J3wJw7PE9zb50v0Zo59Z3qm/LzLIXqRw7UnfhWT&#10;n3pwdwS3hx89r8wTg391TdorjX12Q69HzwOXgyafn9ydNs+LHq4e6sT1o54u+Ve81KpJzJzezit7&#10;Ox/9pqgOL/OruZPPCssd4fQM5xr1USdfnMjrI24EJ9dHvXjy7MmHwyX+Xv3YNXv6EM3lG/XZceRe&#10;xdWMK93UP/Fi99XeJ/qTuXxefUbwM6fOOZnT81rh9u/EnL/yBU/eqf/Kr/V6E82b88gOOy/8cz+4&#10;/ixwtvsQk0s/+fS63zUaMbRd03PeW/PPX5zbOrX6yM+oJrFVvvJJD/Ks8VrpVnPE9XlUr0/H9rM2&#10;Nt+afeDIcz/7qzjxwVJvnlyw/Dkrhzl+P8gHgwuuBsw58vSklmePaK42IzkXHrkLeergpJf9xMzZ&#10;oft6y8GPi3q65MuxTr5Y6rOf+MSlD77SpN4cfmtSb1/+VYSf3z3UXOmZtbi87JGDw5EH5mXP2gg3&#10;/TKXw47eYMkxJ3o73x6angPmJZ+448nPqBYs8+Sscvm+Bta+h1MHx/PQh5u3HmjUw9dz92zQ2Ceq&#10;J2bPfxztn++y90b88xfnWRPFiM6xnz0xOB95pb/7EN3l7uzUZY5P1yfePn+47oqPuVEvayJ3vhfg&#10;oFUvR+0Udzs7a8dZ9dTmzOS6G+8zuWLwxNCLp1fncNLfXJ/2tM73fXqqE3MH+eB4+PqJw8vXhNpZ&#10;5mqpvTIX28XmM8Mr8+bJMdJPTmuzJpdLbk/cnt7gfo80x7ng3mA8O5+pPtT5fMHhqpMnZu1M+RnJ&#10;6etrDw+ufA3fgPil50Trf1JmcOkrQZw55kRveOTuod7Z8uiL6Z0R3qPXSusuq/6j816p8/nw+vae&#10;7s88evkeECPunit9rvR6R378qn7i7Ho/HPb+ySPH01l9ZvqJyQPn6losNWDWROeJ0Z+u7quF23Pz&#10;85BeaNon+507IyMc5+lnTU9/I5ifv/RRQ/TnV/J4P9HjTi898M0rOYnvcnd4RJu+O5/eP3Xmr5h/&#10;9R3mrIw+S3bk96jWxGd3yjl3c5+nuqtd4Kcm+TwXv7/k2Tem1pnGXU/Od/y9n8DJ+2R6Av5M9D2k&#10;j1xx658Ve49n5uJ1eg7n+j1PBPM55R7g3uI9x1pfeV81ep5X75++zz6rV3q9+pzffvMT8HPka2ec&#10;2f9En32/4OY8vMhf4fnPLT+u+vt/eTIPYu6BduNPODu9D2/HOe354J/xvPsCOtMd0ef87sMTS576&#10;jnLB5YNl3hrq1E391JvveJOnM9BPHrnn5H3VX2km/KOxPJ/n/uiZr/CffvOBr+cxns5qPnU/D1/X&#10;xqcZcOS398RvzBkrrd6te0W9mpnecFa8V+228s89frXcnY2n+/HMVs9NL+OpJ7z0JH/2Ygd9yKed&#10;cmbOS66f35WHupWXfWL6iosR+UsS5/gXLl3rA+5MdqS2587+QUj8jfDnL3KtT6J7wHWuPtRX18Rp&#10;n8nDGVPvBJvmts6zEXl23P5HkeZ2rTbnuDNR3Ki+a/GrqLe8rsV/dnQP48n8k2eQHL3BzHNOcsUn&#10;LlrvlUY9MWdNfsnN3M+lM9Infe2ndsrRn3LTf/K6i027N7bbrbmvmO8Z/b5LT+Zxu1Pm8hIj18/+&#10;SUz/5usJLq85V3XumNzJD8xb7sSzR3THHW+1g1qjfv7cAbenv3XvIG7M/pQ3r2vnTdrfFetn8Ow5&#10;7zxDZ9/RyDVe7SvP3xv5M5qant+37kIt12gPPrkezAbzzl3EjHKN4F54OgOMPHVgye8efa/U9nec&#10;HkY1xtxBjDjxJyw1ncvvGe7b/I+s3aVniO92guONPs+jnph4z8meecb8D5+Jk+PN+3J3qdlxVr2d&#10;ll72PS9e5tkH32noc+Xz0ue988OXGi+55tS+z9X2TL0y6qNva3jG3LwW/C9OWsPLq2t76S/2qsjM&#10;POtdX3fzzHkGffXsOrly7sb0zLPgoz/PW54YMXH41F705YoZxfHU115HuY1nDefKJ/nk+qIzl0Pt&#10;2YxgvLflWxPF0ldcz95P39Q0F01628c7L2oxY8+DL2acdGD20ehH/uqLOVf+cJKXu7GPtRzjblc4&#10;3snzu6t3gstlTA05fF9PONT6rzSJk6PXS/0b8OcvcnMvsKzlPht7tn7Mcw+wiedOcuF8xI7ulDHn&#10;uOe0Y2o+M/cZGd3FnT3P1Jf7SMRP70f0re0aT2Z42TeKZ0x+4mh2veTucme3F7gzsieOZ+bU8MC8&#10;1Ftn7F7XfOb9zkFHvzntl3Xm6ohe7Or3EnPsieWZ1eyiM3Yces654t3t574fNWO1U8+78yxSS36q&#10;Xe3yM/H8ueTzJ3omz/Mzd/qe9f0E/g1PwM/Y6VnlG9H5vZ+fWXDqxsC98KD/u10fda7dszx5hvma&#10;nfC/Ob/GE/Bz9Cts89U+r//4x5M8QD4Edz+gz37wXvnCveJD/KgHOn+z5pmmZ5n+0xtm0uhHTH3i&#10;nV/5NL/rnDPt2fypVpdeE+8zsGk3MHc19m6J66Eue63rGq767r2q7vfjM77T2cAa50w+j5N5kx6d&#10;uFGvfGbdk5Mx+eAnmuSQc+uTZxPLeZm37nR+elzluc8V97P7/Vyn55cc9s3z2TNmr8+26zV3VTOn&#10;d9Q38cxXXo17hsRPsdRkjn7lkTi53w3k/Ic9anJ7RC7w7InTy2chbsx+59TPXPm8zZ3b9W6OGqNa&#10;NdT2xO5E9emLn56N8x9X/QMj/7Ai/3LSua3Ry741UT25OqN86+TYy6hvYq/IP8L36izP7J37Zj55&#10;Tn2fN69NfgZbP2kTw8daz/SwZ8weeWvgpae1uuaLvyrm7CtPd8mzZX6lv+pP/mryuciz1zHP1Pul&#10;tnv4gPn5bd+sV1o4OSM15t1/xgtP9fjqnZhzk5u5muTZ7x6+YnyO8mdY1ukFP3XqVzOynz7k2TP3&#10;rM21Xs22fzfu5rGT/cyd4c7Wd+Iz2pyDj3fij+Z4eeZHPVJPrqe5vvndDYfL73TPRK2ffHri8jri&#10;JU9fOfaM4H05c+qpI3qm5DmHaF9/eXLEk6fO3iuic6+8cg+41sSs34r4RZ7QnTMkt/d0bnKcMcXe&#10;Q07j+tInn261fC/K8z1onT65e+Jyicmh7it15PDVWLfGvrge8umLyVlF56lNXeatp+dnUq01XLDU&#10;MyefZftZpwbM/cj1JF6dkX5frdEH3sRv/a4+1ff5dp6nPc9hRLea0zh7+1x4fXgNveD2nT1fT8+e&#10;XnrKJ4KpSTxzvRJ7Vc5Z9GcP8um8zIPbz0PNtI++U08/PLl2XOe+Ef/6RQydd/bJ9TanFjPmXHLx&#10;ycu+sTldp3f3Tmr17mRUa508MGt4WSe/X2NqdGqNzsoIl79X8O8WfP/mLPjppz53kGMPvh7m1nLU&#10;q4XnfDn2st7lejoTbmLgedGzb26El/zM4WSdnndz5+90r5q1m3Gnlzvnbv0dYi+fV+Z3Zt7l5uzW&#10;2mt8qvOs9LtOr8x3Xivezhu/lS5n6WFUQy0mP2t43ImteBMO1lpny88olygvv8vEUmPO72Hpe4Pr&#10;lzpycbUd5eQeydHvymelx0utXmJZZ57zX5kzI+9pj2ke+6/Op59nnPQfhT3yzPoc+TOH3LM276PO&#10;8O37/QR8Ao+8n9X+btFnQfS7xc+q0TP/7p9Vz+95fSY+I/FXRefp3/Wr5nz7fO4T8HV1i67FjfZ9&#10;X4Cb25P7TNRL72e8fpb27R9PungP5SCr3jPc1r6iPt3zFbP0YObqxbY39SdMT6P6PJe5r4u1mkei&#10;HkY9rKdd7cHNvnvpkXHXS94r8mdn3dHzLO7wPV8+Q7GvEt2dc3MZxU/OIbe11u0Bn563enmts2+U&#10;ZxRvnf0posk/7MPp39S17o5/a+/UzPFMd3SfwWXP3a75zOBZZ87eXedZ1CR2lU+a3hPONDe1qZE/&#10;zU6fiddY15PnFeZu+ZcG5N7o4XD73s6e/u4uN3F77OtlbgSHd3qpU9O1PvapzeUmpzF7GdHD49aL&#10;fuZXPnC9k2tOz1xv/2M3tT151nL5PqLnRd+a140+MXVyiY07h17nYCdX7nDC33Fyhx3vo3o+y5W/&#10;/X6OKz64GqNcan3Is24cTf8s0oeod+rsg3HrL1edGvmrqMfUT8/st7e8xtG4X+rJp7npY966R+rc&#10;q33tEc3liDXu/u4CX43YnThpJ+zEM3Xu3brk0JMnbt260xqf9CDXuz3A/Qz4M4oITvQfU+Khp15G&#10;PMm9nSHf2th4+sDpGiw1zhGb+GhecentLGJjp3Napyd6e+bZO/FPvXx31WviyP2I6DznOwPc3cCS&#10;J9f3pD21RDjJyzrz5ILjqc4ox5h4zganFqN2R7RcqTXv+M78cQb7+JpndJ66jlNfvdyJY+8VkXnO&#10;IOb87K1moVEvZ6eTKyfnqc890l9t8sjl+N2XPL8H1VAzk9c/efq4l/yMq13l0G9OzjBvjnoinOxT&#10;t85arrU+6o3dz5qcu7lZ+6zk9WfHue7fNTpfG33hiOUO5M9er/C4u0Oe65n5Pgvmk6fv6U7t4T5E&#10;n3n6N07PuWrRJU5OT95bc/OLPlJOdfI7Tnp25O6esz0DXsnJc4DLX+X2W4cvWPb9rDjPHnVjuVfy&#10;TnA4fenReNZy3CV7YPYTN9/15Oihv9G+US+iuVxruGJTFEs+Gmv63Lwm5lnD9T2CJjn0vLrne87v&#10;yeSZG92FOnP7d6O7oGNfLn2NjYkT817pxd/Mn/jFuWmBN3jGV83LOR+Ru3N6uzvRnH6e3fOm7rPy&#10;3LH3fGYnfD1nnl1P+9kTM9LzM9U8fYz05RDTQw4R3Cv5Yvb93m5feHLUq52ie9hrjV72O8KHIy/1&#10;7d3aXX2idWb79A72xY3iGXe95Jknf9rH/tTTwwhXXub2jXquOPb53vd9ovZXi57Bc7Of+5NzBurE&#10;5KQG7Pv6fgLfT+Bjn4CfOSK33zH5+ZST2Mdu9fnunPnfdN7Pf+K/7wZ+fp494at8nt3js/R/5APw&#10;wylmvVvuirPqOyO9Jy7YjqumOeD+oT5nwEuNOZzM1ei768klys852SefvJKjx4qrHl7OEUenxxWW&#10;M+CqA89LH2dmjzz3sKema2es+vrpaWy+vh3v8ODKdy/eN+5AtP8GDr9c9QfJ8jlP3B3mrjvOSc8z&#10;GNH43Fvvc5JDTJ05MbnpI77i5GcXbvLzzDkr/c2nv3ygh59auVNMHnz+l+HuXD3Ds3ge/eHJnXo5&#10;0z6Ymuz/Srn7Gd3NM4Cb2+vI660+/2GZPPT2wdIve86yn5rM28OeMftiRr3d2RpNX9lLvbkxdWgS&#10;zzx55vlZAUPvbmjVu0s+X7l8hsjpycervcH6km/sPjU952c/Nas8dZnLT2zlDT7xwLj1Ioql1y5H&#10;03/BBKanc8XE/Yc/PGP0+f/eEw6YvvR8Td1FTr9G7u9c+HCp9XMHe3pOEZ18PU/rya8xPRtf1e6j&#10;zgg/c+reUwwcLnc+P/VG+FxZ69n4G/GvX+Q7x544NT29Es9cjljywbLPa2vfeWDJy7ng3ukDpzX6&#10;qbeGl5c+iZnTa37WmatprGt4PTM59vJ9D8aVr/sbEL/ood5aCvWqB8cZRnUd9RHPWm1i8Ki5udzh&#10;rVj8Irfb+jcu3z7Piec3vZfkdtRT3Dqj/mJ5FvJ8ffBhfmJwwL3xMU8vdPqpmWaKwc8LT6/2t4cv&#10;V/unjp59dOZyMtLLyzlg2TM3piaxzJOTec4AX2malx6d46FP6sjtEbOXsxMn5+Y9YI42X6+eld7p&#10;Ne3ZWPOtneGevi9zF+fyc1s8d87PlHPVeB74YFxq5SbWHPeU6+8r9LevLufpS6TPbV8/ozv1Z9L+&#10;ndg75a7m+rmXmoz0uIzk+X6h5rLvGd7R91/p6ZlnB1eXUa66rPVNrTPF9JJLtOezte4I1/PZw588&#10;f58Pz4ueF7n7ihn1oVaz48PTy70TI/eij5e+4onpJYea1yO9zcHdF745vlnzTOh5603EQ3/+DgAO&#10;Nb3kkfvnJPpcfsbQcP3nP//5xwxwz0yfWk811vTJxanzSh64O4i3zmcEt3srDHy60PuM7DuXuvOc&#10;R+6feeDiw41GXufw/A6lx+150NCz9v9dOhp6evpaihO59JOXGLk4vKzfioNf1BHxMh5I/6a4A5Fz&#10;+lpD+L//+7//99///vft76t8lsTUkIvxHPJ9yj7cepJ7pQcYdfbFiODJdx44NzW7c8OTi5aLPjz6&#10;RDGiGvG3ZvySXuqdqV5/8OSvPNHteo5PDr7UYtQTNmnB5BvbZ9LB5ZJL3jPBOD9X8sF8LuLJeRP8&#10;+YvecvMZwwEXo4affmBZ6ydmxCO5yZOjt703wV/+6OG5Czk8b793wNlZrjq85KZv4ujycmefjT18&#10;8HcHcTFrIlx3mPrJfUXOPC7PYq23u/s9kbvBcV/0eqjtqJcx+5x1dcHvK/nZn7xba506MSI45/Rn&#10;CTW53upWO+CRPWovcJ4TER9vcebmM7ZPXHnC99LXmoh2d9nX31mJ83nxErc2egZro+8LzyVO1MuY&#10;vdxHHJ5c+/TI7TFPjs8aDpgaI7iXGuuM8p2RPXL7Rr2MiZu3h/XUxwecW08xdRnh8Z6Vn+8RefpQ&#10;5+s7vU7ZR5fe+jmLOr3B86KHHzF71nhzZS/1V7k6/eD7HgTzgidXLPti3/Hf8QT6te/3hk+heeJX&#10;8VHdle/v0uf5cPv97fMH4zuJCOZn2X6eXw5Y5tbESQf+GRc7erNX7tb7sx/Ys5cz/D2Nfj5j6+/4&#10;tZ+A7xV/VnsacWujuO8P8Y+OnzX3kXP9418C+aA8wGQIZ9efNM9g7rTy6H3Y7a5Gb3V9vq7lPxp7&#10;58nndGby3H/y+wqY++eZ2LvrV54lX4ucA569V8684+UzuaNJrvo8W/bNPasR/Eqj9iOie/ce7mS8&#10;mg1vxc0ZKx+1xhXvBM95k18+e/zkrPCTmb86J5/Jbtd8BqeanZ89n7E1ceXfONrVXs1N/6s8tb1f&#10;11de9FtDLUb0N8pieloTM+/9siZPvl47TvbkG/Gi3xz3gWcv55rb0+9unObc9Tjh955ZswN/weRf&#10;/tHLvfBPzB5RHzF3yZ5YxxMOGmcY2+er1ZzDsxg9g8+xcfr2mmu9i62F618cpG7iZf9u3n6ey9j9&#10;u/4rH/D27no1Sx4x7xU/cfir2ate6u/m0/mZ88iVOn0f8TnV+Dzk53wxn+XUgyN+Z181qSfXwz6x&#10;bzXJSW3nqafXV840Tw6YsxInX+HP9ND2zGmO55p2xuNnX7mH+yY27bPqr/DJ46Ox3sWaM5q7w4Ql&#10;h9yf8WjkJy5G3784JoeTXmLwvbJvbpRjTJw86/SUnzG5iX9Gns/rdP5H7d+7rObA83Znai5xIr9v&#10;587Lvlxj81Kzyt3P2clLTF72ycGTZ7/5cjrKz5iemcPxjPjolRwxo75Zd85nTN/cG15y8bKfUR4e&#10;5ur0tb7ah35z1TwT9XTvnJPY6Qw0eq40cuCZr7ji7oJGnc8Vjjg5XH3l0M9Lj8TM9Zo47iF3F3Pm&#10;pHNPPZqTejmrndoLnj9P0lc9kZvLHJ7vS3EiuFzqvBpPrnP1Tx296YabOjTUnEUfOc2zL57zMr/q&#10;J/eZnH24nLfaz/PIlU9Nz5/16QdHntG+fuDk3vl+sMeM1aXPqt94e1rjkxe4PXHq6RLXY7WT/fZw&#10;VuJwkz9xkv9I7t6pPZ3jfvInr/R9Re6MfC74gvvZs855zU/O1FNLz5lij8TdjPQ75bFTc7tOX3M5&#10;eSawrOUa6atbRblEOYllnrtfcdElP31OtMmf8vw54hxi5pOOvtfVHn4vyjfqkXpz51Obq3tFbF/n&#10;6t21+BSTm7uKe85J+7MwdnEPcyL36vXJ3fJc5kQ9k/uKnL2+r+8n8Ds8AT8j/Z4Wvzpj6674P7uf&#10;3wPmj+x8+jx+9vl6Xp6N/DP2zh16v+/63/sEPuO9+Cs/7bd/PMlD+RU/MNOXR+6Z/QnPFzu5viCp&#10;ESPm85BjTN6UO/OUD09N+3Wva/gT1j6P1PkMdnrmn16rc7ZeHt6e786c9NMrsUe90uNn5fkHUGbe&#10;3f0O//Q1z7NP/mLTs0/tI7k76u2slZd9ohqjvZX2I/HVbHf7yNmv9M7nuvJdnXXFv4N/pDd7rM6X&#10;c1evGXjy7pwrZ08eE5b+9jvmf0ii5//VJ7lcZ0+1WPLFfA67c8vJXZ/J04/cmnOSs5vYNKd3l7PC&#10;7ROvvJN7kruns9Hw+oD7l1BGfy7YI6pHhwcc+WBc7gw38/fu+6/2EjvJc+8T/s/keNaemc+M3lR7&#10;LiO89Euc3p0L7aT3Nch9mifnzrzk4pf+6dezWpe1eWvaX54zja2T94o4eTfWtXsxv3u9U3LtqaFn&#10;bi8jvdZ3LX/ls8LVrfzsr/TiRvkdPaO8nCemhjr74hlTozf9lc6fZ0b0ejivtXKIfj/mLObpQV+f&#10;xMlPrpztXHSJTz7Oz15qcl9yfx54ntQ9mueMRz1a5xn6fFnLyflTP73VJNb5Cac1XbtTe+V+asDk&#10;TVFMPjU3r2H2xOH5+iaWeXolX9yoP7F3twfXM4glN7X29Veb9aO5O6R+wrL/ynx3zrt77PirHnjf&#10;ft/x+0Munz88LmPn1MnNs9Hrq33UNm+q0fr92X199Pc8K17j1u0jnpEZzkncXA9rInxwdf37cDlE&#10;9XLBuKw9Gx5+T9szytfrzaB+Sa78oizLybex9l+abRp4POPDTulB7Z6TL8/T78Ts6+Gzzx7r29d7&#10;OlJr4Oz4k8cVNs1AI+48a3vU9Pp/MUScXmvcBdznxnuS50ftLLVEeWjF9REj5qzkZQ4Pv+mCx4UP&#10;d9bm6vxOWc2Uh85zkXOnRh4xZ+T85DyaTzOd4Y56c7beJTF7E6anUc+M6PUAb649cC9ze+JG+9Rw&#10;8vWh5uZ1SF7m+qQ/fW71cMTkPxrxdH7OxM/avlHcmSvc/knEU1/91IkbxT8yMos9chdy/9dq3AWM&#10;nNd59Xl+xZ7O2XnlrhOv+55BLv3m2CP2+xYMPj7cqW1vuBOmB5Gr/ai9W98z3x0e/zX318WZ7iVO&#10;bH5yJ54e6la1Wv2sjertW9sn6g3HfufqjWrSx3zXk3MVmeOs5OLtjol3ntrM4VFfebSm/Z+t8c8Z&#10;q3w1p59Dnifzlf4Kx4Od8meSvuDmVz7f/X/nE8j38yNP4Or9deXve9T3MTuIka9+/l7NRXtyXe13&#10;4pGc9lvtmWdMfefJyxxezwJbzaP3GVe+rszPncmznvZ79jzqnUMtNs37xr6fAE+A98ud98kp1/fh&#10;V3jKf+ShyLNeHeDug1v5JD7NXT3IiZteK11yyJOXnpm35lW1zzB3EHNG9sTYbcLFcvfM0Xet50l0&#10;t2c8TuY0x3M1flqf7OvZ2hPtib51r6yvzv/sfuh3M1bPZnXG032Sl3n7Xu3X/FWdZ8x5ma+0r8Kn&#10;Wavzyb37/F+166lPPtfWeAbx1VntZ0xt5nC6Tt0r8hN/Xxdj7rV7Jlf79eysM3dGYuk94WDe/qWg&#10;UVwPanqezz5xddFzr+ToASZn59ParE/zaeaptnnummcTa+4r6t3uzPU/nLiPu3TNLvbM5VA7R8/E&#10;kgd+58qZ6ZP4Hb9XcZmf+2TeM9zV2P2dtrlXNV7cziKaq7U23p2vjniilS/X6D4d5Te+q90F7zv6&#10;012Sp39i7GZtf7fv1LvS73zV6tu1+M5DjvEOV80ustOV57Q32KTFK/nWE3e319TLPcn1hutMORnl&#10;Tp79l5Pq5OpLTY86MXkd5aqzrz8eyWme/BWuPnl38pMzpF/zPYecrM2NcowrnH7PUfNInLx2s69m&#10;oE1PvcC61170venxM97/aN1cajz1zX7Oz/yKM3k5J7WJpSbPR+612sH+KTd5ao05+2qeGuOO372u&#10;9SDayz0nDG7um7//ttcRPndyzeFy+T0l9x398au7/EB+bpZ7sQu10bOAcfWucqeNPbde6rOedGJ8&#10;zvJyBzByb/zg9rzcNbVwrY05J/0bX9V9Jmev/Fc+4pOuZ8jNiM7ZiWeujzOMyel85Yl2p7dndHa+&#10;r/Swx2wwZ6a29/rIOt9/7sI8c/fqHejLsTfVYOmRHHDvxCc/eCuOHuh6Xvbs6591eqPhtQPzTh9f&#10;V6N+6SE2Rby8yE91au5Efoa7J3P8x665Q8/P2jyjOXt0nr70rXmfwTVmz1wvNdb0T66JD+ZryWxy&#10;ruQ6jwhuDU+M3AtO6sWbCyefvTxi6ic/sNxDjZh96/SWKybXOqP6iSNGXF329FnxrnB8nJdc/TPm&#10;LHWpIZejLvv2EjPf9eT8zOj5PIfRHdg3MfcXs5afMbXyiOZwk2OdkZxLjfEdfezXnnnq4uw+u34Z&#10;9czvA3VEveRdRfgrzSN+zHOf1exd3112nF2vZyZXbzg+v+Zb852b/MzlPBPx09OYfomRc448S9aJ&#10;p8cKT84qV8tsd3GPq2e38vzGv5/A6RPg88fle+9UN/F836aX/vLlZG0+RT8fUw8sZ604d/Deb6dl&#10;N+fnnpnv9FNPP3rP+Ezej2C9A7XPqHuTv5w818S7g+l5R/PN/f2fgO8x36O+T09Ofod74vcrcN7+&#10;8aQP5ZmF9LjzwUOj7tHZ6p1r/azfo3p17MO9+w2aO6vJ3bMnDmauBiy54M2Ru4r6tk/z5TV+p+7d&#10;+jf3p176XO3cfurAydUbxZLXHj+z3r1/TvbIc8H3XMb0aEwtkV727aV+ylMz9fWm157OvPKYfK8w&#10;PY0rfu50xV15XOH45pzkf9TMnPHq3J1357qaqccV79m+zz3nZW5/mkNPbkbznVY/udYdr/oTPzXu&#10;CMZNzXeKdUa9wLxWfc+mv3xj4ulHv2s1K9y+Wrydz1nMT/TpRb7SiientT+jZg9uzvbHH3+85fzM&#10;/O9///s37rmJct1bzF3lWifPPHt38/bv+q7fXb7ziPkaXvmogzflvg7ts5qRHq2xnrSpI5846u/G&#10;9Fbr/6KStfFVc/189uyunftIdNf2pKbXuDPA/cun5nStJqNzE7vKd7702lN+4mLGq5kn/fbKeZlP&#10;XvTl4GNubE3Pop9YemSevORP/vS93YPInZ5yiPp3v/2z1k8sfcRWUW7303PFUdO75p8Xsif/NF7N&#10;bZ9TPrwdt89O7ZU5GD6NyT2N7nLqI9/Z6MTSI3P6cjJXy3cQd2rYnzq/n+Qb4ejbWnqrC03yM1ez&#10;8pXrOdJLDR7m8vWd4glHnb7WaMG47/igv8N3jnMfje5v1Cdrcm/65quYHnLEiOzuWbtPvbv63Ff8&#10;9nKef+bovnvtcDj+PgJe7kC+8mhP6j5Pc9IrvT2HUR7RWy971mjyop/f0/ZaJ55x4oD1jNTs8pXf&#10;TpM95k4ecq52U2tEl567c+kNxxu9uM9Yv/aSN+H0uPvSq/FVvfKQ37PFjeqN4Ob5swEfzuvPETn5&#10;uUGb8+RcRXRcauVT5/3Oev9Vjq+BNd3M9RSntk/uGe3bw7e1cohc6WWdkVw/8p9x5c7Mc0f3sE8t&#10;lnnvmHzz5lD7vrAH19s59jLuesnLXA3+/fr7j0eT4x7pQQ6ne/l+oKeP/PaA84or56TfhLt39sTQ&#10;5k7mnssannqwzO2JUb/qyj3JuX3vTPPk9HzwPEv2d73kvSLvnaeddvvk2fXy9TDmnnJ2WO7Qs/1e&#10;S5/k42vd2pz5aK73pKeXe8FpPv3mwEuMXJ0xOWDi/bkATy9rMXX4cfn98179c1+19oi5W+J38vRw&#10;H2P6uHNiq1w9Md8j4itdn3/FexRnvn+HmLvkM+hzZu3nC23iXT+6X+r0dDf2vrpyJ7h5xivtd//7&#10;CeTnb3rv8P7q9xhPbeKKy4ejv5icjOSPXqv9HvVDtzrb5Dlx86xouk6f1GcOh3qnTZ+fkecume9m&#10;N6/PuNPS8xmo048IdvIdeTXju/97PQHfK3dO5fvqjmbHdYdX++5mdu/tH0/eXcDFMfND1sbUyev+&#10;rrfi5p7os24NtTPgNZfavtquJ47c05hz2x+P1Qx1aJIjfjr/Z/Gms92Znfo8Y579jt/vws1nMZ0p&#10;n9vUB5PTUb643KuZ6qb4qtfrVT7TjmJ5brFVvMNNjz4HPv18u079V8t9Tqt4ch61cPPZJH7lc4fr&#10;HDTqjD0/a3Typn12vYk/YenRs6mzj75rPcHtEf0LmMTViyXfPP3MM8Jzz2k/ufaS7wx7cPWyB5Ya&#10;6kevV/ns5rv/jpO95ue54fmH5f5DjTqiOXz1K8w+XC6fSeOpf2f++JWe/OaJ/2D/2hn7vmJnn8Pk&#10;JQYnec7Ovvn01Ha95jfX2vkr/qoPn54+rc96x9n10qPzlQ7cXu6eeXtRZz/15pMG7Kq/0q1w/dyH&#10;mtyoTp61HGuiHol9dO4evV/Ptb/bcTozmFpje2fd/qkhd181ye+enI5q8NMTTuatyXri9Ww4XM5K&#10;vbmaHUfuZ8U+63Qu96c39afd2zc57dG1XHFros80sc7dFzw9ElejHzxufp7LI5rLv4qpyVzdlR87&#10;yCG6V+oTk5t9cyN8r8zFMrZf9sjRX3HUnHL1u9pN35OIV/u5T89rrrX6rM3ZwdwoRmQGN71pXnLJ&#10;Ty699G0Nff/jdvbA71wT/wSDk2d1z9RmvtqpOfrAt3eKrWY0rq94+osRV3hy5BHbt3nP1voT2Y0r&#10;c2px8qsrz6fO6Cw8yLl5v5ln9M9FaMm56XtlLkZc4fTco3lo6O20aE6unLHjOxOOufOt3Slr+XrT&#10;8zNLzu3PIHIufMR83uD03deoh32ie5DnpSYx8sTNjRPXnZrTtVrPZU0UU0PMsyT3mZznyIW/M/TL&#10;2fYag+vrJUd9nsHcXkb+wSIe6PXKfubOwM9dst/5jscsP4d46Y2HupMZztTD+io6o3ng3HmtuHKy&#10;n7n9u1GPjJNH963hkr/i8rn6+mRNzpVzc6Y7TO+r9EtN5uoT++z8kZ12mqm3wsDt+fxWz0Peqv8s&#10;7mt/4pO7ZK42MXJv+8TmiPUe8ozw4DQP3GvqNda12kcj+32Ep/vk+cU6ynn1Hqs54s41ihPB2McI&#10;1vt1DeeRyzm5Bxh/f+7vcR7x/dZ8P4GTJ5Dv48zV8r7M92bi5h1To6cxuROW/ZPcWa/wOpnXHJ8N&#10;88mn32e0Jms0n7V77nEnv7Ovz8V4Z86Ki9edHVY+3/jv/QT8bP7ep1yf7o+v+CHJF80vjcQ8rj1r&#10;o1+o9PMP9/aNk6e90+jznbwmTF97nsFoPyPcaY6a7mUtJ/3Ind+4tX29xDvKa3xV65e6zNXJsz6N&#10;q/Oid47x1PMjec/uot7IrvnsEj/toVGXXj4HMTni/8bYz8Bn47PoGrw1cr9KdH/idL5XnMMZeOWM&#10;xKc57tS8rtXK7zn2G1/5JP9V+dUs+0Rzft55u4fPDw49LjXq5GZER1996sgTb13Wq1x97yCOjj9M&#10;UbM3MfcxF1/NAU/PiecOyct80rwacx67+Jc//IcRLnr2nevO1sTEfK1XfXA90Zkn35xeeot/dLza&#10;i/m7vdSv9t+dOc+mT2KnOdrdjunjns/M0y89nG+UcxXdx3jFpz/N6Oc8cdJ7mpcYubUx9eTiRK/E&#10;xFe7NJ787uE/Yc5dRT1X+uyT94yud3OSa57+k1YePblGevbF4IFZG8WJYJNOTvo2pg6cK/3fkff5&#10;evjzI3WTJnfSJ6P6SQtPXF5qp9z91Bknrj005vDIuU9nTt4nWM5M/jRXrjH5nbv7invVx2/aIed0&#10;31rv5GaevMR3u9oj8r7j1mfnAV9t8sjtZUxO65yXuBi6zE9qfFKTee7xGTm75DkzZ5+s3duYvdz9&#10;yjO55P6+NHE8nANODq+xxqm99aNmV2JfnqE1zbPWy1q99RSnucnr3Vae4kY8cm9w7sTgyHcPOfS8&#10;kpO87IuDZY7W10af5CQX3J8n5FxqjO/o+69gre9+/x598mlN1jt/eFd+V/qcpd9dTXtQTx4+L3rc&#10;/BnIXL5RTzXWGdXCkdd66uyjpz699EtN5vZXfs2V33v5s8T3ixGcSz4xe9T2chacrOHooyd9tW/N&#10;v36ZMPv6WOcMzyAn/c3RkcPlz77k/llYzztxt+sdnxVX/9y/ufS88+zJo++VeWJqwczl6k/k2SWe&#10;HqkVN3oW647OFHdW4p2715W3++KtB1jmzl1xsv9Iziznqc8dxHax+f1ZUut5ia1xBzlqno36+jnU&#10;T5yYu7gbPHtqMk699Elu585u3PrKZ9Kj8Zr69oj0vcWp8+zg1n63OsNaTnqQ7+Zf9Zyh947v3I7p&#10;gd73o57Nh6OG6MzE+swrjVpnUKd2tYN8Z1LrJUbNbW1MLHWdW6ujfuaafMDc+8pbvVH+lb75XV/p&#10;nbOKV37dxyexZ+dPe6Vn5nJ5j4Fz+36fePK/4+/7BHjd8/3ISV/5XkivzH2iq9lyiXDkUdtzV3qJ&#10;6X0n6n+qcd5d3an/xHtk1qRh9wmfZl5hr/S6mjX1fR2ME2eHTc/hUa/dnO/e13oC0/uiT3DCaU3X&#10;dz1+pffm//zjyavlrvr9cJ6pmfXIw1VDdF8xa/fKesWR+2zMffTK+WJGemgmXXPa50qn/tnYc+/6&#10;pZ6d87JnpJfPIvPU7XK9jHKtjeK/W1ydL5/9xLFPz+duzjPKPJ9Z6hJf5SufFf8E33l6lsnH3afe&#10;R2Hsmpc7NA5nd670+Mh82stn6u7PzJ/82++Ek5rkZ54czwAGx7M0nhry7HfvpHZOcics+7uc3T0j&#10;f2ngLZ77iuGnpr2T3z3q7OPh7ulnbkxNe8rRu/vUcjpOmokzeYr1burtvyLuPP2LbDgTz79sZE+4&#10;ua98sLzEE5OTPTF59Bqjp8Yox1r9rxBXZ+jdPAMxz2FuH53YqXfO8vXTQ19qb7HU5dzGu9a78clj&#10;NQt856O3+uae6vU5ielp7nyiWHs13rvKl2cUz6gWTl7gO5189aklV9+4vQl/Fpt2Wu2Xs+Sod0fe&#10;22Jy6Imlx1WOXg8jGnLmJJZe7sBMOc4n0k998vSRb42PmJ72iPYSm3jZz1xuzsl+58lTmzuY22v9&#10;qk7fFQf8rq9e6oziRHc22pPbOH17cp+N04z27JldwwebcHr5MxuOM40Thq4v+GrsdQ0+YfJzT/2c&#10;Tz319aRnrh9RPLGvknv21b5XfXSeP5+7uT2jfGq/k6Ze7jN5iRHVG8Hsg8mxb5TjLHnWRvnWHel7&#10;0yNPr57T+q7lOze99Dcm1zz9epfsySdyewZzZ+ih1pro1RpwfeV0pH91OeuKZ1/P3M3eR8Y8f8/Z&#10;7ULPP/+kDtyf6+R6GOXu5srJ6PMB08tIL/upO8nTJ/knnmrRZZ4+4PaI+XyckRy0ctKn8+ToD+Y/&#10;XGw+tfOIasDNiXLE6Pclj/cAV3JzPvt0H/9phtib4Cf+krv7ngbzbLnXKmfd7vmM7Fk7D381RG4x&#10;OeLT45BjL2t97a0iGrnErNX0Ds5RB4+c11q9XnpMEa5emTvP3onX5H+KOQe+s4zZ008Mjhqi+Bv4&#10;ol+ckd5g4ua+b6nh2neN1IN1X55RH+uOV335Oad3kGNMLthuxu6M9HLWykfOqu9319Sf5ssjZj6d&#10;xb5nnyIcrmnWhDU3Z+j1ZvjnL9TZT9znIkbdGD2ez/QdqY6YWr/bxN0pvc3dTU57Zv1onrP0ELPe&#10;xYk7YTuPz+75fNnb3Pjq3aZnk7PoezM7d3r1Lt9+X+MJfOR7wPfenRlwuXYaOX43wncW+enlz58V&#10;/xHPldej+LM7pH73TB/dz9ci5zzqdUfHPGcb7+gnbj4f81d5T/O+sa/1BH72e/xXfjp/9B+I+sv0&#10;6oNjf3qo+eHuh7DrydXTKO4PDGeLw0uuZ0mefTDu1MiXQ21uTC/nnsbU5vyVnpmpkSeuB7j72QOj&#10;L54+ncNRx5nViYvlHPK81IOlvxz6fYH5jNW3dlfT40arnhmZOxOe7xtm9oXGc5L/7MtzGp+Z7/mm&#10;57Dy9Tnu+tnD+/Q5nZwJTu6Qr4X67PcucsDZS33yyCfedA7PJ1+OdftONVx1xNZS+5601zzxyV/v&#10;qfezMHbw/babudrV8xnxWHHpJY86r9Q1z1qOUZwziBHBiebMAZPv3AmzN8XUOy952QefOMnv3H31&#10;IXK2vu33a8f7Mf+XHODJzVnu5Tx6mcudtPaIzJs4+sPJnLr51vKyNifS5za3h+fqkqO3PHB9xIgT&#10;f+LJ1Tc5eqRv7g6eNa+hz5Hcnjz8uPO7xjrnizmXmr66nEHuLPlGdK+6rrzc33lTDbbyAe9e8u3p&#10;a3QeUSy9xJJnbg++eT7LxNHQ4/J1UONu8sETUyf/zeTPX3KW2BTTr/vMcVb2xJxpbUxu5t3vWr/U&#10;kCeOhpqb3BuePfI+/+QBLy89xVKTOX1qXys/Jzk/99KvY3t2nxoOXuYZnWH/jTT8goez5J7W2KFJ&#10;vn7ElZ9r0E+9ODE99bHPM/3/7J3RdhxHri1fZv7/f+85D9dBOo7CMLK6uklKsqxcqxrAxsYGMqu6&#10;m5I4Hmv5riqXe+tzL8889WpZD9Z8n41y4bnKl2MOu2HNT7965tAAV2vjlCtPTHvCzas7eTOWP23r&#10;61uvJWcejYkbT/3i3E80uEfiU5d6MPNYY58LYpac6RtbR+yihjn45Q3rO488bHujVb35nKHnfPgs&#10;a+jXBe6SY1xr/2LTdw/i1WYe30OTZ6y1zlg9rLli4n3/zryc4puWGL3tD8bsPWd15BhvFs6mWy55&#10;efjGYF5qMIf3txr4cM3ji6kxLXn76VszrfcPnKX+e/T3V/Luw9nb32eR+1bu35X+jqhnprPoe0Zy&#10;naW4OXTEseDmatGWRw25xmD2x2cZ+0tavifJUWue85hnrLYzUPvf//73jUe9f76SB4YelzXqkxOT&#10;hz2t1skpVi18c/Wt22zryRurM2vMc0bdr7ViWDjOgSVmkUPfGEvczw7iOQOx/e03OWqKa98a58UZ&#10;1EnqzT3V3eExo3Ni1dKq4b49M3FrOI///d//fYPLIc8zSL190OYyVgs7+8rxrND2/S9GnTx81qaz&#10;9aSutWrK9ezhzBx9wMj95z//eXtWiKmRW234rInRy3nN2f+9Yn+lD3xr9NVzBqvFvR/tQS0xS557&#10;E1fP2L7qkyenFp87PBP2A3dmuOBd5MHUn7nG+LO/eertIwfM2eCZd0/WwpfLLPDUg+MewV1g1vn5&#10;KhfrDPB8dp2FnBeYSz1rm1NTTPuohjq48tTBbktda5wFrthWd8Ks0aojH33vhzN6tuWQ6yzmplXj&#10;qh85lnrGxfCLE2/Lfs1V12eOvHra8sj7rPAM8h6CxyUPy7Pk+RhT61K7dT636sjVimsf4Wrbq3Wz&#10;KG3zAABAAElEQVRXGHM7iz2w1FPHBWdqmJPbWnL2x/a84VVL33rriPH9HJo4MbVoM598cDB1ia0V&#10;eyP/+QImB19OMXxxaxurb662OhNv/Kw/98z3XmdCz7kmPuNne5/4J13m4D7ONZ+LmX82pj+9OAv3&#10;jkZ9YvIszxD/NPujHPnf69sJcNY9S88ezPvzjf1zeM7oNJ0fzHjjbXsSk4+dn0nqyrE3FmzD5cy8&#10;82H1J8fazcKlzvcj7wvfG+pRV3/O11x7gKtV/FkfHXtq1SDXPD5LnjFY/XLwX11foXlnFvrO3nfq&#10;5FjrOYkbm/ezm+fDZwSueet+25/jBLwv3kem0teCTZ4xuW2Rp37TKP+RTrn4d/n21apzqofnzHI/&#10;277/JJFN2PRuo7mZWXfa3OR9dexBPjPPo719dGb07fHMXOVaf5qlXDiTT55r4urNenH4zdWfOWum&#10;nX3v1k0d4vZvXk2+xPFZYsbyZyz+T7Knc7izh4/U9uyqU/80Q2vrT/4pN3vMGJ0Thqa65Zz8OdPd&#10;uHqt2fBtntb8m/xnzmI7y3lWcNDcuFuuPGepZvPFn/Wrrab2WS351KtR3/3bc+OoIYdYnn5z8p+x&#10;zmHNjO2nlacF/+gMan2lvZqRPcz9XfGba1118Pm+6x92qJOvRjH2P2PPxDotuD62eqecWt/bOuez&#10;fd3T3frJv1vHPWI94qvffVxh5Lge6VZv86nfdDas9R/tiz7rGZ3OVB8d9aZP3B74XLO+HGq65Ber&#10;r9bUEC9Xv5rWdQ/ytBvf3MnO/u2jb+2MxZ1JK37im79rp44zg89LTThzHnKblu+/1uJbP2vkfS/r&#10;HKd+j/KnOvHT/u7owmn9yafXHT1nOtnqnzji5eK3v3NP3NpauVpyV3X2he9FTX051SE/V/Mz9xkx&#10;PZ1l09tm2nivYl+9P+e6u8dtntZu51GMz5Ly6W98Zanzsga+NWDtQ8wiD17ee+bbqznrteLY+idd&#10;6rz6mWntt467Z9+ZFa+O2OQ+itGYteqKE28887MHXPZLnsu4Gvjbsq55fay+tdsMG0bdxKfWjOkx&#10;scb1neeutXbORGyudvLoI1bePD9yXH3+rLWuM4OpKz5jcGu1cpvD32rLfdWn79Z76rFveO6febj8&#10;B8rTfOpbC2/2UwMrv+dvzanHnHWLZ8+Ns+mDeVFT37n5JSb+oc+4s88+7XHy7TNrZ9xZyHl28qq/&#10;YebVMVarsfW1nqk8nw05ngnnwiVP33OCT27qqfPIWodFxz7aWV+etXKM784D35r66t2x1sttb7HN&#10;uj/rsa3d8uhMfNOePLVP3Ed46/1H8WLtp5ZzGmOt0Tb32T495tpmmpxT3Fr8Tb+1cFpDbtYQ+z7C&#10;Evs5VK3Wqju1Jr/xXS68097Ima92ffu475NWa+SKGWP1zdXaq5g+OT/Ppo7nDIfLHlo01NaqO635&#10;1sKZsXUn3Hxr1W7uGX/2mnG1yNlP2/zP5F/t46vn/JG9v3pvP1K/z9z3OuNHfZxJ3lVs7s4Zqrdx&#10;1anVb53YpvERDN1ntZ2LOj9z8fkeUwsLD1vMWdWY1vxnWPuqRS9nEqt1FrArXmvu+nMW4va7q/Mj&#10;eP+UOX/E2fxqPX1OX30+redcXtX4EWf61c/4f+bBsMlnPmT8oP0Rh0PPzm/cQ9OfPLhznzOG81Xr&#10;2V7M7x7ck7PNWPwZe6V/pfPsPq60yD2rt+3dc5q93OMpP/nfI/7Rs1ydt2fbGfHFOZ8t9tyutOVY&#10;X01z2PYmrqa14I/WxgU7/SUHerN3ezjvFaf8Z/27uvCc5dkePwv/7l6Zt/f/0fxyr/TNTS4xl99v&#10;+N9zOdep55YHE9dSL14rrn5zrd32bR675dV8xT7SM7/NIDY5cw7ycmfuo7G9p87Wr9wtPzVmTA1X&#10;dfC5eG6x/Xy76jFzarbH5DgPOPxTXt6PsM7U/TCH8ZzJvcixfvKMyxe7a69mQEPtjQfW2eQUO80h&#10;95S37yOtOcNJb8Od4VGPrfarMGZxHj/3+5dHV32tk+P+jF+xU3NqPMrDfzTHpjGxGTsHOPqPesi/&#10;y5P/yNr/xOvcJ3+rdU5s6zbuV2HO8BH9O/O7v63fqX7jMqc4mqfauR+5EzfedOwDx/nlFzMnX1vu&#10;pm++s6k19U+a4lsdGuS97KedNZ1Dzl1LD+vVdTY09M1V11yxZ301nKH1W0/yG7d1d/2p037OpVZz&#10;YljxyZcjzvcFXPnWGpubtnXmZq29sPYrduXbf+PM3KYNp7g12k0XvvnWblyxR7xHeXVmX2JqWy/H&#10;ms1ecZ7VQp8aZyHuz+XE2yrffHtPvzObsy/1YvJmbI/NWrPlwNQ65Z/BO7PvD+qZwRhOeZv+1Uzm&#10;0FRHzF5YsXLEHp3JNtOGqaNV357O6N7lqQXuz6n4LDXAzVmnHjwxfGvrUwuunhYOy5x49d4Z169b&#10;nZiVxBvGbOaw7pOZmlOns5FngRWXi0WT3Ow9OcbqlK+vjrE10zaPr+bkGU9OY2r9r06Cc7G0+J6V&#10;5wHmqpbYM9ae9mOeXuJXmvKvOObgstQ1Nq81T8z+uVzkTnVyNtu6V+o3zWI+22g7v7a86W986lqL&#10;X300zHcvYlj95mfv6jyb2/ifiTl/7/3ci7EcYi7OynpnMmdsjbzmxeR+xKqFvgvM2Ly5ac3LN68G&#10;eDkzlq+deWvNT2ufiRNzhp1LLTFr27M65os969vr2bqv5HdfP+N8X7n3qT3vvc+IPPNYz6p28q37&#10;bT/nBPqsfo7iX1V6X/+aeY+8v95zOdvnM7nJb6y/8dSFQy/1wTuj+WpZ+1Grtjr0fbaP5+TMWjTV&#10;wvrzolh53bt5Z5r2Ub58uVj6GZdz8uVS9xnrs3Q+Y5av1Pi37PMrz/Bn1v7I/fU99TPv7ytn+8sv&#10;T9LID6a7Tf0Qhd8b4cH2g/SOJhrWbvxH+dZMndaac2YtOJdx9b7CP/URd86t9ynX+ctBU13t1C2/&#10;uWqKb1yxk761J/tq3UlvPn/Vx3feU/33xDvb3b6v1FT7qn47n68+r6t57I294rm/O7wrHep5fuyr&#10;Lvaqrrxn/erib72r+Shf7j/R73k4/9zzxpFrTjtr5W3WmmdzG/8RtvUSe2Zm+liH5fntZa7zgMnV&#10;Nj995tl05D3Ky8OedMSf0apufbWK4V+dqzVyiPWnzqOYWvVOXLWxk2ssBw0xfWLu8/YXu/ZsDVry&#10;tzyY/VonV7txxLRyf5Sdc7ifiW/z3eFQp+amcYVxv6j152h8elbvzgzyW69/1X/m1Jk48St6m45a&#10;p9wz+Dwra91H855jc+U3X1/OM9Yez9Tc4V7pXuVO2u7zlH8G37Q2DE1nPeWv+lLbejSmjvlNB655&#10;33/GzlbOpvFPwNgT1zybOfsp3zNpzUlzw0/aU6/x9L0XzkM8deW0dnKaw99qJoee7UtebNYbk7e3&#10;tcXaQ1xec1e++nKsP+Hm4dvTWqyzi6nTOnPaq5yc2vZ9tladWeec5OcerMHOui23zVfspA9n6htr&#10;nYGfueTXF+tc9bfe1Lj/9mndZ/nVr7/pN6/vnPDBxLd6OafcHRz99mzNxMvdZnNWrVrogPlzNJZV&#10;3F7VBePiu8dnQM1nrb3si6WXfYvjs5qbe3pnfHvtz6Xf0G/vp9lr6tGLPbYnOsQbl1xxfM/VXPNi&#10;2G1N7uQ8ysuHV259Oa9Yz0U9rVrEXnLNTStP259tPG8ttfWpcemrU54crVxieFys4m/A8jL51LSX&#10;sbxqsjdx30fu1/7ELrWMqWVZW5znzVrfn85lD2PrsGpqZw68uZNPXfdanc1Xt+8TMGbtf3nSflq0&#10;4DSuPjN0jskjnvmNo6Y5aqzVwmkejmdtznyt/cXUtmetXPXMUWv9tFtNsfrV09eie+JuuHW1zgZW&#10;v5zpTx69nGXmjLVTi/gqt/HvYFOzsX7PqL75O33KqUbxR779qOdqTO0Jf6T7av7RPphvcsCc+07f&#10;WX+q2Xhg7VVOcTSN4cjTki8u3xpilvyJv2evX62phv515Z79SK2KzFQdZzT/236759tZ+B3iuRGz&#10;OFNzW91v7OMnwBl7fVxtV/C+7tlvnykz37q+vzYeefjlzX2pJ26NeuaNqyX2qlVbzWmvdK0th3o1&#10;+jNlOfrytOLqTmteO+vEp4VXrrpixPqz9iPx1LTv1s/cR/p9pLb959wf0b2q3c7hiv879/UnwD3x&#10;u83nANvn484U1liH1b9T/yM433O+v/zfdtsYy8F58FeH0A/X8tW6qr2T8wbCVV97p35yqmfupDf3&#10;cOKp84r1rF+pfbWGfbiXucdXNT+jzpk+Q0sNNbGPztqzsEaNr7Sv9GqN+3LG5sQ+Yq/07F1Oz7D4&#10;nRn4LOFSY9a0n9r9/Nn4fomoqVVr1jS+wyn/Gd/5W7Nhzf9K/qO9cp8ece6cx6ZTXXyfiXIn3l7W&#10;a5t7xp/1xlq1Zixe6/sALhexVh++e9RufLBHyzM78dQ/5X9m/LT/E353L9b37PTJ6T+j1xo0vMSr&#10;i88yZ5/i+uY2S3159Tf+z4Qxq/Pq9zzqy3s0/4k3z2nTab8tv2Gv1Gw6d7DZi72KnfZd3We5J01x&#10;9doD3zy2fnPWmCdGb8YbT0xLDbXOU4368OVNfMZqn+yz/Kmz1T+a3/zUMlZz8mYs/1mL/qZlX77b&#10;5vcbfGvIsYytm3OYF7fO+Fe1c99393k6R8/N/JU+nKv8o1mopR/WftSoWax+dbcZyvUfW2YNsbX8&#10;X4Y6g7WeQ2cxR21xa4vBcdnHWFu+vjnt1pNccbnV2PLyPmKri29PbHN3e1Rjq1FTOzn2f5SnbuOA&#10;bXj5cngm6vuMzJmMmW3OZy91tufT+s3O+nLsBSYPDN/Zy4FnLB9sWzN/qpu8O1py0ORSoxbfnvDN&#10;WaNGc2Jw5YtpOZf2tN4a6/iMEHOOrbe6WHXVsK4cc8XKI288+zfX+vrqTytHbeKNYw8tfHlqYMXV&#10;w/r+gG/9VquOtcbWqS+OVbvYpu37Sy3vd+s+4rtvNewzcfLOR84LHJ85i4Gz3Ce1ct4z73pg9gTH&#10;V0drvmcBV218uKe15SbWuH5nFtc6K78g6Ix+F1PH1Rm3+awjhy4xS20w+21W3lvRny+t2bRmjbpy&#10;a5v7U341zm3SX5rEznnkYNV3JmNyYOLGWDntKUaeZZ32Hf3rKzVc3Ce1iK0pJldbjr7q1mFnDg4a&#10;LvWKm59WXWuM1apGMX31iK290po84moQP1pz/9aDd4b6aMpzvvaRW+xH+c7ivNsccsjpY69q1HH/&#10;WjX4XLnSaK59itvjKyw96TXXs7N0Xv0r7a3nnEEduc5kLL8x/vws53ODVZ61P9J2Hvf26jxqYee5&#10;g3kG6Mt9tdcrdT+i5zZnz7nn5PuUObn6czg6Pb9N9zf22glw1p79awr3qnz+tLPqhMvj5yNWeX2W&#10;5JHn8tmSP7kzpr7YrFf/Vescs0/xR9qdT65YfzYzh7b6np/78jNa++j9teXVth9a8LD2sY73sz58&#10;57b2ytLnit99qj1nu6q/6v0Vue6nZ0Iv78dH+3b/P9PeP7qvX6Wee8K99970ftWf+zVnHXl8Y+2s&#10;+zfHf/kvT3KAHLwHeedgyt8O+Bkt+m0a4I90WveIix4LHnUnvvl39ue/OrPWmbDFTp07X/3yT3ub&#10;+z7VVwu/etuMzZc/ufJOz4/52f9uTD09u8+p2dyc726f781zD9r2L/bV+2mvzlAfzp05ptZVXbn4&#10;k9vY3tjWMaOYtnPrV0tMq549xO9Ya+HWn7WvaFfjav7yvqd/td9tDs9g1hmb32onxxhu/daqR57L&#10;uJyv8J1Haw/6T8zctPC2C141qrnx5ZZnr9N5nHDrNmufmRM/aZqfdV8Vn/p1PjiNt1m2PHVTH556&#10;tVMTHt+fLDX6hyTy5VgP5rLOWHvCyVM/56pmNTbc/Pew7d89OT8z1O9MJ7ycz/CdS7ud76M+3Sdc&#10;4uo8qidvf301jLGs8t6Rv7/a28yMxbXkWY948mutZS7r78yIxl1e++nfrb3LU/cr7NUMzdVnDmLO&#10;1HPdZpNjznjWELNmD+tOVj1rt/q7WGeq7qn3PxX3PDzzV/dhvXpTZ56nZ2rd5De+w5HfPmKz1zbj&#10;Vmf9tNRz8Z3K96gxGlPHXuWgB28uOOD9btY3N+tmPDVfie31bK2zUM+a8SM960489U754nCv9Gb+&#10;rvbkzdgZ5hkS94LXuM9RfTnOS7wt8G2WiZ14U7N9pka55rDUOLs/b5Z78ttrctSf+GfEzoxW/XlG&#10;xKe/f3o0h/NrNz45zg3LZX98+vZzxnpyrjmfOJbc3TW5jZ3rpOU82tZSM+OpY13PmRrOxQXHc/If&#10;t8nJgb/1KW4fNV+xmwbY1vsV/a1mam8zzDo4XuQ8W2dFU5+ci/M0lkMOLgus84i/Jf94od5/LIXn&#10;PSOvtn2trZ465mYsrqVWX24teS72xP89tc+OPZmJZdxafWrbAx++mBryp5VnHXl8cecT08oj73zW&#10;mMN2FuK5tjx74j65N+9Z9dEhbn/57TFryDkvvhqTN2O4XTNPLIZtj9Zt+7UOXn3rNi14k7tpV0Md&#10;6vTNa680ytF/1jrzqX/1Oqd12vKmX079yfuMuOflnuxpPPuYB5dTnfLhyhE31qp3iq2DN/WomZh8&#10;7NS0V3Plf4V/Z77Zl7ndm7nODjbjE2a9dqszV1ue85gnV4xY/sSteWSp65pxcyf/lZqT1h38e/e7&#10;M9PkMKP3xtyGmftM27749OV69L3+mTP86lqeMefq8pyLyStnYubuWn5moccrOs7IszDnNEZXnjOZ&#10;I9bXyjlZteS/MveVtrm7us5BnTXFwGdc3n//+9//qxOnhvtS+xbceNl6VRe/cfnFbUVevFzzJ/uI&#10;i2Y5Mz7pfiXuPrVf1Wvq/wx7/6q9/tN0uRdezO696rP6zJ6sf6bm38K9/C9P3jmE/hAyb9BnHLwa&#10;2Kl/Z77JUW9qEZMzP+t+ROxM9L4z1+TPPboHtOTKUf8UW1srt9ir/mdouS9nQHPui5y89izX+p/N&#10;dt6r2dzzFedu7tG5bDOJ3ZlDLvPob3XkJm6sLacY2sTk7QH2kaX+MxrO8EzNR7ivzPiRfo9qt/P/&#10;6Ix37ucV59R/4mpoH+312Tz90Na2fsPMb/OIYb3gi6Onpph64sZa8C7rJj7j1lz56LVW3z7WGmvh&#10;1Yc3YzFwdcUag7Gq+Y5cv9pP1rP11k1bXecsBt89kfdnMS156/zDrDE51tQjX8x42vfqf+are/Hs&#10;PAdwV89A7Fl7V6NzPOqhpntwZvFH9eRf6Td1H/V1Hu2s3+KNO/tMjuew4fSY+Na3PPudeBNXv3XO&#10;pG5zs/4qrg68GV/Vztzd2iseuW1tOOey4Vv9Hcxznlx6zD5wvbacGs2pXwxf3Jp/iv2s2e/uX57n&#10;pwXX/15n5yz0q29/MOdq3jn9y3Ry+P5SgTXqyCeG1xgfvvpaa/2OxvLLDeXOWmqsbw/xidlj2rs8&#10;e836V+JNS4x5OhO+OWxz7S0utzl888UnZq223M2Xd6UjB8vFveXSF0d/+ltPMbgsrT/LqSE+7ZwV&#10;DTB5xljWhotRN/WM5byr/PVVDvaKZ9VdnvzNzj7OULzYxOcMcrde3gty6MjFcu/NE+O3l3xy+uhU&#10;Qx1wF1y0tpwcbXXxWeoTi2mt055w87XqaqnVhzd98j2Tvl/I9WotWuTmKvaIP/NTa4tbg99+G/+z&#10;sVM/cc6PxWxe5sSJ3Qc+l8+puPeBmt4f8vZQF0xNdagzj39a9iNfX77aPuvg9iLHRc5lbG9/mZI8&#10;ubnAmLk5a7XNzfrG8pzPudSBC0deazdfnvXGWvXIywHjZwkvuNsvToJ7UVvNGTeHfns1bp0ca81h&#10;zVFLfubAWrf1UKda6mE5e++r+sXk2sccOMsafGfUx7LkqCGmLQ7mmjODb5j1MzdjdbXm59zEXnDx&#10;fS8XVweMpR6+mHbmia8WWq294n5WrvNPTWa5ysMn3wuMOq9Z7/6K44tTz1Jz4u/Zz3vtHHdU78zT&#10;2eGfepgjr66Y8VVt57UOrL71WC859iCWh393UcNnwzO1ne1unzu8uRfiYnc0fjSHc/wRM9PX3vrG&#10;P/pMfoX+nKVr3t8Zy/ss63fYSa+zXXF8Lph31pg71RdvrT+DmFe7nPryPtM+o9+z9L61HkycGWcM&#10;Bh9cLflaOJ+x7M3P+CdtZ3mlX/dtffVmfsbWfG97Ogvxj845dYy/9z5/9/v7CfTe4nvJ5F5NjvdP&#10;C3fyrP+RtnP/yDna+/9+ebKgPgP3UMVrzd/htu4V35vanlNnm+N08Bt36hmfNMx/1Fa//qbrOWy5&#10;iXlWxd33oz6teeR3pqm7zSAGt/z6j3pu+c5BvjHa9iU3YzDXVU7O97TzXNzH/AHts2eyz6n/PKfJ&#10;cx51jMsjN3Xk1bZm4uqrM7kztl7cOvDOY1596z7L2qt69gT7qr7tp2/f79nT3ifrTDPvjOaN4Ynp&#10;N1bHvxShjryc6lhvTa0865p71XeWu9r21rZvMX3sHW056NWv/mf56Dvf1Dz1dh+nuqkz4zt1p95T&#10;61HcXs5tDTHP4VzWbPxyt7NrrVwwcbD6crrfLS+PnH2x+q1RS2vtj7JzNvcw55H36tyeBbpXPaZ+&#10;Y2fQzhlnLE8N+2LNzZpX4mrZC536xOURzzX55h/Vybtj6XFXT27nErvTiz7P1Mq35jSn+TnDM7Nt&#10;tRNrPLVPM8yaxvjuqfaO1tQhnjOpKZeff7mKU+Mlr/n65jd7l7fV/gzYq2f+aPbq9ozqP9Iwj9Yr&#10;ddY/Y+3V+etvc5CXQ55rxv5FsbPMGvla+/jcVleOWifbOco54VN3xs5Qrc/06fdKj9N+mE3Nqzmp&#10;n0vsSpuaeUZXOuSqiz+vPiflTt1T7H5bq3+qeYRvM9mHWvSJxbTqPuoP32WtmuDm7+pMnppobbrt&#10;IUfMX5pRc9PifMCdUw1riFnNE5OXY04MTS7+4Weu9mo9+Iz9s4Mzmq9m9cSdxxhb/eKP/FlX7frV&#10;YU5yrQXzcj/YuSc5J237yDPGTq3mTr6zqId17lf0Tn02/LTH9nUWrc+EtczP8hf0wXuZh+Ne8Vnm&#10;1ALDtz/WGiy9wdSXR52rWleYOSw1ajfW70zqOxsclznjk5W3zT9r4Mo3Rx2X9wJfHtY8fGNr79r2&#10;RI9FPy7utf3A5daaFytPPbC5yifXvcgF23jmseSZ1WcMrH1nvTXgzbWmGvKcxRpsa5jBHPVd1hab&#10;fjlTe+MWO/UtXr+1m+++WuP+sKzm9LWb5lXOflvdCXu2pv2t1Z56nPBqnTgb3jp6E2ub22rBTpwT&#10;ro59jO/aV89n0+8MznulX371WlMdz1HuVVwNfL9zqCX2Qt8e6p4sNeXOeKuD42ptsXLEP2Lps2mC&#10;iZ84H+n7FbXO+9na8154Hlr61f/s/r/13t+HfNdwj3s/vuqePzrzzrBxyftMlCvG3F6tLxe8nP5M&#10;05pywDmnE7d1r/j0urPcJ1znKzb3CW/DwFnm1Hg0h/z36r+/Wo/1vKiZ198rvx5xtnZ6tJ9yv8rv&#10;XMzT+Kt6/tb9sSfQe4z/6L6XfzW5vJ/hub6a80fk/uMXnc09+H5QkfMQ5U17OtzWqT1rH8Vq0KMP&#10;Rf0Tpz35opJHT/bob647v3ktvPrEp6WG+bt18rVTxxiLprrixtZrzRtr1cHqo2EMb9Mk31WO9eTh&#10;+UNBa/RbJ1/dmRPHmkMHn4t76BIrr/fcZ93Zqjl9Z1X7Vess2md1OutW61lg58z2LC62aZ2w1lRL&#10;fvNi08qZFp7YrJnxFc/cNt/U2eLWqQWv+FZ3wqqhj0WPq9jUeLVnddQHO+k5D5z5nJ1q4G6rWs07&#10;h/nuvT419rRm5uGYw2fJmXhzcrBcLPitEX9L5qWcwH+pLY5PjXqn+pnfeHA23B7N4XP5X1vgfnrJ&#10;U897bY0WvNy5L/uKuwdifOvt4+et/M3amxw+teo6i7lafJf9Zsw8alUXnr2smdbefr8Yw1NTzFgN&#10;cbnGk0dsTgsmrlWX2AXfyz4z7/n3vsCprjEazmAPscn3XLXkT2vWqoltzvptBnNXlro5h1rixF5o&#10;ievL1875yt9msU497YaTAzenBWe1l3PAwTd+Z/6VKzY1NvyqJ7ktL94Z8F3Fi+FbK/6MbQ91sOBe&#10;xK7y8WeOmOfX/zKLWtYTT8ycFl0/H8SocTmDGLGz+N7RWrNZ68lVY+OKtUYM60xi9J978HNDTi26&#10;asDTL2fOSI37bM1pxmrh22Py0fSC07z3lXpw8nLBWOW/I3//OUhcq1ZjfGcU/0rbube+8yyuZqnW&#10;Fc/c3L+4c9jbmDNnEYsRo3OntzX/+c/7/86TmLp5f9F0qQuX/ljr7GvM8+jPTNZj5ZGzF1pqm2+N&#10;PppccPz7BXx6gnsm8sDZHxx6kSf+n//5n/97b5LrooalJc9lX7nk5YjJNb5r0bG2umCs7stZxORs&#10;dfYvR6yzb3l44OWJYYvD27jlUMOCx+ycJwuOGLH3zvumNjnq5OIby9n6UeeyV/lgXuLYrqk78+Xi&#10;k6emM4KrYx5sW9TJ1U7e1IAnlxxX14zNqWOtuHbi6oDrwy1PTXB83qtd1mH1rdeWP32eEd//5DrL&#10;1PMsvRc+X/K06qiFhYulllUuOWM4rNYSkwdTo37r4W4LPss6LJr2VR8OPmfSHHMX9wzUJOeFNjOx&#10;rMNXD7/L2cDgUON82vI3v9rqiaH3mQt9r+q2D735v6mW50zazlYM32dFXKznYj1W31mKUWusns+L&#10;Ob7P9NGAL3fWmiPfGup4Zpyd70W4LDDft+bpKTatvd+K/3iZfYyx6HEu9qKm9cXtXQwffGLqVAsM&#10;npg1/uxBniX+Hr2/0qOXs2O5qlt99kady5wxduunps8MPGvlY/U3HXLem62WGpd5bbXF4LYfOHvz&#10;WXBWOOZ4jsBZYNbLudLecmDiar2J/6lvDoy8nOLyn7XVco7q6mNnb/ntCcea4vj2mvgprk5r9bXl&#10;oUU8c8TeM59deNZufLWc78SZeevo0x7gamDtrVWHOZ3R58/cz2DnvJ2p+wMvF99445mzrmeEbyzP&#10;+0nseXUW88XUFkOTzxO1sWhh5epbQz9nkEMsz1nKIddYLWuMH9ny2xPfuBznA+Pys7N9Jr+5H+Wf&#10;ZnUe9tqfEdw7+fryryy9+LkIyzPjeWDFfJa8t1d6v3P3T4B75fKM/dml5y8H/p37e+J4b9Wb1nms&#10;L99ca4o5LxbcSz54ny9wOdbInXb28TPKnjPfeGo9E6PPcs6t1pzWmhPXmcub7yty6PlMVAt8ronx&#10;9ytg6qJDzLPVswOz1rmInU07+4ljrYfT2llzilt/4nwWTq/TjHOOGTOD+z5pdE44XuLUb/e0efz2&#10;bk95v+3nnIDPL7Y/G/B92OU9KFbf+9z71vzP7ru/7zH/+l+eZACH+MzDckPYZ/WtZZ5n6+Wr0d5+&#10;AM99WjPxHxEzr7Pb3z2AmwMTl2fOeFryU18dtacmGnexjWvtNpuYnM7rrGDONvPG1mvF/y32e+z7&#10;To95P429D3c04PbeW/tPsN3f3PtXzn+nl5zO+BUznfRP+LMzuA/qqllfTbDyxT9q1aw+2DYDveTJ&#10;ab15rHn8ucj5Ayx69sKCm6POfDnF1XYOrXzzWvPEm1/Mmh9pu4/6p5mYH97kuq+Jn3Tu4upOfvGt&#10;p/nm9LFcPAf+4RM+2FZnbpuhNeSJWY9q3kh/vlgjNmPxV6z7odaZtOo1lt8ZxOSr1Vi/dWKb3Xhg&#10;9PKSU6vvTFp6zJx9fb+bL1eOOuWY+6fZuRf25MVezF/ty3OQiwUzvlM7OWqCb77YVR9zWrScDZ81&#10;43f0udfus3NtKs1bJ2Zs3cRnHh6YPGPrteSt1crlM41nvrh1cqoPZmwNVkxbDf2NT05c3vewW09n&#10;735Os8ihRn/jmm+uvVtrf7jl+L0DXo48uTNH3kWOy37WmO8zIJecPLW15PysxIIb20OcHH8Z5d8T&#10;yEPDHH4XXHTgWkdeTA1jz4gYn8t/eFDX2eGw5sxg9pIDxrL2Pfr2Cu+U+8Z6r59c6sT0t77F4LWf&#10;de01/TucrWZixp3H+c05G3h55MmZx3oPsc0Re4lbNzXtW7tx1ClPn17Oax9y1pATr3Yx69XUli+G&#10;BXffctDTh6M+/rZOeTSae6TZvH02zNxm6deecB5pNN9acOJae4L7bJww6qq96YipIV8rjvUzAb9z&#10;iWO7qoHvVc7Jv8P1rGo9F3TxzRnXTp/4mdX9zV4nndbA6Xynmo/i9Jh91Zw4cflbntrTfruf+upW&#10;G59nmEXe5wjcq/39fJL3VvjnS3nF9e2LdTlTn9uTTw18Z6iOenIaw5t7dFZy6oC1dzXArdE2r0+O&#10;C83y7KGFX9+YGn5W6C/T2ru6YtUg357OVCundebVbzz1WneVU2PyH9U031r0yHFxPuS4iLVwOBfz&#10;/EO9zwq5qQfGav078v668e33TI6aZxd7sFdrpxZzdBb8jSNWrpi2fcor/sh/pNU8/py3eXo1vjOT&#10;mtuc1Zp5c9qZJ77KbfyJ3Zl/1pxiZpl6xGK8D7qcnbw+efli2tZu/tTZOGLtoW9uWt+vzHHiOqOc&#10;Gas56xvjWye/1pw1p9iamRefVh442l6T90+OPTOte72zp57PHT7PuX20d+p+c65PwLPkfnhPsOJU&#10;Gxe7Vv32efOId8pvvcDEt5nMyXM/xbd+W761+lg/t7DWoXnyt37PYNW1Tsy5iPXhbPGsNd5stWZ+&#10;9iYPJl6rjvkZlzu/x2bfU6zmKX8HZ47P0LnTC477vsvfeI80tv1Q41VNMPna5jes+d/+557Ao3u7&#10;dbPm973aTuev2PrLk3+lfDziRvAl4fIGacVP9qM38qqP2s5HzHVVM+dU45maTeOqfua2GTeMOuez&#10;56bl/uXUbrrm1Z6a5rFw5Bmb3+aTYw6r/klHvSurxhXns3M/oufcAzP03Gb+Kv7o/NZrtznAzF/N&#10;cpd3pfE9ct0L/rZn5iiP+MQjd1pX+q1pL/t8xnmqq2Z74puf+BZP7qN40+ieWt/5xItNravPw8k1&#10;VvcUi2uv+FezzXp0ejG7sVys/ZrTt6b8zb8z11Z3haHpbOVNbMblPvLpcepDbbXdo9acsb3AJ2bu&#10;FauW/bD9y56Tpnzq9eH2GcZXf1pqxOwBxmX/ak/uo9iZ5M3Ynq/a6tkDKz51N47Y5J7iK/1TDbgz&#10;Ya80zMlTc8bi8/3rfrTytOobT7vlnX1yT7i8R3l5mz3tt/uC00udR32rcappf/nqNlcfLWJ5aj9r&#10;W29vtRtf6U5eNakjzzVxNWd9a+TUyj/plVvfumJoFFcTjKtxP+uqgS9X/pa/qt/4J63JfRSj4x61&#10;1dY3t+nJ2XJXWHs/y3Me7VW9Oee0BismRysuF3zOa73/+G0Mz/r65tsDjF+O9POTWB9LzNKqp75c&#10;83DN6ZPje5Q++OS11IOzB//it1ryrEGzy16tMW/OWAtXvvrmTnbTAiuuJhrixdQ2V565Zyw61a/u&#10;XZ3Wzxpyam4WTJxaY63PRjnwqkvcNbnk5JtzZqzPTDX0yXtZ2xz+xM1Pa0/xGYtjpyZx+c3rmz/F&#10;1a8vH6uGeWLzYpuFY31r6m91V9jWd2L23Z4TeoP7SzGzF3mWc+N3XvNa89M6k7XG8FjVf0e+vVpj&#10;j1pzfLZNDXJyv6m994LrDFifb/Xkz7i4PlatYvrktjnMn6w1V9qn2kc4ms6ltd9W2xnkw9t8MJ6p&#10;nqma5LjmgtuzVhcdcTGsODmu+QzDkU8veWCsmXsD/3iRh3V+czOGw/vGRcwcXPYnp2Z7gsNjgW/a&#10;5Kh16cNnGZs/4eTNTe4pFsfahxnZr3tGk5wWX+5WXwy/M6kzOVNvxpM/z5H8pj1npq7zTF015GjB&#10;zVEzdbjH5Fmcm784+Qb8+eIsapqzzviR7RyPuPa62wM+e+v5Onc11LW/OXBzYnKesdaq9UztK1z6&#10;2ZP69i2utnntxI1r4VbLnmIzX+1yqrn5GxeselvdXUx9bXX73Gx61szc3Lv5aoO13lwx67Dmp18O&#10;tV7lwwEvht+4us7QGn1qZr5xdfC75udMc1e+veF0ZnExrVrmjf+Jdp4texC7u5+eS33rPSdzWvO/&#10;7eefQL9jUe+Z4z97j08TVnfTbF4fy9X3a3OdV/zUv9wrf54HsZ+/9pjzi1/1vspZX12wxp1ZvprG&#10;8onF4IAb67sndVujjvrGcKxXD45a8qzDlufZqkNePfzTmrrVPNWA3+VdaXxmbu7DGSduvM3fs3M2&#10;eVsdGNfkWHuaofnf/uecgPcHtfq+L+xyda/k/Lb3TuA/HuYV/Q7H+o0rpu0bzrpnbR+QO7X0tr98&#10;YnU6U3n1rfsq6yyPejqr/Gfmqbb1xdQid5WX9xmW/vZCb5unnOnPGuu1nzHjP0njtO8T/szentEo&#10;V1/bnhvW/M/sP5p9PteN8a0v/ux+q6E/NSbe3pNLPPkb53tgc47OXX/OMutmfotfqVHHWq34I/ss&#10;f+pR78UPSlzGcKvvM2Ye7mm1buOoZW7jn7Cr+zb10LCXFs6mbe3JUvNKnXofqVXjym76G1YNzwQe&#10;l2erL9cY6w/UcL3Ar5Y18PgDrXVXNebgds24uWd95nk0+ykvvs1jjnm2vHh5d2afWtZrqwu3uPpg&#10;6uBvHLknu9VM3VMt+FZ/xX815z6t3/rK2XLWnc7SfC06XmqTP+kXr19N/Kn1zEzVqk7xV/3OXB+9&#10;9przzhj+rH8UV7/1W50Ydvpi4mipXQx8WxuXug23vnmx2kd5uOrjb3OS33D4rmqIXVn1Hmmrq73S&#10;3HJz/1OHvLNQb17M2Jw4sbX8cs7dZY3W7zQ0/FmInubRJSemnf3mnOTF1MJ2kfcyh3U/5JiJ2L9A&#10;Vqv65uxHTr3205cHR1+71ZGbePn66mvFT7XwZs7azZZbX+6GkQPvHmbs+RWvVn30tn3JqcXvRW2X&#10;3IlVX446cMXkacupJs9Qc/jUqMP+m2/ts76aW93sOzmzdsaTv+3bHnIfacjTVhPM2Hztpu25kuPy&#10;M0UtzhqOnyniWjW16pnHzrXNWKxa1Brjw7OHNb4fyLPkm39H31+tF5scYvTmOVjns6mll/3U1IrX&#10;6sPB53IG7MQ2fjF71VZT/FGNvI/Y9sVvPHU7j77nUK4Y5937PGuIueRPH83tfO1VvalhDi6+cxQ3&#10;px4aXHLVJK/PL8Btzxk17TPfe9bbC+svIRbT7xxgaKuBbWze2i0npoZc7cTZIxj7aj98uVo5xvTi&#10;6ppxc/rUl6ce+frlWKs1N/ngYMWtwfaewlVHjjF79Wxmrrh8+lkzz4kcPGeaFn117PXIqilPzVMs&#10;rp18cefYnmv2ZV6+tnr1zWtnburNvPHkofcIs1ZrzaM6Z8VSKx/bWL3yr/xTPZqd8Urjldxna7sP&#10;Z+mZ2Mszk6OdteKbPWlsXLArvnNttac6cSzved/f1SJHzEW+i1w15MERL3/zJ6+95U+O+OQSw2Uv&#10;s2Zy1fiVLHtk76zTfjkXr+5drGfo98A8y9b99j/nBHxmPf+qnu5lOZvPfdtqN4z6O/dZDlZ/6z2x&#10;u9xt/9Q68+xb3fJm/2djdauJ72egczoX+tYUm33llO97VkxtYrW05crHdsmtjnn6e8lrTv9kOz+c&#10;Gc+6q/zsP2u/Iu48s/+M258ctXLqlzf9WUdejXI7113t1v/2XzsB7oXXpjDvlbH3y3ir/Y399QT+&#10;9suTHiI0DrLxX0vvRdsb56Oadv6IjnNNjcZ3998aZ/uI3fr2od5m7wyTK/80k3w1jOGDiRObwzZn&#10;DIfVmndkf1Vvz/61/6bZGU4a/yZ8O6Mfuf+fbZ7PPItn9gbX90if+fqvzHaqpx/X1V+gnfo9s69H&#10;Gu4Z3tRtbtOZ/Gc5j/SrN3+Ib+4r/bnHeT9n3ljrHonZg5f5OXtxfPth9a0pVwxbHv2IT9zWydGa&#10;a4xffTgbZu0z1j7VF7ujM+eozp36E+dqBnP0mv2cpxx6POLJL3fD1DGHBaudezI/8a+KnW3TJ7fl&#10;xdzfVlsM/l1u6/CvzsM5rDHG6pPT16ppbP2cceblXdlXaq70PjvnHp3TmD79rjO/9SfXuo0D9ogz&#10;81c9Tz0e4fRAV+32FKtGsXLLqS9frv3kNK9vDmtdseLUVLMa+Ff/UE1+u6fgXHz36GPv9oUnXyvW&#10;WU97g8v6aP5d5fHroz6PFd4Z7rV69e/qlGe9Pwc0d8e3Xtsa573CqJOnle+zA97Ln5F8fuCjw1WM&#10;ei4xZ7QPtpi+/bXtjR5LzBmp5f96038Ex8qFT57L3mK1+J2JmNW5qlFudd+rvr22ployThia1Z28&#10;Gav3Wbb7Q9NZtMWYpXz88uA6r3g5PiPTWmdNe+LPVR65xtMnnjNNPX+piLm41LSumLXkzItt9g6n&#10;dZ2/+JW/9UCnWnAa19/q24/8I075J18NrPM5hzk/S7gn5PreRxeM+6GGdeT0vV/F8F3yjLFizmPO&#10;2Lzcxu1n3nrspmGeHHtFD9/LOj/rjKuFT13Pw/zUF8fKV1Puq7ZnoYaYfcU/26J/1YNcvyPsz3zi&#10;cIidWY7aPpPmxRtTo466YHDAp/8G/PFiDbH3hZrW2c8a+zampxd4Oe1R3B5YLp41l7MQO7+5R1a+&#10;vdTf6uQ213nBrVevXPNi1sLlPPo5Qty8uq11nlMvubXUWAduj3Lql1v85HeW+upot3r45rXw1AET&#10;x4rXcm48D5wlP3/hW2cOvhf6auK71DQ+ccRrrbWHObXMG9cyI4ua8vDV0cKbnIkRf8ayf3ur2xm2&#10;vDzszBNzqV+uvmdirFXLevDOQiwHn0V+Xu+Z99dT/cTVmvrV+kq/e+4MPO+PVmvlur9qmZsWLrxN&#10;Z9arq0ZrxbCzbsZy1GseX13zahvD6aWePPV41vS1crDqFXvGnzO01j0U+yf67HGek2c58bk/P68n&#10;7tn0/OD62aCufWb97/jjJ+DZb0rPnr/3SaumOsZYOD4XW75c/H4Gwndue00N89TKL0dMbXXoI0+O&#10;MdxtWbvl7mBbH3vOnDi69sXKs9/GM9fa6Zejbx/jk5Wn7XtZjFp9bWfdtOVtOTDrTzzzp/rviTPj&#10;s/NM/mmfJ/xqf6/Mc6X3O3fvBLinXPOebZj3yO/Fex1+sziBt1+enG+gV49m3qxXdU516Huz7/bq&#10;3vTVoE91tofrNMv3wp25/Tpn54ez8Vtbv+ew1U7t1k5fLWs6I/6MqbdGf2o+iu1V3uyzccr/Vfw7&#10;++zZ3Nn3Hc07Op/BYZafbZ5n98X8z96DZ3tM/kfOzHmn5qOYuldrpzbn5VK38ea3xvz3st5fZ2Dm&#10;qyVv4zyq9Yzt6fm0Tv3m9OnZPzjOGVprTsz4WUvvRxqd/6SPxh1e66/6qrdxzKF1Z/72/Cx/6+us&#10;2lOveU7G3Zd+LXrtax22ODxn0IL9jMs9MJv+3Au5bR/yyX90oeWFltra6pcnPrHOu2lY96tbzuG0&#10;/6tcz+V0ltWVU6wamy932o17wqi1dzlqim0cc5tVd+pc4ejYxzrj2QNcTnNipzrzWDW06hBbL98c&#10;dsPUsM7vQbnixtXTV8P4Myz97P0ZelPD/dDjM/vc0bI3M8nXbnP6l81wqPVs9LG9b+Jqmq/Vpw7f&#10;WahpnTw58PTlzRo4/mMaXPP0ci/+UiQ8MH+BiJj/60hqsNT3F4/s6QydB38ue4N3lsmr3sw9ip0J&#10;6/6oab9NX8z6R32aV3tijfFnj60XHHmz3rh1crHst3ExcTSsL6b2XauGfGL0tOCTYz/m9BJT545t&#10;j9YXv6PzLGfup/XtrX/Ft9b5yxWTU3uVK+/k28cZ4eHzXufyl6V9lrBy7A1P/y2ZF3B7CM8Yjrzm&#10;9M1ZXwtHHlZuLfzyZj3cXvLl+Wx6BvYxP/uLV2fWkKPn1VLXMz9x7+qc6j+K099Z0Zp7Na9tv8k1&#10;Vy77h+dlj1rrtNS79Kupb84e1rSXGBacZd1b8MeLfPNYvzflmyPGR4PvT3uD4XuRn32oZU2cWjVn&#10;He/PLnkTa4wPr2v2nDF91GZfXGLolK92MTiddebIP1rUeD3imrfPaSZ55o2x1mJnnpj9lNNa8lzc&#10;b5a+NcSs5jlT1n//+9+/7NP+9noj/fEibrzZ1thTnvXgM1cOvhz15GPZg/cWCwZPfbWwxeqXUx/O&#10;XPYGv9Jwjta3FnzGcre+5qzZ9OVgm6+e9eXqN0eN56ke+ckxp8ZHbc+0vdR1L+T0zU1bzuS2z6wz&#10;ljNrzW+2M1u/8Yp1zuKb7yza9tv4J8ye1ndWc/ZAQwzbGnLlEV8ta+HMus5A3l7gMzdr4f8TV/fo&#10;/GLG2Kv9mrOuMe/hfkY+0mrP3/5zJ8D5s+Z9mCren4m/EqNVPWMs97455yuneX3zzINvnbF59MXe&#10;nD9e1DDWyjVG88SV88hu9XNW+8rVqg2/NeLwrBV71qo9e6pj31NennOoZ0xeDXxwtYqTe2WhgZ72&#10;pPEof6r70bhzax/N49li9amh3iVezNxv+3UnwLlfnbn3pRNc8cv77f/9BP7zd+j84b9xi3EjthtU&#10;zrO+DwT2K7Wdy4fp1X7Oq95n2O7bMxZzXvo4c7GNb601zghurVr9kpJ3stWFo5b8LZ41crVbXh1y&#10;9a0BO9VtuHXPWHXs/0ztHa76d7hfwbE/9rTH0znfnedO/VX/u33+qbyP7v103zgP72/9z+hX3atz&#10;l/dMz6vnZdur2vZiHnli2ivtR/tQE5561pibuPmTvcvnHxHg9lJzakyOsfxa5wY7nc3Ub/0d/1E9&#10;+c4xNbfc1LzSINd89dTp3pufs3wknj3sjearPbsvdKrpXyRpybOcw55qtBbfy5q34ryoA6SGPnbq&#10;g33W6qxqitHX3jPXOc3VqlHsjr/VgfVSR4zYOqwzF7NGa661+NbKqyXXuua+p98ZrubtTCdetcq/&#10;6/dMppY9wWdO/RNuXgtPPbHN3tXbasFm/dbzNEvPwjrt7HfC5W1a5qadMzeuTnE1zM89ye2ccmrV&#10;uWPVfJbbGWbtVa7c9r5bs9W/UrvpFNO/0nb+jUPOPN9R5YATg/f7yxowljX8IiILXE1y5snpmwdj&#10;2au4XO3MEXuhIW/7czQz8fObv+ThL4T4j/jUwFEDW98Z6bfpm6emc4LfXbOu8aZLnsucdusnb8ud&#10;MPS6Oo/4hpm7stbZY85Ofl7qifc5IweOztQit2Hyyc8F3zVr7V+OXKy41hx15u1djnn52hOu1l3e&#10;pnPqXxx/q7X/Kedc2vL020fetHK439sif5oRnPcr73N8NLzAmQPczwP1wbqIuTr35JhTc35OqIGu&#10;nPawHqza4q2HI47POsXg1M4/v9oDK+dd6f0fxuaZcG7WwMO31nosl2vmxTdb7S1f3S3/Ucz9oOMs&#10;WjD3JqY9zSWOlYsOSy19rN9F+Czr8an3+RfXel/gcPW5I0cMLh891oa9Z/7aD5785qfP/PRwBnpz&#10;+dzBdwbt1CC2H768DSPfVY64mDriWvPEcDgrz0vLvvDVqD/PHp2pCcYCV+MdOb/Cm9zqniu/ndmJ&#10;g0618NkHSxxrf3xxsXLF5JDjjFjm8NVpTgwLt9Z6OcSsahKT31ZxdeG1fvqzBr4YltmN3Uc1zYGx&#10;ZgzWnsTPrNZu2s9oTS56U58Y3NzsaR6t1k7t8sxNPufZ822v+mqJzWdXffPG1M2e5NQrb9aae2Sp&#10;23pQNzUnz/yVhv3lGtfO+u6vueL1N62rfvDdCzy5YtWbvvNYQ14M37mKlQvn2VWtZ2s3/mfrbT1e&#10;wbZz8p54rugWs89Wu+W2Wnm/7deegD97fG2Xd3WfF6xXv/98Xvpe6LNhPWri1pzmLw/fCz617QXW&#10;PDFLDfxH/eBcrdkP7tRvPLW2XGe6ym+5qT/n2fJXmLPQS/+K70x3uFc65tQzPtm7vFP9K/js+cye&#10;5arhzyuP5qCOGus3/pazD/wtv+n8xu6fAGfac+W8H90n1Vsn5v3acnL+7fY/Hg7WA+dQ7h78owNE&#10;1x7qPqp5lPfGPuLZz/7dU/3qyLW2uc2vTueqv9XdxaZOY/zOiw9WTvP2LK9c8pumdeXWb7798PvD&#10;lDVyjK3Hbhi4M0+fuKv1+K0r77f/1zP9nufhfaHnfBZ6/5xpw8z9k6x7deaegxj2mf1uXDGt2vYX&#10;73tDTC5WfrHpW3eHK8ca7dR8Ne5+0EDfnpvmZ/XfdMRm/85EbvuhddacZkeLemz76XsGp/oNF0PD&#10;OU564tjJt1Y9bPlbvlx9efYAF8OqKf8V29lfqf+Mmu4JPffVPYqRlw9WvLX4c8nt93L/cli+PGJ7&#10;1TeP5ZKD1S+u7ldaZ6K/fmfeejsrudZYN7ErDbVa03O2R9/zp5pqbD3F4HmpRQ6fy/7NWSsP235w&#10;G5f/rG/fTW/DrvThqzd55O7onThqm8fqz553z8e66tSfe2hsbe/fnOnuHNXdfHs1Byaub1zeaT/i&#10;cK3TnrCpi0Zrmscn73sJvz0ntzGacrXkwc0Vb62++av54MKbHGvVwk5Oc5svH62tx1YDZp15Z5m4&#10;XM9X/sYzp+081ed7xhjL5fNtLdacVkwLzhz8AgSXuL8QQd5e8NSxzjx17g/MRc1pn9WA3zpzxcHK&#10;cR5ntSdzuBcxf3GFevbTy7nBujq3fbXy5DiLeG1r5JMXn7XiahBztdac9io39ax5xj6aEa1thvbu&#10;8+metNSTJ/b+mcN2zZjcxIy1chpXE9890p9LTEtt6/Hdc/G3wj9fxOU1V92Jm9vwYiddOfbf9Mxp&#10;4eA3Vqe2efxHM1jbOrFp4chD1wueeGua73tcHfI+V76/wVi1+mpTL2Zf65uDbx5/1oCxwK1/R97r&#10;5IOpA6YvF4yLvZiH4978DDSunhqtlYcGevL1rdF2nvrWTcy62o3jXk59W//IR/+ujjxnMp6WPBfn&#10;5f2zRmsNsT6zEpfDPTKv3fZkzcyB+4yrX1s++upoqW1f9kPsvsizT58T9aiHpyZ8MC65WBbWfq2z&#10;rzVq29t41oK3tr41YljrrQMz73+Nmp6eBTliOc6DVcucmlhyXuLw5FqrtWbmwedqDbmtRmyrnfVq&#10;FJ8+sfdQfnuUX9xnBoyLmOXnEf9FYFbr8bmseSOMF/ntNSh/C8ttD4nmZ19xePjO1ro+I+LTOvPE&#10;jdtHrlZO7Zyjuc1Xq33gGZu3dsbi2FPuhFPT54e4izrm6EXe2fDl4H/V6vwn/5Xe7KN6Jw33W751&#10;5mat+YkTbzkx7Yk39WZ/67XqdHb9cqauMRz5amn93JVjDbZztU/98je/fafmxhdrb7Gf1c4/817N&#10;yb68rnjkOGev+R7v+TxzPx71/LfnPWfOl3Ml7ll/5fl4H7WnvuadZcbi004esfuUC9ZLfLPyTnNa&#10;cyffOR7x1T3Z1us7KzVg3ldxeVgweVhjrLw3wp8vPjNi8o2tUZv8SWty/XxW68qqPzlznkd5Z5i8&#10;r4qv+p3OiVncl/bufPSzJ/fOM8a/q3U11905fvO+nYD3ZJ4/sfdn5qj2Ps77QTyxb91+e57A2/9t&#10;N4GHqy0m+VWrpjcLCyZ+pWvNFVfOSYdaOX7w81A5gznj6jQHboxfXWIX+Gct+l3pXeVOM1DjJaf7&#10;AjOu/qNZmsfn8s1rn822B3lj652VmOUXrvEb+McLsbVgjevL/4ht7/as/6r+3G97oUlezH4zhlfM&#10;5956bBdctOQR65dX397F9Kslpu1cYlhqrjTLfcV3j9bSy1nErmxnm3XNbRqTD2fDJq7uiWsvecZT&#10;p7j+VjOxR32bt1aMmKuxvcWMN97klFtfnv3NgYth9cFnTXPWa085cXlYdfHJy8GS6+chGH9xi52f&#10;aer4HlQHXN8a6+WWwxwsOdZivd4Z316tl0s8sW/sd4+8q74YVg0xzqL/OCPHvDrO4dkZa+W33tzU&#10;kAtuTmyz6mw5MPInnaucepPTfujO2Lo7trXwjbX8IwG+/2jgs7cs4gAAQABJREFUP86Y94yIOws+&#10;zxr3Q4s++NVSAz17PKqz90l3y/s+sMZecz5xeY/y8k62evrumRowceOTFri11ODPeNay73Lhs+zb&#10;WH9qyN/wDXOmZ3Pwr2Y46Yl7jlNjxj4LzqlVB2sNlqvnWJ6+vY1r1QDz3PHbo/XgjeGywMj5mfeO&#10;ftOxZtbbRw3rtNYZow/WfuWoJ2as/pxPXe3UFsfO2WfO2J5q1cJxtvKtwTqj3zWTb92m1Vx99YtN&#10;H46zzpwz+A+35sWJqff5Na+Vd2cOazauOlq48sB8PqohF1uunOLUuwfrqAFzgfceySc/6+GWD0fM&#10;WcDQAC9W3/5yzBG7wMoDBytHrjks+XKomfrk2Rv3HysHS88+F87gWVhrb2qKld+55Dsb1lpz09KT&#10;ZY35xupMHtose7TmLfHHi5hcY+vknax861tHTlyeOuBccsx7dtbJoQ5OLzn8got15u1jXePNt7/1&#10;amurIyb3Uc5+1jW2Lxj3unF9a7DF9dU2li9uPG3zs7ZccnLL0/c5tUZcC069sZb3mf91WrGeQ321&#10;a6u5zedc5fE9xPPCBW7OXsyhls+VOfnEXH6nMRN18Fsvv3rukxp18eXgs8p7R3asXDSsc39acC73&#10;jw/fmdGxXq6cq9nguFoPhjarnDfgz5ep2xz+KX/CZ/2j+JGOc/t9sJ0HGPeRddpv7wE89NQ2dzWL&#10;OZ83nxstWuo5C31Y4vjk6CdfXS0c52FG8VpmQAeM/4tlfTTlocMCQ49lznmw1P7P//zP22eAe1Pf&#10;OeS/ifz5Ui3yxGixiMXkgZvHn9rkwKhrf/6MjoY66mLVwaotDwwfnlysfcnjs1ojV6z1Ym9Ff76Q&#10;B+ey1ry54mqIWUuNmPVXFq7nBQ+dngF5zrH7hQfey5qpZYyuGvZ0ZmJ8l7gxFgzetk64ddZWV6x6&#10;YC5nLWau1vzcAxwwcWeEz9W4end96+Gr2dqZJ77C3MfUaE1z06eeM+M54KKOnwew/v0Yvnqer5/H&#10;1pB3Frnur/WTM+dprA6YddiJN249PjlrifHV2OrKNa+1HivGeRR/C/54UYe8XHLT9/0nn7wc51Rz&#10;1lvT/Oar1/p5/8ip1xmcT0yOWsTFwFn2xJI3nlxz8xzhg/l8vav+9dXav6Lfek/8Z4g9B2e52h8c&#10;9+g5ej+snxa+zxw+3wFd6hX77d8/Ac7P1bPk/niBe8md1ufA+28tPGurDw5n8nuv1YTbpfYpL5c8&#10;PV2zv7HvVXlT137k1ZNzsmrKpxYuMXv2ubfevHXErmqAWaOeeXE54OjZS9xYPlZfLbnExcSxLOqa&#10;V+c9e36FxxythW2M5VLfPzv0/S936/JoDnXbpzXiapu76in3Vet9OdU/6u2Mp/oNb436YFw8O2LU&#10;1q/WCS/n3+T3PHq+8wzIyfXMfU+Ac1kv13hqEctpTn77NC8uNu+5+I+2294+e6b1/7b7s5tMPW/Q&#10;xBvLmTernJNvLflX6qtbrYmT+6h+NX+E/xnzP6Mxuafz9Syap7axnF/dzudsnuHV/j2vuzXl1b/q&#10;0VxnvVNfvrNW7zP9qX9nvvZ/lt/ar/Tnvl7pxd4+Q8feavHlrm8O61luufJmfsZwwU564lrrtfYy&#10;b6w94eTJTZ0ZT52Zn7F8rT8gw/MiZx0/vHg1b32t88oznhzi5uylLf9VXy36sLT45iZOfLWo69xX&#10;3Gdzarduw5rvnorXv8Mp/5Hfs9u4PR+5ztD9gMmVhx5+YzGtWtaDd6kpr7lX/JOOMzqH8exxqodH&#10;7lRXnRMHnPemS9605rHwt7yYXOLO5z608GaNtTPXmnLu+Hd73NF6hnM1MzP13NEF8zJGw/nNgVkL&#10;Jqf96lv/aPZqnbjqqqk98d0H1trJnfjUdK/VqoZ8dOqXc9enfs4zY3tMu81H7ayXZ33z+M6w5d0H&#10;OS+/f809Y+2x1TjXFYc6eZvGV2FXM5HrOTrDnFMOeXPF2gPfq88jtcTksNQb+w+ccFjW67+Bf+L4&#10;ziCuBT/lrEP7iqNW7V2+f7nrHFq0yHH5F2TMwdrmAYNrvfat4I8X4rnEtOqXNzG4Eyv/5Ntj5qfe&#10;jOG/0o86tbBcc6k77eQRyzFHzOXzOPPy7li14DqrmHMbw2kv81hmOS1r5MPzPWWNHOPvaU+9i9d3&#10;tu5HDHuFV0dfPnEx/WpXn7qtBtyctfbwz8S+r/mHHi51tp5iavjcoW1u9pErPnniz9i5p1nbHnDd&#10;a/HWgM85ydtny7V+81+p2XR+Bqx78Uw4M8+z+WLzXOHJlTf3t+HqcB9ZzjA/O8xh1cFSB9f6qzpq&#10;XdR6gem7B3m8b9SGY54+LGKx1vBdKUccHhosrd+/9GgejrH61pBjdR7i8vBbzyzy2ROLX976f//v&#10;/7359lejtWqZ6xzy3kT+fLEPIX758jbM3GY3Pr27r9Y5a7HP8KuL7y+fot29Mhd5MM7WMxf3mfL+&#10;q+s+1RLH6sux52lf8O0Hpxreb7Ww6ms3/WqU1xlOeDnTb/+Zu4rp5R7k3ekvRzs11MJe5awvv761&#10;WJ9VrJ8r5onRIuYyVutRH/KPOGpt1jlm7oRPXuPOcVUP75Q3p60+/qlu8sqdNTNubfegxsTAxeac&#10;vu/4cyQ5L3tYB88lRnw1m3ysNVhrtBtPDP5Wax676TT/K/ju0fOoZX+9P9t+4avRvGe75crT3/gn&#10;bWt+dbudHWfiWV3tX44arQPj4t7yPagvV4u+Pnbz0TVn3rnMacubzxWc9lOjNRMjVrs5fOv4HsFX&#10;f/LlMo+8Wvy5/NlF3sw3br3+3Lu4M7a+857y5aOlHnarKb/58tVwr9R0lqkh/w5ejn7nEKvdZmv+&#10;V/XZt9ejPc578OhMH+n9Cvme3ek8fK7Na7v/ebbN3fFnvfHWq3qP8uX+av5ffnnSA3tlk49qZ37G&#10;7XmVK2/6d+qevdkbnz4bPudpLP/OjK175Kv7iPdKftMGc//uxZge1oCJ13cOMPn65tQwbt7+5Ipv&#10;sfXf23bGz+rtXns2Yqe9N19ONZwVrr4zy1NHK15N/alRLeu1m86WU+NntM77VbP1jOhBv2Kf2b+6&#10;n7kfdD86pxq1zOjM6s+4nLknaya+xeXaAx74jMGL1YevFnhj6lxyGoNZM3Fjrbra4v2DmHhntIcW&#10;zpzHuivrvFf17XuldZW7M9tn9fkMnau9XJ3Vo7o7+Z6V9wfbyz1iJ7/zNWfNhs255KpFzexlTbli&#10;tVvdCWsdPrzJdRa5My9uPfzuGdx4y1nfHD0+uuzZecXUnn1mXp528sV/lHXeZ+aaXGJ0xP3LF7XZ&#10;GzkvPivldt/VKH7lUzP7NL6qvZur3py7OfSIN448z8DeW2zuZDd9uBMHs6/5xvXJXy3npAZfa89q&#10;6Zcnnx7NN7b/9vyYK9/ezdVvT/DOQzz/QhPsZ1idu3sE9+zkzNg9lds9WQeGzz9k66sl9pb486V1&#10;4vI748zJAff85dyxrZ8azdXn+dlm4h/1OB/y8OHIqyUHR1717ANf332oMXHzX23t6xynfvJO+Uf1&#10;pzpwtK23TzE45JsDY4Fxf7zkvGffX6dWc/jkrdM6j3ljrTy1eP7J+V4S15KzBksspm8va56xaFwt&#10;ez/Dcb6rmpmbfR7NZb117ek5ybljfd9Za3/11WgMh4ta/hHtdA/B1bMGHS7quqqPD19Mq1brTn65&#10;p3pxbbWKzVnMiRNzNeZsrpYacKzDF9eC/QqLPbI8p1Msx/3LA/eczIG5ilnjc9l7Ic8c9fCtqZ6Y&#10;NcZacH2sPriXelq1iGc9WGfFh+P7SH17WW8Nn6lc4FhxYnXUVAt8LnLyyMmpxYeH5eK/gsl7mjou&#10;c/hd9hVT0xirttzJEW+NGFyv5vXlEU9ec+RnDPYZi75oY13155nJwXYmeJw599ocz8qm/0bIi5zq&#10;kQY3RzzzxlgveCxzrX/PfHslx5JjjQxjeeBicu5YatSwl3UzFsdaQ/3dvtWzvppTZ+PIn1zxadWA&#10;j+/7nphnAtvniFju1CJGg/z034DDy5VetQ7lD+HOBNk9t9A+xTa/Ws59VWtu64n+Cd96b1jr68++&#10;5ooXA+cC86KffPNg1uE/WnDVlWuM9TuJnLg87TP9rPlV7Xaed/f6zDlyLx6tZ/Qeaf3T8nPvjeu/&#10;si/fB3fugfr09ALDP9WLO6fWuuqUK2/LUwtXTrXMYVmT847+deaN075TRw3nJcafP5+Lyz/Z9p8c&#10;c/bSyjNPrI+Vp5V/x7ZevtrE1QRvTv4rFt2pNWN1T7j5X9V69lj9ba8zx3lNbKv7N2DbOXg+2Ktn&#10;Sx7npL/pXZ3js/xNC42rObear8I+Yz+PZvu//9vuR8RT/tnDusN/9iZUE7/15nqY+MbmT/srXt3i&#10;X+k/M98zc7h/LX3aS/yuJrV3z8c+k29P8/Su31nErWlOX47x97DOM/f2PXpvPTgDZ9ryYOU4t1jP&#10;8JGOWtjJRcdry9t31sF9dbmHO/XdZ/md58Qp/6t9z+mr+3y1/naWG9bzd+/FnNNcY32tnPbBr15j&#10;+dZrWy92ZdVsnT2LoXEVWzN54Oa2erBerbcOzCXX+CO28+i354ZteWaQW7/cj8zZ2vYp/qN95zrt&#10;2bxzwpuYOWz/4g6el5wtP3tTI4atr045+Ns64ZM7eTOe/Edx6/W11LqnYtV0v/1LCnz45LY6sOIn&#10;buvl20+N2m3e1uG3fttH+VseTE7z38N39s5QDN+4/+CxzdY9eL/kNYeesb6x1jrtxI2dz1j+Ryxa&#10;7nnTuerlPNbBPfHltlf5xdWrPekWnxozRs+e3LO+58iVj2+sj20/9TY79Yi3NfUmxxkmfhV3zkf6&#10;VzrfM8e9cK/MrO8M3qvm+MfJ1smF4z9ku394cs3bQ2s9dsOar2+PR5h5+fYg5moMV551m7W2fHS4&#10;/AyDw3mIY63jDO0DXxw9zksNauyh/wY8eFF7qyG34ZW0HkxuseLWyTO+a9Vtvb45tcC5iutrZ55a&#10;cpwrdl5q18LZZgBnqYEvTxzLkovvTNZ5j+d9dkZq5qrezDW2V7Hpd+aZI37Ua8sXuzPD1vcKmzO3&#10;H3XN60+OMZZLHlZMjrM0htca38fcN/+ruuWDw/e+er/hqGOfWjW0s694a6789rK2GLXitczNxdKS&#10;n9cb4Y8Xcbng6tUvBu464eb/ydZ7qJ178X5wBpwfMc9LcXJe4lr1eobeB587OOSp8SpfDep8tsHs&#10;MXuTs54e+M5MDb7x1HGPajiPMZbV3o3RbYzvzyb+X/eC0ae90CvGzGDTUuve8F3WG7tHLP17bq13&#10;H7O+HDTJy7XHtMzPgjfriU/1kzt1zbe+/uSfZth4xeyDrU8vzhGsffHl4XP5C3PcaxZ14p6PuLWb&#10;brXfhP58Ae8i9gKfeTD7mNNufHPWwGGBm3tH9te5F1niaExtOZt9hrvVfwRzv9rev5Mu95tFTX32&#10;Md+DxD5XJ73ip7NwvnI3H95JY+PfwdTTtkbs7nytrW999fTLu/Kv9o6WPTYNe2nhyNeSMy+mVuP6&#10;5rHUnnLl4cOz18yJY/XLKVad+uX/qr7n4N8NXO1z3hdr/Twwrz1pwbcW7iP+SedXxDkXLs7EMzJm&#10;v/Xn/uW3Fo7nK+792urVx3pZL7/3r5i+fOvB8V3FJ0au3wXEzi0Xa48r357drxh1+Oqrpy1Prr38&#10;/pKDtQc++W25j2mrP/0ttr86cO70h8dqHfMSc7ncF5rFjbF+p1s/a403q765Gc/55GE7T/FfyXeP&#10;vg+02zn9Svv+rL1wflw+ozyvnh04vmdsT+NpyYvpq9W4nObhPLuq9WztP53/l//y5M+0mVduig/C&#10;tO5LTa34iS9eHg9319Rq7mf1mZm9YfVPs8rb8rN2ntdWMzE0tnXVd+P/jNg8nzszsu9nzrE9rPNM&#10;m5u9zVlTi29+1jW2ZmJbLVwv+fC4XFudua+02z7sd8qJd35rvpd1hlM/8t97vjnTjJ21+DajmDxi&#10;fGPt5KEv1l53sCu+/eVo1TVvTF4M3x/mxbF3lnpz7+jN76IrPerh99zw1deiIQf/hJO7u056d+vl&#10;VUfst/3YCWzPkD/Io9z7/0qnU7338pS/6kXtrCdWSyvP+EqTHDx15VZXTCt3s2ATp05sajhj6+SL&#10;dT51+p5W82Stqa59Z41c7Ikza7533Nk6Y333OmeDQ72XeWJX9cWurJrlVK/45pfrHsS0pzr5W37D&#10;5KtLXAy/nwMnDeux1k+uHHF4Ytpi8qYthzprJ2/Gk2uM7czqibXf1JQz8RlfacA96TjL1JvxXd6s&#10;M37UX32sXDE0+oyAmwOXD6+fU/j8pSr5fv/IRwPcGnAwrT3Q/cxlj0eazinPebTidy16XtSg4/m1&#10;F+cB7pzkwLBg9tc3VnPOY13x9jvVlf8z+ux77qN7Nec5Ndf9NO9ZgPXZJD4tdeVo5RNzOY89sGDW&#10;068YOJi/UPuWHDViWnvMGcxv9hnuVr9hU9P9d76JeQ4nSx/r7Tn7bJxi5dvHOdTcbOvIG2O5+o9T&#10;8z76HgfH971NTX+B0r2hJ5de8H0G1AJnWYPvTPiu5sWetWi4p1lrT/Jcxlp/YckYLXxj9IxPs27c&#10;Occ/Pe7ePQ/2BO5F7FmUj2/NhlPnal4My70jx+V9NLbGHvB5DrvIybPOWeWBg7UXOmqR9/nG+sxX&#10;Gy015NpHXvuYA2Np34I/X9BhJhb86hKTA2NZT6w21uuN9CcPrlq81/XVwHJRWz3z1SxmDy0882LG&#10;WPXJGbtfsPYm3pY91JUDzgKfOTl3bbVmjXODd3bi5oyxLHLweZaw1oJzT8Tw4bjIs9SGJ+acGxds&#10;5sGsxd8WNdyHLnW22qtcNaZPnXpYdSbvTtz6Rzr2fMS76js1iDvDVe18xqkD49LHsrBem2b3YM3k&#10;yWlebHKJr3Ibf2L2waJ1Vw9ea9V9pGGNfK343f7WXdlXtDpH6/W13v++9zsLOmoVn748dOvL8/nj&#10;c8Te5qa1HxbuI/6s/xXi7hnfM9n2Zs6z0sJVh893lty3IC9+LwjBk6uGuX+b9Tw9B6xnw1nUP52N&#10;tT1XuH7/qiEP6wVPHN9l3tri+uast8a8+OSRl1trndZ641o1xeRqT3n5Jzvr+ewCqx7POzEXOX9+&#10;Kaf6cPiM6rK29c3X7+enfauHxtUiz9WezipmXC1rfP+6b2N6WnfV/1GuPR9xf8W8++csvdgnuPfA&#10;ffe8rTP3b7Wcgz9rcAackWfT8zIHduf9M2upV1etWvxtWbPpbfx/E/bT/vLkqzeBm90bXX9q+mBM&#10;/G58pX1X4yO8V/p7PtY+OgN5pznNq2N84oPDge8s5aoDZr5YueVM/N8Ue57bnns/6s8zNTfxat7h&#10;lH/lqwUHf/Y1P/ErzS1HvVpbHmzrf+KCf3SmK+27OWZ4tLdH+77b66O8OYdzn85RvnnjOQe4WieO&#10;NWoZY60tVp1ZY664WDVOvv2owVenGmInjf7wD4dYLWu1Jw37Wec84qe6V3H1W++MW09z8PE3TrXU&#10;l2dczl2/ve/W3OXd2ctVf/d36mf+SmPWyuU58tw6J37jWU9Mnnp+qC+3P+Srbb2zGn/Ubnqzpz06&#10;o5h2q4E/lxi2F7zmOpf41GrNlhOj3vnUwupvvVqjTvtZ29yVr94V53vkutfZjxlP+xLXtlbN5jbf&#10;e6CdGq254sjbONW846s1uWg/WpNDPDE16ENu62dOLvbEk2OfjSdHW44z9vuweWtqm9fXqicfnMv5&#10;xO9a69Swz536O9zq39E8cdC50+9UX7w623xg/rzS+4YGtdbLUYN8+fD8C6fi8FxwWi+uNWdPcDE5&#10;05Kf/MZqiKlnrN6mA1Y+NdaJs1cuYveP7xnA5y+J5dBvaqg1rbOdLDrWyJmx+GbLra/unHPTEJNr&#10;rJ6WfDng5qzBTt7MGcvDeg/E5LxqT3OJ04eFdR9i5YjNOaxTo/nWF3/GP/VVgx7lvNLTeq3aMxY/&#10;Wfj2lzM1HuWtmzxwtOxBvhz7aOHPfHP+Y48Y73ff51hic/a2J7i59th6gt1Zm95VHzTpzazwnL06&#10;+tptVnPOODkzL+/fYNm756F9dt/UzVrPFOuFrs+cNVie0y5rweSZP2mZ18Kjtlr6tfKow/eafdUF&#10;Z9VS43vLnsTVUNdnGA0wn2181qwB8x+P4ZjH2sP3uTGa5u2rNrHnbc/OBG+uU771/5+9t9uOJLmV&#10;Zq/0/u/7aV+cMbZsxoSDyMwii909kmKtLAAOhwMRmVX8aWpEP3tp0WGmu0Vtl1ri2nLe7dtz6rrH&#10;4mJY6rg4U/bKH6xjva9ixta6J+zpjMjZw/6t0zc3rfXi8p1BHCumlVtOfXlg7QN+qj3h1a0vv72a&#10;1z/ln9ars1k0nup0Du6pdegSF+N5ULt1cFunD0cfDmvW/UD//dWaJ1wq4T/lnvh3GjPvjP8++V/7&#10;u5vnKn+Vm/1mbC3zzZnJmbduYua7vw2z/mStmXnnArc3tv1mjfFJ0/x/i51nRbydDe9dP8M5Gzm9&#10;B1Pr7gzlq3XH/0/Mz717JtqZ7xnIKQbfmt4vOMZbHXlrrcdS4zJPjEZ5YM0Td1UHvNz66haTX73u&#10;Aa6c+vInRi3PszVqtSfzisOtht+Pqg/PC8y65lsvDja55mqdVaxzgt1pMC8c+3kvrNOqP2NxbbXE&#10;PmM9k7t+n9H+WTWexTv7Tc2ek/47+/3dtTgvL89HO/cGDrdrw8irseU3rJqtn/j/4r9O4G/xx5M+&#10;CH+NvXuTNx9KqubDtyv9QOVi1Ra7qntnrr2rK371RjDXmd1HtfTLE7uy6qs568XRcF45xnLUuupH&#10;Tj6+Gvhd9ii3+Z/lv7O/e+rs7h/r9ZmeU9sYLX36Tm1y/Uat3M6pT37jTN2tlxqv2K3XK/Un7nfp&#10;nvoV386q+Xf69mK/+tUHuzuLmVdHW70nvrNgq11/ahMXq/+kZzmttWexOy75E7+1+nC9xGrNTc3i&#10;+tbNH0DEaz1fuc099enrGT2tgUeN+9nqxeRYs/WQY40ccWPshjU/NVozc3da1a2PzpPap5yTnnh1&#10;/CwH45p76pzlyK2dZ0NuW51j66dma+VZa2zPUy/z2taJYa+W2liuvj/MUW9+0yrPPNg2z9Qxlo91&#10;matO8/Css0assT7c/vKlOD24pr6cd9vZp/273yd91aKO+2dMbX1i9zh7zBju3ULbOq39iPXVmbH4&#10;lVUXTvttWnDLr25ri9/5p7rZZ85DfmL0Ej/l4Gw58LnUKj7nau6Jf+otrr62mts81sHb8taXJ1Z7&#10;VVse/sYFY7UPvvhHMi/kmrdOTMvniZ+ZWvtY43uSmMtYHhYdZrmaHd5p2Ut74l3h1J5moM78puHc&#10;3Rs89bTOp5WjNjw0OA/+CABc3x5ixC71tOJX9hWuOu0pNu1Jd8NPWPu4b/rAN7a2sZgzqQPeHGfs&#10;Be59k6emOvZuvGH2sK989OXLmTE1Xs5h/dQDF4Nbf9a0n7mvWjXti30yh/zZ/4TLa97e5qbtHDO3&#10;xdXGV19LjTiYl1rkzIP5WYblvpvDzmUP/lEJnxqXzwyYPC2c6hW3/mSvuGo6sxrFxdBhRmbHqouV&#10;L5d4YvLlYCdmPGtbg29e/swbk5cr9qssczgvfudyTu3VjNWBV019bXXUbs7nFZ7zmMf6NQmezyq4&#10;HPdhXGsObWvsoSXnKqaOOeuJq6tvrdY635PUk1OndexNXevs/89//vPPvZqTay/PxbO0j3y1jK1v&#10;PH3nU5P8nJ1Ynj3LF5vaW6yWszZGxyVufLLlWa9t7qqevXC27oM6FnG1wNU0Z964tWjMGKyLOjWL&#10;46tdX71y1Si2+VOPuJg1Ww9zn7Fzvq1ndWe+85gr1lp8cvKI8Se/HHNaaubacuhy+b6kpn2Jrdtm&#10;MD9rwD+z1LHnlYbzWCPX2qu8NXKswZoTQ1cMvzixqxyxn2Hv+prnM4LZubjfWHPMWd89ameeeNaX&#10;S95VXL+95NXKK/ZV/1f0/OrM1jO7Z+I+ipEzbw1WbrGNJ7c5fW01/lP9numTPT45Gzm+54h9L3p/&#10;tHKxxZxLbN4vNc1XBy6xn/H4xsxhXhzbZay2fC1552udeax5tayR0xjMBW6N2Mlu3M7cuivN5qg/&#10;aVQP3zr5p3jWGctXi/vF/UEPXytv9pFjHh059viMfaJBTy64T/ifmeN3q5nnzL6L3c07z+mV2jvt&#10;3zXPHvuZ45zb3sG4PNd5XtZi5RWDf1UjV842g5zf2Tq3+/iOWX/bP578yub70OA35hA50Cf61s6D&#10;t1atmb+LvaHVuasx39nFPmvfoXXag2fnXp0RvFjr65fjnOa1amLlFPsVPrN19nfMMPXaw7Pwm0D6&#10;icnD6neenll9ODNu3eZv/PYkv61y8L9rTW3nmXjn+a5Zqtv+ztR8fbnaO35rv+Lbrxpi2jkLMTnz&#10;1Nav1pU/Nco1Zy9z9sH6vsCfM8KftWpgZw0xF2tqbbj1clv/IfLgxVqo6vGNFpf/qyxzlbMXFi5W&#10;nr5n0zo5E/tMbJ+t1nOX033CNyavDy6/HPxt2WPLvYp1Bmvfqa/mK3aezVbb8yI/a+a+yPe60lRb&#10;Da015o2f2qtztYdWzVlD78mRq306nzwt9f6wo5bWvtjym8dvTm7nNW/OeNa6b3n2Aedizu19bi/q&#10;1LC2lnq59ibeauR11mp9xZ/ac7+b9pzRWC1sz8Y8WvqeT/Vf2Z+9PMdNr9p3vSf3Lp7PqfNY172Q&#10;M19fLrb51pYz/daQ8wxmvbzWg8nD6oM3Z40a5u/2L19drfXG6k8L74pjzj7WG5PXJzf55sStr5XT&#10;+it+a+94aJ844M05x8SNsXK01mP9foZ7xn8FyEWOP8JwFnWwXCwxa8R8f5dXzpU/NadG59m47vGq&#10;x//93//9+UtgNKqDz/zi6KCpLudUvjgYyz9cAYeLRQ9bzQ/y4WWen7TZS3yzztOc9cXw4brnLTex&#10;q9i+Wj8LTr2nFnWeFTnPWz2sPvlyZ468mP2tLd6c85bXHmpq5auhJe+qlhj2xN3w1n3VR7/77yzs&#10;p/313UN7T0xu9eRorYfLBd6cmDytnJmfMTywLuP5eUbsfrHUGqtrLTku/0tp4NTzvvH9Sszyc9Ra&#10;sProXK27vH3Kq08vYvbiRezlLK1hnub1tVc17gWuvcU+a9Fi2fezOp+pcx/09t7Wdza05WpnP3D5&#10;cmrVaJ15e5vzLNQzNi/u13SeEzAvcNasM7aevmBe1IhpwVhqy1Vj05T/UZiXyWXO9rGHJfJ9r4pj&#10;7S8mt7F1cunFIoavhceqJS/nI7m8UK826c23R3OTu0j/CZ3q/yR8g2NPzsMzaxvynhU4vjWcmTVY&#10;n0X8nqkaYubVQRefBYfVnH3kkC+PGM3mwbomnxwYNbOXXDjm0Tf+cF58aQ9LN8wenUH+hpE74eh3&#10;zXjm1JFXq2/NjMXVIObMvMR9zq7OUy496qNZjNg1eeLYU005T/zumX72pBbf/NZPTI791Ji4ea31&#10;xu+07e081e/eiuuT535ayz3Gx8773Rr9k+1c/f4I3MteJw3wq/mdub2m1lX95P4d46u9dz/lzTPx&#10;s7/8+q3V18Lz86A1/+n+PMO5357PzM14nn+11cHqN897iAXmkifenPeqemponYcYHjXy1dbSwzr7&#10;YcnTl1z7k+tSRw5Wf6uVrwbxhnVm9coTQ6c965Nrjb5nSP7Jai/46mhnHs7EiOWTZ834B3p+LX/q&#10;n6tey2xzomDv7+r72pQ/2M4676ezVnPDmp8+2tW1FzpcnoP4rP9vijkPPnM4C8/F7xl6Dt6D8k7n&#10;J64eOvpatdU1/k+w7v+79/LXv1B8U6fenPp37XqT628aHlat+vBbD94veNWbvrUTV/tVO+d4Uu8M&#10;cPGNte6l2uRc+ua14GrIsabWL+LUXfGomXlq7FdNffPuAVwMLS9x7NZj4pMz88Tfubb+n+3HeVTP&#10;81HPL1JwyjMvRt1c1rQHetbUn7XE8rYc2OzZ2NpiJ5134Fd9zDGT/jt6PtF40o+5PK9qfse8W5/2&#10;1Hdu+doTPuuMqbO2mL7PoJ8R6HO1pr51Yq0z54yN5WPNa+VNaw24M4kRexWDS8xlHuy05GrZj5dY&#10;a8Fc07efuBa8yzMvVh++teD4UxscHZZc+xiTU0sNMFY5zW0aPyr+em2t/L+yPzzxcuWcZjJfq04x&#10;NbFccrTl6ltjjG3txImd09yV/uRs/XiuvGfytfKdyd5PeqpRq55YdZorLrd25omdEV7z1a2GPPNa&#10;8GoRc0bm0eYqNjnE8E86fa/JU9+c+u6NmGV+1smDo5a+91fc+cmbw28PYvlwqNmWnC33CqbOqU+1&#10;No6YezBGF199dIiLeaY9c3jWTL4aWJa8H9GP2L7F9LGzht72mfnOWl89tazHeg7m4PZeE1cLn9W5&#10;xT4Sh5cTR532R2LrOaU9C/CpQz378Bee7Q/uPZya7h29bSb5Myde63ztPevMaamXA+aFFrOR4wIv&#10;r3X45uWAscBdMyeOtQe+WhtuHuuy1rp53ub9xRB1cvW1//jHPz72TR6+M8tXm5hFXo6/aDKeeWMs&#10;S60f0fWr/TYW94olR+scxtaecPbLTCysPvr8YaWrej4n5tAGw1LPmWDLs7+W2mqKg3ERe9nnylp/&#10;pVsOvv2LM3fj9pQvBk++NeWIYcHNTdw8uub0ibk4Sy/jyW0Nvj3VwDoDeVf3UI5+a8DmkocO647f&#10;+hO3ePmv+szmfNV0H9otJ4ZVZ/Y3B77xPVvz6HAfG6tNvRofhJsX6ibfmB5TD34XeXuD834nbu2s&#10;kS9uD2rMgRH7OSC3veX6zDSn3zo055pY+XCJ/Ty3H5bZWM6OD84sYNS4wOfaMDlzphnL06p1x7vL&#10;q6eVr774q1Yd64i50G2uvtwrK18L92rW2U8u9fpoGMvnXnNffc7Avf887+1vPZg6zbcPXJZ9rJFv&#10;j+Z/VPz1sw1x++BTRw2Xz6N18rHqmnN/1DuDfPWI1RSzjhpnUVNbTepY9pixNVh74MvXWkeONeMf&#10;6F91Tzny3Iv72/TETtaZnFleY/WLlTefA3LoglOLTy0XmHxyXnyOmu9Ms6c5epCzjz44Sx769hMj&#10;f6Vr/eSAzzX7mm9t+5InJl+OdeZr8eVSa/3kELvas7X68OQUsx7MfLmcpzF5LuutqYXrPVCPWB+u&#10;34Orzf1S86PZHy9q2u8qT418rTqbdZYtNzH7i8+4czW3zTExa53H+uJg4s6AtaaYvvXG2Mk3lou1&#10;j5Y68alhvbg6xHPJheO9xrem/aht3Fp10ShHnerLvbLW2aOapzq55K2X25xY7Sn/qk41v9tnZu8Z&#10;PrNiu5f6zDPjuxknnx5bnzudv3OeM5jn0P14HhMzNq8G94yvseqSB2Phu2adebnqiatnPXE1jP0Z&#10;xZw9sWqLqWXcnuSMp511xvJOsTj21BNcnfrUiFtvHqtPjsVewfhaN3M/GP/+eTcxe2GpZ6lpbtYY&#10;a60zxlLL5Vxg8jqnmHlzrec5YzmP9gP844UadWZOzsnah7wacslNzNyvslfzuHc4XMbaiZ/2wD3j&#10;GaDOWrjGcwY5T/VPfX83nH31HDufuJxt72Auz8h4Wt9z4NZp7TFrPhu312c13l13dz7v6vftfzz5&#10;rkHReXIoPiT2nTE42KYlXqvOZjftjfcZzBm22s4O77vn+Ip+Z73bC3n4rXnaG17rtl6/O/aZ+al5&#10;ekbb/metM2ipkVNMLXLmxU52qy8XHTjq3fFb+9/oe04/a+/b/fCezRnEtTNP3Hu95cW2vuY8gyuO&#10;3M3OOvXgztmb27Sary+3vba8vJOlfrvkV7+YuLXNzTngiFknXzvxjW8vc9ZuFs7UlGe9ehsux9xn&#10;7Tt13M9TTXjUyJ8+ezLX/W1Y80/8anjOWuqbP/mnPuWXc8LLeeKjw6xfXWpgnQ3Lf7nHs9DSS58f&#10;DvWdgdhlrhg/cPgDJdblXsRqqTev1ukfma2Dxy8LjOkDZj2xmuaI9T+cP17kn7jyauWq19ydf1XT&#10;nD1OeuXCkV+cs3F/cDwfOVtNtazBdllf7eavfGsnR9yZZr7x1td6eOaLiU+suj/b7ywnv7+g6Xzw&#10;fX+C+z5w72BwGothJw42F/Wda9a0/8ypBa6GesyKb43WGuyGTVxducbV2Xz49re2vIkZq08sVh8N&#10;deV6RvB8P1ojt72tk9McvnoTN940zT21ajjLXd3GA/OZVI89sTa+PcyViw77Vg+un/3YWUNebPrV&#10;JbctOU9y9tFSq996MS259qkPp7zq6Pc8tp7Wa2c/Y2rbu769atGzRm7tqR+4ufrVnr58cHz7ENcn&#10;3hacWbfxnmKdh5o+j/batGbdnP00Y3H1W9v+cL3A5TMP+CtLfnXE1CPuLMRi4Pb3OSWHz1XenIuc&#10;PehP3GvmWt9a/M5X3lNfDfdTvTlbOeRcztTa5sTbyxp5X7X0uNK8y8/+zjzxz8bVc5Zin9W9q+uZ&#10;bP24jzyv5rD6Wy3YvOQ7C3nfB+Tk68PTN2fttP5jqTXmqRNDi34se+sT91n9IP2LR91c6m44OfP6&#10;aKhjzlpz2JmTc2Wv6k49p57v4YlvMTNe9dxq7rDu25mpKX6ncZVXEz2fAfjgPDtYzoALf/bdzqec&#10;+p0DrV4zd6qT11nkauVs1p7kqlHuCYdjDziu+mK1V3rwrNe2dvPLcx4tfPy7nur2dyhg1PEHkzwL&#10;amIbV7uzqIm1Fn9yjLVwPrPc56n2Kt/5rN8w9s2cPudyxPqeQcf81Dzt9YRbv2m2hn7tqa+Fq4+W&#10;tdoNgz/r4HVVs345apzy5d75nVfuhpm7stY53xV35j5TMzXeHTuT+0L/HWf+ZE57ap/U/J042/vb&#10;82YfnPNp7+V1z+Bc8+uq2NQUrwY+9X4+wekiro75+VygwZKrhW9NdfWvcnJ+hp37cS5t82DGWjDO&#10;0NjzYHYwcWLrsfrgLrC5NgzO1BWbuvKw5Mzrz37VkTs5aoHDcdmrmLmnttpPa34nnmegnWchzszk&#10;uIrNvVgvd+avYmuvOH/HXM9rngs589jTGcgx31ifs6m/xV89v6n/Vb2/U/23//GkN/erh3LSubp5&#10;1pw44HI6H9jMGWvL/6rvDGhvy3m2nN88NHfS2Tjtrb/xwO72vvXdNKt/ly93862nt/3FNj7Y3T5O&#10;dRt+12urKTbrt9h9ta7+rGnuia/+lQ65mSfuWcpRj94z33nKs7b5r/rO91Wd/+R6zugzy7reQ3R6&#10;5s3J1z7p+QrX5+yVGufFdlZnQ4vrlNvwqeU8WrW16l/lyV1dammnlrXmnRtbrr4Wvtxi4Mb94Vqs&#10;dfrNgW3rxDnhapB3TjD9uzrr32E7w9O+W82snfE268YR8yxmHXlzcuHg95Iz6+Ve5bead2Cd90oP&#10;3vb90VWN+2kPfqHQGN8LfnPVBlcP3Br0/CWFFp5a7SdmPdb81CbHch77qY21HzzPpnPqq60WfJcc&#10;Y7kznrj538l2L8zb/d7NP/nu64Sbf9VuenezXfX4Su2V7ldyvQ9394Dndr4H5hmp0b3Kweo78+QT&#10;c7VeLnbjP8HhTE203A/5rslt7AzyZ1z8lKuevtb6GYtrqy0XbMOpAYeHdd/+I6Y1fjbBl4vfJW5P&#10;YzTUkU9sXuwzttqf1XM25+4camrJTZ7x3BNnaY46Yv9wsn8IAEeeGo2pdYkbT+teJn6KNz49iutr&#10;0apfbXE1jOWc5hcvX7+W55Jz9Dklp08P+9qvVh0xexKT4wJTo/z61slXb1prtDN/ijf+hm318JyP&#10;/IybM7/p3GGfmcfezmQ8e4lr7aUtX45YY/uYI65GuXLAvODyucd7lWfMr3Ny1VJHS54cNWJqYvtZ&#10;OjXU/qxFH83q+v7AssxPS8558U/LOvOt0YejL++JnTXEaG3rsz02rVcwZnIu53VG41f0PsO1X2ud&#10;qc+d9xxea6bv3D4r8H1O1ZNDjkVsT2I0qdHXyvtI/PECr/3F1VfDmPefSy3rq4VvLXy4YOqANVar&#10;+Z4XfFc5+lo4+GjPddKbvGrNXOONd+rdOvytdnJm/FS7dZ5D++lry6/fWu+VMxBzf738HrX1+nd9&#10;5NW2X/H6zldM3/ka60/rfNr23npMzLqpe4pn/YytO+Hk73q2tr7aWnW04lgx6tXQ9nMIntzWw21u&#10;48gnp7bYnW2N2tVoHi1zWrBZZ0zOJda65ra8mDys2KZT3hMfDfWu+Kdep9rJtw98fC7e88RTw1gN&#10;7eSKO3djfC615Ezbmpl7Gm89wO76b3X0fMdMT2d/wptzzrga7rvYV337+X2A5yP+9OvxV+f4rnr3&#10;o35j92hus5zLrCH28p7ImZryNu1Zq4Zczl4M23vRPuXoo4Evrz5Ytez3xFb/Cf+O4xnIm/pbbI1W&#10;Tq059ulnoT208onrm8eiwzJPrDa4zwd5uVprrBcnZs34B/rjtbUgxlpqvVrnfb3SLn/zrcW238b9&#10;XTDn1LoH5zM2P3HjmScWUwNufeLJMSb3d17s071g67uvngXPH3Hr4FlnjXbDwap5Va/OnbXP1L2r&#10;+0/Ov/zHkx7izzyUr/Y81Z/wubf5wMx48l+NN71XZ4PPtWk9nYda+06d4vrqTq441tyskdOeYq9a&#10;e1j3Dk21foWd++kMnuMVp/wnvponLnk52PYWt7Y5ML8ZMS8fHr564vDqW/e7WWec+/3d5nxlHu/F&#10;VuN+zblvca35zVZ/1k++evKaN1cMH25z7Te5xpu+uWnV1s688Slf/JW+6mrRqRb4tvfy5NtXq+bJ&#10;Wjfz1jfvN35wweUQ1yc+repRM+PWNVf/xCm++SeNjSt2qgHnmvve+BuGvvVb3hz6T3o4r7rV9Jyn&#10;jlxrm7e+1pnk18oDq045T/3Wq6tV4y6WNy11XDzLaohNLjH/oNK8fr/uTZ1qq+me5FoPrqa+9a2R&#10;M/XkYPlFBZeLGvNgMzYHziLW/wD+heljrSn2WX/OM3vP/Gf6+MubWbv1mhxi68vXx+pvtU8xNbA9&#10;38Zypmb55nofrZM3rTXY9it+56t5x3OWyQP3qlb9u1o1uV+8f6jlsk4trfw7a728z9ajM9/z1SJP&#10;XEvP2X/G1FSHmsbysb0mj3hbztSc+ubsAQcfnP+ir/8YjdW3xvdVdeurCc/l/MTmzW2Ys5Tzbn/O&#10;4dl0Hvcs95///OdxjNZD6rOsJjriPu8KEqNRfGrKxfpMFqu/1Rbb6t1ndfCL61dr8mfNjKlln2ph&#10;66tXrD759q9vbvKraU6uuVo04XFxVq2RV6y+eTWMv2rd59Zr04ZnDfmtTuw0q/mpv+HF6lPbOdQS&#10;K7eYvvxac9Zqy6lvXmuO55CFnjl977u4NbO3fPJy1SXmQsu68qyVZw/qyxfX2sdYK04/vwdWB+sc&#10;9iNmWSfXmBxYY/lqELs2rrna6tmz+emXP3PEzU+9q9ym9QTb7s/s+0TnnZz2Z8+N8SfGvReb3P7f&#10;4rJXn2ctdV7+UaMaWy8w8+zZWn1zWs+FGO5cYuUzGzjzOOesm7E6E7+qd6bW6mvVIy6m37nlYsXl&#10;NXflW3fFeSVH/6k54yu9zl/fmmrhy8H6mbRxvcdw8L1PracOzfZQq9YaMWvAzVVDTL5WTvP15dWS&#10;t068/cGI73SsfWqfapaH39Wc+JzTmonLf2Kptd73tPecmGeAr3FiWGvo7wxbry0HZr+tZmLVaF39&#10;WWNM7akf9dW2ptYe5Vmnrjkt9easr+ZTf9O7q3U2ePbWbrWdE3/G3Hsx8+pUt755LLhX8V/ts5fP&#10;rtNeP6v31bq5l94vtM1/x9z/+Mc//tSnV3vQ1+9ZyP3dFs8+V1fPkr36dVHOPPueBxxiMbnWNgdG&#10;nv7y5Yl3tnL0sXD9+YRYDJxVzJx9zNdSB+93WXMW9+V8My+Obc46MC7iYo2pNYffpWY1qglXDj6/&#10;B3SpqRXHtobYr8W8//TBndP3nXXO4DODlaulnmWMlf8j87VXZkCT5VxVNFfsZ/ieTXtt8zWP3/3M&#10;3NyL96O82WPG5f5dfffEeXgmPK/6Wnhe7FXf/Gn/nqu8PtetMe88zb3qo6Ge9h26r87xq/l/fXL9&#10;6kkO/T97U6iz1htsC3FifPPWGMv/TkuvztNena34Z2paX/9qr1d9qnHnn/ZH3Vd7OP/sccLvZn01&#10;/9X56Tdnf3WGn8V3zmk96zkHPD/Mt5zYSQ/8pG3tlb2rnX3Vss68+H+Ddc+ewWnP5uWXB2YenLi8&#10;5lqnL1cLfldjrba1YptF94q79RW7q7Xflb6caanxIsf7aOo01remfObkGzY5s9fT2H2Xr6Z9m8MH&#10;n3U9ty1fjav81IXbNePmpg9X/tSd3C1uTfc3uTNnT211qJ1x9Tpz8Sd+dacOuZk37pxiWz94W37D&#10;tvqnmPNM/mf6oOX7Br8X+luvjSOvtjxxNbe4GDO5wI3ZozysPrgX73v7gLk/9cC2Ba7etJNPvjr1&#10;J/ddsTM91bvjb3n3hTU/9yY+5zjhk2fc8xbbLLpPubN+zk5ePXzzWrC5ym/uVHPCW3vl+6zTd/Y2&#10;xs5FX2vkifm1sLOpoUWvefUnVv5WIx87ucTm1QebuHXiM7Z26w8G35o5B798mfk5kxrYubw/1HjB&#10;UaN5fHAsvzR1JmL/cXLqy5k4Op27eWuwztH8Z/ypY48nWnKdmRpn41nkIudlHmsNVlzsA8iL9fYj&#10;5fnbrxxyvheUaR+xV629qOss1RG3nzlxa81r5dWas1ZbDtgdPjnyxbXqzhh8YsTON+vIcQ+05mut&#10;VQc7VzF5cOrPGuNyqtO8/mfs1Jxx91f9DZ+18MXkV8McmHkw3xPz2S+/fjXry8Gqb97YXLn0Jw9m&#10;npirs+H387karaWnOWrYVzF8dOz5kfzCi72QqE9sD/fC5zoXc/mPmOVZD19cDXLi9eF5TuY/ir/h&#10;5am++3AE46f11mmp4+q9VBOO+btz+Gx/55hWPWZxHp85cvhyqJ28OS/PRPn2a53YyTpH85ummLb8&#10;TaMzWIP1nljf2q0GnvXNg/v+llMta8ixmjOe2Kz5KBwvTzij5M9w9vsz8YdDDm3sPKPypq/mNpea&#10;1Kj9ar21W93WE4zn1N7shT/y5XtWcHObnr3c08bZetqr/GKtwVdf27r61sGrXjlXfuvLEwdzhmLg&#10;xOaIuya3OXzzVxqtkV8M/9R/8oi5z7wfsVz8j5i2M6smPJaYtvOAcYnpy/0QOLw84RxK/4TV2M7S&#10;Wf4kD8cannl8L+rUpUSees0NyTWkvqv15uwxeebBp1+d1ulz/+CUp4a4HHB887NfNcgRy1XL2P5/&#10;Nzvnn3v+FfvpDD3nOet3zGYPrT2MtZ1Rzu9ondevccbMuvnuC0veWL6x7yF1u3fr4MoHg8s1lzzt&#10;VZ6+d8v+8pyBmJyruNivtlczdfbTnHC84KinNed98POPeNOfmDra6uk7m3E1rMMWbw0zeZ99ZuCC&#10;Obd8rLna9sE33npW6+RbxwxqTe4Jt3byvyum32kW8W0msFOtdXPmyZ/3yLqt39T6nWPndz/MenoW&#10;yZVnLbhrw8j5Pmw9uLF1xuS+st6l85UZXql1Xs/hldo77kt/POkgd6LvzLvpp73hWYMlPtUWP/ns&#10;hZya79zbV7TcWzXeMePUJeYN6vlsPcx1lqf+V2qf9pi8d/ecZzb7fTZ2Tuw89w2jT2epf5rhpDO1&#10;rJ/8OVd5cFmzRo72pHHC1cRecdTXOs+rNRt/w+zzO1n37ExP57Zu4xfDl0uP5ojNTZzc77Ccj1n0&#10;mfU07+QYb3tB4+obpq1GPe3kgHvNHDE5P6/x3Qd+14ybe8VXnxp/gHlST50zaFunrnZyxGdNeRun&#10;fPzyZ+5J3B76aOKftOWpL99YO3niteXot2/91on3nlFfjcatfeJXB77xk9qvctqrvnue+uJY+MaT&#10;Z0xeTt9r5M3Vbni1Zr459eXUdm/WzDz/OMnyh3gttfraD+J4cZ/wmQXLJT7of4ZysJ9dV7XMzLqb&#10;44rTe6TO7NlYzkfjf71sGCnqTjnrn3Cqgd950Gle3drmt3r0vLY6+1WnPPPFvsO3P1af3j67+ODO&#10;U465zmUtzzRLvpb8VlcNfDhXa+qVe6oVt7+xtcWdn9zkyb+yfr4wp7PKt4/xydrXeqyY8/l+Jfay&#10;J7F8e6hlvNlZMzlfzaOHRmcxVru52d96rDzrtHI4H5/leWZwXK0DQ1fMHnKJufwDDaxLrlYcix4X&#10;ObWb3/ypY2y9VnxqmC++YebVueLA9SzxrcF3gW04efDtD7+qqQ5zqIXtXNUvp7g6J6uefSZPXB75&#10;+pP/JJ77uKppr1f2pWbrxaaFo/YTvvVwy68vZ1o49po54ysda8sRox7fGI6fj75XydXnmQNTz1r/&#10;+MwceXP6fq7Yt3b6xFdLbTlT2zyWmZ17WuuntR7cvZbjnopd+ZvGFf8zuc7c+nf0Rlud+vQ59e0M&#10;7/btidV3PnrhG5PnvneB8czIw/fieZ+4P79UUz0xrLOYa9x8fTiNqSVmWW/8Af7rxRyhebXkGZdr&#10;Tjt7y9XC831jjRYOF2fHao2ck32Fe9K4wj2TK85nc/PMqsO+Zu8Na83m+8yixfmiAaZ2fernedpT&#10;3Drj9jS3YVuuvCf+nMX4Tvsu395wt73BUad5MfLF65NzVf/ky33V0pP7yX3mD2R9P1WHnsWp4eo+&#10;Oldr5YLhs07cj+QnXzqLfZDSb94WG2ZuWrjy1YQjNvl3sXXVOtXAkb9x7vJbjdjWf2J+HlDD16N+&#10;nZLb+fSxXPPzwt6/yjoz/Z31V83yrr7sg325n9ru91391PlObXvcWfcK753zeJ5qajuP597e5U2f&#10;9wIYddvc8mfOGnvLM7a/uNZ+xv0cp8b5tfKqq0+uc1lj/nezV3txVjhcfp/dzzrOiot8cfc99T0b&#10;rT2wYL28D9XAb0wdn7Wsqek81mDhaD+K/nixD7HaJwtn9gH76lLTvtWb8zb3K/zO6NzMcZpTvtaZ&#10;WysGpzqTo8bErf+7W/bFxTPpHrWejWdg7J7lGWv7fIv9z/6cE3jpjye5gd7cnzPeX11OvZlnPlid&#10;sbniKDdXffHJ/2uaa++V+qse6mjnzMRX9c1X4won50J71pnDkrvrX/53+Kf+J7wz3O2v3O/0e46n&#10;83ZW88Rzj+beNevUR/dpD3jU98N903t11qlB/HSmV3vJ/xk97PXd9h17mffAmed9sFf5csSM1RA3&#10;Pll5rRejBtwY27iara9vbbnTv+OQt/esJbZeOzniWC5+YOASL7+Yvns2Ln/z5Wvh1EeH2LXpirWu&#10;/NaL1zY/+5W3+fbeciesNfbeZj/Vi6NTLXz15HzGVrP1am/5DWttfees3qyXM+uIrWsOX41TfvJf&#10;jdXf6q5yky+3Fr/vs+aoJ/ZqrN/a+tZsmDk0uvilBjnXide8PmfPxddgevpDm7g8cK/2Ik/sPTRn&#10;fWO15JsT/5WWebd53JezzVhcu+Xdr5z2OfWVq1V345ubfTaueq9YdLyos0/38Yred3E9B61zOrvW&#10;PTgHzzXcuR91yuM9UnzW2NMae1kz+zjTxKmzplpiWGqYZ1vkWPD85eLGAyuX2B7i1NsLOy/51G7L&#10;8yWnJn5nVwNMffNicqjVx1aTnEsOeXz1zGNbK7/5J74a9pnxE41y1GEezw6/89WXgwa49cbWWjPn&#10;41zk8LVEDXRZ5PXNVVu9D/LyYt8l9SdUjj3Eup8/Cy6cOU/j+upXSqy85sWx2+UzVp3WqGWeGF8O&#10;MT46YnK1cFjmsfpyiOuX/1H8xwt568Sw1hWbvBmXO3252pkntufkiG81YnKsNTZ/ZeVSqw8fv3rm&#10;xNQUN76y5VbHXhNTi7zvUTDei74fwfl8xnKx0KEGDn51q/NB/uNFnrG284pdWftOjnOBdx7nEpsW&#10;vmdTX14xfJe6xv+pdrs/YF5z357LVje574zpa8/eO547ng3zPtP0lkcdHHPgLvzt2bKXPGNs68kT&#10;T/yEwS9XLTAuFpj1H8C/sCgbz+oAAEAASURBVPpywerLmZiaG59czwAOWLnGH+C/Xq40J2/O07w+&#10;evDkbj3lyjF+t529nW3r4yxaOPWNpyYcLnGeTy4/i/HNqYE9rc5o3ZxDHI2Z23Tl3NWR55K/aT3t&#10;2Vr7oqvf/PRP/VsvR73mpt4Wt35qeM/EtX5P7D3Wcq/Vw+pbZ9w5rjDqtnzrP+NPXeebWuLbDOZm&#10;DfGmL1atqUFuYpu+mJr2FNeetE64dXe2n6/VwudiH+7TWJ62e5VLX/NYffDyiX/m6hz0nXHn/5lz&#10;fbWX+3B+YrGval/V83nhaj98ZyGvX451X7Xv1nTWzr3NCM99bjM0N99n5tDF3+pnz41zqpXrXrRT&#10;07h7AbNeCzY1miN/teROjauan5XrvbGnc2459uJ+5Gt7jnDU0bYWrLgate1jbTG+TrPEtGDObg8w&#10;lrH2B/reV+ZAv/OIdQa7OotW/GfYzjj7+/lWzjbTrDtxNh1r7WVtz0vs72jZH3vxYg9i7t1zMcbK&#10;gX86i1ln3B74716ned7d55167575pT+efOdGnmi9e7N9GNtfXNucfh9KMa11WvEntrrUuzat5uER&#10;8wUCW/6r59YZ7F8M/1VNdJ7UyHFv9nKOV2w1Xql7B7fn/w49zoFVXc+q+s0Xf+p7ZuXPPqcere28&#10;8vvFUE15s5+xPOL6xvJqJ6+5r/rd41e1fkV95/fstZ+d51Tf+4Bv7PPgLOawfvM7ZyH3ZN3xzGun&#10;pjOBl1OfXHmTS+yadeLYqdHc9KuDz8VnPZc59YzVECf2f1FmDtv8Ve3kzZha3uNqmMdygfsDjP3B&#10;5InVmlNTKy5X3Pirduq/oscsXtSpBaZ/p+d+Jl+8utXq+RfffLTnTNwfNOzr/fKzu/3VLGZdMXmb&#10;dQZyc5aNX6w96pejP/PGWnjM4vmxby9y8ORiPRdyLLk9J3nTwq+WfxBZDN8YPstY69kZw+n5g5sT&#10;rw4zi2ON2QOfw9SCeybqW0PMIuZqP2vJqysX+9XlvtBp3znb7OOc4uU7czFmdxUXm3bjqNuZZ53x&#10;Vm+uFp66+s1Pf+rOWV7NT/3viufenFO81hnA5LlPrRwsmLj85ovJLVZufblgPj/Wzc8H+1sPTwxr&#10;Hb5act9t6TG/P6B/Z7jr6fzuofx+DoDLAXdv1s/PHLidpfX2UE8rXq46xbo//dZOX/2TnfzG1oDV&#10;Z7/uD0sOTLwanXH68F1o2KO84n7tocbPfPLOoBbxxMxNa8+JP6mH49p0zJvTnnC1tPKMqQd7ogPH&#10;ZxXL2VHrpQba+u0H1vvjDLWTb45acuqKP7XUqfG0ZuN9tr9a3Z9Y7Sv6kzu1m28OnP/LVZc8rO83&#10;MTjWgunP2sbWysXqm1O3OH7z+uJY5hOfGsS+h3k+4WGtwxJb57PonslfrfY98fz6MbWMtaf64u1n&#10;HZg4Fty4tb/KP83i/O+Yq1rew1Pfd/Srhuft2ZsDNyeGhcfFc8flvOS6Dzk+i/LUhe+zDJdVax1Y&#10;52iPallrnnpr6aPfPnKt/Rjijxd1sT7/5MTVOtWrs1lq7KevXvlg8orbU9vc9J9wqIHnZexMnJ3r&#10;qZ78J7aap/06i1xj9J3bWq3cqxnkYH1e/Lz1+yhi+2DVn/aD9K8XZyL0uZcPZl988Obwm4dzWu0z&#10;OWo+0WpP66YesTw5T7Spm7wZw+ki3x7yteS8rJNPXJ//2iT3UIvPPen9bj/12gvM2LxWfLvPzHHS&#10;7oxqadUsp768aa0Dt/eJox41vsfxvWbdq7H6nUNMrebENtt9NV89OSfNLQ9X/ty3XzN4XqyltzVa&#10;cvrkjfGv1uTZAy3X5IjXli+uFvGWl/d3se5By9x8v8898n33XXvx8x99n4nO8V191fVnUmLua++t&#10;nK9Y9uJ+rrTNwdXHWusMYOKelzksfHD9fn/1Af6LA29qN299MedqTo3a8qwXc3bx39l+Ztbuk715&#10;L8DNdc9+nQSbHGLOFavO1TnDQw/r6vMtVouufGu14PajRh/LZZ16xF5iX7X2VMe+zgD+7p72emrn&#10;ObSuubkXedv83Z88bPX0pz31qc7fyXc/7pPnk2WMD4dYbNaULwdsrqvc5H4mRt9ZP1P/q2o8z3f2&#10;/+s3im9SfdeQ6mg7Xh8Q895UeObNWWt8yltbLWuvrLrWY4u1tr31m69/lVefNyK+MfWdf2pMnnz7&#10;Vqtc3/B+sULXL4jW2ss6Y/NYc2Jw7PmEb92mNbXLxbfXVju5n4k7/90s6nfvrcfvvPKxamNbU86d&#10;r4b17VWMezy5xu1hDdiWP+HWWWMMH1/cGPvKmhrUqjlz7Q1v5sF+xmK+znKaY/LuZlPT/U/+1mdy&#10;Z7zVVNeeYK0F32rltK56+tbCP3FPOBrm7KfujE+4PHXgiWnBmifuIlduc3ze+t6DU17j6stHpxxj&#10;bPnE25q1cKzrHM6vLU/dra4aW00xuFOD2J5qybGvuPHJWtc+J+4TXD249bfa9iy3vvsoVi3zYPXL&#10;MWc/tfz6jQXza7y14PxSedOFz2UOHz4a+PbEGhebOPHdsh893cupxp7OJ0/cmJnVkwvGKm5OzDp4&#10;+F4zf9LyH1+odzmbvdyv96W4NVq5xOrYm18k9r7wCz8u9ORSRwxPa05e5wDjcsnVWrNxrJFjfGXR&#10;VcsZjc1Vz5zWubYecND0vODqy7dHddQuR545+cZysWDmjSdPPfL6k0NuLjnWkMfnYpHn8p5+gOOl&#10;taasN7aPMXZymps+3PZRT415H2Y89YzVVA9cX21i/epOXmvJmQf3ucH6i140ufoeIzZPHfHUAmOB&#10;638AX3ixjxIn3e5JLnsSt84Yjlh7bLODoQXPX4aqrZ4cPxfVNO9M9rT/zE/e5Ju3vvHmn+aYXOaw&#10;V30xnw9iNcXQwu+SA+Ye1SrPnFg5zuGzzfOILw7X+wDeGaqrX219c/avNafdcmBqacvHB+eauDlx&#10;6+0D3pwarROzxrMi5ln0mucjr/X67SkPPecBgyvfHNZFzjX91nn/5GLdn3X2LcdcsZMvVx2fE+K5&#10;5Io7C3Fzak2cuDli16YFxkK7+taIbbVwvBfyseWqb149eVjPoxi+M20aYOLw0HAWcL5nA8dXR6t2&#10;+5Ez1ufZRdfLPDgcPg9Oq73kOC+xPbDgXsTsgx4scTFmASPGstT4CP54KWfL21v+r7RzFveknXln&#10;FZcnrgWfHOLyicWmjw5cLs8T++qyH/rbUttecKwxB2a9OXnGtd2TePdHLYscPXyW7EFO32e99dRZ&#10;qz416HSZowf11sFTv3x8a/Dlnbjg9qSHNVhjrb0/SP96mbrE7V/uV/1NF8wZtPKM7/puPDWoJW8f&#10;fXAxOWJYVjXq/8j+lTeHtpf3RB043IfeTzCufoaW52cvml2NN19dapwHvzgxC4yljjGzin0Q/ngx&#10;Z/zUWoftPNabJ7anFqxnRrytTUMeWs2DN9b3PhBzUec9U8sc1jNiPi5iMfjU91LTHDFLHA0WNV3l&#10;FceHa76+muZmXfHZTy74zFmnhbvN3TwczkVMW20wY3w51HaVU7z1xZ/4zHZa9HMWLdyrfs6InfXm&#10;7DdjcObxmWrPjavOZltLfsbF0Fa/PPwTTn3riD+z1Le2/cV+hrUv83D+297kvGueuXfiux6zxlnu&#10;6uTV+r2Ntf38Eit/808zOyf2xKEHn7t+r+/nRD9T6sMnxqrvnMTmmFPNziwX6+Vs9oavVmvtB6ZO&#10;8/W3vJi2/Cd++z/hv4PzZFY422zWcq4sOJMHh3smB96mp5Y6tdSii87WY/a0n3X2lkcv+4nRj9VY&#10;nt832F+9HxV/PStTUy1x+bVbzr7Uq9GaX+WfZnEP2m0+crP+iq+GdVh9cmhxP7zX8s1V2/tmf3PE&#10;XMbV+Bn+7EvM5d46m7Myl5zTjFOX2p+57K/9mb2f9PqZ5/H2P57sBr/rgF/V7YPa+fTVq9WX87ta&#10;5txm/cxDVJ363Tu61b4729ae/OqdOODlMd+rvbunal31/Eyufe7qmWPuw3qtGs48rXmsNdNaI3fG&#10;8s1X6w5rfvPbiz7E9tNudWCt3TjqTR54teurM7EZy/vZdtvLO2c4nb99tZxHfWaYsWc2cbnmjbGu&#10;6otN2/qZI7bvzFl3l38yw9S+i+lp/zvuKT/r0fSyBk7nd6/i5mrrq6Ml95m11YEVd7apX05zJ7wc&#10;/E3XWq01couLyfmKfafWV+ZoLTOx387W/cMl17zY/EGyuvpqT2v+d7f88MXs/rCG38vza549wWH5&#10;v3Buvn61rPkofPgy78upTO3y8bn4RZS/jDIvn18e4DNzfyGBz2VeLfqrMX1idfXhqgvWVZ3id749&#10;qNdvjRj2sz1mXTXb66v+3Yz2tU/3XN/8tNRvPeb+ZoyOdXOGGcPd6sHv1qbVmpMuuPPhe6mnnVrg&#10;XuTU14Kdas3dceWhUy74dy57df76W++rvDl1Zz15c1j58Mz5uSMmh88bfKwacKpDXj6503rCOdW2&#10;3+R0LnOTb1yuPpaLPbqY1fycW/6Gg4nLU/PKwrXWOcSI//nPf37Mw2f0vBfotpf9wfXJz2Vu4sTl&#10;w2ssH0yNq7w5rfXY1utj63se8smJTd9aenFxXsWo41kH6zz17YNlTe4P9K/ZG9sLzBnwwa+W+c5R&#10;f9Y2h+95yGterHbrNzFj6qZec9X9Lp/+ztDe+FzmZv9ymysf3/PD91KbnN9foUHenv6jTnGfL3vz&#10;DPr5ihaXGuoQs+QZg8FB48myp9wZ25u8vbHgWPn14TqPc1svn/i/ablvz2PGPS85ns88W/HvtLPn&#10;nMmvK8wAl+ehn52dzb1tGLmZt9eGq2GdHK35u/nh9dkmnhpg24KH/rbMaeF4Pvpb3RV26nVVc5fr&#10;fHCJu7aek1P+Z/zqbf0+o2mNevYwJu9nIznzWng8F36u8nltDmtt9eyphWe+teavLHXWTh64ehvH&#10;3FY3MeNTjfmTPdU515a/m99e1dCfX296H7xf9ATH9r846ddccPXo5fu/WH3n2Sy8bY/lbvmn+nPW&#10;6p402s/zaV3zU6M5ayZmPGtnfKq/w82/YpnJ/s5HPVjjqdmc9Xc1U+OzcWc+aXS+cpixc25azbf2&#10;K/6chx5fWdWrVnH1N8wc1nx1mv+MfzpDetnvM7pPaqpf/0mtnJ6FGmC95G6Wr39c1KrF5yVLvX5+&#10;4sMrn1jcvq21r/rEk1eOtWLli8HpDOL/bXaelffOc/DrJDh+7wGcySfv2ZLfvr6AP13bPfLeY50P&#10;PWdjJuvc37RzLvOzVrzzgonbs/lXfTTUe7X2Z/DfscdX5rzqR675eW53sXNUQ2yzU29ynupQpxZW&#10;v/idlnls6+dM/4t/zgl8yx9PepO/ewtPH6I5z4xPcz7Vn/VP9WfdZ2PeSJ/tudX1jVn/NJ/9N61T&#10;zVfxJ3PRw9m2fle5jf8Ee/UMnGHuB51i9eccath7WvhiU2f2mdqN1Sj2xN/qnPlJ/eRUz/3wTY84&#10;mJfY1PhdYudzH52LXPEZl3vy1SdfLf3mpz6c5tuj9frN28/6E8e8tTMW32znm3WnfpsOtRu/+lvd&#10;z8D84YQZu0fnLcY85eHL66xbTfP4/qAkd9Oxxj7+4AHXueU8sfaSq67xZudcs6aa9Tet3wW7mrM5&#10;fPdfvPs44XCsxZdXDF8czlzmaq2pzqz7HWJm7tzGr1p+ccSz7sXeqgFuTI5z6UVO/MPJyzxDYvm1&#10;1U/5n334RwHnJK+vHrb/cDA1/CwoPn/54DzObExNfTXkGW+Wuie8WUvN1nPyGk++fSc+a+SJw7+q&#10;kfezLLPMGe0trhWvnfVzb1e11XnqP9FjBi90qfGafcDnHnxPWqude5t1J97saTz1xN9pn87ouZ5m&#10;Mr/NdqqBS27miT139fr56PnLm70b87lU/ebQRmv2sucTW+3Jn7nZe8bUi1nrvsWxfHZi9a0D5/If&#10;I8DRkYtvTO7J8qzhelZ+dqNLL+epnn38ujBzxNTPRZ1LDeNaedrmNh+eXCy9xeYc8qpTbPrGtZyV&#10;XyfB24OYC45n2V5yybOsx7LMfwSHl8mlhl7ih7I/YXv+CcSpBrqN9See8j/5cN2/dfKI5z4nx/zE&#10;Z4wmXGeyTrw9J2buzm49t5rJ6ywbX8z5jWurIU/LM+h71OfJWmJrsd4L8sxJHqsWuO9n860nP9fc&#10;75aXo4WDb4y1z6wnJifHGnAx/L/rcj93+2d/cL2H8GdNz0k+dvLAXNVxFnPvss6Fnj06E5jPbven&#10;/+oc1ba2M5h3Fjl31rqphY5a5OSJ3elueWqrVY457OzR2WYNsbM1d/JPWuXP/s3hq+HMr/SfWsZq&#10;Erd/tfHLs/YzVp2pT2+v6spzNi0cfZ5t/daefLjqVqcYuLFWPeL2m3rl6WtbJ6adfcSf2G2G2atx&#10;e4lrm6s/5zjlwL2oQZeYr4f8D4j4I8p+Hsm1f/uQU8OaYuWSN+dnoHm1teJP7dWMJ432cq5yzZsj&#10;1tfKN6cVf8VOzVn7Fe2pdYpPPSZO7HLuYuY2zNwr9hWdjeuM9my88eW9Yt+lc+p50hdnT1zGVzpw&#10;7nin+g1Ha56pPcz5+bDVF1PnyXzuF8vPBtaiZ1+xOz15ztJ6Zjc2rz3pglujT8322acG1rw1WGeT&#10;h44YPsuc1rx2cqr7IfC/lz9PwDOcZybBe0S8na88cp5zeeZr4XkVx1enuDM6i33kmLd+vv+at0ZL&#10;v/Lx7SMHi8aVTrl3vjrYu7O603p3/p37PM3m/re9F5M3deB0zllzqlOnfLHa7f43/6QeDpezoNnn&#10;TFzdGYtj7adt7n/+zz2Bt//x5NWN/8zWrvT6QH5W++ohvMpt/a5m3fjvxHoWneNuD1ue+omLFcfn&#10;Mte+7M3cu/ZZff3Oc9VH/hXns7mvaFNrffeC7/kVl19szm0dOB/S6msnH7w1zZ9qyrnyW69vv6u6&#10;q1xn5QsRsZd19JhfpMz9jnaeCbOD9f59ZW7O53dZ7MvFPu/W1exqafscgHGd6q2x/10sD4vm5Ber&#10;37orf+rZhzPyeeh50aN9qK9Gc+0L7iofv7lTvbVY67XNNV/d4pN/FU8N41Nv3jv8cuFnrXl+d32d&#10;H557KHZX/9m8vaZFr/2f7Kf8zvOktvyf6TNb30f07lmYx3r5/oOLz3OF9fMZ38saLHnOqBcaT9fp&#10;+bUHuvRlbffC/8tu+8klZjatesTlqOk+yYPBx5oHB2OJy1FbHDuxj8KLF7UvKC+l1HP+Gb8k9gZy&#10;++s/kZXrPqiZfuOZv+ux6b+qYQ+0nsxiT+ysEZOj9ma3Xq0jb1wfLftMja2PWLnW814SFzO27ne3&#10;PaPOKr5h7LEX5+Av+vGpNW+9elrycuEQs8iXo/+R/MQL9WpbruYJhyfHGq04los99OsAvhd5fFY5&#10;alHrHzzNWeRcWTSdAx4+90GsvTcd+s+1zYEea1prwa3Tli9vWuuwalOvv/HNyTM+9TOP9dqeu/aS&#10;h/WM6GdPuJ5968xryVFvjOXqMjZn73LwyZNz1RfTmtNaay9x+PWtx1pTTF8d42m3/KlPa7c68q3F&#10;l1ccHvjEZgyPtWmIkW8f4rmqi98Yru89NbFcfs+HD8dnsf3wfW7kYe1jDZg41qXvZzJ9xORsdu6h&#10;nOacj7x7cI7yTvVwn8zT+t/ZZ8+n/Xge5L0P+NZYJybOfsXkiF3FcNqT+LPLPtUTQxOcy2cVjLwX&#10;8asLPertyZnpn7RmTXnOq505cOa/Wq09+Vf15qhtvbj2tE9qTjlrNzt7XWl4hpvOhr3Kr0bnqs5n&#10;91nt+vaZup4D33tx73nGWFi/H+Ozk5yf1+SdVV2wbZmffeGi4WVfeNao13jTgVeOdV+xnsvUmH02&#10;3oZNHeLyqqu/5cG44PTMuD9e3Cc58rTUWAffHvZkLv0tR35bcpuzD7ktX649i9U/1Ytf1cNp3hr0&#10;9c1r7U1eTvnTt65cOOL4rJn/gf7/eeKfsbOnGq/i1DkvtvX45tT/FdaZ5nzO8q457aOu9rvPoH3t&#10;5V6xxYzFnPEd9h//+Me/3X80mc2L378+XXwuuC/t3cz84XeXey125auP9XOvvfWnhjiWWuPq4XuR&#10;l4sWOP30P5w/XtTxM3vLqwmHr8XEfk1WR46x/dWfuvL+m23Ppr5n4v0i9jw55/rkwOba9OBYi49+&#10;vzZa0x7wXOSdSW5zE0NHPjzy5ZDjcn5y87mqPr5c8afWPT3lfzdvzkP8dG8bb+o9nd97oiaxvhat&#10;3jfw3tf28nkqVr+axfW/Ws/z4+e6c7pHetz17z7hzxjsf+vXnMDzr+wP5rt7EB5I/Bvlid7GAfMB&#10;3fI2kWOMtVa/uXf7V7O9u9dJr/uVw7k4m29W4o1rzWbV2HJPsfanppr1r/Qmj7h7vKq9y03tO/7M&#10;b/Xu+Ql3coyr4V6LwRPH7xyeD/g7Vvuo135im5W3zQ5fHJ6XX6z8xlrdcsV+pWVeZ+oc7hms/sZt&#10;3ebPGs9IbvMzB8d857B2y8snRw2xujPXevxtnfqWKwd9e4iVt/nyyeFvs2518k+5J/mt1rm15Tib&#10;ltz85s49tE7fHPXdt/mvWL55VVP90ze09HEWe1LDslb8hDV/5c/zOXHtf8r/Ktwzver/mdmt8T5w&#10;r3pW5MWuZrC+81F7VVPur/Ddu3tkn/j+cp1YDHzyGvPLs/LZtxd7g8sqRqwutmclXw45uWoUk6+l&#10;rstaLTm5WH65hx574P5z9RcGcMTtj0afFeJt2Ydc/cltjh6u+mKbhYeG8+lv3KdYNWeN88oxL258&#10;Z6lnzbqpe6WjRjnb/uVtvbYZwKyp9mf89txm2zRPNc6EheM1NeSBT3/G1oprxbGdpzi+/Mkxrj1x&#10;p+bTWD349sEXLwY+l7zixahvLA98ap8wavxslaMmlkscbmPz4sSu1oh9xqrZvmqbQxesllzz+HyO&#10;loMvj89MfSx6/WztZzB1auF/dvUf9u2NFj6Lz38/7/mv77jMd89g7gFec9YVry9XXSyYuPXmjZs/&#10;5eBseupXY/qcj+dMDl8rLuZMzoFtTpx6+zjXdhblkC+3vexBvj3wnbE4uo3Vxs6exrXUWu8c5qsF&#10;Z8NbU51y8VtvTrx16l3Zal3xXs0515xHfOqJa60zlg/uzM3hg/M+49mU5+eEeXQmB65LTXuAF1OP&#10;56ec6as3rVob7nvK5xbuiU+9eTnMwMWMPt+zz+8aMzfLvTyZE657dt/U4auj7tTb8tVSu3XWFPuq&#10;3/naf/O5r6zWfKV/94PfPbdHefYjX9y4dXNW9eH4fE6++tNau+HF4HWu5vDtVw4YV7FZN2N1wKmb&#10;9Y3LnTqnWM1T/gn+mb7qWnt3Jua11s9YnGeYHPo+A3LB6luDFS/mjMXgcfFZ6me1efCtRuyUb70+&#10;NdaBUfsdq7rtN3vJ08rVwteXA4bPfehnC3E55rD+33X7X5xEUy7WHlgvcDn0ZMn7Ef14BZPXWjk+&#10;L53XHLb16jR/5Tvj1rd15Fnqyy+HnLyJE5OTo87kbfXl3PnWq68tro9W8/pXPVq78abGxi+n/sbd&#10;eojJr4a5O9sade5q3pFv3+qJ+54zLgf/blbfK7POeNbPPsZY/Vmj1mes+6O2PezV/Cv61m815tiH&#10;fnnuD3s6v3KoRada5LmKtUd9eXK17S2G7WXvztO8v5uwn73QtsZcrf3EiOXPnJz/2R8n4DkReS88&#10;m54dPLlYn/VyxOSpoy0XjLhc895v9MjLIS9HTax568CmdjH5YOrTy2fYHvJmTN2rSw3q9NV/Veur&#10;/NnXee50r3jkpu5n9NCoVnt6j+Q0R6+72OfzNNesP/Embh12ngGY+ZlDR0xOsdnnf/G/n4Bn5hn+&#10;e/a90Vv/ePK9o/2l5kF4MGSmL8cq8mATNz81xK/4ct5hO/+79V7dw9UsM4c2GJe+8xvbX475qSX+&#10;xKr9hPuEM2d7UvOzOJ3Ns6S3Z4AV7zcH23ynM7e+vbb6r2Lzi1PneaX3iev+eybMDH/WEM9F3YZP&#10;3rtje362v/XvnOtqFnLbYo5XZpGPPWlufYrN2uo4i7a5auBf5WaPWbvF9txyn8V4vrmq7dxgE29c&#10;f/bfcurKhVNsxvLgeE1s61POXV5ue1vjbFq45vD9bMD/rtXeX+mBTmc/aU3ek5pNa5sbrV6cn5/f&#10;G1/MGbTiW9/fBXOfvrf8B19xrDmsvrgxdWAs9j33Tqxm924NGP4Vj16sTf8j8a+XagIRc/+waoB3&#10;Rn32wUXML6y4qPUydgb1jNFlEVODZaHZ2Bln3Qf5Ey/2oVRtZchNzNzkw6vW5G06G9a6O/+q51a7&#10;8Ttz56kvZ8O2PmDWaOURo1Ot8uVdWWqrq5aYdvLQlIs1L588vhziuciX3zzPqZra5j/jd55T38/o&#10;vlpzdSZTS+52VuZmzRbPM/QswNXZONWSNzE1fuWZMtPT/n4Gwsefte6zFr//eGDuo/hhb3tZgwaX&#10;n9/oi8GZn/Pes6f7RMMafBfYprFh1jyxPRP97qf6xfU5B32sMV+39D0r51ETHN+YGhaxWv1Mka8O&#10;nOaJ1SqnOD5LK09MvDXmOuvsUx39qQFu3bTWaJ3DGGuNOa2cGYt/p2WmrS+Y887+Gx/OxGcMp5pb&#10;Ho6L96LfP/GcEPPHztZVixpx67HWwy0frjl45qpRH85cWx5sXvQpxvtgfi5N7VPMnFvfE//vineP&#10;+L0/+t2bfLlwTme11Vfrq74zONOmN2eY8VYj5r6uauwtl1r55oqpPe32mS1HPeOTbT84jfs+AO+8&#10;J70N7yxPNey36Yl1VvnF6NXe1mGdw7rmnvrtZU376d/xrL2yaqgJF59noAvMC9x72H2q1br65tur&#10;eXF4csk3pq+zya/G5ldry590rupmTbn16Te52wzFqLdmasErxnnA9X5wNnztcfkHk+T5Wsrl/2DI&#10;c4SrBrb66mg7lz651uA3Ji+X/jNn/V1veF3yq4dvL/PWNCc27axpXl37bdwNU6N1Yicrl/yV5qn+&#10;K7j95gx3s1j3md7UutpXrNY+WnLUqKFtjZyJfSY+6Z/wV3v4Xr6ro5/7bm9x6ovf6T3Nz/tjD20/&#10;VzZN58P6+VXe1G8O3z74cqfdOPBZ/gxAjRc4/lUdHBY89igfvdbhewbYfh4Tk7evGliXtcTVJZaP&#10;D8+6ySPPMv8j+t/r6QTuzonz9Yy9P94LcbTBzBvPnnwNdFHLe6D9q1e/NeBezmG+WhOzpnj5+M4n&#10;PmcQV+O/zXoeWvdv3PMRk4Mlv+HkNly9zYpRp3/39UMe/ba1zVDeVl9s9m9cHpozLnY3R2f6n/9z&#10;TuD2jye9oX0gv3M0+2nves2HqnOqUexOj5qpeVfzq/Pu8zvn8AzbS6x9r86uueq0/s6vxh3XvHO2&#10;9rP91XyXdbapx3zbvMVmzSsx+qczeFcP5jn1eGXWjauuX4y6H+b3krdpgN3lT3Xvwvnmklk7h/47&#10;7oNanXf2a+7K37QmRuzcWjTLO/nwWkM8l7Xtc+IUtw7srsddvrrf6TNzfyh0dvfOnP5wAuYetXez&#10;Ua8W3NbVr0754J6VVq48dbTl1bduYtaZv7PUn2rEZw80wa5q7/q+I7/N9Q7dOw36+jkKl3Pi8jzu&#10;5rrL3/V/d977vOn6fnKPWDAvYy2/7NHH9lLLPpyDlxj8uYrhU6Pu5E695skxg/XmjO0DZ1vb/P2F&#10;PvXuH59nhHxn8rkB63I/ztIc/uSfMHD3YY0xOZf9iOWZe8V23q2PWlc5Od9h27f+7PXkDKjvfqfG&#10;Kd5q1DrVXOHqbftxH+TMa9EkLwfL80j+9MxTs3HUUJtY3z7YYuJg8Lnoqz75bdmL3NTb+J/BvqpL&#10;vfua/c2By3FPWPO9B2AsP3P83PgA//WiVjF51qPfHuKt+Yy/6bgn9exL3Jy1WH1riNkDfC5/GUse&#10;3zMyD66GdcbkXl3Vt7azkzfWwsOffSfW+I5r78kT/6p1n+jQwz5a9eGJydOa42ueelrrsWDdOxga&#10;cslNzFgLRz611nwUjhfzcLiIXb4/jLHNV9d6ufLkaMG95GLNF9Mnp54YVqy1kwsHrBw1zBlf2dbb&#10;dzufKw1y1uLPWU+YNfI7CzWsK8z6yaOGy+/LsH5PBnfbH1rW8YydtMWdC+sz6RzmiNW1DoxFPC/r&#10;7K/dauF6/VD8oekss0bO39m6J/fteYGzb2P3CC5XbLOn+o2LnnNs+a9gzjs1wL3u+pvHuvDFwWYO&#10;zN7NiWO3ZQ22Sw17YsVac6qbeLXx1YXXqz3kYdXTgrFm/AO9f321bvKJnfW+29cYnhUqs2dzn+2i&#10;phadbX/kveDwGcx7lsvPY+rwt/rqzjwxS33j8pzPXPU+iv94kV+OuVp5xerf1TtLazZ/49l761F+&#10;fbXBqFNDDmfeHPypT56vo/zhpHW1+Mb2U0NcKy5v4sbm4Vszc3Kwcopd+fLVnJZaMHnEm28deVbj&#10;8n9k/3o1J9/4L8buyZuzyTZvrL7xz7LbfNtsYtpX5rur2fbems4IPvnlvjLXO7hzlndoorHtacPk&#10;Oof2xH06nzrqW+f3rs2bq/VrhzwsMz2da+OpZU4Lbs4ZitWnhtha+dgNA3fP+Cx4XsTkjZ0DKw7H&#10;5SydwRr7G1sDXqy1cv5nn5/APM8t9vlFlfPu+YN5r/BPC47a8qsl1nr57ScPq98a/Cu8PfH9/q0a&#10;p/py/g6++9A6M/uemLkre6rp/Wm9+FU/NLnkUl+fmLyfO+TMY62H99mFxqvLGajrDGrNvLG2/Tas&#10;+ZNvr1P+Px2f+//sOV6d0+0fT1o8hxH/bmvfbl6fnL5zyJ/xxMmLoYFvXF+d39W6f2d3TmPz4rVw&#10;rvJw1Zl1xmp4huD15V1Ze9zNosZTnnxnNMa+qtHad/rufWqe5ivffcltDj3z1ZajbW7z0X7K3epb&#10;W9+Zt5qJTa46WHNaavHlqDXj8uX8CstcnU3/XfOd9NQ3797FjZuv3zw1XOa1ahGLWWeN8Ttse9j7&#10;ShcO33htXLFqXmltPDB1rmrNwZ06/gM7uD9klmNN8+iVo37tk7nQ2HjF7QPP+fRPtcxBztonMZz2&#10;JWap0V5qa38w/3q1BqR1fzGee2h5UYWvZvuoaI74NJ/cOzvrq731rp55aqzTlnfy5WKrBZ/Y/Kn+&#10;u3BnmfrgXjynXC5wYv9RWl+Of0xBrL774xfw4ubsg35/mW8/rBxq0fIc1TCmXn4tvhx8FrVqYZ0f&#10;3zncIxgL6yzE7oX/whHrn//850et/3j/Af7xYj0x2s5Z3Fz1nUPsVEf+apG3l1wxrP6VBjl52jv+&#10;d+Xt7/142oc6lmexWTF49tHHbqu69eU6Z/XMvWLVmTXoTm33gdXv+6cam+7UK3/61j+pcRa4LjHf&#10;g8WfaMp/xdqzc8z6ydlmsR67na95tNyfuvQr7udN/4tpcpxNfvvJAbNffWuvLPzOdeKqKx/Lora+&#10;2EcyeevBy6fei8+5ySO2hzw1iK0BY4G51CpmbtrJIe6c8rmX9lTfGf2cFm9sPVbdYvpfzVk/9yOu&#10;tR+2GL6XOfYMhq3Pc+vyGbYG6xlqxbDwwc1pyXUecJYWv3l8a9FkPmIsC99arfXmjD8K/vUC5l7t&#10;IV8dbevqdwbwrU/59in2pK6cbSb7brnZq7HzYPXNq4WduckhhsPa6tSwT3mbXx5nzPddaPD5qU/M&#10;89DnEoyL5Xuz+t4v9Kvjc+D3d3MvH4I3L/R1bmzn0C9HOXsZyyEmx2zWy8GWV/x39rd9MC/75H6R&#10;5/I+4YN7Rqd690xerhh21sk58Vv7GR9dL+p9Fu1Hf++rlpxLv5Yaz6K4PrX13SO4PlaOvhYeS+6P&#10;6IemNWD1iWc9+U0DLqs5tTgDr8mRL5f87DHjrYa605I/8+0Jx1gr/1Rv/qvW+14dejqT8ziHFlxO&#10;a0/+iV/cXmg4lxi97E0eHI6f0fK0cloD1gWXq9rG8MCNsU9XudWm3tzVXE/7yFPTGHulv/Fbq19e&#10;z4K8Xx/x4fH1jd/VcHFfuMDVwG73FIylvnwwP7/wXeXhTw6YSy1tc5NjfOKIq4UFm7g68ojlyG9u&#10;+uW2tn5rwF3iaohjwcjPnLG1WnBz1XnVV0Pdq3qfBTj2t07bejg+U8Vf9Z2ROvoY67e32OxhTfHW&#10;Ff8O3/4/s+e2D+ZwBmfaeE8x3t8udYnrm98s9czB1edr4z7F1HM2Z8F6TS1q5M8csRrw8LGs1rkX&#10;n3n1yqVGLXw5+Nui1vpyxT0zOWrMWFxrvrOY+5/9cQKcTe91z2qen/eG+2HdPEfrteSpM0ZT31r7&#10;EG95vs7bEw711uCjT97nBA7LWK72R/ZHL/w5j/n/VNtzwH+yf3henpm11hObq/0A//Uip5j1xeqT&#10;93cX4L2vzlD+9Lee5dz1v6tHa2oQW4c/89Y8mb+z1lfTPs39N/mew3fs+fEfT35H86nJjZ43281P&#10;nFpy4HK05MqvT84FXw2w+nK+y76rV/fvF7DuyzzYtk5nU66cqQHOhxWWy7wxGvhzFXNWZ2/uab39&#10;2r8+OsbOMvuIv2rR/YrWnIv+d5j95BHjc5lDx3uDP5e14q0zp978gmQN+X7zI45Fz4u4muaxTxY6&#10;1sPX106N7sXciWv+u+2cacb2/645T/3sq4XnDK2pD1dOnzGwyTOW31pz9t6sdXK1cOvPWnPWa+Hh&#10;k5cza4n9PJILpkaxKw141px4Jy3nq2UGljVqan9kr8/FeeRi3WsxfbWpsy858ckj3j4TWguHejGs&#10;GFYcjn3kzHxxuXC6ygG3t77c9quW/tSxDtxaOcT68mrlg1mPby98VjWa02/tj4ofr+La5qgFN2fs&#10;c+API+Zbq29N5zBH3StrajRmJr/+VPPUQ1wNa9wLOJrulX+UNjbHD+Ri+CziqSn+QfjjZevdGnxj&#10;LTXWqUMOjPvgnOaw1harTmvA4XtR42e2mH2MyTsT+wfvIi4HLjzsvFfOol5jMLTMtYc588ZwxPCL&#10;t3dxeC5qXXBYYNaabw98cWusa/whNl6qM1If4dQ1ljv30X6T2xp5WnL4jd2zdVp15WrFq2XO2mmp&#10;mZzq4HuVV39qEqshj72A+XyZP9WSp8b3d3lqatUyhlufuBx88lry25Kz5cTKqV77F8dntU4trHmx&#10;6ohpyTWvr4XHGTZG34t70X748vWx3jNyXeBi8NqnvJNPLXVP1sajPz3Jtf/kzhw11tGbz1eWeyGH&#10;L69WLXtU50NkeYHDskbKplVe67wHvh/mTH6+i6PtZb9p1Z/4nHPmqVNbjdboy7Ne3Lj3D988Vh8N&#10;c+LsFYx7hGWZcx57YL2vk2MPcePObR90yDenLpi4GvBZM1bP2alzlSuurs+o9Vhzck866Ko9udZg&#10;5RSzR3NqgNWXI4aO/syJwyFnnphFnsv9gslpTh1z8FzF5GnlEG8887WTZ6049xRMfM4uD9tnh9ga&#10;fC8wFhYtl3jr5GGtl08tWHPE1TSPtvpadbBi9mid+vLJyRf7XSxzcZ3mN++87sV77P2zHh414taJ&#10;+yzAYcGj1npx7QfpTS/VtJ8z9BloO+cDc04wtNTAioG3j1oTa0w9sXbWgJujD0tMv3r6cFjGWvFq&#10;fBD/eHEfxnKtBRc7+XKxcrXqyjH+rOW+Vat9itffet3lW7P1KIZvjG618c1V86lvrdY6Y6zPiN8L&#10;GdMb///9v//38fOEZ6dFC47vBedGU99+M7a/vdQCNzdrjM1bY4/ayW2NdcXkkytef3Kaa2/9yRfH&#10;kruqNwdPrhjf0+BjuThDefrck+bsrQYxPnX6H84fL2oRe2+9T7O+NfjqiYtZt+XJNS/HOcxVc/pw&#10;1cE6r/3lqz01xbtfOc6hlriadxZN9eFS3xhfTXsZq12+2LTVZf/uhVpn2HRahyYcz09+5wFrPOe4&#10;iq1Tv9z20t/yYM688cy19u/mu4feQ/cK5vl5nu/en72+ojs1jJ2ZWP9pH59r6rjQ8KqGvcCokWvd&#10;PD/55qkTwwf3XjiDOJbVPPwny37thW99LX55m/5dfqv5b8Q819Pe/V7I8ywfvzEaPk/41BjLw6oF&#10;xwU2c2Di8IytmbZctHw+WyenvcSmXmM4LOp+9/XOGdXSegbzPIjFtvNpffPgV3V8ljSvDla/etN/&#10;wpk1je/qyfuMWzdrNg7c7svad1t6zHne3eNX6s29vfNMf6s/nnx6yD0QDsMDEcfqP9X8O/Ou9jrP&#10;Zu6T/FX95Demzg+GTaP51uFPvnNezSNn1qpdHB++esbY8qz9b7Gex9yvZ9u85zStteBbHXlxuVq1&#10;jP9bbM/Dc/vKWfQ+XZ1h+17xnOVV/tS8m+suP/WuYmeGg+5nZp81r8Ttf5rTHxSnrnw1tOD4XuWV&#10;gx6XmFb+nZ36d/xX8t3ryVfPud0P+F2NtditXmzaU11xNV+ZYdY/idFnvva5q5M768Rb796L6cuH&#10;4yWG5eLrur4567HqmzM25/cFarR2+mqIN1bHnPMSl2f+ys5ZeG/28o8mtOS6r1nfWcqrv83T/KZJ&#10;TbWr8eqeqT3VgNPHfeLL1W8On/vBf72BPL4875M4Oupr5yxwu+y9YeVuPPJytryaneUOI6+me22N&#10;/rTtcTXLrDvF1Zuc6teH19h9bPWnHHg19MGtEZu6V/GsIeZS09rytjw8a9Q48eBWj5hlnTrcZ57z&#10;mTP/kfjjRQ7/8OZq78lvTv4TW51tfvLlqCnemvrl4Xe+6cvVzn7G/awQo6a+GtNus1n7pH7qWbvh&#10;V5hz0FN/WuvBnU1rX3I8S7Vw/BxRUy3rsdU1X1381lsjt7nJlYNtzxmjwawsfDWpsZ97+SAtL/Jm&#10;Si1wZ9g48HyfzfyslTf1tmcSjny/1mvJcdEbjGv2mrE9rbVe/EPgj5ficpsrn/6eE7j3Qj45sP+P&#10;vXPbrhvLke15yf//3+qXk1PO2TkLjUVy62Irq7zGoAAEIgIgNyVf0l3t/YGrJ7I3UQ915YmV4xyw&#10;4nKJxZ1ZrNzuIEdNe9O3Hne9yS3fGcx2Pn13ADOvj7py2zev5+RO33L1nxw9wO2h49cZaj9vPicu&#10;cN9d3+nekzPrB9/PGZwannO8N+dbbxFO5znHPatxl2LN9dHDupyrfO57N+/K66O9ucus8Wc/Pwdr&#10;eUY4T+9DDV7Nn+rRvXqY01noqTvT3NgZm95nAn9666HOGs+NP3H5c8fuJOfkV+6Wq+/uze2rpRYr&#10;z77xqidnRjR6zx61vf7sELdX3cTcaeLVfFbOrLv7cffG98733tRzj873HaVHTo9nSPTXXnVq1IOD&#10;cfXPD/KfRvyeHmZ9xfHeTt5zx7lHa7jyxY3TX5zo84eDns/Bz4L/zxlg/V+c5Jk7B41e5vTaB396&#10;8KrW3Dh9wJ3f2HtCY08fY3tyOqO84uT0fE7WcjYve3KvOLPnHhOfnld1e09z5jkbjfPFuX8PuX25&#10;/T6vjxp95IvLrZ+9J/Gk77wnPv8tHJ6Xz9pn5DPkGdjfsF/5jNzZ/azdue/n3FPNxKnx4bp6f+nX&#10;Q039+LXMQ98jF39z+/55YuKt/RyM+Kp3xinqQ7/6E/83/nVPYHv+fj705vthj0h/+7WYnrpuvs2y&#10;7yzqK559OL3cp1r7zoBzOupP/Sd4Zz/hP+Fc7XV1P3g/2ecJ525PPeY+s9581J56dx5Xejw/qsff&#10;Cy8uZ955b/f02dh32OGz7+ln+X34H0/68H0h3rs4Pno99YDvbw7UGp96wGP39+jmjM/ymb5P6/kZ&#10;UIt5f0Y87RGLz3l3/cmvV/PyxLsDfXG59q2JYnAnv7yZT+6r9zX9Wk/v9j4zn3OoT/dx6vX5uZsY&#10;df30kDejfSIXp3p97U39R2vnf9Tns/Xer/c//el/dPd6O69z3uOvZvPD+4TT6z53XPpPTuc1Rzvn&#10;1c/e1JTznvy9fne6ua9/aEZXrbl87mFy3nNfdxrn3vHos5t84txVD/D2zKudv76jta/PjPjI0XNy&#10;qOW0J9+eEY698pvT51JDvNJsvWL6dMZdXk13qU587udscC+5jfWSB2auT3nmcK768ozlouWIEcXk&#10;30V35PuLv+Q5RXh+D86Z1M41FiP3tA9GXcx7safO+sQtb+Z9LuqdY61G3JoIh6s9ngW1/7HHf0BJ&#10;TU8+HGeot9cZ5nKsjWiqMy8fzCM+deLw5INtuV5EdX0HwNWRc+SRtydeDM57Tj3I9d686HnRJ69e&#10;TO3siRvtd+bmKX/G6maPuvcDt897ap1bTXP/wg2el++ts9zB+1IjTkTbPeSW01+X4H/V6f0xY5sl&#10;RnRXMfea9YbLmTPl6t1azYxw5yUHvXk9xehPvDX97aiXaxTfNHC45DSXP3vW9Ml9V8i59Jh/MaxO&#10;Hu8QWmJ7+uqjJ3gxNeLEnuqKz1wfvL0XIrWnHDC9jfJmrMfsWU9v8S3Wz9zo7urAex/UXuJyqPlf&#10;oeawD7Uc99PXiLZHbzBzOUa86ufPETX6wdEDjF167NcPPn7VTY335DsHFw9wtWjAGvUUf2v++QW8&#10;PPEZuyc9dc6ffPsTt7bf52ePaJ9obn/W4t4bfXN7aoo3hydHTePkyldj35p+Pw9yPiN4Xv5eDM18&#10;P/Q3ooHHRd7/KAoHjIMPvu6h5q351xc9JgdPMDy4/I+oauVbE8WcD4ZWnPp0vKetX7+t/1nY1Z70&#10;+hm6E5Gr766Ye1HzHIgcI7kzxazpecCcL/YVkRnusfm7Gxy5RK/+GikmDz9y33Nqfcg5cp/s8EOx&#10;f8WnBz897RnlzV0mX4+ps55R31ciHs690slxJlwx8/b0Kkdsi0/32LRizHIHo70tXnGe7r35Frvy&#10;ocfF+zl/1uHB96/f4+zKpZ/azmo+761aePpUM3M402dyPqveZs2dmbXxth28P/e3livuzwZqLp45&#10;h+fO5T+aRA8XjJwLvrW+cw74hk1cTiO5+7ivc7ZYrXx2NkdjbmR/83riBX7qlWs+uXrQbw/cXYvL&#10;s6fve6Ie9W/+Hs9N03ux7zvh75HchX53uMLL0/eVqPfmA+be7as5zVFnH/7E7H12vNvtM+ZxL3y/&#10;9Zlsvj9jl23uhvn96079PMD6823Tq2sPDB+96ZVnLk+ttc+vv37Jsdca7IT7809+Ixp3AW+uH1jx&#10;E6++v/Nf8wT6HvCZ+dmLz8+xuD1/5tLz5/DpbuCg49JLrn7Us0fNcb+34q8vctXLNZY7czhTNzmn&#10;ujp9xE6aK/zJvviX59wr39mbHu3P3vSfNVrveevZp+fZZtgj8g71VFv8lLvPXf+pb/dFM/c7zfkq&#10;3Ptz/1l/1dz/BN8P/+NJH4IP3/qro/O2H4DM9iWYe6ib+GfVc+7PmsecOZt7Att2mNzJm/3T88G7&#10;/u4x46av7mrXTfse/vSZ82f/K+o5c9Zz5tPPYepaz8/WXr3v9lDTiKa65vCoO6Na89Nu9u/inf+d&#10;/qv7PpP37vnkGfYenCc2a/EZy2s+9561PsU3PVg56u5ivTaunvKcY9w07amTp5/17IsT4V715RA3&#10;Htg2r1x+fWvtTLX2iFz+eli8e5B/1WG33s/cYc6l3/uxr27WE1crzzh54kZ17rrxT5gavYzFp7+c&#10;J1GfbT76Ez699QF3n3LE9CPOnHdJH3v1mLkearZ+MXcoNnM8y2terjywbVfuxYu+OZHT2n4930gX&#10;Xzpz5j4P8foyd/a3MXLonZ5BdfI7q33zjdc94XUePXbmLzn8yw09iF7o4PmX/+5hpH93ynXG1MDh&#10;+IdQZp4OHvDVwDM/+eslz9p4wu3fRfWn+fTlnLzUEs3hWlcvVi/7alubb/xizdXoRw+s9cYvpobo&#10;zvram36+A/Q5VzOn9ofi/351pl7oxMh93/STN53UGGd/q+He8d3H+dNHD/vGyWs9Z04NNZwZ+V73&#10;eeg35xc3n3HOn/XkW0+e+9lvdC+w6q40m37T8h7yLIjOIVJPf2qPXmJyiWJwWqsl2jO2d8qdaZ/P&#10;T4x9+V/uofYfB3S2c8DU6HMVy2VGDz19J24th1qvLYJ5P+2Te5085fvcvUfx6uXYsyb2HWAXvz/0&#10;6/2LzZ3w1bO5/2FtPofpQx+My32IzsaTfzjKbs7xe7mcziHndJ8fyN+fCbV+8Lh66E2Mvpjaatqf&#10;uTyfsX397J987cs/7SevUU2xzqHfWt6G0fPz4XNBW3809MG8VzC95BPF1cBXR+Rz9mcVHPrMlK+X&#10;+xKLmRPnwcP+7FlPjvzNT00j+u2IP/XZPJ5g7g/XmeTO9fMB89Dz8yOvDo61cXLEifNyrhxrZ392&#10;dL6+7iruzyhq32nfN5+B/8HUWi2RY+0MonOKzRzdvP9ZT01977hTa+3e1O4+3wO8e1XjDtv+zmiU&#10;7zxqjvGtOHwph+fPKXaQ/RLYZ3ka7t7EPs8TH1zNxp/zyuVZ8ZnK8d2F83T+NnPuCse5RjhPtK/w&#10;5txXau/3lZ16L3ezNl8xol5GMD4Pf85Y+34zTy7/uPKV41w1+IgRzcGdARe83PbEq0UDzs9Guezv&#10;DP3gedS39udOe/rB06eYuD6N8Ca3ffL2yTt7cq/q+lzxrnpz9qyZ0Qsvdyb+8ccfb/ZTR83lr29w&#10;1b4lf32pTk77p9zPjb6zyF/xgD8P+u5EX8+JT+13rOfO3Iv3OHvub9/6V0Y/522nfr/D897c1761&#10;ER4HDc9AnbhRPhyfVX9GkpfbHK1170GMKA5Xf/Du5AzvDy6nnB/I39+X1M7RV87v+H2egJ+hG/mZ&#10;+Zn7Lsy+PN4JuH7G4GJqqOnDM7fXSM8D3wus/nKIaNyFuhrq7ZS/9U+YOuOJJy7P3cWN4HC2vpj9&#10;eonho4eed3Fqq3dGOfqBtQ/ujnKM4PrWS7084x1+mqP+o9F9jfVjt95Dez8zPz2jn7nDP3HWh//x&#10;ZF++93wI79H0QU/99pLKh0t/auz/k2M/h3kf9rxva3ni1O2R2xO33rQTQ6POntFfQK2/Knbf3s9X&#10;zXvi606nZ3PyUHfqb/hTzd2zufKZPWrvbfa2HT8bcza+v2J+Z3YX7/PuWcsz9nkWMyd2ZvEn+Ul7&#10;wvH0vibHmuh9iqEztw/2kaOfHu5FPXtyruLTvZzznhnO18N6es0aXjHzU9RX3ZzX/paX74yNt2HV&#10;bn0xfPWuprncLU6eXnDp1V+9uBxxYvXic4a4cetvmPwtvsrfPObueE5s6mbfPYjq4Yg3x+ukn7w5&#10;d9OeOJ1hTuwM97vy4A/D88JDzFzv+pN77Fsb5RgnTm2vkbz7N9fjvbHenakfszYO/eLyeVb2/D2c&#10;PLzc3b/0IMqXRy0XPzXixg3Ho/2pf2vmCx5qAr+l3Qdg406s94Pm5E2PM/U/0P/7de5SBh6cyRGn&#10;N3NqrtN+8qcnXj3lFX9PPmdRz/2ch397zTt73iN130t09WzeGfWHwzW11npQ+z7gpc799Cx/zrSn&#10;5hTh4VfPidW7eWeoP825wp0Hp7me7mfsz4rNVx29Pkdqe0aw95zeO3p3M6ffe5kznD995HGP/Ac0&#10;+9wHlzVxy52vj3W5YNb2iT322dOcvjWY91AdOT01Rrjyif581ae85tPbeuPoJafzmk9te2ipvWYt&#10;l/3liJVLLod5/kMecGp31cPnQR/MvjWxOv/RKbiHvu9IdwLvaa+5O3Rv+/iSc5l3x5M/uDpy9yPn&#10;eE8/qr+54u6Oh7lcIvg8aovL2zzKM5fPvj3ixqd+eMhVW98nuXpiPZp3jp720Xk/xH7O1PDgeBWD&#10;y4GjHzXcxrfizy+TB67OWK65PH2Lu1exUz713X/2Th4b7u7Gj3jhr8+ctd3rnCWHqE+x6Qln66sn&#10;coj+vJr/CAgPfaa/WqL7bJwnWHeRL+YO4tZEPmcuuXC2XezPHjhXPSanNble7nOK6p7yTz4nXH/6&#10;5kRz51qffMDlypka+xOHv2HgaoxgnjuNvPdG/ZnN1RpP6zv/O579eY/gxVq7j/3+3DX3H1O5H+9n&#10;PcRP8+1/lzh3d+/u5/MotvHaN9+09KpvTu+k4TOgR/RqjZaDH31OvfistlPO7M/drI3VNteElLCl&#10;AABAAElEQVRHTD7RHI57kosT0VnTuzpwnQNPnRGsc6jne+s8Z8N5cjr3s/mv7rLN5769V5+HvvO5&#10;oRcjopWrt/162buLaDnVzs8Fjv07v/+G/nwed8+GvhrzX/mc5ufr/uzYq+8p+1L7a433US05HHto&#10;8Jtx/syD7wXX/Yo1R6+H/m9D/vpSzPuxjw9HP2s15c+eHr/j93wC/bz8fP08W5v3Lvz82xMrjxzO&#10;PM6ZmnLlOMOad1kdvb7bfC+0N+d+tHYXfZxl/Wq807fvs9mwq7nqjHDx6NUefeptjjx65vqpmTj9&#10;q9M55YnXr31zedYz3ul9n6aPOn++Tt+P1Hp/xOO39v4JfOo/nmTcr/zg5gt6f/s/GL9y56c7vsrj&#10;nnwe5N6jmH7i1jOe+uB4Tb/q5RQj13NqxSf/qsbjFd2r/KvZ7+31vptf+b1yj1c+s4evOxjhfGSe&#10;PkR/8cBTvP5zzqzhPj31v9J0xlPNyQ+v6UHtjOb1mJr2Xsmdc9I8nbP5bNqJzfq0x4Zvz27y9N/2&#10;g+v7JY8IV754fYvJt2/vhHdnOWr0MJYrNqMexfUz9n7Km7l88Kv7n7pTjYd/AD9xPoL7fOYz6H3g&#10;P2vvTb07iFsb669XMXlE+3pZlzNzuepbT+4r9TZ77u0s8Mm3Z5yz9WosB13/wNgeOX1nGsHJrZ1t&#10;Tf+Vs+mc21hPNM4lesEh52cG/9FxRrBy4TtfnMh5GtW/if76glbcSKu580468PqUd8rd2X7nNbdv&#10;rI5nxuV7wTPjf53Mf0BEjZeXdb3Q6iFOdM7VLvK3e1cv5xUfucTp093I5W48ZzfKB3uq2fTuRqwn&#10;XOvZY56XnHp/JNfPe7J+4lmNuTp8wIzijU9mTd/qZ+4sfYnmcN2numLllnPSTs6pri/5vCf7xpPP&#10;CX+ik9PZ5N6/uJFZ9vg+Px05+pcnVs/2X83xm17OwKu53tXcaeUS9er9mePtz05+ZvbnYznuYKR3&#10;1ZfX+ITfz8cZRu/Fn+3eoz+7rTvzae4zmvPRuzfR2vwN+PMLOjGiNbl4tWL2rXn+XmJE9zO3Jz6j&#10;/W0mGHw1cJnZ4zshhx731Bqdc8z7/OC2louXuVFvIrO57MHndHZze2DVNH8z+PMLGLypt1+PTS+v&#10;8eRVjvnG7Zz23VXt06hfvV7RqjPipyc+4O5WDp8d35tE+n6maPxM/V+R1LM+eqFTQxSX+9YMTk3P&#10;A7+XPTBzuVuUVy7YR0/9Puq16b3nOcfa+0Ird/rwOfX0MwTHy2ehr5G+Pf3lG+F85dnmuBNzzYm+&#10;k+4q1tpd8eVZoPGZkIO/cvCeO4rhQ/70yO0OG7b5ybPXnepn/yrW60pb3slPDj71Kn7Sgsu74rzS&#10;u/Oz3131t2d9FeUSN6+T1veRvlqiV3HeWy6fLZxffZ7e63t3xf+JFs5pl+L1a+5z7PPls8GXy5zI&#10;r5HW9QDz4LOdu3tpf9v76vf3aOlX55760mtfnF3hzt9HbveAvjpz46axp9ZarnV3s7dFeejMN16x&#10;O647VKP37IGfMHGjftS8F0R9ib43xTYtPnL0JJZ716/OvHqx98bP9HrvDh/V8Qx9jubzM2IG9yrP&#10;+qOzP6rvz525n7v6GXlv4ts92pNbTzE59SWX253M1dSDnL4c/azViPvMxX12zraWR8TLvdTpv+nq&#10;8Tv/9U/Az6qfnZ8n24mTgxvFicXVTuxN+NcXe8XqS9/LOdZqT3F6flbtHu7p/JP/Xf+k+wrc3edO&#10;/ezkdL58YvvVwbc38Xqdct+/U98dTv2P6vH36ox5z+19JPdZ4fGe5/WR2f9t2g//40leLl+EfnBf&#10;/SCdyRzyebZdnmD1nZ7ftfa+fA7WxtPe9NXAoS52p9e3GjHi9G7vV+RP7+crdvvI7Cutz9hYLljr&#10;7b7UbT2wrX/y7Sw51be/zbvrnzTOUG+98cHu+ifde3B3QnvKN99y577tbdpXsVf8Jnfu5mzw9qZO&#10;3kcinp2Bl3MmfjVHLlr18MGtjeDNqa8OXP2vePTgOdOI3mvTv7LLpp+7Tb9Z14Pe1LdPPvXyxa3l&#10;1lPO9Gy9ccTq1TnqwcTVtGe+xfL12HhXmB7v1eN9pdV/7lAc/fSgL8d8ck6z1c2ZJ/7GO2F6swu5&#10;cfLlgZNz8ftU/qLZy9r/d5X+JbZavL3E9HOe3q3N0Xq2PdGWI7exnDmrvKvce+gfAt2nEQ9mXB09&#10;ugt/ged9+Jd51niBwbcH5hyiXHN78OxVQ76d6uxvGD18nSfXeKeBJ+eV/fR3tjWxPsW3XrnNJ9fe&#10;KTqHvvcjtsWNd3qG1eut3rocdxSbnFlPfnVw5cO74s5ea3LeWd95an2dRxRzbj3KI9dDjnHyWuML&#10;T217T/LOcFd0xa98qjE3Vgcm7jMjipW75fB6j9Yb9z2YO/W+n+xW/tyPPewTe7VHzrvU/tSVT4/d&#10;fAbN1cFvv3rwp6d+zu2vheTg/fmtt/Nbk9fzyS4bpxi5V2eB8bn6nqkxlkuuR/nVk3Pcn9qcyIXH&#10;xN5Ef37Rn+jzIvfoQV2utf7y5ViX567EzvPz6o7uUK7exvLJ4foP8+x1j2J6OKe87iw+tXLst4ar&#10;rxFMD/vsa+4+8tTpr3bi9o305RrtGfXY+u4klwhPDTU5F+8LUR858sX1gM/n06NP5/oeltfcOWCd&#10;zzyv8t2DCN+rHL0mttXuqg+Ro/+msU+Uf+KJy3N/8RnlTbz19LBWa03k+bcmt/Yzx1usUT+iuHvM&#10;Go7X7M1aj1ejPu510nffct2vsZ8//r3wd+Y2C62nc9QUk0csTi6fHnmxcun3lFd8y/Vtb/N2l62n&#10;9pW5ap7Guaf7PNV/Fm/OvXoenzUTH39e+m65h1EOfT+H7sbPZLjq8fP3U2jr05xeDz189Z7cDd+w&#10;en517nzmdP+5+90ekz9r/fWxz7Oel58HODx2NKrv3mJXsfzNT2177ihm7XuCRgyOOJiX75xc7unq&#10;oMOLU79qypFrnx7HncWN4O3VS84W5VU7efRePdVcede3z6UacL5vfcZ9FlNPz7697iJm7Jypg2N/&#10;69WD/Ioj978l8izmcxdr/E7Po58feeu5Jz3eR++Rd9Sfa3LrQS539svDB56X3xNo+PmpR3H9ZpQL&#10;zgyOWPXOeiP8+cV95Br16H27Ez15+vyO3+sJ8Jn7GbLZ/Nyp239l+02n/+ndUCNvzpv79L2jxzHS&#10;84hZvxrZy93Uzl3EifTan1q57jX76uV9JE5vvPq9vnm7F73mm5f69tQY5czYz2j2qD9L725Xfle9&#10;bbePYu505wPvZ+92t9PP6nvfT59V9/rwP55kuAvU+Kvy7YNm/unm37ubfu/Vc/+vat8z8zQDvH7y&#10;irEjdXvk1vR71BaTS7Q/48aXM/XW1TTvnOKnnDl3niftZ+Jzb3fyOZxmyTv134PXs89H3J3ac449&#10;azQbb3pZq5vxrj/5rU9a8O574tXrs/I+E+bO2dbd77Nm69MdxE6Rfdzl1d0mX5/OJxfvrNM+4npb&#10;N07Pcp1Vvjk9uUZ71nKo9SK3D19c7RZPnPpsORi/AeVqXz+wXtvsYnqob7QHH7w1mHPIPeXoZa/R&#10;HnxzI7z+BZU6+vob6VUnt75iRHXGesrb/OwZ1VsTN8y+c+ScZtivTu/Zk1Pc/Kk/Hu7mHGreL/6A&#10;YXQWvcmn1z+M0N8Ou9m72nP2tlrMyDy9yYtTe8DtEf1e4n3jH0wSi5Vff/3uIvorHT33mV5qG8mt&#10;y9+w9mfuTnN+cTTUPg97nVXM3YgcnqV6/mJrHt8ZPeyrp6a3zaM3eWIn3D7xdNxFjxntE90NL3n2&#10;eWYc67ciX+QHOnLL+azc/U9+p73ls78cI73tvtS8Eus/fTtv89x2ABNHz2Wth3WjuRp1RI8canIu&#10;Pn+51OrVzCi3vpPT2plGe9ZELv3E4ZHz/85TzNl6yGk9c7XlOkvM7wG51PxM8OeCeHXm9vQyzl1n&#10;Da9n+uG7ecur9pSj3+Zyf9MbjJ9z/qzDEy0XWH3cjcjnowaOuvqL1b/PHK7aN4O/vnRm8ebV1sPP&#10;kJ/n5L0/edXOfTvDvBxz73162VfL/GLkXPxaXry7qSXKN+pHXY2fFRrvmz7XrKeWugcNfs6k5yxy&#10;9erciR6nuh/Ij6/qqNwJzFng/jpsrJd6op+vfWp25HsXbDv0vdSduOrbV0ucR0z+lX+5PAcPGmfo&#10;Q09cnnqjs6irk/80qp3ROfrbx9fcCIeL+5p8OL6n5PT9X5h0R3R8hnyeenaOvvo4Tw41vT5XvfHT&#10;kyhHnIiW+XfHPeCR63un2/o+J3uzFr+L6OZxr60H13tXJ88oLldcX3CxRvvF4PJ8Oc6l3rg+U/Vv&#10;ohe/TK2187SbNbh7ofECb07t0YPIxa+PviPes1zwYvDdDY5e5ne92W/tzKfR2UZ11Fx+Lj4fec4k&#10;irk/0T498tbO2GJ51XaGHOPm87MxdumOnW9v7nviV2teLj566e3vYfmcZh+Pfn70qbn89fNf//rX&#10;//vjjz/e7qGznP+zo/f3WXM3P+6z+KyZ7bMwlt/dwGdPzJ8L/BrHM+dnhVxqjrWe1sQ521ruFk+c&#10;+qFjN457+P0OVg9//9V+OXDx0Iceh9p7oYbXGsy688yN8Dhyf1T/viPY5M9a3Yz4wuWaMyaXur5P&#10;NZuPXjyn+riDGNFny2dgDo/vYT9H70NffeZs/Mopz559on17Rnoc+z+q179+VP/6xF+r4H69Z56l&#10;n6db+XzhmNv71dF9jO7Y+2nOu+n72d3V9X1u31weNTP1JnLx7PBwH3I1YGrU6Suf2l59wOHUD6xH&#10;f7B6mJf7O/++T4Bf3zx+5tTkfJb9/gSzR/SzFm/dHC7vEgfc94q6/tR6Ec3RmDeSoydydaa4GN4f&#10;PXi5i3vo2XrmauC6jxxje+TFqT/zPPWGJ9d7d3/2odfaHdVYX8VXuJvPnb77Na+XOPF0T+X/zv8Z&#10;T+DD/3jyo7fZl8mXDE9fWl846zmvmvbUFSOXr9+sxdX5Q3Li9t8bnau+Nbm/GNhv3HapHi41PC7y&#10;9qu/mqPHnF397Dl74mrcw3rGbWa9mqPVb86lp7cavY3iXxm7Q/OrmeX1/opP/dYD4/P1NxDl+Az8&#10;y6E5x77ReXjIJff7Y/LKN5+xPtWLw3dnI5jc8sA95Ta3/0p01knTHZw1NdbtqwMzZ0Y520z79qqf&#10;PnLFrdWCV1/c/KpPb/adVf2Wi8nHp8faHdszl2O9vef2GqeuPfcRa90cD32I7VULbl8+ffn+Rp8e&#10;FzWXdaO+RPENo3c6ePfIdR9rOa3N4cqHp6fPXy0ce2DowfQBq4+1/dmjzyk+/ezLqdfE4No3bnp1&#10;9uB6X+rgcLU2RzdPPa94U2ddvRhxenWn2aOeP7/hixH9TOF2JjXPQMzoLvLBZ0/OxE+1XuqeRDRe&#10;7EnO4dc7Dhi5NVjnywfXh9wjRkQ3tWL6GMX18T2ynlEduJ+LGmca5bYGmzhe4uU6g8jpX3z8QH58&#10;ReMO+PgM/Y8YYvDYWa6zjPUkB3fXrQab/emlh1H+5Oklj5pz4v3o/v2XMfjqbZTTWH+91RL9/lJj&#10;z5qoTqw1ude2x4bp01hPdyCCG831VDPxk+8VD41+5O4wNeVU051859y7valxTnFyDj6+23oU5712&#10;P3Byr/Lp9cx7sIfGntHvQXvT31qPRnrouou+xaohV0fOfO7T72GeSftwOD5zeD43ecYfzB9fnU9v&#10;ng2TP7nUs+eu5W6e7W+5e+NfPXkv+tyzz8ZnIAfvuRPPtf+wVQ1c3jm8OM7Wy3ul31wuEW7rt2J8&#10;kVOfQfnfz5k57IfGfeBamxPpe1HrX8zZYo1oeujxPMohnwfMfdr3+9eZRC+fuZ8NOvj2maFOT2t7&#10;E7cmwtW7uu5ePri1eXV60gO37s+I9vrsxYke+87Q088anvvIEUMLxuU9uo/+atWIq8Njfj5TAwf/&#10;6e0+8o3w57zONTeim97eDzP0lX8X6+fuU9Pd3bccZ7qXtZxtLzDeA55nPTsLvbVRT2dRq+9zhw/H&#10;Cx6Yz8ooPj9XcLR66+MeRHO5eomjuTpbX+3UbVznTe4djlf3t57fl/q6Ezy5s2fN84Lj2X4+4SdH&#10;b/jTu7V8fe9ifeH6eYvrZw0HzJng5rNXrTw4Pj9yjnr5PBvnEdV2N/vqiXLJe/Stxr6YHPEZ7ctv&#10;n15nuycc+eqra3/iJ768zRcMnRd1n+Wdp96fHd0V3yc7wKnmPfv4LJzZufT6DtKbfWp/pvG9Kce9&#10;7PvzkDn01DifulreDTC/3+n1oOPyHbKWs/HtEe2ja/1W/PlF3PoU9Zn9ic9aPnPoeR/c891sveD5&#10;nPAj9/OCo488emqdb20Ub6Rn389NrLUa9vB+xIh6uBeY74V+xPbVFbevHxwwPcjl2CNypkbdj+6P&#10;r9WKVydGLHdy6r09J/Ro4Mm1Jpo7g/rqyJsccfVGeM5tTt/Pzz6YPnJb6ynvdL9orw666SVfnLnb&#10;bDF56hrlFPun5/Oe/D73M+D+yuH5XD2jX/08uuuTfO7rvfX+5djT11pucb4H6E+OtRHv5nqBievr&#10;HkR49osXUwdmLrc8sd/xez2B+RnNz5B3AAxeP2N//nI34tNLje8bXP3RF4fbWl8xvan15eeIe+Cr&#10;N9p57OlDFJvc1uU5t33yEy6PPod55tRbXg79Jzvi9VWn85szb9ZftcNTX5/ntpeY8eR51z/pnuJ3&#10;/t6Dfne1vP+UOO/X+zrh9nmucPp8f/k/nuwyLtobMd948reITm37G9a+D6nYf2I+n+f2XDbsybOY&#10;ulnjMZ/z3OfJHDib94Y99fsq3un+5q7wTtz37MZvBvTrLHIu58lxhrW/eRCfsZ5qJodaXjmdb17u&#10;5jP1G+czMfd+1fPpnuV1Rp9H8ZlXP3dtDx21nNmbvtZPeN11+nemnp8du6Pzje199twnfu5hnBr3&#10;8znJI/q9JwdMXrHp2VoNmN7tm1/14NzNs6/fKXaf+s6c+m4nvXwm9Thpiz/ZWY6ziPVg5keO/tPD&#10;Ge2b25uarT5x9VJTHjn9YtTVzBqf2df7K6Mzu6vzwPjLab6PjObU/sW1/Mb64uMFx1lEeSdt+5tH&#10;+/Umnz1niBPdxR5RzHjiVUOur7pTv1xy+PN/AQyc54tnfw/iDHVEjjjR/LTHD8Xf92lNVGME04+8&#10;R9xYjTwxIrzW5sXVnaIa+uqcv0Xn1k+eHq3ldY7YVXROddO3vSuv9vQtZo5/PZvbE5u74HHFoadG&#10;Hhr8etWHnONM8mr1pN+8PPD3nqda93OPztNDTncjF5dXbf3oU3vJN1Ynl5+t+hs7s5rPzOdO7vMZ&#10;M/TyOXhfzuSezYlc/LzzKr+5u4lZ62VtH5zcvri898bNhxnOoz+vznKfYuSbh5zOrLd9Iz1+DSH2&#10;3WoOVz+jmDvUT6/6kutJv7reX3M9N8ye+5w44HLc2XrTFJNHBJ89cC7ew+bwfGf9dZk+Rx9r41vz&#10;8KUa54gR9TAneuxZG8u5wtB7f5tG7VVUZ+xOza88tt6mBWOOPWduerETR1w/IpfPg//wY848Lz57&#10;jjrxzqPnMXdn8S1unIlZE83xaq43s913ctxf7mdE7/UVr+7N8+aAkbvj9KVvr7PqJQ4mX0w/o/hd&#10;fMJ3B7hc1tNbr43XXvX6GfFUTw5XfnF7jeQc+T+qH1/RcpzT+gfj769y/kZ2z9Ocic9Zvr/g9tQQ&#10;xcW6x12ORo8T9+TrLkZ57oPfnfdp5ntxdzA+8XmFu/nd6efzmR58n/MZ4+M/2kEDRvT3FuT+Gdke&#10;GvDuQC2Gltwjn7oa+1ex2iveKz33VNNdxa7m0vNZyCeqmf6zR5//AyR/raP28mcxGjC1jeDMujrs&#10;x5FLzeVM+3xWHjB97XuvcvRjz9mT04iPv6ag7XvnLPj6kbsT/HmKucvkfLTuXtOr82dv1vUhV9t8&#10;aqx9/mrAm9e7vXKa69tInwuvPv9yZl4NPfXuM/vVl1N85nqKU8+D14ZP3j+l9rnxufM96vfAP2X/&#10;r97Tz7rR92mbbc/3hHi60Otrrp66OfXp6EF8qjl5/ca/9xPw5zOfcz93txazlkc0t7dF/OXKx3P6&#10;VmsPLTm6njt9uXe5s4yTP2fP/kfq08yPeH5E6+ejh/fePcXkfHXsTt3jq+d+lT/38LOf4Vfdy6/2&#10;/eX/eHI+gM/4YPF4xWdyf9YL9t45r+q4PzSe5sXmc7B3Feu16TdMP7VXHLmNG1+v8sDKbT571X1m&#10;7l6dXX/7xchP/Mm7q+vvPW/eE6Oe2JyFn7/BcM7UONM+HuanGWqcJ996zhD/FZFd5r7do7vKE5v3&#10;VR25PHK5m0d5cDny6ZmLg1XT/E08vqiXZyxtYq3Vwwe3Ji+vfk/y+pg7g1js5AfntMPsbbyrGeXL&#10;K9adJt6avLVeV/qtN++nnFPOXOcZi7lXsZOXeLnN7bvn1pNDbzsb7t7lb1j7W755y9t6nz3DWUZm&#10;zhnU2y5qiHKM7ZnrYRSfsTs0n7yfVbsv0ZzZ5PxaxV+meVHbI/os+1z0Mb4J/vwyvanR6WHfqM4o&#10;z79shbdxxboTHuqN+jZWQ+79kp904s6tH7l9ojsTqfEnd44e/CUmfeI8coz6lgd2OuraL3altVd+&#10;fZrLvcOuvOjhY9Rr825v9ls3V/NKRO/ORvT6dtetfzVLfj3qXe3kyONdYpfuo6+7W6sx2le/zXAH&#10;uWqJ8unxfSr2lvz5pZhcItcrp7On1h6xRx5x9sp7Jd9mPfHvLv4MeGXuZ3C7p/u86quO5+CzwAPc&#10;HrV9Pn/ul+h/TKVPDadHfXF/TpZ3ytG7Uz1O/DvcfcoD6xz242Ie96TGeLWHPT3VdJ65vXKbs8PG&#10;UT+j2uJi9aKvL/t6qfMerIli6oxy7BvFieU2lwPm80a/edRnesjHg2MNjxy876Z4edX1M38zzBdn&#10;E831gSYWyf/uY79aeeqYzcGTS1zsrZkvzpanRjzUNUVXrj7usYpuwHrqZ+ys5vaNjKDvRU3Pvrh7&#10;6iXH910+eo64vyeb/R+s66/OKKtYPc2NaNi1dX3seV+zZ33S2z/FPqcT5xUcPz2N6N2fPbnaa+6s&#10;Oww/OBtPj49EfH2mRv26v/PdxXpq1M4oXz19tOrtz7o+cOwXJ7/TO8v5J5/pC0/v2Zt4Z0zu9EH7&#10;dIfp9ZGa98k9ne99zJ3EPzLvTusOd7xf3fdZEM27k8/V71efMT93udRc6euHXq65/VmLX0XnX3Ge&#10;9O58tr77Gr2vzqPHMdqTy69bXj5jOOQceebO0s+9iBOrxs+K6IHP3yHVs/9IC1zPaorJIeJNdCd5&#10;rcmZQeQevainFoyLc/ISd7/6zJ6cLc45k6Nvd5wcamfqZ6xOzqY/YfrYx2Pzkbf11DbC55LfqFf5&#10;7807Y3owc5tVzdbffIo90ZT/nXJ37zP4Tvv96l18Pr6v7OPPuPnM/JkHl8ufU1OLR7HOqKe5/alr&#10;Lae+9H+f/6wnwOfr5a/jfPb+Ou7d9j3Y3iN5Rt8fav2J4LPnrFNfXG9qjnu0ltMZYk+jvvKd7xzx&#10;V2P1c8arXp/N357XFdZ7+exdNj93+dlzt10+inkv+Pwn3M9Hnkefxd3zmNwP/+PJGr7ng6gGL/2K&#10;Xz0c+E+4T3lXs76q5z2/4q/m6t7lPPX96DOaenZzB/c0Pt1p8qbf7L9Sz31f0X6U63PwfvQTt/5o&#10;3Pw6kz5XMWaKb/M3z41XTzVi1kZxfWYt/h2j92B0x9bcD7VRzoxbf3sWG69end1czobZexo3j+5K&#10;v7W+m85e4xPe5Fhvc+ttLt+6kd6p/9T/infnj3Zyuk/z7m1+14c397vTbH0wd3X2XaxPc/cB07de&#10;5Yq/F2NW/4JAP6J7iLXuvBOu7i7ipV+9zOmZ33nZh6+n2BafcKo78cW7J1jr+nx27nx9W7sDGJ+1&#10;lxyjWiLYhpfjM/b9Oen0cQ89Zi1OvOrNPtzuUB/+UoD5cNzD2hni1ZVf3Nlq5NXL/6jAbC/6/scF&#10;/2O9Xmq5B3NjZ2+YHu5D3bz6mZ/8Js+/WBHHn6t6ayPcE08f9UZxdB5y5k9O685UN/viW3TP9tyh&#10;Pva3efLlnKI8I/6dURyPrae3PTXiRr3lEa+4szf5+uBfru+HP1ec/2qc89R31hVmz6if+rk/eDF0&#10;chvh6KU3fTnct7Vx+3k0Z+n1WdHZ+JE/mQenP3e6i36N8Ln8nqRHzs803wP77lHPLYfPacR3nmJy&#10;J8d6clvL2SK8XvwvJXl/xTu/uZzN+4Sh4RB9l4ztNT956VPuKZdLZJ6/bs37od9DH8/6zv70qEad&#10;GnutzRunzlq9NRrng51wOfA3Tvt6lqc3Ua7Rnjpiz/ShV+yqdoZRrnsY6U9PuPOUY05sjqbz9Nhm&#10;bLzq9dXjLsr3Zw58sL6v/uyh53zeaS5ren5fgXHhY7+1M+tH/vSg93IWWmeYU/v7QvlzBpwe6+7Y&#10;/ntyPZ9qma2mUZzYz0vfcs3tzTj7+n3mfTPTncmZ2RqsZ+5krzuZyyVu16YF63y95G5R79nbtGLu&#10;hkZs6k91tZODF309rcsDs1/u5tt+PZpvuvbvcnfUx/2s1c9a/LNjn81ne7/Hz32mlufRZ0LeZ0fu&#10;z2Vyfo8Ih593/myentT9mY2emjNnvYF/fsHb2eWJVafm1eiM+r/qAR8frh72647tmxP9+QeXnOfJ&#10;/+qkej0atxyv4s5wP3vg9vy1Fo79YvCs6VP7a617619fcu5h+4zhe6rBr/7z71OqIXdfcWrfMXzc&#10;1/7UwLk7Tzh4TN42e87q/s3hzbpaZ/G8esDt+Rzo60UshxysuFx95VgTnSGmRpzopb8z1NC3N7HW&#10;5PqLz1rc6B7WxqmTN3H53yH2ObIPtT9nu5+8Yv9tuZ8n9+37z7Py55R9In1/3lgT5WzPrj18OWJq&#10;eZe4qH2vytl8f2P/mU+Ad4zjO+F74d36Dlr7vsgXJ9oT852Sy7vs+wyn/Wr8XpAjT464u9N3trHc&#10;J/mccVfXs/PNp17+xNl3YnJ/RnS28dWZ733er8xhhnO6p5jxFc/f3H/GE+Cz7WferT/lH0+ezDvo&#10;SY7PfBG7fOeAyzUyQ051T2afON1J7xP3PXh3f4/+TqP/V+x+NXvOO+1xwq+86ambvDl39meNz6ua&#10;6XFVn7zdf/bF9Zx98acR/fRUW7y5feIr8+HK9zcg/AZDnBn2X/XuTt853+5v3nf3L9/PwDh5xdUZ&#10;4V7Nqdcr+ebZmXqByTXS27hqtijfuHGeYO7zhHvF+YgPz+Hu3N2n/Sd7wJF/mutOdzz18qk3zRVW&#10;rX5Ge1d6ucSN174cfWfvrkb3ZAY+r3Dv5nZm8zvd0/62a+eQt9Z3PsfNR65x87H3s2J3IOfXHy7+&#10;IoeLfxDiH3rZabsvdF4+h/p6L/TwkgNeHnh76sqTTzxxqzNXZ01Ub8+4ccTQnHgTb62OX+c59HgW&#10;RHr+x40+a3pc/AcDNf3LfzHvw/qN/OeX4mDuYJRndBfrLcLhGOU4S3ybcYVNvb5Ee+RzR3tGOBxq&#10;d/mB/Pg68akr9yrfvK/49q507uZO1tXaE2vE27/s6pxqpmf1aovh0wt9/eT63tKbPs404kdurcfT&#10;6L25Fz4ee8Wa25f/SkRbL7TW9TU3lgPmhb459VcfdvGzcpb7WZ+i92NfHdGeEQ447wJR7qmGr9ao&#10;xqgnNZzi6ovJMcL57OOu+JL32mZtfLXeVzn1APfXDDXOo0Zvf3roXb+Z++zU6k3Utxr4asDVlVOM&#10;vHx55YgRwU8a+nde9ZVbDA9OMe6zXN5XD7xyxeUbi8vXF46YPCL4qUff2RtHLTyOtXOsf3T/9rI2&#10;wrs7cPSVO/3FZ5w6+53rc7JnRNvZ1ciZUY5aa3gzn5+zXt1ZDlo95Z2i3NlHX2/6m2cx+cbp6Szv&#10;zSjvpLP/JE5P6ztveHIbzZ09fWY9+eqM8OF4iRPtFftI3t26V2fLsX+3g7zTXui9yhG705/6cy9q&#10;T3OxU9THOdXam9jJCxyfTXel+cqe93Wacep7z1vfHp5b/zTrvbgzOvc9Xvg88YDnBd/5zPRnqrg8&#10;96Hm14Q//vjjbdb264Pa7tIZeNk74c6TZ22cOvFTdKfZP/nLa18PZ/OszOVbV8ffEYDDb65eDR7N&#10;9TDOPvXsUYvx2czD3yGVs3mAuYdRjFp/MI88Ixy5jfbRweE94jn4LOoHl4ud6fv3LnB87+YurTtL&#10;X6O98u010ueS395V/ip/eqn3M7SGR+79q/M+jODN5c345N7mbDzca/pRlz/7W0/syS74zftSP2dR&#10;X/U2/s/GfI7uyb150eO9/33+7xPwGfHcfHZE3w1xny8Oauqm1r61Op5/dfrWw9zZRH3s/Y7/GU/A&#10;z9jPl/eE3F+//OyJcuWoEbe2zxOi1+95e2JqjT5VvMDg66G/vnLUNE7N9C/3Ln9V2z3Nr3Z1Phz5&#10;zjSKy/2q2B1eneGur+pe4bufz8Oox6zF/ylx7v8znul3fjY+D5+DkZ3J7VN/+B9Pam7E9JXTZfDY&#10;fOCIG5lR7TbzpCu3fuIbZu+7xKc79hmwO7q75/aZ9+iezjR+5oyPes1n9FG/6n3e8zmUQ/5Vz+XK&#10;152Y3/xKA7dH7klv37hpi5nrt+nk/IzIHlc72Ht1X3W9h7tZzqhm5vrKpTafXOq7/qbZMOfSu5q3&#10;acWmjrq+8hqv+vpdcTYvdfQ27V2/nnI3HzBxeY3mpz065715Z7zHw/2faie/9dylvSt/eGjLL3by&#10;raY5s6Zmm3/SdI9NV8w9i3X2K1712Hzbn7u31xwfd2jsjvLtUze3/zMie7mbOX8g9h9OEjly5p7i&#10;RrQesMm3B64G7MST31jdFS4Pb+dNTD24PaMaOGLkxak9E6f2kPsXEsXM8efZccH1ueupl31qLz3u&#10;IjP027jO2Hrev3HjFIPnJd66Pu5E7PvTfZrjd6rr69xGdfCal3PK4W/+9ZpaZ0zc+q4v7yqe5p/w&#10;3se8H57/xJjtnkT1xu5Wnj5gvPvU/XzRgampz1flp1nbHu7vLietfeLUTAwPLv5ROlyft97Gev6s&#10;nNnb/p3f/czRmMvl8wbjai4Gz5xYD54JWDn8R2DfIfE3wl9frvZ2zhWnXu/J3Retc4z1u8O2fj19&#10;X8TgV3PKu8PM3V0vozw9/Vzsq5NHLVfMWC6c1k908k/+nXPFmbPVgXPxjnHkcc8c5/sOUouZo/E0&#10;r37i8olPe85V01o/MPzmRb9886vZelYrX7098Wqa06+mPT2KwdXT2P5V7menrnO7B/js6avH3KN8&#10;uLNWb495znSfck65vmrd4+QhX159N6z9u9wdrnju5R7lihH9NaGeM1erp/WM9ZVbr8n/SO33Px7O&#10;Yr4XWO9tznLXDae37Q3mrOqcCXbi0NNXj20HMaOe6o329QL/yNEPD3L+3CNG3Oac8I07d4Oj/+xd&#10;1SdN8ZP3k72uZl/1Ov+K195X7cMu/Xk5Z9L3z7X03J19+n8UqEe/1/7nf/7nzRs9fd8TPOpjPmcz&#10;g2vrl9vc54SmeTkzL/fVeZsXfv48oa8/3jwHag41l8+M58k//uMC4/KooZbvM29PfiN95zqTvnq5&#10;1PQ5RGv95RvlWqOTa4+aXFxvIkceORx54Op8f+bz6D8y1UuNfsSr0/lXvK3XXbc+WP3ln7gbjmZ7&#10;vnD1c0bvffPaMDzUb/2JORP8Tju5aOasVzzQc3qfzX90f3ytb/co55+Yey++E9an5/BPvMfP2Nnn&#10;ghe5l7XPj5pn5yXPmv48cHzeRLzki6uh9uc1WLVyfsf/rifgO8Nd933h3eBdInJ4b1rLpe/vpeBR&#10;qyHC47L3luTLHcd+JG+pMyb+T6t/9n3085jPyl38vGafWs7W+2yse/zMuZ99H7/9PucJrP94si/J&#10;0zG8TO/RvUfjTmqvXuSne8nTkxlizvsuce7IXsWot2cyOfB67vrlmp80fXbbLuqNck5+8ozyOsee&#10;Ec5Vvzzz98bT/uD2Nu/Z87427mdhzuhsMWdQF4PbWt6Mm6eYemu0YjOfvv/E2vvsPYKJc0/k7c/7&#10;7G8Q7Z34J7w6Z3duc7nGO095p4jemSeOODzu11Pd1Y7yT9F7qN/Glbf1wO76J90Vvt0Xc7yutB/p&#10;bXOf+vkc+zzErjyecOpZr9O+JxztNq8Ys6ynz2mP7jRzvcTrL/aZcc6b3vOe2q92453uX52xnt8t&#10;9x6I/FzhKtZ9wdtrDs96anwO9q3liVO3Z07fXA2xuuIbV6waML0nXj9z+XLraU+uUZwon54e/sU+&#10;GH+ZT+1fls3d6mUPnd6bP/0e5xYzV19O5xRH054eM26e5dQTrp7kassnlydebjXlOUd/tVdRL6Pc&#10;zUNMLvXE1G9Rrj19rIlicDlGcTDzU885/h5CHlpPPfou0offC64e4vrIt7avv/gpTp5zwO2Bmddn&#10;w9WXR46e3tbffNQ7d9PBAec5w/N5W580ehPv/OW6v1G8HsVmvukmx7p7k6OdF+8MmBGtOTjH5/FW&#10;5It99bac2+i7KYeITo/i5Gqf4pM3a+bU05zoDmLW08M+uHkjeZ8VOZhXfdVtM+au5ehVb/j8WkQP&#10;3J46Z3X+7FkTyzM3Ol/P8ovVb+Z4wTXSf6otj/vEg3fLA+bpzmBqOxec2guOPHo94PM9dkZ55MX1&#10;1NdYjvrZg6NeztM4/fXe9LP3ZK4aufV157lDOc3l+7OnzxkPPlf/AY9z1beGO2e2nlw94DCz7097&#10;eqi3Jvoeyr+LasvbsPabl+s+9MFbbxr7RPh6mRe3p6Yz7Bntdab55FBz4au3mJr3RL3Qzpn6iZ+4&#10;8NpTJ2bUh767G9XMWI09/CbuDDizJ1bd5FTvHOPkihvVlidWjvOJvv9oqCe/uvqKN971y73K3e+K&#10;87TnfcG/8r3qPZ31mbz5OXAfPl/j5HS+Pwunzp/R7fuzmf+jI38vUi88rmbB7Rxr4qYD8x7geDYu&#10;PXFnWKsz1nPjTH35nTO1/noG3380yTMDN/p95C766TVnyQOH4+fhLLBe8uHxGXHUqkcr3iguT90b&#10;+a8v9Hpak3PpA699avYS8168Z/Ylt4YP5r3W97Rbteh7nFusOX31xtnfaverf702zZU/Pb2mD7Xz&#10;6rvleuDnJSa/tRx7M9LnqCFyiU/+rK94T3xOevfpvBO3nO+Suz87X3223pP877L/V+7he2Fklj83&#10;5nMQhzN7YDy/4uRc1cHjwC3f3CjnjfzXl3oX/53/2ifAZ9bz0c+p36N9f+YcZhabc7d3CQ7+89SH&#10;nHeW2GtqWk89PbG+/2L03bcY+EcPfngTm+PrzG2Ge3RfeOJX2s3vvVg/H2e6g57WW19M7ldEZjiH&#10;yD7W7vYVc3+Fp/fj/f2KHb7DTJ8Du/Astufxf/7x5EZ6ejMO/IjHnHXyAu88crATf/pa10cPe3ex&#10;2hP3Vc+Tzyu4z2XT2DP6vIyb5iMYc06zxE/+9E97+eyJ5egpRn3lc5r9Wbj7GN3L2DnuWmzjtf/R&#10;3L3wYdbc4dX5+m06MaNcZ/de2is+c3j6zd7PqOds6qe7u9/pHvQ2yn8S5w54vMfnySw42z1s2J3f&#10;K5pXuHdzT/3tmTH36Sl38xLrvYgZr2ZVd8W767nn3czy4LZ2l81D3t0eap/wnafn3Ad88wHjDw3O&#10;Uk8UU2dtLPcqf8qXR3Qmvs2dI9eaOHXtPcmZs/nqTa/9uddH53+Gvvc5d+X/rZH/gcLPvPcgn+jl&#10;vdeXvDrr6sWI4lNDj9O++Y/O31/F8TCnOz3t+wdh/kBajlr/oErNBUft31P/zuw7szox2c5wrv48&#10;e+ZS8x89+At8orzuhJd/6e89yHOO0XmnGhyte8gTm3r7jdU2h3Paix5cLj8PuTPKdSfqV446ZnFO&#10;/tNTXvENa5/ceRO/qn1u7ijXeRtezNzZs9ZvRnhc/Ic3Iu8Vx58B9nnP/Jymx1aj85B7H2DuaP9p&#10;rOemcYY7w3F2Z+ojXx6xmLh8as5WV9c+Oc+t/fks4bT/Y8r568Z3Jp+fOZ5c1kSuzhLz54jcbbo9&#10;PfWiRs/FMZLXn7paa/jd2znVzndPjh7W+PfSA+wjx72nh3OdYywPzGey+dgn0p/fe+C9f2ov5pBv&#10;x3u2P6N9tHMv6v5+gP3B1MgX0xsvcuvy7RE5cozF3ggXX9Do3bx7getd7sScK25NVGfOc6ivGnG1&#10;6ohc9PkM+563p79+1Bw4ziP3yNv81Ogvtzvq5Xtlrf9ddIbe8qePdXnkrdG628Q3vbOuovvJ0Re8&#10;nuQ8A+ZziDxTjhr71NW+kQ5f1LYtpo91OfyeD1xOe1e5XmrVu6/3d+XRHjo9wZuXd8LhONuoDo26&#10;9prL3bDZg3PFk/+e6J5EZ2zPUp4zrNWAk4vXb2rkwu8lz75ec4Y8+9ssOUY9jOJGvayJ5do3lrfl&#10;8OQ2mqMx3+YUa77Nsq/fK5xq8NHL/cQmj36528yPYHh35qte224nv6tZ9Lj4njBnF73E7NPj5ys/&#10;U+3B7fcUNb/34MDh/Otf/3rT8PMRrRd98zfin1+cRQ+v7iKHqDd98/ab6zF15Zzy6X81qz10XuBz&#10;B7DeK8+mf2dAn2fD8+bPd9buuXl3jn08mEN0B3MihxnuAodarlq9wcF66IGpoWdOrwe8GLUXvM5R&#10;J+a+PCeOM8CZ717gcug5D9wcfXPq9xx3UOuu1o3O9z7Uuod9NO31vvSzT63eXqO90171Qdcd6mPP&#10;WN/ypp/8cpr38wHXt5xTvs06ccWr2fLOb67+V8Tu0Z3BqcWMv2LH7zSzz4Gcn2ccnpfvG5GL7y1w&#10;ohhcdD5fag6Ylz00HjHrcsV+x/++J+B7wfswDxh9r/bB5hEz0uf3W9T+OmH0/atHec62L1/vUx+c&#10;I8+oz2dH99LX+dTm3UGMfnHrYuXS/4rjDCMzyLuHmPO3vr2vinf7fdXcr/btfX31rO/of/cuXT2f&#10;//OPJz/7Bq+Wm4v5DTPx7gRn9qnF6iGmvr0TVo56oz20YK31m1HtxD9SM1dffoNC7S7g9sqb8+SA&#10;N6e+0s2ec9F59Js9teLyqitGrkaO0V8EqacGTF174PPYd9bsn2p1p/4dvj0DPe098VBzx6UvV3+f&#10;kVpxeOVOXvnyxKzrZU/Mmjj57d3lp73udPav9E/3mh7bPW6YOziHWh5Ycbkzlj976vk+mX7oxIj6&#10;GNVOz6t609T7pO0ucDaf4t1xcrcavhd9OfoYi5sT7c/95Zz68usBV519Ph//YCpXbHLVELde/be+&#10;WHl60uOix3WaUQ99Jt+fzeU6p9F58rZeMedMDP30cDe4zeUa7deTXL+pLX/bR5+rnpzG8s27AxiX&#10;e7eHD/XU1b+5PuqIYvXZNPaNc6Z1tVf5Hd/f35w83Js+O3n4SyH+4IwenAus88yr00+N77I4/ur0&#10;Lub88sW26GxjOXrMHjW92XdXPNjNI14ftXLsgXucc6rFG+vjDmDsQPRzoWYWHHv0+x9J6ktOH407&#10;UnPNI6+xnJMODt56Gp1nf/OS257P3Z3L0ZPocxLTg1pNc/vtTYy6fs3VybEnThSTQ2RPcHvyreF4&#10;rnpw7HvvYPWxD2Z+4oB78JOP1hrMCy49Lv9jpvpyupv9Rt7V8sk5RN/p8sGZ6cG/dXM5RH3JJ6c7&#10;0oPrHKMeU2stzxq+xx3pzf7EnI12cvW7iptmPkc57kzkiOtvbV/8FOWhm5f/sRGO39P4dDf14Ob9&#10;DxN64K0HPHF17cH1+dOnlrfVb83Dl6lVr799IntxiWkJBt9e7x+OOvl6UaPzgsepv1p79lu/if78&#10;Uoy8PnDsE92XyHEHdu/nQw8+l58BGKf3Yf3W+OuL89yjfD3BxCcfGzFz+daN5B7up1xx51LPz8ln&#10;sfX0ch+5PCt85j10jrOJ4vB79C3WvPzm6sRakxdvDS63c8zba14/uPVUqzc9+2A8M2sip3729DHK&#10;sSZOPRg8Lnr2xac3PD433xP+sQk5l58nkcvjHnq3Nic636i+ce6jpxGunsX0sGcUr67YlncHc/z8&#10;/lfjfHrOM855Pi/79dWPWE9xNe3bM8Ipr7j5R+Lcf85ib3fvnI3X/pbjw7P290vM7v3Vszk6uMS+&#10;r84oV8ydZ09cHhEO1+wxy/5bcvMFPZde5uzuf7x1H2ep0dq+tVEv++qcJe8qOhOOPuR6k3PK+4H8&#10;O1/MWP3Uzjloim01WH1euUe0nE3fue03/6H+8RW+lzhcMXK1fT/hUnPsk4Px/oPxPUDNO0atpz+X&#10;wej5/WJfP3V40AO3R80RfysOX9TIJ4rpc8LAOc6RP/XW267qG8k5/L80R6uOZ8bFHGfSb43OPcjp&#10;9/vYXexZ+zyt1bUmt0bvHLTm7kLfAyaHvB5wqNWrKceeUY3cRjjl0bPG0z2IHJ8nvbmHO/D8eQ/1&#10;rh8e1HKpt1PvyW1Pbz1aN6ffup7ms9/anOizwFNt/eWKUcsjtg+HM7GNJ4cez1jP4nqB2X8bsHyx&#10;rx6K2EL/N6jP4N8aS7F5duYi+TDEzKcz5DWSc7n7jB9e8B9mwPvG8Tn02YDz/c7h5wOc7f3w+eoB&#10;X4z8dJ5w6nny+Y1//AnMz+JXPXfmdpfm/voPh/eQXvs+he7u+22PqK485/rz1/cc3J6/J6vX5oe/&#10;3uZ6qO0OsyfnvRFvjjsYxetbDN5n79JZr+Tda9Pd9TfNZ2E+T/3Y5bTPd3me7nqK3tPVfZy0V7h+&#10;+l9xv0vPXd2dvcTmjuJwv/wfT87hV7WLnTgsDOd0k+D24F1xTzP+aXjvd+4+n6fcyQOXK8cI156x&#10;WL3UGE+84vXUq3qxLcJDP6PcK5/2th30+M7xo3s/1V/xfI6TM+ur56jHFWfrvTLjVT07fdR/mzmx&#10;qzlXPX2udqR31Z/P/YrrvFejM6b3rPHd7ndim86d5ixqMTnGKx85c7Y48apX3ntyd2OGf2jQx7lE&#10;jtzZpy73iidXj3KdY69R/2KflV/N7Qx27b72xE871l99seZ6bpi990Y8nT89Ok+OsdxizctpXk7n&#10;m9N3tlyjuHH6qjW2/57cPww7X49Zg4sR+b7h4i+DzO3D3fYH99hHYz57xTfv9tWe4sbdZqvvPLFG&#10;/N6rd5c5Q8/OMZ+9av0c+hcVYGichY91MfFGcs7p/tQbyxUzdk95xB45xqmltqdOjOjVnjnR5wKP&#10;o5fxDTx8qYZcjVHMetqA62Fv1uLEjb/17+ZWY15vv+/9y9z29EYH3uPu4tZEL3tXkR6Xe3SGuX3f&#10;ZXd1Jrzm6ohz9sbbsHq8kk8vanaYOJ6zNznu7nxqrvlzVh9574lz1qse6NnDXeo37wtv+/L7+ZNX&#10;Q97a3cSM4OT1BsNPTA6xB1192nuSM4PPxTl6UXNNf2q5jebbTD3twZWvn5gRLntx5L4Vf32Znu01&#10;n7x6mXfmlbY9tWDN57xqtvxVPh4nDbi7NEcjTt4zveCJEf3ZBc7Fz7DJgee7Ty6XOA99rlfPycv9&#10;XvVzh823Xt6P/PbITzg9vLe+mBEuZ9ulnM2v/R8uf3+lV09zcD4vjp7WPE9z+uZotlnqG9H14OFs&#10;cH2I4F5q7FPPnpzPjJ2nb/cVgyd3RjhbXx+jPD23CFf/rS82eZ0B58rD3tSo817ar4Z8zncveXqJ&#10;b3y5Rrh+T5fvewlWnJyjfr5r9t9If/HkEmdfHtGZxV7NnYXO3P1n7S7g9tjh6ni/ajvnSmevOrFT&#10;ZCd3nxx93Jv+zDfO9Hml1u8VTbnqje2Zz16fAb3WanrfYn5O1kR5RPt62vMdpE/O5Z8jxPBC57tC&#10;zsXRh1xvcXpy5benhridapqX2/nN4bdGs3nI41650PCPFjj+Az8wej1g05++M+xZTy04F75yiD5/&#10;cmfYnx6tzTeuPeLsz7rcJ/ncsX7mcny+4H2XfLbymYuG2t62C315W1+f9/ROmiucXXp6P8XNy+99&#10;eF/wZj4xvRrrW/yUy7/b96QX76562puxs8otPjWtO6v4Z+fd7am3Gv8BIDowd356j0/n/ZN43rtx&#10;291n5Z8FN87UU3P57NHos+l/Y7+fwJMnwK9TfafQtDYnmsPx/fTXvOrggfedBVNj7K+Rem8aetXL&#10;daZ+1N/tdFd3+877uuOvjPP5bM/wV+73e/brT+A9n+Gn/+PJ+WK9fhv/ruhNveqNVv2r2n/f4u8f&#10;xhP/LjX3N+9X7OmOPqun/PJO2uLbZ9A+ftZyqc07rzmcqasXuR7yqp/c2buq6+eMK/5Vr17ywD7q&#10;i9dneLiT8eRZfLsn9cS7frnmn/VM8GPX0w4n3D3u4pX31PaZNZ+8WZ9m6OFvAE/3cvcs7/pzn/fU&#10;7Oq+zut9ieEtjxx8O+Xbr05si095m/aE9V5OHO/FzwsemHh12/21r7bRfN5fdzv5qmksV9wdWnf/&#10;4htX7CORGVcz7bmLkZnmcohiH9npTts5zHN+deDuQn/jlH+XzzmtO+vOZ/a74+y9p9ZP7bxv+0Z4&#10;5Fz85Q8X/+sf/gcJfYzViRmZpVex5url2ruL1ZXr/dlvr7l9+e2ZX/Xk3EXm1Kd5d5Anpq8/z3j+&#10;/kU8mLV+RP+ioxi5NZ71tzcxZzfKBSN3Xzn1EOtcMWK59RJXdxfl4ym3efvgPbOnnkjPGo1Y9fbr&#10;U6x4dVe5GiPcbfYTD7XE+m01GGfjgYk3ihOvdqzGGWrfhv75xfeaul685z7TcsX0tmdt1M/+jPLq&#10;Z75xT73JpZ5caufJlwPO9zP3Sz558vW96pdLfsd1B3WTb9+op7V8ayM8cvpE8e0/yDhbTetiePCu&#10;9H3RX41z/LlpTeyu4mLq76J8Y32L4UMtZm7d+WKdbb/vRD3Mnb951M/8xNOvvHKd4z7w3FGNHHVG&#10;+41br1jz6atPOWDU892YXL3E5z3oU29z3ylqLrRgzgQjNzpDDJzjTD3ExI301bwJo91queh7ySXq&#10;LWatVvyViMemB9P/5Ne+HmAnT3yqoXaOeLXN4XrkUjuXXJzoVX8wflbzc6ynOn3UWff98ee9unq5&#10;j3qiWHnfKfdZEd27+9kXk7PdP5xTX9y46ecsZzZOnTW+HjHr2Zt9eR+N+Pba/Jx9x0Mrx59Taqdv&#10;cXPv2VqNuFGcOLntzXzqrYn4cJGLz3r6nWr96LufnifNht9p9EbbmXptmL1qxbboDj4LOE+1m98r&#10;2DZHzOg+rU8zei8b3756OFzgXL7TRC5+xtIvDk8cH372Tt9ZOwM+OQdO8zcwX+wF+l9+MfLOM1fv&#10;rxPW9MHkoffXHzB43K8YORi1z4FafX3FuhOYvnrSZwf3oO+vYfLtwfXoQ00+Dxr26X5q5Bun9jPr&#10;zjD3ObGjz5GZ4ubw5z2427wv8Vfj3OlV/Ynv7va9t/lZisN3l01rTz/jCbdvdA71naZc+NZ3Ovvw&#10;1TiPXjHwHrVGes3Lba5nueTi5f7M3Pnu5U5G3nt7k/sz9/xVs3rv2/2L8f3iQUPNz0f6XPrAIW8N&#10;pg95z6t4tb/zz38Cp8/j8yc9czzt0/erOa6+f2hPevGp5b2mB06k9vcbehvt6aGnfSLYhqOZvvVx&#10;Ph7f5bjfd9nnO+/hs+pnz76z/q73cLfn7Hu/834mz774SSfvV0f3dI/TvpMH/9P/8aRLfFbkZubi&#10;3iC4vzkC8wJXQ9RD3Su76TO1J/wV749wvS89uo85cfLkG3tf5urhiJEXp/6Mc9qvc09zNs7mVx65&#10;91H8NOOEb3M+4qt2mzd7r+wtt/ftjO0e7BnV6SNu3PDu+2SGXlfROfW+4r/S8x5f0cDddN3zatfy&#10;nCtmfRev+M7mN4Aca/LqmtObp308Wk/uVp/47tN+8/bNN/8Nq8/WLwa3/q9oq6vnzK94r8zD947v&#10;LHlEMC7z7ie/WHPfHzA9Z66H/VmXv+1A36PWWk/rGeUTpzeYeHX1VE+/+FbXw371s/9q7fzeB/58&#10;BvbmvFk/mVkvci+8uKjNp589o335xJ5Zt/c0ZxZHL6M4Rgh3UgAAQABJREFUkcvnRPQvxsnF5TtX&#10;H2uiXnKN5TS3j9f0ozexasnVi89a/BTvZtifvu5F3Dhg1ch3j/aa05dL5Nlz4PCPWIn8nt3PyN+/&#10;+xcNaNSja46WS057cD3g8DhXHPty3wTRnHB47TnDSN+8PHBOMXK48umTyzGCz1PN7FHbv/LYdE8w&#10;PZmx7ets95Bf74m1bq7mhIHbc5di6O2TyyHn+POBnJ6XHn2H4YDrUV97jfA8+hnFjXKdD66/UY51&#10;OfqIwZ28qafPJdeo19Trbd+aZ+Rzas/+ae5Jowc/Fzx6WM/Yezn1ej/l6L3N8/nA8XJvdfXacudW&#10;r+/Gn5j64k9md088qPVCb60X988Fpxdz1XWHLcdLrh7OsTaefNXXv5rizb2PYuTdyZ4zNo2ziPSv&#10;9Po16l1sy+U5z12sp6Z8et2ruT3i1PhZ0POg5XOnZ9QPjEMEuzudZ75p8NJPnhiRPTyzb02f3B3R&#10;taf+Kp747nalbU8fdU92QaMOr2qp26PmwJHH73M55ZHT9/vYvjr+QQk6eWrhyyGKq/e9KC6fnp70&#10;ucA4cvyM3sB3fMHno6ce7uX9WDvD/a3VwpcrBkcf8uLUHPtE/2GQ2A/Gj6+bls6GowffeifNibvt&#10;8mOjH19POjn2iVzz+ZUnp5E+tYecnfARFyN6yd+iunlv4pvmFUxf/MyrZ3dw3305xnKv8s/ad85g&#10;j837tN/GnZ4fqU/P8SOeaPHtpZ/3ebov+31OYifN9JYvbnQf+r4fYPwvL/Jn5R77/uzu32+4m3P0&#10;E8fHWfWkP79H4YFzXR15G4ceRw92Jyf6c899uFcw6ka/5/XCjxwfMWt6HHpe1PLIu4M10b+TIPeg&#10;U4sfxyiHWF5xcvh6zF7rJxz52w4bJt8Ix/eHedY8b3IiRy/vi9pLL6N7qxE/xRNPn5PuPbg7O5M4&#10;58wefTFnbhi96SXfaF+/bb7cLZ7mbtyfhX3Hnea993nTs5bHzxS+D7yXVz8Xfb5TPN3DvHd3Bm+P&#10;3J8N4uWIoRc3+p7rPSO8cvQqNjW/699PYD6Bvi/kvn/w/H4ml0ff39f03aYP7nuoD3i11vTRy2OG&#10;vnqoo+exp85If+Or+w7R3b/DLt9pBz63+Wxaf/fP9Ts9y/+UXf79T2gfvKu+TFpdvVTbC6muUV+j&#10;Per6WxvtbXPsTU+8N8yZ3yn2vpp/dH/1eNZ33js9jvzZb/2EU77exbb8aj9mbj6v7rLNBdu8T9wT&#10;fuVx2v/k9Rn49myusPZ6L+btf8Z+38Fj3hP36m+ynuxXPXlr9NQ+vzs/edND/E7/al/fOe9VH/h4&#10;4eNVb3Iuf/Orvxq54sbu1dz+jProS1+dval5pb7z8N7r6Xywz9zLXeo/55az8eyrK2f25BjLLXan&#10;k3sX60PuvOZim1f1Vzy0d/3N/z1Y58z9WuvdexX7SHTG9BXHm9zLWexdjvir0b/w6nMg99LPmp8X&#10;XmL+hwa5RHeDw5FrLEYun3yeq97kUjtz5uVunuro2RerdublkKu9mj89PlL7Fw7+LOfz4C/sqd3N&#10;eDen9y4XDH3vrffYXI2xGjFjdc27q7n3WB4+9HuBTQ41l15wPOWeOHKN5dVTL/eR/544Z9TTOfh2&#10;/lZ3tp5Ts+mcp8Z3ydq+WvtEc+dQzzN95OrXSA6/h5presvzfanGGe5OhCde7l3u/Klt3Rw/dyPa&#10;E5vz6HPJveOrl0+Nxv9wZ39GZ2z4xLZdfX74zB3F/CyIejSSe+nhbGq5Yo308d1m8G44c/O5w+jf&#10;nZMHOvZmPhy9zIns539ghW8PXXN6PfaInBnLJddv4tbVk2/Pu7h89OTW5o3OmDtsM4rVU4+7OPXu&#10;oa59sbvoHpNXL3J5jeJg/sM3f132fZ2+cOvdvt7F5E5dcfliRnEjOD71sia+56i/0s59WrvLNn/D&#10;5hy99Jn9WevZz0ePybW2jxYd39dgRjA5jeBonImfc8VaowUn1keuGLWYOz6NejzlX/Hwcl941Pp7&#10;Xz6D+px2P3H1bOysen8k1//k0b6fQbHq5j2eeNU0v+LbO0V92IFnCo+rO4vpgaY7m6szwlNTDPw9&#10;Bw/9qhdrdCdj+ad8427YSX/Cfb/x4nJP+dSdM/vwNp36q7h5ye9Msas497zjXs2u9uke02/q7M89&#10;xfkZ7HOUQ+QfFYLT5/izxd8vw/HP0fT1cb61evhe8E8HvRcc/U784szqDLTuAe73MvfGJZfIMXa+&#10;GBFcDzm9PzB9fF725eMD5l7F38R/ftFn1uLu4ix5xcXUWL8a7/SnPrv0wOPyefB8yH0e8o1o7evj&#10;rHLIxeURT7hcPajNq39vjp+X+7vLnH0398luVx7Ofe+9vFfXvb1nvWYtfhW5Dy+e6Xs8rvw/o+fn&#10;wG5c1uzLsTb/jvfwtuiLX3pfT6XeO1pztOTW9Kb3xkc3eWITnzU8j3Otf8dnT8Bnevf85J1c7d/5&#10;2Jd/8vsKnNlczrZmFlh3277vn+yEj/7w8eyvI3rIuerxayxHLrE7ttb3d/z9BL7jE/Ad/o67fcZO&#10;fl+evOz3OXzaP57U/DT8s/A5x7o31bxzweUXbz77s5Z7wu1/JL7iDdf79f6KPdlD/R3XvYjm1Tyd&#10;W23zer2a6+O9WOtjbR8czLq5mu8WvYdX9vL+Ns0Tv7vncvJ/4r3tBFYt/q1Pml+Jf2Q/tcT5LMXk&#10;vPcep299nFFs5uWQv7LP1ec3fWY997A+3U/1zdU1njwmjs/E6vOzcu/ntIu4vNNep37xehXH01rO&#10;aY64fOtGe8TpZ2/i1ZPLm/nk4VOufbE5x9q+/K+IznBmZ9gTO92H/SdRD707Vwwfc/tE886BV3zW&#10;5epb/uy3dodizel78QdZL/8xABHMnTqXXC2e5D3lFm9eTvXg7VXTvJzqyyHfemjBuepTrbi89vSU&#10;Q8/cKMdYvTlc+1Mnh8jnwPEz8bPyP3TgAUZdH3Pjm8lfX8DQPe1t3A3rjJnPWdQTUwPufYkR1XS2&#10;XDCvk+/00kcdfXLPE59q1TVuHmqcJYdoTw851Obw1Ex+eXqIlWtuLMd3znfNKHfbc85CA58jf3Ks&#10;7XtP/gWaenhzdrXkaNXD1VOe0Z71k3jlaw+fzmzuDO+B6DOeOrn1LQe8WvnvjdueermvnLlTf+Y0&#10;h9dLPyKexun31vjzCzh+XPLbIz9p5X0kOtfZ7uPzEHeGu4CrpXfiq5tx8p0jDp9ZXPY2D7HqyN3T&#10;vrU8Pfu9aw8uuBo85OtnLEdsxnLqA25djnr7sycur3H26k/eGh18n4FRHpF/xODvlfy8jfxDDXpE&#10;fLg8eHHE2xN/IyxfJrcUe1eRve3P+9Vr9sWfxKntPPRb/cT3Mznz/WVn93J/5hWnXw49P2u45EZ6&#10;Xmj8vO0T6RvlEuEXdwYe+kyemjfhJ33R0z3d6YTD8xnAUWdE73MH4ypPfyLHeyWXXy+07gKHM/tX&#10;tfxy3kzypfuVN+dG8paWO3ut5d35/X/27m07jiw51vXN1tL7P+/Sxe4frE9lmisiDyDIIlucYwTc&#10;3dzM3CMykSBZUCtN3OVtXr/ahcu//tU5PU6Ofj68YOKpeVbvbnl0wVZ7+uPYI+7JWf3mNK/yV/ss&#10;533y7vCT90p953WHv+KJk8ej51LflQZ3Z5/Y2dv6Kk/PY/eSF1dXTdNnjs/I8I5aTMvf/4GDz9Pw&#10;8o1m+dn+zfXbTL313L45YZvjnJFf3PJ2Xu/2hfXnja3haesVYXnwbubW8bqczVfjM1jfMzv/lz35&#10;nDHd+m2fp746Dmz5i+OKJ+/VujlXHrD6OGHdf3Wx5xy2/V6bTnh5EeduJ/r65c4drv9KbHZnfVd3&#10;4vg027/aZ/k0J7bzNsczY+tyuLjaRzmfR5x6O6N674+H+O4O+e3hs1j5iX/vnNN/Z7zj3V7Lrz53&#10;vZr1vwXzLK4ibJ+f5xKmH3bFwd3+avRPL/if+OcJ7BPw3jnfa+f7Z+s01TQ88l2e/s6TX3ng8/Dz&#10;FE6rxlPr/4m/1xPY94/Ne01dsD/xf88T+O5fnrx6U/3Ix+fD6GrGfkBd7bXY5ldeJ7be9d7Vn353&#10;9bu+9lod7G7GMzyvZx53/Ve0z+Z/tr87bc4PVtznpf9V8Sv87Sd+726v7vTuvFd9n+3/7tz80jT/&#10;R55nM3bvV3ZZ/uar3fyz92bvV7xw72blYVfxjnvir/J3z9Usfnqf9e75TNeM5Z9e1bvHVf8VzJxH&#10;3N2jfP9Ri879iI92u+vd4WYUl9Me/ePrOXM5q73K49KLV7yvwPK32zkL3hy8k3O1wxXXPa3nlfYV&#10;7FWP9rDvasq3bmY17t0OZ39rucjPHPgj7zjPeHf6xZtp7uJyu6mLvWf9I3n98pNX3eVs3t5b44jb&#10;e5X76Flsj3dx8as5uO21/MXrrU/13bniXWF3+hO3U9FOxf/4j//4+IzzObd9HudcNZ9q+Z0mnO4d&#10;TtzTm15c3831r+LJa0aYWfpnvV7Lh+OrN/KE3XEXl1/N4lPkjb+9MN93J37Wcc1aL9jJr15vs8Lp&#10;N5afl88HM6odXLVeXP9xKYw2vvdyWCdMf+uP5r++1HPp6+18fnp3cWfh5HN14CJO9c7bPE51l+dx&#10;6uPAeMUvV+vH7ZwzvqF/f73T0epT8DNHPHH68F67rnJ++EVXmvo450y1SCfCxfCOHeFFPXm1uXrq&#10;1b2SX80zZ3uv+Hsv0Bd5FOurt7f59hcv75z9K8zzidvP//OEu/Q8R/U5p3o524cvxqeov/nJXX89&#10;uiKMr56a/op7aqthYj5ev7B+oaC674U+5/LtCttfbIiLZxfc9dYr1t8TLwxf/8R9rq62nE686vM8&#10;e2e9e9S78jwx9WrNu+rtzPq44vblfKrxFpOLcbo8s8XL64l4ecfv0J+Rptjl74T8aPOhLffeghXh&#10;MJyPBf76Uq85HbE8/NVDJ17pdxe741c7YWaLemdNv/PiuOiKd1y91djhnHfnd+J7P/XOevmb746L&#10;b/4Kp73jec57b+tV7l7he89nD+dRPPW4z7yu+rzE9SpPc8bF5Kf+Q/TgC90DysPW3bzFm7H1Gl71&#10;7rinbuuvzp89l90xrivcdXqEn9ijvZcr56H2vu/zrl6nnh3q+ywMK4fxSoNfrN8xoxh2VYedsz/E&#10;f+nr5+mc9fZwivG6nOW1S1dYf57wZwpYeFf17rZe9To7o9qcc8/t5Wm/YrVL7e9z1bTr/QHOF7yg&#10;zVFgIvyMzXjGOTV39SMvM/aePOt6tOU96/3Z3rz6XoNqfuWdu9q8b6z7r/HscM/6NudVz3xw+Ye5&#10;7/Lz7H3Qnhz1cmGr0Rdxzlj/SnfyHtWnx3Kv5jfvCl/dVX6nOfHqZ/e0/c2fzT29T/6VV+9dO4rp&#10;rrj8lgd7plnez8zdRzufe2/PTmFdy5f7bHSvp59a5CmGnzOXu/002+PxJ37uCZzP/XMur6t+1mt3&#10;vmdsaL77DsfVg9GI9XHS9773Z5PF61WbUR73/EyB5b/c+Py2d+5BA/8no112739yn99tds/NM/zd&#10;dv/Kff9d3z/uq9f4u3958isfuDedBU/v+u+8OeP3wfbquZv7qv57eZ+Z75mYvc/wnWdFbweRX/3N&#10;8UX86s0faWjPmJ5H+q5qXno7S2+9HmFXvZ2xPr9KfrXzPoN398xvn+W7+s/MPue9usOv+trs/ey9&#10;wO9es6tnjfsZ7ZWfZ1a887Szfj72EPU21qO9mg2jUfMUz3687fmDarwuPX5nrH960vAwQ7385fKu&#10;D4e9E9f/1O2+5WrzxCsPP9toTu/q1fOArW5z9xvW88cP58HbDlezl3vV/wrMbnnZ+/TdPfCLy8cR&#10;8zi5fE8t/DNxd0jPm9dZ735x1HzU9FdxPZfPo76LHk+En7ytfe/ifibmd552eLRHvd6XXcuz2/ba&#10;sYMXR35GPfHcK9yh3Xr78GLcq96JL+f057O+8ituvfXDFdOc8/XOeOWfN73XAVbdL1D+3//7f//b&#10;qt7us/l/k46E3wF/lPyaxevZPeHxs//V/cU5+XRnXH2aZ3vQ46qv4nrL7/bSX5/l2mv7z/L0V3v6&#10;Hlv/R15mp3PSbm3/YrgYf3vqsL3sVOw/EtWze7m++UU7FPsHNnNpzaLF99nHH29j+dVJc3Xu8Cvu&#10;Yu3audoFDwcPfsY8XPXSuXDXS6/nszrasEfnqp/nFQ4758PNLIbB9884/mOqndrbz4jV8zCL19Zm&#10;iOd7Jzz+aszlV22/k6emOWMe+9zNKtrp9Djr9Tx7fOAbm+visf0Tq66Po7/R84LhLr4e7jF+eaf+&#10;Hb79D/J8WV+w+SK8aA6M/uTaC4/25MHF7fPw/ooTVu3E9z6qR7+asH3N4qUJX02ei9W7Ombc9fR5&#10;8+G9Otzi7my/k8tr8TPP60ofz7wrH714Z1+9nHideieO/43x91c8kf5vxjc/nvHKXdX7+odv7b3A&#10;Xx2v3OnPaHTFLpo41bTFen621pfrhXWa8+jUz8usZ/w7r/SndutyVx7b46lftA/u1vh6G8txd8Y+&#10;a3Nwd/fV1D8P73Bccbk8xe2defr1PfvVj/r0xa7utUte7BT5iPAPwnyhCYrr+a1u6P/9LPTFfNZr&#10;NY9yehwecHX9MJeazvfU8vU2dn/rUY/GzOVf5fhXPRiv4h3/UY/Pu7FZZr+rfYXP2+6eu/dNHrvD&#10;8tefPgyHTr38zeOZJ9YP78+bq1/u6YGXR7zupdip596K6v6PHuD0Rdd6nPN4h2++vHbh5c/OcV1h&#10;cews8ivC4vZ/wJFfeNHuZtKp03biOnHS7dXPIV78d98wV3rzz3lmLb6z7fBqXJ8rzTPvZ/083Us5&#10;vmcT1jPs+XitYF6X6qs9w85nGndP86609rjqrf4zeZ5dO1vevmfvlRn2jUsvpw93zFM/iuv9iHfX&#10;u5p1el5x7vxO/PQ6++/Wn9nlTnOH28nng9cd7jX0/oU/utdns3j8zOg+Hu3dPnbf96g96+0F98zW&#10;e3O8Ytx6+dspfPn68K3D/pw/T+DZE9j308n13t64/MVp9Xv/+qyot+9hOp8VaZbLq8iv3PdEeR7P&#10;NObE/ydO888d9n7+iZ1+pZk9C8/njL/Snl+5y7PX33P4ypm/i9dP/+VJL4a4D+oKe9ZPsy/gevTh&#10;VW+x9Sun5YML50Gnr76Lr/Lo8UX4XcRrT7uGwdPBedSDnTnOVUxzei/PzNP71OGtFidMXuz6zFkd&#10;v/U5d1j+8j6bX81cL/P8IFbT7X56MJFfdZyTpz5n0In66qt45Y937gPfaEdYfqfOvjhntEO6/X5c&#10;/NS8Wu9sey22+ekZn+bsPdKdXPXpddY8Tzx9vSscRmuWqK+Oh3v2llN+14fzqva6XfX4XsV9j9rr&#10;igfLf2eEq8vXo7zeYvgnFv4jjt3E5rr6w/be/87H0cflI8Yr7yp/dHBx9jXjJ/Iqbm5WHqcfLf+N&#10;2+O5XriPestZrf30xd0PR9x94sPL66027J3Dm89q9RaTe613F3tsxC/CNzdDPHv+kldfHqdzzg6L&#10;t3hYZ/3l8fJUi1f6by7/8yv++vdcuvoHYP+xNl7/EO//PVMzm0Ff7XnC1rM8Pk61E5/mbu87nF99&#10;nDs/+PLagdYOsN1PvjEdT5rqZ348dh7sUfTe2WdtbrHXyi9R9lx6rfqPPe3jOfGI/2x+Okcuhm++&#10;dTM8l+WUh9vhnF99xT95OOLueIXVz2N9Nqe/wvQ28jJLXE5YF2698pN7ztTfSOe55nV6h3VOnP/G&#10;8qu690i494odqhej5/Ft8rf76z24unp4xd6P7sO8+K449Od/jAvnhUPXHHkcvHBnvcNw6MLK7/T1&#10;O3EcHurtwU4OvOi5wuzSvfcsOz0vOJ5nqC5ezd5++bkLX3i1nfjp8VLXb48On/M1jdu91C/vwqX7&#10;MPjrS72OGfh/tf/bI9zsevzly9fjLZ7cxek37i5ymu5790mHw6O6gxu/PA/PaL9/4qaJ01XOQ29r&#10;WPHqNCefq8Onncxxb3Tq5eRlv763HdzqzdU8057PDb895Fe+r2D0vNynPXgU9c5nxMPrVT8svmv1&#10;YfU9J3r+1e47jB8sr3Ke8dcvnKfIu7g5Lg89uvp79BfDvepd8WDpaLzGMPdXzT9dfJri2aPXU6ct&#10;95m5OG4cr4kZYU7Y3V6L4zejqx6/onuVF+2DG7a78kq7nGbB4viciAMPyy8szh51kWb7z/J8O3zM&#10;WmzzvXca9x/PCYNvTrO88nzXO4w+jSt8Txzn9IZvxL/zOz3U4nqduX1P/NU6/e53vp7t0Huqq2e1&#10;O9EVz/fJ8rYXTrc7htHI77jpcNrpyg9nZ5z5nS5esx/Nxyl2f3vytV/43tfyyvFE3JNXfddL61xx&#10;zv2uuDze0fN5Nzajee45vfkiz613t9XyoznjFRcm3nn4fNi+vNgR5T3vfF0fpL94+W3/9KIpOjTV&#10;8WnUcRdf7XL7nPVZ2w75ulajF7azy/scMKsYtlo7F+HFuJ34Hc/gozi+8F+YF596sOXR6r2yXxr8&#10;0xdu7l2d7uTAwrvfq5Of+bzx+BVdOOqiZ1rP/Tavnn+rsUsxHp/F4zv1zQhbPs7iqw1X22M1eqe/&#10;94T+zoTtzPXcfLnhPZOw9Svf57a9NNVp6E7POM6pDafDOeNqTu/tnbqfUbfPudOzue28e9OHyXks&#10;D9Zr78+uNGEdNW5+J6b3T0T7NNu97T37zPS9iXPuGq5XzCONfx+P7z3bs+niiQs/vat3J3NOPI7e&#10;Ga88/2DPn4DneMfc1+WKQ3/y9rW60sHo+MBFffWrkY5vdVe1XJ2nvL73cZgT7j0NKy6n2ry4ZhXh&#10;cZydwyedXfA2+p7Krzy+80iH89XRPTbbPZhxdc96/xvjPqPzWXkei3t+i+E96uH8CvFq919hr6/a&#10;wevwrl+6//HLk581ejSY5/kiqLcvf+R39viEf0Z/p8trvc+5X1036zP732nsri/au/7J0Xsn3nmY&#10;J77j+Yj7q/s92n17nhvsM/e1Hum7YJ/xs8tXRvus52LP9lxuHls/0+7MV/L1vuLvvM3jPtNe+b2L&#10;NfOr5+S397L5u/u9y/+KWY+ex3lv535fMf/0/GztPtpJnlf1oz1xH3E+uxPdzthcX3x1hzxO7h3G&#10;u3hqtqdvv+090y33Lj89zvpO9wi/2vXk75xX+Ke+Oo+r53vFPbGdv71Hu5i3/HIanuLJe6fmUezq&#10;H5O6+kupvwCH7/3TNGfzZ3OX615e0eCufnVXu4Wtbuu0ea1u/TbHW6yc391O+P4xIL5/LEjzTEd/&#10;FdN6fUSefJu3B77Y5svfvP+g06H3nqCNu/xy3DjbW81VDhNXe/rGac5yYMUrfvi75/Q/a357z7CT&#10;uxx532vl6rS7O1zkXR2v16NTvZfX6co/3vZXLy920nfSiGldvT944XwQ//qiB8Npd9fZW45eMb6D&#10;U5TrLe8Kq08j4p2x/pXfyTvrK83VrJN3xTm9P1uv912edz19+4l9hpX7LDvrerh5nXW+Z/+ctTr8&#10;9WlmeO+t9UrX4Uf7Df32FYazvXfyq7mnPk5zXPXpFrMLzPeWejXrUR73xLa2wwfpX1/MuvLUWz3M&#10;Lmfkw/8u8rHP6vR4bw//zvfEeYWXr357O2M94Mv1fltefc9+cfp9b9pBzK+r0+drOV2Y2WLY1bnr&#10;2y1Pc1YffjVvOa/mduAn0p99+MbVbB6HfvM4XfX06c549nduOf7iacK7en48yntdPVN59frQirz9&#10;cgyu6D2QX7PMo/MzmF88s4t7cMI2rz59rzA7iXE61e77G/K3//qeOlwe2y/vSr/x5K5Gb32/N7fH&#10;6b33tTPOfbb3s3O729VrtDvi2K0aH3YX4y2X1/rXVy/3zjP82Q787jzOOc/8XvXBM/+MV3NpPhP5&#10;n1r4Oe/k/cjaDsX2UDdTLu4e+DD3gCvqF3FgOCe+/e3Fp1k/3w9xu6p9ZsYPW105TT64m/Mqdop9&#10;RvOBfzT/+nLVg/Fobphr95DrpQlrFt1foz6CvXfG5nZcjKZeV3W/HFRU7/wG0fPbHfTveuF3vdPn&#10;R9SPZj+7L/vwKPY69KyKfmaHb0+df8827nnMFtN01Cf/rj75fPCf9ePF6XJv5afPWfMXzVleOS99&#10;/KL+Yu/mVx67w53fj9rnbt6r+NVe72hP/Vk/8ur132dHe+LLeeT3VT17vOJ3xYVd7R1Wf3vlPifP&#10;7/HdgW/Yapajd2JnbY8T/1P/734C77wvvB9F2mLHzy3v9/P7ms573pP33wfo8ilP3+GPv1GP9/Y2&#10;334auuX8U/nuZodfaT87/WqxZ3T17HbPR/1HvfX4k/+6T+D/+xW+UbyRiu/uQ7M6fmGLny8DHvzk&#10;VscxA++V+FlN3ucer8xbznlf27vKP7Prlc8j7Hvv6ZH39nbO5ss581d5p+57aq/ROdtrsf3Nm5kG&#10;pr7bBc+c1eo987jz/hn4s33dV7vs/Xzlbjtj81dm7v7nTu17+p2cs17+Z/Snn2eWr11F3J0JexR5&#10;Lgdm53c912vz06e6y5zl3uV2q097x30VP/d6VWfvoivtlZ+97Yy/+M7F44W3nM3xFnuWn5qdcea4&#10;cPHRDBqc6lN3cpZbfvL17+Ijv6/yupv9CD/v/WoXu5/cfPHr4cHq+wtk+Z7lbL4c+V3fPLx34pU2&#10;rL/4dsn7i3J5lz30mxe+sTweXH1yqt85O//053OFL5aH16N72BPvPFdYnMV3r73n9Tr563GnWb08&#10;n+WXey3kONXlO5vPGe84d/j+o8odx4zdQ65XvNKfmJpe5FPd2Ugj4oq46lfildf6bL5+V3iYy3sy&#10;Da7eYuXtUM8u5b5HvReK3t9FmriL4xW9puXxzKo+/7GsHk6Rb9xmuU6ePcR0uPI0Tr27Y+72w5y7&#10;fD15LEa/8a5/h9PuDjDRbLFn17WHHkcPbr66Pgx3Mby7SFvfxaf3h/dpvK5qGnP06KrNC5MXaWG0&#10;cPPMhufjvVbPc8PnzTf+eR71Tu5VbZfiM6/6rrxow+zOA7b8NPrle/Be2SPdlU8YfXk7La/86uJH&#10;676u8PWr3wmj/YZcf73SLvOqf4WtZvM7rt3ENPI0rvN9x7t+n509T+/h6jwcv3hezae+OeHq8o59&#10;i7yWf9VfbjnO6r+5f/uqv9ijHJ9f3DB7nXj9sK6ez/br7eETtnPKPVv89cHd3onVW011HLyzV7/X&#10;qX69qwunXlyccN78/WztfVDO2zNJy6+I8wH+6wu/eOV09WlxRdyzxrdb/TB8uVp/fXBgeYV15OqT&#10;G2exzfWKnd3xG/L5r/t9d7q0g1nlv9qxm73U5/tOrb989yXqbTx7fIr1tr95HmqaR756fNXF9Tm9&#10;9PDPGr4+i+28tF2wnaW32mf5el1x679ydo9X+J/lmONed//ddfNmre7Z7Lin/koTp8+0zsnfefI7&#10;j52Hu34+A/BEeFxYsatTjFPcn+X22Bmw1fNYXrn/tf76Z68aZjbvk+/nI36zyzfSes7V5XH6eSOv&#10;7pjPc3UfhJsvZtbmdUN9CJu7fqfgzv8KD3vmZeY5p7oe355Fdc+Nxv+65M6o56LVV5vFR/1uTH96&#10;mqWnv9FcUW/n81nszOlPvPrK8+TZcfFHnss781fmnZp/ut77b3+fSa/udT6rs37Fh6bo+90uxf2M&#10;wH3F9ys49rnz+t596MXuV973eSdM1C+e1wfpry956AfxXE79Pctf/E9+/wQ81/NZ3it+rc5X7N0z&#10;cK2fvO8hf5Y4n1d1vf0+o6tXLvbk9PYp8tSPs7z1gKfp2rnlO2t9ee/cn5nb+2fO/B1nea3b/e6Z&#10;na/r73if37uzZ3D3jL7X/1fQ/4//5ckfsZCHeOV9PthqWLou9ZX+Cns07+S/6/0u/5z3av2Z+17v&#10;9jyfw5Xn3s9Vfz3v8jzWJ945+0574qfP2f93rLvn83md9Xnfd/3FN6d/9Hzj3/WvcP5XPfN+RGye&#10;2eKPmHPl+VX3uvdwNecV7Gfd+1fdc/f0s3ZulmfczEf38DN3aq+7s3vIi67u4dF93Pme+Hpsvjzz&#10;w/YP//DVweIuXl0vDOfsx9mjj3/29Bc/851Xj9er2tWs9yv65V/l73o847u34jNu+9xxwnnt3s+w&#10;q/7qzxz/bt7Jf1bns/ekLva+7Tr7p+f27Xdyvre+8232Xa+Zdjs5Z33ut33/qLB+my/39FHj2Ldo&#10;N5zPRB78Nr7it3vd8a8+v9Ldae2kL/Kvf2J6V5GfHm3R/daD470a6c459Hf42X/Gwy/aWzx7OPvs&#10;YfZV9w+4+RTPf8ylr1/etdz4+4/x9PaJa155Ry3fOiwerrroxF/f3fHKy340683zKuLlyfeMOFf6&#10;xdJdcfkt94qnr1eUe01w8jQPp97muBuvdtl++Z3HqbVDmvJeA5xi/6G4mJ8oT3N3cItdHTp1mP7G&#10;8E7PC1f81vn29cTyNwNPHbf81fMON8/8z33M4iWGy4uPdlse3Tnn9KAxX1y8Z+v57vw45/v01K+P&#10;nri99dXfuFw4zV0v3lWP/lH03O704WfPPubiFPmJcTxT8fSD09S/+3NHfvFcvGjrO/XOz3Q9kY4P&#10;/NV4pYNtLLczb331VbSfnvpKawbuK5FfMf35Pg/bWcv3GoUtXt5nZAcu57+a/POq59TnD8NZ7XL8&#10;Ak/9PPHkfET4xnpnnU9nY5y7s/Nx7CLCi3xP7PRRL+9/Q+6Z9VrL3ff5Onjt9OM7p/as8cT6p7/e&#10;4vJHfLozpnHy4QV7JaZZn9Xo6Z/+4V0nbz3kOOpXo9mv8M/9aN7xoHk1uv/lh/lsMbt4xb3amSbP&#10;zXHFnXnmyylfH9zlwIr23L5cb3m0OMWunkGnnA4GLy4WD3c55eEwsz6Av3r5dPEo9nMhDJ8HHb9H&#10;uF4efFZfX695ruXG2ave+vJbHGbHrb8nt++rHnsfr2rw7u5Hv9em5xWv6JmU978u6e9L1U4cXLvR&#10;4dzNPXn4j+J6mbf8sMXlIq76bofF4+Jvnlf1cvkX4Tjq5dzlNHd9OM/4e8Jhd5zl/4zcHp+d9ZV6&#10;z4dnEfbZ/b5HZ487j/O1xFtcrrexXt+nfY87V/cb7/SB7fc9D77Fq3ugvZrF40/8tZ/Ar/DaeW8V&#10;5Z5a77HOvrdhuEXvUT+vtpeeptyhEeHFsPUyI7yrY8ZH8dcX/SLN9v/p3O7/9B6/+nzP6dFrePX6&#10;/+r39We/957AD//lybt1vAH1q11hr775+Cz/0ZvavFciz6sZsEc+7+7xLv/RbPud90BTXw/2lfN5&#10;ij/S24xfKXq2XodHuy2HDv/quV1h+CLPq9cZ54yv+J6a763P+12/c/fzns5+Wpz1+XfMz3v/7H2n&#10;O7WPXpN3n+WV/7se7/B393/i/dyu5/N8Z/+47qG4/+i4vpunUadx33zqf+bk2fXI51n/0Vx72v3k&#10;3nnf4af+0d4n926Hk/fZ+l3/d/mv7sXXs99ndJWHLb5z8tIX6y8fJ9zs8u89vK5if7Ht0tt97uZe&#10;ccIeedS70u2MZ33cqzmLnbvUe2U+/3ej2WLz/SOF2TvffcLozN06rmvxcrXIl88Z8U5cfaenqy9P&#10;U+4+abcPW//tw1+JOzuP6sXuPF7h3GkXf+ajb7e05a5qv9wS1tkoh6v73uz4PvW9ygu/Wm//36/l&#10;A7/6+WhOve6Bn/upLlfz87rjF/csX1508lHbQYxTbt/l1jt1djn1eKspvzpx06/H6tPowUW4uNye&#10;fTxXPTo8usXrnedZn8+pW7w8n6K82uVZ5rE5bvE8MBz+PE9+eGfjcuHm57vep99Z2+ecUb29U3fW&#10;y9385KntXR3/1Gy9/c154Op5H5mlv/WJ5UWPV7zC9Ov5vKA/d1Kvhq94x6ERmxf3vD99Ea86fvV5&#10;rrA4cDqRvtrBVRfr41z1w7pwaKt7D9fr/jr9x3UeIv/Tg6Y+Lu+ruPOXD1/sSv8Mu/OBp98Z4V37&#10;foqz/GonnH6/9+t7juV85TT06vp7wlerh1+vc9bwevSwM8bpmPWt+vaVVq+49xVLHbe8n+vlniG/&#10;U6uubyfcxc6eWsynU4QVu/Q+CH99WUxOt7zN+S1GC1Ov1xWG/07MZ31pF/uqWbxfiZ5Lsdd+6/bZ&#10;neTFk3fWcfJ7dnjh5bPHzLCr/OSvdnu0YfLTc7VnfqfZGafm9M+Djz2unhHOld+JPZt/7nDqq1/x&#10;uNJ9Fdb92sG9i2acfbV+8dRsL34XTrHrymd1dzm//TsRfzPS7gy51xw/Xvn5eQvHK3bo+el/NP/1&#10;5azjdfXngLT1eemJPM6If+JqM/kUO0W96u7R3xv3fvnT1evA12PzODS4Zx3nPDgnvvU5Z3uv5nYS&#10;zS3K9fI8Z26vPl14r6X3nz/j1Q8v0hbx6fNy8NRiePxnZzl3Xs88tr8e670cub4IXw9YcfHNl/OZ&#10;fOe/4vsK5zN7PNM0t2v3XQ383f3o1qv8FZ877en1qObxyrxHPmeP7yPc87yafeqvOHnj+dyrhp2z&#10;q3dmeboif/rFrnx43fX+4N+egOd69zzu+o9ewzuvR/jdnEeaH917Zaf9M4tnku78M0A9fnj2D+cT&#10;Vt8FV9MsrzwP/tXptvb9Z5Y67p/zez0B7wWvb3V58e7g3vX/4L/PE/jHfnnSm8gb8Ec9MnPy96aG&#10;qa9m49z1HmlXk8+r3Fd5p7/6VT1e8bzPd/Zt7jt8s8y391W82u3RvOVvnubZPPfwzn5XO8P4qR/F&#10;d7j52LF87/PM9TeuNvzq7D6bX3Hfxa5eh0c7Perdzf7qnXfOZ7yv7uEdn31dd5fyq+d5ct6pr3Z9&#10;R/+M++henmm3v/ftWdp9e6u5y79qpzv/z+Luqz98718A1u/uXtPSx9989Wd+5ecvDcs9/Z49wyvf&#10;9Tvz5fNuZkd9au7q9cJZjK/eo0hHIz7SfHXv6v7t9ZlZz7Tdo/t8h2sXGh7hYVvjfjb6/jhjc569&#10;f9vDjnbb+m6nOw780f2dPZpm6V1hu8u5tx7dnc/Zpyuemup9frQ0+CL85MHF+q5eM69bfXj56RvW&#10;gV/N0fvG/JtbjR9HfsUL675PDm64OeJieKIev3N+9emDy+OMp8fZv6tPXz7mP9OlX49eO4cHTjHM&#10;6wvf1xx2/gev6q768fvlyfJOnucs+HLC+MtXB4sTfqV1f74P+IXT8CzCeMfj++g9xQO3eGJ5OvbA&#10;gW/ktdjmz/q4Ztzx63efXZ4TDY+7GO/O905zhefRlV87eNbFMHP0cfPSX1/9es7m9Tvut1y/CC+H&#10;93w6vMu3v/jyTryeYw/1XYz3Djcfe4thPMLkcDPE8M4d71v3f35d7s6Nddb/U/l3f3l2KdpZPPXP&#10;ah54Zw0v1nNe5eGf+z3Su9edx0fkF8elx1tcPMz7uPduPtXex/4XieJ1RJrTM87VvrD6j477eMTR&#10;s8sz76s+7GqenjmvRLvEXU9e27/z22d55UHHUy3Ci/R5+syG4Z+RPtwvUnid9Yph/dxeP7j7XH3Y&#10;eZnt/aUu8oCZXb252vsWX1zu5qc/vrj91dWv7rriLMbrR0bz7Kj+kTOvvM/3CE777G6enX4xzu69&#10;muU9yvmuD++dH6bm92zeleeV9vTFeSeesx5pzSte3YN+Hu/43s1cv5PzFf6n52drz2J3utv95C5P&#10;jlNdvr521KOBP4q4/K986XGry8863M9rHL7VfX/6jOzzFmfj8q9w/XN+3Hp77X713z3rZS6P7sOF&#10;V++cWa9Dr/4A//pyarb3Sp7+yvcV7TPOM2/3lc95H+dOy42/fb2i9wg/n+v48GLcTpxqnLCzDnt0&#10;Vhtv68158C868dR22578LtKuj1yPFq6+i/HO8wr26rzdIw3vzc/5X1U3627euf8rM0+/VzTPOHl6&#10;FnZ9pvkRfd9Hp7edxPO52T3dyTnrU1vfZS6NumhGvdND/wrn8aiH8yf+eQKvPgHvx0d8P6eKfv7E&#10;9/72nlTzqr7ih/uZkZZ+dbz0xOXIN9It9if/vZ7AvtabP7sLr/07mmeef/o/9wm89cuTXvBW3Pyd&#10;lR/peiN9xZvJjM96vaLrg7Y5Zr3zDJ5xP+vZ3q9on/Ge9a/2N/eVZ/cZ//XdvB9sZj/a66q32Hou&#10;/tmc36PdnnmnzadLnoanGVc+OKs7eXe9R76nxzv1K772Xt8rHZ64/K/Ozd/n9TPmnvfRHuaKdju5&#10;6t0Zdka+68X/5J417YmftT1e9T31d3V+p+dZ32nhJ796nwXeVTy1V5x3sPVrB9cjj6tdYevH41EP&#10;R4x75aG/8eSeOrX5tOqzX31iNGc8Pc5+NY4eb/UVZ3u/Qu4e7K5ut7Ct7/bF4REvzF88y3HqLa/6&#10;6tCIOGcNf3VX/DPmux7+HBBWvnXcq7P68k5RfqWBXXmurtyONHdxeesBXyyPs77zxT13tRvdWcOL&#10;++dcc/ML78DO/KP5ry/eU2q7pKvXf2jvP9qU8+TFO01XNT0/ES7CaXjB+cHp1PFwaM5Ic+JXtT3q&#10;nTP44Ign9/SlO/G7Ot9z9tZ0i50aPZHG+6SaRvQ6q3vNYX6RImz/1yWrXXmWd7/nPfOMU6+6U9w6&#10;7ErrPbdcHmnaU+/0VJ/eeabrrJdczNf1Qf7XF7OKHft9FH99ocmHl76aHn7WcPzicq7yMLxej+6x&#10;WswzDl41//Krs/3NccPOXRbbXpqelx3UvPRO/fJxT99w+518tbivWVg62nzw5MXtw+PJP5Ljy6k5&#10;2h+l92HFI75ZVx6wvDxDWDHf89q+HKf6nHe124md9fruezDcrN6n5UXnnI2vL5oXv4vn5mH6dPrF&#10;PVvz3v4Vpq+3HnqiXarLvfbl54XzyO/secbeA94PYnhz9mx9+tU7sbN+xLnqmX36wIt2wlHj8F18&#10;ueXqU7P+5bh58aM1Zz3kG/FhfNRFr7V5en5uqmnF0zsej43haZoT7hcb+YfV14vfWc035BsWb3fW&#10;o6nfwfkoHnxxPyeFT/jmeFfY9s7+1uU7d/O7ebxx10/vM/H0uarN/Iz/ZzX7jK7m757l+7PzamYe&#10;OOWrv+LXxzG/6Fqv9HH54sOLi1U7O8N7djG++FfRXFz1FTeMv/5Zh+dxt3P91eAtFuedw+MdzY/m&#10;7v3sfos/2uEZL0+vOf8+H/fnYXg13iNPnN0pPe+0cpzFltse/o519V6nL6bbvXiKcc7+1vX32PER&#10;B99smsU9j5ODW9+f88rheXTPO59XvfDlhjnw1eptjHdyaJd3ld/x+F319YpX/ebUu+KdfJzw0y+s&#10;ZwUv71n2Xup4jtu/8vkgz5fdYfOh/D/p7nnO0CtuzltcUxiverTLe4SfvK3Xd3Mc89WvxN3vkX57&#10;m5vB56qH8z0x32bczdE3H+9uJt5d/xW8Gd7Ly8/b+3jxn5k/u7/z+WztvtrXZ3v5el7lPNJ0/3G6&#10;wvHV+XVovlXXX2l1Tw/4n/j3E3jluf7Nfj171feOd76Wd5Nf5d3p38GvZrV/l/fa3s9+z+P5PuF1&#10;6uDtJedvV144PPRFevXGeo/6yy2/m3Hy/tT/zBPY90i54zWGvfK64/L4neN5L57H73xPdn/rlyeJ&#10;viqeHwj7oF95k517eGHWJ87WOKf25F31X+Wc2uY/mrv8V3k0+O5RrF9PH3/jchcvf3XnK//Vbn7O&#10;uKuvPO+434t/Zr/vnfmOvmfRjl2d89nYX583/K4+ffD+qfhoH8/Abu5tNef9435lNMM+O/8zc/i8&#10;o3XvaV7V29P+V/Oueq/689vdYD8j2t38rfcP0D9jl3dn2LVn7XVaD/0w+fm60OmfXDVe9SsnPo1I&#10;Z9az55sOl3bj9jbHOeeGL3anOfGzPvc6++b/09G9/hP7Nft8TufzOPu7Zz3/2Br+it/p/6z2D0Dx&#10;+PsHIdrwu6O3sdx92Ds9Trl++d2Jf2pOnVnnnGpcHv7i3/119O/mL2f9w819pMUrmiXqqe0Yfh69&#10;k9t/8Piv//qv/6bHcwWW01RvXu3Ai/J65uJt3Dk04iMtz91tMTNg66knXvXocL43msFX5Kt+xMNJ&#10;U+6iWbz3pv+QhbeY7804XX5h8j/+4z8+6vr50vSer+5zpHjOrI5jVruEpe9yVgcrtsPpUZ2fU757&#10;hfOjXUyeDu/0q/b9HH8PjVhv9bhX/qvBC7vCT9/1o93Io2cRd59vvHPO1c7rtzmuuL0zb0684j7D&#10;xc5d8tCX84377Jx70Yj01eaUe0YnD1/UL3o/rx5PPPeBn/EZrxl3nPD29x/f816uvLiXHdZ7++Gd&#10;vT8YrX7RnO3J17fczNV4DcJ6tmoe3xN3zuljnxNXP9LinPHUqMX4ctH9Vst7Tuczxw/f76vdgcc+&#10;Z8+0nvduc9SrN7OefHfG3V7Y1uWnnu7dmE9XZ2e0f7VrffEXK7/C18ez92w9o9XZQaxnh+U1bznV&#10;e8zo59t5+BTlccp5pu+qhrdvnwXuKY263P3xTevnK994nWqYHdTfGN++wh5xlo+3GI/FyuPqFWnh&#10;nuHq8MPKVxfGo/w82zPj5Jz1zjt7r9Q7Z73sstgrfu9wzKBRi+HN3x165vVxxLi9v7wn03hv1Xvn&#10;7Dy6O8x8/SKseL5Hwlx509GYdxVx6R5pcHef0zM9nt7uZo7eyYV/Nj7a7bOeV7q757S4e1uM12J4&#10;emcNT7M6n7Nhafpc7Cxvcz53sfc6r9Onuhld67m7htN9JP/6su9VOt9v+9l98nePnVGerihPa046&#10;/jzfje7D97pZ8KJnFQd+7rFzl7P4Vb7czeOqxSv9icXtHt49d7pHs80pnjy93QN2cvc1ruf1Dfc+&#10;5+O1OL3SnZia9lnMu7P78c2Ln76YRk8M65z1N/Tb13rrEareyCNMfnLhdN8mfPt66rZXTrv46XPW&#10;uGnvejg/Kn7V3K/y2Wfhma437Ec9j6/w3X3z253Lff/p+Z6pTrvX9uo7i5/zcMT6zeUL/xP/PIGr&#10;J+C9ctX7DLbv//TVsN6T/ZnAz6ir2b3X+3m2mt2DRl9t1vn9oQ9f79MXd/FHeZ72eMT70/t5T8Br&#10;4vVu8ubPNjm5+574d3itz/t79jx+p/5bvzzZi7k/WK9u1At+9dBODFe864efvWaH+ctZeT5d+Jvv&#10;rlde+rvLFe8Ko/3e+I63Pa9mrs8d7w7Pb/WbP5u1WjqvTz0z/UPD/sPreuPx0INvfWJpTiz+I5zf&#10;PxHv9tpdltO9VXd1ru6Vtt72N+exrw+daIb6KsZZ3yuOvpnq5YaZt32YmEa+vPUq18M9+99Tf493&#10;Wjvx2V1gcbr29aETcVd/5jj8qunz3gOHxV0+fONqNl9OuT3gfNOcPZx3e+ZvvPO2E66Z8K1/VP5o&#10;dq+Nn7Xdg/rU7P3Fr++ib//Vba4H41ftvRfWdXI8F++j5q2+vlqex/qUrzfPop58e3KcYlfHTL3l&#10;ysUrjV6Rx95beT+7aMX4Zpe/cmjvdIvj5ru5OcuFxXPVX468+4njntY7TvWp5c9DhJ/RDuHL3Vmn&#10;pvquD2/3/jxR3Ly+9+XO41k/PE2xi6c9zno5emE85as/sXqwPHyP0ejXu5qBx6Mab3swz4BfkVa+&#10;9Xpszk/UE/O46jXfM45rJl3Ra+cfOcLysxfOYuXplpv36Q/7IP7rS7qwzj77K2y58Z95x3HS7uFV&#10;dNU3lzcerVofTrce5fFPLK6LX5zzdTk9z5ovL68bT7VoxtZp+0XJ//zP//yIXoM4fNN1qvPuqm9O&#10;uM8qOH49mPfeh9n44Rbz7KTpSt8xS16sn2e9rmo4n+ryeObT5N2Fy48GXu1cYXc9u9dP1wUTaTfu&#10;jOXBwzZf/3B/n3OfvOlEuuouNb4a/4z1Yc21Ex3sxOt3Fq9uX3tUO3j1dp587zOsek96ePm+r+Kt&#10;T3mH5qP460s6u4jbf5Tji+acmjs8nj3L+RT3fRtnL1xYtbyo/kj++sJ7Mbx6XbSbh9HK9Yt+Mbv3&#10;J/3JM1Pfa6nmh2dedfnWNPXO99b26nfutN+6f3/F43HWfzP/9jzfO2no4+sXnTi8F0vXtb1T1zP2&#10;mWxO/Hi+Xxavx5f3+jdf/wq332fjem6eX/WJ3c3xfqlvX1we4Z2zPnnqIs2Z33EWX00+drzyDNu9&#10;5KdftR4/c8woupafLo3emXsvpvF+ieukpw07azw9e+KF89vZV31ePNKVu/R56qv32Sy3nOeZn7x3&#10;avd1aswS7/rhdx717vT1OqtdbnmX56P+pvrmG7Z/5vfswsv1i94jOw/n3MMMs6vz4ANPny/P+nIa&#10;tci7aN/yq76Z9c6+WWJ9/Pw6+Z+6b53/OS/dnivN+t/x4fTVdIs9m6VPoz4j/xP/qpq/+8pX3m7P&#10;9ouPk87rAdufd3rxurxfzTRXNB+fZ3V5eme5YdV464df1OcbdvrQtjt+vI5eefe59xPWiZNWj8+3&#10;7jcdH5x6u1M1Dry6Sx2nw2P75eFd/h1I/5vqb/8464kXduLqOB01z2fxkW69lrd5/tVxi/LVxlGL&#10;p0ecDrw8Ln71HrPC8Gh7vnIRZ/nl3gvmLL++uvzVk6bXsJNvdVf5OQ8nvEP3Ufz15WqH3dcMWDIY&#10;X/PhcdZXzkO9XmdefXf4bN9su+htbW7cKw+ar4g/2t+O7lv9KPZ64e9+8n0++ahPTx4n/ivUdtvd&#10;N6+/96tHt/fQ8+rq79AnTy2mK+etXr/tLf6/PX/2XPYZXz2rZ/0rzSPs2T6PtFe9c7/8YeXnPL0r&#10;r2cY7/Us7+eW738e4cvv50Ozdz6Mtrrc31l4rGd5HvG6yvH4mItLL+LTFrv+nF/vCbz6uuD12j46&#10;3hv4j7i/Q+/ZfTx7Hr/yPb71y5Ov3MhnH8Yj3b4AywuvXmzzV/Zdzs5Z/Hvz79npe2enP58Rz/Dz&#10;nj+76+njtTn/0pJ/P0TsZReRz9VuOOK561nH47f5FY8n3jPO8n9kvvs3x16e72dm53H6nj7mnPjW&#10;eXzG52r+ztv+6b+83eVn5F8x+87jDn92X6/qPEcx3SPt8p7t8Kv17f4j93r07H7k3PV2n2eME9Z1&#10;7om7OIx3ve3Dr/z0rvh6z+Ij7blbXo/4Zr3CweV5NWs5cs+hGeWv6uifxbvdzU1v5smFm6EWw9PQ&#10;hXfBlhf3rMMenXx48o1/+pj/yIvuEbc/X9TvL8hFNY0/a5gDV2+077nryVGv1yMNvkgnwjfy2z8/&#10;wTbmob7SnzNwxdXc5eux8878Tv8I7/72ytOVzp7i6XWH4+3rn69jxpUetvx0cB6vxnR5Xemvess7&#10;d2jmFfbqLvHWny7P0/eqxiv6XhNhXs9q/0ErrF+aLPYPsl31+l8epW+Xfb02N9fuq6nn6FeHbw1b&#10;/ubrudz+sayrfbrSxO3ib9dqnnrqIqy4XPOKeuWvnjuNfe2Qnz3OeM46NbzMKu4zi08j8qyOf+Ke&#10;obj7yU9NuB3KO1t7LeAfhL++xLs7dqy/vLv567PP5tTnxUNcbXn42Xu2w+nxqN4dHvHOPc4d7Njr&#10;1VGLi5WfvDCexT4DHp31jXfWq+ULww0v71rO9mmuIn299Vicjv/VPJyNdlisfH2qlycv4q0mrOuO&#10;B0/zzjGvyKP3vdeY1863H36c1VcvR754+WqWU+/VszvQhH3WL92V53rL7yL9Z3e484XvZ2GYOeaG&#10;yeN2LaecR/ly0/ba1+/7mC68XK+YzlW/s777Hkpr1nqa/U397as+vp5Z29e7i+tBf3L5nfiPqq/u&#10;uVn2EH/U/Ge+d/Pb2+tb7Ipb9GcpWlw17t7n3R53zwdfn7dYv/fc1qfGXvDi6aeXTz1+4hU/zLX6&#10;R/54r0S74NpBfRXtW+/Uw65034M92ss+jzhm776b04o89370eJ3xkV9a1+p4Fnfm4vh3GK0+HzX9&#10;GfF27zh026e9wvSK9fuelOfVZYao/0H86wtv+u3d5bzr795nru772M+YYp8vpwfu7rr+5XYt76zH&#10;N+T//UrDH+ORlma58nfj6XXW9jpjc+LCz7mLL6/nS9trimfucuup9dOG632YPfjCn44PXz7iabX6&#10;7fHR5wePC6PbHgxPvcvJIkUAAEAASURBVJzN9e/2PGfhX3nszDu/OPW2vzn/fyK2R8e9qRf7IHzh&#10;l2aYs7kdXh31Lv9V36/g2a2495h3tc/IrWk8G3tU3/3d/OTS/Il/nsDdE9j3THnvO+/TO81n8J2T&#10;Xl3cn13rbR/c1V3l/q7Lc/9s4/spXfP0Fq/XMfdb9f9+vdL8v6w/yO/wBLy3xN9h5z87Pn4CX/7L&#10;k4/GnR+WPhzONxQ8L73VhlUvdjWXVu+s4SLfK94VRlekfYZt/yvyZ3vtjCvuFbaaZ7nX6s4n3A+Q&#10;k1O9enkzH722p48dadZ3e+t/57H88mc8/Lto5vf6XOnd793sK3x97HbFexXjsb532ivOFZYezn+x&#10;O//F6Re7yvEezamHJ+ZVvrorfxjdM832r7z58N24ey4uv/LTEx/547wSX/V5ZaereZ/VrderO66m&#10;/LO600fNb++pvM/N/QusPj59sZ6+Or2/MG9vdfL6+a735nhnpDvxV+r8dy/zeG5v/fTDcGiXd2JX&#10;3PXafcrp4Vf6nfc9uVnPPHbfuHZ6pMNxT+csnu6z900YHW+6E9ffiMOTNo5cb3VXeV402199uff6&#10;clbLQ1yevHvf/uY4Im/3Chf11cUrvyuMJo/1v+NezTKPXlzvOz+c+qduNVf9tHf78MU5vc/+1pun&#10;oxW3X757bm+1OOLpddZ87vj64jPelT9NHpvz3Pg9/WY/0tf3D06+t+J3qYtXeT+34OX9suT/+T//&#10;5wODdx/05T53ypthvzOv34F/q/7+6pluv7yrsziVnn6x3Tba5wP81xdzFs9nP0P6D3l4+ZWr8Vaf&#10;t13wYOrll+9lhnssrh+cRm9x84odPa9V9Xl9Yz7+mubqwIvt5ZTrLbbvk/B4V9jeI+/FaHmLyw2r&#10;hl3VO9tryuuMze+IZ7+6WZ048g/gX192j6v+8spPvf5dtBdd37vuT2+1eIttvjvanUZc/l1Oe9df&#10;3Mxi71lzrvZPx7u43z96683rqrf+8VyrfzU3R6Tb2n1uT1/c+8cr6ttZXYQtH3b2q/dqnu8B+52a&#10;nd/n49Y78yrPq2OfK04Ynl3CrjR2j/eZY86phZ8zz5ruCueB8z2RlznFK2y/1702zY1Pk873yT7f&#10;eOqr94HZ6cs98z5jqnnmg1Pu8F4f9xAHXlyc/ozxVlP/mU5/tafv+vC/4nwPtnt8j0/aduT3yAtn&#10;7+mRNn6vWZyucrU5+5rD0plR35+h+ODdxdXj2F29Md9H/eXKzWi/jt14wfHFuzl08XDCPnvW78rj&#10;nOF+4upd6X4WtvvszH0muyfcZ8Rq5Pi48M/EvHxulfM+veDi2fc66Yt4doWr9R9F3nHudHz54MF9&#10;v64Xvzj44vZ4wjbyF0+u7x/zaZtjl7RdceV8rnzXgwZ/94e9E+l37ubveD3j7iz5M83Zf6bT91xF&#10;uO8zdX25Pzd4DZutV77c8j3LC8/rfK3Cdx/5zouT1/rzFuN01MuHfWP8v1/zfcQ5e+u9bu18cuuf&#10;2N7H6vFEveXf5bj/VGyv3e1uj723ze/4i8dvBp1odu/jjvpKG0a3/TPfe3mV/wrvnLO1vfMxv3h+&#10;LyxGk4+8aJcifbk6zqND/4jzp/feEzif+Vc/Y/5f7fvsLs09efB396HLr5xe3H6c8C74amDrFQbv&#10;Z5L89Ao/P1PswE/0Paa2E3x1cf6c3/MJfOZ19P76jPZ3ekp39+f+f+V7+e5fnuzmH91ovbsH9OzB&#10;pKXfGe/6rfacede7w0/91f0v9qrP6fuz6qtn+c7Oz+6Vv8i72HXq8R7d/2rueLz1X/GN+4o3z989&#10;fsW98hD3mVxh9cNfPd4vr/I/w7vb55xdve+rO92zHU7f5X/Wk0d6/rtr/cXlOw+23O2b8TvGvbdf&#10;Zf+erT8oP9rpfA2qz/s565OzNW7x9H60h97q6HniFGE427vK7Uh3xYHdeS7OZzH6Yv16Xbjbl+Oo&#10;9x8OT51ZcDXtGZ/NPvmfqe1Ca2bRfjjdW9f20tU/sfATWz95vD3h/Ba/y+1WX16Uh5t14vXuzuqv&#10;OHn2/cn7inNiPN/RxKU7/R750Kwels8jbf24+M+48fc84/NdzRWWz3nRxH805+xV7wy++S2++dkz&#10;W8TdWWHnLPx3I/87nTk7/477DOeFZ3bRpVcMS9P3QLmIs1i9/mPiXv5f/vS/OFlO7x+X8snfXiL/&#10;s8bXL7ZDJ+4euLi95eoX5XHlcd1buc9H/0Efj75+fPfY85Dj2gXvxHc+Ls7urrexWXHtEd/e5sHS&#10;hcV38edjblwcGJ8iTIx/d3DoT54dwt2H/yAXpk8v8l1O+RXOY3u4ekV90SyRprj86j3467P9chw+&#10;J1ddjHN1aOs94tHy3Hqxnr9Zp/cjfx6rsdNG3uZvr1xfPPvVe8yFpes6cf3F5SKOGO6C2Stcrrc+&#10;Zw9n8eVvfnL1il15FPtelqfRL6o/kr++0FbuHieHHmd1cfWL7dDpfbNxNZt/kB582Zknbe91e/YJ&#10;23w5Pzq/281ce7m/cHk9ffzPxvXJ//xc9/3d69ZV7XIPxb36mdaB0TUrzM/G8LDi/genOM1w4vg5&#10;Gbf+nmo+4frFzeN0inIctX747hAetjw1j63jPzpxv/r8CM9Xd9zncqc5OfbtOZd3eW/xSIO3eX18&#10;3KvX6+r9gr++sI31z52v+qePPU8tvD3L1XniinnyNdM+cFz9dyOfU8fXPH34XQ3/WfHcp7l3WPey&#10;lx3d4+rKw6/Oox4vurjrC9941zdfXzRDf73Kl6eGqYufOVcz15unHe9q+MbT+/RY7uarK6drLz9f&#10;+tmBt58RceDr+Wpu1qv8z/D2+X5m39U/m/+M2/0+u2eft3Yt+kxfjI+Z1ecx78S39hqH8VwveXPM&#10;wtVbv/LlqXnjxln92afDP+OpP/vv1Lvv7rT4K35fudMr8z7DOXe8eu5891nAHkX83q/eV/5dobqr&#10;47mKzzxf4fF4h0vzSsy3+3OPaXaWvns8+6vzbM6560e/upP/p/7zBB49gd4753vqEf+utx7e37C+&#10;171HYXzU9a849e2on9afNxa74sVtn3r6YU69888ren/iv88T8D5zR95X6j/x93wCL//y5PkG+NG3&#10;a54PKPXOhV19MMXTX82znEZ8xv+d+p6lne/ucXlXnO3feeGk5wHzA65aj48IF2n11fp3+NnH+3eI&#10;j57fu/fnOYn0VzM8+zgnn05vuWFqOvXqNsdb7Ctyvlfzw/TFZm7+FTushz1Es8RX5y9//eH89eDq&#10;Xymeu76zm/v6Ho+7eXnyv+N8FW5/f+HPt9nm65/4zrcvjd4rWtxXYzPW95nOXy7infvdad/xv/P4&#10;Ebi9zvs468/MvvI4MfNP/+WdnHontjVt2OI7Q++qf4WlhfNfv6t8eeW9b4r9RVZd3nX354tmxi3S&#10;22NnLrb5cj6b3/mFt5uzedipU588+qJ7LT/9w1455rzCfcQ596zu8jqoN+a3/7iw/vaK/+hc9Rfj&#10;88jj7KWx9zO9/s5cvxPHx6nuOnn6xUc9vPWIT7NRToPXve73FTysX4ysLu8XJLvkRT+3PC+/WLF7&#10;n/dsjzTLs5dIJ9qrCMMthvHW3xl0evzidIV3leO6P/78zK2PC1v/npd+XDPihovy1X40b77wjJ9v&#10;hzePMPvZG6fenvzsEI4n6uOYceI869db/Wr047ejPZevt57ldria7XWkwVXbQS2a61muTo+26D2S&#10;Hp5Gvr7rFX7Wy5Xj5Yd/5e11Xd0ruV3Te/an7pxX3z5FzyAvO+LQ6tGdM+wB50MfDnOvp4Y2zeoW&#10;50FrHxp98/hc4auNj2veVTx9To49wpfba1OvezenGEc8vapxr3pX2BU/bOf6bN/95HF5FO1nFmzx&#10;xeKtvnq51Z0TO+tvrL+/8ox3dfSvemF3O+rd6eD8xbs98N+NV/ffLHvL842782mXI6fv/be/GJmP&#10;9wQOTVw9c/Rw43T6s0OYs7wwPX5FOG71eU/xzP4QzJcr3D68zCU7a/hXxPb5rL97+aze/o989OJe&#10;Pf9mn9f6rh6+++6zXzxuWt604smF06iLV9ipv+Lw2B3j8Sx/pKMXcc3mpca7irRXvbBHHtu7mgkT&#10;8Z/NvNvlxPPjffaqn/VXE3f3O3uP5ix381NjBnz329n6Yp6r9blFIy5/95DjifHLn+noH0VeOOpH&#10;3ufn6d0uvNb7Kg/beWfuc6YoT7N7eDanV/V5cHdOnDt89Tgntl7LgYurK1/u2ds6/avceFfzrrBm&#10;hJ89WHH94D4D1bvb5nsP4Ve9PPao48qLpz5MH3c5euu9+V0/PJ8OXzq1fjgf2OrpFvPstrc+8CLP&#10;Z9j25fZS/07x6r5f3d9nRB6eeznPE/ecRDzz1Prh64EH39r8xb4ib/7VlXcz7Yqj1j/x7dtvOeUd&#10;EecqXnld8f5dsPOZ3N3/yXP/7/LpflTcPe92ezSbZn3w9dSfjT5D82vOxr7/w875MDje1Q67J2/6&#10;ap8xtGEu/kVa+8YPczZffzxe+H/i7/cE9jX+/bb/s/E+gZd/eXJFmz97M7zzDX/l5UNnZ5bH7fJB&#10;9M6c9aIz+6yX+yini8PrEf9X6O3Or+5zarwOqz859eKdePX5rK54632VX/mcs+iu9tUrnvts798t&#10;f/Vez+e7us3vng/93WtypwunuZrD95H+e3pmf49He58+V1gzTt67c89nlN+dp96pMfNOp38Veb2q&#10;vXsOV96vYnY4+bvTHefUPKr5rdePuJ/m8DWzCH+24xWP32rDrvDlyO2hTrfnrLe3+e7G89Re7XSF&#10;ra+cp/r0hhdP7vZ2Hg/YlS5seet1lS//7PM5cfXOt5OeeOeP31/+5OatxgyRbzFsL1iRZ32+4d97&#10;eBW7+g+t3cP+JbaZ/dlwufaEfe8e6fPcc9Z6d7h+MY7d5KcOTnf24RuvOObEu+qHx7nqPcJWU75z&#10;8nT0vG7L4y/SXEWcYh5q3PUNq39yaGmexdPzGf+uf+6S797Dzjl3xtt4N2fx+K7FN9cv9r1V9Bkh&#10;978m2fdYnH4JEBY3rBMex/+Fvznu3X2J9cub45Tjn3281cehEXmJ8FOnFn2mVKfpvsq7H7089Ytd&#10;nfhdjh4MD1dfjUe/kZbmrE9uXn7JBTdOeffRawSPu/mVF228rv2sXf7mPGnvevrx7WKOHpxH8ztw&#10;0cxqZ3MYnhrH3Goz4uB7bnj0G3Hp1HmW+16pH7azYcVH505j1qnFDy/HK+oV3d/e+77vw/FPj/Xa&#10;fOfZi4d641WPR9FFU21vmN3q7YHbr3hiNDsHtl7lVziM72r0FlveVX+5dzkP8bM++fPYWetXHqe4&#10;OUzUWx95vfPwC8+jq3Plc6X/IN/w9T4Td5adru4R9sqM9dz8Fe0jjv2Wk//OkJ/cvs//67/+67+f&#10;u77v+WJXvHqL7zz9fv7E6c8ETrPp7FHcn695h5mvThev04yu9SiP46wHjJdaDD/n6YlmVePqfUU8&#10;PXfe6b/cR7zVvcpbzV1uftEVV77R3DCn3Gu1uX6vrfcJ7Fk0B88O8OLugHcX467mSstbT51n2N5D&#10;vbOmK672bid4XFrYu/Ed/TvcR3u8c4/5mEtXLa//Ss6D32p4LAcWD37Geq74V0c/bRc/cTX6sLNe&#10;XF7Ma0+6d87q0z6au3u/Mme9X91pNeVqMR84TLzaXe+cf8WN475OHfz0eVTfzXik0TvnnzXeo7g7&#10;X+nvMDr7x/MzXWzuqae76sU9+SePXjz71R19MezKO/w88a50YafHWfO6w/Wv4p3mam763bF69ZvX&#10;uzqn/orz74jtfZd3eV7+PaTa1TNYzvlM4q3n2d/anMV+ZO4ezFWbuXhY9Xkvvp+XiyPy+xP/dz2B&#10;Xn/vi3fvnO57PN6Z6b3d+9lptvm7j34RXh53vx+qO3HwRHPi+HuMnplpecj7tz/8sDQ49OGd7X1D&#10;/nz93Z6A1/bZ3l77V/nP/P70v/4J/P2vWF/v/T8c980gF/8H8V8FvDeOfDmwr3pj5cdz57ySf1b3&#10;ivcrnH0G/8QuO/9uXxzPWR2/fPfenv6d7+Knj97pBy/eaertTtX/9Lna9Z0d4+bhedCKd/e3/c3x&#10;rzC94u4d1/x6Zx32T56re7Hv9+y62s3Pez3nL/fsndq7+l3dvl53nou/6++eVif3rPm/u0u604PX&#10;z4g/ejb/otx9XWHnc+0P6f4yQCfyW02YGu9ZxLeP+tSZh3fO0j91Z50/j7P3vfW50929nHNe5a1u&#10;75de1FPTwdXi8pYjr7+cdPVc6t4rvWcWNwNn681PTfU586xXL0/n4C+2PX1/GT1n6tN8ZeR97nbW&#10;8brgol3UVxwz4srxT/1ycEXc4qnXwxXh+OFd6vrL3Zx2I/3Jy8+1fHn8nbn45jiiXnFn6ovLk+OL&#10;uCLeu5Hf6vLsuuotT44rws+YH88zx4WLff+Xbyz3i5L9smTfa/0DUJiLX7H+3fdjffeb757wPXt/&#10;emeMf4Xx6V72VNst3H3j1Sv3ixzdn1+ejN+s8x+/wuiL+uX18iw+uuKuR1zzPpK/ZsvF9YbxUfNS&#10;05w8tWcQP2xfp3L3UZ83rXhywk/ucuo3t2Mefli5frWzHJi4vZ2vL9bTpzGveF7pYDxgW5fn21n+&#10;5vrnDmedxqnXMyryKnc2h4k0anH98/YeiM/vnAXncXL1d9e4fFYnr0cHu/I9OXTeO6uVx7k6cJ55&#10;nNiVbjHaxcrv8JN3Vae1i/u78rybQa8vXs16B7PL+tnT84/T1Wdhn6XlV7tfzcU9e83T29knD+fE&#10;P1tfzdoZ9e12xb2be8fN+66Xl97ucM7gEbfXZDX1+jne6Rcl93O1vD5vMa7PhPKOXrEZfBZvrtn9&#10;LO1U+5kaV7/eztAr8ozrvRYfXqQ9/erRlNOsvtxJ37U8vStM7y7uPlecR57be+SD94hzNfvuPq+4&#10;YeYUXYvL9fY90Sx1nwld6nSPTlq72qHaCdsaXrzCrzxWc6Wj8V46+ecO+CfvrM/9zvrkr2/crU/u&#10;s9qsK48w/Xy+d9azXfR3Zu8Pu4X37M+Dv7w46pOvR3f23Xf95YTzhIunx1kvzz2EmXXyq2lEHDsU&#10;eemtDm975XTF01v/xE+vreWn5px7V597rF+eXd2nK5/zvtW0cTbfOr+zV/8Or7cnnnPlo3cX06zH&#10;HS8cb+dsrr8esOJyn82l289kHkXPuLyf33r5mhN2tzePuz3g8daHvxn2wBf3GVzl9GfvDsezy34W&#10;vTqTx0Z+sLx2h/pb493F9Vvteiznzud3w+/uae/bPe1z6f1DG7dLLdKJi2+u/zPjzi8/r3aB+V6h&#10;6T0sF+3uOdCq9fmG/zlf9wRefZ5er1f5X7fh9znZ+5nLOzxcMe/yrp6P68TwijhFPuWOvl7fS7DN&#10;4/s+o90+vZ6/+4TT+dmSPwz/T/zzBP48gX/+CfS9+cN+edKHREPOE6Z/9uA41euxfZzT43tq/t/j&#10;kfarfL5yj/NZXu357jP12ojN2Ctcrx8E9fyFbH+onPeZ5tm+9T977HXlcYV9ds5X6jzHPN/Z8Y4L&#10;56suwuwfpg97FpcvL+ZddD3ywb3i8Dx78PMeTt7WNIuVr8fJqd7+qX2nXu93POPSiqu3o2gn3Orl&#10;6xfj7F+wtvdOfs5+R4vLw95q/buIv8/pjvsj8Ff3fHW/eK7d92pOPEde9Ez0ivDt0eBtDybiPuLE&#10;NYdOPHXVcfniFevpL37mV9qTc+UT5thXDH/kSys+4ppxxrtZ68VfXI/V69OeNa6/sOUT5tq6/Eof&#10;voeWd5pyh8eJ699Ffmc/H9f2+Bc76vLdp/o8NCf+PXWee507bC2/+suznvjKricn7Yld3dty0uzM&#10;el0w+tWc+c4972196O789c28ivmZsd6bX+nMxKt2Lb/+sz30eaWHrddimy9HftffGXfcU6su7tVz&#10;c4X3H0j2+s///M+PX5bsH3/C+2UIz3pn9wsZfMP92b8c3t53zxJHXH0enXp79jmcveWduRnF9Shv&#10;blf3Wt294uDXh/MKK+94PmGOHh5d/fz1zYKvvt556a/uyosfnvnFvZe9N7umxTE/bD2qHTPUxfSe&#10;R3071uMphu2Bm3f2ti6PL9J6TeBFOxTxVtu+6vgdmnA5/fb1PkSjq16t5+q58zIbNzyuPt9zP/hd&#10;tNepO2uz7LF+efAJP+u09PXz7vMj3jmnfqc5PGmLe2hFc8W4m682L7rFy81b/I4b527G6l/J8znP&#10;93rTX3mfs7Ze/tW9h8XpWfXZWA4r7n8cqI4Xdndo9aud3WXn6L8T+bZPR83jrMN3Ph7s5N/hdCJe&#10;dfn6yMXl0r8S6YruN13fW52w/X7Gr2d2ebja92XasK3jhsc/8Xr45X6e8g1zwnbfO86JV3ft/Dzd&#10;49mjF9PtvaY967Cfeexmpnr3WiyemuZRzKezfsu/w80o9nx5FHvt+vNfp/5ywvD7PCjv8nrbh398&#10;R6+6/lkvzwwc0T5qGp7FevrnHuEwEZeW1/rgXGni74mDv/i7eR47T33nfYfnYSd+7+6y/PW4m4lv&#10;ttez94ldcM64/tvbWY84Zsbv8t6E58kL585vuXHi426+e26Oy+dKwzcOfryrs3jcvbfVX2nDrr5X&#10;l7u7LF5ut/Jzj7C7E7c9+5nhWu7OfMV3+fmc9Z13eP57H4s98uF5as+a30baM+69PuuZ80iTBx6/&#10;aljarl6L9ek94fuTDpe2SKO3XDwcfmZtHyf95jg7ywwx/vIWlz/Sx6HH/0w8Z9jL/Zwz7vBns/nQ&#10;P+P/O/bv7t2zOe/5jn/yfpXavkX57gYvuueiz36asOXyWJ1+PXy8P/H3fAJe/99pe+/ddt795d6b&#10;ajw/V8LLi3nFf/XwFGl5Vu9+arPPOXzgZw3/E/89nkCvr/fM3tGf132fxq+bv/zLk17kV19Y/PPW&#10;n+nTdcXrOn188NR79mHH59xh651Rvv6rr3d1lnPVfxXL/27GKx532t2vvINbvX1z8NSrWax8fzic&#10;vfXfvL/4ds7Z5u5+8tP71PPHS3dqt77q0557wT8Td2b68x6933jji3ARLtKr8Yruw8wwPFg1jKZ4&#10;nub0Wi/35Jy1GeGb51Ht4omzNW4e8PLO9r4h377yWewu53mn0b/S32mWe3L29ar36D8enNx8z322&#10;PmfFh4lhnepH2vqn5pvy76+r3/xvxt+v0V0/7t2c1Zycs96Zmy+vfD2X92r+rn7nP5px+qazb++D&#10;3idx/MzjG7ZaGrP6DxO+b+PR1Vevx1Wf11XMu/140Fd31OWwckef/sTV4nqU0+sXH3G2RwtTF2H5&#10;VXefHfeK+wH+9SXN4tV8Fl/NozzN6tV8q698afKmkRfp5cUOv/ruN5yf/nLlPRf9YicPOR4vdfHV&#10;Q1t0NaNLj5d652+PXh8/TtgVTn/G5eZDb8by9RYrN3+9ws86rBPO/+SovzGvv+48+RXz9Fru2bvT&#10;ryYOne+lxcrx45XjLy/cZ9uJ4/Op34GX11tveRy81S+GW7zi5O/Qqa806xEvje+/eqfHldc+S/31&#10;2Bl3O4T7fvIfpxYrh9uz/9Wq8/vPvsU0HfvZib5+V9zl86iX9uRX89YrvnvMFtOvb7Pt3E695/Rp&#10;inL6dHsP4e4jv3zq49DlUz9uv3jQ895TP6w+v7C7s/44sN357FX7/sI3r/3aoV+Y9Tw8o3Trm7Ze&#10;sWt74ecMs9ZnteF8cIqd9S7v0H4Uf31ZrHvCFcNwiufBw1HHK+/SWy18sas8nmdd/8oLjluEFau7&#10;7vbfe/TaxaVbP/P1efYe8Pp/DP9r7s4vjx933wfwYse8b9U3TTkN/OTt6xfHbld8PR7Vp15vveh4&#10;inHrFVenT6d3VfNIsz64vMTlh9l/tbjFcJzdtVy9fBrz0zubrxY3XvleZnuf5LGfX3Ie9c0J8/pv&#10;n7+9xHR4dlk/WBG+/PA99oDhhu/3TDi/uHir4yVurzz81J1cmo0937uT3+m53Py78vD6dF/yuPbC&#10;4+n+45gRR7173WnC+xmXl8+H9cgrn/px28vc6p3xMfj4Ym7R4ZXWLL2tV6NfXE51PNidJp7zCge3&#10;mLcZV9rF7LH6q3x5cj5qs6t7VtuX45jh2abpdU3nOYe50vdadmjKfRbEC89jX/Pwq9l88+jEwau3&#10;Bx6mJ4bpL4arV92xe7FTP131qactnn29U7O1fLnyor74sdDFl7jL54Ganoee+6Q7+7RnxD9xdT5m&#10;POOm2d14wFfPc3v4dq8+NVubtV40xfXBDXfC0vKUe6/gFfWKDp165+HXO3F8+r7/Tl71zlJfeV3t&#10;G6/vVTpe4euhDxM/hP/6QqfGL+IW3Yu+XvfW30GqYTw3nno93juvvLOcb8jfX+vp/41evz/ttbxy&#10;OC/1ybuac8W504fzwDnfE/Xr4S6fZmduv7zPaJ4+w32+p9PbGfzMri5fb3zcon1wl7P5+q5+/X2u&#10;pcPn3872Nvecufqd0b3no+97yOydZfbqT8xOJ2f32p7cvGo76P2K0fPd3a7uffvu0TPdXrn++oSd&#10;z6M+zuannxqXP/yrY3N2hrmiPx/hhLu8f3Gry8979zzqla+XvPs6c77i1b3TPOJc6X51zH092/NV&#10;3jOfs/8jfB953r1+jzTtfKfb++GBW1wMvhr5XY8+Hk6Yi17f94S+75X667U6ef3dOTx9/za+WhyR&#10;zp9h0i2/urOYeznxD+KfL7/VE9jX9bda/Ccsez6bfd//hPFPR7TPy788+dTtBcJXPIDTY+se+Nab&#10;v7Depyh3M85dPmX+k0Sf3bV7p5WfK594/D30YbgnZ/l3OW3RWe8wtYgnLr65/j8Rz/uxQ/s5y4EV&#10;4cXlL2dz/MXk6/GIh/8ovrLLI73e9/jQ7n3xLZ73eNbL/Wy+s9vHDLj6ah8zVwcTt7e5fjG8yzFT&#10;3B7ORjxx+WHVeum2v/l6PspPv0fcn9Fzjz9jVve+97/PtVx95najLTqrgb0T1+tVHY3ZdParPns4&#10;z+KpM+uRbufGy8PlHyDoT3/4XXw2nx+e+srPTidHzcP9wO8ifrPKu7pf+fav9sE/n9Ez3ZXXu1j3&#10;dF482kcPJnoW6nYN+56dT8+87+abe0bzTy+76Z+6X6X2HO/2sf8zHv3yYWfcZ7X58viEeZb6z3ap&#10;7x9V+NNsze8u4tZPz+NV/hWPj/+I1Yydszk9jp7YPd5dfjly+8109Y+37offzpO/GvPIr1N+euqJ&#10;fLc+NTh3cfnl6+X+un94nOqi/1CSd32fhf4jEryeOeeMevqbe23XQ17s8ErnbA4r8oap7QXH3Vhu&#10;Vrl/tO9+3XM4z3J8+xRhuMX0dPo0ePpbl+/rcmrq353mdFaztXvSF3G2DjvP6Y9frKefbnM+eOqN&#10;+HzE5TzK7YJjFl99vtU9530mehvz4wHnbZZohggXT5wvXB1/8+r29P1ZT15vz97T4utnXn34Yqt7&#10;N+dXPD3DFlfbA39x88P2bE3HZ3mfyXuG65lHz78r3Ocgnl3sHceld/rtXmePBkcdb2fob8RZ7My7&#10;D57bCz/P+tHYV0yjd+q/tzaDf1F+euOGv5uvpuew31+89rmFdcGunp094+W37xeeO7c8jV7R/cK2&#10;j190zj78KvJ8t3fF/yy2+5Z3rvbS+8yc9Svf65Hv6np9q4ubn/t6H5ihH+5evQ/0zLGLCI93hYXv&#10;wYFV53Hi64u72Ob1q2F58RNxquMth7+oT3MVH3H1iju/2o7bg4n1vuecMx95XXH3/tOeez2q9U7f&#10;9Tx7Z93Mfn6Fd/EMxy32Hu3UX07Y9qo7VzusTi5+U11/5bXcze256rs+vHje7+rLceFXc/RO7lnj&#10;3cW893Wo7rme2CNfvUd73s3/Ctz8r/Baj0f308yruWke6da/PI/ln/pei7B4Pu95nDvYR8TjL554&#10;9Z0GVzx58OL6L29xfJgITwdbj/rVnkf1FW+xU69X1BP18nX8rFTHveLp/8px9958d/YsFpPrpZXr&#10;FffZyK94ce/m1/uZ524/O9hTDHdvsI3y1Yctfta4f+KfJ/AjnsC+9/Lf93z51vXxvc/DOicv7P9n&#10;79+2JDlupW33P1jz/i94fgdLb1PPlNHlkZVV3U1KZPsYkQAMBgPcIzJrw1LL91/5rWqXt/5vjN90&#10;1J357Y1/s3jl9EzTzzwwtfUpn93arcHNnnNt7pf/1zmBfRa+sqtfz8lXTu29mp/+x5NuPvvRWG42&#10;u/ybxmLrb907/rv9nrTqTSO7cTXfM9tTzz8Tt5+syzxyxevL7znhxIPj3bDN5Z81ZxxnZyi/8amx&#10;+fXj/Yh19v6M5u08PtL7KK//u7z4e8afqdPrq3b7pvHZ3sunxe5MeNny4uX8SP9phht+63ub8VaL&#10;t/bkyenzau+4J+eM0zr70P+K1fcrtT+65kfu69Vs9pzdnv6IwTf7nf3m4erKu17129zez9Vezkc+&#10;DfU7AywNPv6pK3/ixU81uOXV6y9macj3C9pycH5xvjo93rX08J/i7Ye7Vj7MTJsPO7XLvzt3PNfq&#10;bv3qr/+ZPqv9ka9HtqtnvCu/udh0PP+nptpsi+Xv/r4R5mW5wXqibH51Fsd9ZfGzq/Oq5il3zoin&#10;h/jJ4u0cNBd7qg+ncfq3muXSz/Jp3HirFx+H3Tx/dWFZv+yA0Tit/JONvz3yPZu0ql3/SataWn55&#10;fuqftU+63jtZ/zGKX8z3v44tprVnYx57wDnneIqXz8+u7taenGLY8j7yX/Wodve7566ffLkw92Nt&#10;ObF5qmttXZgzTcvXHrVharLF6vOrL14OHy7+RvrHC83i9eVvdYtVY75qNrcacHZz5pZjcdaW66ov&#10;v/zWrL+1+dXtPjdWd7PuSzl5elmYucIsObGeJy6/dmcN33j91cov9xGWXs+YpUadmHWfxNXl35Zn&#10;Ii11YXx1+ovT0v+mK7+c7aEmvfOK16VXtv5i2lm17jvd027tmSve/Pon98yJWXz7Du9yzidPjPdU&#10;T08+uxif3pnvfjoj/nLppkMrPl/+ViP3rqV57nnr9TGPOAvDp1eMJ/eRrVbNTeeGfaR5y3v/nHp6&#10;32rC7JddjNbmbjrxurqf+z8iaKaehb5n6F8PtOKF79KLVjnPRzryzdLVwhV/A//xcs6rVl6d+B17&#10;03in7kdxzv63PX+113leq1Nf+Z1h/fg4+eXcu+xecvHgsN0TvTitjbf3+vHEqxX+tOKfXL2qoace&#10;F549NTanLlvt1vPLqVksvHXD8H9j/J5jnupO3hl/RV/PH2lve0z/Nu/ZN07PCY1i/n7OwOgu79TE&#10;3f6exbjl9zIDbZz60wqjsbrlxaz64s2Hf8869U+tzcvt/LCbvfHoyRU7A1ha4WL27BHeFXfvq699&#10;dLYOH/bUZ3lxblo01la364zL0VveZ/2b7mpsD1y2s9r3h7ryrq2XPy29J7w+6Tz12rq04tLc/nIn&#10;vxiPXQ7/zBXrg7P2lod5zjyzW7f+9uS/6mmPuKu1/i0fdtO+YWnplb96T/x4f/b63tnsk7UfZ8d+&#10;hMv/J9k9m90fnN2ZYVm+WljPer6zga/OV309v1r/n1732f3t2bc38Z+1z3f7n7zP7vtpf+mc2suV&#10;87Og2Ofzcp98Nbd8Oj7j8XZv+eXLLZ4WPl355cKy4fXL4qxNJx6OGvq/7N/vBDw/X915z9ev9XNO&#10;4Kf/8eRnxn7nRn/vw3TOQ0/vr35gqT/1xeX1gv1I+5H+O/nvneed/e05mWmxj2Y4e2yt3A17pVvd&#10;1rzi/hE5+zh7fXbG1bFH9pW2uvrx8XeGM4fzo+3TzJ/tYz+7h480/og9nj1u85l9573xNr/+2UPu&#10;dra3Xvin/Yj71PfUeYpv8z1x/9PwHzm7e+08i7v6RrsrPNvC2f6w2xnJsXH0Wz5sdTd/81fzzNNZ&#10;jh7s5s76jW+8NODs1tx8NcsPg2dbi9GREz/Z1X7i6PeUh6/WU/9XWtU/1dVDTh9x1g+V+Yvzzfgj&#10;bXO40jXXYvqZAwe+8fr0Tkzdzepx5mg85U/+GasP/6rGqfmVuN47C42diX/j4W+Ozy5nsfVxsvrx&#10;T9458xlv3WqFn1rFT5yTW/25zlp5tSz8Hbua61dbTJNfvFc8XzP8oUNWXbni/vihf3kyu/l936uh&#10;n/Zi5oOVt25YucWf6nHk2a0Pw9PzK5YO2/7T7Zz4dMOdT37ntrPFK98qj8+Pix/G/1bwj5czH37O&#10;YK5yW796cFYuu3VpiXHq1x/LtMI8L+I0cb+RHl70dh7RYOypU9zVOnNqviXfeFFf3Xk1U9jJ+Uh2&#10;ZzBnNe5RmDPd/Kl7y5mnnLy5Nz61bjH+5mjpUy5e8T5TW/PKp2O/y6W5GP82mxxbvbX8fJe8OTbO&#10;3zo5dvVhbHWbf6VTDS6eeTamLVe8fXDx5G9ni1PNWWcW9bg3u7U713JXL9+l1gyeH++D1YuzOvRp&#10;iJ/sWSu+1Z99nzTh5n+lpV81p69u8eXJ63fanXfr8tWyas8YvjWru5+/J2drTz+N7mvWfY1zw7Zf&#10;fgvWvF3wM/5Gnhfzqle3M0R3DvIj8btei//V/HfO4Nyz83K+Z/6M43X2vifgZ11qiuPvVa45y1nl&#10;d4mz9pSFL5ePJ75ZenTYuHK3OtitB42s9wIeW33+cjdH/zP2Vr89Vgv33KN5yuPc6hb7Gf72zjdX&#10;veTCFi9XLH+Lw1rLW43F8Vi63VO+WnHc8jib58dpnfFv6G+v6a3myd1cFcU468Non3XwLO5yblhc&#10;nPI44U9rOfnq458xjbMmfOvEy9v86nY/LHzcLIzFPe2Zp7G8k7M5vrp3uGpuls4tt9rxfL7md5Vf&#10;zvr08MRr8eO0OmNYsT75T0ttebVZfVn14q2TW0sLf3Mf+fpvj1PnSX9rbn3UyeHDWfnTlldTjs8+&#10;1cufev8tcfPb23kG5x7wPsLT7D2RXb+6J41T84+Km++2zGkPJ2fr+GriwrbuSWs5v/xfJ/AjTmCf&#10;xSc9z2M2/tasf6t/er7jbu2pu1o0lm+WGy9Mnn3iwdPWR73c2pO3uV/+rxP4dQJ/3Am8/ceTvbH3&#10;zf0zR/xP+ID4nhmcUzad/6T1PTO9s5fz3IrPOjM4p85nOfBT63aOuGycfHpwWBa2ejds83+Gbw9/&#10;Ru+/ak9net5v+B+177P/V/s+6TzhZ593953ejRt2w/Gf5rjVnLP9rNhMP2qGJ70fpd85rBY/65zj&#10;7C/Hisu5xNkfsfQ1C014sfnkbvbkVN+iy95qT+yspQM/+a9ic1W7v3gtpucXLztjuY1f9fgoR4d9&#10;4p95M4Z/NE97iJdd/9TUe/XiuMqvjw/f+Ef7zeQe5bfYV73OedWEf3apofHZ+ic+3XfyJ3fjV3PJ&#10;Lf/s95SD0zjrzhiPLZ+/sZow+rCbXQ4/S5O95W56J3abg+bJPWM884jjwc6aW2z2cqshDqOXj8PP&#10;eo9kb5c/kPSHk2zctF209c5am9uZ5bPmXIy/9evLs0/a8tlX9Xif1ekzcs+Dn54/lKxvuuX6gwI9&#10;fL6aC0+cxvobp1FOTbnWTRNWvjr9i896/dg4LbF/UUyc5dPN7rlsnv+b6r/f+2px+NmuVrrlu+TD&#10;5fNbZ/wb+u+vyzv16tU6OcWL4exc3wr/8WJOMS5b/ketm9YN0+/cQ3j8rt1jz63LmdBYW41+T5bO&#10;9tZrtdWv/isfn91ZfI5Vv31XD87SWU5+OM7mwp9q8F7laZ464XJ0sjD21IbHPXPFm8+HsXqoZcNb&#10;G5819OLli7sP3eOeAZhaNrxFXxyWX+2rdatbPr3lweLx2a29+fFonfnwm87Jx3mlRfushZ/2xrvp&#10;n9jOcmre4u2TX333OL+r+wX3tUOP9Lznlwsr71kx59Yupsfmq7fKW7jirOfqqR73ozzeV+3OmcaP&#10;6LeaP0rv1NGDlc92LS7XfZZ3Xv7gsthzhJOGWhbG0tl+YcUnB1d+Y/qL3Xjy+p2cm85y8fE87+Fh&#10;yxWzcU5+2KulT5xTe+uWB4dtf7ns6i3+Vf+pz6te3sdxdt53Z1Cz/MXsMXte8W7fa6ihqU6c1QM3&#10;C5Mvlt/a9T/i3Oq3j/xiq7l4ffHNsFzYcs56nLXLXx/HPS6X34Xna4c54GKfKdWEdamJ69IruxqL&#10;v+Onv4tWmJk2/6P97UcbljUfi3NaNR/xnCVedc46X/7U33hr+Vk6y80324nfYly6n62/aS6Wftpd&#10;em2ev7zFbn6YeWmKN6f2tLgfzXTW/d1inw23fTvDnsGWGPeM4T/avrqHtxk8L+zO89F+6b3quXq/&#10;/K+fgLP+usLPqbw9N3U65z3j753m1DNHON8cYSf+1N/PFzc+jN5NQy770WpOvJ1ZnVzx5sPFNBaL&#10;r1Y+7Nf6dQK/TuDPO4G3/niyN6w395836s/r/DM+kM7zOuOft5vfK3+l72fOw4c6+/vu//rQD99Z&#10;1t+aJ3w5N/+p/437V8DeOafOBM/5sOcZ4C1+w8qv7vJ/lm/m5uG/2+vdmhvvZ+3zPFexvbFw9txz&#10;eBf+LX/LPempp1usnsVZW27nuOnjqFs+7Mme3Jv+U+3iW/dqP1vzjk/rnPOd2o8457np1Q/C/WDv&#10;Sqf+u8dzHjlWbz3Wyn1kzx43Pt0zZy9nHn7yxTv/WYtzWrytxblh5czhF4D2ik+TDrt52I+yZtLD&#10;TDuLHG69N/89s6TT1Zmc+qt7m2Hz3+vTX50TO+O4N2w1+PF2f/CPbDVnjzO+aZz9Xul8Za5bzx+F&#10;Pe1v98A3O7szhC2+8eLbb/HV4i837CP+cvaeqFvs1NZz7StOml0fcVbv5t9+KfqkCc/2tYPtPwK6&#10;/EuT/vilGevRFeZrTrZFY2fb87rhT/t+wldjffsJW385n/H1v80f1tUv5Np759Fy/vXvUluu2DkX&#10;+2WeWXHVre7mqr2t1ck3041Lb3PnPJvLN9eJ69O8ziN9/HOW4pYZxHTD1S8PXh/49qBH5zN2+1W3&#10;usV663Hyl5NvT6x88WLhrZveb5n3Xs31Hvv3LLXuXdmwrs7aef++6t+j+O2NHkb14XT63KC/Z7G+&#10;2s9aM1Snb7q02fKnv3H5r66dYf2b3quer3Jpbb4+Vvirvlun5rQ3zg2rDq6nWeDLOfsUL59/4y33&#10;KV/PJ43wnYneid20T92zx5lPY7F8cba1GrBviTdfTj0a8FPmhpvB2dCA0zjjcJgaXF8Dy3d534vN&#10;oQ5eXVz1a+PEP2v0pFG8vOJyLbXfgnmhPdAPceun9w8R/JNFbntx1uW6X638vXZsvKy13D0zej0T&#10;y9m6fFru72rgvrLqX3FoP3HkVysMzhfTWT5/LT6rjg2Pz8JpiE97q4mzddvz1D/1fmS8M6wunN35&#10;lpdvXhw1WdjWyC/GP/nFsK2DZ8Ofeq2uenZzdGDv2tXis2mYnb+5Vz3UmetWF4aX1hnr+aqPupOr&#10;b3ifCV19Lwk/59k5aMGq9fNOudvCLbc+btjZU+4Jl7/pyX3V6rna66eLk3/mbthyPqqt/uRUT2Nz&#10;t15hrRsvjfCuV5q/Kfz+9am/XvT0ZdXhUZUXxzMXLBvue5jFn3y625fO1ugHO/nwW+3m/lv881zO&#10;2D4X539mj30edJZ7Vd9nhXWedX1ODPdH21d9yp17Xv7Ouf7TjPTivsN/0vmF/zqBz56AZ++s8zzL&#10;i/E27pk9176Pz1yx53x14Df+O9htjursYTX0lTNPnPyNcbb+l//rBH6dwJ9zAh/+8aQ391fHe/VB&#10;8hXN1fve2eq/evtBZbYbJsea46Ylh/uz7Ff7VLdzv6vjXPBpFK+m/NO+T50n3hOu75nXl778GcP/&#10;KGte8519n/CTRyf8Vc3P2O+rfuec3xvvPj/a663XWY/zdC67t/XVfdamsTMUn7q3WXDYp76rfXJe&#10;5U6uPp+poVHtq3qa2Vc8ejer7pZ7hVWn/yvej8j9rD57buYM8x8a8v2QsDPsmTkHNj5/eenD9XrX&#10;qjv1qrcHHJond+fHOe1ytn7xajZXbIb8c924cTonZ1t88sJeLfxzNjXln3LLyTc/za19hVVbHmf7&#10;0Tixaqxy8tmeOxi7z2J14frR+Yp90jj1zbH8sL1327+cpYZdfHnwE1MHF8dfX/27lh6+OM18Vv7J&#10;vjvDqfeqbnPqdr6nWU5czYkXl9vLvVTDbu3OFS6+cdUt5+TJsasZ5rlfnO5HlmY9+bcauXO25cot&#10;t/MSLzfMFaer/yDVH036w8nyae4VhquuPC09YOJ3bDUtffP1hmeteK3l0MDJNudn1+rQ189e2bQ7&#10;uxbO9qweN5x2z02XnHp/zKav50vdt0b/fCmnF356+x8X42zt+nqupj3AxKsvF2YPzV3fsN1n3LDV&#10;ufmryc/iZp0FbHmvfPzmsPK7/t//+3/fILH8q//Iujr4ehTTCsvPyt9qaXzFrp4er3Rw2K33LGXL&#10;731cntr6hHfB1t855BdTuxj/xpfLVntb1dlH+fyN1Zz1T7N8NAe9V/bUEJ8zwJ+0znz1i+W70rjl&#10;zveQGXBpip9mgZ+8zlqPOMU0w3tfbVx9uDnwxax+p5V3j7d3OfPhVQ/LX07xq1UdnVPjrJPHZ/Hk&#10;xZ+xatNsv8X5emz+I91q+pqf7bOQDq2z/sT3a0331vnH657sbOvrg+9raLivJfVWs3Oczwhe3K4W&#10;/cUW5+MX74Kn82rFw1Hzin/m1J7498RpvjsL3rtzxO+K371zqV/r3tpLua3Ldy+XYyZ9brkwvdZX&#10;C1tO2C7c5SwGh1WbD89uDr6YfnI0Fpe71eGxznTnkDux1dODlRPTWPsqt7wf5ZspvXrrz8Kzcbs2&#10;t/VnbnnVn2v5+a54r3LdD197aNZra4pv/XGy+vBp/ShrJnpnH7PIs/CnPeCd+xOfffDX4maXf/o+&#10;K9jO3nxZfto0997se+fkF5+LxonfuCen+OSt3pm71X+EpXHTqY9e5fNvvJ0R76nnWb+acttXvvM/&#10;z12POFYadGDsEy7/ym6P5ZlvsfXLP9WevGIzfqTr2X1He/tsD7ie4rVyX+mzOn+Wb/6z/+5nz/rk&#10;L48GDhvu+9cwnxVseZ/v5bvosqsV/2et3ev2aH7P1OL55t39wJdLe/di38v7jL9an6n7o7nu4/b9&#10;mbPTvvXdGf4s/4+e63w2e+6a4ZxD3Pk5w84I/nRet3wYDXpiOnG2tvzGeKwcC2fD25s+yzu1xd7X&#10;/TycH+586P6yv07g73AC3i/eP/8Je/7wjyd/1pAdxmcPwgE207u1H/X5KP/R/neO/J3xe7U/6v3Z&#10;/M76mdpXdeeeceFi/ToTZ+R84uDLwdSx8mL6i8PYuOW7TozOk13+E+dn4vrv/s5+577k4e/U4uhH&#10;Y205vPBX3K07/a1bvZO3cTXq3q3Z+nz1+Wl0hd30lhv/exatW5/bDPg7G2znWL0zL3fiH8XpP9Vu&#10;b356p6ZcllY2HrucV/7y9aH5qm5z+i72jv9O3Wdm+gz3o/mcQZZfjR5nPc5p8cKfanF+pDWHnuIf&#10;2eMjrbOnWbYuTpecGjHucmDv2tWif9Yup9wtfqqlpSYeLp+Ny8dX7wc3tfBs3HB2c698PW6a6nCK&#10;zSb3vVbf29zb96nPyTnjp7pXuHN8xXm3z7u8p15bv2e1eLXFPR/8b84/8Ru29etv3atzKNflFwzq&#10;tpd5YRvjw84Zirvk8U971p356mmVW71m31+onLVnfPZK69w/jp6sX75sHHbieqbtfsKq3Rp7YfHe&#10;tdWleVtyr/LqlvPVWWid9f1yOsx9yu8MxM6k+n7J1SpPx2xsuVb5rvAu8bfkP16WX84ct1o19ae5&#10;M5S/3Uta6jfWH2a/uPLmZuH1N4+a0+LCzS5eSz/besVVlz4+TC2cDccPM/9iq0HnPOfwzopu+TS6&#10;3lnVPXEXx1vspr/5/I3NyDZrq3jvd7g/Mq1eb3VnX32yNGH+QOuVTrmntbn6mwXOVp+/Mc2dm8+e&#10;/MXlYNkwMX1W7qyTv9nOix6rPsuXc760cNhwPoubTSe8xX4L/vGyuVt+efw07MHnoVnZuHzcrU+j&#10;PI7cK3tyxeeexB/pL09fmsX88/xP7k0n7IZvrTzsya5WnDM+97m6+eXdA3HY+fUibXumGb/3c/Wr&#10;K8+aK2uV8zl5nqFcX/Pi9MedrfC134KHl7jNVP2pv7M+lP/Xw86qvfI/2tSN6xyrdW5hnauv7+4j&#10;G5ePW2ztPHqyOGI9WfnsK6we22fr+CeHHnzr5dSuLbfc9ePRy6ezNbDN09hceUte/BHvzG+93GJ0&#10;f7Sth36vtON5Zk6+ORfny6V963XyxPHz1ef7XLzlwjZfvGt1wtOzn+WFd53rrD/zZ7wa+be909za&#10;rYMvpoaNs3m91GaXy9+ak3PWLnf1O2+5xbd+/Thde+7FfV1pyWXP1dxdr+7x1tgnbDXPXJwbpvYz&#10;ls72q764Sz574yy+fDOoYcNXc3lx9qxXWx2dcl2dr7W55euHJ5dVs7n1mycOHq1iPrt1YV146uOs&#10;v7X88upoyqkvXuzGWy7/tPZ3q9855f/b7as9yd3O1b7jdOE4v55Dft/X4MFo08nesM3/aL+Zz54+&#10;E+XYs7e6LN8ZxH3CT52/Q/x0hn+Hvf/Re/zoufOMuieeXXPKi59sdbinhho43omLy58cuWw5WovL&#10;ZTdPC3bW+xopT7NYLeyX/XUCv07gjzmBf/vjyX2DemMu9pmxbm/um5Y+tOPcePLLf8WL/25+eTdf&#10;z82ZJysPe+LJn/az/K2vVv05R3E5H8DV4faNoQVTL5bPLhaP9ubUb92JpbO18my1fFx6txluOdja&#10;aumtDg5M7/B8ON732Cctfba3/vpt7cnDWRu/6+Suzubh7Fl3i3G370d+Olt3xrf6szcOfPXkwuTD&#10;1sc5sY1vmuo+Y9NMq8v7MAxOSz8z+MFNnlWHD8+qlWPL5csX39by9YmXr3Y5p6YcbrVhy9tceeus&#10;3Zo4W3dyaTxZ/FPnif8ub2d6pfWu3k3D7PXyTHiOxOXO89q6dMV6bM3W4pXXR31Yl6UubGeRXy6f&#10;Pk52sXjFq4178k7NraHTHk6eWdMtd3LUyqdbTStu/tbwzz7qvxX+84W2WYPti12d9eMWw4pbZ/wb&#10;+q/X8vtLodXYs8iXg4uzm/+X+r/3P/eBm4ZcWPHTiqd3/l5bQ4MuG8ceFttamjS6j1bYWYeHk4Xh&#10;iuXg7K027JZfbvm021NrZ12e/vjlnrQ9t3Gqc4Wrobec8mdt+TCr+ma98WjG8UcW/UeN//3f//2/&#10;8zRLnHz3Mv0w+vrBV5tfLr8ai8+G53fFdcmzJ4/eafXWd7Xj2s/qnhrF6s9cdWeP4s7RfYjDz5aD&#10;4fXHCeWyXZ4vvbNx1ZqXPed6Fb+qKWeveOKb5i1nr7uHW+0NS69Vb5d7lG5519bjqKWzHHo4WZ/H&#10;sOLO2Ozbc+u9X8xSrrV8muqy8dnytznDW2fOuf6W/S1Pb7FmD7/l4pmH/s4sF+/UoBenZR9iet+S&#10;/3yBZeujprjLfcOrLMz50yp/9qEVh8+GqUnLHsNb5boWp8/+xvyXjpjFS6cllmc9Y+Vxy62v1nmI&#10;8fY8tq58e8DLVrvXt+Q/X+Lu861PNt0u/tatv/3Pep9PdKrDxxU3y+5Lj62FrU7+qbW89dPa81EX&#10;xxz4cu6BfJZOdvP2oEdadNSFdS5bG0Yzv5qtC2vBTr/a29KTVVd/z+HObC/1UUObtTfx9r1h8js7&#10;LLs1ONs/jjhff9ywNMSrJ5e1do8wloaYhbPh+sDMII7Dxw1rwX+L/vWK9zRj+K7Own2Er3Z6q1Xs&#10;/MJ7Dlr58Dhd/RFmed9/+BpXXL5VL/xvwGA7K078Lr1wdmY6TxbXDCdv8fVP3p8V70y3vWyeH4/v&#10;7BYrJ78Wnu3+dd6wfBowds9Gv3KtajwL5fYebn281ubjL2c145on31pOebqbx8matzzuTVc9TrV4&#10;fLnsmdt6/LD8XTTCN7d+/Cce/NSsXo6WeLkf+WcN3cXp0zrj25nj0qHLyovj0WVx1m5PCTPSAABA&#10;AElEQVSOdnm+zzQ8eHG+mC9OA+espQ9nt1b92vyWXr9F/3pGzvpi2urUsJt/hZWLu73FWT5eVv/b&#10;+5ROdeW7Fqu+RZv/DfzHS1yLfrE5Nh8mx5bfOnzcbwX/eBGXXw48HlzNk90anFe18Td/i+lkN5/f&#10;9e56xTWDz17a4T73cVan81Xz0Rxbl5/eR/ppen/mq8uvdjXNd+JxLf2qa/aWPdCio9eJ02Lxz1hd&#10;+MmhrWbj5a4G7l/ZfrTfW77z6tqcexsmv+eKL/8zz1SvephlZ803B2vWnv0Tu80a3/v0lk+jRRcH&#10;Lv47WWfhfG9ngXM7F7lb3Y3/szBzvKv/2Xmdz02/3md/sbqN0/hsf30/qqvPRxxabHyf/9XvtRx+&#10;1n5gacDUh5nF18esftUWn+/Z1aL/y/69T6Dnc5+n8zR65jxrZ+5X/PoE/u2PJx2kN7I39muZe5bW&#10;Pfsv9N0ebvS7/H91ePaa8V29d3nP3Z4zn5njpvLRWZc/e5z7+Uhj+1aLf/rxTu2tlVd/5jZ+4sBf&#10;9Ylzy5/YU6zHzvOz/HOGj/q8yz/3cMb1ObVunI/m+Wy+Hmffz2rEf6XxmX2k8xn+Z2e97bee29c3&#10;SvDNbb/wd5c93bRuM526Wy+nvxz8yS7v1hPGro5ei+Wv5pn7K8X2eTuH87w2xj8tPd94q2FP/kdn&#10;Se8j3ub1ClOvLx6chZ9WHVuen61+NTbOj4N/aovl2e2BA9teYWeM95Q78af6G17t0zI7i5fO7brl&#10;YR/ZeqR59vqo7szbYzq0zHpyi/XcuhvvxPBPvPhVzkxbF7Y1N85HuqvHP3XOOJ7etxyd0776mrP7&#10;oL/1t3zY9n/yn/ROTf1WB3bak3NqnfmzXqzu3Asc7yNbv7PmjNM4+5y6O7f6xeKLWVjxefUDdZc/&#10;Vvif//mfby39oO1rwzfw0E7LvHw81ozFcd5ZeGv1edLZ/svNF2dvS5/NLbYay4HD1HRmzk/vnQ8/&#10;aya1bLn101tdtXTZcyZ18VvFLe/1fDOaJewzy5ys2np1mQ3+ZPXHF8c/tU8Ne1j8VnNqV6d2+9Fp&#10;fhxnhh8nvVsf9eWcOey0Z/3qL/fkbY7/iiN36i+eTvlWuGtrwnC+Ef/5QqdQPsv3LKiJv2fjj7FW&#10;Z7npnL1v3HjuVXkcc9BcS/vUX86pI8a56cfBK48Dq1ZvNkydfYTtsygPU5PdPs6XrW77bF1+68w/&#10;Yd/IlxezSRVbabd2jpMvn8XP7yxus5XbHsW3pU8aq4tLgw3nn/xws+DAcOHpwNiwlprfoufXsy7m&#10;DXtSiLvznDxzsKsdBj/rNj57VNNaLXzc1Q7D9VmATyfcs7w2nX2v0L/Vm4u9cbdO7xN7J9bjezTe&#10;6fMzOe1h783uBe69aQ73ovsVp5jvvolp1EcvOmwcZ5lvnTgOG++mr89q0Xyyy6V/2qfa8M6gvVej&#10;Dn+1Yezm8s9avPDyyy+Hf+Jn7uSdfPr6bf1iX/X1r77exXt5puTX5m998VfWqbFxM3l24TC4M2Pj&#10;4T7NUx4fR8yGr4/3GXub4x3NJ85N7zPznNzV6zzre2LFi6UhzqpZP064e1Run6Xy5zo1N7/noV95&#10;Pc+83Gp85Ou/vO21+M2/1Z/YGe/cN80nTN1tvno4d7x01he759snHt20zjq1W/Pk32q3Xl4/Ns72&#10;xrud36vc01zv4q+05d7V+qvzzntjv86p/MnpMwG2zyJuVj29P9Ju7/WfZjCvvVRjL1sf1lrLp12s&#10;frlnXvx3tXuuewZ7dov/nfyeoX2uOhPnkvU12bMWZuGJ/yi7877qicfi2ov4I2ufLP7GvZ+dlfz2&#10;jftr/TqB2wl4Tp6ekY/yN81f2P/3//3bH0/uoTjUxT7r02Cf6m/5/fBQt7z15b9i96GiCXuK9cEr&#10;xpX7T7I+eJ3pOevuY+fGX4xP46kW7ys27afe5eS/oq3G/OLTfpQ/+T8r/soce0+qpxHuXGFfnftV&#10;vdzOcfaRw5WHi3+21T/rbL6nJ73VgH1mb1tzm+vEznj7P+UW337VlmuFu8Ry3wgvXlb/nZp3OC/a&#10;/eVSe35tbu/R+ifvdhB7ttU+1dC9aXwWo7W9bxpmufFoVHfLw+1p9cNOXJx9Wuc8uE/96eCJ6Yif&#10;7Ee6t7pzH08aZmJXq+8Luqrt4i9Xn5OjH7u6+U/4yftsbI7q+qFyZy1XfF7bA/+r86mnKV5rDpyd&#10;GcaqKz5nKnfDtnbzNz7d7aN+azvLj5ZfyuFVn+5NOw6cVXeznr2tu/HCzP2O7kcatE7e92jTumk4&#10;M5zs0wzL+civ117x9Yd3/7r84aQ4bjN0D/xfcW6OTvlWuds+viX/+XLmb3tM98Rv2MnZPjfffk8t&#10;OuzWqlksHm759r128/1hwGqUw4ez6mjrqSbbWVffur03YGla+Fn1q3n2U/dkn/hp17c8Tv9KWM+V&#10;PYfHO1e4mdWK425+a/XDWbv165vBHMV7rT5cfbEV1oWzubSdB768+xEetjq4rLz4XavXyd9e+a2n&#10;HvB4zVy82GqHW85VXdYz4DMmfry1+V3mynYtnt9icfRmzSuvv+cQTrs6mPlpPdn4t7U4Xx89qpM7&#10;7WqaRR1uHJr25EzK4T3VOXs6eGnkr1b6n1lbv7ppFO+SV8MuJ1+dudSVg7G45Z7WyVVz4tXD8vHg&#10;O0dYq7NdvHoa4Z7N39i/f13e7zO/RR/lY33EKb/7qGZj+b52ef5gcXfptdj66S7Hc+eZXW688N6r&#10;1bnirI6vqfA0nWm86vXRO0tve+e38LbPt8S84Az0oZvef/J6Z0/2sGe4dfldzjzb8keRxXLxOvO+&#10;n8Q7teq3NWntDMUtdexv6L+4T5wbH8bSutk4t3lu3BvW89lKx4VHVz4bZi72xjs1cOHs6sFu9uRt&#10;zxv/Xay5XmnpG89zkPZTzRP+NM9HfM/l8sJ8VqTbbD5HPtpP+eWrf5rvKZ/GLvMtHrYxftiNL7/2&#10;Vr/5H+WbJ72dG852zuYPg4fB0zA33P3B1+e0+OEt/TwHeqRTrs81S89wC1asNn/nKL6t5W+eZhrv&#10;6Gzt6dOCb7y+/Getr9/q0jRzZ5ofdvaC7VnSyNJQJ5ZTr6Z4OYurgeGp0WNjHDU4nhdf78qry6+u&#10;GJ+OOM73rtWi/72af7V659JZuSe3PeLh4Mfl49zqfzR262WO7YWXPS+85cBWS75cz3Vx+dvS45Zb&#10;bDUX/6v6T/t9Osf/9nOw34/2t7zzmSvnWp2wvp6EwdnV6wzh33ueN50bdutjpqdcOnFe6Z0auHB2&#10;v5bWz9ehcDW3OX5hv06gE+g56upZuT0vnrNb7j/pBM1n3j9ztn/748k/ajh93FiH4AafuDz7ow/v&#10;I72P8ub6o+2ruTrjV/l3Z32l4z6yadZT/Ko/Hs4tPmfE1ccPvYurWWx9+f8U+zTbE/7O3GrX7n2E&#10;v6P1Fc72+kr9H1VznsMZf88caXkf0BHrIy4Pu3GXJ7/2o/ypXe0NW83yq3vjw5Z3aryK361bjb+T&#10;73x3z4t1fnvFO/NqT3xjHFob5+Nm956tr+bkwFlaxSf3jNXcLC49s2Rhp6UDL46v9paHZbdu8c2t&#10;1o2/850aPzp+6q+PWbP8cnw/nBXni8/6Yr3U4vwMW4/bZYas60f3r68+X9U+65/ODM5uvxu2+fw4&#10;Z6/lbO7kltseuOzqvPJpqCuGreWv1okVn9jyP+unZa6thd16lZNnT94NPznb7zM+HT2qzd9rsX7R&#10;4orTL6j6Qze/MNU73S46cDFLOx3ff+OyZhSrOfEzXn6+eU78jJvttj7SV3fjnb3PuH7q5MT7S0Dn&#10;LGfOcBpy5ikHw8+Wh+dvHA7D3do0937hx6G5fHia1slrn2Yo549ddv6zBp/mabef3A2je+bC5aoX&#10;t3e95dfy9SyO74Lf7DmD+NRUe9OMqyfeGcM/svq/yzPP1uU/zb+6W7N4vj2dFk+tXhvne17z5dSu&#10;fjzvJ/md/VZ748FYdWnx5T6y+rMf1W9evzC+fmEn3t63HifrDNVnl7s4X97s8NPK45fPD3dtjdxi&#10;r3y6rz5PXtU3Aw0W/5xl82euGntVvxi+PdPaeGehhbeatGDv1uGzpw48u31P3j4vcvaxGuubka44&#10;Tn6Lbhy6YWpgasv19WUXDhsnvhq9yuPAsj1Has7Pi+3zjk8f1wziv4q1z/bnam/rF3eurnJW9S2Y&#10;+NTFX93l0oAVr0+fDv7Ju9UstvVPOO1XeZxT7zbncvhp71nAs+Ef9V7+R/5tph/d42mG3Qc/29Xz&#10;ZMmJf4SlydqzOHv6izVD8VfOj24at/rw712n7s6+/etzcr+3t/qzT/gNC28GubXr491s2K5zT+nc&#10;MN9f6JNGz97yN6fHqRV+4+Gz6lj42nKrtf7yvuK/6vuO3jlLsauz9HV793D2jA9bvfXlX+mYF1fM&#10;mms1Nsd/VY9j5rg3PbzsR3mc7O65+FznbB/xz/q/a3ye23kO5zkW977vGc53VZf/kd6p/5k4/duC&#10;n/0Xz3+Kb5qLqQvjt8/bXsvf8NX75f86ASfgeSo+fc9Sz9Pm1L56zvBfceh8ZN/V0LPPBzPDtkfY&#10;ZzRxadJKh36fR/s/5Iiz+WI6+b/WrxPYE3j1TP56jvak3vf/7Y8nHWT2Z63zTX7Gr/ruXPmfqb3p&#10;rt7m4enzN3/673DOmj8jfmfOdzg7+6t7cMvB3umDq59YLSv/y/7+BPxS4Dy3M94qZ4qzufXL4y7O&#10;/6ge75VN/5WO3Ks5Xun/7Jz5nvqU39n56sRP9T8S13M1628GeTG7/Jsfb/e5dYur3TzsP8H+GXOd&#10;Pf0y2R9nlO8M/aIP37myzq/4tuiUV5Pt8+Nc2+PMqaUnf8bwm/0s1zyrBWue71nOdXXs8Un3M/M/&#10;abyD70wn/5zBecSrrssPgXTUsDjVxMWnkW2pz26f37K/f/0o/3v2c1Svfpj83//932/P6P7Rzs7v&#10;+f1KXzX2t9PAcOTgxevL/0ibvr2yp/45n/ziO+f6cZ90bzo0aWxMR65nqVW8F1088Wnl9Tjz78ZP&#10;9fQ/o7M167+rceOl8zTj8uPs1XOvLtvXiy7/OqA4jfLmxc12ef/Ez4/XvSun9ptzvJSnuSl1cmKc&#10;4hPbHF+9+GbTOXmnNk5WDpYmjE5WHhaPX05ebfnWxnT2fZDfGTtz5x03v7y6tPY+/NbhX3NsP1y6&#10;em5NHHuAnxrbG4dWz0efwWYuH2bGmzb9cvLOSKyP2Jx47KlV32p2nriu8rfZqonDpqu3HtnPLFo7&#10;a/Wre9OTV7+cEzu1cWkUnxwa4XuFy511q1eu86W7Gj4v5OJ13ns/9NELN10LxsJZOLvzweIuLj6x&#10;5dNnn3LtqSWf5au92Thn/xtv9fHZPfuwLs90uS7LTGr1Lz51zhpxVv1ii6/uE2c18l3x1astF2Zf&#10;+XjZ1fqWOF7wF9aP9ub4zr2zedVDHr9+i/U+CNPrNo+eN3vyX8V63HTC7OPU+Ij/lA+/adWnyz07&#10;ny9nFd4yl7pv4D9e0u5fLWzFdYXT9h+UzjlW85vAP166F3CaZsE5dc48Xna14DdM7iv2nGc1yv3o&#10;fvRWO6xz6JIXN0/YyXFfun9pOfv9VyjDnK9+WZpr+fLfSPNiroHecp/0FMuf+meMf9p4adCxX7zP&#10;6KihV+1Tvb5q1m5NWss9c1v3M3z9WD3Ezg2elcv6DNn8R776m/bWOucwvhr25Iv1ED/Z1dka+GLr&#10;P+ktfuOH3bSrg6/G+je9zX/FNw9LY2Of+9k+M3Y1s2cg34zqxeXsD58OTjEf1+eYGnm1LL44G/eG&#10;L+ej/HLXV/c0Dy6e+DNWbT30gdGxx9vnmpq41a2O+lMPrnbzrzB1p63+lYa5Tx6d8t37esfZGTbG&#10;L+8Kw2d3FjWv7PJp3Pjllnvj/B0xZ9L5OD/Y03mU7+q+80/uRxon/0fEu4fV6xk17+Lr2zuNnT/s&#10;jLd2fe+Xxf6b/d33V/bhXD9b+9W6z/b5UfyP5v3oHD1jbHOpYc26vdaX/6PtzmyeZu4qlpdrPjmz&#10;Fvs6Ii93i2E02a3RN8z7sj6tG/9b4tfLrxP4C5yA59vz/mds6frHkz97EBveN7+eMJxwB4XDPuHy&#10;P8qa6dRrxh81w+737PNO/DRjtWb8So93apzDO9zbXl7NfuO/i/0s3Xf7v8tzf+I7Q3Zz9OTEp32V&#10;3zNZ/9R4FT/V6Xub+dR7xd3cO1qntjidj+rPveBvrXnovmtpveKf2lsjt9grrVc5GjRxi+Vg7MmN&#10;94qv7maf6s4et9pf2L8+wzuLzswPzM6me+PCcb+Ww1/7dA+ecLXlzx6val7laH7G1nvXTf+c8Zz3&#10;1HjSO8873k3rnEF862O27clXpw/8Fj9hp0Zx+2iWfimcPefamfxAhrfWPLDirZX/Wdbczdheus5f&#10;rNc73p4D7DNzfXZft57b75xnc6/8j3Sfal/1c45x8GDpwZ60T3xrN0dn+3gWq3mqW42f4Ztr+69f&#10;Txw27OSE7ZLf/S623I/86vRmt0aPJ9v7Yq/+gDLu/nLYbHT13PcVztbh36xZ1d04YfLx+bjiMweP&#10;p09++ObCXi1cdrlnT7me23LbV25tmntW20OufCstn7c0Vv+WU+t9FD9d85Uv1re8qx6L89ntvdzT&#10;x8tW2/NiNYcZYU+2Wlo4T7PIs+rws3zndourc3Zp4eTbDz+7C5fd3PpmWyxf3ea3Z/mu2/mpZU/t&#10;z8Y7w1n7bo/mTCfrs0bsjIu3V9qw/C46zfFub5pbax/lwp/Wqx50z9rw6uTXj0uzPA67WmG4i+er&#10;3fzy5bOWvFx49TQW976AqaVVjdxi/NOe9fInrq/8kzXz5s20GL8+t6WG3hOv2hvniX/jnv2r9Xno&#10;GVR3cjd+h7P89as1c/amBSu/M578M94+N1/vbPf59n7Uu3r8uH1mFMPK15/N3/hb4h8vy4dlT62w&#10;+tDAyf43rJ37K/Oe9Z2P9ZSDO0s1G8cp7jnPdsYu+ue5h/dsnHrbj261t7W18uqLy3cthqe2ePM3&#10;/nLVn3Vw3DTpsuXk8b9i6Z218O2RH961uNonXP4jS/8j3lO+ep+LcewB/0nf3Cdf3VrcMPzbWSwW&#10;D1fdxmH44XzcjcNaN+y3zO9fzz6yH9U/1VUvR4PdnD4f2WrpfcT9KJ/W3n988+lVv7OnXDX8reOf&#10;+qvD9xmjxhxZHDbs5G2ufAsne8v/xvr4detppsf/WOFfs8T9nlnUsqu32G2mp3l3f1v3kR7uK17a&#10;7n/+OQOMBrvaYfHk1MQ59U5MDb137epu7/Yit/i7un8nnnPaPb97P6rt6nOh70tb9DwPq/tH+vaQ&#10;5defD2/exeLYw/LzW/jL+S3z2+sTvpy/o++M2/uvM7o/AZ4tz2as9bfqP/EM37nHT3NX+5Tbfd/8&#10;rbudl7n6nOprg+9jblq/sL/3CZzP0sb8LP/vfVrv7f5P+eNJo90+EOTcRB8Q8B9pn7T1fqfXk8Y7&#10;tXG+p16tebOwj/qf3DOu/l3so17v5ut3LvvJbh4ef/GzXnzbi9x/mt293Waz3yfe7hV3dWDV0/io&#10;ZuuffLpPebieYvYJlz/tR/x357H3Jz78o37mwy9Ww24OP7s47uKLqVssP40uOCw+TC27fWHsLbf6&#10;eF+19M32I7W/OtOruh81n/2+6vUqZw42br5r73u5V/3k2OUvFn5bH3F2Rtywc8Hi8E9bDY388jjF&#10;u+T88qOc2uz2kTu1itXw1cG3Zz7eid/4Z7+zRnyrlcuuzlN/vPL9h65+0Mrv2h+6iq18//IL/JwF&#10;Tr/8YrRu9jPcrV/9/L3i7YzLXY3lLH76T/Unb2Pa5/7guGmfmNzN4j7pyptZfNPCueXCqn1Vf6t7&#10;0qRDM7vPX3VqccX6wIvLbfzEgX9kz1742yO/C3ctHlv9cm96sI/sai4Xnl0fB9bnX79YcYmzON7/&#10;9kQj6//e2+doHD1v/K3dvF5hi59+vMVWL/9Vrrw+73CXv32feixH7Y0bBl+/mpZcfprdmxau+wEr&#10;Pve1dfg4dPQJ7ypWJ1ct/9sQ/3y5YZs3W19L9G0f/LNe/1NDfKuD4egpltcr68Lds5NbPi1Y8dbI&#10;Z+PYx555mHu4/K05cTo05e1JHr5Wjt3c6a/eLSdfLp8m3LlkXadOMZ4/oilOo88PWDw91noGWXpx&#10;Olfai+e3zHRan1dn/W9V/5pXfNp6W/qbGZ6FxdkaHLXyWVh8fnN6hjxb2Zsm7FYPY2mes9LGMy8L&#10;z7bMKX+zcV23fNi7Orj6i7MtOvLi37K/f91cfpc55Vja5U+snH7y5zlWs9jyfz/VvyJ9cGU2jlPc&#10;9fRMLz8NNfRgWdys92e+2dWuXZ314yyPNpyF16PVPnz9iNN7lo7nlg3HNWM5mtkuvdIX57fKWfhi&#10;djlhxXF/1nrSfsK/Ose5Lzr6bD6sKwzOqsvG6V50eYbk1brHm997Gj+uOc56zwr8xitn3jMvNj+r&#10;hi57znLGeK/s1vh/RmjPntfyrlc65ezrI95T3ixPOk/4k97iznax019Os7Rgnhs1ZhVn1eSrO/3i&#10;713uTTr16QprRnHWPK9mjbdLzWL8zW3d4rgs3m0GnOzOu/hX/ZueWV5p4tz2dGInt7hrefkb17sY&#10;1yxifLF81udLOd8zxg9fzfLFrXzW81EsLyemE34unBPfGEff1TvnwsV5itPH2V5Pfn30x6Et7v3i&#10;DPNbfe63cOk492/J40WfrTlnjSNPX5147bZYHvyGlWsf+ugpPmeiJS9ee8tt71tevdzaarce9+9u&#10;n87kxMXOtHPL93z6GhAe11Xc2rrfkB/7Wj89zGqGjb3f6u6ZlQ/jl+OH087fz7LiX+tzJ7Dn+lTp&#10;vHHFT/yfjT/1f5oP/u5cnsvquurXc9bXBTYtuuYp3ufxzL/b/0fw9G4eCybOmn2x01cXl8+e3GK5&#10;+HuWzWKe8D0rc2yPm/ZfDduz+qvt7Ufs5/Y87Jl5bn5Er7+Dxu/+eNJB/pEb355/5M3T96Oetwfu&#10;6XxWi/4T93vxn62/ezln3TNZ3uJnjRi/+flyrywuG/cjjfOMqj2xVz3/jNxn5ms/vqCa1fmw4WnS&#10;hcOyYfKnzonLs/J04exNW+4r1rxfqX1Vc87/o+fW23mJ2du+zplwn2ajsfmnfrTYk6f3auFm9crH&#10;zd+Fc+bPWM3OoFbur2J3j1/Z09af51jswsMR61m82PLyy7HLU//Kqn3iyOvJxuezfb7xb3pmy7ri&#10;+WGi2q1fP97WF8uz8sVdemTFuNW3zvg39M9/NVe288m6TLccvtzaM1fsTJb3kf9uTTxLL7X2wsqz&#10;6rI3bPOf8XcmvplOHfnwZnh3nXXitaee3PYIO3mbz998fDU3PbU4xXh0imG+Tyl+9Z7Gp39amvXI&#10;317LpSO/ufXL46i5WVi1+GyYPFsun41jwcUfWZp4G69/5st11l38rGvvgzmz/P5DSO+p5dWj+ler&#10;emv9sDPGe7JnLzEdduthuJs7fdwTv8VxO48W7TB++Ma0N3/6/uOSP1Itxun8Nz77ui/xz17FXTjV&#10;tnCz5doP7DfG516fap1TPSwzirNhaVjLWfzGhbHVutRmu+AsXK1YPmvxs/FarJxYzRnD18ZRv/g7&#10;frVn/Wpt//VXG65OzOLKi2+2GlfPbX73nvU8pBXWws+e+eXod5sDT6+TK68fjXC+mhvHXMs5eadO&#10;2ttXLYw9dZ54q39qFzdjHNdywvTjZ6s535vq8M3zjq2G/smXO/Hi7ak+K8dnzcZ+I87LiRerjbZ+&#10;Mf7yTmxr8uW3fp8TedziLjrs1udbW5d/8k89dR/Z1VrNZt+Z6cCKd375065mObr6ytNyZj2HctXp&#10;qy6spe636F/6T/V4Z11xNV2+/tJXs7Y5zLT4rWb3cXL/G+P2031iz7Ms1xmW373HW657tLz85S3f&#10;WeGIs/qoXSw/fC0+u3nYt4LLC+4l9RbUvlfj1q98+FNO/qOGt/qPasqv/vof1X6Ge2qZtfNpifPT&#10;bYXxvwHzgv+UH+pbrl6rp0cCO2c4frnlFVtpPeVwsq8472qs3umf+va4+Ppb7327WFwai3/F9zUi&#10;PVf63jdZ19lzY7VmKKaxe+OzNMTVqw1bnHaYOrYc7mK3mrAbB/cj+5VaNezu4VW/c09b/1R3fr2I&#10;F9ZyT9IJ87NCffRaq18WDvsm+OIlPi4bnRaMJaWONbv8yS8+sWrVq7vZs+7GgaW36zO1W/d38j86&#10;o/NMnY17173vmRV7fvF+tq3vzth+XLfet/0un4+32qfeR5zyr+pPvV/x3+8Eej48R2vfeW6875xa&#10;NepYmjg/2qa/Peq7mDk+0/epJt0zJ85uXzOdNp6az8z03851Du0j/+94Brd7+HQWe15/12fmdl6f&#10;wX73x5P7wO3hfkbwxn2ldeu5WH71rs2FbXzrvfXLhfcB/aPWam2vU19vezrzn43TOdfZXy/4WbMx&#10;zqlZvLxbfKuBfbbWHFu3vjz905Z3T6or7uKv1ln7KqZB58b9Hu3V02sx/lP/alpmEKvLhnU5n83l&#10;qz3xM3fTxjHfcuguln/D6ewMZ93mfoa/s31V38zt0Zmslr0vlr91m6OhjsWPG3byynfhr+bWLp6/&#10;ObV0Nveq7sx9FL/S/aj2q3l723pz3HLL+4r/Gc24zWIe1n/86Y8v/JKnXO/r8xdTaexl5tWVL5ff&#10;Kr+43pvHwc/K57eWc+bE7G8V//qlW7jc9uevPblbJ5c1T9bZ6bs15U/9ra2GHt7W82mvpbMYn6aY&#10;djFNGBt+5uKX7/IfuuK0Z3UnRy7ra0R+dbTU6peGhSdmq1k+DfnT4t7qzJZtX3GbtStf7alZfNOL&#10;v7jZ6IiXI0dze+HfcnjLgdEsJx+2OM3y7s/Wqz1rcE4bP6668n1+fLTOOv1OLfeHZnkcz2Ra3ctW&#10;/tNqv/2LqHq/4usRZ321Yer1XIz/jXS8yO35e4/QjKOXcn3OmF55nLRpyqvTNzy/C6dz7mtCFo5T&#10;vfcMrbVpdMVxv8xDv3uWHly9WjGLp/4jnI46fJYOC19+8zfjrpMvt3Wwm3WWcs7AvNm0Vm/vX+fW&#10;irfzwZ13MSxufeKnW9wqbhXDitM4Z9h6M8fBrY6e2tXkl9ulpllXL37P3y4asGL1i+WbIXurC6+2&#10;+Vfj5G5uNfNb8fnfgH+84InjdGbOLRyn3NlTXv0ru/3ppJ2//W4aeHLqi89csbU851Ovlro4Xf3L&#10;WdlwV7ywnU/O81uOJq3q1Ogr5z7C47bMw/8G/vPFXGrSMFcU2iev2OKbHy6WD1+//G3Bs/HPGvmb&#10;nprVxc+2P+e39WHbp5wzCafLL957ox8NPcPj0Sq+ceB4+rDlLX33s63c9sQ1txw9OF72NldYM525&#10;W7zYWVOuq74uvc0iD6cnzuKcuac4bXXOttgMZ9038vGy8+l/1od3X27ccvVWkzyd/PBzLeY+41Tb&#10;ytKBxe0Z3/p6NxtOOT7NbLzbz8DlqqGptrjvIZ1ruPcXvaznVX3Yrid8Ofn6nvhTffhTzWrgPOks&#10;9+arS4efdc+dT7U48s5v69xvXD3p4MKz5XYf+V3h3dNq9lK7WurlxCzuxmHi6tans5YGDB9eDOO3&#10;h/KeYVwa2cXyaZRzbvm74p3czfPTWn14lsZi5pbP7jzL3fqTo6f+q3tqiGmctfI3iytHo7jcxjhb&#10;gxPPWbtX8dXLwcJdYenQKm5Vs7pheuP7fNmcnrjlrKfcjVsNvvq19b7tK475Tt1TD68aOTXFfJo4&#10;xa0+c3ed/D5PzLn3hb982jD2xIsXi7fc/M6lqz4tHPY2M038jWHqzLDnX06NeRY7/eLqbzXm3nz8&#10;dPW2l7g3n64+NHHDW3jZcrtws2deXTPKb20+Dl168JNDp7xLDe4Zh1vlWmz+7jvN5nWuxXGLW8Xx&#10;7ekb+E+cn43X2j7F8Pxzvcqd3F/xbydwnu8759I571nT6L4unpYYh9VHXvxZm14aWdpsOP2et+bD&#10;g+OW7+rzdvXkm0uNGW9aOCzuL/v6BPacY57x6+o/Pvs03xPumTJpPM9Ivq/zPYMtOVadWB/x1qy2&#10;uq/a9Lv0az6+3uJzhltstmq9H+OtRr7c9lYb/1xmaT4+DTPD9aINPzX/SrE9/8g9vbofP7LPz9Ta&#10;c7k9B96PP3OGn6m9+6vPbY8/q//v/+vGz+rynbrnAX3moXaYp0YjfUbnO7fwu3Iz/Q78YrD7Wt31&#10;T+lXuZP7Uaz/qSmWpxN+YnI3S+eW+7MwM31mH1+dtV76pXHrGfYO76sz3Op2plvenCzOGS9O87Yf&#10;vJ9p9d8eN2zzH/m7X/s6a5azuafeTzpbS5N90tqam79168elfav7b8TOc/3Z+zv7ffXM3Jf0aJqd&#10;pS1mw9WzuNl48K3BObGN1eE+2Rvvhq12WnHCTu7J277LP+uWt348XPbsIZbf+lf+jQ/bWenT2nj5&#10;5Yu74rjC1dyw8i05FvYt+c/8E4Zz5hc362Jf8e2xb/77wdwPAX6QtNd+wLRgxeZwTvRw11b3Kr/c&#10;7/F3vnTEO2N4MYvzDZgXnIEe3d3f2euxaBI7w/pR0qM5Jf/2nFXnUsfSZOE33bNHHEt99mmu5Ven&#10;hkZ2OeVxaOKevLMWby2txU7d1dkeahZT2/tgr+2zPn523zu0s/Fd22s5669+/mdqtpbmO/W4Z/3G&#10;Nx35M7f46RcvpjcNObiYxZPPhnX+Ptc2rk4cVxx3tfLVx9HvSV8tvXjW1sJuNl49u/oPn2m6Tv72&#10;WX95arNmYPd8YGvVsKv7ysfPtljaYfXeOOyri776p3j7xdm42mK1WX65m7+caru858WnTasVvmtr&#10;F8+vz9N5VWe2G0/u1Cz2vMdZXn45s5/5ajdXrJ4NO5dZt3b9k/8q1iebhqWHuPxycBfnV5O/9ltw&#10;vOAsfMPK65f/xDl5xa34Wx9WvJj7hFuM983558v2Xn853+PvTPTNtDk9cF7l4uLl37jh76x0Vmv9&#10;d+r1Vkdvz9u9oBdHHVuOn6Wn5mbjuTb/GUzdWVP/3cPOs/Ovn1Y6YTd88/r+CFsv2h/pLZd/znpq&#10;tKcW/vpy3wj/fKHHbm5r87c+vzO/XSePjh5mc8+Kfc3Jl9dDTGf1zbUcGH7WWv38UwvvHXv2PGto&#10;4xW74vLlt77cDV8OP651q9n88m64PHvTK6dWnlWXXWx9nLAuWnC1am755fJvfPo0cLIuOTrbH9/z&#10;WW75+WJ2dU5+esvbeHEam4ctz3xyNxv/5MHWqv2sfnWn/hnTvuH6nbnirs7e5Q9/fHbQZdOyp7An&#10;bfzlLLa9zXVqwbdu/Vs+jM5Tbxq4q7M+3qmDs32Wu/w4rnA9T7/4XPrA1cKz/DjiE9t6/tpzH2f9&#10;+Sxs/tQpR++JtzX56S/XeS0Wb2M9wq3Fllt+c/g4txxOFg8W/8TkftnPncCefX7Pgq8FnXHXcj6n&#10;/nv20z078Y31X+z3qv96PuL4/FTXXpq/66YBwxfX40ft+5z3V/zfdwL7XJje+0T86jnDuVmf73r8&#10;zOeuHs2t52d7mdE+znr5tSdH7Tu22p05H1b99in+nl7V/92W8/u77Xv3e57Br2foX6dz/ePJ88D+&#10;Rf+x3jt94nTD/htuWjOad0/K7OXe2fPW3vzVWP/GDbtxwsz1VPcKP2vtXc0ZnzMUfzTD1ui32Ef1&#10;T7PA37XnXt6p2znf4T9xXuk4k6faPxs/f/C8zbP38M/Yj/7Z21mb6ZY794Oj5il/4k9xemnRjXfT&#10;Xo4aXDl1q/XUd3F66tjlfNX/kVpPM9h3+Xf6Lf9J83vx7fHOTPXbmlv/zfO9/+qhTzl5PzynJ89u&#10;D/xbDu9VDmftqSleTn66t5x+7Fn3KqZ3077pLaZmNV71+ii3etunOj2eNMrvD6nVnxp04t6uM98z&#10;49L3nOOM8T5jb3M+1ePW1x5ZNeWa+5xNLV6WDmw569+4YSeHzs3innPhyouzsCw/nAYb9rTU+gx4&#10;4jkL/Hh6ftQn3nLU0ZCjXdzl+cr2B1Zi+eU/zQ3XQ/yO3Tnjv9Iwy+riZ/f9hyNf/NTrxNW+a7fe&#10;jNnm6Vq/X5q66Ddj/3LQqVMtbv4+P/alH61XVs1ywrbv5taPp/4VH6fa5W39mSveuuJdT7kbDqt3&#10;59XKP2c59eNW655tnk+DjdvSJz8sHRwWz3x6hVu42S46avDE+Iuri2Mu/wKVvWWXpz5LOxtHDzhO&#10;sQtPn5NTjJPfUpsvp4ee5Vrirfkt868cDls+/sZqvmrT6jLn6mwf+axnZLl8Nax/2as8LEsP5lmF&#10;x9fLvY3bZ4f+WXw6G/PT2oUb5g9w85ePE5a/V9yWZzGOGX/L/PaqZrHT12fxxWiwy1tfzWnNH5cf&#10;J7+V7xwXWzye2vxdahbLxzeP/PaGvbJ04mwtXc9C+bj4WRiufPctbPXU3Wq+CX3Hy2qTMVPxzgJn&#10;zSy+1YfFO1c1N/zkfU/8NBc82z3qzHuv2U923/Pwcxbz0zvzq1Guz4dWdWr42fgt79c4eOHrF+uf&#10;Xy0+LXw8Njzfe6v6XfrHUbP5fBr87BO3nGUm8Strjq3ZHvDF0lu8XDGO3PLy5ReP655k94pnxXOW&#10;22s1cdmnOeSzZ/1NG2f11Jo9zpnfPu/479SbhV791ZVzP8vnmw+f/cq8Z29908yXZxfT97S3OdTd&#10;cmf9GW9NOp1BK7yzyIqX+w18eEnHTGqL+XRoh+u990dN1iz/8z//83/3jx4bb2voytev67zHYed7&#10;ZWer/lz6PPFe5dXgpB22Mezs+1F8apz8j/LLv82p3vumr1HOMz48HfU3zcXy090z0Kcc3fwW3bMG&#10;/hvr95+5sO0RRkN+rRlwxOqW+6N877/tdWrf9oDjDLK05FYz3yVfjXrY2vibX714mys+82E/aqXt&#10;M0Ff2PbN3zx/5wjrWu7m8291J+eM1az2znbyi9V8xLvV/pWxPRf3KaxnoHiv2zm8c57vcurbte8v&#10;/evNp4dnD+YLx1F3s4vRorE2fXrs5n/5/zqB83zcmyf8X5X/2d45f9OGeW42b89Z17u7U/su/ys8&#10;sza7frc55eqhZvuFPeHL+4pP11xmCT+x9NuL75e+0u9XzV/7BLxPP7NLz9xnav6K3P/748kOxBvz&#10;P3mjO+OPuImnxup/5RxOva9ovKo55xNv3/XlT/uqx2dydLem/uE7x+afauLccltL+yPe1nzV10u9&#10;nk/7Onnin21vc8F+VO/zLMT12fMQh8GfZnnCzUxL/KPs2feMt8+r3BPv1dzOZGth1Z217/ZPb2vT&#10;VLv+2Rdn8Z/t/xk929PTOfzs/a6+e73YZ/3z/NK0N/o3zg3b3uVPnfJnnRq9xOrFP8KePVbzVW55&#10;/FfzPe1xa0//dlZxXvWhcdrtv/vilz85G6+ftl/08cVZPu0sTH7nK9+lh3h/yIy/+a3/Hp8mjXq3&#10;2PL5zd0v1puJVfNkq/voh4ezP63tD/uKTWd75G+sT9rr44SdGsvF29leYeX0yTofGO3l0V7O8vib&#10;z/cfQjxznsHlx+uqn7lh+q7FWeyVn5Z11pZrpvDOQT7L35lxypl59fU5LS341tApt35xde5PvjjM&#10;HzHld/VHUrc+5cL1pLP9Ng/XP/u0aN7y515OrlnZm8Y72PfWbw8z0rQH8XLz8U9cvHlactnuTXjP&#10;WH62hQurv+sb4R8vxZ5dNWw5vdcvf8ZhreX/hvzr1Tw42S7zptmCZ2HhZ8/yi2+dHMzZfCv4xwtc&#10;fdpxFsd9sq+46blu9eX+iNWMre3Hv+VezaTO81b93js+Dfzicmccvs9mcWt5vyG/v/fyOz9sZ9ta&#10;uvLF6pdHBxanq7rbOvlPnOWtf85Q/c643Hzz5MutBo48jrnOOHzr1z9rzlqxmeLD1K5d7fWXoz77&#10;xIn/KkfvpnXW4aj5rE0vjb1nqyG/2Gf9c+atN/8rzvLf8dM85w679Yr3md7LpddMcHp9XvQ/2vD9&#10;CTxrPjX2tDkYbfOrSd8faOKs3frtZ2Y6ePvZd/bCecfSf4e7HJ+vepc7Z1w+fznVFu8M66+mOjXl&#10;8pvDhcPSKg/L8s20fc4aPZYb9qQTT56/tXzv37hdy32lrf4zNj09qjv3f8Yfab/iv8rRjbPz5G/d&#10;+mretau7NWfPzd385Zsn7a6ep3eX2vg72+njsb7+F3fhe26e+sdTe+PQZ3H02V5yp1Vrps3DXuk8&#10;1Vcrl+ZqbY/TxzvxW/xqruV/pNkZu3CftO3JfSnmb8983Hy6i8Oy+7kGP+s3TqcV94aXC6dVbMFY&#10;+JN9l/dUH26WtPjwV3Wbe9rnZ3VW8/S/Ols6r87po9zmm2HnOGcUf3SWNPHUfY+lRfsdrVdceu/o&#10;/BU5zmaf7Xfu/c84i2Y5r+0jF3abWz5rP3irs/735lfrl//XPYF9nvjttudnv4cr7mcz2Jn/s0/I&#10;7J578c5V7objlFcPi9914vJftatJu+938jtjWPbVzF/t/6vu73EC/w3Pz58x4//98aTHwBtO/Efa&#10;2xv8hv2RM/2sXj/qnG/n86O0P7v3Ztne+SdGc3mvMLk/w54z3s76R8519kv7qeerszXTTU+Opf+K&#10;i6PmZ9tXs/zo3vb2R/b80Xs49X7kXjqfV2dUL/lzjr9C/CPP8mecR2d/uwfum9za5ti8uZ7u41mL&#10;ny23a7lyT7rqNp+vTn7j5cpnl7P4jX/rsTU3/1bz1LP6V7nVN198vvwNk2PPudSE0+sHKT+wwrYe&#10;N86Zj7cYrvqv2nTePSM9do5m7QdF+8Lph/P+KC+7+nx9WXXyxdsnvHgxNWuf8k+42s2vL8++yuGw&#10;H3HL26/9PdW+0qqWzq2++1P93iN6njUxS+cdW83Z/6x7pfuqXp1fRmyfcpvf+PSbZ2vNF++Gyz/V&#10;bZ6fTlezqjN3cb7Y3Grk4eKsGTcX3lJ/y5WHx+OH73rC48jps3Xr4y32s/xmOZf93XK4OyN+mJre&#10;C/xqlr9/CKJ2ufld7r1aVo3YTDTCq83C2LNGLfuUD/eex0mzy171oGWG4mrkw31WlIPD4uLzsy1W&#10;Dax4sW/kf77QWAz3pre8r/jtw73b+nrVV8/NrY+3GrDl0aLHhleb7Wo1k4WXDceR1/fUEbtP8bcP&#10;PTrs6tMuF15NX9uzXbhZPh32xKtrvapRm92zWFw9fTMtJ9+czkHdzrE1TzrOvvrO5YlHl2b8xfjw&#10;PWPzZnfO/Kf1KleNfqdfXK3zdT7xtyZe6+xzxr+xfnt9lVte/kdc+dtMYfJ0Nz7zcjct9exZuzV8&#10;emresdXs1fupePvRxXtHdznmC6OVH+45dt/DYWYQl2vtHHF8jpQTh+1eynmf5Jsj7Wqs/K7ya7cm&#10;X0866tnVhGXxn/LLvfm3vjRPPrxe517S2YUDz3Z+1p5Tfn/wCqvW53B8WmqLLTkW3qwnT+6V3Zp4&#10;9vxU08xWtdtXLP8j7KlZv852517/e3t+tP8frX/u79T/kfO8o9U8O1M1zvfEm3Xz5+zeC+Gr0TN0&#10;ziLGu+nqz8ahlU/jnGPjU/ejmuUvd/eWvtzOf2I7x5Ov/pa371suTD/5Ynr5zbyccpvnq3+yq3Fy&#10;Tg094NV2z3yOOMfyYeJXPc6ef2T8aq5y9msv9t2M9mxeWstRTwv3Zrcu7WLnd+OHyas1w40f58yr&#10;u/Fhrzhy6dLONpcYJz2+s8Nh9Vz7lEvrKbe9nrRe1W7NL/9+Ap3//r+z7O9i3H/3m8KPPvPVT5s+&#10;fK2cZ69cGGtGNeK1m1O7+V/+jzkB9+pUg+99ODn/abGZz7nag8/vcvFcntGz5o+Om/E86xtm/nLt&#10;4aw5575pqD25G9N9OtPl7hz4nbc+fp4zCw6NrYf9Xaxz9nyK/y77/8w+nQ37mdq/Mvf//niyN9L5&#10;5voRG/9Rmud8buRH+uVx39lP3I8039H5GZyvzvWZPZ3n5ezO3iev/eJk+R+dw03nqedHWk/5d2e5&#10;1ZvvR8909no149l7ufw4y4OffT4b0zzr6J/5Mz7rXsVpbv36r+o+m/sZumk+nUnzyd1m3dw52+re&#10;amFnHTy7+u/gy6FLY+eBLf8/2f/MvJ/h/tF7dk/03Xj9fkBpH11739Rll7/+7l/t5qtdTrH1hMu/&#10;Y89eaj6rHd/8NLI3TP7svVz+Z+eg/cqaNQ59NuzVXFuDG991w+R6TrrEca3FzMLGyY9zW69y8Z/q&#10;blo3zPOdTn4/CO0++mVXuXOOG3bTPzHz7v5hJ/fdOK3V27q0/XAXvr3W3xq+/E17MTx2c+vTzS7e&#10;eT+tNHd+teHnlaYLb22+Gdmdo/xtxX3ilWs+erd6z5jZ1sb3vG2P3fPtfJZ767lYXPPd6mBsvV09&#10;//2Lk1n5tOnFaz7zxsnP4uMW82lsbOYbdtbiZs+cvuVosWGv1tbeeDedj2puOovRzJ5am6umfFc4&#10;vtg9E+N7fuCnxcu6n/TDbkvvcmqy4YuJ2XpbYV2w5cjJe49sLV+9mKW3MW651dQvLk4+DTbsttTg&#10;nfFZEy8Oe8uH0Tnz4lu9GeLwbzwatx4nZlaa8tmn5w6XfZrFbO5HnzX5em5deP3032fOfuiJ4+KH&#10;VUP/zKlhy+Oao9zq4Wa39xMHvzlaeNnqn/qUd9HI3vgw2sVqWZzVeuXTOjl0nvInX3zyi2nhmPvE&#10;l8s/9WiwtM5YPXzt2XdzfPX0iz0zccJPnZ11c3BWj9OWp/uKu9o0wtSsL/9Za5bq1i++9Q9/tcyk&#10;Nrvv82LnW798GB7ce917Ld7OKG+e8jjLKy9mw+KuLWeecH3zw8Xq4v/IddPbPemFZ15xefvnm/nk&#10;2APNW9yeW87kjM+auPrIsSe+3L2P+Fl+3Pw0upqDv5x457L/Ey9O46P6W91i5lrs9PXQL/ujFm16&#10;p/bTfHhnPZ1X9knzVc1Tzhzl89N2wZ5qF7ePNOiUh+cvfvI8J+Etz/rJ+5b8x0u6uGHbp/isKz45&#10;p0Z11smFZ2m9ql9+Pi5ds4tZdWdeLP+uNevy9To1F+9+dMG85+nAaYjlbzYOvrw4e2oshlddvovO&#10;2q1bPP/sceZ/Zrx70MeZyLHl+Thq3rXVf+9+T42PZtm83vbx7tzLu9WmS/u0N/7qfcb/SOuj/Du9&#10;zH/TkntH56/K6Qw6m658XyfePRt1t/OhfcvBcOrrHrFx8l1qWPjy5b7X0nz3HL6336/6/54T8Gyc&#10;Ey/O/+j5eZd39vpq3DyvZmqeV/nta/Yw/qvaz2ovP92N67nfP+kfbr2aBeevZm/n8Ffb42f24zze&#10;fRbe5X1mhv9W7v/P4bFf3Uj1e7DF36u5s6z24p/1d6Y0z7nTg39W+4m/PXF+VI/VdkZsveTf6YfL&#10;Vr9axbuW9+Qv//TfmUnN6oc9zYXHqn+y5wwf1Z38J9138Y/6pbOc9cu9mudVrtpWHOvUDl/syVe/&#10;Nu7y5WD1vfUuv7i6/wZ7m/v8BubGedobbta5vXs++LTVrZbcK0uHPblmPHH8W/6zM5zan4nN8bNr&#10;Pqt/O5fPaJxcZ5rlt/f+10c9g3741rdclzg9dae2GPd2prfaG0ZLb5rhN1189knzCd+6/FuPxc55&#10;xHG6ireXvD5r8Rd78ldn5+FvnkY5+TCcbFe/cO46Y1x5Nl56Wev0xdsX9x2rxzvck3POVv6cI/39&#10;V1HimDl/F73VeOJWh8eu1pP/EfeWX6x70wqDs+HNe5sZp/c93jfn4WX1Hyjf4HjbT5+S67/SqP58&#10;LsPU54vDnv4XlOXivVo0X3HK0cFnnR/O8uK46Mvj05F/19LNrubW+0yPk79XmD+etAc62S51WVdc&#10;+XqFPy16T/nF0zn5r7TVbs0r/ua2Zn2aX7W0nno96eJXTwPXZ1X3quX85Zd/6qyeujhbg6OWxSlW&#10;I1fvxcVm2tjnk2esnJ7tbXX08ce8ZsDP4sitXn7L16v8+Fa+edTLP8XV6qu3mtPibT/+V60eWw8z&#10;c7n1N3/6Zlxc7Vp5n8PFfBpZmPnUibvv7n25/Gz3uMv92DpzhOnFl2MXz+/SQ27PJ2zX8vFoF5vd&#10;HGHV0GHDz6U2jvqTv3G+2AxZtenL58NhrDOt/+qoh62GHA1xtqXXb9HvnzcYXtbe1aXrkjdn+PLO&#10;fPEu3MXy4WtPzu7vzN3ip9ni3rQWa47PLHOrWS3Yk8Vln3gf4c1gjrT2GSou576x+Ku9Oovn47Ow&#10;9Dw3MFav8vzm8RmyddU4h3Bz149efjrl1KrBXx113wT+8XJyVw9HDe7ifDO94sQtf+OcWHq47Wv3&#10;n6+f/iw8yy93fm8tz3aGcZZXXTPgZON1weLkt+whG6e1Of7W0trab4X/eNFb/MrqR+cV92fkPHtp&#10;7/7gO5dziPuEl3u1VgNvsdWV/yPt9m8u98cM8uzOjnOz+OWeauBxT345WPem/9HZvp/KqddfTdZV&#10;zer0L5ftTHLL59ONc+snH79F68TFJ0ddeP7W83Hk4TTlF+efuWJYFo/WbY7N5XeefQ2w0tgYvlbP&#10;sJ6vavQ+54DH5a/dn2Hg9MXVPumenLitxX9D/v311Px3xvchzdD5Pi3P/6tZyzmPdNa/6Z75V3tM&#10;29cBWtuP1s6Xv5yzTr8bB3ctHiuXTpfnKzyOdfLDzZuPCxOX+yPXn9X3j9zj9/RyPtmu835v/qkP&#10;jnu9PBjO5vLLl5PfePG43q/55Yq9f4r1Kn9b2+OWX4yWms398j8+gb/i+XkWsvy+Vttrp+JfsM8P&#10;xytuLfcWfyP9wBf9zGIe+LaSYzfHVxena2OcV/aV9tbR73y3j31kvfezXS33w1yr+Vf07dO5iu31&#10;jOF/F+u5sN/zPPb7w33O8J/OVf6vbL/9y5MO4Hs3ejvc79Xcejc2W6//lrl3D/nmP/GvxM5ka79y&#10;Ll+p0fN2L5rrtk/YbW56X7Xv7OHG+f+zd2ZbjiS3Eny50v9/r/Ry21htGhtMRC4kq5eZinOSABwO&#10;ByIyyVq6NHKmo77Ou6o/qns1Zz/77/TkmT/jlzdrza1sufhHfc7yK/1XMGc7mulMvzPXP6s7yjsX&#10;nJWm+Tm3sXl7qDHx5uvveHLOLPVqMBOX8ZVa93HG/co/dwLcC+9L7w3fGPXeoe69mPiu8+o+o8E3&#10;VebUbG8xOTt9cXlYa81pi8svVt8aeca1K7556+Dom8POWjhiu5rW67cOjNh+6KgpXyvHuDx8f2Dy&#10;m2O1avnFcLloEZ8tZ4SLv6vZ5cqf+5i97SG+4sNhn1p8fkjnH0C67ItGdYqXj28Of1dH7upqX2qq&#10;PzXkaptvXfP45LD6rVv5cmdOnYmrO2cwJt9VHN9nUx8rx7oZi9de4cCf83a+qUFsXitHC87FZyDP&#10;mT9gmrentjiYS31j7IprP/nlNOdnMpZfkjiXutTJVwPL/bC2eTBy9tWiJ94e4EeLevtWq3jrwenD&#10;mpxZ3zr9csTsb4wttqqZHPjlXalHgxq4rZ865suhtksdMWMtuLrouFaYuZV1FnKredpPjjyfKf/o&#10;wucFnr6zEXOx0FTX/CPx/QXMHuLytMXds5h2pUNuxXce8rM32Fzlmzurc3ZqO4O4OuaL43u11hps&#10;+XB8v5vj/KtRPhz76luH7aJufiY4k/rwxaxVH46zkEPLOizLWmL84s3B9dni89BlL+O71r7U2bsa&#10;nUncuYyx1Zkzmet9UsPcjJ1F3B72LA42Y+vlT0ueqzPJQcsLDB6xNX1/g83lLM1ZX27zxZ/11cM6&#10;g1r2rzUH31ox7Dwba9XXtuauryZ2rjP9VR6Mi8V9qm5z7SVe7syT8/1rzj7+7NHzMqf1D1fgrOZC&#10;E26fLTE1mAEfDS7Xam5rtJMD3px5MH3171hqrde23p5acuWJew4zrxY8Lnj61haHb557oG57Tsyz&#10;Fbfemt5Dc86lBT9aapVXv7VyteaIqRHf1cu/a9GttmddjLOQ1/5yznq2xnOnpvjUmLkZT74xvM5V&#10;H87MW1e74oBxrZa52WvHLa+a4sXqq+cZwueSg1XDhWGRFwAAQABJREFU55oaMS0YXC544Fz65Her&#10;uitOZyBPzGpvYvFVDmy1pvbkVJNce86cte7dGLvjkqvmjgvHc5p8albLnvDxufBnvTw0VvlqqyHX&#10;Wq3c8sSuWmun5tX6o/1d1YDnHLw38DtPe8ijpnj96oGrNTnwWNX8QD5e4VujhhZG863Dh1cuGPyJ&#10;gXdZt+OB21c9a6bOnVgumnPNWVYcapxt1n/F907A+9lzBvO9oVrz+vNeyZ32yr1SS+2pYSyPeMed&#10;eGP8xup+2a8TmCcwn1veE31++Lrd74PwqZHXZ3Vq/4jY/j7vzOXvLFf93Zt1K04xdYvhgx9p7PLU&#10;qFmL79mqO/PGc5av+J97AvNrmCfhM2Ss5Rna5eT8U+z//suTn7Hh+UZfHXpvhm/u8qrhjK0B4wFg&#10;te4BLDA5aKz6zTp7yTV/16pDHf5Krxx43fvkdx/61HRZg60P30vcOrXEtTNvTL41+uTnG7M5dYtV&#10;Ux87uY315c9YfPYprz68GavxmdaenROsMf1nDMYXTRb86sy9PEjfXqohn5x8sfKsvWNX9WKrHuaw&#10;5l/td6cerjNMvzrMVt7METu/Fv6sUWfi6pk3xsIFr675Yvrk+nzs3pPlq4e1X7Fy9eceZky93Gq9&#10;6ldz1fOOfrXu1N3lvjJnZ6yOeDF87zfPABcx3PLF2Ac11hmT12+d/iP57cWYenxjLJga5YuL9Vml&#10;zpi8evjWFQOfy1ncO3kw/xdYns9KTx41s4+xdVpx+2DPFjXWa6nBN7fSFdOyRy7qjq5y9NWwzv5a&#10;8l5wqHOBF5MHxxxcfBZcljn5D/Dbi3k54lp1iDsHPn/MRv5f//rXI8d9tg/89sL3H2jFtXBZneUD&#10;uf96RwMul3NgWWJnWvKseRR/f6kWEDF8zq2fAea+l/3JtL/1YmoYWwiPHuD4XmDi5Lz8B1v56mCp&#10;rX0E31/gNwdXTevKN9+a5u2vbnlgnpu89gBr3eQQU98/6pFjH/W05D1j6vTJcxGD9wJXV5+4yxnI&#10;s+a+wKzRVgvf2nLxWa1Z1Zn/YH+8gnGxp6NlvhqdxX7VaJ569tuFFhx5xuXgi8srJpccvHLla63T&#10;yjeWB+5Sl9j5seD95R+xezSvRq09VlhnNy9mjFXDHHPwbPkZS3//oB0O11zVIG/t1Ce2j74cdX02&#10;xLEu+thLbGfVW/E7Q+snlxgul3Opq0Y5aFVDXw3iyW9/fLnFuR9qMQfn6xzyiLlX4trmJ4YmNT5r&#10;fqZQU669wZxfTEuts1EP3jOzVpyYy+db3HmIveCx1NCSF1eHOeQ/kt9f5IoZy6WeBa6WXGx7WgO3&#10;e4TXM7TOWmK1qVUHvEu8HPyjNbnEvg/nTDudanRm/F6tFxcjnms1e7FVjRi8zqW29eWRI56YONY6&#10;fJc15lb1Ph/UyLN+WuvlNsZf1U98xmrNXmg5m33UN6ZmpTe15Pnc8GxThz62Xwfg2gc+XGKx5vFZ&#10;zul7Bi61LDXsCQbfnwnUJQ+uhvsij+9F/Vxw1DHXuplHyyWPePpg7UueVT0xePUfxLyYA4LrmeHz&#10;c5L14PhcLGK5WM8VPXHOzP/hkHXU8vkg33MFd1GPDpf3yXrvh1z7yZdH7KovtrLWauUQ7zSOctZb&#10;W649inlu8qnHhyNfTXPmrZE7Y/hqNDf1rC++8uGps8oXK281g/mZQ4OcM5W381d9eWbUsAcYGp55&#10;6+xrD2LqiLHW8PlUzuxjzlqfe3C49lHf2awzb/2j4PuLGFx8aydHDa08LfX2E6vGypc/c84irvbU&#10;JeaSL886LJirXM9YW47+FasmXHuBrZZzNieXnLOIaeFbqyWHz+WafPHa8vW15V3x22/HRxveEVcO&#10;GuXVrz583jvk65cztWbOmPquxu0Pvrs/zjF1fH+DU88FV357WVtMX0t/15xNHCsff8cTl2tMTVfz&#10;7Q/HGjjyWvvl3zsBz5Fz1leBs/Z7GM8aDN/7IBe7w884asuzh7HWnvDtpYVTHd4Hvnesb14tc9OW&#10;O3Nf8V9P4Ow8/1rxeyBHzwE5fxbo5y478zy0c7fq7vKT/664czJD+zvTqpdcOdTx/kKvGtTKXemc&#10;YdWXi75XtfX97OJezFnU+LIfJ7A7H8/973ZO3a/PEHssPvfsc1V8ns9Rfet+Z///2OTc+DMbOjus&#10;szw9J8e5tM2DeT0z76oGvfaQY3/jz7Kz99H+nKk1YsxXv/Pu+OXgw1tpgFWjdRNvXF/91uqXZ/9i&#10;8lZWnnUrTjH5xabf/V7VnRpHMTO0x+TOXGdwfjnGapQrht3hcqaOOHXW7jhyz2zr1cSCt8+Zzjvz&#10;9n5G09lnbfdZX56YZyDeWF+unCML17ryVhornjXkqFnV7XpYO60aR/1mzdVY7av8Fe/uflYaPwvr&#10;/nu+4HwDDzZx99ta55/YjOGtMOt3eWqcY/rUmLO+MdhcZzPIr0596qvRmazFilNbfjnVLX7FX9WC&#10;Fa+/0+xs+P3hDd8foJprDbr0AasFl6dtfs4mh7rdKgdfPflTU9y6yQfvxX79wVEtLVrqTN8+2NnD&#10;XGvF3mU7I5r20tpnzka+tcbTWo8tv/jsteLaH6uOdWLcA2vJefW5tLb9xeRr5RCrK2aNsRzi+uax&#10;s6Y5fOfH91nCZ1GLbu1H5uO12vXlrDBzWueGK39nqWFGL2K5+Ktlnhr+AdDYfbVGDA6X8eQYq2W8&#10;smhwzXWllhprtdVxxvL01V89h+ZWmuof5eTYq9zdTHK11mirWY568Lzm/OKtU6/capnXoiEXbOXD&#10;cZFXT9s51LDG95l9jNXDyi02fTntWQ741VWtVY35VU4Mjj215ognZm7a2ctYjZUOmDz0Vlze95y1&#10;5w2fS73WF5/a6vMZYo22e6mGeTGsfmvq05eZ4WnNuz/izq9u8c7v3q1Rz7oVXgweS771cJixSw5W&#10;DayX3Mby7COnsbrmrFHHmLy9tWJYeNUFY4l5VnNfH6zrr3MeZ+k9BbNv+XaxxviKVU8u+0FbfWz7&#10;yquVCzb1wJonnsv8qnZyd/FqTjC1qZNTbOpZ430lxn9lttmD2HNGF99+3m9w59TH+vMKPPJg+ugS&#10;u/S19IDrot7YedS0t9xa9SaGhjnqp0Zz1JYzuTN2j2iY06qFJd8+cLjAnI/YcxSjlkXMUkMLJte+&#10;5JpvHRzPtn9INvWdjVp18VkrbTjllYPf3IfK8Wv5+NU7rlxnrVe3cfXNowJnni24HPLqgLPO4g/W&#10;e16dG+tM71H+q4r69oTBXhuDycNneR7F65Pn8pn8qPrj1fo/kI+fnXif8Py64KmLnXXEcuxF7P1V&#10;Rw1jrFpaMHgrrjnsXK1vboeXc+aj4b6rp28end3cZz3Mq2mMBSvuLOUc+a094u1y3ZO90RTXN6dO&#10;cbFfyXb+V+ZanS/YxO1nL89r4uaxU6O56U+dGZe/0oXfGjlixF5ozbz64lpxdYjrm99ZdWaN+KyD&#10;t8tN7ld8fgKcJWfK53nPls96c94b4yPVaqx4897Jtwc1s49fd470Zr3c4mJYcK45Tzlf/tcJeAI+&#10;Rz4vPqPG8s7sXf6Z3lneuSePOeYsxJM/OdWZuRmX+4x/pEeOy3n1J/5M39+txjO4MjdczuifuHpO&#10;9XsWPR/8Hc+av/NZvvxfnuxhemBXDhWub2jrVlat1U3wxl3RUXt+o6GuWlr5teasae7Mp/ZOvVzs&#10;rp85ucxQ/2ymZ/OrHt4Dc525Pj3lilPDZexc8ozfYWePq5ru6wrfHldrzvbp2ajXWN+5zrTkaf0h&#10;wFjrHnZ5ee+27hHdubd396qe5+a+O0d5+HLE5WL1zdUe5eRNzozlaa/knVdLrXVaMPKN9cH94RGs&#10;eDXRcMkhnpzZx5pn7NRGo73vaqp3RQOO/Lt9XuXv+oLPnPfO9/JubvesRuPOO+uJ5cJb+c5krtZc&#10;e+CDyzMnF5yrsRxrG8svtuKJrfjOQ07ew/n2Imb8jFXDPe005JmHz+Uv7I/icqhXyxrsapk3Z53x&#10;ylIzeTt96le5lYa95NuD2It98l9GWf0xh98DwtVf9Vd39jO+aqeOdeDuoZg+1v2oYU3j8sHLMYZz&#10;VFON+kfzkfMfmspz5t3Z8g9U3J+5qtHcam652vLf6be3+7Gn1n7E8sWu2qlF3QpjBnrYx5mI8bn4&#10;r6aIH/VXB6718um96m/e/sT4k9u8NSs768q5q1GtOVNz7XHmW+csxkd1cuYMRzXmrDXWThxtZyoH&#10;HtfMwTEnX8w5m1/58z3rc6OOFj3e41i17Unss4mvphaMRYxvbL2W+VjOKQ8rRl4c/+6q1tSx/8Rn&#10;D3hyrNHCnb49rVFvxtZhPU+5U7e4PnWesT5WPWyXMdZZtPDEmUVfa94Y61LDnDiWnM8FsXXg5orB&#10;YflcygErD3xi9p85eSucHDjXrDdnX2KXNc4Jh8u9Nm+N+o3x4c4lps7ME6snd3Kczbxf5+WJo7Na&#10;4toVBw2fF/LVpG7WzvxKc2LUqINVw372AV/l1FPDWK5W/I69Wmtv+F70Oap3Xz3fs9ms0Z7xZ945&#10;i3fG5n3Wy2XWLvjloQUHDEtcTWqNsebV8Cx8lv0apaazVgNN8amPrn3MwbXvrCVmqUetM31k/vhj&#10;RvDmrJGnjrMWB2O2zmeMZVk3rTXacvWdBVtecc6YnGdrHzTkuT/i5uGwdvhH9t6rPa2asfhdy9zV&#10;6j7EsfrmtfYzb4xVe3LL+R381d48k6M9rupW+y3Ps9LyDDaPz3OH5fIZVZfnVj45l5ix+sT6avbn&#10;21lHLJ/aGU9s1pNnqWF+xuIf7Ndf1UdpapOb2Csdp94dbbhX+faZ/F1cfFVLHpyLpT07C7XOeM/k&#10;nXk3y1n+rKdfS+Wh1/fc7PtqP/top744ll4zb3/y5BqDscStxbIn4w/Wn193uZX+nys/ol293LO8&#10;vC/7/hPw7LFc3tOVX2w3Set3HHG/VhFTZ62+sXnrOms1wF31wWYsr7b9in/56xO4cqatvMtv7c/y&#10;fRbpz/x+3wTufqa/m1WedTveu3D6sa72ZS5nc5/WP4Q2L9bZb0Nbws7WJHr051KzFn9VJ8c9GFf7&#10;d/VX+93t5Wj/f6cz2e1/h1/dO19TjpY6nvMR93fN/d+7B/fQ3qWLHtfZTTjLv2sedO7skbkmf8ZH&#10;sx3ta6Ut3x5YsV0fuZO30t9pTPys7+xlvbgzidfKKXbVR1ftZ3SsvdIP/av8I+6VOelzhTfnPquZ&#10;+cb1p+474s/WnzPa7+o9m/WrurP7sqqZusZ3uNSwH2q4/EbvSGPmrLf/jMWPrGe64zyjqRbznunL&#10;/Qz7M3u7n3nPwJ2LnHnvP3kxbfnkWWJYffnN4xc3ts6clrwLTG2xWvLWqde8vhxjrNrmsPry5BjX&#10;Tm5z9a/yWlOffaGx0/F8tCseOX9hz30m5vKe6zfHDOL6zmUPrFpiK47YtLNm5o3pccQ17zzW1Zpz&#10;T5wHi1/u9v+Cizxr1+9Kflf7EN68ON8mfQgf9TPXM0LMfuDm2sS6Yit/8mbseVlrPPs3z73xcj6t&#10;z6j8I2vNnMka8vyQJw+8XPAZT45xeWCs6n8gx6/VqL+qmrPBaQ2+P8Dq86xz7X5Z2no41ttLay/4&#10;YCztI/j+Ur3i9VtX/XLu+tW0dmIzlqedsxztZZfb4e2B3167uaaWsRYdffW4f/pYL7guMS04vgu/&#10;usR9D1rn1xLrsMXURGv1/LWPzx3clUZ74Ftrj+bF3ENzV3zq1Fjxd7o7fKUhtuo1MWfBzh4zVvfI&#10;qqOuXM6dz2D7m7cHlsuvo9bVyrWHud5fOOTVl6M1TyxHveo0374+P2LVxQf3UqNce7Su/dGf9ebB&#10;8bl2C33zsy+x8/u57Yza1oOp0b7qm5eDbU5N88S7Bcd6NJyz/DOd2bu1+OS5jnRWObEz/dlvFatF&#10;rnsE57KHtvzmV9rvxpxBXWKf35krR39n3Uc16u/qwM94M+/5gXP1Mwg98s5DzJKLzz1yz+aw6lpL&#10;DX7vqTrlNo9OY/uItQ6uy17E+C5nMZ5WvYkbn+XhybGvn9fO3Nj9r+rMYak1dhbt3BO83eL8nEOO&#10;9dYRwxHXysfKdSY4LO0juPmi5pHGUc52cHY8e5RbDH9Xaw0WTut22Ks1q/or81m34jq3OWNrfI+B&#10;754VuVesfeQSc6Gvb85ZsHz9tZaZnEfMGrWIra+uGPlyjbGs8j6Qj1dxbfuDTc0Vb6VXnebP/FlH&#10;LGbvM40refcmt9rtV1/uHWv9nZrdbHPGxujTaz7Tq77PzLTS2WFzrh3vDGfOanVuc+S9zvTIT71q&#10;NrfTsm/z1IHP3A6zj1Yt+CxwLzE51mjNa+VNO/kzv4vRtfaIs8t94a+dAGfvPdBW8ey+l3vFVw/r&#10;taqTN3Nnz8rkf8VfJ/COE/C50x5p+uxe4R7pvCPHLO+eo5pqP7NnaqlTz9h9G9tjWr+vlf93sp7n&#10;3NMOn7yv+N4J+Gz9k8/35T+e9BA5eg7Sq/jRbSmP2sZHdc/kfsaNfqanNVh/sbTaL2fVD0Ria1f8&#10;FSb/M8+dvvT5ET1We9xhP2KmXe8V3vu3ui/me471rVlpF7tS07Np36s92m/lq4N254FrblX3ozD3&#10;/Gq/1f6qyV7v7FeuusbV1G8O/0qNtVpqWGoZizV+EC++UKfmxZIv2rcT2J3b7ix7f/C9epjUrur9&#10;2jN7qjlxNNXRym2/+mqUr6+VT7zSW2FwZ706Kyu3Wrt+1MPjsm6lCXakQf6sX/Pwu8hxj2rNi5Pj&#10;H9Aa47PIze8fwLhc5Fd7FJOrte6upV5Na1eYuWntj+XyH2X5r0+yBy7W7EFs7dQkPspN/tS2Vvyo&#10;11HOPuo416rGnta4b2Nr1Jp8eSs7tVacqYs+lzjP3rzkaNHF3y15Rxxrr3DkaqlxXuuJ9eERy7Fu&#10;Z4941VzVt7bc4twX/2uT+M3pz1pwLj8LZm/rsNRqJ09d+ebFjbGTMzFqZt2smXnjM17naF+faXV2&#10;PPHZR1yLzoqjfnP4K/4Km3X0E2MP1Nijs0ysOfzm+740py45ufbViqsNt8+hPPL4PnNyxNQpX8wa&#10;e5zdN3nW21tcax47+4LZR/4du9OuhhyxzgDWuDOCc7XefGvkYT1veJwn16wpn/7VJ57LenB8+Z1h&#10;1lyJ1XFm9bFom28fsMb2AbMGDld1Z846efYUnz0aqwWXHlzosOz9CL6/8EcbM48GF7XzubfWns2r&#10;b73cWuvA4FsP7hzkwME8J3NYcOZmEZt7AN8x/Z21hj5qdgb81bKO3I7TuiM+uZ7/ru5qr9br2//K&#10;rNZMay1WPTneJ2Mt943VfGvx5Yijby91tHKMtfJ3ee8vfPXpC58L3xnJ97myxl72wFKjDnk15KCl&#10;3/picsCcDR0WcfXVkKcOsUsd4smTI06sBn51iFnVK/cj+0e9tczeP5YEdz9YNKrpLOS87GOdNfYU&#10;n/OZxzoP/ry/6KlRbftqqdVHTx/ctcPNH1n1OusRf5djfyz0uNRTn1wx/eL4rSW+uuxTXbXAzO/0&#10;jjjNVb9a9io2fWp39XJ3c1o38+LWTzt7yhevnjnvZbXMld88/tQkXn12tG6lC0af9qpvvTw1xFf2&#10;CmdVB0bvo/qZc9aJ7/TBJ5e4ffEbH2m9M+de7mrO/ZzV3+Wf6c28+9B6vpM3Y+eyjnx98lPLvLmp&#10;Sd6c3MkxPsvLm9Y6+8w8MTmW3EfwPe5nQPP61lrj1zJjecbTWq8l35ri5Ga8w8C/1v0T8OxX51w1&#10;8nC11mmtx8pp/TP+ToeefU7tfdTjCqf17rXYl3//BDx3n5Odwll+V/cr40fPkPv1fNyHuPHOWneV&#10;v9MRV0crvrL0XvF2uBrWnPHgw+Vyn2pcte1lDVpc/ttY9eXL/V2se7g7/7Pn+rucy2fMefeMP2OG&#10;X0nz5T+eXG3m7JB9cOHJFUMPbMb2AbdGbFXT3K/gzz3tZlrte1XrGWjRa636zYsd2WrcqW3d1Den&#10;NT/1Z37G1k0rb+pNXmNqrvLvcGePxme++9BemQ+O/DP9u/l36K7mO9Ptvs+4d/d0h+8cV2dY7ZV+&#10;Z/X22XHVVaf83X52XHBzu1px+3YusOJyr9j2fUXnrNez853p/ur5nq+z8sudec/F/AF8VccZni3q&#10;zu6jnKm16imn9281R2v1W4NO8eqaq65cc/KPbOvlVWeVl1d7VmN+pQfGxf3UN6aHGHkusYfz/cV/&#10;bIProufsSyxHn1jf2lo1JjZ1ml/56lhXDvviOcbCcx73jPWHxakjt3r13Z+Y9Y2daebgTEyu9Vfs&#10;2YzVsJ99Zm1jOVjrqrXyV1xr1WsdWGvwvS/muDf6WNa01axv72L1z/Ll4su3v9gK39VaU43JvRLb&#10;c3LRNYfl4g8OeA9wNddauWD6O0sPL/Wsq+YOm5yrMb2Ozm2X64yrXmd597HTX2keYehc6YmGPeUT&#10;T+yoF/fcz3A11FVLvRVOjTzfm+WJyTHXXmLTwikP389idNHkj36x5MDUaPwAx4s1A/7f2RXvDMXr&#10;rzgrrDVn/lk9efZxtNTofsWO6sz5mUA9l+eO9bMXPXnWyTfurM6ilYO1bs4449boy5m64vK04MzN&#10;ooYlVw3nafwgfnuhFhzbZ08dtYitFyOW93C+vZAzb06esVxj88zQvXh/0LN3a60vdsa1lzXOiuXq&#10;OajPHPKsQ8fL3NSWS96cXG05+lj5+vInTt4c/pUlv1qtO8uXi0Z1rC1HvzywI641k0fNWZ19tGoZ&#10;q6EOuDm4+OaMZ17N8sRW9ojX/vWpaayuWqs/eu2c8rFq8SzLwfK8G8ORB4bv52Pfl/Lktg++tRNf&#10;xWiwtNN3NnD9acmxwP3MkIPu3DM5LvdO3suc9Vhy6tdO/0H69mKtMZY5PENifM+W2GWtFpxaz0cc&#10;C2Zs/VX7bN1K3zlWmp2zvvupnjrNiZV35q/mOKu50sf5p1bnnbnGnatafb52nOrsfGs7j89ZMet9&#10;/p0FDpc68PrMWoctz/rm9as1MWeSYywPa585qzXl3vGtX/U80rEOjrMd8Z/JtYf1E5uxvJV1j9Zg&#10;3zW7zxd9q+8c9LG/2JG9wz3Sac65iul7FsZ3befVbz99cvqzh3Xi5eHPvLxpW2dNMfhnsXVy5Wvt&#10;CQ+Ma9bI2dlqtXbFP8uvar6wzzsB7zsduI/92kVu9T3p2TRq7u61ONavA35dAjPvTMZa+/usivc5&#10;NCcXK6/Yl/91Au8+gT6Haov9yGfQnlpnqSXnTFjfj3KOauVYb3zFTl3j9hdTzz7gXMade9ZY+ztZ&#10;9/U7zfw7zOqzMc+X2NxqH+Zm3Yr7u2Nv/eNJD45D2R1ecW9EsdWBNl/fPn4Ts6oVo27WmvtM6zc6&#10;nA3XboZn8WpOjeae3SMarqkvrp15YutX/uSjs8LUX9nu8W7tSu8Iu6oP7w73qOdZbtWnZ7KqX9Ws&#10;eGc6q5qJrXr5TEwusfwjzqruLrbqIza1zs7BfGdWSzs1jVsjVnuUP9Ouzorr3OXVX9VMzHjOOWN0&#10;xaixrv3u+uqt6sy9o89K/1fBjvZpzlmJ/Vrp1yXPpz/4i8Hn8pt0a9CTg6+uPDCWHO0H+ufXXQ5N&#10;FrYcfa1qxGJac2qoWd0Vlzw4fGurpb+z7QNHrfJn3+ZWvny1sdxLLn2sl7jxShPM2bRguxrwLmLn&#10;Kn7mt2b2JTZvP2115WjlYNk7/zjHM81/eRIOzyYxvtyVnhgcuViu1drh5c5+6oK3T2vwZ515e6oD&#10;jr+KrXnG2kd9rXOR56zbV461crHcE+4HNVefT3gs6tV6AN9f7FNs5TtjNcSmhjg6+F7E1mtXtfCO&#10;FrXW1Z81cMzj8wxbp+WZ7jV51bQG64UmF8tercGHS85ljHWZFyvHnNyrVq2r/Ds8Z8Lu+hzl7vRa&#10;cdF2huad5ai3Oe8bFkyrru8d9MGM8b3s7fvRWCsuH9sZ5YGztNTBc0Z867B8FpCD59zNq9N+5Ivb&#10;G4sOS41H8D0Ws9bckbXmiLPKdd7mZ2/07aGVY9z6+vLArnC9B5wR515LPXrVRNcYaw+55FniH9Gf&#10;X9XU/jn714gZ0fM+yvDZILafM8kvbh2YvDlDc9Zq7UcsRj1LPXxy4s0Vt37mrdei033bR63qUMMS&#10;0zqL8Qfr41UMK49M+5DzOSFH7EXs/aHGOvA7q72t42tX9y6+4nZ+/CurNfA7u7lVr5X2Uc9dzh4r&#10;PefB7up7T6aGNVr2weV5gluP797lk4Mrf+rPc5nx5K9iezXnHFhmwPK5hGUWngnnpg7MGvnELKxc&#10;9wgO1t767tV6uGDky5kxPJa49gP98xzOWo5++6onBodlrE9c7EH6zhN3X56VuFYt9+p5g4Ot6qgF&#10;t9b5jNXGNmcNPPdtHm4vcHX0tdR3qSE2+4pPO+tm/pW4s1dn1VOucxtbZw2W3MzLe8WqfUfDue7U&#10;OH+fhVmvrjNRIza5d2J10OJ/nMMC8xm3n5rgfl44tzlrwV3OaB8tOFr2EbeuGmJY6tQUlztx8uSO&#10;8mpMi5Z1M7eKj/i7GTpv/ZU+mPPA3fWzl5/zO60dbo/a9nJO8413PeF4dR+dAT21iv9I3/7urb3N&#10;FdNf8c3Vlsdz788X/J6na/Yy3p1Rdatz5Ksppxr6K87EjKnx6nMgRp9y7VtrvpizYJuvX359a8Wu&#10;1Mj9sn89gbPz87y1VfD+mdPK2Wlf5VHP5bOn3ozFZ9/i9KQOjPcpCx8cWy65qzPC/VrnJ7A733nO&#10;Ku345n8l2z3oX51f/tzPrJ/5d8f0YxbtTt95eS/h+14Sp04dfexqP62Bc7aqge/lHFp05MoBsx+Y&#10;36OWVw7+P2H1TO7s99m6Oz1+JtfnojOIaZvD90ymP3l/l/itfzzpoXm42B7o2aHBLV8d64ynNf93&#10;tEdn6Dmwb3xjz3F1ltUjb03PTo7W3BG/OuUVn77zFbeXlpw8MeOjOrk7q8YuP/FXek2txnN/s8/M&#10;t3bld1/Vqt+6Hb7SgTv55VX3qo/eqxpXe8Gb81s78c40c62RpzWn3eFqand88mrUgjdnPXZqztyq&#10;Tu0r9XDgcx31Uqva1p7VwfsRa3UWP6Lv3R67s+7Zshf3I99zlqeVxzfR+syE3xr41midvTww8lNr&#10;1lir9YcQedV0NrkrO+vgiOGr17nEzRGzWlf/I/vX11n/V8YaaZ1++60wlORgufwBCMvFKiZPS14f&#10;a/xwxoszFC6mrw68Fdb6qz6aaHGxH3WtN5YjrnWPnov/QI9Vm1x/CSWuBhaM1X7E4vhni9ryq1X8&#10;TMe89cZTg7jY5LeOnFdr8FvXWJ5WHtZnjx6ebfvxi3Uv7435nUV31at881pnggNmXK1ZL6e49eqa&#10;23En3t7WTi3xM4s2F+dan9jL/FUtdbCdSxysuLrF6V0OPvUs7fQfyTe+tKey9nZWY/JzXmuObGvQ&#10;Mq4u9TNWE3yVW2HW0OMobz+15WKp5eL+zGUOXF9bLtjkNC5X3xpj3ucsrPMROxf/yMY/cLsHcqw5&#10;j3v6yH68zl7WYdtrxftQOH6lbqVT7FjhY447/XfaOxxtzxJOexmDcfnZi2WB8TVxtexXvckjZ+/m&#10;WntU3xp9a42p9zJHrC+PuJh9i8FtPHXUwFqvvlzrzXt+8/mGx9nIW/UuZm/7Ya2dPZ2l3Gd9tLh6&#10;H+2rpv2Nsdatcke87hPfXj0/ZiEmp77W3u1x5ttHPW3rirVXORNvTXnTn3UzfxRbq6Vn++KzyON7&#10;btU0h/VqjRpg+FzWVOcdfnu1B3OzOp/PpDXyieGT57OMWC4cFpj+Ki5mbzSsESMWU5O4XLTAqJEL&#10;1gVOPas6+OLyjZurby+1WgfP2ec8U9dYfvXs59y19pNPjmu10DGnhtrOx2co91Fea+yx0pa/yh1h&#10;1tHn1TU1jOnBM2I8+4hj4TrT5InLN568Z2P7t54eZ/3O8tXD382tzo5vftbv8KkzY+v8vPDZV988&#10;dT2HqWMeDho+y9T7/ZWaq1ox5yBu7xnP3NQmv8LsY06r3qrOmmmtnbga5rHqT+7dWK1qn2lYs+K9&#10;Otesby9y5p13NQPYVd6u/ire+a7WwOt8Ow04c5/Grak/Z2if5tQptvKpV4O8dcVmnZw5FzXF8I/e&#10;y5M/+xA7hz3B6hNfXWpd5X/xXj8BP5/n2RNz+fMfPl8D5Nt53uupI2/aWbfKy9FWWwwLbo5YbKVZ&#10;bMcr58v/OgFOwOerpwHGM3R3WfMjnj97zflnPPdgnTNqj+qsmVrPxlOv521OS4/OVtz+YOVUT86X&#10;/ToBTsDnp8/LP+1kXv7jSQ/Rg2t85WBXfDAu37z+YGoP7Qq3Tg7fzKDjLO0nB7vLT73WrHLV3/nV&#10;OPOda8VrDt9+4sbWrmK5cMxzri4xYrjly8GWpy/XbyiJm9OvzvTnPVbTWrWpm7lqyS+mv6ujxpzc&#10;d9upP+P2M+deiKdvTN3Mg83z2u2xOtS5nMH4jq1mdcTBxIvVp19j/StzHHHpa74zrGZyhtZQa93R&#10;LPaQU43qNt/PMOrVsJ+9ja1Vz3hX17wcMTTnM6Puqp912nKmtpyfaTvf0RyecTkrrPl3+j27zgxu&#10;Drw5+htr5fO5Csa99TOWXwSQB/cy1qKphppoNA/HBd5ljdgubg84Rzozp7aWfPvoq2tcfn3zzmQO&#10;q8b05VhrPO0qPzHnBzen5d5xscyLEeOLl/Mo+Pbi2aknTmzfyTGWq11pmFOLeNYbt97+5qojJt8Y&#10;C+bFH+bwTP/3v/999OQ59b9E4TPbWnpYaz9/OWZOfBWDqVffucC8V2DlkpvLuvK6Z/xdDnxVb49Z&#10;V63m4M9YTH3izmXsXslxL7jA+IX0f/7zH2j/++X0I/j+oq62OXw0yHHZw1iu83CfXeWCwTGPbw1a&#10;4GJYMBa28QP8/mK9mNrEzVWrPhxnVIO8HJ9FdMH8vG6f8tEgRtereXyWs9kfvHNYC9caZwFjga94&#10;1f5g/vFKTr0/0D+85tUxO+vMT1y+eePymiu+89FoTs2dXXHBuNq7/lEPa+H4jzv43BPuGxiXzzCY&#10;Nfj04QLrfUbDJWcXg1uPdanbGJ/3PvPQD+tngbX//ve/LXnY9ldTLgTz7pEcGAtMrtgjcfNFDcuI&#10;20cc2z748qyRK08rjm2NuDxz8rDmuNfkXZ5xe8Pl8nnxXqjRerXJTfwoJmdv9Fny7V+MnD2co/lV&#10;jXl1iVc89bDlwmd1znL0fYY827kfNbsHfGN6oGUdOvYEZ8EFc+GDzSVfvJzm2ltu885STC168/kB&#10;h3w5zig2+xi3Ti5z2ANfLfzyZ868Fg37gK0WevLIq18MnNhVf+bkFHdfWurZE+eG7wxg1RZHq345&#10;7advH2OsNVoweWDqdybr5BE7ozrkwLBq1FIzF/mj5TzlTV+O54ieM+lTw8Weui951spxb/YSp7aY&#10;9VpyXrxn4XcGfDE1rSUnpgZcvy6D4cM3Tw2LuEtNud4XOGLU1K8mvntVe3LRZFknT0tODrVcq2VO&#10;HTnE5sDQ6j6Yz69H1mKd2xpzU5fYHuZWthx8V3GxaeV3H3DEJ79npH7PkL21ntgac/KJ9Vf9weyB&#10;pjpgzqdGeY8BwrfWGq368sXla5nR3mLYibee/GrBUUsfu6ptHq3Oi994algLx3MX0zrf1BLXWu+9&#10;4j2Oxty//FprwOjjqo9Wl7kzfXnWVsec1pyxNcTN4RvLmbZzwUVD3dar3bzfg2BZxnL9fsxzU9cZ&#10;qu+c1sKR71xg8vBd8Liv5rTk1QPzAsdvzl7msGJaa8hdXdS4OqO9zWF7L4qr4bNLTgydannWrceH&#10;Qw4NLnngxH62F6cHl/rtj2ZnIHbJx3apJWa9MdYac2ox18xZV67Yma3W3Be1amLhOod15bTeuvL0&#10;V7mzOb/y10/A811VeP/Icb+MvTfTqoUlZ77a5Mz7DBhjWT63fkaaJ1ffuNb3IhhLPlYf3Nm0YF/r&#10;x50A9+J3X68+O0dncJS7c27qdFYwYt8r+GBcvid9D1pvzbTW3pnpKtfe5Xcf4OXg9zIP5n6tF6v2&#10;j/Dpe7SYj+uMd6TRnPstdsX3OXh2DvtSXw3xKzP8TE5nZo7G9X/mjJ/d++U/nvzMAXsT8OeDNWNm&#10;aU1ngytfjrG8GR/pWfMrWfc1Z3Jfu7z8o/zMqUkt/syr+apF21700F/pHuVW/N8FY1/uHd+481/d&#10;+7xPjfWvarX/Fd89lFts9nWe8l/x2wudnX7n0Ne2v5jWXGP89pkzWPOKVd++2iuak9v56q/2cUX/&#10;R3DmHj6jp2dc7RXW/I/ye5/a82g+clx8E6jvDwS91+Qaqy+XWL/3YdaY06qDPks7843rtwbfHFYt&#10;cNfE5JOvD0+uuBauOesag11Z1FSzNeBq6hNzcc7mjMWwLKyXHPDW6YPvVue7wt/p3MHb82pda5wT&#10;y8U58Hx7HliXXOOV9fzN2UsLXp3i1mibW9UUs2aFmcOiKedMv3Ur33o1G6/4YPS2v7ZcNDhzct4D&#10;fqHuL9XlqjPt7CHf2eDrm9OK01ffHHUs+4nv7Ky3FrwzGKtjH+NpWyvXXtjpyzeH9Yd4LH8YbEwv&#10;/OqqR64+cRc1rSMnX2uenL45sHcttas3+5SDb774UX1zs0atcu76zrSyO60rfZ0Vbvn2QVtf7q5f&#10;cbjysb6Hi8On58TAwcw5mzrmsejyzGL7mdBneLcv6lnoXlnOdIVbTvXdU/NnvvXdR2vMT0y+1ryx&#10;1notPM+Pc2XVwpOLJaeW9lF08QWN1q1ipeBNrrln7NRDA6wz4HO5PBv/Ud4a850PTP7kya++XDWc&#10;z/4Th//q+TsH1j7FnKlzNq/PbKt68zvbmrMecieP3swJ7rMKxj2ypmcHZsxcclYzlkd+xq05ys0e&#10;cMWsM66mPhx5Yjt7ldd+1mA5S6wYfcq1L9jkyTUn91m76qsWOS/7Mo9fC9yHs2B5PrD+wzF11JjD&#10;9xmaPGL7tK7Yg/DtZXLla8l7WUNvFnh9Z8aCc6k/a43l2kOrvrE62pk3tqc862cf+5Mnt1pquEd7&#10;iFvTvaqHlUfe9z2WRU/z1TGHbV85O7vjzh6rejitv1Kz0ilWDbQb12+N/irv+ZEz78zF1NhZa5uf&#10;mLrlzGfE56kcffdbndlDbq11YNZSV7x8/XLg+ow1D+dohpmz/0pDrhaO/qpODezMm6O+OWKx7qcc&#10;a+/Yo3py7mOluap1RnPWa8WrZ85nCI5fC/yv08Phsr4+WuDmsGq2T325YHKnXfGn9pyjNUd++x/x&#10;djlnJV9ffp8RMax9z+aWN2vBvcih00vMz6dZT0z97C9Wvj65O0sterCsn7Ga5o3lacWfsVPDXuD6&#10;6Na3zwoz92V/jRPo/fWeYnn+uX9iTru6p2JYL/lYMHXkzry8Vb5c/fLq00ctuV/26wRePQGfq1d1&#10;3lXvPNrq8n4oTlysudb9qn7f38zo9wa/2z5+1fN9da55f17V+xH189mZ8Y+Y4Wf1eNsfT77jxlfD&#10;m6D1gMo5wsjJ1YKhxyWmJXd1WT9nu1p/lcdsd3pM7jN7m7NNTfLV1YfHRey1qqVeXD7YlYXurJmx&#10;Op1Ln1x9uTvcOcv70b772829mgfu2ezmV1x7Tu0dPnmNV/rN4690O5/8eQYzlndk1d1xOu+Rvrkz&#10;vVWfWUOsHvz65Ca/mrPWnBpHtXKnvVNzhzv7vCN2n89qWf+z9/Hs/NZ1fvdkTltcPr+o5JtofwkO&#10;x4u6+sTW4bvggHPtflkgd9r5DfxOf9YR23fmip/pkYfPHHK16OrPOanhmkv+xGcsrxr6WPJc3hcs&#10;l3XmtOaI+YUzthf91Z+zNC6H+leW+6hm9dDf5cq74qvlnjkP+3Me/JfO+AfX/oEZXP8RFt9FnXMV&#10;Jy8+fWu15YnNGrR97uQf9asOPGvEjbXiK3ul/kwHjc670vRZxHr5rDKXGmDiamqdn3lWmDrysM5e&#10;vlh55MW1za+w5vXlYdvTvFbeGUcedfWdl+fGi7yXfaatRnOt07eHM7ZWvxz96uJbP/GjWH05vo+J&#10;Zw5s1WOFwWWtND4yz78e9VMVDr3lanfz7PDq4VdHfTG/ZvV9Rc68tjrqi8mfll7oslazwhevD9/P&#10;BJ9fMBZ8a4wfibyg5Sq3uPnacouf+dQdaa9yRzUzZ6z1nh3NBZeFtc45xKznrL3/+sRccrF+HaSu&#10;WursLFzqWfrWsxf77OqLW4eefvP49tKan7FccWcrn/lmn8b43g9xrbrtA8YFR58zx1dn5sWd652W&#10;XixnxtrPHHl9ecRi5OeSd4RbP7kzVqM94bSeZ6jLnBixNSv9HZ/68vHVUfvIVrd19VsPvlvWoOkF&#10;V3xXJy6P+2ufzidPK8f4s+yuj7j3llnFmIV98N7R97n1v2AMF6x1ftZ039aprbX20eDbCzXVso68&#10;vcDwe5G3Fn/WMRN8rJfzYZ1ZHSx8LZ/L9nuA31/EtJ3BejXkENNPHEtd88Wcc+aJzVlP3WrBpaca&#10;WrnuTz3wcsTBuuxr3py8iZufdfBXXHWsw66wVe2ssacaren9J9/nEl651mPNMdNqLjgscmrIM/5g&#10;/PlVjuiOW54cMJ8vMXW0O9z8tPDRnXXik29MjXWrWnnkZp4ctV32mzj7dc/wq3dF15r2uuo7U/nO&#10;t+pdnv4Rn5w6q15omFdPjNrWg9urXHF1Wgfm90/NW4MVx++y17QrjthOy/yRtQ+clY6YPOMjzV3u&#10;mdqjGmeyX+P6/WySiy4XvHnB8f1hf/WsgQNmnrj+jK0Hd4lpZ708rTxifWuMmRsfnEt8pSFWO/nm&#10;1DTu9wtiX/b3PAHvuZZd6Pt8He1MjrZcMWyvcvBnzv7meK4nZ2rIbe2K84XdP4F/2pn+6vv1ezfe&#10;Eyxt7+zcA/HEyv9V/e4Nnz24f2Y2b+5X2IczOYux9kfdh/Z55nyO6p/R8zy+7M87gZf/eNKH+Nkt&#10;8FC9qjF7q+lDOfVnPOt3sbrk6+/4PwJ3j8zDuro3edY9O6v12uo4WzF5WGdofvpHnDONmV9prbA5&#10;w8+Incvz6gxicprTJydPrLa15RYv/7P9ea8+u9/UZ9/uXTs5ZzF1R2e+qr+z7ztz3dFdzfUZ2K86&#10;09Fef8WZj+Ylx8wufjnTPcxnqN88U0Oei7rVL8vU1U49cWz7Est1vpkvB/9HLmdyxvYWk7PKiZWz&#10;2p88rXx66DcHxsV96r3CL84vmeVSr49luQet+CP5/cUc4Spf7rv81b6f0Z6zOz/nRI7zwZ+/jL/S&#10;Hy311TVezbrLzV7yioutdFdYZ1vld9iqj1raWdu943u24uWDcXHe8zKH7XNMfLTO8qva1T7l9dzF&#10;tGe9jnTVqJ38o96t07de62ezn9P8IzQ57wm4fv8wqnpwWGrWsn9jOT2T5h4in/TSPnOmVUv5cCff&#10;XOu6p+IrbvP15VZrhVkjT4547Zy9ufrVwOfivlJvH/j1Wz9967Tm0VWjPcmLy8XKL1eeOZ5PPhvs&#10;Bc6zyvzWWVPtI1+tI87dnLNcqbvDZVb4XLt9mtvlmcmeWt/7ni+Wa3U2zlCdK/uUoya97duZnan6&#10;R3uBt8pXx9617mPWrurEtNXBn++fyZsxNcXwV3OUQ02XuVlXzpnvGcBTb1Uzc8Rcs3f1Vjr2ucJr&#10;vX3as75csPYQn1Y9udrirVnh9iLHZbyqM4ddabXmzLdei6b6Z7XkWyffucippZVjLZx+Nqz0Zk3j&#10;d/j0dFZ9Zur7kNg9OGP3gC8HHhe8//73vw8d8tZrwVxq2h+On2dwxOXRS7x68h7Jby9+XwanvObV&#10;FCu3feA11zp55s2JWyuOnb4c5nBWOc42Y3hgrTVuTTF8lrPqe1b+jKYmlnvRXtZg1cOfa+bcl7wZ&#10;i6/sFa4zz/rWyikm3xzxnF2Olnw51Ssu/8g+W3unrjPNOuJizmoNdpWXh5V7hjVv36k9tRqvZhFD&#10;p9z2Wvmz7+T0M5AcfDDWnT6PgsWL/Z2/FHPF5M2cs+zwatSHb21xfT6/vPw51hl2deLy1NLaUws+&#10;55a7s/Yw79eKiZt/xu7mn1r2nHuY8ay7E0+tzmb/qTc5U2PyV3Fr7FNdauCYW2lMzHq1Zy2xl5yp&#10;YTxrxbXkzzTgVucKX33sXX5rv/z3nEDvX30+u/y85j41t+q8upfWYb2oFcdHtzkwlhzs3fVMzd0e&#10;X/y//wn4HJ09+z/6JK7MU477YE7fbz965lf7dQ9ozfhV/XfV/0pz9Rlgf3fv/ZX6X2m/77qHf3ed&#10;l/948tUD+oyHBs3q9uGdeOMre6nWEf+u7krrrNdRD3JcZxqrvsXsUR18cbntZa681ltz117V6Cx3&#10;e/zK/O7fM57zFu85FJ81xGf5Vc0zWJ+JWX9lf7PmM+OeH32cTxzruRXrTNYUu+PvdNWwvzH2bk/5&#10;amnFq41vHn/HIfe7ru6v/q+4n6P5uDe9P42t4xeS/gML+wP3l5TErSfuIscvBtQy15rmwBvD5x9K&#10;XOZqqVFPXP4V2xp1tNYby9WC14dPLEZsLf5c5c1c48lD06s8fHF/oUys3zz4aonTUx9eZxDHgpsz&#10;XumuMHVWuc/E6Gtvf3lFjM/zxjPbZ3yeBbPBd9+r/NX51ehM1IKf6Z7lr85wh+e5rWrcA+env+KB&#10;kfe8OXP+EZvYOvNy1QF31RfDgp+dn7Xa1uurQbw6a/uQrw+XNWuMtXIe5O98fGeCV648OeRcPrPU&#10;+plrvTE582qQc1VPzJqZA2dN3Dqtea24uu1vrvasj7rytOLaauof5eTsLH3u1q/4K4ye4LvcbqYr&#10;OJp8tvFf6GK1h2cHXp94tzon/qzbnZP45DuPOJ8NfkbzXwUGt3bVbzfnxNWf+N24Op1dXAxdfXPt&#10;BWZeS764MRaOOlh9ci452PqcqeeKtX6loVZteeheWdRwH53De0rtVY32cQZrjcvBF5dnXtxYKw9b&#10;n3xrzGPByxWbuD3UaV59c/3MNmf9s9YZd/Vn+St1zi+3muawXOa01qysNeaMrSVm+fXEWGudtjg+&#10;OmLV1LdOnjXi1hpjxaZGOfWnprnqXNGqzuQ7v9q1zVnH+5SFJr6ztA5shZfzrK+286Aj1s8T8M4v&#10;Rz62izx8P//4mgjmqg82YzHnIu9ZqeE81mK5rIHXPcx8eWpqzU098urUtw8YfuvkYzkPtcudNeRY&#10;1lqDBXPpm2+NnGrLN1d9NLyo4SJmZpY5v7fhs4B6cHXxuyZuXI6+OfuAg1WzvayT11i/9dW3xq8D&#10;xLOvGiurlrnOOHNydvao9o5WufjVnb3LPcvJraYYPfSrA77qX8yvJdatdMxhV5rWkFNPzBpjbTX1&#10;O5eYdldnTfNi1t6x6BzV73Ltbz+5zYnJITeff3PT+lnQGevLL2Y/LRzvET54c2AsNFwz3xwc8+LE&#10;+uTx5RD/amvOO+fz3Iu7vyt7Q98LjXn+O43i7dc5jmYnd7TUdB5jauyNLb7Tk3PWk3r7TS01wK/o&#10;zPqv+M8n4Bn2XP/MeE+060Nfclhn0L6js9pTyx7OZd45zItPO+tm/iv+Z5/A2fOxer7Azup+1VNl&#10;7u4J31j7q87OXM7Y8xfTwpv7BPsZq3Ou+nfmVf4L+7knMO/f3/l+Pf3Hk/OQXrllHPBKb4Vd7XN0&#10;09A9yl/tseO9MvdOc+Kzx4zhH+1xlVNjlxOXR4+dLxfOXOZaOznGcOFZI65daey41tSu6pv/VXz2&#10;5L5enflqPTx7PnsOq/pi7+jx7GzU3ek/z419TOyVWc5q78yK1rvnu9t/tR/v/Y88t9UcPxpbnd2P&#10;OAPPe/csiPNLMha/3NH3jJjTWbXmqO8v2NQjbw6/GsSsqbXDHuRvL+jNtdKYHGO4Kw3y4s5JrLa+&#10;OfXAWwdujRytPGN5aoNXD59zFdOHhz8veVp4LGJ6YRs/gm8vzmEsz7hWrra5Z/2jfkc5+8HpPMac&#10;j88yeXAw/2//yPUfVOWgq4a2vfS17S32Dqtu51rp7n4ZC3fOv6o/wtobLZZz6Rc3B8Y/eHrxh5P4&#10;nD+LvNfUeRC+vcCFU01zteUUx28Ov0tdMPyZFy+v9St/pSGvOrPfjDu39Vh43G8ufC+fAfubN7ZW&#10;qw52tVY4WuqZx4qtdN6JzV70dY5Vn8mH01lX+ZXOK9izPbq3OfPRPPTj8hnhPWe99qh+laOutfj0&#10;YM1c6927fK0c87zP9bFczC0266zfWereuVZ6K+xKz+5lahBzrTiTW47vfftznlx+3mrNU8vlmtri&#10;2qtcZ6o+c/RrrJrtWX3zd2y1qGusPy085yRnXhy7WnKxfW7LnfuBK9Y+1DgD/syBPbuq1d7Fqy1H&#10;rDH+rq64NdheamLhyxMXA+dMu8DsoW0e33rxyZv95D1rpz46vAftg+3c7WMtVt/nCJ5Ya6ZvH3Fr&#10;dvjkyRfHOrP+yhbDf9daze1zwKx8frj4LJtnbQ47tZqzVh5c9D0P49YUw+9c8JgFjBxL+wi+vVQf&#10;zNntibVmhVEjB165+uLWTxwNObVT29h+xO4Xv0uOPbVw7C+/cfWoUUculjNiUce95765VnxzO9vZ&#10;5HQm74k5LPnWGYs9M8fUN0abGdQWX81FbtW7td2bXOdXu7a14tYZX7H2VW8Vr3TFjmZsf3WL6aNl&#10;f625qc/5cvlMNt/a9sNvjLb1+Gq0Hpx41skR14pTx6o+MTwueCtdOC55xkd29r3Kde4j/t2cs2jp&#10;4TmIHWnCLa8z6mO54Mmdlh7y20/eKr/i72qLr/z2WeU/G6M/7xEW/pzHeLXnyfestWezq21ve4hr&#10;q7PCmtcvz+eKHD16yZ/WWbDVmrw7sTraWWtP8HLqz5qv+OecgPdqWu+V1rxTGpsHxwevBRfDXy3z&#10;ak7ODpfnDGc8+V/273kCZ/ff52S3+1W92FntTvNdOP39PnvO4oyzV3n4O96s+9XiOfeMf7V5f+Y8&#10;8z73Gbgy16v1V3r8LM7ds/g7PWe3/3jy7mFdvakc6kpbbJdH39yOC+5N016dq7VXapzhCnfHccY7&#10;Wmfc5tW3f3NgxvK0zckpNnmN4b1j0ZfrTPsKB43u4x3zfZbGnTm79zt1c3bP+B3n1JnUK2bvV+ZV&#10;467d9XT/Z3q7+rO65j2TYnd957irRV33Wp+cunOe8mbuLLZ2p31Wb14d41f10Knmq3qtx1e7uLO/&#10;w6qvlrH9poUHB7y/SLIeS44fMqxtTn0xYvXgmy8Grlb/cUxutfSvWDXhtvedWmZwjqnhHqrXnsWv&#10;+Lta+nAvuPzHI+cCM187+5GrPrGrueLmtdRXQ7yW/JEG3Jlvf7XKOetpzUpbDA3OSsvzyx9OEvsH&#10;lPheap7N0bw1teh1f+XPXOumbx01Ln1z4GJytOWIaZ2DeNbPOmOtfGIxdOpzvv7BJD7PMPeChT9r&#10;H4lvL2qs8vaF23xxdbTkuODrW481177ysGdr6pY/6+1RTn1nAXOG+mJanudeavF5CofVz1Zia82D&#10;odHZygF3j+VQt4qrqw7cs9W6M27zzgbWea7olV9N/SsacrHq3amDa121pn/Eo96eWurxubd+/RDT&#10;nvWlvnorvlhnQJ9VTN5H5o9X9M1h+YzwcwJWZ6hvzR9Kf/Wq/dfsa4j9Zw/xqsNhkesewMzhu1YY&#10;ueL2wfr+xefi/Ljnfs56nlpr0bPe3sTg7UWdsbXyncu6Wnwu+8pt7cqn5sqS5z6InZN6fSxnZFwe&#10;szW36ts+cF3oVUu8fDD3Ty0Xeeu01r5qnam67hvbPL3MyW98dRZquVja1lZbX+5RP3Nw8Rt7pu0j&#10;b2JHOLnOZC29wLlc7S+mdT75cz714MtVbz5Tat6x9tVaSw+fcbFpnYPaWb/CZv2Mp8bMX4mdyXP0&#10;veN+tJ4dn3Vg9K6lF7ELvRmjIWYtfLTaXw2tdc6ghnktGs4Fhs/lmnXNyak1r7XevYljyYE7Azrg&#10;5oyx6uCz1AHf1aw4ctVwrofotxf07KW23MZi6LWGmDNvn2rrk9+t9ikP/GiVC4941sx4p0et9Z4R&#10;tVx+384+yblm/+xgMpYAAEAASURBVOLU7fLw7GWNdldztI9VzeQTc3mv8Fd1znHVtk/17HXWZ9Yb&#10;V8tZxOBwcS+84IDJIa6vbvFi4KtVjVW+2B1u6571nd++xGJqNgdmXlxerblyJ+b7wPcG+dnfGrT1&#10;te2nTz15LntPe1Rvn8mpnhys2vjvXK/oztnnXGhXX34xa7xHcORp4eBTJ6a1vprmtM2pZR1W3ckr&#10;B63miZlZzF7a1taXX+zIR8/vE+TZA6ueVk7tUa68+tUu/jv67N8z6/yey8zNeFUDdsRrzZk/5zDW&#10;2ot4Yjvt8uSITR3y5uTWuk/rjMupf5Yv98v/+5+Az9azz8WsU+9nn5xzaJkTv3FnnPto7nfwr8zv&#10;GfzK+3Ef3qfPnvXVPq/Wf/b+Pkt/tW/v3Tt7fobm2Xy3/3jyTPBdeQ7d68qbuZzVDesvIj7roFd9&#10;XzkP5vSXD0c69tVe3Z/6O230Vlr2mfnG+I3tscLMTQt3t1Y5ZgU3p91p/E64e3GPV2e3Dv7qXl7V&#10;eZY3593N0Dmf7XW37k7PyZ2xved+xe9Yz8geR5pw5NPDGv3+cuBohtbJm7rGWnm/kmW21V52M8r9&#10;UXuy326eu/jZ3PbTytf6y0j7gnPx3GCp82vn/AUQNeTVJlYXC3+Vk2fOGvAu8rtcea/69LGX/Tqb&#10;eftMTnFzYv36TU5d87XkuTx7LRz8XvYBY3XG9mk/a8SwYg+RvMhRG3vE3eUi+T+32nfq/icwHDXQ&#10;rbY08v4REXnuif/g6vO/qmu9/rTtPXOrmD7WkLdvMevAzItdtXfryncWrH77imPn8w3G2foHlD6z&#10;1hjTj4uYnEue8ZGF2/6Ti7563R+89lzF5U+ufcDLO8Pt05pqgLcXMfvDri5yXNWVV53m8eVo4ZYP&#10;7qpvrTlqmldDXXhi1tyxs7a9qi0PC8f4Sq+7/DNtZ3C+xmLOdaY1+datrPtQk1gMPs9J32vNVQ+c&#10;pY62GL48/KNl/ZV+zMdnR2v4v/Jmtd9OyznKFXvWOgv1s29zO/3WyHc+Yq7JIZajrrEaWO4p1s/U&#10;WnAu6rzvxfCvLnWO+JMz5yUWU+fODLuaaqLXz0NrVpY6z4+8OtpZI64lP/e82g98cS2YOmKz391Y&#10;PepWfjE5YDwbWOYoZ8ZX5mm9PjpqiU0tcax87g0x8zmvdfLVBcfvMpZLrr6xvNZe9e0/dVt/pG99&#10;+fhHNSvuij9nIi7PfDF8LnOz12fE7aXPPe/72LnoD6fPrPODW4Nv7PNDrTq+74n9H1Lxc4Bak4eW&#10;9foP4NvL7KmG+dpZW649y1GbPZB339X05xrr1TRmf2qKUa8vv5rNWysmjzpy1mN71uXhq4PVh88e&#10;Z52a1OH7M5q4NcZYNbHi1O+W/F1eDXnGO768XX6FO7e13l9iLvPY2d8acbn2sUYdce2Kbw6rvtZc&#10;6/Dl4nNfxMCJW29tOQ+Bkxf3UC1KGuN7kWuP+p4xludKDTjloXFlsUfWrK/WzKlrb+Mji4Z8rT2M&#10;rd/h5p+19lG/M01Nc9Ts+M1Zbx12dcmbs4iv7Owz41WNM9unHHNg+tOWrw8Hvfa3TmzVz/qVtW6V&#10;A1PPPjueuPzWFkNn7oM87yd7yKmGOftM2x7N2euK1k4D3P7YvmfRbY/20bfWGFuM+O6a9c4+Z6lu&#10;OcVX/tRfcX43rPfx2dk9w2frd3WdbZ59c+1ffOqS4zn16xV5+T6/xchxueZz1Jx1cr/s1wmcncB8&#10;ps/4R3mfRew7dY96HuWYw5ngMRPvMd9Duxl/lfmP9tac8+72435b8+V/ncArJ+AzV40V1vzv4v+U&#10;P56ch0c81+4NPnnUWq9tbTH85tRafWiIrfjWXbHqXOHKcWatuLNMfOaJ5VijlStHfPLNr/CpYawW&#10;Mb4xli9Gammt08onhkMsVysX6xc4MTlTR1yeFlwufmM4M7buzHbuMy49jpb5znnEJ2d/rHXWzD2p&#10;b35l5WD15U19ca33aDWLtVPT2iv5Xa0aR1Z9OGc6R1xyzde3/04ffOaI1cTnDFnV1cdWQ1x+teU+&#10;xC68OMeOepanzv6dq3ri8pp71nefV+az/7O9rta9c39Xe5bXMxEH4x9feL74Id33qr9YJu8/XJhj&#10;H17V6Vmbp55rPr9gcvrLAXAWOe3EHolvL+LE+taJGZsHLwZu3Bw+i/ycXbx1E7Mf1vOF3xp7ixFz&#10;FlzW1eLL0aev5yeGrSY+GEvf+AFuXuRYU5o5MHw45eE39wguvFg3qSvtclrnbGLGnhP3g4t/VGT5&#10;fMPn8h6Q496rQ+xe8V3q2kc9cd838OVYa2xvY/PWkic3853NmjOrFjzrqw1WDjz7yre2PHz27B9N&#10;+l+e5KzVr44YNe2hL/eRHC+dw3ooxYntMX14k0tsz+bULyZPXSxLzk6rnEdBalaxeq3zmTSH7QV3&#10;zifXHnL8bCKGYx1WTXzxcprHn8sacH15xPrYVZ46OfgseR/RH69TY/LUEW+8wtpLrt04/y6fD7DJ&#10;nZh5e1anfnn1p56xHGI+f3jvMRd9mLfvQThHi5pe5YLbS236iE0uHFdrJ0Y9FxxnhcNe1PCc5drT&#10;vJraHW5eK0+9iRtj5RbTn/XyrfG5Mca6F7jNk5Onrnx4YMSeCZbPXS4xNOXhu6aeONacGLGY88gT&#10;L0eMGbiYtfdQXSx67km/eX37qi1eaw4rn7x4ueLkmJH5rHOOxr0v1bFPa9QWM1Zv1oNfWfaCP7XI&#10;FZvzssfZR53ZW63m7V0dsN5X+OS7wHgvY1mN7SPfHsbWtKc5LbnqWIMtXt9arTksS43pP5KLF/ic&#10;tzpQ9LVqNhZbSD6gmaeWBc5FrJ5ntKqRI1+Nh9j3F89RjP2A7Zaaqzy5q6vzOh/Pi+9H94WeXxOo&#10;IS+GBVPL/uqBiz2KvvPxxX2O2696+M1Ra16d9sH3Is+Sb88P9M+/vyRnH/WM5asDzqIGzPMReyS/&#10;59sTv9fu2aV+fo6oQz/nAMNXkzp9c3KtMw/XWnyWNc4F5vNArucBh31jwa2lhkXMsv+MH8nvL6uc&#10;s83cjHc61jfvLMXqu2/2g68GVt/+2tavsF2+s8w6+1lLnqs15ZiHX5x4aje2bta0Dxzz1pon5py6&#10;1BSzxrjnCuYzhaa19rMGa656+NbBcS58llzxqzG1qxrrzbMXn30x7NXV2Vc17s/cqldngufc1pif&#10;uPndDOV7j6iZM5Wnpj2JV/mJ7zjqYdWEK99ZsM0by5v9zE+8fHIsuCv8I/vHf9kcDpfaRzXWriz1&#10;LjU4f5Y9xO1ljufR3/uA+XxaP9976sBtX2LWxGYMR41VDsw81os6ZyqGLw6HtdL9yHy82oNaF37r&#10;moNjjfzayW2umuBXdI44R7n2/Uzfs+osYu1LnqU1d3ReclZ16lytr9bKV6/PONp9nuyFhc+lPzXN&#10;qytXHn1Y5unj98bgxGpjuSYG72v9s0/AZ2Q+X54KeZbPmTjW56rY9Fd1co5ycn6G7Vz1O4vnBlYO&#10;uO+z8uV5nsRqiFXHWjDzYrNWzo5n3dS3v/lVvblnrbM9W/9Pq/Mefca9+FFn2Xvufuw9nznxZ+27&#10;9e7M8VP+ePLKgM88PPNGXeljTW84dfQ/ujGr+aaGOrs5VhrlOpuYMxn/CNsZnNd9mhNnnp3vrNYQ&#10;q2OutWLaVa5a8rQrvjktnGrUhzNj647slb5H9Xdzcw/W72bf4dYd2Vl7d693+cxyVHOUO9rHO3Nn&#10;M3BmR5yj3GpO9ayb92RVI2aN8ZmFP2tmfKZxNB9aR/kz7V3eGT9De9fz74BzXp4d+yHmBwH9h/P9&#10;RZ4/xK84YL3H834Y29f4e4s/maMcPZznT0UHgTXqOkNLpqY15VgPVl+ONascmDjn7D+C4YMT68ut&#10;3fWE4+z4XeLFPtOf/Y96de4jXnOr/RSzPxhnieUXvFj7+V8341kWM99e+ObVNW9sj4kbv2Lbm/me&#10;Wc5JrXpTRw5WX76xljnYMxfPK2fLH/Hg+zxXx3MVU2faq/s7453l597dp/iqXoyZ9bVHdeZq3TeY&#10;Gtiji+fUq1pqqGOu8c63tnY1m5jWHisLp/1WnGJq1vbry9SC5/vNGvTgNW6PO/7UMa62WHXNk+sS&#10;L3bHn3qtrfaOJ46Fr61OOfrk1beuNebkG5czcysd7iWLnJd1fd5nLRww18qHo5Y87Aor7vM1a9rD&#10;nHOpiV3x5NfCK1cNOPpy/EcSP3PB/cNJOWqrqVUPzTkfnImp4wxa8bPzUXPWEXM5V+Pi5u1XC6+r&#10;3Gowo58jcHpNDWOt+tUGU6P5WWPuVXukO3PMBSaunTOIey7G8twveC/z5cv1TJwBbXPWTVudVY78&#10;1ABTG5/763IG4iNt+Xd4rdF3Nq16nqs8LTNxlW/uMyx9PAd7258cl+fnTOadR5xYLXPacsSwZ3j1&#10;6reWs/Q9zPeU8Mr1rLXUltMZ8M3ho1ut9pULZn8w8fpqmGtMvTFWX13ieQ/UmThcci7zq1gN9dtX&#10;Ppzq1YezqrG2uVkHp9icUw3t1DL2j1vhcX+rSQ5duVq5alPTHLg64FzEKx7cWQvm2tWoL29n5TnD&#10;5JmfuDPNPLha5GYeHfO+r4ynbU90yLuqC26O+2Gu9wvMS651jdG3XmvPaa2b+IzLw0cXW5+a8uzt&#10;Hoyn9hV8x1GLfHtP3/ri1FqnVW/yxKdVd+LG1Zk9ZmzNzq56oV9cf2oTe/F8cU/mbPSdendmsX5V&#10;41zNidmz9khLjc4v9qxF60jPWe/qW6el3j5iWrW5N/w+ja/T8mfNjK2dFt7UJ7Ye/sxPDWN4rTVW&#10;o73Ka73ciRmvbGd9Jr+qETvThnfEOcrZ40fZzsL57xa8o7x1cqpbX967rX2xvVa9web3RfKwXPOz&#10;7mhe+PRsHb6rvtiX/WefgM/r7tkwvzqlo9yK/ztiR+diTut5GL9jvzstenH184N4x1/N4ryr3Luw&#10;O/O8q+fvrMN5/Yj78lln9KNn/9H9em4/5Y8nf+aGu/ln/LMPA/d2xjvLz9ngt8Y+k/dKfKTZ3vSQ&#10;i52zOYO5xvrTTn3yYPaZ/KO481yph9NZV7Mc9Xsl53yz58Q7X/vJEzOeeuanVVe+9eXJKYa/4q44&#10;ajfX2p1++b+Sv5p3tcdXZlYP61nVmj/rIc/aMz55a6Z/pfYKZ6Xf+Zq/ovdZc17tfcR7Zi9Hep+Z&#10;8x4ws7/8AvMfrPD9YR6Oe9Mym7iWmvrOby9rxI2psbY587UzfxSvNDuLtfRnmdvFE7ceS868FhxN&#10;Lv+hQZ9zbo5870Nr5WFZ6OuX174P4pMvaKvVXtO3N7a5J9uelrUH/lyeidbz5I/8xNyb1mfcfDXb&#10;g/vT/vBaM3PkW0/Msu9H9MerWlprtX8w3+fZS8XOhs/l+fiDO9b/4oD/BbQ+y9ahqV/bXuCu1fmZ&#10;0/YsWmv+irVPtawzZ1y74jd/xXdmtWrxOWvPW19Lnn9AxlpHTzWxxckRU6//cL7jE5s589VfccDk&#10;mL9qqbN2zr7SPePf6XvGda7JW83prDO305iaxlf4ngG9eomj1TnkkC9uL/PNOc+Rtf6IQ04elmcR&#10;25797CBPzhpje4hrxWvVLrbzncV8z6A64u3bvPXa8tqjuNzq1Pdrl98X/Oc///nfL0/B/DxGs5e6&#10;2NXc4M6hFTO2DnwuOdjOC68YOWYUq44afjaZEzeec8z8jKmjBlzbGfDB7dv6o17lOdvKTl41Z25V&#10;P7HWVGvyzMknrk/M5TNjvRxjrXrE+tWgjqt65Hd66mqv8ODYU20sy77G8q7oOsO0V2qdqbXzM4qc&#10;Ws5X/pk/a2a8mgGOPdEn5vI557y45GB7OZN5NRrLObJHfGd0NnS8j85ZjM8/cDS11YBrPzWxLrSJ&#10;p7Za8JpHy3nIWQ/HPtZgWeDmsVxd6lnfPJiz4PdCo7rWOxN5/MZgU8+Z1G5/+Cy1sUd5ufRUT8xa&#10;Z1aTPEtdeR/oH73Jd3Z6ELPwXeoYv2o7z5F2efac/LlnedOWh0Z1vJ/ufdb2jKyberPGuGdqbfuA&#10;8Z7DctkL37k8B3uWA49lDl8Mqw/OMsZ6j8Wa1z/K2ROOM1E3VzVmDo15wTnSqwa1R/rl4k+u9cXx&#10;wVmr/CNx40UNS2YsjrUvvjNpwXardeWc9TKP9Vmt37NAt/z2wXdOLVyWz3G15DwI316aE9OSK98Z&#10;yB/VWX9mqz257eV+VpyJNT6aUc322dXyOcFZWlNd93D2nqa29dapZQ5rrvPgF7ducoidlfey8cP5&#10;9lINZzanhSNPS84Z5WF3+eLl/5P81Xmd7b/n1vtTvD56Z/FZzzt59uS+9OmvjzXWqk/cC5yY5bP6&#10;CL69qGOMtRa/fLhdzqK2tpwv//0nMM953pf3d1wr2nfOQ2zOyskRx05uc38Hf+7d/WpXe5w1K86r&#10;GP39GoYWPX9E31fn/qo/P4Hf/T72vdG9gDd3fhL3Geq3732VaxWf+seTbKSbqH9tvNdZHuZO6Wim&#10;WXvERV/+Gc9Z4FkjVnuWL3f6R7qTeyVG78q+5Nm/sfVX9iWX2eqfzXqH64zO46xnPY7yz2q0zrns&#10;Y1xOc3PPxu5L7lVrP3Wu1u14q7knd8V5V//Z652xZ3VV82hP1ZJXzB7mtOLvsCtNZ5g58Xf0/dK4&#10;fwLcj1fugfezGvpqGzMdvyAj5ody8tZr4eDPH9qJqSOnHlYt6ljlqKklj6+GuHrG8FiNrfnI/PF1&#10;2n4Tl18NOebs697Ma62dljouzxKfH4LmJU+Lrj7WWH0x8Vo5YPryjcvH75KLhW9czq/gO9+cBbwz&#10;c9acP4v7xx/8YflfzHse5euTax7c2J7l6pvTzhrwHdeaaVcak3Mlpu+qt9jsY0yec2T5B5P+AaV4&#10;++/6yFGvffXl1B7ldjxnbx7/qtasQ4+9YtHY6c+6xtZOTC0sF8+nl9xyxGqdSatW65pr7V1fHerw&#10;r66jujs69que2MqeaXtG8oy1aOKbX/UodpXXmvrtO/Fqz2ekXH201HMP1ZCHRY9ca8yL7WrhWWvN&#10;tM3jG2N5b/HZQh//a4vgzGRvLKvW3Ox1FKPbZaxuc/XJy93hO41dLTpoknevfr/AmZDzv/BrT2fQ&#10;imuL49vbc4Unbg1WXuvFtea04PhczOszBO4it9OWUwuXZY8Zl3uH5+c3empWC8ye1S1n58/alf6u&#10;9go+9a/UTI4zdY/liGPlkm/sMypuvbXGtTO32ov9Vjm0zFd34jvO5BF3T6s82FzUdC/085q4tbNG&#10;/N2WOdrLsxDzs4S+nVVf27nUFFtxzF2xziRXPd+XxeHyOYglz+pnS2vkrp5NeOAuesLH6hOzihHL&#10;qwVnyXU2MbUepG8vjZ3ZvsTqlA9Wrr7nYS+sOTFi/YeTl84ip3ujL2vH22nDt0b7EBovu1zr7SEX&#10;61zcR/fruZlrKzDrwesbT07r7/qrGaaGM8Btb2u1s4545tSSa37i5icOv+8Je4hhqcHCnd83VNea&#10;OYM9p7UW25z1zeODw5MLVn/G1dG3nliMOny1sOa15uDOJX/ixLPHiiOvPawrZp9iO70z/B0aV3q4&#10;j8l1L+D14Rvjc/V9Dr8cYpd1xtOSv7tmzSqe8xB3zZjc1Cn/yF9pHfE/Izf3y/3xs5qceXrv5mX/&#10;uxx183yqSX631GQeP4/QOuu30usM6sJbaZW70hK7ypP/Zdcn4L3tfan/s8/5/9m7u+1IjhxZo1fn&#10;/Z93pm+OPpZ2y9onIjP5J5XU5WtFAjAYDHCPyCSLZKvrvzM0236OyZ/Y7tZ+6JwWNzzumVePx+KJ&#10;f9n/nhO4u/eeTyexz1OYZ0z+Tkf+n2LPc7CvO1z+mf3s+X22/7P5fuV/ncB7TqDncdcZb+7v7r/7&#10;jyff82bdD4b1HVrYdx7uM/2rmcx22le5r/JO/Vfi7zyru/72U2/9YWv5dIrjL77xVX5r+Y/s6j3i&#10;Pco9muNR3aOcc4qz+39U8xU5e/kKra/W2Hu15/Osz9ad3Ee5k/so/sw9+qoZ7uZb/bs57/A0q79a&#10;8Ee1Z/3OclUPu+q32Oos/st//QSe3bfXlf5gPrp/cn44Vv8u9zLfD9b9IOD8wQbuHx1/PJ9wPejG&#10;g+XruXl41irfOmvlN3dyxbhnLzht5wGPf2psv/j9wivblc4VRq/8XovzT2vmc44zvqtb3D4X+wrf&#10;LJ/VP+uL7b857/rE6z50tfwBZfzuR3Z13kgvvpghOq2z1Fwn/ijeGv72elQrF7+1e4PhsLT9grYa&#10;deXaW5c/nvRclzuvNMNY+asYZo9vRTcvNJ9x7/LVX+XoblsY/l3t1uDCaBSrPzlnrry6/D5X1XT+&#10;rWIY6/NYjMfSLG6d8Q/0/+KrtzXrV7s8Wq/YrbOHrds+59cYPBrLlVsb7xGHztbkL65+sfW39sSL&#10;1S9Pj7vcycU/n42t13uxKx1a8fd6xC23uq/0ih9P3dbA/PFkz3l765f2WftkzbwzrvbifD3Y7Y/D&#10;0sINh+Vf4YvFaYVtH773sf2Eu/pc7Rzi5O/nLE02/e27vl64xTvP5uNYj/Ctxw/rat7uVzaN9tbS&#10;F/+Rveut5tQ6+XrGb6ZW88D57Bvht5fVOXssh+Zi/Gz5V7S25hV/NZcPbz+tYtja8uKt58s1/7kH&#10;nKu9V6fmzKs7rZrFF7vTgbNqivM/u9KhfaflOdKz+GqO1SmPc6f7Hvzc6522/XTvu8zEZ7e3feGe&#10;vZZ7+mpOvPhKJ/7W5HeeWXx7g+Oz2yusPVWjXv7UDKdx2s2pX7t8uvp5PvDLu8LsJ1/t+vL2EUf+&#10;vF9yarJ9rcBf/Tfwtxc1Z3zi5dNrlXMVm0OeLXcuOfXuY7wweXFYa/F89fBmaOGnCwvH4+Nl5dg4&#10;37G21+rXt5yZ5HYetTDc9the4Vd7ps+mz99zorn93Z/4XWrXVufCaw492LRa22f9t+S8qMMR0wgP&#10;6zqXmsXx2HLrb3zW45346qs/OWd8VROGl61f12Jn3XfE9mmejfUzGw78kaVjP7j2Kmbj77MJj+/Z&#10;8jzJZU/9zclvTxpZM541j+Ltpz4MzpaTN8cj3We5tGif3LPXmd/4TgOHVrzTjwPHL17Nanwm5bc2&#10;Xm65M1ZTrmWGE/+RfVy/2tUXL0YjCz/7iNmt+eX/+Sewz1Lduy97b9zH75rsTt8MV/OoyS7vnLF8&#10;+9v/oQJ+XDpXdeVcZ/4743qaka3f3azfOcsv7ecnsPcods/bPjeePTyWsvef+J9qnYnvFzqHrr/i&#10;ud6+5uncm+W8P3/1/dhZzbIzOj/2igNbuxqL//L/2hNwv8/7+ddO9T3d3/3Hk43x3jfpz/6gu9Hn&#10;nB6EE7+7FY94d7nFzUF/Y/7y8T5i06Gp/gqTO605snwcOmeufl3y+Kc116l78h7laVSj51kvNs/q&#10;8VcH/8+2V/OZoZxZw9Z/Zfbl0zx1Fv+M/8o8n9F/T+257zN+j9Z7uI+exWa4yl9h5mWvZqB3lbvD&#10;rnotlv+eZb6z7ozTxH2P/i/u50/A/WVT5J/3qXvUP5iy52USeHHf3KdBRy7bOvss743w+wt+4fkP&#10;ttVcHi06eOLs8q/iO2xxGvTFcZp1L3/4UK75xDjwnT1/4zi75Lbv+rh44vfaNNNY7Ueaj3Lv7f0e&#10;/lXfsK6ex84apx8OwP2hTvuLt/vUP+4VLs/G04NVJ8Y9LR48/oltLv9ZPo6+cfPF5XbJL5bvvZzv&#10;eb37w0lnrEeWrt6b46dtbQ1sLb0w9WG7xOzm8tuTdWqI5a80rjD8Kxv/1D155enmi8O6mtkFWz49&#10;2Gnv8uF64ZyWFry4mnOdvDP/LFbvl//4Zy+88nLs5tQvDxZPTdhd3dYuP59G9q5+8fVpLbazPZup&#10;ur36TKMF14OlKY7Hl/N+770Mw2G3Ts838u8v+/5aXD27OZpsHFc8vnzWVb98vDfn5uWsv6rZ+fJp&#10;s6Q3Pmtw2NWB7T0Lc+Y9/33GZqvzuZutJ165vdIwExvWKj4xtVc4vlzcFvsW/P5CJ2vGUp4l9weP&#10;djF9ehvnx/nI2l7Vi/NPXbFeO0P81h0GZ+Oezz/dcu9ddK805O40n+Xv6uBnfTOEef7iFV/xaKw9&#10;eerpFq8vn205g3T2jMN3ph/s972aLct/VeHkF++sq+M9sRhfjfjOnjOe/c+6dJ2Rc4KdXPGzPN5p&#10;d+9nLs1zhZmfjYNLb63PRZ8r5dT6/IHR97yIs676pYlTTC8/Tb2KrepbeqlxxnLsmd/6OGJzseVa&#10;V3F4uvWUz+oFUw8vfmWpz1p6FW8v+eXirL3iNZde+eZkt4989qqX+yi3PJgZNgc7LU62xd7xTnxn&#10;3xzdsJ1r/e3F33y1cD7deLiwzmbPJ1z9+luXroWT9Zzv8yCvvl78NMq3FnsDfnuRK+ZncfPhau7s&#10;8pphYzWL1cNVPr+83mpOi3fi3xk/6vkodzXTI/6ez1Xtq9iVTs/M4ubItuTw2HKe3/xXFk027S5x&#10;Vr/T0sctzleD7zlfXlx5/DMf5z3r1BPTKP5Mj+pPzdUr171o4eLjZbvkNzbnWvUwteJHNu65PB/7&#10;fUI8c8e/qjuxc66zz6txOqf2q7W/eP/3BNzfPdN88Vfdt//b+RrZfu71YmYLg58Wp73JbbethZ88&#10;GnsOODC132F3xvoV/xl9v2Mv/2TN7sneF3G2e9bnpnXe0/DF8P5J1nnY055VWPv/K1Z9fZ+Rf861&#10;M7mXMDM/qsH9rD176H3q3uEn71f885/A3svz/v/8078+4Yf+eDJ5h7IHddX2Wf6q5jNY/cyWjv6L&#10;0Q+Th532WR7fN3Hi77DnLMVX+3rWm4568dad2Mb87F1/OdyTJ789T/+sOfNXcTV6XuVPDP+s+Ujv&#10;U/vUPPPvie+07vC07e2qz1m3+z1zZ3yld4epXf077hWu/i73aI9XNWGruf4d/wrX9yP1aq907/Sc&#10;313+SusR9khne93N+qh++9Ja7Mp/Ve+qNmz7fFbr7HF3Bifvz4q/en87d3v1TXn43d7Dl1uNH2qq&#10;waGTjdf8ey0/jhx+Ns7at+DihRYuLfXhYezib+DkN0dH3cbq9nuAarv84YMf3rHVd14ufJZmdjGz&#10;w8VxWuLTl38jvfNlNSultXj+4vyrVnd1V9xnWH1W7xm/81ZTnfvRfWqV83/f7XkO1+NqX/Ti7Vpu&#10;9WI+zWoeaWyOv1rqt3f+VZ8rLp76tPcq7zOh8/LM7h9OOsfqnDGN1ZXbOU4e/to4VvN0tVi5K4vD&#10;LucKky9X3+Wsj/deu7r7mUGnfNfVZ2XYXrjVOqPO2Crfwlsbria/hf8j+uMZEn+3NZ8++7zA1p73&#10;59l+ztrO8qzBObXDT+55Xpvf3Lmv7cFfS2c1Nh/e7J1PPj6OfjgsHG/tqYNbbe9v8fZaf7We+Wnt&#10;orMzhC2v2LMtt/n0wruuFi6LIz7rwmGsmrXqw+KJ11/+6cd3leusfd9Q7D2Qniu8VV1Y68wt/kb4&#10;7cVsxWrxcMRmYuXXNlvPBy05s+xzt7l8OXgarWr5cqfFMeuZF5sDj664GZZTvks+nfXVn7h+8mrE&#10;8mvPPpu781dPD9zVW155sRqx2tPiwU++fLZcFrY1JyZ3ZdPRZ/VWQ37r7+pwqr+qkz8tvVfrzKfO&#10;Z1TxmRPXc/2d4cTNDj/jrX3mp+FKx6zP6r4730z2xdbTrHw5uD2o919KkffZdPc+v9IN61z0KubT&#10;1S9cLl7rCvuR+fGadvUtteIfjD9eceXx976V23ycE1s+9Tj0YOzq8U8b9+yl/s7SULtz3c3SvbOq&#10;jxdWLdt9928TOtkuNTRgYnZnW4we7Izh2e1112f5p7/1cuZqv2lu//Xjb4y7mjBWj+LOMkuHr3/x&#10;+vLZzr/cVV6Pnf/k7XOAn64rrJrtSUNO3Z2lla3WPPmrHX7Og7Pa9MpZ65+zinGzJ3/jfDWLb738&#10;YuuvxuJX/qm18fpXta9guwd62fDNpWVu+bB896xn9ayJcy597rhw2tVv71PvjM131ojp0916sy32&#10;s/jNtvN13pa9yXu/wLN74amnjb84f+3JKxfWOrXfwN9f1OFm930NP2s25tPaflf1+KdVR+fM/zfH&#10;nc17znLP6qrOWcc785tbne/wz95XPeI00851+uJHvLTL64m7+mf+ap6PYrSz1vrmkvtl/5oTuLoP&#10;J9Z923u3k57ccmF3/K39mf2rfdnbXe5qP8v9ijNZjdWud7muE9+5ynWd3Gd1q/Ed/qOZv6PfL80/&#10;5wQ8V9nWn32f9f0zdvvhP5786HAO0yHf6XjD3+Wf4a8e4qu8q35mfFXj3LOzuNI+se2x/sn7bHw1&#10;4/Zbv153e8CTZ6uRy3/vSudZ/XLW1+sKK5duuc+udJ7N+NkeW29mPe1DvNz8xXFPzlfF9Fm6O4P5&#10;5cTLkftK+xX6H521ukf9T13x1lUPf/Vc3lNz9jp7vEfrqjZs53cei511r8Tm/sx8+piFJvzvYL9i&#10;/+3zlb07p+X3A7d+odFqlp1nfwgKp4Gr7k3g5iWupX5j2rAsHhu2PZeTf7XwaehT7IeJWb/QWSxO&#10;/LB8NfUR6xkPfmLF+spVv7h6+Wf21MO/w+t31+NRju5nrd6s/dO9mgFWjefTvaouvGe3i274qR3W&#10;gselnU3TD53h+Cd38fxd1T6qP7kbX/n2lGbrtLDw9oDfWf3v//7vGz88P9sV17X1YfaKK8/G4cfF&#10;fwOfvJiNxhXdDGcufHM07jThp86jePWXd6UFy3r22MXyca/05eq33Pz4nsmrec4zoLHc/Hjbe3ue&#10;3M/GtLcfzROzR/nvsOahfcbwK4vb3M9W3K4rLh0cWr3Hwva5wY2Dvxjc+5gWHZp4e+Y7W/yN6VxZ&#10;/U/+qb1xOmasngaftff4/pgmH749aZQ/F73lx7mqucPO+bdHNeaLZ2/+cLLP2+2d70oHPx+PDduZ&#10;Fi93rtU9c8VX9ekvvv3k2kPnfvXHFWq3Dpat7tHCfcTZnD5mK9cZ1icr7zmRz9ZLvviVhf/eOZ9p&#10;7/x63NWUx2GXu7PJL4ZbbvH1cbJ3+HKufL3ZZzp4e9/MWK28XldYuSu82rOezjObXleLxvYIa2YL&#10;R3za8l2rEUedXmedWB0dePGeHZy906WH99XWvtLVa+3Zz77spbj3r5r43t9nbZwWrrrifCtN3HM+&#10;fXHZvcewtauXL45z+mnB9C8ON+eZ1wv/jOOrkWM3px5X7gpXvxZvsfzwLudkH+X0UsvCtz5MPo30&#10;ivOz9KvZpWaxfD3Kd4lPXrE8u1zYVd1iauJbYcWrsbz11WTj7zmGFS9G1/nESa8Lj34xP555wuhs&#10;Po6v8/nlVrP/UWL346yhd+Jp3K246u44j3C96KwWrPrdZ/6ry1mx6s44fHvrEbYLflW/vK/2d7bV&#10;hrOb4597gGfl2s+5p3L7fOL37MDVlzvrw15d+mdb6S6mz5lf/XLx1MqpZeFZeot91DcvXf3MI35F&#10;H5cmDbXyYnv3OVseh12tsP1MyMczP+3wrurllot3ZfHYKw5NOb3U2Jv8d9jt9R36/3RNz4ZztN8z&#10;hv/M1vNmT9mu8z3yaA9qcc44/ArD/yq7Pdb/O96XrzqTv1pnz/70i/c+Nav45MKX81fv7a/uf3VG&#10;ndPi753ROZ86p6Y8XN2zfuqe8b4ybzaz0r7D5X/Zv88JuJfs32fy9016+ceTbdrD7QAWe1+L/2Sv&#10;Xhl9/pP1IyqHL3/GcJYei8+euLqP2DTpqi/WY7H8E5d/r/2sztbzdx9XezCjfyT5BxArv3Z1Vl/P&#10;uPly+WIYS/cqVofD4mbjtPLF8vg4eBvjfKfdfvydlb85s+5c8ovtXsuLr7hb98w3Ex7d4rR7XmAs&#10;bla9mcTLeeRfaT7iy322Tj1L91X7rO7Mb8x/du+u8s65OdPxfi4+czhyWava+Fc1ONnyV+sKv8Ku&#10;ah9hzibOV+s96vtn517ZWxz3yXxn3Z5X/vKXy6dJz/tbLRtPDayafF8zNl+Odhy5fvlebK1WnC4/&#10;XJBTK1/tatDKqufLxacDK16dYvuPk98fPoRnW80f7g8h1IvLtfQ67Vvytxd1y72aEZ+lV0xjsfXV&#10;rD1rNlYLy9pPGu5z/nLxw7rE8c5VbmuXf/pnbfEj7eq7mvlf//rXf/Tpl0Dmj0Nr5wmrVh4nGxZ3&#10;+cuL01oMFybOtvZs6eOW5y+fRnkLr1gelg3rsv94Pc/653dexZ5j9WFddKoVZzfOV5dfz9Zi678l&#10;f3+54so/yuGsbn41Xfmbiy9/1uoD39ie9wzjLefsQydrjur3qr4rfTid4nIb05TbfL5eeDA4fpr5&#10;8my89enA3fMTN+PWro+/vDNfXB6nmvWL27elHqccnxZONesvr5w4vxUX/8wV3+XO81F7x69XHJqe&#10;AzPIyWdb7r/3a/py5fnOS7y5/PptbudcPO6jdcUNo1eteLmw8nHt3/7ML8/Gbe/lcdNabdxsS6+d&#10;6Ufmxyt8ddIubq6db7lVmyHrTKvrs7U5w1phrD6bk38j/faij7h82InD4Gx1fLXZ5myZNU64P/58&#10;S86L2iB7XV065eLuwusc+Oxyw8Tyq3Plq1GXdQ/K0fl//+///ft7uHQ2V1wdjeK79YjzKHelh2+W&#10;4sWqMT/fs3LqqXP+4pNXHKeVtp78q/p6huNUG3bG4a247jUfXr8wS3/xmVNXv66eT33VFu8K32X+&#10;xe58tTTVFudnu7a3OE31+eFr+Wrfkr+9bL0aOXr1Ppe6syaeOr3ENK5q5K7sWX/FCbvjmcMZipvD&#10;VX3PTavnIBxvn4tz9jgwNRvn1/f8bAv374I0zkXjKhfXbHhh9Tn58uU2D6/uXLRPvDiNPY8wfL3T&#10;3gtHT/zwXXC1cnRZOmy8clt3csWreWKnXtyw9txq3z0j1XlG5GDZrp2l2rC1b8HvL3HPvFno4V9p&#10;y6kpXr/YvTe3fnj2Fnd7lPd5aq9q4q5fbNHf+OQWw05+87TCzVPsPQqrPr/vdarJb9Hl27+e6t/I&#10;F3x4Ni5deHGaviY4o1PXTIvvbKvL37wzN0e2fFx8M20d7LTVxMOldfLOGP/En8X64Z1zn7onX93y&#10;4liLd1bF++zI7zmG+TzOV+N+0mbNdNU3bHE1Wdr5NPLNIk+jubt6lpdfjVXNufS/yp3cjdUtlsYV&#10;HucO3/o45jgtDThutjOhL49f7sTKhalxzxeLY5XHhZ1Wj5MX7nLvVk9OHZt+ueKu/F208LLLW3/r&#10;8LI0H3HP2n9y7ByyLfEre1aDK3bG8Dsbr8t9Vb8z0JKjBRffWXXLDzufR/Vnrtm8V3Cy6XXRz/LL&#10;n34xHTka8VvwH9H9q73gsyqKT47c2p0f/kod7t/d2uu5j/M8z7x46/M9x/mrUQzz/RiNeC68cmH7&#10;vJxx3H/ial+do/3ynY19y5/niacuXte5wuJe5ZYr/wrXbOrNUkzn9HE/YmmeffU4cc/nWSf+yAy/&#10;an7OE/gr7qmePXf8Tud8Dr/ixC7/eHKbbpOvHEAPljb7kQ1vLV3zi5cj9xU2/bT1WU25xf5M/27P&#10;51xXs5tzv4jCHtlHWlsXb+cwK7vcK18ffBb3jOE/u925T//c80f28hUar/bd+3tXY4/muuN9Ftfn&#10;szo/S73zOvcllm9e9wHGnntRe+J38Z3OHf/E39vvrP9vip1V9pVzv+KE0ens+Oyz86SJX0wTxvZ1&#10;o1wW1jfQ628/ePbUNCtOsR+o5psj3/IPm2r2ks/6hn57hhf7uieHW761PfuDsvqF4cmL15ajS2tt&#10;fvkTewN+f5GHrR4si1fPr1x007Qf+meM8ygvx+689BbDu7Nqznx4V/ere+z/qrv9FPthuF+0hHvW&#10;7Jml/WwufLa69emwd7PLZ3ueaOgvLn+FyZdTH1bsKu4qH9Z5dBX3nHe1iltxdm0PmifvrNn606cH&#10;f1Rbzvzrq2U3Rz+72mJ5tWtPfjmfG+X02Zr8K82wrur3eYNvHZ7+1YTtPSm2zAHLqmVxT6vmxIvp&#10;nrlHOO7Z94zjnb1Pzl2fap1FvnXFp/kopz5rpj1DebliunKnXW7+xid3nyk8z0h92qt+cbuKfQ3M&#10;ry48TD81xfli/U8efK3axT7qn/3p1KN15ot9jufL2z9bfWfUZz2MdpZ+lr/5fNqbXx+fRn+E575U&#10;2/2qf354c7P5Yn30LHalnb99l28G9iq3WL6Lpnz27FcMM59ep43X/rpanXsYC9862nGssBbMfGJ5&#10;/CuLw8bhZ/lb2/3Si1V38s94+at552/9o9rNtf/ird35nE/Y1pnhCqOVlWdXO6z7t7lTl1b48vK7&#10;5Nnl6HVqiq8sne7b7h1+VXNiuNlznpNbjB9XT3U0cJZ/pXVip86ZfxTvPMsL7/JZ4/0Jj2vusFfW&#10;q7xnWqvTDHfnhidf3D7MzXc/9C3GlWM7j5avDzTSVFdtvMVol9Mfdsbh8br0XSz+xvk06Muflu7i&#10;+a1yu8T6rZWL70xgWf7qfcTfnlsPD+Pr2ZmFdW+arfd5vlUOpxrc8js7njr6ZxzvasHPurjl4I94&#10;uKd+NS7/DhVnaWeLPZs46XUurcVwYVln51l/K/rthXaclp5vwe/xieHG4ccxH362fDO6f3LmSaO6&#10;Vph8lk83jn751okVn1hcWLr520MvmtnF1O7c8rS2lq9O/Iql+wr3KznnrOZg67X+9lbLbu70aVxx&#10;O9/eC93z8l29/6sRp7e1fLpnv5Mvf8XXJ85VnlY97/L0cTd+1benK/6j3BU/rFntbev5crh0ypfr&#10;frgP5cL3fYl/Zat/tM78GVcbdl7h5jfnWXvG1bTOuh/o/Ws6ak6WHo9muKs9tX7FX3sCd+fes3su&#10;3O7nfs7n973iudzvcHqeBRo02dUIg6vfPJ9mMT4LW46608bZOrXZV+pPvTNOW4+zD+72WV/+l31+&#10;Aue5Offz7Pfz+aypSxj8zt7dx+dT/r0YexY7uXPpMyD/PI+7utXIp3PiV/F7uFf1J/bVeqf+eSZn&#10;/lf8zz2B7362foaT+79f+f+CqbzJTvvKKGpO7h2+vG7wK7yt+Tv5z/b2an55+Vfntm+W5Tuvqxq5&#10;bPn9RhGfXe6dv3351bfMfVf7VXh99H6v5nvq3sO9m+M9Z/tI4y63+N4H+BVW7iv2pgdLk4X/3eyr&#10;81/dW7XOvb3D+GL2K8+H5vb/rP7uk/5nNX+2eud17q9Y7m7mPZ84xWpOvTuNxVdv/VNLj/1hg893&#10;uXSrU8uqoX9y8HYufj2u8nrSxI8b1rXzhRebJT4eS6O45Y/LirdueXJqyvFZfLOJT7v83fNZt7lT&#10;Q2614izOV3ty4Vc27ll/xXsVO3u/on01w+rk7y8J03R5nvSJu7V+SRUWh20/as69qb/Ln/xiNXJq&#10;s3y57GLV7lzlV4+Po7Yz6TnOdvnj4Py4rlNv4+rph1tXmNydNZd8Go8wOXbr+Ff25G9s7rAuM8DF&#10;as74ql8YPbbnzucR7Mqm3xmXo1Nd+NbTw4sb55VVjX0sHx72qtbW74ynxit6y8nfvemzn8PyWwfD&#10;P+dY/M5fPWcetvhdrXsV92oW85Rz0Vaze9Rnfykdzy/hy6dT331utg+fvpos3eXkt9Kt5iOr2l10&#10;2J0XVy4b1n6W51zw1NUnXmuxfHg1rvCu1ZFLw9eAfPhqbT681WxdPkvF6rNh2/et8LeXcs/WM448&#10;/WIX7WJ52NpyVzOG70onXksu2+W8y+mHd86jtrx1YmecRqs+5c58OZztv/NWgxN/Na7wsNWq5j3r&#10;1Bdf9ZKjb+595uROW+1qbr5cZ+b+njmxvZ46Z4yf3Zwem+fvfPpsjr82XnVdre21vM2d3DM+6zZO&#10;vz2Yj9+55Z+L9onfxed+4sHuahbfftW1wszLbk3+HX7yrmJ9rnKPsK0zN7t1V7zy8Gx1Lu+J4vVP&#10;zT6L42Rb6tNTlw13n8vpu3r8uHd5mnH5uNkwfeLQwglbH2fx8l1qy10t+/L1SB199WL2Smux6lr4&#10;YlaueLFwcbVb35nI5fuehIZcGq1i9Vn5xX4wX39Ve1ehx11+8Z1p8Xz7o5flezacBzwb1sqnn79X&#10;+dU4+Wd8tWfY9qlulx6ecbnumznpZPl4tO904qmJ27JPPYv1Kq8PTfUsjnyxpUdxvhoW785u/R3n&#10;xGl/pPbUem9c7+27/pl7r3Zaadjf3qNTC4/1Od097llKS73PM7qn1u5h/XjVmEvd6iy/PnKLq/tK&#10;e6Vv1s/0ocumZU/5cJj3hDPOdlnxu3Y2tTji5egTRx7/tLjx9jprz7nk6Zvz1L+Kq9H3Kh925jd+&#10;T687/X8q7n5cneF37Nlzsfck37U9T45Zw5+trVVXTX4z+Hfa5k7Nqz7L7/24nPyN0zvjs8fqlTvj&#10;Z/wzLz51do78za+v/pd97QTOszvjnrXO27Miz+oiZuHuWzifxfmn2t3z7vE8ozO3dY+4W3f6H607&#10;dYq7X+l9teZVr1/Yf8cJ3D1Ld/g/6VT+sj+e3A/eO/8zB+3m+cBYrSts8z+L/xVzOoe7Pe3ZLwd+&#10;Vx9+N5/c6uVf4adGsW9sz/pnsVnNzqrbmM/isLTEf4a9Oh9zNCe/Wfh3878y72dq7/TtwXwn78SL&#10;/cAjv+s75mqO79I99/hKfLfP8NbVrK9i+tMSV799z/zy8vHha1dn8Tt/Z1/dxe9qn+HvneWZ3s+W&#10;/8wZXdVeYe/Z891zk8aZ0wtenN8ll3X5LFitrQ3HqcYPUMOL4/pBapi1PemVU5O/WsV9HcJdXjl6&#10;OOK1eNmW3I/ox2tYa3P1emWdvDO+06hX3Ff4OOa80jxz1Sy2fvUb07/SPbl3nGf49jhnK5b3Awb/&#10;hYN0w3qe/NfClp/v/sdtX2FsGG17li/XgueXwy9umSkfdzXOGhy2Ogt22vIw763eC/4YmC+Oi6/2&#10;jJ3LiW9t/rlfs7Lq8dhXatPApwdTf5VfLt8c6qvb2vwrTeeJi7O6tLLxXY9ic5w6Jy7Wf/nnLHJr&#10;7Vu9eHUXg5/YauLQPHPy2XRo4bPyy8+/Wltzlb/D1JmBvePLsycvvc2dvn5n3V1cfZeveb3vWmE9&#10;R+J0Vzu/fLzF9YGtDj11uPplt27zn/WbwzLzVa/l4e9naFjxnktYWl20w1rF5371/cH4wVEbRivb&#10;Z2f13Z+0uvoc7cpvNUu8rtXevmrVnPZNaF5WB7e02fIXX7/c3YpHW81icvo4+2L7ya9GTi+14uz2&#10;qP4jiy6bJt2zh9nkzaj27I8PVyd+ZuPT5mdXB35qbe/lX/HCrjirLW+eatYvPlc16sq5x3ibCys2&#10;96l9cuPjbu6si9fCYe94P9h/aG/Mz6bzHg2zVqvOLGGtM/6BPn89685Yv7X8Ve957qretfl8+Nnj&#10;5G1cL/z1l/PVfv28P9O+6rufqT2bzmQtTnrhxfn9V4Nb+uT3Oe4Zr3fr7Esn3HywtdVexeGtcmY7&#10;e6TbdbWnH9V/vKrVSwYuLt9aa364XHH11vontjVy2bP/5tanfafjfuCZWVy+Bc9frfXLtdT+iH68&#10;hl1xl3PnX+nFNbs6+vG7fF9XXi6fnv/ylefAM2HPuPg0nIX+4ThsteFqaGVb8dLhZ3HZzcXvkhPH&#10;acH5Pfv8bPyWvYnDqqW3OsuJV1wen1/uXGrVyMPF7OJ0F4sHv6qBZc+6za1vH4u9x3+1/o736pzv&#10;mWm5+tZne4W3PL9bk4+Ld+aXc5XTt9ydRj02tz0Xv9L/KkzPj+qde1idPYNw3N7zrjjrbz3/2Vmc&#10;fdRl999N8Wj53On+m2vr8nHz43S14FnYW+LBi5qlXGGbv/K33/pX3F/Y50+gM350nzwDbB3VsLCs&#10;z5tH9+5RvzRa1Xd5jmFvyd9e0jh1tqfcFbbvic3TfmavtJ/VXOXpXOXCyjff8mB3Nb/w+xNwjnvP&#10;w1zOWpySmvytK27B1P5A/7h34r+TPffyaPY9nyveo/xdnzv8Sv8rsUezfmWfX1q/TuC/4QT+sj+e&#10;/Ko38lfpfMfN/syHZLXW+rCvsp0f/dN+VY/P6Li/Zju1FseNs/5Z811xs+w8H+nz1XM/mudRzuxx&#10;mukZF6+6r9jD6pnlK6x9fMWMn53nlXP9bA/19s1+Re9XNO7O+Svvrz3Z6z/J2tt5jmd8t+ezXox/&#10;6px5vEf2qgZGnw1fP90wlzgbD751+wulcAuf/uL5q7V1tNXh+aEgHRrxXGF4i6nZH47A9MmevXEe&#10;2Z2d1mKPas/cXf0VfmJnz/IndvY7Y5onfhe/V//kn/3OuPvljwT7wW2/QM2GZ7v64VRXK9y+63Wl&#10;d2L2dofLr17+uRf94fTYE6fLxuuyn/zeWy5nUeyPfew3DX344qwr/i447ubufPsoX10xLH2x3J2O&#10;nvHdvzsunGY16svpzy6mFrYcOdha92Fng8XLz+61PZrPvPpsvV5ydMRXdvfM14NNR04PmPhKO0zd&#10;XX5x/Ra706crz8Jp3OHybLy7WhonB04jm8bq4GT5y88Pr8azHlasZu+xXNYqrycNvWizeGq8f/U6&#10;ecUteL7Z8ls0f0TXr2fNFYuOnnHUydlfuXjnpUa+fdJLw/cW8uq3Lt/aWrOUy+/q64XPT1wxHq24&#10;6tpH196Hctb6sNPW7xlPPuvszMnSXW6Y+OQtP448fvmwK1ztySluvl3Vr2a5M8Zh1Zsrq4aP29lv&#10;T7zyFqx4/eXgXlk8FkecJn9zMPPtc4zH0lADL3bB7AFXLB8eVl+6WTw2Pq7a08pvDQ7MHOFh7fNu&#10;0cNd3pWefLntA3/F6pnd5wWexmqbg/bmYKdVg0t75+azuGnlbxwHz/MDY88ZnsXVWevDXrXV2t/a&#10;q/ryzZ/12YkX1tr9dX/ire7VrGqrL7+c/DTvnsPlVr+L1qkfp1y4XHE94KdO8XLjtU57aqh5I//2&#10;UqxGfbELX4wDL+azcfnlr1acXWe8ubRc4bgw98J9CT85uPC1J1+PxWFZK4045zrrrvInJq62/bhv&#10;WT086/I9yycPFy6mv7b5nQP8jMOvNGDN0KJ1VS+fra7Z7CXbhVOeRtZe3wi/v9ibmnjq1OKbU3zm&#10;zxiPlWfhH7Xm+Sq9j87xqM6MOBvv3OEb46/d2sXvfHpnnbi8Z+d8DsyT5a9ePp2TAzeXWH341ouX&#10;j8vK/czWPh/N2Hl31lb76wo/bZw0nQGrll3O1Qywfu7USifMRYc+Pjy72Po4V5jcq/bUMGf1Z+5V&#10;zf8m3p5X+3Y/8+/O7xVO9a8sz3WaXT5TxGnkNwubb7awXXB1vrYtZ319qvO51s8HmiNse27d6Z9z&#10;iHees6ZYD/5yntUu91XfXCf/xPU+8bPuvz3e83Fmeybub7wu8XJOfzXP3N8xtp+r8/nsfu4093Pk&#10;7GGeEz9j9+vEH8W07+a6q/1o3Z3eL/y/+wQ8f56rf+JpPPzjyQ7g3LxDefUwtv6uNs6ZE2/9qz2f&#10;8b5D866nfdzln+Gfqb8617NfHDy9ss4Idtbd4fE2t/6pcRVv31dq4/sGGN9+rvRhcfWCfcbq/RmN&#10;q1q67Ct7u9JZjNZij3z8tXt2d/grmqsTn9aj2n9y7ty/+33izkBefGfPc77jvRf/jO7dnt4zw1do&#10;vKff35HrHu2zAvvs+fnhAB326pxObhwzVdflBwjq/RCh3M7sHyfx7nrGXx6uXnqoN5+vJ9XvFZ8e&#10;nEY/8LDKtbLmhul11uPRYPHFWVqLLV6NuuXy5c7698SnBm0a5Z9hdxwap9WTPfN38c5xVSuf7eo5&#10;8MtYz0La4V37X6HUM11XGnzPFB67c+BnWywNNWvV425u/Z5L3MVpe57tLdsPrLv8kY9c9We/Yhd9&#10;MQtfW//yd8vM7PKu6q6wreFf6ZVTf+bFbNz1i60r/MTOeJ+vcsVZPBic1bO5YVtDo1zL/vJp5l+t&#10;5V7lX8Xqs1rrv0cjbrX2J84uVtzaPucMPxh/cHBXB3Zqqc3Gp82XNyvNO72zju7yadLaOEyv3qPd&#10;62wYDT08B9XHgePRzS6GVz0cVpxv5cNw5bKLqVtMbVz5/NYZ/0D/eL3TiSFHo72EssGNAABAAElE&#10;QVTYj8/H4vK4xZbzEsfBOzE9wtNOp/qulh54YvnVNmM5+Fn3JnrxgmfOrF5L33y4GOeqRi6rD0x9&#10;M5drD86yXLg4a9/qs/Gu+i529t36K99cm7vqE4Zrfn3Dzb/9l7/6y1n8yl8uvXiLO7fwkxNvuWqX&#10;F2bhp6kuLh8vCyvv6hxor4VXE642Hbz8Vtzy7A/0j9eTT4uNecU5+/6h+MeztdjqhZ/xck8/7jnD&#10;cmixd1x5teLOpnVXh7+2WvXh/D6P0sumt9pX+tVd4dtLnt3cR3yzql3dMxcHFm/n3WcqHG9x9d5X&#10;5dLxvX/fA5fzHim3l35h58ILP/N3537yis29enqZW4+TYz4aeKfVV7146/TMhrtwN3/6p07xK3Xp&#10;xIvfXs8auOc5fliXpSa7/nLhW1ceTqv8icmFb29cFu+0ngW1dOLt/e2Z7MLLysPUiLPnvLBsi30L&#10;fn/ZGc78xsvLtxc94y5fzNauPXRVu1wa5qItXi7stCeHZpZ/1mwchwa7ef4jvbMPHZZGdvvB450a&#10;ctkrnc1/hX8311X/K+6rMzzaS7rOIdszI/ZsqPe+wNv+ahY7fTqLVxeeXY2Ta5atfeTTOnUe1ciZ&#10;SfzV1l5Z59oe+8xtlXMv7CHsXGHlT46Yljq4nqtZ/+IuvcXq8DfOP3H9Hlk1ZqTJPqq9ytH7aP2V&#10;5t8VO8/gjK/2heMcrziw5ahjcc4Ynt1c/sbyesixq3P6PifiVp/ln1x9Tl19Tz69E7+Kaei/M6x/&#10;VRu2nPzWam78lnzyQuMJ7Vf6yQk4R/cCvRiGc5WDsXc18j+r9T5rvvbg68VXzdsZOhs2rGt7L++r&#10;ev9MOu2v5Qw+MptaWh/R+FXz557As3vlnv65U/053R7+8eRXjNDhOeD1n2m/h7ta9dobtr458M8Y&#10;/or9TO0r+t/BcRY7O5+tr7Nn3zPL6rxap0a/Ylga67+iefJXd/1XtF7hnP0+W7N65n1F8+Sctat7&#10;cu/ij9TQ2tpmaS0mlnsj/M45MbnP2u/SfWWuc++v1DzjfIfms57vyZtvzx32Hp1XuHp8hf5nND5T&#10;+8o+49TDfl+tibc1q2FmefEzbTwWn05Wbn2zlFuuejXF+Xg0+ocJjvxq0tl/wMjL3dmtSXtjPzSk&#10;ZQ5zwc1WvH6xdeJnvJrVOCf17KM6uavaK4wmuxxa5e5wdXc2ja29430V/t5e+O75v/71r7cfFPvl&#10;VXic8xdZzesHvTv73X71wS2+4+Jkz7oTu7pHtFcnP26XP5a0t57x9l3c5ZeTtNk0yrfqYTb2LTEv&#10;J746Q3uXe6VxhSUa/ih311jNs3o8OsWv7JnuPj9hPWNh+Vk+/Wz6cvld9LIt8Vsw8c7GZ6tZn04Y&#10;3TCc/JYYR7y5N+LvLydPjL/xWbfaZ06Mw8JZ+PZZXx7/zj7irZ76O4xO+a7irvzus3w6p8b5Xowf&#10;ts8NrZ0jTC1dvdXjZ8Pkd57lrI97zhtHDh+HXRy2e4BlzcKXg28/Gn229T4792+PnV2ctFy4dOO0&#10;aL4Fv73EV1uP8jjViONvPrweO4OeV3vSb20a1vowNt2dxUz64LEnLj570Nl90XAmW5OflkusJhyf&#10;lcuaY7HT3zp8e48rn+XD8TfemcLfs+insdpprO6Z00O9Z291zvnPmtXks7jFeoTJ97wsrtdiatVU&#10;v/liy3N9l4efWmIWL12YHnfY5tdfrfwrvfhym88PXw1Ydrl3PfE37z5v3/zlmkedXu5Zdi8z4om3&#10;/sTk2Gd5vI9Y2ln7NCu9Yhi+nLqN+Vl8trPxeZBPm8722Rqa8mIc8ZWtRq8zv/3laJ69yi/GP7UX&#10;b6/i6k/tcmGnjdvCz1+d4pa6H9F/cpZPB3bG6rPmWaw6tWy89tf+1W1Nfly9ztzGNNVkr+a4qqn2&#10;qg9N9+e8F+XDfH9Cm556+OqEiZ/tz/nQO/mL8/W8i088fnuxynfV6+xXjMtWF79Z5c0dh799t0f1&#10;V73onjOEW6sJw6d59sJ7ZqtbrSu+/FXuz8Sawz713fkX42fVLXb66ZzLvq96lOt90b3PdxX7Xl7u&#10;1KbL1veKc2Lmq25nEp9Y/J7LRzpx7vLlnq3P1NJufmdhL+Wu8PbjKu/7eO8/muaix8rf2Xit6vkn&#10;d7XL6X3yach7Hk69u5geuzyYHmaKs76a5cN+2c+fQGftvJ3xqXriPQdqlhtunTXw7Jk7tTbOv+PL&#10;LZ9+NV044vInP+yrVtr0z7nveiz/quYKu9JKZ7nrX/H/qdhX7JvGWvepcwsvPjFnqk582rP2zP8s&#10;sX1m1999vzLrHX9xPdKDh+2CL/ZX+x+dSd25x1f3ox5/dfLPPN4v+58n4Jz2/P6T8Sv6rhP49x9P&#10;dhO+4wa4uW1g/d3QHf6eeVZjfRqLbe8/028G87zS9+Sf8SsaV/0W228aVw+HvTo/OXUn54zxTouX&#10;3ql5cq/iatLY2uITu6r9LGb2j+ic851am9+9vafXqfme2ivuR/We1bmHVz2/CvszetzN+mz/d3Un&#10;ns6rz0I872817FfNc84nfqTfDI/yNF6xV+ex+lf5V3R/Fo77dTXPe/bmvNPb86F7hcm9Yu/mPHU3&#10;Pn194D27/fCr2e1VDlbNPuPlW/JiNtyiJZdO+X4o2Cou1wxZ/K1fDu34/RC3mHY1NPLLbV4tXra1&#10;9T+Qx69mvNM7q/HOPicuVr/8Kz9+1+bUrj11z7j6LlpnfrU+4nevPD+r7Z7LZ3su/Fcn/eC4muq7&#10;uue0YKvJ3zMJs7/mxzl95xCOj7t668dtxdNn82H/+7//+7av/S9NtrezRzpq2c5kFxx385vbmivf&#10;vuhkF9uac194LO4Zm+fEi7vk2eUtp7xYr+wVduK04VlY9Z6l1eLjVeNZO887jly8VvWtcvH1eAPn&#10;hT6+1BmncWK4z2x19dcr/qm1OXpxwln4WV/emZy6xSe2OuvjnbOcM+Cx5c/9XenCTn14ejTXpt17&#10;VY9yNNyXsDgtvPw9FzVZfpxWnwuL8XHp/GD/eC1nTvjOBssuvnXqYc1+tfTffDUttbTC+FuHt/n8&#10;8OWds8YpT1ONWVj58z50tnLpmDvM1xIzpCVfn3M9yulRDZ/Vt/q9lnv22tzZl66a9J1DXOfFnnx1&#10;a+Pg6ZeFLfc9Pl2azdS5mxNOM3572b7r42Xv8OXw9VEjLr++PKv+zlb7iFvOfbjqc6d74nroR+sq&#10;7vz0TAc3n07+ueSu+DA2Lp+OenE2zuJqYOKTp5bVDy/b5bmPRzP/2ap2V7XqN7f68Cy/ms66uM+e&#10;fDFecUuc1Wtn+IifTnrvWXq/p+7RzO3PezbecvM9jzg7c58FLXX55c24Z7k68Vt6xaO7FueNfLxs&#10;jyP1Fp4z4ajztcYM5Z2FWnOVC7Of4nRcxRb9+C0xH/6W/P0Fhw3GW2z9OMWda5e4unD17bPYv8va&#10;Qxf+ld190nkr+O2FdvZccidOw2xnfuM0XOHV2CP9jcOKsy0+DftPR3864rfCmxec7LnowHHFa3Gz&#10;LbaaruZubWz28PLu2/JhcfZ7ouKrVe3dkjNbvNUv3ly+mnJW2Ilv3fL42ZNzaiz3r/Sb65y1uMvM&#10;Wf7drDSu9NScOZpq8bLd/+6XXFyX2Yr3WcOlg1e8vjxrjrTyTx08lpa68Ed1eHe68N2vXl9tzULX&#10;XsR7nuf7pfdw9TTMfRfTVHP2Kq82n17+ueI9y2/N9tpa+COt1Xnm09NjdU9/9/pM91f+e07A/Ur9&#10;vfdj+fy9xztxuBxudt9fZghfDpyeHJwuG76+uitLay3/ir/YI96j3Gpc+Wpf3cOVxn8j1rl19Tmd&#10;3fPLd67sozPa2ke8nzl37rM92deZu9rHntnm73CcU3v55YoXU/ed9jv62ct3zv1L+9cJ/Iwn8O8/&#10;njzf7A17hX12E+cbeOP8j65z1tVa/9SvrgsnuzG+vPiZxV+t/F16nZj45J8x3mesf5yZl5ZYT1ae&#10;XV4c8dpw9eH8NK5i2neW9uqcWnrilseXU5P96EprezzSOXnmUXMV+8e73KmxtWduYz4ddSwcLzy/&#10;Sy5s/eLWFXbiq/tW9HsdnD3raG9efVj5qxzO2ld5W3Pl09F/OXfzXs15ha0Wn6aYrb/3L2ztVX5n&#10;j/tIW74adcuH6bm59eXZsw5+2niPdOJv/kp386f+d8RmYD/b45lO+4uDVwyr9/pmWe6JibNqs5Za&#10;MY74yp7PaLF11m8vvLuecDyaWbn1aZfL1xv31Nkf7qtl9dofHqpPj48X5qLBxllfzZWNR0fd1paD&#10;s7C3xG8v4upWj87m1ciJT6smfLl3+Ml7pJfG6sQVb69T45XYD66Wm2b6WV9/u5/FXfn9sq5cvOL8&#10;bHGXX/TkW3Ibp9eS04O2vJpimrg4NJqjlUYLjtds+f/zP//z7z+cjOcPpfD8cY84HT7d4vrpGW7F&#10;D1dTvIve4nG7YO1h49XK1ze+mnpszVUcd7V2rjscZ/Pmk1uLB9v5dt7lue/yV3H8rVm/Xmr17YwW&#10;O/l4ajfOP/ni1byrXa34Vhpd7t/i+dsjf3uppdcZbc1bcGjA2NWnI5fVc308/cvBlpdv6SPOVuPa&#10;/On3PvULQ/Xbz32lmU3DMyOfDa+2HB+3vDPkZ1vh+WrD8sP62kcvnC4/u/Pmx4HrgcPK4y8u9yby&#10;+wveVW55+fZsv7TNLi6/frX2unhn4PM03P7aG7/alnq4eyuOQzu/VQ62+vCt5eOL01lsdfRgq7Gn&#10;PYPyu1b7CtevXFx7L/bsxOkMssuPA4OnsT3PuJpzVXvyVi9+e12s2YrVxhG3h/L2ghvnXDvrmdsY&#10;L82WefWsR6t41xnjXXHD9KFRfdipc3I3ny+uVk/W7Hqd/FPbeZpJnXjtmdteZoq/vnrYauxseCye&#10;unBY/uJnLt6pvbXxd8W9yutRTp6uOKueTXv94qtnPIxOnF2ru3h+2tZd/VWeZjnzLXZVA1urZxo7&#10;y3Ly8bKez3A1rBlw6GadW7l43qPFPgO2T/rVtFa/WJ/NxTnry7fg+XhhvmY0Q7g+4ZZ5i6spbtFR&#10;G7Z+cYsufhrnPHI/Kn68bp/yFj0a4vJhG8PUXsVy7kFx537en+aB6ZMNs+/1zWzOdBejsbg9h1lq&#10;stWsXv5+zTOHWra51Ifl0zXHYnKeWTo7X5pdZlJzzhe+PWhdWdxy66+mPlu/+luX34z0PO9q7cc+&#10;8NLbnnB89WbBZbeve2IuNm5+17nohK9/xT1ri7fH5p0FDE98Wr0f9cWp9uSVOzE9zrp4zveu5gqn&#10;c+bu8Hjl3BfzFIfLe/Y9M4/06Z3ne55JvC44TTb8zDsTubhdq0VPrTjbgqsL257Fn131SNN7KVvs&#10;nPdszH5aM6gTZ8Pw81tnHLa59eMWd/HjXy11uHHsK79668TVlt96vvxqwGiuXV5n6VzjbC5fjzP3&#10;SH97fdY3w5XOo9wV/z2Y/e15vKce95zReZ44PiufXV8+S+vENubTqKZrPwOWgxeGq0+5Vvb0vSfV&#10;V2OtL0/nigPLqmX1FS/3yse/yr2K1WvPa/fwqsY/kXd3Du6Nsxd3BmGu4nJiPLb83briLJbfZYY7&#10;nb8KN9/+e8zXs1dmtrc77hXu60q5fL2dgZq0W2L5tTjmkKtGTh8YHPe0V/2usLPujLcP/yM6q5sO&#10;DZqbv/Ljv8q9qv8nYM5s9/Kzn8ve6537q/3v7vPvP5786sHp+UARd2Pd8O/enJ7faT/z5nUOO9/P&#10;/uDvrLv3O3/vt1rcr9rr1TnWSx99/2r7kf3a26O94DzSx7k7A/r7DUbYs7o7PThd8dpHObxHnHKP&#10;8ml8dn5zrL065+Y48TD/6DEL3uo98+/2ePa70rmr9Y8V91stPu27GP+9lt576/5b+d2H1tW5yZ1n&#10;g8ueeXru8VV+sXTuuI966HPHoYunZ/hdDU7z2D+umN4VXg6PxvaTo+F9Uny19Ci3/sk9dfTZGtjW&#10;7mzb44q7+dXgV7P98u90aD3K46zVQx+xGU6Lt/iJnXGaPlfP3Opc+XfzhO/C8wN5cdblF5Z9hnaZ&#10;Jd98OOVOTv3CWmrfgt9e6uGZ2dz6cf2iQF1Wn7jptOi1n/5rk8X9cWSr/4vuln/sq7GHnaOc/JVd&#10;jP8mfvNiP8uFVRIuZz/y2cXgWonVw1n5q3hz68ctdolpnHZ55tg97fOhdmv47unJkYdnu1/48tmw&#10;erNyYfmWOYtx8+OY/awpb2093cXw6OHAs4vxVwOmplwXfH2ctcu70oXFy189Z7Ic2nQ3xgsrj0M3&#10;Pe+1fHl91MDF5XeZsbzPrfKesfxy+u1zoj9uvLBi87M00vEZIqdHdlc1reVt/s5Xt3lY1meWfPry&#10;YeKwrmZ2bmaRYxenUY36bCvb+YhhnRsNthw//vrqF6clp745qoWzYfVV9+b89rLcMyemUYyfFb85&#10;73hZPWV0aRaf8551ZqhGLsunfWVxVmN5dzr4zWa+7nG+mjj5nqPVVb8Y30ziLC2YHsXbY33c7Nnv&#10;qke81S1+dVVXD1fnwE8jH0ccZvHX5nc5082pe9Xufk+fLi15Fp6Ne+JiOTa+XP6uxfM9Q8tZ/5yx&#10;3KkRB2/9eOL8/Yzqc7nPRvcrG4a/M6y/vc2id/GdvxpX/ql7xXmEbd9HvFdyq9W5OLdq3a/m7fzK&#10;hRXvHnx9VV/tfh7QCd+VRv3ZnWV56y/35Pv6Vz85fBr62UcxLotbrbW8xcuro6lmLQ6MRpbvnMRx&#10;+dk0xPzFw/bcq/c9TDnnoqa8JV+8PYpPXXk2TuvsfeZxwtNsZflmTScOiy9PV533NvxN+LeXM975&#10;ynXRyJeHseYQry6snu7fXX/9th73tCenPmGu4uba/moW4+PXJx9eXF2xepxsa3NnbfmrutXHOTF4&#10;tvVKHsfMPyqvX3eua8Z/zn5yXqk3z1n7arw91j/r63Pmw+Cevf2vzvrMVoebNuzs85549fJbWXjW&#10;M+r7Rry4+35rHnu4my1cvR7pfPWqj17bb/39/sHnqjmWZy/nvPSzzigdOK1stc5GTLd4c8WWOcRq&#10;8LcXLlsNX112/c3z9bqyalcb765+a3C3/i6/3Fd9WlnzwF7V+Jl4zW4va83o/SfO2i/bOfBPPly9&#10;50r8inXOuKtx9otTz7Ov2rSqPzknv/jsmwYse9bo8cv+NSdw3g/3qmnKuaeL76TlezbcW/7yH/VY&#10;Lf7Wwn5GezWnczDvGcM/Y/Xd9/Tqnee9uSufntzWl/Pvv/yuzav5Zf+7TuBnfwbOZ/pnvjs7q/c0&#10;7OU/nlTwFTeGRpbudx2gXo/0cU5bDez0H+mV233lr84rte/hP9P7SN7M5tj9pAdf7SvsrLvjqz35&#10;8Ozm1k+zGLd4/eJznXpn/s+Ir2Y45z73tXOdZ1AO/9TZuju/mq3Lv+pxV3+Fnxr0ts9V3TPsUf2j&#10;3DPd9+Sddda+qrdneZrmkoc/smrirP+o5pXcqSXOXu0lTfvBWd4rPd/Lea+++d7b5+/IP8/mjN3P&#10;R3u74pyYMz3xU3f7n1waasRbw1crVnNln3HvNE68mNb2WfysiVfN4jTCFo97xmGtO/xH9o88bfhp&#10;z/ypK2ZP/qn30fhKV88rzXJq2Hh3NfBsl18uXWnfYTTK3/W8w30DXW06ftiVX83WxcGP14UTzs/S&#10;qYYGzbAWPGsPy4HhyWW76tk/tv3irTjcP8DNFGapLb7yzXKVo2Ee8WnVnrzwXcU4rHzxiW1utZZL&#10;86zFUSd/8s+8nmxn6r5n1ctf2e1V3iz52y/ccwOPY5UP7z0ib5ZiffDZxdXJZWH2trnTp2UWtXB6&#10;G58a4qta9Thr45+6NJZntjD806oLl6Ohz+bwcby3nH9cHPVyWX518vqK/XLO3HqI4/uFlzloZF1y&#10;W4dXr2Zp0d+Z4GFdVvXVWvRohdtj/nKL8fN3hbvCV6P4KheGx49r7UxhOCxe5x3WrF3isF3FziLe&#10;nlcxXZzirnK7cMu1inG8p8Xl24eYDX+0aMdRs3bzj3TkTj4teba9xy3f3M5SfutosjjqxWtx2XIn&#10;X8xufb4Zs3u2y89vmVf8Bg4uPvPw6lf3fCbj6cGG0WPDduGmd3L0XP76y+8M4rvEcfRQe8bhW7ex&#10;enm5rFz+q2tr+DtPmBWOA2OX9wijfcWXU/8Ruxr8nRmW7R7vc9P3dbi+x2ObRe5urvLd56ul71Xu&#10;GaY2/WcLNx7+FXano0Z+a/PLw/jtOb+zLCd/8hdP/+TqydIv1kPuzlbT0tv90Lv8YvjVnP1olNsF&#10;39ry26NYL/hVXZy9zn3Kpdfa57W4/Fo92HJbE97XjvosJ19veNrO6q3J7y87kzo9yoVZfHOK5U9b&#10;nr6atb7unZx01PLX8s1ZfLXKp71ngZf+s/q45lVXfO77ihN/91C8vFMDP7tLDVvdXuGbq1aevxza&#10;YSdP7jwXXPnq4mTPXJywu1WNtTw4i7P2qtfmn/m0t++jmvh6njVyJ56ePo+05bb+ri5Ol57s4mE9&#10;5/2bp3vjqo/a7Xlicqwe4keWVjVbt3i+BS9eXJ5Naxdt+KParbvyqzXHlc5+ZvR9Qz3P60rXbOX2&#10;81atnsXeZ/rLZbvUx8NJt3j7hJ1r82oXi19cDo5HKxynHK658K7sqRWHVj4t/hW/nNnyW6vxA/nc&#10;61Xfs+fnOvxRbfav1E9r9dqPPfHv7hfeHxO+7/2ojs45i/ydjW827wV7ydKN45kP29yVtrx6mrjw&#10;M4affLy/yprHfH/VHN/d1/7sd/vJhfU8iON2FauTy3bhe4bo4ovViU/7LH/yf8a4PTivR/N95V7P&#10;c37U99Vcmqv7mXlfrX2Vd7cH817pXGHPdNJ7T92d3i/8e07AvXHfv6fL96nu/Pn7vL38x5MfHa9m&#10;Ds4gaa2/A320z9atNvxqhq/uq9dHrBvzkdpXa5yLs3hWt+ez89Gpfjmnf6ev3hzsHV8f+Ts+nD7+&#10;d9o/s5d9tM/6XvW+wpxL9WeeFu21W7f4e/xT4+z/Hq1XuWfPV+s+wtOLbX98eld7vsLwv9LuLGdP&#10;s17hdzOkRzN71t7VXeH6X+V+YX+cwKMzfpT7Q+GH576d+Hvj99x33LO3+OoZuMLOGZ/tW9/qttep&#10;I8YRZ+vhBxuL87fHOfOVnrqd/REPP7s18K3dWRaPe8bqs1e6m3/Vf9TjmYbZrzTMJ4cLf6b9ap5+&#10;/LTF2weW9Vxk+4EEXrZfiPlBGJsuXpzlh29OXE1ruWKziGnCs1390LsZ+f1iwey4aeCok2PjnDl1&#10;m8tvmXnrf2SuX/HLbs3iKmHZuGJ5Fr6cMFc8HPasvcPxThv/av7VkV8ujE13fX3CVuvkbc3qq+/Z&#10;Omvk2NXAl0szzBy4O9P66rLmUbu5j/rbK3/jU/Nq1jCX+dizXnync1UX1/tNfTzX9j7PuhxetrVY&#10;cXgY3705bfl4ZpGHrQb/TfT3l/h6ZdPp6r/6ws+qzfKTMH8cCyZeW06fcFy4uP67wpvVvMXNoS7c&#10;HyxUt9zirVdnHzTtAbe6Xc6hunrRMUs6Fm2cjeNUY5VLmw6rBv/U2vpTT0zjjNVe2Wp2L3ecNF3V&#10;qNNL3RnDT2vWE98Yh6aYPbnhcVn5Mw6nweKuvcpdaW3N+rh7vvlwXH1YOHvy4aw9i9eemp778PWr&#10;CTv5q8XXL9vVgj2rx3+F94wjf9qdy8xZPDNsTt4+1p68M6ZHn9Yd78SLey7S0TetLtp7r/S5s6uP&#10;sxif9iMO7mesPqsBYzf3zDdvtnoa8Ophq1XeBVfjfXnmTx334awX39l0aPPj6q9OPziLW7z16u4s&#10;fnna7OY2T0ve55c6+TPGpyXPhp+cYvz6dL74+eX3a32xed4Kf3vZPGx1+XKnPfXqb4Zqtz78ih/W&#10;HK2tObln76v47LccObbc+svdXBx7Wjz/vTOu1va+8mFqzrOtv7lwYWLvueJmjZ8vv77abAvnR/Tj&#10;9Qrb/Ombb/HVME/59fGbeflw9qpG7sp+hL865yzpfXaleaVzhelVzgVLp/vdmbGb47/XPpqjnjs/&#10;LiuXvVp4V7nF8E67nI/45ldrTn18jt7to3xcnwPq6Xl+6YUvV706vGIYLfZRDieb1p3G8q786sxS&#10;Xvxqb5pbF7aaOM/suY+PaDzq0Yy7xGbf3M/mm/XVufC/Y28fuS9njfnaj8+wtfHFcXYf4VY8Fyx7&#10;9jtz5XeGzf/y/9wT2HtbZ/fOz/TDfL66ZzjlrHLyi733Xu8869P8K+25l6tz2PlO/ubyz/M683fx&#10;M927uvfizbczPtvve/X/Tvyf7Vn8O53dP33Wr3pfeL/te+4/f/PwDSep2W6CL/eZtml9hc5nZnil&#10;thnt++Tf4SfvO+L39H7Gvcovtvcp35ksxx6vMLm1J08P2svlV3PWyf1V9m6eE7e/R3Pa3yvcdPD0&#10;Ku4SP+r1LHdqP+M/ypuH5iPuz5Iz8181z1V/58eaLe6JFV9pVOMbd/XvtWev99Zf8R/Ne8U/sbu9&#10;nrw/K955rs7rLv/qOWz9q3t6T03ck7+zyS2W39WSv5rt5Kl5pe4Zp3x62/+M41jbG3ZlV6/8GZ81&#10;dFn56tTKsTjZMLxiPu4Zq1lu/t2iI3/qieXZ8HM2udNuD3rsyX1vvNpnbTkzruX3w6qrOcr7bCx/&#10;Xn54XL9yfoGHVz6/hSv3Bs7L+YM0qWZoZbv6o0n/9YDF5f3gTZw9eeK3xG8v1SwPvra5cU68WO6K&#10;5wy2bmvgaai/qtlc/nL4LM0zNmf5Mydeu/xqxNku3HKPVrz47nNx1z4X6uXEWZj+YfxyG78Fv73A&#10;i/cey592+Wdue/GX86h2eadf3ZXeYvn0F18t5ygvVtf+88V4i6UX3oWnx4kVn/cSN0s3G29X2Dnf&#10;1uSnH2f7uIe0y1n54S1Wjk4cPJaWurj6xOHHK7b0YDd3cortN19Nlh/eWoyf3fr8rv7gMksDT50/&#10;ZEg3Xp+brfDmDWNplIe19/DibLG8Hm/Aby8++3Gcmx5p7Fpd+uXDW/jZLrond3lq1cuJs8spfnW1&#10;D6tZ0qElrl+XWfHXqglbfzlX/tVeTh5OdrV3vsXVh6kN2/iKH+fsEbZrzyv80ZmUv+tTzrrj3OHq&#10;dm/5Zudf8cLS3drtsxrLW87qLgf+yOqrbnWv5sajqV6cXWz95Zy8q/jkvxLv/Fea5V30PDPNmt+V&#10;75du9mwvWf72g9H9K6xZ6336r8zTHnZPamD2Trv3X+d1vg/l8elknW81zgyfzs6x/urc+Vc9acjZ&#10;Txph+zXr1DVb+Fl3Fetx6hS3v61ZHz/MlZYzkWfVsuHx1eKtlUvT1+fyq4GfVvdqc8UtfcxW7Cpf&#10;DQ5+thW+a/V3pjjl9MiKYdtzdc/+aS23uLW9i8/9Lufkyuklzp5LLSu/M8Ou7MnT85mePH7n5h7q&#10;I64Hvpy+Jy5m8bNh6or5WT6ePHzva7mWHnHM+iPz41W+iM7m13+Ul1u9as949e78q5or7K7+Dl+N&#10;03c+4V3OSoxvn3rE69x9BuYvN75YzatWnZ7i6vPD5VbTc7AY/mKnH2d7nPmvjM3Npt0Z2tNa9+Jq&#10;X3czVb97Fl/x3bM4re1dvDriLH5+S3yeofqsHO7a5f1Q/ONV7g/kNW/r9D4rzSDPnrzvjL+y57mf&#10;r5y7OdPPmlm/+qxfjJN/tTbPPzXUyYs/Y7dHftpd+a7F6nWHm6N8S122BX8Lfn+BZR/xtuazvp7P&#10;dMzzjPd3z+957J7zu3zubq6avWedQfnV8nnqfLYe9qrVa/Vfrf2zeGa82mc5s28eZsYzhj+zW3fe&#10;h2e1r+S/Q/OVvj8T59cZ/Ex3436WR++v+6qfL3P1vH37H092DHuAxT5csuXOfJz3rKuNnfVXPa6w&#10;s+47Yn3t/zt6fIWmOWmd85Y/Obh3uPyVfVYj7/n5iEY15z6udL4KM/Od3rP81j3a9/JOvx6P9iy/&#10;dWFX+HJe8c++abZe2cuj/urpvTLLZzn1OvuZcXGYfW4OZpYzBz/tq7yz7iq+0trz5LPxzxqYH1Bd&#10;9bnC0jy1rnh/F6y97Dl919x60L86w50lnrM+a8VXGvSzz/JfydXLHsTbY317W976uPYqXktjsdP3&#10;j9UTF1/1lLuyj+Z5pFWdWjz2qk9Y+a3hn/w7/OR9Vfxs7vqcnDM284l/dsYrvXqF67k9wntGsmrj&#10;eW6yfsBcfv104tIvXp1ia3/4sXx6dDaXX/+16dWjz20zFsdJK9sydzGMLb948d3amuWE17e19uQv&#10;76xXq37zfHvDYcvrtRifxduY9mnpXeF3uXR3j9sn/7xo463FxaG7vfnq4q6vli2nBsaW8wzBsid/&#10;Y77aR71X85G/mvrf6Z74OX/vi5OTZlh9zl7Lzd84LoxPK2vF6b3XL9p3+cM6fX0GmIGmmA7+adNu&#10;v3uZN7s64jAc+XSarXnSwmW3T1gctbTYxWHVw/Nb5eT5WWciFzcMrra4mfvDSedaTT4O3bj6N3sc&#10;sT64b8XzEq9LPuu/zgmPnn/Vu1w9Lf3it4qv/OVvXr08e4fLp9GFtz6OnPiR7X3VuVqeCVha/DjF&#10;XVd9aciLP2rTadlzvnvQTPk45cx5zlZ8tbb2Kh8Wp4v2yZPP3vU5a4rPGXHSebSqc21PvWHi7Gqu&#10;j/OoXzma/LX81Vp++XPtDOXwr/CzVnxy4V9ldz9Xmvr3DHom44V3eV7oLL/3XLi6fHwacnrTEZ+2&#10;/DNONTjmWZ1yV/hy+HSKT/8VjWrOftWplWO3T5zOq6u8XD4MHnd93M43fPu9Cf3+omaxR/7yT93N&#10;0XB/5U5rLvzVtCc2Tr6arOcJFmex+qtZTrxdZ654Z6F51thPeBzfv4V3bV2a4qw8DVZuz67cOWM9&#10;w058MXVp+npfXd8TdDVvy9xvwW8vZjm15bNyJ3f728NVXTPJ02Ljm31r81f/Kndi5lN7ZRfb+nqZ&#10;0Tz6m5WV9/1a8dW9xNdz4+19+vF2L+svd3l3HL23Lj/+Xc2jOat5lD/7fDQ+e3xXX2fQ/bP2XM3h&#10;2ZDzTFffJe6ZwKGnh/gVe1WTLu3yzST2nhfXI05X2F+9vD/M0ezm639w27In/jn7uQ8xnbVpOAv3&#10;LmxXeZydD58+ztby6/lsParfWv1WM+yuPp4advXoLG/zr/p3/V+txzOjub5Kl35Wj8W+wvf+ovWs&#10;T89TC88ztZjcG/FPePEc7PmbwXzixokXbi9hxXFohLVo/4juX9WxMbfnfeX3Z3Zf639/5+/vcN6f&#10;qzOPs1dTxcN1JnvvPDfq7ASXBvy9Nl3931v7lXxznPusR9i+R5aT37rag9wb4YUXZ0qf3dL3am7t&#10;lW/udPlXvJ8Ne8+se2ZXdWF/t/3/bPfjz5zH/foze3qGrp6f98zR54j5aX37H09q9J5Br7jPdM6N&#10;XWn8DNjuY303uRkX/6tmNgP70Q+pu7oeRt/wfXSPZvvIme15f7T/n123+33U+2pvd7WLV3dV+6jX&#10;s9zqx31V/6w7a8tfcZ7N89H8fhO2GvbTLHz2aj651fhOf/vtPOvjsDsPXjl+edwrbOuv/KvaK97f&#10;BdszWP8r5ndWp9Z5P+T1V8eWL3dXp/477Pa8msdsZhdfzbL1V7wzf9e72s1tr8V3puV8h3/Orscd&#10;Xv5Z7m5+z4IeV/aRNv4rOnHfy9Pb/MV8vXHE32H1ZbdHmB9SNJtruWG+zwl37V7UsdsDbzX5fU3y&#10;y7cws2w9jE0vnwacDW9lXeK1+bvSVQu/wuRY+xNnT2zj1cw/Yzpypx68WfN3bbz58N3bxuuvFt8v&#10;8opXI7/r/OEvHq6ZWLrl9ZajuXF+9xY33z8EaX3U7gynhvnrxY9jtpNfTE/OzBvDVnPrFlf3DNuZ&#10;8sV60cnKwdK+0j+56joP509/Y1ia8Pzz/bn9888ZxOnRVJOF58cV87M04rROrJpmlMvH2Vw+LZy3&#10;onnRn9bqyGVb2T2b4t5H8vnm6g8UcMNdb0Lzojaos66/Po/OPl76OCP57/ow+vaVbbH5OPktOfYH&#10;+scfpxRv3+qXm+8c8uWWB0tLf1ja6tXgsNVdLflsOuakV49y8jRgG+eHm4vFubI4W5e/ywwwXHi2&#10;q9nL7aWGVSPWi4Xf2XidDb6e6VrlNj574q2lt1i+2tVbTngznDz3EfecSb/qaMPUwMWnjX/q4tzh&#10;8qweqwXDKbfrLn/23JjGWZvu8rbPq/5qp6+H50Q+Pbls3xN2n/YPst5z3+7m2xnyt//OcFe/nKv6&#10;R3VflTtnThfGbi9nfe5d3Ln6TFNfzuKzj/Crevy18ejx1cbLF8fjrwbemd/aK768PV/V02ZxT71H&#10;sf1ltx5Ou7h7AG8+z//qmztufnwXbPn59ZWjH56fxt2S63uN6tPxfQedu3lOzepbaZi7WA96Ydaj&#10;nLOsbmvz1Z06d3H4ahSfGmEt+PJhPxh/cDa+mote9eVdi+fDnZ2zLGfR2Di/Wmv9sLMm7OTc8c49&#10;x3vPuupT/ZXuFRaXxu7jjhv/2UrvM/Xm2LnqeRXrszm+Gu/Z4j4L9n249fx4V+tZvhq9lpvvomvG&#10;7F7ej3hXljaNK85HsHRpZjurtd4vYcvTy1zFy5HPOgf1G4fRkHceerNplSvGrZbP0mPNIF9855dr&#10;0V0bvnVXcdhXLfPXk39qn/Oc+Vfjs8dX6b7a/zM8Z3M1894/eXtlz970Tvwuxqd/x3uE04iTTs95&#10;l/ejfdDA772wOXsyyxmrv7Pq7vLvwc141ny0x53eqf93i899OR+4OOt+t8fN45x7j9NVfjlqT/4r&#10;MR261XxG75We7+GYb+cyn3PIhsFXXz3u5l716b/Kf5Vntp17/Vd1lvfe+qsZ0qMjvz3u/EfndOrc&#10;cfW96/EL/94TcJ+e3YfyuN870deqnzO3D3v99j+e3IfeIDvAVx6qTV0d3/bZma64fya2c313X+d/&#10;9nFu7B2vOmeHS+tRDc53WPN8h/ZXaDqnz5yPWlrmgouv8ldY/BOnwX7VuW6fnXdxPf8O9pzbnk4b&#10;7+oM1eN/9571O/voL78xrJr+ESeXlcvvm/nyH110aX5U56zbOc/cV8fNbh9frX3q7TnVc/tu7qzb&#10;+CvmXY09653hbja1y935+KsLY9XSgme37/rLeebTf8b7TF6PV2Zcbr6r/uc5lTs1F1t++GfX2Wv1&#10;9HrUR/0VR32a+RuHXdWEv7rUm+GqTi4uf3mw8vtZGB7mBx560RFXg5Mvr75eYfjbD3bOgwNPX49q&#10;/HKxXyrE7eq/MlD//DjZarKtrGvzepwW58TPGE+f4l3Fi4njw9nq+HhZ2vJyxXLqYOrYcEtNMa3F&#10;8LKdYau8HmreEr/n5LOrxVcjX8z33InT1ct9xykXz70utsIt9frCs9tna3DUFquHLX99tSx+cbzV&#10;OevucuEnlz7djU8+3eWGtdj0d7635LwsrzPvPZddPExc6dXM8ln93EOx2jiucvRYWvGXx8967+dv&#10;nZhtBkuvLNzzv5x83HRaWb5ctem43oi/c2HOrtjn2f7BZHgLj1+Plvn0Lu7z0TzZMPxq5PIt9eL6&#10;wtYvT08+S79cVysMl7/csLTV0qMhln8T/e1l8XyXfLaas27zd3419OlkYc22/fq6477B7UmcNQsb&#10;9uq649JNs56t5Ya7zlxxueWHvXeZQV2a1vph2+/MqXmPvdJonn3m4iyP33l5n8De0/uKe+o0i/M9&#10;c1f1V9hVXdipK05Dfu1qr+b6y6FzYmdc3zuN8DMXv8vzmh4sbvfOL131osPGd49xws5ecmycVjy+&#10;3J9tn/U/82e8e+0s9jztcTlh8c4VJzz97bF+NeL4py7NO1z+tHrT3Pr1q9OfpbW8M7dx/nnRgIuz&#10;atdurzjF8sW7yl3xYef92torH7+vNa109r5tv3xzrcWBpdP3Gq1ybPn6demX7aonnd6nW8N/A397&#10;2T6w5ehDs9zWmGlrT3/5p2/OU/fUeCU2S7Y+tLfnI52tO3l3GnrEd//DOi+reJc+ZjxzGz/yzcQu&#10;9+y5uSv+mX9UH1f+Tmvx9bcP33mwi+c/q8d/ZM176qW9uZ0BHmd53tPut/fYqV28esUfWfrsDGZL&#10;b5+1OC32LXjh5SvmvGvjezhz1uv/s3dH23EkR7Kur2bO+z/u3rMvjn5yvpEpFFkogGQ3NepYK8vd&#10;zc3NPSKzCiAAtbqK+dWa4dxn+y/3am2eDs2zbrlmqqcz0x8PfurccDV6L2dz5ct1nbhc9lxP/Hh0&#10;6J61m3/KhVf/M1d9zc3/Wfp0f5beTeec2Tmy1awvPjF49mefcZq7XumfcxXD1LE05cW9b3DYcr1X&#10;i/czK/ysD2vFfcp9Z/z1+qMncJ6x82ZXf7H8rr2/y33Cl/Mj/qveP6L72dpzn0/nefLqc8PC95yL&#10;X63zHNJc3fzP6J29frT+1PuV8Tuz4vzImfzKPfy7absff8S+69X6V7v3zb3nZP5f/seTDqxDW98A&#10;7ObivlrLrV78SksuXXz+5vSN03XL4WTLr17Yxmd+9Vb/VU2aX136b6/VKo+zON83YurNufvAzcrD&#10;1G1O7clV82TNSZMOvnh11dxy6r5it8dH9XqfPLOd+BlvLz5N/3gthuFku3++WU43LN7e13CccnHw&#10;yn204t6WmeTZG/fE7GVx9Zuzf7zN4ZdbHDe7nMXXX86TDv5yw5a/Ob78GVcLY8Ossw7OqnGf4eqK&#10;44jzXbhZeZgY94xPnvi01f/s9Ss0P5qx8321fnSmrXfW22/z8OWV3zhOmOvM0bjZz3DNtTV8uXrc&#10;sDO/8frViumcc8ufeHG5pzr8V/XbH/8z9p3+6e2MesLOz7/4Zo6DF75r8ZMvxt85+dX7moGXPXXF&#10;1W2tmjArbhcufDmwn2HN9krr1nvrzJuGH0Sb/1a7vHyfz3FXt9wuWnG6Ovu993A1q5VPfz+vzAtT&#10;c8Y02fKrCTejeK2cHmd848L0UhPOz9JcPF+d57QYpo5O/F3t8Sm3PL3Zs2bvkbqTW406Pk41cos1&#10;n2cgK46Tr47eN+BvL+XDaKnDh7N6q39l6W6tZ2yx/K49m7MPflYu397Mu3a55qzWHs1Xrt6t/ngr&#10;XI9v4N9ePor1UlvcolvPfllefnPl1cTXB4cNT0OevdXsOZZvhTn7atOF5W+f+HHK17Oc+L/+679K&#10;/88c6tKGx8WXZ3Ho1qNVzOqXhhXPHybAtk/5rubwx5K0zRJ+/sFCnPp1mcms8PqZxT5xzLJWTg0b&#10;R+70ccrnO498M26PcFe42fPhetEoB8tvnVz9w62wrno0ixr57OpuLX/3o66a1YurV3hLff7y9cMT&#10;x7ut1bnlw2jcNMul0f2XZ+kVx6Oz+8kvf2LLp3fq0K+2xcJhtBd/19+ZVydfzMbN757C3F82vEX3&#10;NsfmaC6253DL45qhGHb2Mw/u5tXJsTg7B+zkwLPlrHOeW91i+RvvGcuF9RyK8X19cQ/MXZ5OX9/M&#10;ZN/4Zl5LOyzforH4YvATO2N62XLbY3Mf+R/Vnn3F2y+/s9hzC3M5J7XxyomzuPZj7nLyYcvDgb+K&#10;6eCm01pczG5fPHX2FLfVnlrlcdXD1IbjhsHDzhxsOevrEa+lPn+18zdXvgXrPdDCo5tdjni11WXL&#10;dxY+751TOG18z0u5+M2Q36pOj+x5vnIn91vxf7/QWsw8Wx8PN7xVzFe/2OnHOfnqTrxa9WycfDpq&#10;wpylM8Bjl6v+1nt568ellS23edjeL306z/CnczXH2QO+fW6YufCyYfBqYDjyG/Pjy+dbp0b41uC9&#10;a3e+U6sc7eyttxnl93x3Bjqn5nLO/mpwitOHZ1cv39fI/H0e8aqhQ5fFEd+sns1x7lUua/FZ+Ee2&#10;WXaJ0zm15OKXK+7C5Zf3+QlrD/mtsxbnW/K/83iwOGn03jrfX3RZ70u1+m1MX404C9u63WP5Ylz+&#10;N2Dq6cDZJ1z+tOf93/7Lvemes+EvftaVOzF17OZXS36x9eXftVtbz+37rka8z9ZtX/VhJy5Of/P6&#10;bf5XzmtGPc6+xc3kWdrPL7ny3lvxvIdpl4uLL19dV7j3Hp5+51w04E82nqWP+F1rXyffzPB3Z8L/&#10;s+w5920OZ+U+uK/ibF+3nI37tHWrC/cMVPsz186VbvHa+v+Rq3229F3bWfUzwMXMZu7i9ZcLh8XN&#10;3zisPnHPXJj7deZpV/+01KyNu/0/0sGNRycNdebD67Pi3Ef8c+HD36mJq05/9af9KH/y/4rvJ+C8&#10;Zc9zPfN479pT76zb/I/2OrVv8fYrf8a3mo+wp7l/+R9PfjTYV/LnZs44zQ7thn+230eHv/n19blh&#10;5sM57VPNyXsnTuumB7/l6OKI16p754xx1W98q9+8mrW3mvLVnbmPtFb3K/6v1m+m9nT2EZ82fhi8&#10;2KIjz8pnw/DOs1ze+viL8W9zyP2INdv5zaH5aZ8xnP1V86X/6lzkszvD+nL2WtyK4zpz3xnvf5Ny&#10;qzcDS3NjdTAx7iur5hXnXzV3nsPP3Gtap/5Xz4kO+9U51bHmoSv+VdY3/+k3wznHr+qrX/v8as8/&#10;4oz2THbW8Fv/V3s5+WfsTJz59njFvfWMf6tZbf7PtPW8zXP2MNvJhdNxBsvzD/408fKXk78x3Xit&#10;nvt99r+j//y6GmXP3unSZuPx9RCXa52639F/fI1T/XL59Ir5/1j9PcJ/ypWnwY+7mHg19GRPTvUt&#10;efE38PLylFfvh1nFXfH3Xlwkv0H48vqwt7ycmmy8Vjl+1lxqwvjxcfN30Vm7eT4tFv6R1Vfd9jln&#10;/EiLRjw6+en0w7XFTs7WqsFhzZp14VZ/nnGYy/srfmv70f2eub/iZG+18vfq7+jWhXjPbm2+q3x+&#10;dbB8Ovxse4+jJtvlB/rnD+toNMfqxBOnWbwa3ceWub4Ff3vRF25eM9GMny9fXbHFP238Fhz/tOW7&#10;8Mvntxf72d58vOZxlpsr/6r39q0OP19OvXwcPp66zS2W31KX5tZ+z/7z1x+9y6/fXovdBzn6+Bvr&#10;sVZd2I27+a3D7xlrhv6IuHrPmXxznms1q9E3vGsxtWpOrnwWB4Yrvln9zhwt52um4vxsS4+1fJrF&#10;JybHLufkbs5c6rKLqYUV81kYm8b6xS3879HfX+N+Zf1oXfXe4/rT7Dn0noBl7SG/Z7Sfh3Tv3Mfw&#10;vehmqz3vc3h8S17M4pzzmufkiU+bzllzcn5WfPaxh3MG55xtVRcH/5xn8e2xfhxnGS6nlqW9eTnY&#10;1uOzOLf41InTTNWUU2v/4lMr3KXu5FazmN60TrtcfpY+PkxMl4XH6+r90H7cSzxYcWfQ+yvf9xTl&#10;5fg060En22Wu6l2+t9yZ+FujVo7FEcc717kvnGpb9iOWv1kcPeLAlh+mL+5aXBwarPOsBnb6nstT&#10;l7bZzh7y6rO7nvoth0ZYfL0W57+jt9qf9Vf/qdYsmzf3Yjd/9elk1W/+rMdZHD/Lp7s8/plbzfXx&#10;19KH4Wfd974m+p6t90L95KpbDb6ZWPo3W40LXw967K3+htEpx3+lsbn4vSfscf/Hb+0fl42Xn+X3&#10;mRnWpX+zqOEXn++/ctXg5nfRXk0+W+2rtZqveJ/J7f6e6p7mWzzffOmku59zT9onvppn7px1+53c&#10;jc+6zf1OfnPurOs35xnv/s+cfcFZOAtn4X+Udb/rn++69bffbO+nc4XvPmipw1evZ9azqiYuLfbU&#10;iQNjwz670neZ49xf+q/m+GzPP4Jv3rPXE94enSPbOfjspCN306FRzS1P46tW77N+8V/R9+wn9j9+&#10;r399u3xNinPOhade/pxZXP6sOWvPPrc87I+27cMe7eWcdzl/9Hx/9fu1J+A5/rVdntV9jnvGzMPK&#10;Pyv8uRlz7hTeT5/+40mFiXaJV/zP9M31mRluB/RH1n+m12e55966X31xeTon9/NWp/eZC4ed9WdM&#10;46uW3tbrvdgr/7P8U+sz9bd5T7134nTOvsVP+j6UfCOBtzqnXnMs7525cFYXdtOX+6o1n/qN7VXf&#10;V+ejHle8eu/Uq2O3HvbKnv1xn3D5d2yznDr2dOLp4bO45W788Fdr61/xfiT3lbl+pN+fXWu/7z5n&#10;J0/97uOGyXsWik/e5s4+6l/Zd2rOnqfeznDmfjT+qPeTvpmqf9rjE/6k+YQ/6Sye/7QXvDMvLn/j&#10;yJvrjMPV4azF9498cRx+9pXG6v1Mf3ua5Uk/7qs5VysNelkXDksPd3GYr+/icz54tVu/vDTkstXg&#10;i80MX44eq/kZXz2rF7sznLrVuPDX8lfb9wfp3tYTHldu9eAnttqd8X6/nQ6t7K0WvtzVrEYdrfJh&#10;G2/N6Z+8jddXF7b4zoCTNRfsjE+O5xj/yW7vJ84NP89k95F/3hsaW3fuodizFD/fPtLEx9Ejrn3g&#10;LJa/ePG5ytNgT87ip556eFx8dvXww5ZrT2qyNOPaez5cvVra4Z1fcZfa8H7x6Y8RwsOycDW01dOs&#10;v1y2/GLib+B/v8Dwxexy+XF33bg45Vabr74Y9h//8R//8wcgnVE4G//WZ3XOXnKdIR29Tq5458l/&#10;WmdOffxy7uvizbCrXJdfdJcrPhfeiZ+x2vrz45yzbh0u24xd5x/i0MuWz8L0SKNr965XXHn+5lYL&#10;/lmb/tNK3y/U7fGcY+vjtG57Dcc1Ny17zIbts4dbfau4qx7xndv37N+fBbOoXx5MDd2sGTe3vhkX&#10;e+XrddOVe1W/dfhre+aKXbSq6yrfWWRdcs5IjzT4dLL6LfYKP3Nbf9M/dc9YzeqcnF8R60tb/+xe&#10;8h9Z9R/xtu9Zs7nVweue5ve+7ZnHZ/GqDRPLn5rlcfjp8uNvn63P1wPn1ues+Sje3p7hrTHvid16&#10;45pztRfjr2aYswinxS9v8eOoyaeb5Vez/GLc009r186w3MVv2qtx880nZx5fH+BZOb7e8DM2z2p4&#10;XjzPy+HL0TOjmF1dGLv3Ih6N3RdsdfJpLA4zYzF/eerLveKcNa/is/eNq5+eam7csFvefmhtrRxM&#10;TIeVf7Lq5G91N2zryrvSKdelruen+7+23L6nimmqM9NqwU6rfmvpsVtzw+Rp3Dg3LL7+NLK42Z5z&#10;unKdhxWnK6xLnPUezafBL1ZzmyH98qtRrcVn4Vk9+Jt7xz81xav7js7JcQYnfsY33g0768x54j8S&#10;v9P3R/Srferx2fOO7wzY/v27S6+erXcWPr2zRv7E/6jYXOYo9r4JK86GZZfXe2s/y5pZHj+MXn7r&#10;7Pkd/XuteLlqFsvXb/HFwt9ZatZuzzTO+B3d35Gz+2i/xYu5d7Az/86e1L7DfZeTpvtTzTl7setX&#10;9L/NaQa5p77h5uerWXvqlQuzdn83Lt7vZM/5m+12Bsv7neb/a5Z/3RPw9Wnfe+2mz7hfvfT8mX28&#10;/9P89B9P/sxB/rdo/Yqb9LPOxmzZrnPBXn0hwHmqDT85ZxzHh/MtV76F8z3659fNp7PxO/X/rPg5&#10;5Oz3uerPs89+557Ps4wftvhi/LVPU529nni/A95+Wvb1zkwfcfcM39HT/13uydPv3It4+XE/uj+3&#10;unNGP9wI13/73Pyfzbv1+At7fQJP9/as+uozks679/nsWfzufLda2M6+/i3/M/rRXa38V+ew3LP+&#10;nbpXHHqnvZ0FzqmHCz/j2/y0TvsZ7q3WDJvrh7u74rjC95vvk1f8IzOt3o/4t32ZSy77hMHZ/YcF&#10;TL24eWnv7IvhLhY3PKwrv37L4bOr/1l/Z9DXDHI0xSz8tOVdm7vVhd32ccNoyam96eKyOGrha8vJ&#10;Zzt3X3/P+uWeGsWfmU3P7cFnt8fpP81y8opPPb3LrX/yyluvcjTYV9z08PjL5+NkF9v4Ntt+dqnL&#10;uuTF+pwxbTNuvH51rSytzT/5+qnHu+ms7snvWe2Zvempk6vH1ldb7EzKV+OzTh3rcz9+l/+Kkz7l&#10;u4rpZKvfGfH1wynWQy5ryalPdxd8sfXl1RUvZp9bExanXxjhlm+W/jDKUksTdy3f+arNmkk/sRx9&#10;eX1Wa2tWm8aJbWy2bHtLa23ccvBi/dSGvbOegtq2kgAAQABJREFU+KvHpyduJjOWC3cG5brE5Yqt&#10;7Vtu4xvnlsf7Vbae9lqPc87yO5dY3eZ2Rnma2c5pe4Vt/Zkr/2otPx0XPNulB7uaN+ypvrrVE2dv&#10;OuHvLOeirxq94FkYjtriZnCF5/eZ4RlejvrF9Nm9rB8X56zf+Hf1z9nPvTV32HnG6pa/vvzTvmmW&#10;X+3V2NpT7xaHuZ50VvPmq5ejs59hPUf+q214LH7WtTn6eHK/wtZLn/yWmXY/Ybi3fHXy2WrFclm1&#10;+XG6aPt+RX1n2Cpvles61w2njXvWbbx+/aq15MwhjpMPZ+X3M8b3bjf+9lGbxaWb7ZKrTo4GDE5P&#10;Xr08K59Vo0+c5s+eV3vcfdLBE7OL6yN3s/HxssWt0561y1V/clabHs6rmjhP+Y/q5W8a785A42l+&#10;s5166k5LJ6vG879YXxNxPfv2oa54/bPXxs3Zhb++Pvj2JM6qO32cnksctpw+Pp/lWPVnz+Iuz7tn&#10;H7+4RT+9zilLu/isU/Ot+G8v+PTgp42nVzl1eOWs9cO2jk9PTfFn1lf59XfV77M61VT/77ycX9b5&#10;sc5G/L/tnOzLPu1v3z/l9muYr8e4acSnkeWXy8923T4b01GzOuHqcbLn0uvEX8Xp3tYTfuP+rtie&#10;2Tmj842Tf+5X3v1Qf/LgWef/qu/yP+vT16tYL3Mt57P6X+Hr+1EtHot/zltsX3H5+O9Ymmevd2p/&#10;Ncds+vSc7fodZ975/vL/tU7gfL48f+yZ/51313vD53L+b//Hkw756VDlzzd9cZf8rf5V7sZ/hb3T&#10;65zxlZ7ZPlPzkR5N9tSGp8N/4pz41pgjDp0sX/4r9tT8isaP1OhvL85B/CPaX6k9+55xmjvjLX/r&#10;+y7vVvtnYvbKvpoF51fslearHjjNiHf6r+b/WbnmqL95suu/msnc+OKn2fCe8v9q+O+0n9vZN9/O&#10;6D7jbu5XnL1+r7S/MsMfOf+r2c1xcr6yp1Pjo1jvj3qd9+CM1WdpsnJPs+CVXy7fN5ubr0bdmVfH&#10;PvX9nXF7a8bda3H7Wsw+2Ti74OrO3PYqd8bL5+OszRfH03dxeZbeK3vOvbEe6m8xvtxpn2rhO38Y&#10;PXugh48jPvPVnRjuzeK+6rd19PHL5ftHZnpdm8c5sdXF2VqznbwzfuKt1tac/NtcsJO7Ojf/7PlU&#10;T38t7mrI14tfHtcMW9MPnl3V4OaHq8/uD6nTkou7tfqwm6Mvt3Zz/GotfYpPHKe65cEXo83iqM2e&#10;Oc9s3H7Q31mkiZfvD3xgcePF98uBzfHT9rUjHXX54Wefb4T/ftlckHqceugjx+KweOJ37fY4a5xT&#10;PTufuIs5y3LO2Hx0i7t2Phz9yjlj2Nbws3y8bPWLby88eVyx+r2H+eaJX/z//X//3zep/M5ge6QV&#10;flvL0+vGCzPTbcZyLbnt1zxy35x5wXffpNJbTThrFvFnLe3qzMA/tczSnrrUwpe/ufBi+nLhYS1Y&#10;v9zvOYXJs3S+Ef67Tm2cPW+cte4B7NSDp0UXljXHYu/46lbzhr2jdWpsbH9pu8rve78z6v++TJ18&#10;vRdb31z0xfXAy3fvVgv3Z9h61Yc+/2dov6tx9tyZTo24zofFocOGLwe+WPcOzm5dGP7mz/fF5syz&#10;9qZRXl3PgWchzFUdf/Xy5fJv+5DXO94767P8NJvxrAtrLnsr32XW8mr55fnlaKrJnnicelTnDON4&#10;79DIdsVzweLDspbaW4yXpYtvHnXs1oQ1o5nlcLNh8LX8OHqefpxy6Wf37Jzn6qgPc6nD04vFq/Zc&#10;m9v6eqtX4wzE7NadWDEdPJxwOdhH9tSID3tHC1efak5sNfFYPdRk3TN1cmeNWJ6lKf9k493mvWFp&#10;pN9FX79yasxenN897vvL/OWvr3axNF8tXH3injo4Z+9Xumm4lkcrzGcMbPt6psMsfrlmEZ9+/DRp&#10;qM+qKZ+vtxxMnoa61apv+dWgc2Jb946v/3LNUO7Ul1s+zuZg2cW3Ll8O/8x/FJ/6P6r3Ub+v5s1V&#10;/Wf3unvsWbDS7PrP//xP0KesmdhPFf+B5PO8znhHcSYw753ic58bO2OYHqcenD5+sRyLw8Y9c1uP&#10;d9pbzTt1p87vGJ97K25v9pc9Oe0DZ3NqbvvcXDV9ni52q/kZWD12Rr7eZ/5n9Dw16qlfueIT2xoz&#10;ws4Y/mTrtf2Wt/j6y/lMvyeN1fuM/6QXbq4nzmf6/MX96wScwH7v59nK8vF+lqXref5ZuumkudeX&#10;/njy1WDlbOCdwVdr/Xdqnzif6f+k8RW8vn/2Hs7+zmLx9eXP2X0ji8s6l2K1YWcedsNpfNVuX31o&#10;nfuA/yp7298Nu/WPZy9PNfLq453ckxMXx3mIfZjR21qccovjvspvDv+PsL5RrL8Z7PmP6H/rYY5y&#10;69+4Zo13O/OtwV3dxZb7rn/23HnfmUkfc2wNDOdX2J1/Z/8VvW6aZ0/znPit9ldir/o3ozmzuKy5&#10;ivFg79qv1q3+zrP+cm59nrhb98pfzR/VeuqzPZ44r/Ctz7/NeWJn/Er/KfdO32qXd2o1h3w/zOZv&#10;XdireV/lzn4/Eu9sn+lZ3daaoe+r6LC7b7xyXc6Blnq1cFY9G95FD56VY8+cHjtHHPHyn/y0W0/9&#10;9XiqV8eevKe94ekv9n2tePM7C3/zam72iQdnn/ZBU1+86pr5vO/xy3XF5a8OLVw58eb1W876y118&#10;/ZNTbL7lhVn7/eji8jfs7IP7jr3VmvOsD3eVO2ubrcsecLNh4lNXXO2pWW73fMvHCV9e2G3hZPfy&#10;Plh93HTkV3Pz4cXVr0Z4e1fvHPqcX9x/SVJ9tpo048U/vzakbfVLw7hd6syxvcu35NRny524WN3y&#10;+Tgs/GbpxD355eTV4oTvHzY4Ozp+aRoe157psOVbej31w9dfnNWTDaOX/2qpif+kXb08GxZ/+9xy&#10;8d5ZW7v8cyY9cYpdYfmdabZ74DnG7z7gs7sHPDkxG95i4Z+16tc6A/NkvXfkxNV5ppZ/0wuL41lr&#10;VjX0PKdyWfr5ljrxRzZ+qxnMVgyXy96WmuWvf9bgw4uf+OEnX91pcU+tPbdq9Ovs+oPJVr7PA/We&#10;Uef/jfi3F3lxdTvjmcdb+w5n+a/87f2K96O5ZtbraX75rKu+T/xzJjxWvji92/O+PfHXrtbp033S&#10;gKfHz3Z5r/q6HMezhhvWOuPv6D/iO5t89glfzql/xsvNL7+6+WKWBru4vdMpB9Nr6zYfr/tYPluc&#10;3zn2taBrOb1H9WHT49sPG75rYzWvsM2Zk/bq8t3/6rZWnn3KqbOn7ekzKY14ey6w8GrV8+O20gvb&#10;s85v0SxvrY/DxqeHLxde3jybx1ksXuvst5wn/6nHE/8rPb5S89Fcadq3Wd2n7ZcvPvnq2M2vrx7v&#10;XauuZ89s1Ya7x/Aw/Dj13yvMs5Z/W/v+lleT1urLL7Z++T2DW7086+t3MSzN9thVvriZvB/zu8L9&#10;G2vncD7p0cri8MX2pb+68NU/+R/FdLNxV3dz/I/yeE/W/OXP2bbGLPjLXd88+KvBX34YzXx1Jwce&#10;53deu5enOXdvPXfVuG41+LQ9qyc3nktOjThLL/+WD/+Vq547w9mr/HJ63zqn3R/fHtj0Vj+/evw+&#10;E3qP4qffKu7y+fINnBeazh8fpXwYHvxm3+Xdav9szD7N0V7OdZ5BMezGr37PBPfULV4t+Vd8nB+x&#10;6XsuenZa9qE3C/+Rfq9qPX/1c2Z6w3Y+HJqed/FpaYXzs/zwU9OelxPvnfWVms/omj370d7f0f2L&#10;8699Aufz5tn9WbvyPWd6tLP8f5Vn0Ptlz+vTfzxp0x3GCp2Hc8uHPa3VfeIsjt8M+V3nPMs/ffUn&#10;/iPxr9D8kXnO2lfzdXbOUt0Zw1ln/koXN3u7P+/Wrs7pfzTnyf+RuHnfmRnn3T3jqbvNuDl8vI3j&#10;4b7C4/Th9cSlncWBnTH8V9v6nnt66nlyn3jpnft5t/amedO78cK27/o3/i1/w261zuwj/s6er+6m&#10;eWIn96NeZ/2Pxjv7j2p9tf5n7/nVnjZ3nr35zSOvJvzE5NRm1efjw9hyv2qdPesDu/X82TPdzuTW&#10;98TOGX9krmpPvfrBXmnfarfu5t/28tTjxOnROPPmhu83z7A4fkC0eZp/lrW3nfMzs6jP0mDlTj3c&#10;eMt58umlE8cV/kpj++KpPXPF9D66P7RWg09DzIZb/OXu3vHesVtHd7E04Kf/pB9/Nba+ms2txsnb&#10;3Ol3xum8qinnwleTXT993LPXxnGq2/WELUevxfLVsrf8iZ39Vyf/lj81XsXNYp1+8WLxxHL6F69P&#10;83x/qI97aqjBYeH0i9XKnTbu8jcPz+7nbJpnHaz6cx6a9HamdMO3nkY5f3SmZnmwU/8pjm/paV9+&#10;yLscXFbv5TiHxeKLWRrv2K3ZM9tanKwfTNtTZ7ZzFbfC2qdnDb84nTOuxmfE5sNfrbhdFl3xR/Yj&#10;fvn2sfv2y+l9nuoTtxV+W/LlduYbF/Z0FvB46XZ2+vLP+Wi+su/O9UrjKUebbc6W+Z1Plr/PRNz2&#10;FGb/tMRxrDB5WHY1t07frTHH1r/yt/bGSw9n+5lDXl94WnL5NPLPpWb5J+cz8c5SXbGLTu8R73fP&#10;YbnOuqulhv0GXl62XrqaP2O9OuefMc/uSy+YWJ9ilzMsxse72eXQhbHV0adRDp+VO+PwU2sx2p6H&#10;cjBarFy2ddMNj7+5MIt28RMH92Y9h2pZ3OKdF/5kcdP1Xgkrzqa3PU59ObY++Xh0wvt6JU7bmWf3&#10;a1lcy3y44TAcmHmL67PrnC/u6tzirZff+Tdvv4utvjMxV5Yfr7M3o9zuWS799fWrBt+sep416ln5&#10;4nTMbT6zhcPyt94cX7V6nppP+Gf70LnVba7+G9/4MLOy8JuNs7x6bJ9yG58am1udeGd81t7i9NTt&#10;+w/uWep+xyv2bGzuph1Ge/M3DFeO3bqv+OnsmelDS669xM3aO25xey73X//1X//AK0dDfXX0wnaG&#10;5S5uHv3F7KlT/LRe5dQ0xyveR3k6r+zuNZ5+tOVfaXw2p0d1v7LPZ+d6xf/KOew+0xanZd+3nni3&#10;3DtzvMO5af8sbOc/Z9k4Py6+z6/i5ZkrDM7KZavrvcnPqlm8PnJrv4F/ezFPtTvLGeOpO60Zt+6j&#10;mlPjz4jNrbeZ4cUuHJ+J9hqeL44f53aPadH3OR7eYr8FP/HFbGcPc5rHfFoXy8F+pt398vXbmfXE&#10;eYrVyrNbl98V99ZDzWctzc/Umetp7lNLj+4b/6lW/tT4K/7rBN49gZ/5/ni358/k3d4D3i+f/uPJ&#10;Bnv3QDT5aDPv8m46ba6Vxqlzxrf6n4V91Muc+t1uitxX7W2G7WMGPLnFy23+5OxseIudfhz6Z+5H&#10;Yr1Xe/0f0f7R2p3jR/dvn2Zavfr4Bqv8ctdXG39nUy//ZG9aT9wfxc9eO+9qx+uSZ+Pkb27rnnw1&#10;8qsH+4xVf+7nSQNP3ck783j+cSM+674Sp9WlJw3xu71Ovpjer7C3uX9Fnz9S87and+/B8tZ3LxY7&#10;91QO78yJ1S9vfXn8zcF+hqXLnn2/2oPeU/3tjG7YU/27eHPYE/tObVzznHUbr5+ufuFyziK7+Z0D&#10;5wmjJU+n+MyF0TtzYvm4v2r9qh7p9o/YVr49FfP1Fpez/ODilsNZG2+5fD3iri82Gz4rn31aq3fW&#10;be6sl2PP/LtxPX2N3LN+pVtN+Z333X4nLx0XXXHcswcOHTHe1uLcbHy1Zz6NFnvmxXqKsyeWhj6b&#10;W3/r8WGveK/6yX20h3hnzzDL7MXr98xsnT5Zufz+gM0vyPtlrGVfrGewWB+aam6x+jjrn1waPeNd&#10;uHhsvHwzqMuqgcVbbnn7wFlLc+viN09Y55TtzP7jP/7jf/rFoatfNc4zrJW+qxg3ixNuxXVvYNnw&#10;Vj35xesXP+ni6l/8zjr11Zi9PM72dj+dX39QuLzyLfOUCzv3J0+7PN8sdMXlLZowVv605dMzz/L1&#10;gRXnew7UpGnfuGefV/Fna+KbRa1Z3Qf9yncv/BHrnreauOurfbL6P+W/gtffDPy1aW6c7z6c/eBx&#10;1OGE7fx0eh97RsPUrtbi9J6s+1J++xXTlsveFp6+q3njh529zhqaT/U3/NRYTrme/c7OVb4+5bp6&#10;/mDO+Bvw3zwzsXLv2q/Wvav/Z/Oc4znH7jtOK4xfvH6x9YSXL7fafHY1Tm5x95i+vFjt2s3ld/W+&#10;g9uTXBaWzs61/vY4ffW05M84HHc5cNhHNt2zxqz0cfY9cptHL7nOKo0uZ+/8wvJdeuDToMmG47Kb&#10;y1+OXDbtljqzfAP/Gw/bGTanLsz8YXQ2jxNGj11evpgvpuHs5IvTWl5cC85uPc6TVXPLy9mvz0/c&#10;+pTTrxlfLXonD/6q9t3cqXX2Ei9v/Xf7LO+pXi/cGy9sefk3XhqbOzmnDr7eG3fPbuu8j8VW+sVd&#10;6mHZrr7+7l7UsnHsgS33qkbt2nSsreVvHi8bvjkztKd8/4bKt9dsNbTZ9DoH3Cy/XEs/NTdLuxxf&#10;3XeV7zpqYfjFcu4LDr3i9TfPP+3JL+4sPlo7V1w62dbm5b4l3nihcVLhzkH+xMXy/+q2/eye1v9X&#10;39ttfs+OfbrfzmHj6j2v5dWGq89fvNiidcbh6fZe275htBZXv5b2zrH+ck9fj8XpLfY7+u1xZ+Wz&#10;zewc88O7fK7h0dk4fut2jvHCXd+ZP/9Vn1dz4NjDz5/ic4rO8KOqJ94Ndw9uubPPV87hHd2zz2di&#10;M9kH+xmNuOp+9byfnesv/u95Avuc5Ht+fs9p/3kq87LLePuPJ7d4D2TFbodzw7bms745zOCb/c/0&#10;oXHr/Sq3fLxb3zNn1urlVutn+duH5q3fEw93v0Gjk5WHFafVdeZwnnqVv+XUyX9Fd2vNtjpn381t&#10;//CTu/mbf9NaLD2aWc/vTSvsrIXB3SvfjMG3B4zdXiemDufMw9finLXL+cinsbz0wj/SjbM8WupX&#10;88lXs/nVDH+a46l2tfinhlr3MR4s3x62rnxXWHX4OLdYTZqt5fK/Z/6xP2xrTuxJe3XNtLW/g2+u&#10;nfV3mMsM5iveGeGLqVmuz4V4W6MOVs3678Q3TtiuNPVaPF8/+VsMU4t71odvr/Vx46g/del/1t50&#10;btiP9FV7zlafs9cZ27taeZrik4ef3WcIXj0N2Glf5cvV++SYJ3vL64F36txmVfNVuzPq+1UtdWn6&#10;zKd/ahfj5LvC7NvnP27xnkF4a2t2hri04q4fr7irhfst+NuLecQ3q7bcaptRjTmL6S4WvlrFLdzv&#10;0T++qlcnjhW282zl8nDlz7k719ZZg+9+yOu5M5XrklPbLz62Dr681VkfN0tfD/XNFtaetg9/NV75&#10;+FkzxM8X45zxqSvPnvmNt99NPw04S3fjvYedhXusPu5ezVB88sRs9eubHZaGHnLmK5ZjzYDLhu+i&#10;W5+eoepXN24c+77lcdSx+nh2wuvD2ps4W69+CVnOH06G7ZzpqYknf/6hoJq4tM20ttyuW+z9pVf8&#10;1Vd/1sZpOT8xqw4Hzp56y893nvG61LGdZaucX446s2bqohGvOj35tMpb2ytsa4rVPvFwsq2dw3zf&#10;M9+1+FnzVJOPX+wX2DjnXKvDx2HVyrNwFs4unr9xHPr84mbfGGfrT51vBX97wRV/xW6fzs9MPgvS&#10;dM76Zflbnx9uXhxzec5w1Oq7/NMvXmy16Osrzm4NPEzvWz5e+XK4atVtfPNP3Vu8WrdesPTNk92Y&#10;7zmi2Zm6b3HSKtd97TpzOKw+xdbuYX35am64/I/am759faTdfj0z594+0rCnrVMTZq4w13KbjUb+&#10;1sjRk8+2Vpsm+53xj6+0/xG9R3S2BlZF/m1ufDN3tid/db4ljxe6eGK01YR5xnFZeZZm8ROnnH2c&#10;/GrkaNBZ7vp4za0+2+VrMKtuNcPU0WIXD2vFd5X3fC+2mnGcX1y872rf9eTL6SFvBjn5jftcScMZ&#10;2G+1LfrfguMlHXma6bTEdIphesWTr295M5dribP8eGl06Y+b1ef0xXQ2zt8Vp7XcM3/rs3Xx7Sl/&#10;tfBWI05LDf6N8535d81XnOWe/ll3xmZQl301++bSEm/9+ieneGdwf9O5aYXtM0cPplcxbZrl4Pnb&#10;V7+w+Hqz+BuH7TJLGJ4e4p3TewA/7mpsrTrzp+d7hPytjROWvjpaO6+Z2M3tHPLOsRjGbm2+fuYK&#10;i2uek1PcUvek+53191f8kGo2hv2d/c+cs8+pIU+XXc31z3o5OuLT0s0+cVd7/Vc1Zx+xfk+98D7K&#10;47Hd354T+nD2pod7y6n7M+1nzve2F1hnw2+vXd5Tzs0ZLO/mn+fhfYW79wBGe61cenz5MDOXk19u&#10;vlXeHDBxudWVP+3y4m/Pk/tRrN9qvNKMZ17a5qEFz9It12dxsfu5vFd+NXTipfMrl163/eh75qoJ&#10;6/rs/mj+Edbe6nXu4ez/lIez72jd+jqzs+9NT6++XnuOlpeWHvt+VHfrccNobO6zGlv7l//7nsCr&#10;5+9nTN1z43n61b2a92c/p/Sy9vL2H08q+OxBOjB1H8V4v8qe/evjYM7cO3uuRh2dnzk7bZof9Yj/&#10;EYfWabdu9xXvnCNs+cW7ls+/8cPktz7/CT95r+JT44xvM31G7xVX7tYDZh6xmuyJxcVf3isfnz25&#10;Zw/5J7782jROvpiNz9+eN4x233jRZlen2vDVU8vK6cPKf2T1iPdR7Uf5V73O2jPe2j2Lxc+aM3YW&#10;1cgttlrv+unQqsZsp654ue/2+Iv3zyfgnP85c0f23Nd3X25V7/RYrVOj3Cv9k/9O/Krfq/qfPYde&#10;5xnp89U56T7Z1XW+i+l/q1/eLf+q9sb/LGZedefZwbOfmWW566/e7+ifsxY7o9OWk9+9xMOF01UD&#10;Z/Gzlhpx9sQ21nf5/NV9xUvPD1ferdEjW83OtLnP+Gls/zPePp/t1/66Vn9nX73lLG4vYYvH74cj&#10;XXqE5eP54Rqclhk2/hV+s+wyV1j+7nl58LN+Ofl4LP2N15dn5VZre8Trag5X+fxqy61GOdpsWGt5&#10;63/P/v31zImz/FOv2JzuOcwcbHiLVricHsU9V3D88mHLw4X5JV/4f/7nf37jsnFu9zSMLr0s3A8B&#10;w6xy54w7Z70s/mqWK95cmPj0i1ub/478I7YzLnfxU2dz7cmyf1advS9uL/Xk02Hh5tpeOGycvRbn&#10;98ewOzvd8ovjP1lzZdVl7TO/WYstvhnD1ZuDVrmwjcM+WvWkv5rOLb3wzqF5uvDTxstfXPzZeap7&#10;WuYrf+ruHOVc1eCuHx9n9bbHOQcd/K0/ueLtqX57rK+Gfrbz3jo+e9ZvvP5q57/K3bj4bP35yw8z&#10;W3h+1+7DM7R/zIDbZ3tXNdn09t5ur/Vvs8jvPDD2VQ7nz7Tmy+4e1381X3U0bjVhH+XTV8suduuP&#10;Z+4z3hoz4pTrGWmZjY2zvDOuTm05dXqkGY7ne4nVjPOZddZuvP5nND/L3T72nAbc/tly+fL7Pc3i&#10;qxG396Kacp3jxvI05IpxF8svt33wwuiYL7768vDVoJlNy8Lx2Q/3+UJXfXk1py9O34xhW6t3+T0X&#10;vKze24cGW04+rMsZwbObK/Zfja6Hy2erumqs08cpL7eYOhgOK18cZ/H149FQkz05m8s/Nc/8xqf+&#10;R9qvauVWM72NcbIfzfk0yxO+2vRh3WfPZNhNo3l2puXku6pPb/PnHsvB8G7aJ4brPfI0K/3maKXT&#10;tfHi+TT1CGvZC9z3F9+z99d6tapRdzIXxz858Gx8cTzYWXPyzvwtprszLQ+Ot7mbH1+NfLVmpiOO&#10;g8+q+4qlf6td/fVf1dx0fiXWs9jVfM3l2axnmOfYDGH2okbud7A/Opv6zqKr2Pnku+Rxzr3Lqy+2&#10;+Nm+P2jh51fDhhdn996UD9t1zta9U09THU321X3Wh6WVVS+XvvzOxl8ejL3VwditX59G2OLqsl1y&#10;2Y3Pejz472rN6f7ZV/Oez8vvvAf72BnDbnicva/2jPuqrlr8/K+sfW68f9NxD/LNYk7/jgv3voz3&#10;1/rrBDwj7F8n8s8n0Nn0XvO1OMbbfzz5Mw42DVfNvcHzz/Uz+p2aT/FTryd8dW6cV/sqd6tZzfVf&#10;aS0vn272M3WnzsY0F8un7wukuNxTzZn7mXPq/47mq/ma0VrNd2vUrt3a1bxxllv+jLcmv/M/Nc+a&#10;Mz41Nv6Iu/n109iYzz71kLcHFq7ujLefnNqt6RuF8i459qyBs6/yab7K0/hZtl7nXsVf7UFzdWCf&#10;0TzPwdnQlf+K9mfm+CrXnF+t/zPqnOlne+9eaSyWHvwj7RuP1i0Xtnk+W7/1V2PxneuGb93Jfcot&#10;713/7L1xvl6Lr/biuJtfH/e0y3ny1ZSvj3j9rTVLvCfO8j/y9aP3Eb+8GW7cza2mPj9j5lvfr2Lm&#10;qn5nX704y1sfT+3mYDhrb9+fxXft9w9bt/qLv/JvNWE3PB34K86rfqtx4706l1e15npH8xW3+s73&#10;3N9Z05yL9T2LujTKh8Fh2epe7VNvtpoWTc8HbOf4Rvzii5nM985zVg2+tuahB18rp5ZdTv7i+V1w&#10;FvYt8bcXM+HfbFwznH5xiy77Hf07Ln6ynoftE/fU2/zOah/01XmusqdenPp2ycfZHuVaeP2AoT8k&#10;296rE7d4NYrhcunh1Jsfb3Nqw+MUn1g5a3Nh+GpvvDj6b/368uo/slsbt7grHWdtn/DVDCufjd9V&#10;3MrCaOGVNysb1orz2UUjW734szrb26z23x7CxMt96hOHzhPnhjuvcjROXnu0X7Mshq9+ufg4P8s+&#10;6ZqrPvm7PxiOebPxnHs8+nGtsI3hYcvn4+sXH6YWtvHN3zr6are/2uXA1t72sfl3/O3xNJ/ZnMH+&#10;8qMe4f2iw7OOl5XPpl/t+V/mXV6cneOs3zj/z1jmrffpN/tHa2tO/rn3J61T49SpDsbSOuMTX23+&#10;q5pyeNnlFsPg+HI7a1jPESzuWWfes97zh493xtW9WvgnD/6q9jM5+qza4nrB2c3zWbNtXb5Y3i9T&#10;1GWd22Lbk0751YPTlhfbR3g93Fef0cU04rTUZPnfM99f48vBi3dt3eqrzbbOOhonHt8Zbe32kU+D&#10;Twevs893rdZ+jYOnpRbG+gwuT5fGqV8NLLu6+fLwrBVfTxj7hOuBx+JvfnvjnXk4K3/Tw/nIqo1H&#10;L39xsXy2C2f9uK9WNauzXHicJ972cp/xe968p9Lt62u58GxLTX5aem6Me+bitMzwlP/O+jtPfNrq&#10;XeX63qH56GabZWfe2RavfrWKz0UXvlqwLJ785m7+8vl4N42Tg3vaW22c6p9y5ct9xKGDn7WqfXdG&#10;Nb/CvrOHX9H3Xc3O2bU1r87Pnn6H892ZT98zdOJP8clvf77+PZ3RasWx9vzOcypeva3z2bGfd2nG&#10;Wc2tL09zufzsru1Hk41X75ae7Dfwv19oqGNL51t4LHw5YWce78SL9To11CyOe+rAcTcPY+n+jrYZ&#10;m73nJmsf6/+Oc58zmfvEi9ujfcrf+GG4eB/Zm85HNeX18l6p722V94eTanDL8W+1N8y8n627af2F&#10;/fkn4H7+6km2z7/Ss9OsO/v6b//x5K8+3K/qf+ZG7Mb1C6ORf+Pg3qzacvzVgN1qv4qtpl4szeLl&#10;3fBbDd5n7a3fDWsmfde/9fsof6uB2bte8KzcYrdZy9/qt+6z/qm3s8id9qMey+erOWP4Zy0dtvrT&#10;P/dSfv9xjr+8c46TU3zj47HnPHR9c7G8cqdm8SvO8vEWOzVxzHFy5U88frlwHBrZEz/j5b7y36m7&#10;9X+l+W7und7vav0o73ea5St7Oe+R/WRb7PJg5Rcv/hlr9W96H+W3pvnwsx/Nu5z1T82Nf5Vv7nf0&#10;P8OltzXOBXbGt5owPPksjVfYjaM2zaf8auJnqzlnWY318bOtM/cd/T1fz1md1e7fOcjZCTyNU0eM&#10;U81ZT0duuWdOvBrr3/qFPWmmt3k8Vj92ubC1T3XLede/acF2n/zVPXmby98ae2JPrri8y/dPxX6w&#10;WU/XWeOHWPDsq3764L/i4rxj91y2R/hTD7n047y79iz0PbVw9vvB5Zy+3uHV+EU5nXO+3dP66VSz&#10;Nv+sx/lGfOPlrKcJp2feJ8mTL45fbfE+U2HOMFvOL5/VhPcHlOHm6L88STusOiscD0ePzW2NWvOo&#10;g8fdWvn4+RurOfnnTPGe6miwZ61YfnXy7bf8cs0UZv/5XXJ7zmF4af7Xf/3X/3DjlV+OeZ5sXCt/&#10;++Zb68Pesc2q1mzFXfaRTnvZWbamvHj9G7/8R8s+4+lLS65+/Ox5la+2q1Xe4u/Mcj/L6mEu8y6+&#10;vcyyNl8drpiFr5XLOr/N33xzVfPRwr3x5NgbB6YXbhYWJ19OzSv7Lnd5etars+qZd4XxvRfidxXz&#10;sy3WjPLiv+z9BNzz7F7Y8uK1zvzkwJd7cjaXf9YUb01+mKsany/55fcKa8G+R99faZSz+NlbPl74&#10;Z9Zn+bTN8pX6W81NL6z3kVzWZQ4W7vMse37fc/ZVA19brpVOfjmYnlk5WHw1+GI2bnqrGRe/vNl9&#10;rqjJnsvc6sXx6tnS71swL7gn7+TL10Mu33xhfLia7XHWyzVSuV3F/WIZnp7erFwxn0YxfVbuM3Zr&#10;9VgsLThd+Z0BT+6Mw1fnjGkvB/Zk477in7Msf3NP+ieneli261X/1d06NTA8/8OFfRa2Jx7rGcSh&#10;t58rsDj6nvU4WVpmUFOO7umLWfrLL5eW91ExLH5+S798WH5LjEOrXBi8uIWff+bLnXy8rPxqwNfm&#10;33TCn9Zn+Wa51ZmvHP/sq+4pf/L/VWLn8tV5ncfNOrPV1g9/c//bfPtnv7K/j2p9PvRZE/eJ33nv&#10;e3355br2j7SaFf5KN175uHrnt9hX/mqr/1Z81J8auNtD3drdM7ya8CwdOZZueTwYTvapfjm/s9/8&#10;rn/F/Tj/vUdh5706eZ+9J3tGam995N6xW29e+1AP3+9T5P6yf53AH3kC3kN/ZM8f7fVq5k/98eQr&#10;oachvcG9iZd3vtE395FP9xVvOT8y+6se9pX+uz1+ZN+3WW59zbX8d3hxtnb9reef/MX1Xo2wM8b7&#10;jNWnmvU3Dpf7GT0/mk8vvI23/+Int9wtj7cWl7a6LGz56y83/BVfn1v9ia1Ovj4nb+P8k1esXo62&#10;eDVwceRw2fCTg/uOXZ38H9F6p98rzu5553pVs7mdff2vaK3uv5O/53bb9888S1qveuKcttmqC996&#10;vHP2k3fmxU/18tsLdtqPNMxy8uzn1HvCv8o7617FZmQ/2v9H+e114z71uXFX65WfpvqsHp+pwT1r&#10;6cLF+OyJ48uvLXfj3/Ct+yP9cz694Sz8HXurgZ3nBad75otvGP5pb/w49Tl11MK3FobDPuHyP8s6&#10;l7PfbR8npxnUn/Oc3JMn9kMN/eD0/PAu6wd2cmw15fRcLdhy8/Xpj9x+9tqe+tQj3GzLOfu/yuHi&#10;pKcHTC/c7MlTg1OsPt996ZfM+4PiOGpZGiyd4vWL1bDy4ji75N3f4ifu1uFkq22xcmHp0Vyc7/lQ&#10;W005l/Oh1Vn5w8l8v6R3nv2AnbaarFXOTGFi9frKqVuLk62OxnLqYeEX5+86Yzn46sh9xqZDY88Y&#10;RqvYGWzOHM6ZRpxyi8PUZNfX6yuWzlPtzvzECY+3XPuRq0/58Gxngs/aFy6cRvZc5o/rirNa9NTG&#10;kzfPTWf7y9Om9VVLT4+dSW7P8OwTR22+WG18+Xz4csMtefFaNWE7p3i5+fG3t/yJbU89YN7/atfS&#10;N8vq5sO35iOf5vJgZpI7+4Uv5peR1XUP2fzznpbrUi/W69/RdgZfWer2LOk4V7nFYeqzMLzTyqsp&#10;HyZ2n/Gy/Lh4+efCxT+tWnbrfa255Zb3kV99fVfHHFu7+XB1y1n/HY3l889Z7FP+tJ2/mr6W5rvi&#10;5rNpuV/fwHnZ/akpbZ80xVP6zU07TjPk0/P9Gf7q4Gy/3a98tfy4/HC1i4W35L5Hf3898Y3z03JV&#10;RVtuz9C8YfYdH3e1TRAGx5UrXn3fH5U/8eL4q5G/a/sszpcXZ0+Nj3KnxtaX23j97UWDjZd/1qt5&#10;yu2suIttfxrl83fFM8Pip3/WycO3Xzk4Xs9M2N5b9zVbrmvn8W+Ufd5or/7ZW0/7yu7zJc/uXLTU&#10;xslvRhpmNUPz/d//+3//YX77rJbm9jsxfXBOe/L1PnknXnzWnvFqqGdx2bj55XFg7OJhLfVy7Pfs&#10;86s6jFd15eSz5lSbhXfPWnFuvG/JX/zyZ/V9tS3ng1PcZe17Ffa72nMv78xpr2z36Fww9w/35Ik3&#10;z6eB41yLfVbisOX42bSyrvK7cMPiupbDp2G+xfk3q4d6HDpwn534J0/8rqUbP1+/rfcZvDn/loOx&#10;dFar3Dnv6v+u/m3u/bz7Xec2l3twO3s5XDb8xpf/1fY212Jmy3Z5NptL7jMzqvH8ij+j8Rf39zuB&#10;23v3nSndf8/DWfNnv/8/mu+c96M4PXt96zdnkRV8JH7mDb84bAfZ/Pr1xV/8Xf+juW/a5rrlXvXd&#10;Xl/VeKUvt33C9JL/7NzVpUk3m8apc/bRD199+BNXDU526zb/Do7Dbn1v3HMPm1//xrtpbk3+Ewd+&#10;0z3PBpf21pw5HDgLz1ZP45YPg+Ntvdxi/Fc5nLXv8HfeatV8dP+qi2sP7PZ/8vV4yp/48p/8s+ad&#10;eLWW/4Qvh//EDd9/HOGvfaqNo375p68+u+f/5J/18WicuT8i/tHeu8/bvD+i/1Qb/lHfV7M86Z41&#10;7/Buc9zqYMsPK5Y7+298clbnIw3cU2P1f8Sn/yMat1rnc+Y+6nfb59bI0xfXZ3ln343Vhm39ydn8&#10;TXtrz3xx+eWs/snHy565rfud/afZ28/uyV5ve8Ht6yc9lkY2zD9u6MmfcX3OHM2dQd3NnpgZ1NMX&#10;3/TlfqY9+76jbS/7wwhYlv9K6+wr3lpfv8vld533rB5q4uHyy1XjeRBnccxJR/xZS7O6fDFdVt75&#10;LS6Xbb5dJ08OLxvHvvh4xauBv7j8npl6/I3z1cCzca3yZyz3yt5q9GLV61HNXp3x6uBn26NcvtUP&#10;e/fexNEv6zqfKX84Ke+HxnQ9v7TCaZ+YueLoYy/sq5rqbkvN6uPdcrA4WwNnN7f+WVespn3kx1dz&#10;5uJbcsWnTwue7ZcHdMvvwpMvt37xPhPF54pP58y9E5/6p9bG5rfPav2XNfP30luN+LO2+tsenVM9&#10;+dnl8ttDF549LfbZuU4+7awrzs6P81TrrMzFLp8G+ypHzzxnzalf3MITb4/T1yM8vprTlk8XXrwr&#10;/FV+ue/6NOPb0/Yo76KJ177K/Z//83++pcK7+jz1mVreUif+d7O3s1jsnfNwxtmPas/zXn7+TQPn&#10;rG02mNrbvHJx8eOF9zkkn4Xni7+Bf3tRG+45O3k4ar5qz95P8a3fDXs1x6kdN+zUWezMnfqdK52s&#10;rzFp5Ds/HHyxzyc99StuFXfJw9f2PVVxF315X9/pfhMdXXG2Gjx99ZbP6pHfskc9s7Ru9Xiby7f4&#10;NOqnp/OKs5dadmuriatWf7ZcvpqN61u8qxinz9qtw6MtF05HDnctzmInX+/l5J+1erNn/qy/aWzN&#10;zhHetdhN7xX2pF1NuuYWv9L6WTkzsf64hr5nvdjzlN9z4izWLidea/fV96d6nbnVibN14mrU18sV&#10;Bs+Gs+mYK8x7i1aY3vG279bG/2jRwUu7xcKf7PJ2jid+uJrtvf6r2jOX1llL/+TeYrVqWPjWLLb+&#10;cn62f+tzw97pa2/vcD/DeaVr1n2GP6P9K7hmSvs2+w3bObae/1GNfHw+u9r5J6f4dn56V+PzIr+V&#10;djXZ5a22z5z44a5q1NFdjfitMHPF/2jRWO72lKdTbJawrcP5EXv2o7W4nixOdueThy3vd/dvX0Pa&#10;x57D77qHzt3ZN6OYfXU/cLJ4We+b8F3Ow3tic1/1aWb5tMxVnN/3sovh/WX/OoHzWf3fciK9J35k&#10;b1t7fr378I8nzzfkVw+Vzg7zVa1bHf1b7ldie3Pa28Y/o++5r6fz+0rvV1rNvr2fuPaIu7z18daq&#10;Wewz/q0+rL633Ge0v8o9+54x3cXzxeeZwdWxT/hTfns81d7wG1YPer5xCttzl4dnz3Vqn3s/+Z+N&#10;06fJrsbm38GX8xn/7H3u+6Z11tw4J0Z3a2En9ymOr2Z1nvhx8LPFW7c+3o0j99TnV+Pm/LPnaJ/v&#10;zPCzOD96rs5t517sSf+d+Z9qP9JPG4dNK3/7rv/U6x18ddZ/p/YVZ2d/4p2c+u8+xep3PrUszlft&#10;2YuOeTav586Dz8qph2fVn9itx3J+N9+8Wftlm9U+T2zPhB8nX1z9+Q91Oln8eLu2fvH16cDEa/n9&#10;MIHP1qO1vcrB5b6R3nh5pfNRuZmWd2K32cJO3mrkn3Ubrx9397BxuKsfgHSefmmqf7ar++17slOP&#10;Zral9nv0815Xl59tnl07nzz+8tY/NfYHVdWe9cvfXHUtZ1WOFp3lr7/z5MvpJV6e3PLjLb78d331&#10;t55pyN/0ym1dvpn48s5LnO0ZdBXH6Rf9WZ874WZgm4XOba6wuOaL25Vm/WirxRVn1ejJhvPj5Z/c&#10;8KelPnsuuRO/xdu3vBh34/yuXWZezLnvGcXzQ1P3UI1ztJezB947lkZcOmH87HJoysuJ5bP2Rc8+&#10;VjO//XTRyvJX7/T1xBWfdvvSiFOdsyzGi3PG6qqhD/uK3ZnTc6W1M22vnW/n2H2op3+bLc0zv/31&#10;XCwdPdWLbz2+gpmJLntqmW9xM4Xd8stdXw+9N7d++b3qcV7dN3OsLpxesTxsZy6HI//vYNv3Z5az&#10;rsb5pbHXZ/TiVktL7RnDX9neq+rY3Z8ZaXhv48jvsyOnpri6bD1c5U+umh+19pLO+j+qa16aG/Pr&#10;kY+zPcPg+O7B4uW6nNtqnNruSZzuw640aWUtupvj32YsZz55/DTl6JdrsfDTrkbfV1jh+jgfubVn&#10;X7EzEVfDX73Oaz/D4nSFNU9+fOdqXvvqex/rzBVXRzPbUotvHnkWb/X5X7W0s6sPp7s5cy5n/WrO&#10;mE54+6OxuLrtJf+Ui5vm1qy/9fmvcqfO9rSfV/XbC489nyk4XXl2e8fF/3//7/9tm//BgfFowlga&#10;OJ4zz2S4/jhyp2bx+azXB48N0xfGbk7fsFdLLU3cM4az6sTx1ZTrOjF5NTjid+1Zd8arI1fv/Ba7&#10;2NacnFt88v+M2N7e6W3P9uJesO9ovOLQX72n+V6d+6sePyO3831F7936k2fPt3Nqjj0rnPDq1J6a&#10;5c+ldrkwXLnwLnGWv1zY6uDSwH9ltx5v6+X1iwNbXvhybjF+1qzxWjS/R//4Svfk7PdOW7G89Zfz&#10;r+A3u/mdwb/K3DunfWRv+wizz+r4bNhy6NBaXtyfsbYfvbPPGeN9da4nPbp/2b9OYE/Ac7bYH+X/&#10;SO9bbc9+14d/PPmrNngb6uzVgK945X7Fm1jPd/RxzZr9mTN9RuvGNd95tuLNV78xTha+PWAnbzm3&#10;2upwbhqr9+Sr25lpVrP4k8YfgZvz7BXe1T9SWydPzN7qw3bPxfFvNYvLZ/VXm22dut/Rf3w9z5hu&#10;rFu/f6z+e7R1UP3p6MXiqV1cbZzNq1m8/I0fZzW3Fv+sXY6+i918WmdOPVv+qd+TxomLV/Op74l/&#10;FN9mq59ebDo37kf6f+U/dwLO+517/jnlf2TrAz1j/Td/YnL7vMBOq/bsszycxf63+fZ/26sc+9m9&#10;3zQ/q4Gf1s6Rv/rrq8HP+iHujXdqq8++yi3vj/btzX5Oe85jH9Wp7UzCXdXI0VtMLmxrlluuBWOr&#10;5X9n/J1TvNr87Prqsmlt/tTGhdOB/2y7s5za5cwrZy6x+RZfH2916JaDb02/RGl1n/3QTT7rPRGv&#10;6+l58MsYM34T/dtL8YnJ/Wy7c9+07VXu5P/onPaapc2vdz6b34LBs2rLr1/8atHcmvzw7OJ01Ihv&#10;Vh2tONXtBVubv4tOdZ6rxeKemp1Hz+V//Md/fKvxB5POq5o0usKsdFp65TvbuPI42cXl9SnWB7f4&#10;XDcM51UOZ+3J37h5zAjPwtgz59zP/MZ02GYq3xVG03me535qnXuiwW6erwct+FqcsPXFZ604G19M&#10;M8znW7nN77ntMxFHTOczdnvwWTr2ll1fX3Pjux/htNbH+xGb3nnVS59sc2TPBYuv5uSY+8SfYnz9&#10;Tx5c7zP/TnzbD73VX2x14bDdu3q5m13O1sY9tbc+rmei57iV7Q8gumCLp6df+S4a8W793IPyX1nn&#10;nr6i8UfUOJft9dXZq+vas6Ubbu15r4+TXVzdk926OGqzp1azhZkRpzq5/L5O95zQpllua/I3F//s&#10;Wc2Pru2Z1vb8UW319ipee+6ps9oZbr7z7Bw7zz0b57+6u8f46sO70tGnnPzOrUezw7eHPfnjLRy9&#10;t15fNbjLkcsuTs+c5qahrhg3DK+6XXD8M4arK4ZlW+1ZvrNsFZ/PeTE8zmoV6x2HH94Sqwnb+1b8&#10;0aKxPHuAxbnxyp/4rTYePFsNy8cR042nNswVdp5vGrdFU472GesDz4ad/M1/5L9bvz3MkV2/Xngs&#10;TKwmC2PNKmZxxXhZerD940cYG7fVM9jVgqUNh2XDPdv6yxerg2XVrf+t2cOL2k2nC19/OTdf73Jb&#10;j0tLDv5k6eFXb9E64+XIsek4exirhzirfz7dG6/8ufDUnXnx9oCx5x7hv5Nt/nMPZ9w+di8fncmv&#10;2l9z7Trn3NzNv9X3PJ341m6Ozz7xFr/5P/P8dpZTt1zY4vlbc+5fzW3uG4a/fc4e2/9JIx1zeY8/&#10;1eHpvZo7R/i5v5O78b+y7/z2zNb/3fd23ktx9qOF237zXef+39H6qNeZ3x7mwCnu+YvjmTaDWXH/&#10;sv8+J+A5Yf99dv71nZ7vs5Qe/3jSP56+3u650hv4mfH3bzZvQ2+dB+CrHwZmYVd7ey++Ps5T/Q3f&#10;+p/h18Mc+4+l8D40P3Mvb+dIO71TS+7VPmg6i62R2/rl5S9fLv6rXPmnunIWveWWg6+9cU7s1DUj&#10;HdrizpNfzv2jc7PL3zy8mfhsPLiZXz0b7jNu9atFD++Wf8LCP1p6mXnjs7acfLn1i2nsXsJbJ7bx&#10;qXPGdFcHh86ez7eGn3ihtSWL8Vk9i7vE6p8w+ayaG3d5m69GXZxya78Ff3tZDuzGU//E39o48c95&#10;aCz3lf9Z/qm1/TdnD5/RV5OOusUWz5fDhRWf2Nbe6sr/yKJJY/vfsOXfuGrYOFvDZ/Gy7+gtf/13&#10;a/H0Z1crH+/EX8VnzWqvvxrwavmbz9/crQeser66LN3N3XC8cq0zDluN/JOz+fi7bnz5cq/yeJ+x&#10;r2Z5V2f3Z75Xun398A/geMVZNfT847hf1oV1nRx1J97sdM6cOM76xS19yp152Imfvb4r/djr9qC/&#10;ivJyZosDwy8X5gpXz4bJL7Z+nBb9G3/z1Xbhy7m3LJ5f5Gbl/F/8FZslPTUwsbqeq+1bbwuuFv6O&#10;3Ro67K2+XNf5fRMdtWIaJz/83FM1W68PXG611teLPevMREd++fybjU9DnlYxf3k7X/cyTtf6cYrd&#10;69WKu3pnXE15ujtfWNry+0vtephNf7XmqL5fGIbTYHGqjWfl0wnjZ6tRVyy3tVuT33untT2K1Wbl&#10;bppxW/jfo7/v3TzwtWrs0d70LD6xrc+nsX5Yfc/6ODC6G8P0j7/L/XzqiZtOa3m0nzjO6awNr6/e&#10;5buK0zfrYnKnlt5r09855bbPTWd7V7Ma9tJncX719mFenFO7GCcbb7Xz5fXVQ5yl6/21HD3oF7uq&#10;bZXrHM2Zv5x8C56trqUuX5/8Fl746sjJfyNfXtTQ1XPxE7tp4pwt4Nnq1IrbW76revvdZw9WPm65&#10;Fk26e7Zh1dHpM3X5NMNosbDi+ln5NOQ2xsueGhsv73fx7c089v20PzxW/dpyW+8MYGI1tLL6s7jL&#10;ufn4a/O739l05KoXs+VuV9yepXRohbX2+8ZiffJb5+z6n/h39uvXs9asnmfVeGL27Cn23snuHx3T&#10;iYeb1hnX3/lU05nEyd/Pzjh6yff5TvOb87eX6rZ3/vYv9j3H1uDUQ022y+Lrf+Zp4G3diW2uM1jN&#10;fJd9xw8zn5jOadVncWHF5sku/o38t5cwnHq2zFnMj5PfovUtmDi8mu0T1tUKb4lpb01YF0781aNB&#10;hz78tHjZV0u/7bX88rTDn3jhtNRvXdjOvLn18dbmW2cP904+a+bzPJeDl9XffFn3CHbWVtNVfjVW&#10;S02YOdNtFastVsfX98TLW3E2H04zfHP5crc6XPtOK8wzSptGOTX8M7f56lv2Hzft4p1HDW6fgYuF&#10;63P6xdZyzNfnbatc185y8lfn5NHLbp0aPVjzn/zF1dIrJx92w8t7rtSH4Wad7+b52eUvLrcznHl9&#10;Tlz8Kv+juur1Ku6qpzOB7Rnw48mn8WpWPX61Nb8+xa2vznbq0c3SzjqvxfPr23um/DmD+nAa8eDq&#10;xXiroy7rvlR3rq2Rg7HbBydMni23/q1OPRu/+VavnDh76ohxfE+2OP0weJj5wm73pjz+cunRkFv8&#10;X9W3X/O3tz0be15e/p99BvVvDnPxN7anV9Y+1ON6z8GzeuJk1S+2vnzPeYvuqeXMvR/qp2a562+f&#10;z/rmqs+5flaPU/ev+MdOwL1iV839DLvll5u//DP3lZjeO73f0T916Kv9KB8PR634+seTSBq8a291&#10;YZqlU4y3+Ds94qt9h/9nccz4lf01s/rTv+3HB6Pc2XO1cMJOntzNrsbWrn+rW0y/alZvOaePx555&#10;mif+mfimcZsx3m2OExOvzT/73PS2ZvcAXyw//Myd8VmzcdxzDrF56bFnfbEcu5xf4dfHnOfz/yv6&#10;PWm+s1/nyNLaPcDWvqO9/Hf9J93Fm/Wcd/WXu/hX/Fd9PqO3Oj9zvndn2P5bE/4r5lnd9PX/Fb12&#10;Pz/qm5NO83525s/y9fp3tM5qzz1/Y+eC+xTD16ZTHT02jtzyT3/5cu/U4Z4zw/+V7Kv9nucjZnef&#10;zqJcV18bYfHCNt7aJ5+WuuKPFm689T+qk3+n5pzjrJH3y1CxmYo7Hz+EgGdxs+l2wcq/Wu/w6K7O&#10;OX85WPy9l36p296aH68/tIDRlhNn0/NDV/jOfZsP77N2das1D7t6YfDsbQ64ulMfnn3K3XB9q3Om&#10;Z68z/kjn5Kd9ru37lHviLN4sPSNsWuXbS8+FXLhnfp+p217i+gOw/DjVdvWcddUje9aL9TBrlp+m&#10;BZNXn+2CL482jnngcdVmW1tfDM+3cIpv+RuOp1ZM88maUb66MDrr67u5+Hqpjbd1nYd7pJaWs8p2&#10;rcb6+OpZvfU8bXmcUy8NueqscPph6xevps/C1fJ8xrVonlpxW/L42e2zeD6+M5MvTtNe+fqc+z3n&#10;EdPfP9Bxj+pFh36xWeTi0YFlXauDm20tR/wt8d8v5qQbDMMrF7YcORZHfGqc9bf8Ytsrv/PpXOIs&#10;r343bOvjuG/48mrP+MR7PunIfQP+9lLcitPlc9p9Ls+vj2t19P8mNC9PeBQ5dsr+wf0o/w/kPynY&#10;Gdd/dxw1ztR5uzfdEyvuyRcvh5+l88STV4O3+GInXi7M5wAdtvnL4219nGKYPmp/lTXLz9DvftHL&#10;ivPh9bHH9cPwb7OoodUZd53fZ6jFF+9nBywt90r/cmo3B1N7s+k9rd0/Tppq8rvMuT4+bjF+Vtz5&#10;WXBxlnY6rnj5WV+/xfZfnE8/uzFdefVZS019drblwMMWd4/TMqPZwk7+9qDDxt8+G+fvwlss/wl/&#10;xavGDO/Wn3q3OM139dwfOlu3vvzN3nhh5rDHW+0TtrXN6B6n69mCpWGGs5f9ha9mfDPuDPHhrLoz&#10;Jz777wxx9I63OX3NIs6Gtey1urTac758nJum2qdc+c8u57F1t9nL3/ru3Dcture9LXbjwVj8epoF&#10;dnKKz1yYukumUskAAEAASURBVHzr5J0x3r+ibS+u5t+98U/7u+1zn7FzD7dZ7eeWewfb+n3Wqi3u&#10;/YvjefKehuPe6s1QLn6fAZb6rYPhZPVlN7f89ZcbLmbDTr5c+meuPZdXl798NeVPvLjvkxdfnd3P&#10;6VezdWf+3yF2L5zDWv7tHNTdcn8Uts+DWRdrDji7s8GyfDX79ftWs9grf3WdWZiv/dUu/krrZ+d2&#10;tlP7Ve7k/hX/fidwvg9+xYSe21+h/bM0zcjS/ac/njwJiE/2M/y4y1//Sf/E9w2pnj25n4nT/Rk6&#10;2/MzeruvnWXx1ebfeqhhcU9bLc7qwOIvXry59cu9s6o5NdVtbmcrf9boHX7m6P2IXf1bf9pPveFZ&#10;Wmro4dxiXLW4G8NYNfSyy9/8k79a+Rvfaj7K32p+BNMva2/v6qm98TdHN7v4rQ72xKNVnl/N+jRY&#10;Wtmnb8Bo4Kr9ik3j1Gm+nfHMf6XPr6j5Xeey1x+dzz2gI04/H87qmw1b/hNna36Wr9f2py1XXH73&#10;gfOvYm/7+xWzf6bPnm+zvFuLt/Wwd/e0tes/1cfRI1usDv5U+4Sv5hPnd8B3f+vbfzMufos/u4/0&#10;6L9zTtt//Wpv9avNf5qR3iveK045tevXb/Fy8nA2/LbgeHFObHM3ja3ZfHXmCS9+0sLb7wP8oDCs&#10;yw9Lb/3U0y/ualXbKu6XJnRwvyXnhdZAH7q3mt2vWVZI/9PGOfVwyvFvmjCc+K3V2/3nxz3r1MO/&#10;q3z8qu4jJl39zzr5dPJv+ZNz61md68yvbs9IMaxfKvcHXWr1z559l5PvfOun7uwtXr3VMUc8es7K&#10;83xqm4uOHllcnDD+9gp/Z6nFTf/E5OAs/GbpmDeOe5MPTyvf2cSRy5Z3VeePKvNbm/uOfH8Nt+hn&#10;+9zYpVdYNWL3JhzGLq/8ruWEm+Pcl/2WlwszX/vc+vy048arjsY34rzEMwc4fteJlw9n+fp8Szy8&#10;4JZ+miXO8vaPu+rR1TLzOZ+YDi38b8V/e5F/mmN5+XROv3lo6a02+xFWfuu3D50b5hzkPtoHrds8&#10;cuxy0t0e+T1znrtq4lTjiuNcysXtPrqX9Da2n/TKr1ZYK0xtcf657zNfzV/r+wk4m87aWWbdY3m2&#10;Kv5nz/GJf+LFetSveDHx5sIsexHf+OW2B+6/gm3unX393Ve4c+Ev17nAcPYM4vS9z/k8LKdcvJuO&#10;/stf3wxh6jefT0NejEdDHq5WHr71m7vVw1iatMTlzzMKc+mzvLBiGuais3Y/C2mZgU5aNOjirJWL&#10;q4e6rO+Pllf/jc+ZV5/W8vO7yslvzZMfl04cGnx1q7n+LU9veWcfddnliWmwOKuzs9KTP+vOGJ+V&#10;7379yEqnyxzZNMX8eujp3m/vcp7J1asuPD2rPC2YfsVyq7N5NSye+DN296AuvWZ+ysXb/aj7rLVP&#10;dWmu7ubzuzav7rRb9xEfd3k3TA+54q0pvuXiwE9+Na0n/Hv29evqv2Z+Pvsjc9260cu6OpsucXXi&#10;fDX5v9NyT5vpV89409ff+1S8Z6Ruc+vHLcYTr+XjLbfcq6XX1lYP31oYu334+/m6tevH3c8ttTj0&#10;xaeNv5z1lwuPv//OO/ttzb+T3zl0v/reKetc2M6C7yz/7PMxR3Pls+dc8OXbD6w43yWffVq4zuXk&#10;lS8n37l2hbc892EtvHy1bNivXubaOX51z7/0f/wE3LcfV3pPwTNd31/Zuz43/R95Pv/hjyd/ROjp&#10;qG4DP3E/i6f9K2b+7Bw/wreH2z7kPtK/1d5qzntR/FGPs4buuz3jnRrbk85yYPVaX+/FV2vzP8vX&#10;n905n3rgZvFhZi8+MXpwezu5NNaqvWH0cOguN45Z8c46+JNd3SfOz8Y/mvFpJnt9Vb+59d/ZQ/yz&#10;xw07OWmfM58xDruzrV/+Z6ybprl/VD9t+rvPsK/0OPV+dL4frf/qPvR1NsWvzmPPTu0rfpzVVvOj&#10;9tS8zfXU44m7+zj1n7T+N+C776/u59Rwxp3jmdMDR/zKuh+s2iftd7RwXs2Is3ZnCP/KDKv3Z/m3&#10;ue1tZ7phzr/cLb/17/p0smbTp3+0b56fNs67fW681Tvzm1t/eX54I2/+4ma//bCh+pMPq96+2O33&#10;kU+XXb7Z9Mpuv2q6YOXP/YW1cPPxs/rKy8Wj5Z6WO5f+J/4U63fmb9o4O2fYGeOd9qa5tfZcHb+8&#10;/bJmztJcnbPvRzG9j3ib10//zT359nTOHd8M3WPa7XeXXicepx+E9ocD2S6catStlrNky5nh9Itp&#10;ZJfnB7A4eMVm4Nt3HO/rcuFxtza8peZ79P31xisTvrNtzbv+k/ZT/cnfeOcxV9jJObWdxZ5RHGdB&#10;66zbWO/s3ofVwU9Pz9U2p774r6wa/fWzF7g/YEu7q7wZVj9MDq6H+B1bjRn0VOd8zAbP3nqFwdfC&#10;nZd9ieXph+8qPjH5ExenycddW86+s8svV9zKF2et9cOWvzH/xl+Mn6VV7dPCUXfj4dxyu2d+/PS6&#10;uvddYrm08vsDSc+qPllaeHrjnLh8fXDyLb5cOAznX9m2lx/Zj3P5/9k7u+bIjVyJvqz3///cG7Ev&#10;16c1x5OTRpHF/pLGVkWwASQSCVSR3dJIWq8anD/3xXuXZwNH3LrMp28eq3bm9eURJw+fHBczEecl&#10;H4yvlcZYapjTZQ8sfBbW2Lz8V9tn9Mv5cz/sO99D5LJf+r1Pc2hzocXZ4qsJ5tnC5xJzJrj+l4Nz&#10;NvtRo6495aHhypyYeXNY+zoXsRh14NapQ381wDrfsXVa+2asT23WZ5/kgJuDz7n1Amd+eMzsfZBn&#10;vbXZF455+ZnH54KTV3LNYz1fehG7ph5gyZGLPcrJa82O5Tmfulj7HtVYv7JqrPKp3VxyYtrUydrE&#10;00+NxNNHe6W1wrs+Y2q4vM/k6OEzR84/mmnOpON80xnAzxnxk581Ptv2MJc15s7sUS0589icD92M&#10;5U394Dkb+eTqp1ZrdO+VVtcZq20vrfnJds/kTLnEcr6s2/Hvrd3Z007/V3N6f94b+3Ys/m+2+Wxx&#10;Dn2vOTM/E8h55ZlZY27nnLMm+4qvNMxn/xUXDrmswV/xzSU/+6jXmomrjQYXn91+DReTo+0eGU+9&#10;Mr/j7/TZ0flMzrQHzhPcMyLONdVk/rN958vnIvegr5Xv3NZl3BxzZ9YezZtwsHv7tP53/H0C7ziB&#10;3/V5/eWPJzmo6Q35jgPsHvfMYc3vdDOcWes5sAewxs1r3as868iDmZef1hqxjI/q5N9rs09qgGdO&#10;v2cRx3ZOPTnGj9jUyp745vxHNPMk7nzytM7TMbg1yUl989lHbttJX2xlW+MoVuOI80juSJ/cUZ6+&#10;3o+ewTNcWfhn2q3ZMfXq66fmhDmvda357Ng+2p6Pfont9HcPO9wVx3lW+X8CfuWcjs4jc+lfvW+P&#10;nunULz+31D+akdykY+3vYtlD7vNdc3t2aZkjZ8lYXs+X/M4dxamHf68OPe6ppSZnOJr1d8n1fjo+&#10;2oc/XEuOZ4TOkVae/8Qj7/tbrYmXvfHtL96x+DOsc6FFHy79nFWcXOI3cryYS36kf3HhyP8lEUHr&#10;rGJwfmGDHvfUS/3slRr6WC/be++MyaNnDXl/uCgm9xnWfpOW/XJ/Ey/n7by14Pr2JD67Ws+ZWs/Y&#10;Hlrx1sm45yHOPvqpeVSfOXz3OPlg6pvH5iKfGuTAxI2tkaud/gDFnDXa1ASTh2XZVx44zyixK3+x&#10;Ls9a+MkVt1br+6LrzbeGONZZEzvyWyvrO9f6uZ/mGns+cLnyl77We494r3t+5IinhTZX5ompcaWf&#10;mLgaxlrwXN4LMXnGzgHu1RrE5LD61Itp/XxVB05rgU2LGpZa1PnZKd8/pJEL3hxzq77kPXc4fZFX&#10;w77YI0wN+XKxPYe5xMGYadKR7wxqwsU3r17mncfajPWtN06rVmLZp/FJ6wzjnrp39DwD6rh4P6kh&#10;Dw4+zxs+ljjz6qg5zYouPFf6E9Z56unpfNZ8lnWOnnN3Huo8E7XOapNnX3WoJS/HPLj3rj+fyLHk&#10;aj/Q9Ss9si/MxMxhuejbn+3WYOHkyn24n+Q1P2uf6TvH1X7O3HWNE/NMuzfzuQc1yOFzpS+X8wXn&#10;Pex5qytHC681iFlp9cHpi66+cxmnnrwb+cdLagHJEXdf1oCbE7OnXKwYnOaDmTdnLTlXc5hNrDnG&#10;zsd5w+3LPLh7xQefuNmTPKtt7kEN+yQfX6751Cc/LWsyB+YcieOv8FUOvj08k9Q80oNnbdYknvUr&#10;btd2PNWpO+Wy/iwvt3nqm8fCadx76NdBOFx+LSavNpbYHJqph58xeZZ86smn/WD8+poa6VuX2K+V&#10;v86TOfuiwXIm96+meWI4xtSkT3y24E819tLKMU5dchO+4sDdqbE+e+tr7WtMDT64fczJ1ba+8cqq&#10;s8r/U3DOx+fq37Lnq/cunyHPKDH0wM1p7SO3cetWefmZ1+dzohd87uXRgtO6yUffPHj69pY/5cTk&#10;+mxRA9aXWuaN5Rlj0VY38fS7f+aO/NRN/6jmd8r9Lnvi/vU9dHbtdO7msF4Tz/cNnJ3nadKwLvuo&#10;R45nPmN5WBYcrneud/d7596+e32fACfwtz+efOWx5Jt5tw9vQuuu1Oxy4X3WGz379h7NiRu7L3Et&#10;+eSkbw3YLn+qz1o1z6w1Kx55ek39qLFe6x60K91dfNX3qN4aZzB2Ri24l3rJhWdMPv3UsFabPLFH&#10;7FGvI13m4LL+iPtZuTwr/T53Z2v83r2ljj3pkb49/ebKOK3nOtVNsyXP2tRb+UdcNNWV1/Gku8uV&#10;pwax+mJn9ir/TO+Z+d4f2hN2tee05z67ju1h/0lDzrOsvVZ6U17sHfOt5vqn4J5l72c6W7lTruuJ&#10;5ZuzTlxrfrJytMlRL7HJpza5xtqpZhdL3d2ad/L63DLmF7xHC+7R1x/3rlVrisG85D1qnS/3pKYz&#10;mMOKycGCkZOXnK6RY31yU8v8mbW3POPWJW9vZzK2Rg1xLD804f75A0NrxdW1H7jLOmNs9ko/OfZP&#10;7F6fHvn8OT963Z84V3ITb1999+78WnVzFvzE0ZTf+vAyZ528zImllY/1yhrzWZN+5qnLWnjkxbD2&#10;ICeuhrE5cH6RnRe51EguZ42GfbRwWPb5iH6+2nfKe99gT8+stT/VPrzUkiPWc3WtsXzjtuTVJtf8&#10;zp/VZz51Ez/zs6f79D1AzL3kTJ3V8yXmIvacxaZZ1CCnz2zq6luLzZz7aNye5s8sfDS4mJtLLPvJ&#10;EcNy5ddIMTWMmcF6fHGsMZY6FlxX6uP7hyFqWAMfjLPMXmph7QdXXN8a9YztI09rvRbcNWH2Vrct&#10;tfQWlw+ePnEuclO/5mQMnzp1rVfL2JqJ1znjq9b/a23r6MU5pGUeLu4/9xdL7PtGX5w4ZyY+Wua1&#10;cHfq5WPhGx/16lzW2LM5V+N7dHIPzrSj4z3o9w0zU8890b85P3By9hGf7M4M1snVop/zgftsUSMP&#10;qw+ec+knZ8Wl9lUre+I71zP68ZnqfULPXt1nwpmDy3OFkzyfi5UutfS3jvvFos7LOHWpI5af898E&#10;frxYQ6ivBXM+9YzJucixqLNWvjktPH24+uCsjj/Qv+PZZ8UBd17PQS42+9NXTTmeLznnSl9eY60j&#10;D5s5fC96ocOcXllnrXNMucaIV3y59D/jyG0ece5H3r229VOn+zTXc2w8Ne7xr+5xOk+wvL/M4Zxa&#10;5yfn99DmwFzq+zwbk3dW6+Rkrb58ONnbPBrqiE3W/nJ9v3W9s9iLvL3RFZ96iFEDL5d9E9fH2lde&#10;1iYPHE7zkmNOm1r65KwR0x7lrGlt41Ve7WdZ+tjzWZrv0JnOR+wd/V/Vw3vxir2gyfsVS5/sBZY9&#10;9eV13v2rQZy++ZVNbvr2XdWBy9cmFwwNP5fMTVxzbeF6kbO2/z2Vs8I5++xRp/tlfMQhlz2tE9eK&#10;/1OsZ4LV5xy83Od0NubeaZnDOdsyR2M+N9OMqZV+6kx1K4zenhO+F5h4aueszOn7KnVWvb7x7xN4&#10;9wn4vL677zP6/SffgOk/Q7w1+g3f+Y4fnYf61c25OkvP9sx4mrE/7CYOM+yeUfLSv6LxjD13bzXF&#10;r+7TOnWu2j5n9bSpt8LEsT2/OXRWfueI/aJHTdaRY4l1v4/sz1d0VpwJtx85Lvv8VPzwEseftLrm&#10;s+Npxt4H33A05txTfZ/RxKG+eWpqPcO05lZW7ip/D+78eQZnsx/1Ue+I8+zcZ/Tc3cO9s+X92O31&#10;bt7uc5J7oWY6E5/t5LIfueJa8WftWT31H9V9tt7OPPZM7rSfiUcN3MzhT/Wpf6//DF1nde5Xznvv&#10;PrvOWRvP2H2B5Tklnnx981mTOXF55tLKESNujNwKt27XouM86Xe9nMY7htdcdbXU4BvDx++VOlO+&#10;+cTN242bN2mDuT9nts4fnBjDxfcHP9aB95KTtXCI8wzEuv5KnD3UF9Omnv2nXPLaTz6+Onx/bA4s&#10;fTXkGmPF/D49c1d8+1ljjL49zE02OfjUc1nPveSSp75aU6wOHPfnOamj/lGeevThyAOzVh87LfdB&#10;zjlTxxqfV3ly3Id5Y+vUFMfmEheTb5x2yrUefHiJd6zmhFuXvfSdNS1axF1nDXnPCszL88KKqaOW&#10;2liWuNYeWDB1Ptg/76f8xo3bqtt18MCcHZ+92Tf5+OrAIfYCR8NzEc85/API5FDHL2uw1LDw4TgT&#10;GD714ORZWnvBsUZMjvZWWC/k7J2pCcv8kb/qx3ypK09Mq3bG+tY0J/eRPjziCVOjc+L3WmfVou9q&#10;jNg8fj4PxFx9Xz1H82inRuLkiM0bY1mJfyA/X6c6+OLYR5daj+rcW5970D86E/qQTw51Xtwb3+M5&#10;k3nrM7fr93zOoDWvHrifGRMHTNya1MgcOHHmrXm2tZf9iY/6mpPf80x4YpyRPcDVSx2xtnCoUc/z&#10;xupnnnpja7RqZd/04VmvzVpno4beLPPmiFPnRvrzJfNZ1/Xm4NtDTKsWMUsNfT/PnONGqpessQ6L&#10;tjn6+1loefaWByYO375YLnTIO5dcNeUZY+WQc6UGmuTAuJInH6tOYtaBWafGxM9a/awTS3tVJ2vf&#10;6eec7on+6U/x2Yyp21xyrZ8c8z7/PoNdYw9xrJgWXfzUyJx5+6dG5+R0vXjWrjiTplwsV75P3NvU&#10;o3NyzuxU5wzUkpeT+KQL74yjJhau2sbYaSWP/NQHrHHjrrdH5tM3v2OpU1+NnbqvymEPvN+4fP7Y&#10;X+6t46+6F+dydu+T+I6ldqqbMPWo6Z55ZlOt/FU/tbE79c1RP3V2/Z2ZdrScyc9gasT0c077wpGX&#10;+Z2eK456mVdbm7l/qs9e/fqKz7kQY33/f/bemYXZuHomc87YsbiWPAstV/piV6yzUdP6amOdPTH8&#10;rjnrLV+eesbf9p95At7nvv+v2m32sferej1b95f/8mS+yZ7d6IoeB5qHiv+7Hezufvmwy71mnblV&#10;3jMhL0csdfATx5ffuayD09zMX/GzX9ZN+omt6lLjUZ9+LHu1zRx+zuc3AdakFphx1zWfPEscqw+e&#10;OomnD+9sJT81rcu82GSphZsa6e/qTNpHmH3hpH9Us5NzL0dzy9nRm2ZrjHha9PHym6GJ9wpsmunK&#10;vndmQq/Xoz0ere95XhVfnbOfmZyrc9O5ym+u+LNt9+mZyHO5yMux1hgrN31rv+36BPLcYBlb0bG4&#10;1ntgvLLel+QnttMHjvVn/J7DXuLWN27+3dZ92df5jLHPnNWzRDN1ncP+Hec86TffeeXYRyvf/I51&#10;lrTqaM1Nekc5+PmDG/T6+2rrtdkDjBquzptL/pFvfVr3l3XmwZjV3uzDWdLC6e9DqVU79fDFk4Mv&#10;Lzli5B9Z9Jy0nMWcll7msm/mE8c3Z502eXlO8K3R11Kb9fLQSjy1H/HRpMe92tTyR1n+wY5z+r++&#10;dzb07eVe5Wrdq5rG5PE9Q99H4GDi6mMThzet1M88eM6bOXzr/C/BgNGPuVxy0GH5fjKPNYeVD47P&#10;1bi5tPjq4LtSTwy7wrOX/Y/4zgfH/lqwXK1NToxzc1kvlucpZ7JqkaPGew/Oc8jKeVdncCPWS2qr&#10;oyVnnr7Oay+tkj4j4Dw7LnladcijzyLHUiNx68g70x9//PHXM+eMWP7vnuHnuWSdWvazVo6WvJc9&#10;ybHUYNasN3cj/Xghn8u+YPpaz8Ua8axPX15i1HCR8+q8ddqsgStunXrGySE3LTSmnJg9jNHAt06r&#10;dvLIeflcEnPP83PZnBpYeHnOresMWSOH2l7mrDNu3leKnXV3pubv7NGvHd4narg4e+6RGlp5zCR2&#10;NJ/3orkZ62O5rLEHcXMyZ3/rsNbw3s8lntgjfs87aeXs5p3VeGV35lU/NfX97EN/mhXM+p4hc80h&#10;VptezikuHzv5zpd5NZjDvBYMLrF9ifWt7V7gqYGOS1ybuL3IqWkea15fm1rJId+rdYndD1zeg/Y3&#10;B877khwYFxx5+fUcjNg8tSxqXOT781hdrJ8B1qjlnMTTSv6UV4ec3BVPjrxVT+vh7XKtWVl1Vnnx&#10;nmm3zvqVRcezSs30rc0ZMg+eMb5cfL/Ock+JsWBc+TzRxzps65pPTva1Bp7PDz7Lmo/o4zX18X3m&#10;5aCtftaLwUsN46meGjWwU11j6mizr70aA0+se7bWqqcaq3z3UTctGl3vPNYba62n1nqxR+yZVs/5&#10;SK931q7mZr8s832+Hb9z5q/QK8/HecSI+SzwjPgs8bNL7mR9xlJn4p1h1HsxxyuXM9PD/eLnHppj&#10;LnFqWGrI+UA/Xs0l9kr/3f1euZeVNufsfegz73il8Rk498b3lPOv5sj7qK+15kxDXts8IzQzhgvW&#10;uO/J5rb2d/x9Al/hBO59b3z27H/9lyf7ze5gq43d+8bsN/pK52geZzuzqeE+Vv3OtJ6dz9lW2v4D&#10;a4cr5579WTNpMINLnvGOzZrUBydWHz/zaoPBlZ8xnFVd1xtjU8svkJ03hsvSpq9O5syDeYG5N3yW&#10;sfv/QNev9sj9wgZXKznmWhHuVCPfvPGqHg2v7m+NWlpx5yS21tyZzdruf1ZLnhp62nfSg2cen5U8&#10;Yv/xIi7fGE5i4hM2ceH5gzvyuVKL5wfupCuWtWe+2vIm/TPd1lALu6oVP6pNnfSpvbfeOvXu6W/t&#10;ZNF7pEfPoxb4lGvMmRJPH72M5WOzV+Ltq6GOdc0jz9V546yfeOZTt2vNgXN1TfKnHtbv2KP6Vf8d&#10;XTmt717cg7xdu5pppTv1aSzj9NXUZi7nFddmbsenzh7w9RNPDE7miF+5el89y25v6rjQc35taspr&#10;3eTis9TTv4E/cH2t9cT4/X3TStN/yFPnnGr0rGqQd2WNWFvrmgsOZp46e4KZV2/Fs06eVr7W/vaA&#10;R848Vo45tbTJh8s5+72GNf5fhaqlpbbPO3/5A0+u/YztS+ycWBYzTEvulBNLjnrksi9x5sxnrZhc&#10;Z+R7JHOpYf6W/PGinr0zhs/Ve5WjHjaXOJi6+PLMa8m5vLfWWUPcGDVqkMPnmjSs5zlRM+vtbw/j&#10;tDw3aKuVPjyfM2cC03c+azOHz7I3NdZ9ZH6+grPkmlHf2uSoxbzm8VnMbK3vKbXtdSP++aIOsRxz&#10;WPmZS1+OPOO0+C5r4Wdv86kjhvU+WJ85MOtSUy5YnpO1WYM+zwJY/nvEs7RHWjWtRdd7YE9y+NbZ&#10;e7LOmzlnFEMfHrosfT//7CXPmPeI+moS47tHe2id3T2By1ULy9XzWMNZWiOmrnOsLP3UlwPGmvo3&#10;54P58Qwf5dSDgy7WSw2s+7B31smzT849aU0aiamjbvY60rNOLS31zO89gIcvXwsfX8v989lyFnJe&#10;cKeLXt5nfeux9rOXX9/E0Xfho5GYPDlHsT3kfoZl9mnGCT+br3XO+OS9F/TLZ4DYzzt8Lv7gGYw+&#10;+Ywc9aGO5WzGWWMueebt5bNG7Dxp4ROTt8YY69KHs7PUgJu9rde2lnV5pitu19oLi44z+6yr7Tx+&#10;hhPDmRY5+erBE9Na69zY5ONnf+p8FsCb37HzweWeZgzmSl8MO+FgieMzl3tiBpbYLfjzxRr5E25O&#10;LWvggrnkGWcuffNa76mxfbCeHRw1zOcc8BLP94q452wfrZ+vqZd+alPjPVOPvJ8TzuhZqGPsLOLO&#10;cGSzVp715sSx9PAiZj6WmLXErI5vYL3IAc46+2P1q/Qv/cZXcerD8flQH+tqrhzzWO8fvnx8llp5&#10;RuDwuMyD9SJnXutzaq2WWjXVIWZZixUDT98cVp+8PvzVUgduL+snTvL1J56aU846OOQztk6sLXkw&#10;LmrVF8/6zIHbS03fq8bafLaybqUHx2cFn+Xz1T0/sj/vo5ruxxmaZ6zNOjGtPY2/omWfeUaeH7N7&#10;/l9x7ntm6nu6qzHVed/RMO9zzBmCwZGX5yk/+5MHzzNXI3npq9962TP59/ipPc1jL7STay9rnNXn&#10;y3xbeOpg9Zv3qth50c/+uc9X9f5MXffns+uz7Ex5LnmPzD/Tes/pk5c9Mi+GZWbmt0Y/OdaCwWPl&#10;3m7Ajxfyq+c1a3zP8r2nvZFwHucg5mI5B3x841ty48XZN6jflH/QCeRz965t+azlMyr26Ayp+ahW&#10;1//yX57sJPGjm+jhO556vgJ7dB/MNM2ububSP9vLFe6Z1ivyzuc+H+mhlhrE6uKb18ITTwycOnPE&#10;q5Uce8FVjy88+pmHYw+tPHIstbUf6K+vrXnEzcruZQ68Nc1NVu5Kjxr3l/ZIy5zaWvDsk745uVf3&#10;Yc8jm/3cC/z0iZNHPC05zjtxEpMPpo+deoOp21zqM2denLgxcqzMqfGRuf81Z0WFOPvfr/xR+Uyt&#10;V8z36P5eUf/sMzuacaeXnHueOWvQ8BI7mms3t9Ja4bu68M40PJcrmsnd0W+Osb2N0RXTz1z2faaf&#10;Pbo/fTLffclZk37zjuJJX03slD/SezQ37WNnBjg7vJyv+R3D9SxWdVM+ueS9wLMH/lQ/Yal5jz9p&#10;Tpja5lYzuo/MZw06nSNvXfdZxeBHuub9PhV9flnnD0z00QCTf3P+fOGHKfzQxR7i8nrejPXRsN4e&#10;6nQs3lYt+3Z+FecPg5wB67Wqm/CswWd294afMfVwXr3soaVfntVOf+8BdejwxwT+4SQxuDn7aNU3&#10;xnqR89mhhxxrsHLNZR+x5Ji3Vi25xtjkJg6XnJzMMSc576s8Of08EctxTmLnMWe9tvMdN884tcWs&#10;JU7f/JG9yp+01MD2e4A/GGJmz8FzzZrO0wMdnh19dalXA4zn1KWm8ZE94mbOuVPLeZmD1ZyMmZEl&#10;9xb8+SJHnJ5ectqSh89FPdpg6ROz1G0NY/trxbWJ66stJ23nrJFjzNcbfPfg/M2Tzx7ly8Fa1307&#10;hquW/sQ50st6NcDE9dHgcma4LPbaPX0uyFPvvXQOMM+offthc8kTI7bvxIVnHh+OvKwlNy1nnXL3&#10;YDnLPfWfUeN52TtjnwMwLu4nlwvsyp5XXHGs/bU+V8T6fk1mDmvli4GnnjNftepid/WY0znsp47x&#10;Pda9Zi26eZFzVn2stc5hnFZfPeLE9BNH2/3aRx73iZw9zWNZ+Sx9ID8/69BwH2nlYe2TmH7msr95&#10;7EpXjnnjlZ306c/lHnfmmfR95sk5j/20aOt73mLg5tJnLuK8d92fvDpa+P5Xo+H7h7v2zV7qZV91&#10;5MnBThh8rszDO9KRnzU3gYMX9Q4of0s5b1v7O+ffCgNojrVQOhdl41llXt/ZjNMe5eTxnOQzkjXM&#10;6nMEzuXznrz00e092iutHGuxYlgv89bK6bh5nbcOHhd75gJf1aqBtT4x6sTbTppyUkOfnDVacuBd&#10;R16OVh1zWdOczHnv5VivnnnjtqmVteqRl5MYOsb68uzRsfhn25zbZ4hZwZ0Zy+X75bNnXvV33lX+&#10;1Xj291y19PZ88RMnzlris5X1+Kt68FXurMez887MOfhZTA/x7ufs2hWv614Vf3b/V+2rdd0n98iz&#10;T455MJ8tbOLJv+KnTurpY73UtUY8uXLEOra2ceO0aMDvlc8yOXthvfKzU6x1XhHTa5r5Fb2+Nd9/&#10;Atxb7y/3+jPWZ/ff2fMvfzzpwEeFO5ysv8rP2q/kT/vIB2v6QKEmOVf3s1M7zUWfnidnWdXkfM3J&#10;evWxzUuNlW/N2f7I5zeHqadGYpMvD5u+XDFiOYk1PuXUSq6YmsbPsD3DrqZ1ee76WPPqJSZv4qxy&#10;6lBjndbcyspTGx5YxqtauebVMs68es1Z4WrAP6qhvvNZiw8nefA7tubMZi80WKl1Vr/Ko6EenOyj&#10;n/nW6Zw18jJurpx3WmfIuR7pr94jGtaiNc01YVmDv+Ks8KMateWs9oh25tJPDXXEug7c2tW85lND&#10;33pr4eJPfbLGOqy1nf8K8dE+3GvO+c69rHr1/cr52r/C7dqvHp/t7ejers4293ylvmch7h7EiaWf&#10;ffHNqdsxHHPJx7+y1L1Sk9xpn+SdzbyxtfS1t5acuHXy08JRT15icuUQp59/NKk/6fADFr6Htjbn&#10;FOteXUO9y3prtebbytd2/izOuuwFTpzYkZY6WC7/XaGfe0QHXWsm3Sl3VrOrM/HAuicxV54DPvfP&#10;P3JKra6H676dXY7n4x9qyEMPfXla+3SM7tFqvtyu65g6ZzanlrOaZ14Weeu6j/tVyzxWTP3M6csx&#10;Xlk1dvhyV1rguZ/UtFZ7pGFOrn/0mPfZXp4tMf2sMT46a7jyk0ft0Zr2NfVOnnmt+nK0zJO+81nn&#10;nMnRx+YZZa39eB+yyJkn5o8uPGfO1ItcLmvsaY6+YObbysOaS7/1OraeWnJc9mxu6lNHXqy56mLV&#10;1s+c/qRzpJla8I64amP17auOGurI0/p+ME8d58TF8v6LwcMXt04cq/ZNYHiRY21TwL2YT54W/lmP&#10;1lzFj+rkTO0/qr2aecK5J/TLnsyTM3lPveeTTmPooZG6yem+8rBe8tUBdzY/N4jRwrJSx/pHrD3V&#10;PdJyTjjOc8Tfya10wL3Yv/dITXLTzImT9wJnGavDOauTteaTr+9zQqyufCxYcsS05NxP1jsHPP3M&#10;g09r4oipQ51YamR+wqeaxNKnXj2sObGM9anxrPzslE8uFzjnBh8uGvhYLvLWktdPa9/mE6euvOx/&#10;5K/4Kzy1nA9sh5+17aOFhrbzj8RXZ3OOs565/+Rerc/5WtNc43lOcrTOYpy1YnAS75rMJ8/3v3wt&#10;uslLX85kJx4YF5pe1MrVTnpH2D11npe1uX8xexLLB+u4c9ZpUw9uxnJSQz95Z1jPpO4/xa7253ly&#10;//wZAnvOs/unnME79sF5+qxh/VrY5ymncWdMXK65tuThy2u/+Z8ROyOzOR+YMzsTOZc848+0OWfO&#10;+JkzvaJ375O9nt2HrHlkptTJvtkfTvLslzh8VvPUybzfb+bXLzXbtp49EreH82ROrHUzTn7iu757&#10;g5/+o7q7/b95rzmBvn/eW/GOXzPF31U/q+/fJ1kjf/3xpMM2tQ+x86+Mmcn+9FnNeO8MaD+imfNN&#10;Ojn7asbUWHFWuLVTbzEtGvL1V7oT3ntJ3YkvZl3yxeCAZ846bXLFjvhyVtZabfLAvMTpL6Y1N9nk&#10;ZG1y3ZP5zOGj8axlDzXtrb64cdrOGWtbO2vv8dXN2sY6Tu6O7/7V0VKLb16tCUtu1lujRlu5ahpb&#10;p66x9ckTg4OfOTHrOyd+1Z7pkD+b62rPb/6vJ5Dnm5l+BuSd3bPUeMS3370azq+9qnNlnzlr+ld7&#10;fiX+7v7lsW/3jhX/SntazZLzMrex+5nqjvZ3VDdpfRaWe3DPz5jlbP/ZF9+L3vqrebI2Zz3qudLK&#10;+sm/t661nDln9IcgiVEntzU67jrzjRN7pnLsQc4fQpMT9xd/xOTF04dvbB5stehlv4nvnNRP+daF&#10;31yxxruWmB+8J1/OhJlL6965j8zrD53hoEGc2M6eUv8z/Nw7PjOzT/4gC8vlIu8ZiE17nDDPxhzW&#10;fmphwb2cLXnpZx24/MTTn/ITdlTj/FM//4AtOWqBnfWSe2RTwz7yjbXiu/ZIGw3yK21wLp8XY+47&#10;vn+k0J8z6Fo39fd5g/PHH39A/2v5frYemxp/Ef90xFcc9yYva6mZFtzmG2cf6z0btTKmzs8O+eqr&#10;SR6fvFdqiKmfVs3E0lcXLP3krHz4WYPP0jqXvLZwe76sJc+y7iO679U+6qsCPuknD99667DWTjk1&#10;sb4XskZMbe6nNfB4v3iPzWHTh8eiTqt/A/58YTZ1xORoxbGJub/EVtzE/+2+5+X5cR5gXNx3LrHp&#10;2bkl6yW1MoWmf1hgX+2kPWGppy8PrVVvuWe2tc74r8h7JittZvS9Bcd9y8/46Dx8r3FPfI+j4X33&#10;LFLD5wHMi5rkEE8LDktuWvnq9xlY27h12Nx34pN/pDPxxVZznOldmc1eWPr1mXjvyXERO5fff/iZ&#10;TE6+M8jtPsRw5JknVicx8GmlPn7y0s9aa8wby+lYHvn05WvJWYtNrviZhlptW6/zqzj7JmeFwzHn&#10;/NqsT1++tfK1cjvOZ42cl/zWbTyfRXNps148ZyA/ceDmLCsOeOrZw3rr5Bgnb+VTk/yOV3U7eM/j&#10;PsTR6H7m5GrP+lnXevbIevertVbOKm5cvvYov9oHNc6hzrvtam7nIp8cZ07s3TP/bv2OzirP0zN3&#10;f8Rnnz9ytdTYr/XkYO2b2Gf4qxmnfcjVfsa89nS+rzCLM73K+jxh/Xr6ql5nup6353/Gd/ZdvnrW&#10;GT9i1cLqc468t1nuyZy9iM2JXbVqarv+Uf3W+46/T+AVJ7B6fh/p9dcfT14RufpBckVbrm9Krfi9&#10;dqXjoa7yK9w5pjyaE27Nu+w0w4TlPOST4/kk58jPWnhn9dlPbmsc9Vvl1Ji+WJvL3uqYM7YeXN85&#10;5bTNPD6XulPPo3rrmnM1diYt9a3dszm3Nnuq0xrJ0U+uWtjE5T5qmUfd1BLPecXgiYtpU6N9OVNt&#10;fmMjr+uJzTkzsdjEb6y5qdPce2N6vGo576v0P1uX/b3y/Hb3l+f8qnnUtZf2aEZrkrNTl/wr/tTv&#10;Sv07ucz6jrOgR5/Ls/r25yDnZy+s+dW5PmuOlf5Xxlf3P89Ejmfa+0lu567G9Mg+9lYn46mvmDa1&#10;1LjXopl69ljpJRe/46wzl5r2E9NSlzlr1UueOfnJyZw18rB98T7i+1M5zpGactD2Mp82NaiB29pi&#10;Z+9feC781BY/svCnpe6qv3XMLRcd+2M7R94Z8XOBq6P2imudPGJrzT3Dosn+/YM0f0FM3+ztvUus&#10;ZzKH9Y8H/MMOuXLci/s3dk/EjVkLJ/3m7eTtI7c10AfLfdsT3GdGTJ3WJYaf+lljPusmn3pnMj9h&#10;5q7Y1l3V5h7guA9wr9TK5wqcGB7PhOdHrI61nHm+r8SdixqWPb1HaK648m+FP16aKydxe1hnzrm1&#10;4liX+zXGwndl3vrUk6cmOS9zWjjocRYseHmG8sxhk2sPrD4aLONb8OMleeLyjbVyWwd+Y9Zo4bAv&#10;lz3O6uRj7WOteu5fDnbStU4rZ2Xthx6Lz1S5H8hHn+4vB0sNF4s4L+bvWF0teefVZg5f3PMwb04N&#10;7GrJWeX/bbjngU2fM/b96OffdO55Xt6fxNqHYy9zYF4+Y8ZaashhWVryLC24/i3xwAs69ukekyzc&#10;Z/S3Z+4jdc3nDHLlYfWdvTHuJ3XeZ/y+qKVOjZvz54s8a71v5OXLTWsdGD7L+2oO66xHWtQe5Vc5&#10;+67y6E5LvnbigKm/yp/hWZ++Z0x/cOfAeoZo5/sUHC6Wi1zm1VHLGMvK2HosC52pztobaXjJPPUZ&#10;D/SnQNknZ0Y892huaqqGfDlX57/K7xntq1XvaHa5k7Vey/1Fi4t7LE6tsbl8libtK5jzZ7+sN5/Y&#10;ykdj4jfOXrufdY2vep3h6p3xyCcXnxlyDnxweZ3LeOKIHc2SGsnzXq/ycqceXSMHm7mVL98eX8lO&#10;e3Af5pxf+5Xm/8qz+FmU5+m8Ylh9z1uOlrw5n2Ny4vryJ0u9n3/Jf/c97X7u3ZmN4XHlHuV8lnW2&#10;7t976vzvFuc+vQf53PV+mt/5e+KVJnieN76XfTqf+BFXHpY+2Yu6nAlO9jEnpoXHIuaSB5Y+8dnq&#10;+onv97fdHy798jNgqv/GvvYJnD0z031/x46e3fdsnzt78jNLrf/0G8ihJWDBmrfTDI56+Grif9Zy&#10;hpyLWe7dn+fT+znSc4auuRrTw32oqVXraA4591j72H+lIY98+hlPGnC5ppy9VnuzNntYk7brs85a&#10;sKPVMx7Nmzr2WvHFz/qn5uRbr54cca14264j35gajbeWMTxrtObusWpg9SedznXc85vHmhMz1oKb&#10;o3fWGDuTNdisMT/ZiZeYmt1r0rqC2UObfVKHfOau7C11/om+5+IZ3rPHPl81zjTtDV/uV7w3Oecj&#10;8/U5Gbt3z83zyL6Z+118z8p9Orf7Mi+u9TySZy6teTBrMp9+z3BWk9qps+Nbq13V9De8Z3toHfWv&#10;1rXOs+LpjNF2zqM+WSv/bF/msV70OPLVxlqf/mpGuav8hKeufSdeY3LPesqj3h9e4oNn7kyHGlbz&#10;Ov5g/aoPp3+I4Q8tsFz8sQY8Ln7Bz2yp7axY8s4inn2pm3A4ieNnDzUmO/FSi5rmTPqN/ec/f//f&#10;/6Wu9ywxenme3dM54NtLTmvIxbLk4U9c8N2l1o4O995nAMuyzn0aY9WWR8xlDp9nxNrk4bvU0YLr&#10;Y7nsa01b89ZN+cw1P2N849Sh3ucAnNgra7LWPLbx1N710XnVYj71e96znlMtGOfFxX/NVA7W5wvr&#10;mYKz5OE7Bzx854PjRf1qJV9/xQW3h7a54Dln5tXvvLF5+4CnHrhcrL74VM+5wPN8eL/J8+wTQ8tF&#10;Xi4WDZZa+jfwz5ecB76XsxJ7L8S0aqcGusbUHsXk7CePWH11yE3LWnj6yQNzqasVT6uGfZsrnjWe&#10;t1wsGFzOpy1Ynhv55KR2+/Dsg7+z5FHnUsP4WdZe6mVPsd/Z5vl7hnx95X5zT90vvu+Z3q+cxo3V&#10;JZ64zIA+ffkMOPoc8DlTR2uvvl/iuzbrnRvr3jOvn7zdPld59LKf9kwDnufjjF3j3pInNzH2nzE+&#10;l+eCbs4lV8wYHjXOpgVXE8z7bL15ceJpJX/KH2HOiFVHa13H4tYar+yqPvlwcgZz2UOOOS2cPiO1&#10;sJ591udM3SN18xmgJjXkrWzqwlnVNk+9nFFMmzUr3qpf8tEhlts5+73bOod2p797gJt1fLZOi717&#10;jvC95Bqn9bzkWG98xVqLvv6V+qtcenD5frD+Su8rXPXbonG0Z3KuI56clU2dFadxZ2uceDXLVLPi&#10;orN7hs6/y0f7Fcs50O5Zru79FfM9qpn7m/b4qP5Zvc+KZ6t1Lqy+OSxf84xzbvWyzhnMEadvfrLy&#10;tBPnlRh7pLcXce77lb3v1XbG6czEsP/UxbOZ94t9eibeO+2zz8G+Wr7eucSIs6++M6348rDNtaa1&#10;xamxXgyLjnhy8D3H5thbm3pXfb93nrSYYcKv9vjmf58AJ+DzlM/5oyeDFuvR59SZcsa//+apprWp&#10;xcZFW4ZnfPJucCnypETO8uq+2eto/NXerV/l1YQnV0uNPryOrX3Ens11pu18q9lW+ta1fuL4GcMV&#10;w6rdnPxCKp9a+fi9jnLJhWdvbeZXfur3vKuaxKdeOzrZFz1rGifn3vCnZa25jsWfZdGf5uy+zp1c&#10;/eZ27KyNE6srp609wPVbp2t242fp2O9sL/Im696m3KuwZ+//kTl9FtR45CzRUK/32OfceftrV3l1&#10;Vnnrd6066nYd+VWuubtx600xmLNd1b1at6s/8Zwz97Dyuz555iZsugcTT41diwba03ld0Z/m250h&#10;ec4jdlW369V5pfWcelbj/kH32SzqwUODa2fJlT/F6nQPcWuJ9bVy7rGpkb5zJHaPPjqpga+2epkH&#10;O4qtlaO1LvPkzGu7Jz/c4CKff0CZtdSoi5WvVtqpj1rUqmNNx+Ja9SYeOXF51mHFtHLJpU98ttRI&#10;XmL4aKZu5qc6a8jJzfrEs37Hb52pxv7cd//IDZ73d9LIf+OYx6LFLxLJe2VPue5zZeVlrb45a8Wx&#10;5hLTn3Jg6HhNHHXlsC/PBmxVQx351TqrXdU1ftQDrnvsuqP4aE/WnXGYy9k4M/hcnF3+IQ8YPHCW&#10;PP0bGC9w4bDsYSytY/qz7OFcE79zcs6sdfbO2cRWGlNePWqcG57Pn2easX+gZU3uG99YbWeEj4++&#10;uQkjL8eZ5FlPLA//bKknr2PwnCl55qa8PKyaOaO4PDXguia+PDj6WP1VL/Jq6/N5yzkSc++4iL3g&#10;c3nWxupkzpmx3ufE8K1zVvPizRHHdo21K9z8v9lyNp4PZ8j9JcbnHnm+fUbWNG5sXq3UyVzzjbHy&#10;2jdWc+KZg7uz4KtjrRZcHy3jxHZ6XOFkD/rYS5tzqGsNsTwwLpZ+Wu5xxite6vneFcPaQ1/OrfGf&#10;L8b2so98efdYNKdZEj/SzRnOaqb8hJ31y7yzg6VPjDZX+s0hB8YZ+zmcWPLhyFvNDR+dtCsufVhw&#10;nfMD+fkqLgfLlUsOWObEE8u69uFPXPHOqd86HXdd5nc1sgY/6870j/KtO3ETo2/3zjj15Ga9s1uD&#10;7Xxq4JvPmubIk2PNxFthXWucfLAr2pNG6qF1xkm+vjXanMnPS7XzfW29NuvEsI3bJ3Ni9skcvvnE&#10;5a70E5dLfS45qZ/5r+Sv9uCM7qVj9mbud9in839Fm2fpfH6N6jM2bmvdZNW3Jjlg5tPCmfhZ+yyf&#10;PtnLmZiHpfVMntX3GTrO9gyt31GDe+L/eAGf8/DKe/rsvam9On/z9vWZmnA5WjjyxXYss1DHObDy&#10;65x91Sbv7ObA0id+xso50DPGz3mIv9f3Cdx7Aj672nt1rtZ1P99XK53k3/54EuCsSDGLfbOLr6y6&#10;1k28Hc5U9w4sz6bnXO1J3mq+Vd2Kfw/+rB7u5RG9rE09/d7fxE9O1k0+WOLWgvHhv9K3hrwcMTV2&#10;rXXqUIcvrs38mXbWn3EzTy/72Dfz6csDs99RjRzrtF1D3Fj23fHt1dzsqd+cjuGpx1x+09K8o5j6&#10;fp7go+cc9midPAv9rJl0wOR0j9Q3t+qd3B0/e8p3ZuOvaD2Hz5rNc3t2/6P7mvcl+yf+zHnyjLPf&#10;bg/rc770d3V2eWpjuc5mNm/dbp938pgx9+PMzNBzy92dr+uzjlz2ytyu/wyN3V7JY+6rZ5H1n+H3&#10;WXd8z0ypwb04ut+pn7zUmDjmrTFO7qO+2up0LL6yPdNUD0dcax2xvj2So29OS411zSHmIu8Pl/h+&#10;Q561/mIfHB6XP+SQS7/UISbnf7nRGcS19sDC9yLPSv0P5PhVnWY1TtwrMfoSJwa/5/H7Oufuc6G+&#10;a7rvPbHzndVm795L106a1PCHPDwDLnWS7z61cMn7/au+f0BJPrnGWJf6WC97Y/Xla1tXHI1eapjr&#10;2PtJHbmMrXE2OL6PxKjJZ0R9uKyOV9iNvPmCprNtlixp9+o4Q9cbk/eseCZ4vjhb8hPHAT1La8Hx&#10;0ct69dHGZ2H1Owa374385wux/cS0qWOdVg42efaAN3Hlw5NrffITS65nAsZZcKbmrdEmVw797ZOW&#10;PLEYvFzkPSf1M49vDy1azMhljdba7Je59uGJadW4YtFJLWrP9KYZsyb3Jzcxevj8kyfnfeNM9bEs&#10;tBNX055tb0V/vsjTiss3Xll51Otj1ROzXtz42x6fAOfH11nW1bPrs7eTOpkH8wL367FcrRpauOZS&#10;L3G5V6yaXZM9OvfOmDmcRZ+ZucSZx1gsOfgs3tu5xOViqReHa87anMG8PY2tFzcmr46YeuT07QnW&#10;yzpxYurE2zoDfLnWtl3lUzP1un6KnS219clxHpMmHHJ81rYGmBr2bB3yLGvx1bQftvPWYbnsbw2Y&#10;dVlrLyzLnNwP9NdXe8HJJa7N3JFe8vTV6B7E5uB23vrMyU+uWPLT7z4rfvPUgJ/9xLVH+eyVvrXY&#10;1jaGn9r62rNae8BfLXsd5Y/qqUNj4jQ+cbJvziIXK641R635xFpzlUueOmA5tz3BW8ccuJcYfFbq&#10;fiA/X+3Tuj8ZH96ORtas9JzNvlkz+Ud9J/47sd5Dzrra/zvnu6fXV5+bM/fc+2vd7n7v2aM9d3u8&#10;kscsLs6A/XDxNfp7fd4J5H1hCp8zrDkslzl4xP58mviVi745D71yFmNnxOZqbvLxrcua9uGoq/X7&#10;S/W11Opjd/S7307sHHKNteLf9vsEnnECPtNofcVnjPmc8T86brxjN7DCe5PwuKzTnumbx3avzN3r&#10;T5o5J7rMKk9rv4yt08Ixr7XuqrU+z80+mfMbpOQ5vzx68+ELNxd5OdSkBjx19LN28tUyl3FqmcfK&#10;0WZOnxxXajhr5vxGibrOp35r2SftxDevtvGRlaue1hrzxivbdfCylnxzMpYLhm+MTvKIe5mnRh+r&#10;Dz/1iDNHnOsKN+v0J22/MfYZb072TB9Na/TJWy+3Y3FqyGUNmHly6DOfGuRZcvQzFsOyujZjfe1H&#10;xU/9xPG7D3wwcuaTY33n89ySj541+KzOGzfvg/34K/pq2+tIVS6c5Otn/khnlaMerUf0rM0eYM6m&#10;zT7JNa/NXPpT3t5TLmvx4cg3ZzzVm4OLL0ecODXNq21dxitO4vpTT7TMt599rvqpeaXWs6DGeRND&#10;l9icsf3M9Xu2eT2T9X5+We/nrXnrcqbEmpexs8nXysm8mBws2NR3xYE76ST/yH+0Hm37a8F6D7mv&#10;9uGzwLkn1FqvZsb4qfFR/fNZyhq5cszRp3249nEe6xIXwzauBtpeyQOzRque8yQuZl3mqDOvBhYO&#10;+JQj7xnjJ8c68O7TMZzVSi7vrdT1vdcc5wVnPnj88Qa4/wXC//73v7eWzpy61vGLefj+gp6C5tsL&#10;m3PATU1iVnPUy5x1mbsVx8uUa4zYfpkTy3unNGfFflnUeH7gYuDqYdUjr0+d/Jvz54s1cORljjx9&#10;yFGf2vLVoA4uMVzu7x9//HHDyMH/3//+91cfYi/yLPW12UMMnnvB72UNODVZJxeMJVeeZ0quOXBb&#10;y3r4uaxNrOut1cKVk3Xs1XPlTFf3Yap3juyR2jt+1vb+M7bXjubEsU/rJE7Oe4TvpZ5nRWyOM6MG&#10;Ha70ieHJN5/YLflDD9/PLXrJx6pFrT58fC2+dWL2MmY+7zG5zGct/MxlH3jocKlh3hxx51LPeZwZ&#10;LRafRWqJOa/94OGLE6NN7PnZm5x6+vDA1ABPbflo4HtZj3UvcsFYxtaqmxpicJiFmHxq4quBrr7W&#10;PuawLPXw1cBXP+vxXc7nbOLo5VKfWnzn4NzxwbwHqakuOVb2JudSPzF7wEnfuLHUJjfFidn7zLbW&#10;xD+aZeK/A3Nu74E9pzMQy33gc1GP9T2a9z9/qYeG9Vp6Jm7sLGnVhZ/z+GzA9XsW/OTJ19JfXy42&#10;n6/E8VertZLXZ8usrjwDsZV11lVN54nFnIFa68np0xOf2fg+F2s+LTp5j9XH5r7QA/MyTk765OkP&#10;P2eC41zm5XYM7rIvHK5cWSfeHPAJu5d/VJe93L8zOgPnQM7VvnXm03LPuHgfooePnXqQY6U+vfls&#10;pt5aOFmvD87KemfDUm+OGhbPkxwxOeTzOZEHnhxi1oSBq4vvSi0w4+SuMDWsy9j6nAWM2Oc5+fjW&#10;iGetWPKcK3P65KZ67628ts4o7+iZszbnhm9t9oeTPP3Ek4+2MRx8ufheOYO8xownS00vMXsYw3OO&#10;aY/msg7flTpiacknP3P4qb/KTRpg9lZfO+kcYT2DOvboPFr2zmfDHuTUSEy/rVri1Ha9ubbytGpp&#10;4TsPHHH5rXc1nnQSs6czeF7gycu+Kzw5z/S7n2fUPcSb37yrsbrUoU3MxVmJYZOHD1c+ec+W97G5&#10;zMPx3yL4cvBz2Yc8i9h+5sDJ01Ns4sC7Z6m1W+s+nVlrvWdDTI6Ls8j55b5cSWecAABAAElEQVTL&#10;em5Tv865H3FjavH97J60viLmPrDuhXvBEhPXWnPvftS1PvU4P2IxeuLzjODnDHLU0Wa9e8n3ojys&#10;Gj5/6DuDtfDsmxi14GnVo+ZZy96t3c+avGf1/Yo6njezee7u2/PB+m9I77t7sV4L13sv599uPZt3&#10;n4P3sft6XxNv7un/bXcWTz6CKaqvnWpejbHx7j9hzNE8Z5v4Rwe60lFvx6aGfvZMHz05WK7OE8uB&#10;n3n9zMN59soP/kn7rD9zOutOvXpYL+vMZdzaGadvzVXbPa/WT3w075nt3rppBrHeH3OJaeVie+6J&#10;0/wzTuZbP7UmP+fNfGomftWfdMSmWSfsas+Jf6bb+ZxRH930u2bqu8KoTa0V7134I3s5mvEZukfn&#10;NOlP/Ak7mjtzu7XTLOqQSx25YJ2T11YtrPWJrXx1VvnGU3uar/nvjHM2+np2WHN8zXVu8fyGPs/D&#10;mtUe4CZfX7uqW+H0o/asr/Vy5RPbW0zumbVOe8Z/RX5n5h3OarasTX/FX+HW+kug5JEzn/g9ft+L&#10;lTa8qWfXM0Pypvw9c3aNutrM2z9zYvKIMy+u7Ryxl5y29sDyfvcHHallTi4a+HIaN28v82ff1zff&#10;2a03/6idfgjhXtDuvubEtTlX+vKP5kx+8rLWPtO8zpm1+n5uW08vfHB8fsCn7xxa77/61mq9h8T4&#10;9hB3Bq04PDXxxbMfefvoY68ue1GH3r3LvaV1bjTBPQd75PyNOYt15s8sfJcaxpNNTtZO3MTkTnsw&#10;h0196jMmzxmBYbm/WQtfDay+OmqltR4OmtMvdOSrg826zNszMfy8nBuu+0Gzn1ewXvn1D03nSKtm&#10;9kTHvmpaIw8c34UOnPzFjtrg6BF7qUfsElPXGJt7EZdHfc/l/OD69tGikxrik7UnOXxrE+86teWT&#10;zznF5XW92tZgxTxHa6dzVI974rPKWeCrmT4YeTWtN9aCM4dccGJscqzXZt59yNfKxcpJbNd/pHa3&#10;xyt5nic9dvaSHM/ZZ8IYLe4ZeOqTJxZLrVV/a8jn6lpyzSVmTdxbol52eVl2VpMz6GtT5xm+s6iP&#10;7cs+ybFO2xxic2nx84LHfZ845Fj2xbc2MXDXWV6e1r7opU/eHlprkiv2KstM3Z9eE5YznOWTO/l+&#10;Jqvj2Wj7nhn7HqZOLj5fI8mxwOUT2wM/v3bASw3yZyu14FpvXc4gZk1yxeSkhTflJyzrVn72lSOm&#10;BV/1tWZlmSt15CV2pE2u81mLnhy1J5s1eVatnbVHueThq681n72S1z5xc8HuXZ77pNkzrnqs9q/m&#10;SmeFW5f9nDOxVV84rb3iNm/qnT31d3jNMe6eap5Z67XyU6/3aa5xa19te9ajfnCd94j3Wbneyztn&#10;ne6f/Zmrz05M3O9l/ZrG1zo5qcPZWiM+nTecXHIbT87kU2ct+fQn/oRlTfrJdf/kua7OmVrP8qc5&#10;PHt7THOu9mjNV7W9N+c8wuF4Bvfuu+vU472Ab6ylZ9eArRZca7Vg0/dxYmjJETO2DzELzekyL//b&#10;Pv8EvJ8oc9552Y37d3QvUsOab/vrCeT56X+lc2MmvoY40+U/nnRTv277nxlxSB6WB/bunXre9NfP&#10;GcDEtZmf/JXWxEXzbO+ptzvD1Kuxnd5wuPzGSA1xrCt9sVfaV/ZD++y+HO3taLbM3dsjNZjjEZ18&#10;vlqLPvZq3tH+M9ezpV7y8M2Jd634jlVLDS215nZ0nsnJvvg9U8aP9kUr+z2qd0/9M/dzT/9X1zx6&#10;vlnf9ytzO/tYnXXrdB/rkqc/5a7Mos6qRv1V/ivg7KHn5OshPxzhv07mLxiuzKqe50OMb3xFq7lq&#10;i6sprjWPtX9iO/6kZR19j/LyvoqdzinnT3935tTUpxbfK7XoIQ9rz8Sz3nxq6Gc9WHMnTWvfZXOm&#10;9O3vWZjrmeVNuJi1cNXLOn1ynpk1Wv7xznveH8Jg8x/0WacOlpXfO6sHjt914GLUqWGdOXjTkk/O&#10;mom3i6k3aYHl3uByObe1Uy/1tHLOauwBH9/7YawOtrUz1z6f5S4+z9HFcrWOMybuXGDmnS9je2jV&#10;yHNMDXF5WurVVattcjvX8cQF2+mRHPy81E1O984Y3pWae2akH3X2sb/x7qxZZ43WHBZMvOcVx3Kv&#10;/S/bwuMZ9L1E7Hza7CEfnXyWk5OztAYxtRNuHda8czsfsRc8lpz2b8kf+dRLvpzMcx7E8tKXj7VG&#10;P/lgxGhh5eJ72UeufThXOOJYc9aaV9fvDYnFrE+MnizPE5+8esZYFjzz6mo/GB+v1ItrM4+fePrW&#10;5gzWisG3RgzOtA/yXP2ZSj379wyI4XgfzGXeObD21yfOWeQ2z3kSl6tWxvorvvlnWntN+3lmn0e0&#10;nBGNnpNcY/ayTuv9lY+1Xqx7JK6O+lix1KHGK7mTb/2UewVmP/dlTC+xK32zfqeOHtRYp7W3cc6T&#10;GHjH9kWDzwU/G9TsGnnmsV5oe1Gnls+OWvKJz5Z95OX86oA1jzi51n8F27PeO9PZ/jwD+2m5Lyy/&#10;/omD4Rtr6dO9yHlfk4fG1XVU332Nrbnaa4ff+7JX9gYjNqeuHGNsc8yJW6O1xryxtucTx04LnUkr&#10;+1FHnDz62Is8OThdR85lvVzxycqdcmD2ad6O9kqz8dS2HxzxqRc8863X8S4v61o/52qfuPlqJXfC&#10;dmY74pDrHj1L1id3qnXGlbVGTXulLrXmW2eFN283tr9853ikjxpoPqLjTEc2ex3xXpXr/WXMbHyd&#10;6hmTg995Z228ucapZ21jaDUml5xfT8HUNb9r1e+5d+udYapHW33tru47ec6OZU6tM+Q+wOSb/x1s&#10;zjzdi8ynL1fLXvWTB94xmIvcUV4e2vm1X7wtvNTDdy5t1iQfLj2sz7hr5YlrU/tZvvO03it7dq+v&#10;GnMGXs7IZw+Y56Ylvzqz5KvzbX89rzzHd57N0T0zd+mPJy3KTUybk0dOP2te5Z/1O8v3XMw+7a95&#10;xFe1W2N1Tuqu8iscfefvPRzV9FypM+XMm8t58Z/RO+fVx3r1DOJyne3IXuEe6Zh7tp6699irs/Q9&#10;y55nWmd5tXZ58Jubcc6auH12rHWp1XVwpry18s9iedrU7Fo5r7RHPXO2nuEo11xi+1ytm7S+sZ8n&#10;4LmKcL55xp2Xd69FOzWz1yOaq9pd/Z5rpfdPxPOMuDf8I4tv5vm/eTWX/wgUk+v91JrnrPAnfPcc&#10;s3635pW83Nsr+5xp75wpnGnendrsnxpnmmpT7w+jUktfXurZxxzczFsrnnH7qdG53fgZGme93LO8&#10;qaccbOYzTl+tyaYWeWKx/EUg73c/B7JnalqnhjxifXsYa9WhB5ha+M2Rq5VLfMa1ZmWdPfNq5iz+&#10;cENMa7016pg3vseijY490LAP2NmCy9xenLV/tKMFY3Wf7OkccKaLP7qyh+eU9c7ZM6PVK/WbL3eF&#10;mz+z9NjVWM1Ij9Ro3zpxY+rahzPx4LLIZc0H+vdXdZKb/t8r9hA1tFRNvdyD88IXy1qekcR5Bol9&#10;FnsquVqeXTRYqWtsTj6cnOVWGC9qpKXWWN2MLZeXvTKnr0byU0/cszGnbtbjy5cnphW3npiLmB7G&#10;WM5d63sZHTD1Mr6BP16cN+fxfspzBqy9zGnlZE815Vyx6lGjpr667lkcmwueOmr4bMEDIw/mBY7v&#10;11It++bKPx4mZw/7UM9SW1z7kf31s0d+5py36+TsWGrV2eHfw2n9d/S8OmfPmPWrHPvgmp53MBbP&#10;ydF+O0evxtBxBnIsOakPJy+5t4I3vjgrLfHfOYf9OH/6ap0FO82TGH6eozWNqck9yAUPLPGO1cTK&#10;kzPNoj7auYjlZw7MS37H4lkn9pXs2Xzu/2jm1rAG3JxY6pDjvpgjbp+873dyXuikfsZqZK/Jpx5t&#10;+6pHvdiR1lGu+6HHyhp7yJVDnL75lU1NOWLo7GitOOiYU9MeaeWA4cvVgqcW8bSSTz7vDzF5OT4X&#10;4Lnsk9ycL7lXfDXsn7X2FJNLPPHlYSeuWO6ha456ylXH+IqltmfP+F7t1J30ruomXz3t0X53OFN9&#10;zp+9m3uvfuscxUf9qet8x0fa/9YcZ8S9w64+Y6azybP13otpqcPPWC2xrjU/WblaNSbuGYaG1yM6&#10;Z32+cp59cwbuX5szZz7x391nXz7v7tvvn90buLnk409LLrnkgGdsLRhX5juWq1XHXlkr1lxi67Dd&#10;Q0yOmtjUNK/+FZs6V+q+uR8n4D3yGSWezhRMDpXWfZ/jfAI+09qZ9R6072l+Pm3/8eT0UDB+4xmn&#10;/46t7vTzhhxxM9eH96x92MN5dnSnmqw3r1bH4tijXPLO/NTps8pc+mea5tHzQyfr8fOCv8rn+ajb&#10;Nms7dzV+pha9+0yvzvMo/2w/q/kaP9Nhzh0OPO9p8le+XOqmlXWZn+rkZk4sa/GT07mMj+rRWOVT&#10;415/R9/+uZ/0z3pbLy9jdHZmsPbfaM/OOs9zOp9H69E/05j6gnlv761HY9qfeuSuzpe16K+WfeWv&#10;eF8V5xe7+V+ddD/M654SO9uHXGvhg2V8pmGeGvXEVlb95Ft/tb9a9iL2+wuxd9me5UrfrM1zuaIh&#10;F63WIObybPCzp7XazssFP1vJUUfM+EzjM/OenzM7S8fibT0rcLWaYy65cvjHHL204tw7MHE4XnDS&#10;J25t4sTgs7T4aLPgpV5yzKfFbw7YPcsZ0dPHsn97+BxrwZOvLz/ncG+J4dsrfXUaM7ZGC54rcbS4&#10;ch/eTz7buYztSz0XMUs9LVr5X6ejHkw8c9Srk35qUWcMd+JTu1rWrvLPwLsHM4I5b+eNsfrTHOwd&#10;jXwPTLxJw3NylqluF1Nfza47wqnNfM/TebR5RsDZd/ZObuvkTNZ4buj1oj6fLfLOaT3xxKOOJS/n&#10;ErsRfnC8j+qbM7ZGXfNp4ZjH92zUdq/k1KU+fWJ4Ylkr5izy5FDLIuZzAWsOa6510PO6kX68yGvM&#10;fWHVx3dlHbrO6dzy2lK34oCT97NJXaxX1jsDORaxWPeFYx7L2VkHl/n5Y0ly+sT49k5Na+FnXjy5&#10;+OBwV0udVR78TOOodpXLeXs+4+S0TubkN+eVcfZc+fbPWfGbb97nnTowL/jWyDXW2gsrhtUHtxZr&#10;znzH8J+17LerJ9+Z8lx2NZLnHt1/5tqHI68tXDDfm84n1nOatwexnJwJPWNrjKmlhtXzqAUOX96N&#10;/OPFmsQmXw1yXdO6ne940gfLPRHv1sG9Z6FPz7M+Zxzr4XlNGDOC8xnv8msKMfeZZe0t+BFzxuDo&#10;+3wRW9N9rcWSa83OGzfvrLb14bPU0Yrfkhdf0Mh6fe2Z3C6vdVZ17qn5OWdyxNt677y36MHxyv5i&#10;crDUc63ef/aDyyJmpe4NWLzIP6pBq/uknDl7qpmxftbpy28d82f2SJtadbWpZy2Wy1mS0/6k0xzj&#10;Hc3k7GpnDb2IWc5vnNiNsPnicyv9TC/z1rza0tO+vD/0X933FfqfNTt9eWb6uel5zOfexeDmZxQ+&#10;OTXyayG4n2X2lpfaR7597aHOUU1yrIevxlFt57K+c8Sdz94T/x1Yz0TPPPf0c56uI15xs+6r+b0P&#10;5/Nzzn1pwd0n2H//+99bSesYa9VTH4uO7wl4XL4nyBFnL2oSI2aBufx+Qm1xOPLSJ989iK3XVweb&#10;OtZm/tt/7Qn0s8Q94J4c3Qs/W5nM+/faKX8/9TxD/K9wTt5TZvGzQuz0jyclrm4F+a+wyZzvbGa4&#10;zLzDm3Tdb2pc1UrdV/jO44d5zorvHuRdnWFVl33UXHHNn1nrsfrWGGvB05f3bvvMGaYzvbIf673n&#10;R7XNyX2kP2mQz3r7wrXWvFZ80rPuiJtflFLDmsR2/bPas5l3+3hebXfrX8Vj/8/aY87oPsU6Fv+2&#10;+yeQzyrnubpvyUN9xevOWbdbo7611Om3vlzxM668tF1jr2neCUst/B1O13yl2PP4v//7v9tYfEaK&#10;Abg/zkkf3HPDf+bqPmhP2FHPnPOe+tR+1T6zxzP8nrPjR8/BGSddc1rPX3tWQ/6MgzZ68NS1H3an&#10;fsWf9JKrv8uTf2RXWit80lqdBdw8DzUT8x/15PD5QRC+Fxr+ewCfRb1X8j6yP1/hqIt1iYu1dSZ4&#10;LjnGj1r01HQeNf3jLDla81hrtWDOmxj4tJpjbXNXuDzzfl6jC8YFxv00xuY/5uW2VnKoyeXcWH3y&#10;6RPbU59ZWM27gfWy4qBJrmeq8jG8t8Z+vgeMs0li+K70wYyxXJ6JfC251bwr3FrsxLH3xOuc9Y1T&#10;u4vZBy3PDozY9zdaXD5v5q01L04tmPNp5WnFsVz0p4dzwHOlXuLkjdHAl6s/3T9rJn113D8cZ5Kv&#10;ZuPk3U/PAZ75WxAv1qkp3xpnBsd3PvirGmujzV8uGmoCqich+4th7b/Kp2bW6Vsvj7744F7mrMlY&#10;LntmOQe455B89P3DSPXA7IXvJZa61ojZL/HJ3+VNte5xyu1irZHz4OcZpWbjWZe8z/Z7zrN5dvYB&#10;R176ap/1JO91VtM8+c+yzqpV1/0Za51Hmzj+qk7eFetMWHR5/7k8d6x5e1vXXHGslxxzfDaYE5OD&#10;vnn7MlPzrIebv4wVV++KdW/UpN/9M3dF/9lcz+cZupzbzr48XyxL6+c9GL7PkTNikyOeXGpZak7z&#10;JKaGNZm7Cf35kpwpL+/IOs/EIXemO9Uf1Uz8Ve8Jb8xerWu8youn3oShk1rcU1ZixNR6Gcshxs/n&#10;xl5aOLmyNvGrfuqsek2aj3KzHp85chZ6dryaY8UDzz5T/RXMPs57pi2fHslNP/ura51xcvBzX+k3&#10;zzj1xCa7mgsuudU8k9azMfeQumBe4EfzZ923//ME+sz6nM37uUYspkVNH6uG3zuYs2vH4iubmtZq&#10;VzWNN98Zm3cUqzHVkpvwI7135Xq2nDN95oHrPok7D/Y7rdzLNLffl7FPL3nEfn/dOsTk/R4u8z73&#10;6mDJW0NMLSvrbsDipWv9XkGNjPHh87NpbPdwbnEsGFdii1G+4RecgGfv+Xtfeb7IHa0pr86UO9L6&#10;p+c8F+2j+/W+PapDPTPlXP8hePQGrgZ8hvYjm17NpeZqvsTzbMBzZS7xR/3uM+ll74mfe+h6zyU1&#10;mpNx6x/VTbmjWeiTNek7A5iXX0ytS3765Htu9c6sOo/W7/RZ9XCGM43d/KpP19N3l0ttznlUd5Tr&#10;GXbj7P3KmiPto/Nizzljx+haL4/nmwU3zyz9G+HOF/uohxWzL1ZMHjGX8W771O9a4+Ts6v5bed4X&#10;9+8ZGk924jzjzNFInfR7jqNnp+tyj+RciadPvmNrtKseqZ9c/d/B5h5yn/rT2WTNtMeuaS3iM43U&#10;nbhqds7emZdjDm2x7PPVfPcwzcVepj0knj4aHaeuveCwJu3kr3x1VnnxI54zyF1ZZ0wtsR2NrFv1&#10;uIqn5nTeOR/51ZxTLbOon7VqpHbPLT/r84cy4Mb+o54fLunn985w1aHGWe3hPM4g3xibHLXEzWHJ&#10;ucSNn2Xtgb499Dvunta2tQ6+OfzEzTUmT1wL7gKbdMG9yHN/uPzjHu8xOXXx1dLSRx2szwE4Pgtc&#10;vhYcP2OwXGd5uM6WdeI79VmXc4qv9DN/tAd5znKmJx+bujt1ycdf1axwek65CYPrynz2Fc+5rEmb&#10;nw3g1PHsgPsMgROjBZY/0LYPHJcY1v7OBmbeHHXiYP7QOfur3VYOlsu57a2uPbue2NnUMibn+eC7&#10;wFjw4XqBtW9fLRyWc8nHytFmbzF4nv+H0ser+09s5btPZ5BHnHtKXN85nUe8LTyWPYitnbi5J2vg&#10;OWvW2Ftrr+Tg2w/LWWLTh8NnLsv8LfjzpbWJrceaZ76uVWOy1O4uudkva50hsfbVAE+/eav4npqV&#10;1rPxnf13zzxL6lvDeylOrK9tzYxb3/PL5xgdLt9rxupYA65vbmXhTst67JGevJUO2nKmPo21jrEa&#10;xto8dzjNQ19u9gKTK54YPhdnjWUllrVyzMPN+0/cK7mZA1dbC8bKeFWvVj43YOqqxXyvXvba6ePe&#10;4OJfqZ30+z3i/ld9yGdPZ/CczKljTG85OUfmwdHL3mJZ037zO38UW4vtWagTk2dMblWTdck/qyHv&#10;mvqZu8eqd7XWOu1ZPfud7rMYOmrBxe8zIm7Mmok/zdT1E+cZmHNNWruzTrW72NE+d/qv5t+pZUb6&#10;p0b6O3tY9VFXvdU+Vzi9W7u5amunmp09PIPjbDlLYok/o98/XaPPi9jzdO/JSZ88MZ9Z1JjDz+8X&#10;1MN6pTaYteKTTR7+lbWjv6s39VbfXMfi9jBv/A7bM2RP55GDFUve7+qzF/eWe0gsfb8Oy82cmBbt&#10;5GfcODVoOY++Wkd95KQ+PhcrfWK17HGWVwPrUsP42772BLyX3cV7l/n0uU/eZ2vNf99DT+S19lnn&#10;3Pfx0n950pueW+3BjOHqJ//Zfm/oqv6q3r0e7SFre7879dOs1l3NJT9nwZ803VfnxNXrvPhkp9rG&#10;um4nD6d/cJVf/NBUR3s29y6v5/0q8dn+zuaknjPwHOSLE2eP5slva43axs27opcztU7rq6vt/FQv&#10;15zxWa38tkd15NSnTp/nGb/zrf3O2Hmy54RlfvKnPR2d0aTxu2L3nNdqr2j1mjA4nu8qv8JbP2Nq&#10;1E38EV89rDOJoStmD3PJN3dkU2flq63O1R7WfYZlT1x8jjg3XzPz66S4XOfsfYtrM59np568XYsG&#10;tZ9Vz5y5j9257+Ed9clzVfuIP3EmDXk7duo3YZMWPPvjZ52x+akezHxqgVvv10Wwq6s1r9bv8OnB&#10;0k415txrcsyBkSde8eRqU0efWi7OzbPTqq3lD1L8v65Ljlpa55EjnnOkb15rv+SomZj8ey2afOb5&#10;bwV01Ne2tnM0fhRTo571Ysbk5bSVYw/zGVuP5dxZ3C99NNgnGJzUBDP2/qqHTp6P5wXeS10sK616&#10;9unaZ8XoZ99H+vn8osFFrL+aN/sxR/I9A2qdEV+OWNeZ7zriXmo0vhvbu/m5r84Zy0kNnicWzw15&#10;53NPicFhJecG/HhRnxC/NeWqiY6a5Lx/zTPGUpN11HtlPRz7WC9GTI17N4/9z3/+c9OnFj3fj/ZV&#10;w7w4tfBZYLnkOo8xPOZITTni6oCzwHOJZ098Yy11amP10YKTmDXJyXr5WPcMd2fB6/vUdalrr9w3&#10;WC41vVfOhAXD2pM/nuxZ7ZF4+vZyBvniR7a5zt76xObQy3xrHPXLuualfud+p9g9Tvvpc1ztC57P&#10;Cb4XfHCf96N7Tg0rLT5zec/0b8Q/XzLGz2VNYivfnqs8OBznWfFaR37jq/qrOHvkPemyD7jv0Z5B&#10;Dnb6zO5zlM+9M4f1snfG+t53OOrgq5X55sBHZ2fBg28P61rDvLi8VQ/5q/yr8bP+u/OnTtcQe7kf&#10;nx3vj9Y8Vgxt3+M8i+JY8KOVc028szxzrzhnOfut6slnDj1WnxUYvAlfzaAWtTtLfbk5F1jH8u61&#10;k573k88M76s89uMz497MMYPnYE6rTs5JnXktWOulLv6UT917fPtPtc6Zs4lN/Alb6buXzqu/yk89&#10;Vphaqzw4HHvJ1zKbuUmj8+5lqpFrjlh+a8tp3Djz+kd61r3aOkv3Aeda7bf5//Z4Osej+ys/OXnm&#10;fgbx+SYn74f1nLt1+vfei+yzq0HNK5f62NzzK3ueaecs6Z/Vmf8q+3Ceq9Z7crVOvs+2cVu/pvtc&#10;08+v48k1j/U+eLZHM5qTq47axubB9bHOw0zMas569bMOP3G53/b5J+A9Qhnf2PMXu9qZei7q/83L&#10;8/yqZ9Dzed+Y9z/5EOQGVnhy8PuDyC/Q5Lox2GrZb5Vf4T58U705a+WIE+vDMS+/LdzkZC1cYzjJ&#10;a50pZ21zjf0HndrOknXty1FjsjkL/K7J/FTffH9YxXPhrEd1qd8+MfrT4jljdX/iCVPDHuoam1cz&#10;4yM/ZzzSWuXEe2Z1zfcMK7x5GVPTdfb1POQ3T/zMZp3aXdO9zK9wNTvfMTqNWWuPtplPHx4xF5rp&#10;pwbPea+syW/empe11LjcgzrgPu/NIYa/mlF8qnNP5rDOoe3P8+Q4p1jOYU4dOKwVLs/8B/vzX53H&#10;+XIiMPOJp29+qk/ejr/SajxjffR3ZjjiZ855UzP95vqs+xx3ntq8zFNnTe8BTvacZpo4idnH2rST&#10;dubf4TtDzynODOS8nCn5+PC5xK03tk4rju3PALXUoEa+9eYSF4Ojhnlj68W1WSsm9x6rRuq2DpzO&#10;Wye38+K7tnsYq5v9xNQ2p20cfr5/5IHrW4NVn5x+5vG7Lnmdgz/1SmxVo64WrWll3rnFUjt98+iB&#10;83ybJ9d5YvPUyEkeeC9qsk4/67w/cv2sA5eX88njj3bgsOClNri/5CP3v//976+8fDT/+OOPG49a&#10;NfD9Hh4uWqntfPLtA9ccvnl8VuaIybPcwy3480XcmDxY4jmPOfPmsInhOwM++eydfPNqWUssJp9c&#10;Lmut4XzkWCvfsyUvh5y15P0vn6FjTh3PhlgtOHCJXdxPe2QfzkMcLr7a4sRicqxL3F671nuhhn2c&#10;T9wYXTF7ZKzffGPz1mLJeZHPMwQHy3pjMTQm3db2XrDn5KtjL+pymU/szJ9qVvruB830jcGY2XPx&#10;npHPPuJi1PWeicnL0YfLZU97gcFBW66ctKkHl0s9edbn+4D3iJ9z8K213prWzxh9Y+ZG0/crOWLy&#10;7gXrZR2290wtC26eG7NZ98H42R9uL3uDMwsXCx2XdXw9cTkT1n5t4Yrpuzdi/JzXPp4550Q9HPdP&#10;nYscNVhr4KpDDYu8OubhWEuOJZb1ni2zOINW3q34x4uYVl2sfbTmnJOYlbUfyN8xNODJTd8aOalp&#10;b3saWzPZHU7WOVNi6V/Vy9pHfXp7VjwLrtVMEy6mRS99dIk5Y54bn016pb+6B86HBr5z4rPAwcTB&#10;nEEOGKvjD3T9mvtYseSYt3fPA84lvprFfarXcdfZX33O0bOUaw7N5BPLMednMDzuj5+DfN4xO3zv&#10;G37qZS1ceJm3n1hbZwB3LjnmsCzwzMF3HnHnhO+5uAcwF3zr7WtuZe2V+cacozU7njTkOJscNY3l&#10;rWLxttT5NWXK0cf7x5kR25ta+/o1Ei6YMZqpQS/yaHGZx4pxj9TJHjdyvNgbyJnwwXNOMJZ882Li&#10;N1K8oHGUC+rf+mdOjZ4xOVf91LJWzH7i99h8z2S9Z6KlF/cr4/SzFt977vPhrFq11KBGH8uSewvi&#10;xbycjqWKa8W14N0juelb0zbrfX+J5feMYl2/6iFunXHbzk/6crRy0GrMXFp7Jmad1lzHRz1S1zr5&#10;HauvzVow+GJauW2T2znj7C+mzVxrdWyNzzsx7w1nFDeWv2utc6apLmeiH4s6cN+nU91Xwdxbnts0&#10;m2fROfDOEXMWno3nYK/kW+/ZoQ9PbvczVtsYnaxJH072tCZt89XH5vxnOpNmzpZ90DXWZv2r/eyZ&#10;fvc1xz5yL1fOojV/h9h93zvrVM+Z+d5oXc+WOq88YzBjuWqJW4e2PtbY7wnz5/I+32rcyPVylCvq&#10;00PnV/gzZ3GGZ1j25dm7R2L2Z0yf5PX99izgcPk9pxp8j6imn7GpLd8+8NV8xh6/ssZX36fzYX3f&#10;ep5//cRUkold6wMDXw0fDONdrXfx7p1rp26Hk/uc+J5f8vAnLljeAz8I4LcO8aQBl9W5jj9Y69cr&#10;/BW3cT9YwDs3zbzC1lM/lskzPjvfqdOqPvGpTuyentR6ltRPvRKTa88ze8Y/y5/pvzOf55C+M0x7&#10;gSdujfH/s3duSZIcybGdKzKc+eYOZlncPrkE8oMz4M/Fye4DKBTmHhH5qEd3uUiUmampqZl7RGZV&#10;Vyca2sazBm3ixuyJ3emQb32w3VJv4qhlrmPxyfYe6APW+BXNqc97YG8xc94X+2kz96z9e3+epces&#10;aDqrs6N/ppd1z5rnqo7zvtcc9u+5xa/OJZ96/dbO+IjjHNTIBUs89Sbfuin3aozeq1nfYq7usYpX&#10;Z9r86bzcn5Ya6xKjVlwLBidjsLOLWntQg46xtrVX+FHP1kl+9k38yHcWePq7Pq0H197WadWzRh6x&#10;HDG4/GzPz8P84Xr1B3i14MOhnks+uNr5h3SxrNcn56xt4YB5EdsPP1fqdL/kpT/xJoz+4P6SAg15&#10;WP3WzrmnnHXwWMb49tSC5QLvP3BTD+5F7EWtOH9RxT3z4l6Rk2MsBu49xuZSUy7Wnto8N2tbRzyt&#10;momlj/5umZ90yE34pKfOlNth2SP9Xc1RzlmYnXPlwle/z5Wc+Z02HJb6E1eOOblacWxi6csBaz1n&#10;J8fVz6E6Pk88x/rm1NeST118+oKzsg6MHJg4FpzXmljqmU8tuNRwkZeTfvI7by5noWdevobhJk5M&#10;Xxfa5NHicjmLcebE0prXUt8LjHvmgusFZs/UEFvpsRf45t0bsdreG3NY+XDYP8u+2uTYBx44l3Xq&#10;yQcXQ4s9+6zax1ryXNwvlxhWflp5Z6waE9ec1vnlihtj4YCn7XzGP6Pv+ez2Pp2tfOt39wMOzxDP&#10;NstnTo3Jes/UhyOGtZ+zJZbc9omPlppHvMw7j9a5tcmd/KmnWtgpDya+s+TUmnqDmYfr613Mmozx&#10;85Kj3fVURwuX96BpkWPZC19Ma864LTXTkjfldhh1zr7jZc5e1mmTc9ZX6yx/4p3ZgzNik68P7rPC&#10;/cMHk09ffK0cYu83Wvo34okv9oeKf2ZNPGfr+saJxa7otO6zY8+B2XKu3ay7GbJOH37q2xNrT+67&#10;fuo3pia4ms3J+vTlg+ln7QqDbz9rxTLGf9ZiFpYzpa65xK747lkdY15D+iu9aR656hlrjzTlTXbX&#10;L/nwfB8BdxZtcs/4PTNxazVHXXmZ1zeHFbOO2LzYR7Kr2Zi79/KR5s5Z3ANWP/OP+N6/PIvs0Xly&#10;yV31to58+iv+e+Hutfck7lydF39vO92PnDX99571Ff0f3Z9/5ken7znzgnvl/Il5DxLDB/dnBOLW&#10;S8wcNr8nEH+t9zsBnwnvLbGY1uky9v6b08rx3hub167yK751X/Z9T4D7473/7cOT947kQ2C9wsaf&#10;2XpQz97D0Rll3zMvJvRSM+sTv7IP+67qwVnyWhvca9KwLq18dYn9BYT9sg95tdVpXsdZ/1a+s53p&#10;537OcOXkHs/2yhp10qqjzdzOv8o/q6Vuzg2WcWrJT2zyjzRW+ql1xHEWrbVZ1zk5iSffvL9cyJx+&#10;1spvC1ce1trm7eKuU/NIy7z9dz2+cn/+pZXn7Nl4nsbYo7O1Jnnez9ZPXf1V/ZSXay6tOedwBuPk&#10;6u9ycp5hnQWtt+o5zZ29Pa+JdwVT8x69rFGH3viZcx6w5MnNvH7bSa+1uuaeWM2p3z16b1nTs+d5&#10;r/ZjDdarZ5bTeMfyspeYXOOczVza1Ej8qp997J0aE5Z5/N0s5lrHmLwcdYnNY/uXKWDi+lh+EfTL&#10;L7/cfibmX31QmxxLi48mfJYaGVObfa3lgwDgxlp03AdY+ubA5KvvBwvEtdScWfK7X9aS4+cguFz+&#10;mQGO9eLumXjSBMucfSYuOXHrqM16Z5GnnjbrxJgRnPuVl7rk3If3Cp4f/rEnevmhJc8IC86V/dWn&#10;DpyV2A2IL3CyV6R+c9X5Ddg4V7gbmUspe7JPVu6XXOKTsPXm5KvlfTKvFZ/OT83Usu6MtV7uFR1r&#10;swZf3LnBmB08c2BwtNaqp7WGGdNXX5yYmqzDR5/LnNbnPfcOj2WdXGNrxNVNDeuxyWd268jxOgTj&#10;XxXww5PsQV8Llzq403l5JsyiTw3rKJ44YPTLhQ4Y/Zkb372DkTfGsuDk5Sxacurio4PNWnzOkCX3&#10;FnyP8aljqYt1pu5B7AVvqrFWHWL3TB98751nnnlncS7iXPYE08fqJ/eM7x5T70zdF+fPz/kjZ8L9&#10;4164vKc+I8byeD6ST13G8rIO3wWX18bRc5aa1mITt0diyc2+1sIV18/69FPryKfOWvT1fV+xZ+t4&#10;DuTl7Hz3gYVnH2szrw+HObj0zWnB1dLmHGLJo3ZaOdeUB1Mv87kHOY0133zrZSyH2vSTk7rpNyfr&#10;k7fyr/JXOomnZs8nTw733NdscvF5/2eJp/VZIY+PHlf68uH4HDdm7DzyqGGJywPDFydmZZ7YfOJg&#10;GctLbOLAe6vVs9g3cXz3Z77tlJ804HmhYZ33Qct9NQ/HWE2t9XLBucTlkU+cmGU++fqZxweXT8w6&#10;iuG0XsbkXT2f/bBe3c/as3ZVD77KOQd5/HuW2qt689rukXj68CbN5qgnlzy+MVZM7mTldU5c23ni&#10;1UzZtzkdq7vCzT9q1Wc/ucTFjHf7lvsRrPtx7ntnWu0X3c4Zm8uezpPYzr/K32ntcp7Pvf14H3ff&#10;9nH/4F5g4vI+knUfvRdm9Iw+0ryvnoVz2C3vqzzPLWM56HiGmfdngORl3jrzWuciRsPnCmsfrdwv&#10;+34n0PeCmHvXuBOSY2H9eVCsa8StbSsfnj72qK51Pnv8Xvtd9fVe5LmKPfzhSYUQx884G350P+fO&#10;B/js3Fl/psabNdWZ2+nIoV4Nrbld/VHuSMNe6uQcYB3LM4f1DUc/a/SxzKKFO62jeaeaZ2A5V86s&#10;9tW50Li6djXmnMOzpEf6V3uu+M/SdO5VH3F47k3sFfbsvla83s80c3Me2cdVLfla5yNOn5ky1t/N&#10;CkddeKm5q/vKHZ/A6vzzvFcqfR/UAj9Tj+7E6/u96v8Z8Gl/7zW392fXv+c1PqqFd8Sx78SbMPlp&#10;4TlT4iv/ylwrjR3ec3e8q3117sxZ5bx9rn12xMmh1p/BzK3y7NVc9pzOQJ454t6LmJy2rdH5K3H3&#10;PlNrzTQHmNdKazojMWr1qdcXT21yXGDcKy4xfH+xo44axOas88MgidtbDrG/6AFTz5nsjb5Ljjn1&#10;yYORdxG71DS+16rfehm7F7n0Sr97k8tZV3x5anXsmaivJjxm4qycDQ5xXtwzY3uIycd6b+HIw9LP&#10;WN8ZqEu+cebFtKkF1lywXM6Q2Fn/SFsdZyLOmuydvnVaaqxrK+cRqyYa+jlz+nA6BmNNOJia31gz&#10;z9yjll72xHLx/Lp8np3JHDhLXF8949ZOnByr+yauHh9A8nWlhceHzv1ftqqjvYn/+iX5nTPWWoOl&#10;tx8KpAcfoOR1yQXOByf9YBQYMQstfDXRyQs8V+bAiXuJZa2YNcTkE3eG5nD/5GLzjNiLfCx7VEdt&#10;47boJucm9OsXeCzP8xZ8/5J8e5MC9/J54x4wq33I43NRSw4M31o1nSG1v49w4+Inp3mds3ayyWWO&#10;3co8vrXiGevv9O7NoW3PezWeWdez5Nnc0yfrJ20wL/T1fW1kz67n7CaeNd43rfgVe1Rrvme70uNe&#10;7q4nc5nXN06LzxmyxN0TmL4cMBbcFT+51mPFtVM92nDlY30fkp8cfHEtWC90dvnmZ0zttNTLPFjG&#10;XWdN4sk/ymfdWT/1rZn6mGu74qqL1W8u95r7JwcLx9i8deaZIX3zPZs64vLAWcbm08pJTD/r0ief&#10;sRoTplbWwE8uOTWS/wqfvvbqGc72yzr91LSHlnsvLy2+F/Vc5s/OIs865xA/iuElB52M1Tmy9l/x&#10;0DzirGofxY/6HuV79uaT7zNrzrQHOF13lTf16XknzQk7M8/Ur7WS4/60zc24OcRcqZf8K35rTDGY&#10;/XKW5l7p+6NwOYP+mYW9eTZ5Xu7ZnPHKwpvqV/yPgDtv7lGM+dL/CPP2DMyX5/7R5+35nx3nfWxt&#10;zwoOlz/L5c/kfX6pZ42vH/WzHkz91spc+vAnLpyPujxL5vtssx+dad7z3GfiOw3vv3Z1PuqRl6M1&#10;p6Vf+rv+X7m3OYG+H0/98OTbbOH3Ljx4bMgH8PfM2rNmzbieudJ/pd43ZsUDby793Ze5xHZaRzl1&#10;5RGztI0bp3WWCVNHTsbw3Y82NcSw1onBE7OmY/FX2qOe5J0Z/4jfsza/4+Y/O85+7kNLDj85+nJ6&#10;HvONH8X31q3mmPo1l57dt+NJB2zFA+8+8CdMvHNqaOFdXY/Unu3F3PT5WusTmO5tsjufOfzMe9ae&#10;uznvtXhr3BOnds6RM4DbW07WySX3yHrmvh6Z461qPbejfWfec9/NeIazqzeXfcXey/aePLv3mse+&#10;zqUV1zpn5lc+NfC91ICfNZ2XZ6+Oz9TK0aqxsznHlTo0e9ZdH7SP+Jl3Fu1OO3PJT73krHw+/PG3&#10;v/3ttw978KEcNPwgjnXq0st++vyyx1/4yCcH5odT+AURGlzWW5O/PJKDjjx7i4FnjXhafFbWfkP+&#10;+NUef0R/j3Ke39E/et0DTeumHNXsnVxyVW1MDTXlqYM1536IOSPPH5yeXH6QR2uNH7Yi5vJDPtnP&#10;nuijzeW9xdrT/vRDi1jdnBecJYdYrrwbYfMl+SsaHOfMOVb8FY4OC43dsl9yOQuXOsYre4aXHH0t&#10;ukezrnpPeOpO+XuwnC/1vU9YcO6fPmcJ5vNNX581ZyAP3zpwYpe9fC7kYblY5nhf9Hm3r7mcAYxY&#10;Ts5AjosFbr3xLfE9R76Xzw97cBY/QOn7NTl4/AvCLGP1sFzgvr7xWXLwxfBZxNZ9Q/74lXzWpG+9&#10;GDrunRmIvVT1/iZuvTm45LXtE3tm6shZaYGbuwl//yKOZWZ1sVzgWkrw7S8n9fA5g7wH9rUXHOfF&#10;v7rQoV5d6tNX7wxH7qutszyy71fPmPp5nvfOjIY6ahinxfd8mGHFBefK9xqeQZZ6cm7ghS/OoBY6&#10;amrBWG1vYODJMXfVTv2ZI2fRT22x5OL3Ocmz1jj74nu1njj1mcv6vE/2SasGlpW1zpP8V/tv2XPq&#10;5Tmwz85nnOf06jNR3/45Y/rcazjOhu/3ATG/J0yx31fI6dsba//E4E5LfXLO1LwjvSmfGupOM0y5&#10;iZd69/rq2nOae8LyjLJ36oFbqzWfOfzpnjXHnmqR360dj5x6OZN61soR13Y+9eBMmta27R7EWd+9&#10;kp+81t3FqZm8FQ4ne7nfrG1frQlvLTiJTTVg2Vf9ruu4tTpWp/FH49TVdzbtoz3eqr7n9fXqvpgD&#10;DrHftx+ZrXUf0drV0oer97er6VzWq8P5uIc8DzF4npd61jZufrL2tjb1J/5bYc7Dn8eZye/vzqeF&#10;J1dsN+MV7k7nKDfNYm9q01drqjH3M1j3j83nnzhznIVx8jjT5iZmTdbL1+Y5Z61+5j+Lz+w/+vLe&#10;at2z1v0ba/v5AVeja/J9GB61LGu01n3Z158AZ360+rX9aT886Wa1Rxs/ynMwrdUPf2s0v/Nn4qMe&#10;aMihn/6kPeWvzihfS5/WJTZvzpj50veHFXWcW45x59Xp/dov6/Cbl9jUq+vvjbNv+q3nDMkR01pD&#10;nDzxyXbtxFELm/z0p7pHse6b/fDN2yfzYke2NY74V/JntM9wVj2nM5B79SySf2Um6rLW/ljw1Eqf&#10;fMdgqwV31WdV8yPg7ln7yJ7OapzlMUtzvU/gZ+5v1h/x1fYMJn5z5H7ZP5/A0T3Ke/Pn6m/IdA9W&#10;3Am3R+uscDXkyxO/YtHIP4hMtfaZcmBT3pnI6a/qn40/2jP3k1rsw+vKzFf3Dz9nsNcZneastNRs&#10;2/XkJ6zrjCdu7yXPNH01tNahOenCE9cmZv2///u//+V///d/b2fKB4RYPPPU8Jd4fjBIvvZG/PUL&#10;MX8457IGiwa14P6MDu4f5KlPrel1Zh6rBr46adEjtoaYtdP9xth/RTOvPfuPWecGxfcyRrdXz597&#10;kp+Y9WDm1TD2/vihH2MtGvrOmDFnqL64mHzy+nDko20O32Uem0uuOFq7Nd3f5quFVR9dz6n5HcNT&#10;I3PWd84+zgav92GNGqn7qK829hX6j853tp7ZPUt8zhPrWebe8Lly7+nTM2N9ZyG2nj5cYFy8jxH/&#10;27/9281mnpx5uH74XCxnTExte+Z8ziSmBn3xuZxBDnqci2fT+nzIMhc8OCzeF9QVSy6Y+cT1yaGH&#10;7aWeOS08fPPG5sHN6RvLocZ9ZI6zyRieMX4vcubR9gybJy4n5+gzzPPQt4c6xuiopc3eYHIbzxi/&#10;6zPG97IO3dROPpzMpd859X4263lxNvh5RmK7M7F+4pjj2WK1Npg95YKx4MrXN7bGGH7Xgx0tdeF1&#10;febUyX5ivhaMr9ruS+y10rJGK69j8bRw2Edy3av701InT471qakvxzNRx/czrbrw5Iil1Vc3ZyHn&#10;Ik/O2ZKnL7dj+zdubJ769NXTOoM8682n3eWSd8Z/ltZub8xhH6x7xeblvHLNJW49OZbPCr45/GlZ&#10;Q84eE+8MppY6xmpnnP4Z7VdwphmYndeUe+i+U01zrMXqyyFGP5ea5PC5rDWXfHx1V/nmZ9z9zalJ&#10;7Az4jYOxwO2fnG/ZP35NvfSTBe6ldj7Lcq2XI/6WNvfrPPQHz9w0k/yJB0beteKY165qEtdXU6sG&#10;Vkxu5vTlGO9sc3e6rWNt1uCLN/9Z8Rn95Ph6YrZnz0ef3P8z9/gs3TyL1jSHzXMS7/2s8OTJ6V7J&#10;eU+f+ZwNq796L8tZ3Vti7+HnHujvHtonlvtRZmemt1y9b++zOHGeHzgXOJacXKyvk8TwjeUbd469&#10;w5FnDA9t697yjL567U8g76H3ifvHmu5X8nfK8HwWkqem1l7J+fLvO4FnnSk6Xk5y6cOTFHtjtQp9&#10;Vss+PGD3cGZvZzjq7WzqOEdiq9q8F3K6Hh0xOGd01Wp7pjb7ycemry7fOMTB9LHOrLVmstad4U71&#10;j2A56yM6zv6Mvah1zzxX+8ufepl7ZJ5JtzH7NP7R49XcnldauM03zz4znzg+ucRW5yKXvPzueVSb&#10;dZOfPdDKuVfaHwXP/XzUmZzR+fq8xb2vWnHsvfeke6emfvcj9g8zmVMrMTW07k0rnnaXS95n9fuc&#10;jHM/nGHiHSdXP889a81jU2figKVO1qafPPmpl37W6R/l5e1szpA850nsLfzdnnIm55avdcbk4nPJ&#10;Mae1pq38xo1Tc8LUV8cYrph1HTdurTxjeVet9epRD5Zxa1ojt/PGRzryeP/rX6LQ3xn+8Y9//OW/&#10;/uu//vLf//3fv33Ykb+sp8a6nEndtGj5PkutfOqJ/UCROLU5f9abU1+e+nDRFSfG58rVcebSp551&#10;lp+1+PZXx7yxVtyatJnrOawH7xx1jfU94/z5V+k4P7S48Ker8zmXOSw9vOiP7wfD8J0V375i1LvA&#10;OiYH7kJjt6zXNje1OnclVt95jNXouPcmr+1ZXtcZT31XOfHPZH2eeI5YnFdeuX9xasTBOk4eusY+&#10;w/mvTIIljhaXOLXmzdHbvlhnIU/MEtOKa2+k+CIO30sMXV9nWC5nhMuHPvnwJDjvB2D4LGItelxi&#10;8IixLKw+ceaMsbnUAFMfH5wZxFKXPAuMK8/1W+b3nDN4tmoSq5kcMGOsS596+4KJwwP33ORwVvQC&#10;N0eN3K63H3nPOTF96+CxtOnLuRGGL9RMnMRSVwmx5Jl7C/tefa/ujXNanTFanuNZ3dw3tTxPPlto&#10;8D7Dsmfyb4lfv4AlnlxwXyfyVjOKa1OTXh3bf2XlOw+89Fd19l/lG6fPmRo4XL5msWKt2TE895O5&#10;xMlz1iz8vMDhsvJ+iMN1Fu65tfCt04JNizx1u3WGs6snt5rD3lPe/akt1xgrJ3OTVtac9V+hedTb&#10;Z8E9dMxMXD4D8HgmxXw+nZ08PjYv885DbrUy13XUZF4NeZkTk4OdsMzLSR2x5p2N1Zp6+zq3hxxr&#10;ph7k5E15MTXkasmT80p+zuOzIF9e6nROjr2Nz9rWtg78SPMezqoffdXznOQS42fenPMe2RV/hU96&#10;ycXn6tmo89ySP+klppbYmdpVnwlvfftoj/qt8itcXWzPQzzVycvarBdPHn7Gcp5t6THN/Ow+r9Jj&#10;dufXPquX569FF9/vYfTjfS7f357V+6Po5N6Zye/T+OTyzJsL5yOsnPEjzPPRZ8jv3d5TLbOT50y5&#10;wM31OROnFrXysclPHB5LfV5fvua+Zb59tW9iX/77nsB0T/I+43tfc1I5WY8vntz01ZKX9cl7a985&#10;nOut+3/UfnlPL314ctpQit2Tn2p+VuzMg+qLLc/IBx2M/KQzYfD7/qklXwt3WvLNwefqbxbi8rTq&#10;Zx7fuVq/49TpnNpw9Jtj/b02dfGNz+rlPPhZ3/GkmfVTXr0j3lR7Fmtte67qyXfNinsVf6X2NMtq&#10;r2f3Z33y9bX0lZczmCeXefDMZc3Ot6Y5apvvuPm7GA3rkydmj8z9zL7nkmdw9Yzkt1bei85lvyNf&#10;/YlnD/TlacWw2Z/8xFHfnFb8R7d9Rr3f1Xk2bxdnjx2PnP30k5/3MPHJhzv1Tdz8z3bPPS/3b3x0&#10;DvC5kofPpVbmxdQnzry4Vt2pzhxcfa315rre/MQ3t7M9c8fqrvrutM1R6+UvVyY9se5prJ4W3J+b&#10;8an/z//8z9u/PInvB0H0sVyrpQY2Lz8UQi+WGvLVs4Y8fnKTYz7r5fuLKnrZR6tGWuvEUjMx/J2O&#10;XOykkXn91iOmNmcCSzxrpj7kfUY8A2vUIc89sRdWTJyYeiyXM6mRcX5wjHxe3nP33Db1nEcM69K3&#10;r/hV2/X2FLcPumJXemS9dWBoeZ7gnCkL3PwNeMKXaYbstWrxjDk8s5xhwpwheYlZI4aduP188aFA&#10;ar38IKMxfHS4wMwTqyWHHB805MOTfoDSD35bB3e6Us97nfruC557gweHucDNydVOOBj1zgWXmNcz&#10;F7rk2ueD1GDO6Dk5AzpoE+d8xuTxXc5v3LPCtRbulHcWNdLKR8O5yLOHXGrLI4/vUgebPr2N4XM5&#10;T3LRUdMeWj+crhZ1amFzqSknc2f8Sc865yFOn16rBS+58JK/m3OXW/Vb4c/UWvV4BZ5nhX6f5Zme&#10;qeE5qOP9MeY1Pa3UmPK+PuAdcbt+xQdnrt2a8mLYfv9AK/vJPeqRNWpMtWCra9djlfMM0GQvrDzr&#10;jjvn+7c4/Jwb/bzMifleRR0LPFfzM/cefs93NIPzJy81pnxy28/azl2N0Vr1Txyefa1JS185PAfe&#10;UzSIeUbAiOWZw3rl/OondsVHk4VOL3PixPLMaeWsrDzrV7xX493fua72nXTQAsd6H/G5fD/vOvom&#10;BvfMgpd1WdM5ea3NMwfWfLSswXZd9mquuazDV8/8ri45r/R73+6Tc8klzz1p5Ux7MzfZiT9h1to/&#10;Y3znxe964+TA62VefuenGK51WnnkjrSO8mq9pXXu3k/HbznTo73ynJ+1D3S8mC/fQ4g9R3wX2LP6&#10;q/nW1n25D8+WWP+tZ7rSL+9B+lc0PjP36B55X9kjvvfVn9HyzMxbk7FYnhWYOuDOYh2YvlxsLmpy&#10;hsx9+e9/Art7k7n0e2ruOXlX+mLY5olhJ/0Jg/u13vYE8n7iG1/68KRFjJ5vEvop7PayRqztjkNO&#10;/aybHsTMT7OQb62OUyP5PSN1/gBijVrJ1TcHVwybb87qgMshLy9x/6Bg3lrj5KolR7vCzaeduInh&#10;s0eseFv0zE85+3lWWnFrEk9fnpacNXkunc9c+jttNNSXZ2xPOWnxXdYZY8XQSJ3kpC8n6/C5yIlT&#10;o2bWZD51rU9MjcTUApu0fE6zRl7WZn7yrcncNOPEy5pn+md6scczvGmuPJ/eKzm1yWUPcM9dDfPG&#10;9Mu6xqe4sZxZfXXNJd7YTk/uPTZ7Zo97tKxXU6uWeWL95Ohr5WDBjNVra13j3l/zWnjpE9sDHD9j&#10;3u+Sg9/1N8LiC1x1oaitj37qpU+OfYD5vkudHC2Y+8XPlf0SxyeXGsbWZK5rja0x7hq1zLeFnxpH&#10;/KzPOvDuLbdx7yl5NLzgOQ+59sXS5rnnPPYES/4tGL40z3ig3uYFnzgTNmnssNTIM1j1nLTU8Bzk&#10;iBtftda3bscrnrh9ianNZ4KY++prDw4XcdZnjRx101oD3znF5E0xGPzOWYOdcmLuI/n2T6x15Ozq&#10;7ZE6YNRweTZg4l2jvnm1jMnjo4VN3HvxTUZRxQAAQABJREFUP//zP3+4L3xABB55l/XG5Flp88Ms&#10;9uVDJXz4iHr7YYnFsKllLdpe5OERk/ciRs9Ya5297H1r9OsXdYidD8yV+fbh2JMc9fbFgmWNmtjm&#10;mYPvSh/MmP1TT2/728/9wZVP7b/+9a/fZpFLnnulHjE5Yj8ERK2LnJe94fKXflzkcqHtPODOlNYa&#10;LbysIc4c8dlFn6MFx9nx6cWeWNZP/eW2vlxrW4u9+ZyQ46JGfutlbM/md8+s0bcWa6+uA3de69pa&#10;K54anYOTmL41aqTNHD41XccZem72AOv7SE498ly51Maqyb3xAuMDlH6IkloxOM4FRm9je6hrvLNo&#10;sFpjhYnn/rx3YOg5F7ivcz5gCs78WHAuXu/GzNAa9APzkiuPGvs7G9ZlXZ4JGMtccvHhcukzo/1u&#10;4PcvcNQCUq9xa+RqwZMLTuxlHecExmL/LHu1D286D3uah5N9Mn9r8P1L9oHfPPWsIWbJ06cfmPkb&#10;6fuXxPEztj756buPxK742Qt/WtPME++9Meb3+bg6i3tnr/po9d69j+bI61Nnrf3hs8RzPnuRw89e&#10;Yupos6a1st6e6mBXzwq51bKevPpg6k24WvC96O1ZgFGfr2tr1HNWueqYF7cOPc8D32WdeWKW+rwf&#10;97IG3HubdWgZp986xs5lnBYd55XnOYGbW9Wc6Z+1+K2Ze5HbHHHtLp968JKb+5Wn5j1W7e6TWvaR&#10;yzkn35l4FngmzcHj54v8mTxrreN+UUPM1ffRWeRkrE+dCx4rsc6t8iu8e6uHdd7E0mcO6p3LHLgz&#10;+swa77jWY+Unpm9uNbszMT9cLjE0nEEdZvRekReXlzX4R2tVD24OjdRv3FziWQMux30Si2XeeVsr&#10;8awF975h0ec1AEcNXg8sYjj8TG5v7Y3w/Yt1ieHL7bx9m988885LngtdLznWgjc/a+AbWwPWNc5O&#10;zmWdsfYM3nodo4WOV85jH2zXwWflDPrNvRHjS/PUgkKteZ4RLhZzJe8GxhdzR72jZHTR8UKLvqlp&#10;n7H4DjC1KX+mvvfSsXxNG1+1zsbMnpH3yBjN5BH3HsVyHuvlYn0/gG/ePRE7R+atB5uWNerAEVNz&#10;qhOTYx+tuDwteC75ieGv8OY9Gmef9NUFE3f2xLhn5q35iHY1o/fdveXsYOLU48uX51mQ089eiYmn&#10;pjqcYy716IefNcbq8TNir+STM9Zam3XkxLXyk/flnz8Bz9EKzxM8c+nL1VpDjJ/PIHW+Bn2G8n3S&#10;GvVTS8w+b2lzjrfqS8/um2d5Zo6s5/wyPlM/cfI+qIn9828HpuoT2CNDOtCJNm9OmfblvNhcE5d8&#10;8pIjnph65ownDjlxLDXG1j1qV5pTH7DE9dPKEev5et/ZXz9rm996xtY0P2P1rbnHqkc//Xt0rFHD&#10;+cV3Vq5WDWuMsc4pVw5xY+SslZdWrcR+dn93XquzyXP3HjVX3eQ2h7jzxtZbk7i+uZ2F21rydzk4&#10;q71Z/1Hsan8931medVfO2ZqVVatnyDOGIw8duYmt9Hd41qspP3NiaZufOf3USJ9arsSsmeyZXl23&#10;q7HvbgY5rfus+Ejf2aZ9TJhzHenK08Lf6V3ltdbVeeyXFs1n6KD5TK2c8ax/z/lMe/cPdO4JKw9r&#10;H23P1zixdep0DbG89ifuIxh9ckb7MttuPnu6F+dMmznOUT17atVKKxdMX72Myef85MyTO1o9g7G/&#10;9MH6h/v8g6q8fj7obS29zTsjefzEicVTF52M3VfyV/trjjr2yTp1G6OGRd69i2mzZvKzX/5lO7h9&#10;tc6o9S9j/QBS4nk2+F7Opabz52zm4HIfuMDE9Y2z9qP5zOiema393AO5jHd7UQfbV9bJS2zyu2/P&#10;PdWIZQ91tD6XcttOfSas64yzt9jOou2VPM+QHIsYn2fPHlifRfO8BvgQgs8pfl5o+WFJOOR4nYGp&#10;JZ5z2dN50HmrlT2ZzcW99EzYNz6Y55JnwnuC+5NnDTzOARwMDbjWY6e1wieuGD3UBSN2JZ7azZEP&#10;7hlY657gZJ1x6upbC0csfTBx+pkTuwHfv2RPfSxcbfL1W6tjeBNmfVt7r3C1VryuI77CfUX9pPmj&#10;Yt4frM84r0mfv3wf8L7A1edcOgbLvBwtOa7sPdWA7VZq7HiZ67kyh9+a7s1Z83UPX9zzAtM3B8Y6&#10;6i0fm1xjMHFsvs8mrk9Pap2HmJq8p2CsrCF2Fvxczctc+qv65KSf/LM9sv4R3345w1k9a+Gnf7b+&#10;mTz7Y9kLF/eemIv77h7NG+ccYGqJN88ezZOPXensalZ1qat/pCNvsu7HfcBRz1zXmQc/4qzyqdmc&#10;I3352OSi2XH22fmrOnD74a94K+0dX11q019p7XDrux+4V9aLNT85+Ku89b73dh1xvr/Cd6UmeMb4&#10;GWed9drkiWFXeOeOtHf57LfTzVnUa9taGWe9eGL46KmZnOaZ+0jWGbXsI/ck/pFmfstZpv3nvdb3&#10;3JjN83tkTvXaqj/NteqXGll/Zk77oMFlvf6q52fC3aMz597SN/9Zbe7Fey+G5fJn9MTZLzhX46mT&#10;OXHPyhyxPhaeXP3kgGV8C+KL+bTqB+3L/UQn4P3Le8r4xOTMi32irX2NGidw6cOT3vyo/83lgfBh&#10;+Q18gpMP2hPkthK9B+L8g3Lvv/mTeM5/5Xys6xrx7NWcjpOb/qSV+fThqptWPDF96vX9g5Bxautf&#10;mceaI+t8O95upl3dLvfsvZzRc69yjac55ZBj/zvuVC/WdY9oqflRrHt5i3l8BvO+0Be850iOvnbi&#10;kjM/7cXeu1zXZ033dO5JrzF0U6vz7x33vp8xzzP2u5pL7VXe+c3LF3+mtcdO86i/3zfQaC4xPbgy&#10;d9Q38/pZv5vXXPLTN/8M62w7rTOcqd46bM+f8ZSf9I4w+6Gt/kpbLppytN1HrcatbVztXV3XrGK1&#10;zL9Ss3vZsy0zyNXCAfcCd9b8+VatzIth1bM2c/rmspe5tuolTp24NvPpJ1fc/sYrK++oh/XwrAHT&#10;9/2pdcjLUeOKpdaeWP3sJ9a64PLIEWvx+SUSef4Cm+Ws/nKJnDz3IOdWEDXwuJzXPFpi5Fk5k7y0&#10;8sCoZ1Fjb/uATxh4Ljgu/exhrm1yrJPTOWL3KleOs1MLJhc+l/9qjTms2FQjz/vTM4F7OYuWD1uR&#10;Y4GppcZHtM6Odeac03xi7MuVvlha8qkrXwvXHomlxqO++q3j85/zpd984syrq33V/DxTzDrpg3Ex&#10;A88ffj6D+Ob8lyT9cCQfkCT/t7/97bcPUxJzkfPDg54DOl6J6WunOc09w7Y+M7mYneWZYDk7cCwX&#10;+/KDk1owcr/88ssfatXLHvCMexZ734b49Uufl/jEQ7fxjO2Fpv6t4PsXMC7yzqiVlxy11UtNdbIu&#10;fbnqmcOi12vC4KiTeTE1nM94ZdVwJmIxatRNPX2t2h2LP9u+VZ9nz/2Wet43evI885oEw8/nm7Nk&#10;YbnIsXwN34LhC1rWZi+oHWf5KrfCew552tSe/B2vc+4dHXPYxjPmDOB4fs7g2Rhr1TVOq0Za9p+x&#10;vnjOZ855UvsZfs5O/4zVF2MWfa2cM5b6o3WP7pHmlO9Z3qpvz+L9xfoMeh+MnY1YHx1qdjEc8urw&#10;vV0M6xnQjwVP7AbEF/t0vmeIkj+5XfsnwgHADGpoLTEnbpx5fPJc7sf8Vat+6xhr0cXnyvuXeTlY&#10;59c2D85uWbfjdO6oZjcDtbt890pu9hUHE08fHTnty+9ej8aTLjM0Dpazrfpap514vlbJNW/qIcf3&#10;jNQkN9U0J2N9dY/q5WvlWy+unWZq7sSxHtv8zE2+M025q1j2PprzqvZ78Z99Puh5sSfOye8xjZu/&#10;d+/oeR/w1dM3PqOfWmf4ZzjOofaZmo/K8ZxX832WPbKPozVx8l66V7+nm0NXDF8835/BrE8Ovss6&#10;ueDTTIlbo4Z88bbm5aeVm/qZ//I/1glwv7h4zryveQ+ZtuPegXWNf8XvfwJ/zZt3dKOSuxodjjrp&#10;r/jiV7jU2MP6Z9kze7ynd9ec6XN2TyutFZ66PVfm0penzZw+uczrNw6f2cxbP9nmnNlT6nR95nb+&#10;lT70cD/39lvN0nqruRJ3npUmeOpaq+38TseceqlBjtic3GfYV2j2XL2XzNt/x0n+WV/d5oOveiWe&#10;fmrsdJunBnZVlzX4K17janf9s+Pu+2z9e/V6/6+aU93ul3PLOcIyP/mr52TSn+pXWNan3/xVDny3&#10;f3RWtd3jM8arveWZrDhn9tu1xKmNxoSttLu2eeS7Z3M6vtK/az9CfHQmPWPy+7w8Oy218sHEtVkv&#10;r/sZW2N8r80+92han7XpO5c848lSJy810s+65ma9PDnErZM5fPOJqzPVZ8581uJ78cFJ/uIu/wUg&#10;/pDvL1SdPS2a1uP7yyfnBOOXVMTmwKzBuvS1/gWF/eSltQ/Wy7xzE6OpjvrypljMOrnaxjt2FixL&#10;2zNRx3nnBR+c/YPzgSlilmeJBeNS+0b4/iXPGqg55Bsz1qZe+uS9Er/iu58rNRN3N+vUY8UX7/ME&#10;n3SmWcR2fPvIvcei73NgvT0n/d6DXGtXtuvgUZs95KRmPuP65OX47Bmjiw7vPVx8aBKbH5JMXB46&#10;eaGRs6mbFv9Vi/10f3pNmDNkjr2g4Z64x1zGfECU9wL+l97U4YupB7+Xuo0bex9yFnNpycOVnzl9&#10;5zfGtm4/u8bOjoa9mJ2VPeXdEpGTY33WmUvMucwZJyf9zncsN3GwXPZKTH+Va7z1O1bvFbZneUWP&#10;z6J55tw5Ly64WJ91Y6zPeO7bmsaIyZ1d9jnLP8NzXuegR65+fZKDK5+4a5wzOfqeGXUs8KkenrnO&#10;q/VN4Y/95bIvLmKx1BOXQz/3mmcCzzr7YVd4ctLvmTOn1hGW+bP+1Jd+96xJa9JJ3q7XtO9J71UY&#10;/Z1P35nYA77Ph7yeBZ77lYPVl9/xCoennhxnMX5rO/XPGXPm5ua+j3ipeWaPvk7hUmtvfa1aOQtY&#10;zkMM3yVXTfG0Uy41knvVtz91aHavzKd283oe464H71o48rPHys96arvHqg58xW38aJ6jPL1yTuLV&#10;Wmll/eT3zCt9cHtkDf6Ew89c1uOzrMNvLpireY33POQnzLpX2ZwTP+NX9fyMup4L1vuk3z9zTc8F&#10;mHXs39r2iZNH3Ita67GsVc2EW7+ru4n++kWufcTP1Cb3M/mcGfudzu4z7SPv0XT/Vhj79md1OMnD&#10;9+cCfM8ILHniYHkxk3Ge5YRlfuU7S+bR+lo/zgn0/cxnS3+1W/Jdv+J+4W97Aof/8mTeuOlGN5Zx&#10;+qttoX+Gt6pv/JlaaOf+nVXbvTtmlqzvvHFzqPOSc9ae3f+K17hv7o07T+bhNC8xc+737Dna615r&#10;P/tjwZ7RXy1s6jurvY0ftfZQx3hlc49yrG1L/ojTNWfinOEM/6Nz7jmjrrn6XCS/tYgz3+fXeeup&#10;2dW1zjNie6v11v3t+1a2z56+7Fm8z+PZc7X+6rybdzSHOlfrWledxv2+Ar7r0Tn1Gm99YrhneFl7&#10;lZ+1r/CneRozPns28qZ50drlp5pHMGdXY9d7ynV96qxycj6i7ZndM9acWM8vLg9rXWJddyZWO7lq&#10;J7byrXeOFe9eXF37oIPP+ww2cbjyj/rxSxo08v1KPexZne5jXc4lRwyOvrm2cJIHn4t5mZ0PJ2H9&#10;EKV5dOBYr/WXUvDt7d7hsMDhEZsTt+ZGjC/qy7d3UP7gmkfPWvv/gXgQOI8a0NUxpwR4YvI4Q+vF&#10;qHE2zorzIObig1BccszDAVfDM7TWHrfC71/UFIPjB8781/s4K3lY8mBcaLPsqY4YHH2sOhP/Rnzy&#10;F/qx7KcVz3Zg5sGN5RqTSx4+F3m5Uz3Ys5f9ch569LmTB3NG+d6/R+dC1zNYaWVv/ZyTei5mEtfm&#10;MwzGs7m6eD7J+RyjSY1a9mFO5kjb/i35oi+ewU6eWV36adHofRFzXp4DHzDlX50E97XLewbvFb4P&#10;OwvacHwuxJ2hLfndIo+mMzd3Vb/C0VFTq7Y1PivEnk32lSdG3Jg5tY21yV/VU+s5Zl3Wiq+s+6Vm&#10;N8uUv9Jn1f8Lf+wEvH+tMt0bsMT1ve9q8Uzr+zon9qJXa5HLZZw9xOSRa8yclrwaYljreH9hNcf8&#10;LVlf7Js18H0tWSsvcXLg5rS2MEdsDstSV3sDv39RN3mZTw248plNH8vK+6eG9cTyzB3ZrG2uZ5M4&#10;+sxAXebtu9NLnZX/aH3qouVc4KkNnnH6WZN6j/rq2qtnyBnlgFnn9yO/7xJ7L+B3TcY5e/ZN3/5g&#10;9sw69MQnbXNZ80p/1U+8ZwQ3hyWfHH2sPOefMDmZ2+n6ekaTmnz9EPfyfmfOns197zjPIOftuZJn&#10;zj1ZJwfrBVcevtz2ic8se5zhrjg5T3N2uZydOuO0u/rsJc/azB35uxp1jzTMq0WdvrlJa+LJt946&#10;Y/JichNLXuZf5dOPq/cyzfiqGR7RdfZHNHa1ngu2z6RjZ8GeWfDkWtt1vn+CZ798H+6aM7H1/nza&#10;Nfbye3Pnf5TY88/9uHesPvnkpp+1H8GfZhPDsqeM3RvPROPuRzyfR3L8x6ks856XsXy1zTsDOCvx&#10;G1Bf5Ktr2npjdeQZm/+yn+8EuMd5H32muMeJr3bms7DKf+HvcwJ/Pbp5eYO9iVmTPlvIWP6zt5Y9&#10;Xqnt/Fr7as/0nrjq7eqp4zritn7Hux7k0J9qEkv/SC/z1PVlv6N9pU77Oc9KJzn48hJXt/NyzR/Z&#10;1Ez/qO4ZeWZ1fntnrD/1sjbr9OHvalvv6Mzs1XWfMT7aa+4pzzPxK/6VfivdvJfei5zt0R5dr3bi&#10;YjnjhGX+Hv8VmvfMQU3uvzWeMaf6R1rynOGIL++MVUtrL+0ZjYmD3qMak66Y8xpP9tUzTD2fhR3t&#10;r/OPnvWqPs8QTsa5V+dJHTF4iWfdzs+a1NrVfNZc7vVoD5yF56GlRg3zxjs965srflSbdfhn6naa&#10;nVPfPZm3j1aeVp42eT2ncdbCF28N47b2sLbriRuzprWMp7y/tMmcvvrE+Cz97C9Pjv3S+ouDrCdv&#10;TeL8UkG++ZwTbi5ir8aJp5y6ahlbbw04vv3NTxaevxAxTz0Xv9zlQifj/KUvOS4xeC5wZxLTwjOH&#10;b50WnnlriHN1nDn8KT9hXZcx/Jwpc2d9e2qzTu3OdWxN4pxvLrS8kpecZ/qrHu4pLbMaOwP1Ylji&#10;xOS1tSb7i8nN3AqzRi7PMJg4lpyvj/xAoP/qJB+U7P9tN/z8ECD91cL268L+zql1jlVe3r1WXezU&#10;C4xLnn2Mzfneh9VXjxp1OBMXZwAXLd87fEZyHmutm6y9nGviNNZc4uzbfGPr5GZvfPPwzeEnTszK&#10;/Dfk2lfqvazMPulPebHJdq2zNj7VTph16kycqxha6l6t/Vn4Z84nz1Gf1yKvV++XNl+jniE97APP&#10;K/P6aeFZp838o36/B6ce/XrOzhP7foYP36XPeXC51EQ/92Q/eHAyZ+3KqrnKg7de9rPO99uJLyet&#10;e0ysa6c+zTfuGcXTXtHLulf6q5ncz+qccqaVRnKu+ru+5ujbr+PMuQd7Z6wvX07G6ZPPGvzMZ04t&#10;MWK4Gcv5CNa5phlzj/rNs969EMtN33xb9bBcvOdQp654xq1xNUaTtdIUv6qrJvo7DXLOsOrR9a2p&#10;RuuIO0vGU6/u0/FU8yiWM2e/9I96wO0zUXen0zVyrT3q2/Xyp/rGnNmajsW1zmbceuLwkrviyX+1&#10;pf/R3l49w0fW390fz4759bWP7imfkfRT19m8fyseNeasAdvNOvFXOuCfeXkm7pm96Gs9K7kfdb89&#10;H/MnZgzm92/24p8fwOW3zbOgxjw+P9e77EEMB+3kdt66e6wzWWuszb5yvuznOQHuYz6nxP4Z8sy9&#10;hZMa+GfqPs8Jfd5JD//lSW5WrimebuaEpY5+64lP1gdpyj0D61k6PtODmt3eMzdx7+n5yLnYT8se&#10;03fPYlpx3gjcE7nM+yYhV94j86q1szmDvfzm6AzUJ6/1rGu84+alfnMztvdZftamn/XOgk08+fi7&#10;HHPt8q3lPsSpTaxjeT+LXe3fMzpz1kf3BI3USe2udR75nfe+pAaYsXnrjdse5Zv/s8R9jvfsW408&#10;Y31zqZs5ffMT39xku37iJHak33pH/NTGp35XQ657tMYutnbXY1f/6pzzdZ/Vvht3Xyud1r03zj72&#10;EmvNnrHzGauBpj55e6y4K07yj/yes2c4qn80P+1RTc9Cu8LJNwfutJeJpy6WvDOpa5y89I/yclN7&#10;mk3ezlLXtdn/aH/JtY8/VxL7Cxx8949/dR3NYb7nAXd/2PSZIevI9bx+8Mmf2+HDIVZPHbXyFwOZ&#10;67xxziRGnfOIpS45Z4LrmasFRh0XWOL6WHk3J2qmWC3n6Xpw57AeC4/ZtficKxc+i38xjv/i2b+Q&#10;NUeNfW7E718SS98Z5TorMbNxyaeXSx651pCjlWP83tb9OEfOb879wRGTrwVf5eScsWhkP2ombKVl&#10;bc9iTN6rMZ8ncC61nCF7Zg684+SufGuwzpJaztA8nj0wnkf/tUn+N91+aFIcCxcL38teqZt9p3nl&#10;TrlnYs6mRdtzsM9uFvcIF59a69X0XDgb3iuMsXCwvsegge8i53PiHPawD1x7aeVmTs20yQO3V3J2&#10;PvNNyxndIxxnw3bfSWPCqFNnlRefeN337H53M7em/dPKQce5xJJ31X+GxtWen4W/OpvVvcx7kz46&#10;XjzPPtOtT+y9zTOSp02Orx9s1stVJ2vEzljrtKkLNuGpmzPJt8bXDtactdbZjzy+OLyOrVXfWnFs&#10;9zEH13vjmdore6sxaZNb4fZZWXt1vvWMPbvmPyu2j2f5LN1JZ+rhmTd/dU7Ne3ZM37zQ77k9s84l&#10;vpsrea29qsua5ICf0Zg4ap7VyL7tq9U4fVc5uOa1co+ee3mt4T6xXDsduWpgXakPZpw14uTA5aih&#10;XeHm1Wlt82pnXt+c3La7fM6lr22dKYabc8DJ+sxP9fdgq/3Y13lS+6gmueqAqZX7wE9O1qZvrZg1&#10;jZtPu+KscGqdUY6xfdUnLybXejnazlOnburIf6V15lf2eKX2W8zPPfGe2Y/3P3wuf95xn95DueBy&#10;1UmueTGsGmJqdb34St/6rhO33vjIrnS6Dt5Zbte+dbw7g933ubee855+ube8J94bLdrsVY54Ptvm&#10;V3NY45nRO/WcJXGxlaa42sbaxo1bF7wxNb7s80/As/Z+XO1gnTrUi13Rov6euis9rnB7ltzfFZ0f&#10;gXv44cnc5HRQHqZWvvFUI+cz2N387HGXZ3/kPQuteO4/dfTVz7qswTcnN/MTlvn05dqbXPrJ3fnU&#10;TFpgLC3+PfqtQXxmORfcnC/nOaMzcdSbchN2Zd8531S3w8jxg8DEcS71J445uW2p4ZKnbd5njD2P&#10;Z+wJDfWefRY7XXPanEMs58l84l/+7yfAuZ19Jq5wf+/wuzfdj+m+/V7x+/urvNWsk3bqnPXVtx91&#10;6Zs/0sua5h7NOuXtm7r4E3fqJ5b1Yp/FMnu+/0978ZxyTxMv85M/6Uy8s5gzHOl2vmP6galn/wkz&#10;d8a23pmaRznZ032KGdNDLPuBeYlPPHPY1ky+Oa11xPC04ljxxNJPffBJI/krP3XSn/jODy+5ietb&#10;n3Olbz2YNWD61muzFqx5U2wP+fnLIXUnS13XqkEf3ie40PPDTuD4rFU9NZmnxj5odR1c95X6ieOz&#10;yMslVsv3NHP2M4abS1xLjpqOVzXw7JEcfM/f2eD6QSb3b+wZa8nruyes/ezpnNqcAQ461pgj5vJe&#10;gsNVw9mMzVuvNe8s4vLNJ/5M376rPhM+YT0THM/cHL3sJ3bVnumdmiu+s6zyqbHyqfXZWHHoYw/t&#10;6gycKWvQpQfLep45nzvO2Bgevh+g5F+b5EOU6JHjSm31ErOPGJZlfAt+/WKt8ausfZ3DPhnvZiEn&#10;F6sPbh3n4rPq+4N9sh6MvAstNcSw4lkrJs86eutr1cBm3torNjWzjnm4ciU3/eToZ751MoaXMfXE&#10;1rc1bx9t1qwwtDgvlrpyJztpTrxHsLfo8ch8n7XWe83rMe+5r+PcF/eg7wP1YNNKbnL6mUrepHMW&#10;a13rsrdYWvPUp4bvYWLmPZs8L/Tktba8xM/6auaM1BKriy9PK4bV756J459dWXdUM+k6I7XmG8t4&#10;6mHdlHsF5jz2NaZX+q/oPWkyR/cl5pkg5wWW16T1KNZznNWjzvM8W7PiOUPrrfBJx3nQyDrjxKzv&#10;fuJt1VYj82Jq8f7CErcWTA6+S57xPbZ1ibvvro/1crTOYt4YKwc75eVO+eSrA3+Hk0uu+l0nDteL&#10;Wi81tNnT2snKn3JiZ7Wah3ZjaqaVJ/fMTNTDt5Y4fWNsLntYm7mV7zzUWJe98OWgYY/US37i7+m7&#10;l/ec4SP3zvuI73lpvafG7AX/kaVmPk/P0M2ZnLF7JCd7HvG67rPEed8+y8z3zJn3j+/jXv6snnn8&#10;jOknpnUGz0++PyOYB0/M5858W/Ua/4p/7hPwuejn7+c+lc+9+//3H//xH7//fzR+3Uu/OXTsdsFX&#10;OTmT7Rpi37g6l/W73Ip3pkYOM+ir11jnifONlbrmqHUmR2329FxSo/3slz4868HVBjfGZ2Xd5Dff&#10;GnC+ednHXzCY15on7kUuezY3c127iq3Btl7XyAVvbs/WtcTUe8FXIzF7ZI5aY3yXXK34kUWLGn+Y&#10;8Lk0XtU7A7VectU0nqycad4JU2OXk6O1h/F7WOf1vJgBzNi8mPHZWdWR3zH4hMk/srvazOXc4MbJ&#10;6V7NyVi/a4jJ7XSnmqvYrv9VLfiP6h29Hs/O5Byen3HWTzmx5Om3Rsfwut79NK4mNnXkiXW9eNan&#10;b33rThy0kr+ryfr0j+ZJ7hn/2Xr2TF199o6vhdux5yMna+VnD3jJ1YfD9xzq1QDLPLEL3CVfC24e&#10;TF++Vn7mxeRcsehkPX7GZ7Su8s9owsnZ6DHt2d7m8rWlj4XHveKDLCzrbsH3L2JqEXMZW9dxatBr&#10;yothU9Oeaphr3Lz1xm2tT7y1Ok6ufvbRd2+renH4Z5fa8K3Hgk85eVMP6vqS57NgD3XA84NOxKlB&#10;zliuGmj7Mye+tWiziLn0b873L+DUoKWvhjg2Fzz4fAAL67Psc60WNdSqJy7mzOD2wBJbiyVOjudE&#10;fdYRe/GvS3L54Un+xUm5aILDzV769nQWrBc5llzt3//+99/+NT/m84zI572zFjznUSfz+Czn+Bbd&#10;/9Ue2fd+tbkyz2nqw7mwOH8tPO4FWM441d+KXvCFXvS2vy2cQbxjeGCNE1MjDk8NfBfnwd5ZcuFZ&#10;q+2c5ygXy8L67PHhSHw+MOkzifV/2Y1vzc35Xq//s1jPrvfLfeHcsVy8n/gv1+KT45n95Zdfbjks&#10;PDi+v3jfUsf7kzlnEOtZOoZnDbmOwci7h9TVJ68vnzgx8N1qjYmbeszTq/chX9yYuvRbx3ji9Jxw&#10;mme/7pO11oCxl6yxvxaur1P7Eeur2xrkG1PzFfYVvdz3al56cnkWzdvNlLVTHfns73ufXN8DiXlv&#10;ZPGeyPL7Ej46cPN+tC8Py6Km90TsMi8Xa55crhWenPSttz+xr395xGLNlyNOzHk4R+bt4bkRe+b9&#10;ukCPi7yXdZwvF/eBHDpyrbOvOXB9c1pyLjjTkmPeuLnmxZ3P88tnRU5bNZw58/aVQy55U9765Ilp&#10;rSNObfPY5CT+bH+aE4x77ppmzDq4nLXn/c9//vMv//rXv377nsv3W+5NLjR91hPHJ8eFrn6fB7gY&#10;vsu5GjPfNnnk1FQn+ebkdW1y8c1n3Q6f6j03tZqzi6nJ3sRenL2vlyPtVb7PKOP0nTFnAWvdzhvL&#10;W8VqySOGywXGlbWZg5tLHljqyVnlG++YejBn4dn2HpBLn9iVM6gJxrV6NpKnr15aeprXZv7I73o0&#10;nI1aNcHSN5c4GLG5jG9gfGmtSP3BlQeodhLMr+ZI7uR7/lNODI59tJybS8z4re2uf5/Lo7Ptep3V&#10;9j7y+nmGHn2nfaJtLzj2856Tz4t7Cj/z1OVSz7rMgeXKOH05E2bumZaZc260jZ/Z5yNrnd0v9yTv&#10;i3Xaq3vMOrXB+DmL541nkiXPZ9AZ4JHz/Qa+MRzr1JB3E/31Cxw1wdSlzksdeFzEvAZSW70v+2Oe&#10;QN5r7r3vgezWPxPA4dnwmSUHRt5nCMw/7+Oz/HuB6Zmi7mdZecbpP7L/Z56f70nep79eFfcBeWRD&#10;n612tecV/hH2d/bhcw9Xn4Pe46r+7BytR9yaGZ/RPcOZ+oplP7GVtdeVmpXWPbh9neOshnXwqc04&#10;/ZVefhORkzOc0ei6rEktee9hpznOYs+Yd+p1RZczbQ2w/mEyOXkfrvQ6y81eZ2u+eH8+gb5PZ851&#10;eh5QXuF/7voNyV49B4zMpwa4veR0/YQ3JzUn3x7k8DOe+J8Vy7PKM1r58t1v8sTaWrPiTnhi1qeu&#10;eS255KWfdfKyrvNX49aid2NXNZ/Fzzl2ZzL161rixKaa3vvUc4dN+s2fOGdmkXOmfsfZ5eyxs7v6&#10;Pr+djjn1tOB9ZnK1qzwaXq3Ts8Hz57j8A2L+MtWZ5KLROs6k7dnk+wuozqMN5uUvHdRrCy857gFc&#10;P/PgLPrbY9I0xzycgWeCz1+4g6MBnn34JQg4F74xPHvTT78tuqw8B2J4aPYCpz+XPrVezqZVyz6T&#10;nlhzOpb30S1zczba1bycLzy5K94r8aMz7tmId0s97YqbOsm1H5gcnyUwL7Cs43UChvVDk7xu/HCK&#10;uFqruZ6B51yTnvuacmCP1q90G/esG7e/Z5W/eCXn+4IfBKKeD1WS45x9D4KnlhYuHHrzHsUi5yyP&#10;nI0aN9FfvxxpNe/KHNa2dYbsnT58OdaazzMSk3OvbR33mHrO09zkpJ9zJr7yJ/5ZbKX5EfFpT9Oc&#10;ec7WeA8mfmPWYFMLXmLkWtfXrq/NzKffPcn1Sixrna/5z47pmX3V532lz8Ec1jNIbOdnD/cGxnIG&#10;/Rv46xf7N5+8OblY3mvVTDz9Vd4eyW3/DKdrrsQ525lezc84/Z5hl2vuZ419PnxO/T4M7sXe5OHL&#10;nc4nMWpYqXMD4ou62kjdXDUazz6ZS/6KI/8oDy/1rNvhycGnh+9/xmqS0++6XUyNtd4Ltbuu9Ttu&#10;PvEZztk65uRypQ/mPsxj7a/NXPtyUnfSzLrMU5+18DrO2vbtD55+8honFrOXcdbtNOX5ejW+aq1n&#10;Di81nMkZxdtO+Qnruo6P+pGfdMWwasg17l5X4mdoXOl3hXs021H+Sq/PzvU5yd9rcT7g5ozZ69HZ&#10;XeHm2amb9Zn/8p97At7b56qeU8t73N+rfe9FyWfQWeEmho9W4zmFtVp7pw6YS83E9NWQ+2W/ToBn&#10;w+fD0zD2GTM2rwX/eqY8jc9hD/+33d5sbz7bypts/nNs9/yUuceuMne0935BUHdUQ6+zvJ7L2h1O&#10;/56hY/u3bV3rtJ3fzUNuqgOz74qTOFzXpGduZe2VOivuEW5/tbRHdeStPcNtjmcmTl+uRzTVOrLd&#10;+4i/yudZ5eyv3oP62X814ytx5+gezmXeuHm7eFUjrjYaYuoZ7zhyr9hJ90r9GW7OfIZ/hsPcr9A9&#10;03vi9CyeK9zVrF0z6Z7FVj1yDrUmjD/s7ObZ5dRtu6uZZuh64p3GxP9o2DR/7h1/xUl8xcv9qmtd&#10;x3DFrJOrnThg5Lu2NYx/dss55XlyHnl+5j3PzE1nJ8+c9bvYHLbrM5d+z2yOentqzT1qVz2PdKk7&#10;W+vM2DNrp7vKgbd+cs0lL/PMBce/5DbnL6GIufhFFjys79n+cgsrT+t+ie1BPRcYH9oRt5e6cFj2&#10;nDTV6bnVVMMY6yJnvrXlJK7vfp0Xjf6XJckxkxccMJe+M6htLI+4F1xX5p3L+wAHP+OsJZ/1xNOi&#10;xnm7fuJ/VMzZtTknWONnziY1HvHpNfUHW+Xo54xde3UWdVZ13H96YH3OkutzxuvZ5w2ff3Fy+rCk&#10;HLXUdx9H82TvM77P74pr31X+0fqV7lk85+NciTk7ztYPaBOT4wOU/MuT+MzNBYf3KGPqPWMste6R&#10;nJccYpbxam7ycrBTnXlzZ3ThND/1UyP13VPm2yd2WWv8Vpa9de+OH51lpZfnuuqxqpV/RkPuqywz&#10;PjJH16vV1rNo3H2Bq6VvzueR15s5uFzkeM26Mo/P5TKWY87Z5DlH4+at61jdxo211re+sZa9qYkP&#10;zhm4iMmrp7Venjhx8o3laZNvj8yZ9+zh2FO/66xfWTVXefCJM2E7jcztZnQ/8uWK0zd9eSvrnNas&#10;eI1nH3NqGX9km/vldUrs61jL/OB9ufd+5uGbw58WWp6TuhPvDKaOXPRY4h3Le8Qe7c/+zmBsz8TF&#10;sD0rr2GWfP7sJSbu+cm5Ffz6pbXE01qz0kjuyldjyu9y3VMulsv31NSVA5a+e03uFT/rU3elAZ/n&#10;HgtfX37qTb718p9tneuMrq9fapxVa716eTbpywfTt1aeuFrmV1Y+eTTUkZ95MW1zxc9Ya1f65tFK&#10;v7VX9c27N/aZW/VhtlXu3p4fsY59Tnv13nAGvJfIw/fs2I84PtyMxbDq4e/Wqt4aesN563vz1v3c&#10;73tZ9vuee87e3m+ePZ9Fn0F5cozh4RsfWc4Zjjr5nIlhuaa1wifuKzD3p/Z7z+McX/bbCfT98VzE&#10;+36Jy9M2T/zLfpwT2H540hvYN1j81dugT/c+6mnNlRntgZ3qGut4mmnFsZc18MRWNXInmzOrA++s&#10;1sQTa5u65pyJWExrrm3m05c3Yea0uVexe+0ztZiB+Z+lqc50Jqs+crX3nsuZOudLrn21mWt/qocj&#10;fkajNY2pVUes7VG++asYnUdmXek23j2O5l/lV3j3m+Iz50pd8nrujqc+j2Cv1M+ze2WfM/vPWZo/&#10;zZYY/lSfnNbsmD989ErNVQ9q4NkLq29u0pVjD+PmGsubNI9q1fiolvlzf86ZWPqZ3+19qrH2VbZ7&#10;5nzpP7s/fV+p/+x5n613Ze/J7fvFXOQnfJpZrSO+vEnjEcz7rt1pTTNY5/wTZ6dpLuvVNNf2KH/E&#10;d0Z7wgfL2F8mkeMXUyzf4+0vh1ouYv5SEStHPPXJ2ctfjvHhHurUpJ88ONOHCuSgzaLWWe2nhv3E&#10;bwXxhXzmnEscKjPYi3n5yzl14Ytpwaa/wAPnYlFvD/1bIr5MeefAqkWJODUuMc6nl7nEJ4z8Cs/a&#10;z+6zR89bP8/yFfvb6WfOeXKG6Z7I69qsa3/SkUPOZ0xtbF5web54jXDxoT4uPjwpRp6LOhe6GYs/&#10;207PfvbIs0pc3/ojnvxHLD1WZ8Ic5D1HrLPRE9/3JTTyvYj7oDY576mzglEPhyuXdY0Z57z6WH14&#10;rWntkVVjV58cfXTdjz1WGlkDV564sTpXLTr3alD3rDly7ivz2D/rP4p/ZrYz56+ONs8dTBybOc6h&#10;YzHPaPUcUtevQ7Bc9lXT/sZys8731eTKO7L2O1NrT2ucCdx6/N4jPDByamitUwvLIp99wCZu8ppP&#10;TS7zWP0pD9a63lPnhjNp7HByZxa69pl6TJi6u5yctvZqnHiXaz7cVf8V3hpvFZ/ZFxzuO7Onn3sB&#10;9/XH7Oa07kcN+JlL3xyWy5UcdcglPsXWY1MvcXOt1ZyOW8/6xrsu43tq0LcH9cZi6ncs3rZ5ajrb&#10;GX5y0FvVJi85zpBYcvXlGa+sPC281MbPnDpg8lYcuZNVE8trgtcOy+8HaoPJxU/cvonBceWMYlfs&#10;Sjc1cvbE8Z0v8Z4pOdlvhadW+qva5Nzj59lP9dn3nvxU85aY++v74gxHeXk/uvUc2Gfe8/x+1meQ&#10;NZ0jzjx+6honRw0wcW3WyvuyzzmBPFvOO2M6NGac9jmTfFOhvzPQw6Wf1hng6JsX6/rE4SZfbnMS&#10;//K/TmB1AtPzlM8zdavnbaX5hX/ME/grN9I3qhzRG543unmr2tQ58lN/xe2+R7wrfPtTg5/xqs8V&#10;fJrFHld0mqvu9IcRc+4pa82JGTuTf8jJPByvxNNXR0y7ws0fWec64n3GPGfzyP6o5fKMselfPZOs&#10;PTuXvOx9te+9fHra/16Ns3Xdy7Oi3hm0mTur3zz7YdVTP7kTlvl8PSe3Nc0lLpZ6X/7HOIFn35u8&#10;7+zQuHcr3v077rpVTB2aWY9v3DliZ1hpPoK/UvuRuVa1fT6eG/z0c1/pr3TP4t0/67I/uH3BzU31&#10;8rD+fJO66ctN7Iq/q3fGK3rvzZ1mZo+7febMyUstNcSSl/Wv8q/2O8N3L0czo5VcfexRH7lHPa7m&#10;nSn1d7OYSz4+Fz8j+HOCrzf4WeMvUcXkp15yyKuP5QM8LOqJ7ZO9/fAPPP/VOrHsR33Opy6WZV98&#10;+4HlUk998+5BLjwwruRQx8Xyg0r2pSf7pZYcy3o1wOC58OHkMq81R4wO1py93Ze5qV/Wm5efOfoR&#10;f/blWeVe8Y3Zn+eGnzjxey5m8d4wR8/m/TqaUd5Uv6v1XHwO8nVMzgvc/zW3H6Akh29t9mms50qu&#10;fnL0nU9O235Ndd645xG33n7N69i6e+3Uxx5p4XH9/e9/v50xc/Jew3nzL016waGOCx+OPrH74xyJ&#10;WWLJw3eJE7d+5uTLM7aPcdujfM4C1yt11Mh5rDMnPzlizRH/KNa9fJR5Hpnj6l64N9ZgucD6nslx&#10;tl1srrW7Vp749P6TGvrUeVmLTb2eXx6vx35N2jdr7GUdlrqpr5zsD5Z6crRwM59+cuhJzsucM/Nz&#10;k3OZay3jnC9981jPRgyes2YNvYzlYJnLn9f8/iZXbeOsB2OJfYue95X9rLTFte5d61wZryZrDXng&#10;u/qj/K7WHkf2qMdRPfndHLtc1npGjYF7qTVxyfn848vVUpM4fY6WtUc88hM351RD3pSTc2TReKQe&#10;fTU8l9Qj13OS97XKOZM3ztrV7OplXkxrrmPxtGc48pObPnn3Lzdtcqc9HuVT6xHf3tkPPWIu/4wN&#10;z3vi+yz3aqpXy9w0Hzl4O84ZnUlbLF+zYKlHzv1kTo4aHYu/pfWMrs4C39rdvK3b8a72lTnvj/P0&#10;Xsw7Q+fFf0Sb93a17+RwBsT5mjBPPRdxro7Nyc16cvKx5qz5ss8/gbzved7iYNxvbC5jbeaO/Kzx&#10;PZTXITgxve3p71jJ50xwEyPHBZ48fWeSQ0wPvzflTOTQ5sqV2om/pd/7eWVvz+Qte75yP1e03bNn&#10;cKW2nxues1yZ93nP/Jd//wk8ct+udr39y5M+IDbGeplTGFxMa+4V1pleoa2mPXJv5rDsU46x+cTF&#10;juyZmnvONue3R2LTXPKynxh8faz+pDNhfW4TZ8LskzNNvMbu7dc6V2JnnWrIHe1hVz9pNjb1ENN2&#10;zS7Oee45z7M979HezT3ljs5+qpmwPJPMu1etuWftrft2fHV/OedRbXLZl/yewT2vbPPVkd958Ufs&#10;KzQfmecta3vvnDdX48+aqe+nuvTjWuXlYZtjjJ3mNk/tlAef1tl5ptr3xqbZ8xx6PnLmpzMSg5N+&#10;6kw9M3+vn7rOeK/WK+s8l7M9rvLP6jYvz69zxHlPM0+dV+JXffWP5tjpvsd9z57MzhIz3s1Mzj1b&#10;l9hZjeyRNeknZ+c7B7Vn6uFQw2WNcfYR8w/+xC7/8E89eXITZs46NeybOFwudLj8C/bkZD24MRY+&#10;9Sz+YgYN+yRPjLzzkQdngcnB8mEjuHC09lMDa85f9jWfeFriWjj49NZmnVjO2FxzcL3AWFp8ciz5&#10;2hv4g31xr2wrfWLPxP1jvZ/kX7Xse0V/qgFjT5nTd6/ao15ZRw2XryttftAEjJgP8fHhSS7zvpZW&#10;Pe21yu/wM7XMfsTzXFZc67W7mZ6ZW81jD+bhfOGtzpkczzELPu9l3BsW71Ng2QdfPd/HbuRfvyQP&#10;zPMAd4GpKYZNrn7zUidrz/hoqStfPS14+vImC6/1Jt4Z7GzPSesZMzxDY5rtGdjV2eDneRKLpVZy&#10;mDNz6Wcuce9/YsnF3y3qUsPXp69X8viJm0MXvxc1vpbdn7a5xOa0vZepZoWpgVUHnyvfJ+TJQQ9f&#10;rtbvrcmz1hmMrU8uHPPNB5eL7XoxLfXpUz+df+tm7Az3WHpPC30XHGNt5vQzt9KVq5WXteTEs7c1&#10;b23fewbPgueCZ9fXITE585xhXnmO4nl2YD5rapAHN8aflri85JgDm/L34Knf/qpH86bYWm3ODn+K&#10;xbBc1GL7vlCvrr61xK9az+xxpHUln2fh3lf1zfWMrcNS27zOE69qefb9ObR1Ok7d9ldzrPCuvydG&#10;2+ftav10HjuN6SwmjWm/U232Oson97P6nAuXq/ecOTidt+5ns55L2jwbcHOJc07iqzMzr4WXGuDE&#10;bVd6X/jjJ5Dnr5qYlvuxumfW7GzWwlMPa4+pnpy1WN57jeHzvSRj+WD6aamZ+HBYWvro3xI/yZc8&#10;G8/wJ9n6Q9v0rPL8eH58hvq5TR6NrX9oiK/i3877lUfxV26qN7BvnLF5B7HGB0L8o1nnnOa6MvsV&#10;rr08O+N77G5+9eB4iXm/rsztH+JTo+t7T8bZ397qrKw8e6iVfHLyxCfMHDZ1jrhZ96if+0DLeKVr&#10;vve34p/Bc+9n+M2hPudxxuZlfIaT/PSzV+Jn/UfrH+3zVv2nOe3N+evveJmTj837lz58Y/lg+lOO&#10;/NGiTo0j7lf+dSfw6H3w/k8TmpvusznqyOcc8sXkaq2xp3jWmZusPHP2IVbL3Ee0Oe+V+ag7U7vj&#10;TDnvHzmW59uxs5o3PrLq73grzWnenc5nyXm2Z/fnGWade5005O/O1frkpH7iclfWflM+c+lP3DOY&#10;M664nkf3IuZiHWm0tnWrWvWmHs6jVTtr9LVy7DfhycGnt3+JkX8O6JncC5r5Fwf+4spe8vzFE3Hz&#10;4conl1znM4+1XgyOuP3S+i/e5V/uW0MdF3z1tPZ25n/+85+/cdASdx5nNyafF3qerX2zB1xX+z1j&#10;8jhzzz3r+HAUl/uBY18xddV7S5uzvmVf905/969dzXGUX9U9A596e3bkWO4FXwz/7Mr6VU0/Pz53&#10;/uuSPGv8L7r9FxB99qzLHs6/6nWE37NHX5cr7SNNZ9aikzXpr3rci+fZtQZ9OWMWVq44mO8F3Ktf&#10;fvnl9q9S8gFKLt6TOJucn9h9qpcxveSDm0t88lsLzrNWzuFsqQ0mB19Ozp4+tXJS52fwPYePuP/V&#10;TM6c923FBeeiRo427688X1/kssZe5LM+fefCyiNP7Hsksa/T7AWulr46OWf7cLis7XzH8ODvlhzf&#10;R53TXtYbt5Y41p/F3BNcZ7XPVC9mL2NsziOe+tZg7SUPC55X5zL+qL7z53xgrDzX9MnJwc81nVPm&#10;9Vf15q9a+z5bN+foM8jczu+Z0PGiTl8etnuJ2YdnN/niWPHE0MuccXJWfs+y4r017h7cr3OKO48/&#10;q8jz/YjYms5RK6bOR7PO7lzuW+v87hPeqkYNbdaIXbWThrOhZV5MC575W/DrF/PGvn8bY61tbnL0&#10;d5xdzj5HHPtMdjWnmqs8WnC45LS+GtrOq9H1xFnTcfZM3qR/BkO/ZzhT916c3rOxezB+r/neq++0&#10;b8+EmfDlJC7m3B2Lr6x8rbyMs5/5Z1v7vUWvZ8/+mfX6dw7uRdznzvuC1eeecSVmfVr5anqvrYeb&#10;Op03pyZ6csS+7I99At5vnyWtuLs37mfE2Lx8dYx/dvuZzuP2L09yQ88O7UPwM9zkPBf8fvA/whlc&#10;mWnFFfcZ0Ob+vO/azKWvltikZe6KTd300egeRzNOfdFsnYl3BZs0e/YjvTP87sM+pr2oNeXA1JF3&#10;NBt5a+SmdufkvKV1LznXM/p7Xs/Quqrx6F68L2n7nIyvznaG/0rtM/1/JE6f5aPPhmfj860V39mc&#10;xTkS69rM2UdMK26tuFb8HuuM99R+1BrOhetob32uZ/dzVHeUt890/8SOZldjZdU5cw7NOTt/97Zn&#10;4x8x7j33jNP5i7nPjltjirtWjebmfHLE1KBGrOszPsNJfvv0z56dJz7D2fHcozra7LXah7NprSFu&#10;zFxaeuVfYPgLJjDqnY2aSc8PFKohHy6YsX2wXmjCoaf9wFjJQctLHWI56VNLjGbj5sC5WHyQgQWf&#10;hSZ78sNF6pDDTxwMHc+AmEXMQou8Gn5owhx5cn125Kkj30tNcOro5V48Q23XGreu8aqndZ/Vej7M&#10;r68FY/95gbnAkyv+TIu+/bOXePeC65KTmM9bap3dhzrq5rMERsxzzAfysHxwkssYjrVYVms6u7jx&#10;K6wz3KOd87VOx/fo31tjby06+BmDca/YAxfPBFcucO6bHKyr9TInJzH9nkHuZOX2XMmFo3bi6ZOX&#10;pyWvvlx5xli15WY9+Y7B7l2tlb3179X+Weu8p5xtn+/qTOCxtMkTw3LxGvL9FJ9FT3xeO+acw/uo&#10;Djy1qFVTS56L91JfB8lHT03qXeJwWcnBFyeXPrEra8Qmay910cPPvRtb3z3VADcnZs1k7WWOGpYa&#10;4lhz2K6TZ85YHWvBuR/ujThzxFdW19rvisaO2/o77pmc87WuuBqdFz9jqU299M/UX+F0ryu1Oy4z&#10;59z6Wvrau7HM0YN8cuybGDUsrZyM5WuTD7bC1WoLP/U73/qZty57Zl5fHnH2A7cWX56+sTXG6KRP&#10;/J6LWdzHNIezauUan6mZOGLqGR/NA69rrF3h5rXwnD/7icETb005jav9TLvrYc550pLz8nv2NBcc&#10;6zq/yoE/ulY91c0eV7jWfyabe+252fsj+db7UWLOhLPh4udSnxHPyp+NjFf7VmfKkzN/pDPVf2E/&#10;1gn4vLmrfCZ43sz7LMoTz9hacz5ncPTTgstNfXy15MP9Wl8ncHQCPC8+O3DzuTqq/cp/jhP4w/+2&#10;25G50f5QyC8SWHnz801FPB8Uda7YqV5tdSaOOWzzM7fy1ezao3jSUytz6kw5MHF4cqkX1+9c5rPf&#10;hIM1boxFG8u9xnrv7Z3c9LNvztd1yWvfOnXJi+GLJwY+LbnmztTcw7VGa9/sp0/OPFa8a4kzp2+t&#10;fOyEZT59dOSnL4d73ri94VibfuYnv/XsNVn1Uyd5Kzzr9K3LeFUv98imVvpHdc/Or/bh+3P3y9cw&#10;ua5nL2C9J/Eplz0yn9qtt8ul3qO+fbr/ka77PeKt8vY1f7W/dffa7t86q3msI5+cCRdDO7lTnFxn&#10;sYbclJfXFq61WP3mNZ49eH3wWmgOcfLSb/0zceufqbnCOTsfPC7m6T1mv5xXbWvgqdO+MRa+Z7vS&#10;Uxt+LvGpTp45ueJa8nLEcm4w8qt68p3jl0XirX1LLL60jrQrGtasbGplP33z2LzQy/tkjjr8rs9Y&#10;P2eyPrEjP/vIBVut7uGsyWdPfv9zzuaJU6effdMnn1fOII+eLGP46d+S37+Ii3UsriXv5RzmsP4i&#10;0xncu5zUVweLVi7ryKGlnjWZzzr95qtBHRcx1g/20V8cDfLORS5fc+bgUePsWjCWsb49yaPNwvpB&#10;RvHsqz5aXvLVz5ge8rDOKldrf7l53+xvb3PMC8ay3vPTugc49P6///u/2wc44KsHN88CLnPIsX/P&#10;Cq+XHHBnao5xcsXO2qw96nNGE43/z965bceR5Mj2pVb3/39uT8/D0aZql2zswD0i8sakRF8rCMBg&#10;MMA9IpMUlaVKHe8btebsKY84ffuIGWvF0WYZm2998ZW1Xus8xlmXWPch9jmiRq62dcC53EfWyEWT&#10;/x23ulj/N939L05aM1lnnXKPwO7Vv1I/caczvndfUx+w7JU+7yfcn3xPxeeDXv/5z38+xqGe+809&#10;xedfpfR9DgJ6+cEwuPbwObEHsRi1PiM5N7XgWvtjwbiSj45rhZtX01hLXdbCY+VeiMWTq28O3mrJ&#10;sUaeuDH5FWfC5bcOemJae5yx2Qs/NdI/o/UsjnP5LNlHnDm9MufeMmeNPKx5+X4Plpt5MPJiPj/E&#10;PvfqaD+ehXoAAEAASURBVOVic+V+8Hn98bqjzu/x1BAn15nVVxMOmHysvXNO55ArBx2x1Jxwa+Cj&#10;zYXvIp/nKI6VKx/rTMlLP/N5FomrjRXX2pMc9V7ELN/veJ8jx+zeZ+ZzRvV+Vv3sg3au5uxynkFy&#10;8FvDWL4x1vmwzAJmHi1rdj65XmpkPZzGjbs+YzlqEesnD3+FmyNPfWqkT957qDZY3yf15EwW3V5o&#10;868124dnJ7V5bvgemjOhQexzpqYcNFneP2Jy5sn1vonFyLOIWdSxjPHF8FmZS99ZxKxztp/V81dq&#10;rUtG7qNxYmvsRcxlnThcfd8jPSvmc0Y5qY3/yuWesmfOBS6ncWJzXc8ezXmvwFiev3rw5DZGnH2M&#10;s1/66mjVk6OWs4DDVVdf2/XWqd+6xFnjfW8952gdeeikb1/nJN+rtZxDCx8OWs7lvbA2e8J3TnyW&#10;eflg6psDY4nn7OD2xE8dYpZ1P6OZY06bNemb19ovZzAnJkccO2G7Pll71beX+sapQ8584xmf8Vt/&#10;0j2j82iOc2jV73nB83sW3/e4l10Hj1oucj6X4C7qcmUv68inL1+uOXqIyVlZuM5rjTE1YOIrjT8d&#10;97ymszLnWWbc59bPRXNTn1zy9cHldb3Pat7PrJOvBvPpU2O9vJ7fOPWPuNY80k49c6ZH9kJr6vfo&#10;Hu+sl2eb73/iWvbg9zqtzxQcztHY/e7Odpez/pXWfb7bXH0GzOesnXtW/M+/PEmDbN6H1bEDrXDz&#10;72p9sJ3vmftIbfuK5Zk7C1ZeYu2f4XQNsb21yXEeclM+67MuuWqQ381oDqufmvrkzqydxpn6Wzn2&#10;5QxyVvGzup5hahzVrrhqadVpfsfwphqwiavuq23Ogp8zm0vs1vnebd+37mOqW+3Nc+u8uOc7aa4w&#10;a1f5R+Cv6PGIOZ+tMZ1Dv0acobkZX73PE3/C7J3WvskXS177yZ9y5rHqaZv/O8Xumz2tfHKchXlt&#10;nk/m4eeSn1jWJn7Gz1q0J/3UId81mb/HR5fraIZ7epypzRl6v9RnvvWc3b1gWZNO18o7wu0x8cCy&#10;54pzBlcnuWBTf7Gu6Rgtz8IaMHlaMNeEdW7SktNWrnOQF8PPfo1nLn3qcq1y6pnHelEvnlr6yZu4&#10;7sceadUF8xesielPPfxFRubwxfMXZ+qrR0yeq3PsgV9ygHPhyxPTwsVPa98P8O8v9tUC4xv7yxa0&#10;xNWVm/Hfsh9GPkFy0PQs4GQu6/9Un/M4cyZned7LPs8V3jxnOcO/wlGXfvirWvDk9nzk83nC7w+c&#10;mO/a7/j1J+B95p5wX/lgh8vnwPvl/74bDjnzWJY4vu+FPi/2wSamRuapF8e3Rhx760LXee2505o4&#10;1ls3ccy17drOX43trd3V39v7TI9d/2flmGuaLbH0cw5xrD55fc6Mi5jXgZc4XDCWHHK+Znjvc5FX&#10;S/3MqQOH148a6ppPC5eltYe62syLpSXPhba+1n7G1tHLn2Myp491n2LUJm6cmqkr/gzrbGjjM5eL&#10;OC/x5OywMzk5z7Q9b+65c2fmyHPq+sy11i4Ht7XAjmrgXF1osrTW03+awfxZ27pdl33gNj9nIGes&#10;TT0xbfL1Ux/eFFuvtYfcrBPTysVOWObx0Zr6NNaxOitcbXn+/EGsj+0Zd3pqvdIyT86ID5Z4zpy4&#10;c1qvBU8deZPNXlmDn3HWiid25K9qwHOteMnBl+fZtI74dF5qWSM3cXNit1q/l0712WPyE5vqz2B+&#10;v25ua3sG4h1TL6YFk4/fi1xyO38mTv30rb1XX51ve9sJ5D3hXnB53zPX6ubk5n00p5Zxa3zH738C&#10;fe/yPjP9FPtMWDtxspa873Mrrny1iV1Zo4/Vl/eO1jNyNmNmx59+BoKbPGu/7fUT8DnhPLm+wjNz&#10;fZffFbecwF/5QOhjWVqFjW95gKxV69n2bD/3MvHJTbizk7NerG3WN/eoXr42tcWw2SM5+PZoHrjX&#10;VGMOq45+8zuG53zkuvcRP+tTp+veIe695ezMN8XguS84ubomc0d+znOk03132qmb/q7mlTnPM/ck&#10;9so5XtUr93lrTzS48pz0tWg3R+xs30fMetTr1h65z6MeXzGf+8PvczJOXu8Tzi6/y7UWsT3xrRUz&#10;JndmdV3G+Ff1zvSEo+7ul2dntZ7J4wy8mNnz0WZv8+7NnNzGyastVws+8c1r7Wm8s9McRz2O8lO/&#10;s7NPtYk5b2K3+DlP7ydj+4FxGdNTX77x0TzJw7de/dXzDzf5R31uzTvHVL/Lyc/9iWGvzp866afm&#10;yvdMyU8zm1fX2VJPTmLpWysmP7X05WqtMU/cOTA0/WWO3ObB4QKXb4yGvySzTkuOZ41Yi+9FnkXc&#10;PX5mfn0lz7KvfHqnnx+mtEYVa53XPP1d+J2Xl5yuIQfPHsTJIWaRR58POZHnyrORM9V+CAxfnO9K&#10;zSBzCaKXfbWv7O+wOYfYyjrnKn8v7v7tY6yuuHHnxeVpJzz33TrU8Uz5XPG/6OZfTONDRNqsgZ+x&#10;/b7tc04gz9v7iNXnHnHveI/w4l+sBeNfy+LiPYT7iZbveeRzEfteZs4+Wvj2dS5sLzC1Okc9a6pr&#10;LrF8c9R5dV7uFe2zXPtftTkrtdkP35mv6q746GWPFe+r4H0+xFz5jHqO7p1nj7zfN/Hh+EwSq4Nl&#10;iWH1m0OMhjXm0fZ1BUY9yznkgVnrPcJ6mcOKadVMDnos+nDBJc8sLHU+gopbl5ilpZYL3VxgLrlY&#10;5zP3KLvbQ+fo6XxYfXBnxXdNmDVTTkyOOkd2xz+bs/dRr1vyK21mW+Wyz9Eezmiknn73R8de2M5b&#10;d4tVL2vpN80+4Uc8X0fycnZ7Y3slj5zcaQZrJ53Ota75nU3d9Hc1nXNuz0Hr+xexs5lrjc+Onc85&#10;nNlYe+v81uUZZ4/G7dfWOdPKETPe2ey345Fzdu3Edy85A76XNfbVUmetHKz5xOw/5ZJ35FOvFlz1&#10;EjvSyPw0f+bx7dH4Kp5muaqB9tnZpn7O1rmM05d/y5zWfttfJ8DZ3nKW1Fjn/TFGnZ/rxH91++lZ&#10;i/X7mxxz4qmZs8ozb6/kqImVb9665MhTq3Pf8X0n0Oea94Bc5vXb+lxoc6LWyzj5aPrnDjj2wPe5&#10;TX72eBff+dyje3A+cWMsHHlTPrnf/vkT8EypODrXo/z5rp/L/F328YxT/CsfCBuAeWjty8GaU0Nr&#10;LVYs657t2/+oT86Gn3WZ2+lc2aP62p2uOeegZldHTm7vZVdnn7b2U1cNbfM7bp6zySPfHHNf2fY+&#10;X7GX1TneMstKi320nlxw/Vfsd+rxDv09n2fMguZZfXnTOYnljK3t/cT6Q2bz1TmyWXfEfUT+1f0e&#10;MfOjNbx/Z3R9Vq7UpK71iV31H3HP0Dg7y617zX09YubUe7U/ndW0p4l3NOuks6q5wr1lllXfHW4f&#10;7Y67yl3Z10pD/JY56N8zGGvRP9Imn3xrxLJerDkdw8s68rmmnpnf+TnDjmdO/jRPYvryrU9rTm7m&#10;dr51O445udrGjdPCTX7Olzn95LbfMVpiWH36Z844e+NPHGdXSws3fx6xn78gow4MHr90ss7e6mrl&#10;mrdusnDUI8/VsbrkXHK04lj7kDOvLnHuNev0rbMWnBrj1ErM+ne0zvnI2Y40vV/aW3tbf9Qv9eEm&#10;Xw04iWfNFV+N1O16f0ErTg18a8F5rviAnR+a5EN5fvjIus+0u/195lzP6t33xz5977hHLGy/n3Df&#10;0eHiA5Xe7+kswaj3WYGbFz3UEjcmlytxe2qTd9anFk1W62TuSK+5aq7qmj/xdhpH9eTlqEN870oN&#10;de/VvFqfM5yttUbL7DyTLPdhDgw/LzjEvIdRl8+zOskHM5avbubgiPt6+wB+fLEnsfPaC8zXEz46&#10;8vWJV8vZMg+fy9c2vcTEnZc6MFZj4GDqqPFB/vFFXa065o1zf+bS2iexe3z08nzdF7hX64OztJ0n&#10;Th39iXcVu1WLOua13tm1V+e4ws8e3f+KjtwjDfPy25rPudJv/pmYenXh47dmxubB+sp+zctc6tmT&#10;1w81eVmTfHy1rSXu15815HZLnnbFda5VPvFVz+yReuCZS62rPjrdf8Ku6ja/e5i/0iu5+Fyu9MW0&#10;netZOu+zIY61Rkzttsnt3Jm4+3SshjhxztS+PGzmxNXLHH7n5V21rdvaGad/pU/2sO6W+fOMWnOl&#10;d+vMzrmy2S99+T2f+KPskf4006N6v4POmfvqGXkW1mD12Qt5ucTpE7PU+Bn9jMEST18N+xgnR622&#10;E1dM2zXf8e0nwJn2ueZ96jxxfg+ydrJgauHLEcupM6c++awzzrp39P3zlbO5X/eoFYeHb2ze+m97&#10;2wl4jljP9jal76rf5QQ+PjyZDwM+D4gPS+Z607tcc18V3zKTNdp7XyCrevU9C8+Y+ChHXg511oqp&#10;septz+RbA7arm2rUazvN1Rxj+xJnDzXkvbN17mlmc7v55XS9+FQL13z+onDiisk3RoPrqL7rrP8s&#10;++x5Jn0x75Fxn8EKb96t8Vn95B3NzCw+C9R5+WxYv5o5e604r8DfZY5X7DV75L7zXul3XhwNcsba&#10;5Gefe/zsg4698O0nlnFj8M8udeSjpZ7YPbb179Fa1dJjNbP9V3k13XdqZS2+sTVaas1h7WWNsfx7&#10;betlz5W2Nc654u3w7INeal7VvcrfzUUuZ5ErZryzOQ9+xru6zNEv6/Sx+cuJrCF3Zc6sTb97Zw7f&#10;WRo/yk38W7HdDDvN3FtrZKyP1Vc3Y311J773RG5y9DNnH6z5xPywQNboW5OW/s7QNnn45tNPjJ9d&#10;/eUSOJeYP9fyfIIzk5zsIy4Pjr59wVj2wodjD2KXXOKpX/LonRr2TQ3nw7KwXtZOOXvLse+RVeuI&#10;99Xynplz5xmDcfYscLnN+SC8+Iv3o2dZ4avx5JN3jysuOM9N8nid86EjLR+enDTBetZdn1tyqZ8z&#10;3KL1lWvyHNxHnwcx90wuPs8699Jn3vcdNPhfecuhRo66Wrhq6psTJ8ZP288Vtayu/Yme+2q/1FFP&#10;BTjJS64cMbmtkbxH+PTxPCY98p6deTHjr2jzXHt/7od9suRqwcyt8nDl62Ot48y5WFhyE8brgIXl&#10;guPrwbrUx+8FHxzLv/jYHOupy3srD+vcYsZY56FeLSzzmsemjjXsoXPo5FITXi9yLjTVEltZtbJ+&#10;xT2Dq4NF2zkSR8ecvnx7yDfWJp7a+LslF84Rd6djTj2serkHMfmZE2ubNe5TDHtGozWfFTuX+szm&#10;65CczyD55lpzxU4avnbUyRnwPS9q8XOlXvpwjLXWTbG65Mzblzp9rFz1tNTJS0xcrOvtZz75mdPP&#10;9xhrsNZhvW/2ArNebKoVy31Yh81aNROz/lXW2ejnHImt5nB/7ilr1Jlqk6+/6m0+tSdNsDOcVe2E&#10;H+3BniseuBfcFS9z7hfs3kW/PpOcZ9K3xllX9Y1PWkfYqtcZ7TOco/5ouM/m+n7qjJ1f1TXv1rj1&#10;H7HfW2ehjv6787pXm/ppz43Zp8/D77edpz657kMe+YnD/UdztfwZnLz6OWv6cuDtNNVZ9fzGz5/A&#10;2bOE56W6tVjfB8xl7D2WDyd9Yjn4ueCRw3Khm9iqLjXwz/K67ihmllzdh3kT81zEfM7VaSsve3z7&#10;v07A81qdk7jnTqXYL5WfGLh6mfv2f88T+IttccOnBwK8X5weg/x8WMTkZE7smbb70wvs7Bxneb2H&#10;qS9aE352pqzF98oZj3rknK2XOWea7MRTy1k6tgZcjtizrDM8Ul/NV+3hyuzOxOsT/+qsj743zuBc&#10;V/Zylusez/Kv8s7qu9er+u/Mz70/8x4+4wxy9mfo/y6anFPe2/SftUfvjXbqOWE5D3nrE09fDbnG&#10;R3Wp8Tv7ngd7bJ8z4hJPH75nmFbfGniuCTN31qqvbc3GzYuf7UNd1qijzdyR5hXukdYteWe2tvcm&#10;zpzNNbeyK7571lpPnH0yv9KyFruaPTk73/7+oTf7q5/1zmSdfPHk3uO3nn1WmplPP/nikwVLPPub&#10;S4uu/OyBz8+a5NRY1a3q0bAWv5c5Lfn+5RG51CdOvjF1zOv99+fkrifv5TzuUV1qWcb4cOyRePLA&#10;7Zszw2HZR6uO/ewx1VKvPvm+1BdHE98e5N9pMdszl+cw7R+MvM/KrXPcs4ecSx1s4ru53MOOY079&#10;SZscl88glr/A8F+c9AOU5tGcdOz1aNu9On50v6+gxxl4T6d5uVeekx+qyvvs/c7/nS9+f9gLHq8R&#10;teiFNnjW5gzkXPjOqm8ubeonftbPntSgZ9+zGta1VtYfzXmUT63J94yc4V69qcerMfcy9c3ctNc8&#10;j+TiG/s8GtNH3xzvYWD24DWRHGIxcOqIWdbgg2esr4XDUsMeWDjan6z/+5V8fz+yXk04zuXrj5z9&#10;tSozr69fe6uZXDBxPkzNMlYrrZpoqJMayW1/p9vcKzFz9AzOlz31tWd6uEe5HYuvLL3O1Ow4uxx9&#10;r+xnNaf4bt6jOdTY2SONVX9wLzSOdHYzHOWcwR5a31OcY9KRq4Yc8MYyZx1WLnyWOXw1xIjlkT9a&#10;1smzl/HOZh/nSL7aqZlYcvXNE+trd5zOUZMzpUbObd0jrD3Vyv5iK7uaCc3UnTQz3/rWg1NrH/Bc&#10;rWHcNmt2vn3g2Csx8I7BVkuNzDubr8PMHfnq7WY4w6FPaqTvDOp0DLdzcibb2rva5KZvTWLZyzxY&#10;cvDNYc2JpcbkTzzu22eunqlj9/iZMz66d+9xp59c739b6vOcrJHX+exnXdqsT644Fr41ydGXa6xd&#10;4ea/7WNPgHvEmXvuxPnnhewGp+/pxFdr4qcefurB92reO8bT/vr9Ek4v9uy+p3zzv+P9CfQzM92X&#10;vcJ39nc8gb98keXmxPqhSY4vSrmZ+2q+e5nmfuT+di+6nsG+2ilPzryzG2vFtVMNOfna5Ou3hZtz&#10;dWxOS33qT/gRNs3Q2L1xzoiWcc5mDzDzYmk7r8auJuuv+vZD315qdM+O5aVFQ83E8Vd48+6Jj2Z0&#10;j0e8oxnurT/Sf+d87t37/c7zrmZjHz4PK86j8Ty7R2tf0et9X5kruehkfGWGM1y0p1kbm7RythV/&#10;mv1M3dTvs7HVHq/ONZ0JGjv9qeaV55i9ru73Kr/PoeOres/k52zeo8Syt3mtOfng+uau2KzFt0/i&#10;O72j/md17CHfOcDTl7fC4cpXCzvh8rRoWpN92k++NY1ZA979zWHJW6s/1ZizRiuOFWvrnuR2vms/&#10;hOJL1lubWPrkiRPTVzJjfH8RZy3zgGvly4XvzGD8C3pYrsTx1VCbX1zBY8ltv2P54Pqpa59VXfZJ&#10;DefVystfrqltDq4zoMUylvMT/fyvzONs905z697o37U9U+evzqqe+1VPXNu6E56YOl1nnFwxarh4&#10;hvzwEP6//vWvjw9P+gHK/lcnrf+273EC3EPur8+A95XpuIfcUz5sxT3G9/J/3S0fHJ18VsB4D2Ul&#10;jlZzneOD/DdfTK691EtNudavbPKs1zLvasmZ8miyUnvi7bAztT2Dsf2NnWXX7xk5+jvLLfpHZ5D7&#10;Q7/vF/XZ31jrTNRZqyUHjx75rPveZt4YbvJSBx8dz6P7m0vrbM5gDhyfha55rIvXJzl/XoGfPdVS&#10;x7wx+8DPD1XaDyvP3omZA3M15qziOZs1ba0Bp44rseYf5Zu/i1vLvjk3nNWCt8uv6lb4kV73cl71&#10;rNeKn7XqdZ+pfsU525t6+7X+Srt5U5z9U0dcO9VewdD29U8dulys7JtxchJvHXLTQpfLPhMnMbh+&#10;X6YHy9lyltRLXK6axtisMT/pN5c6sMTxnTPzYD139kofjV7OqDWf3MzlTHIfad3bpDnlcrappuc9&#10;4qvRdeB9JsmZdMUmm1r2TNv57JU8/M5Za9/kZy7z+ORaK2vxrdF2vuMjveZ3bJ+VjvmuM87XjNiR&#10;pRcrtcWOam/Np/7KT+3kJK6fs4s909rvaK5nzvCZ2u6/Z+A8uMhPZyMmz/fy1FvV2qvz9jOPtQ9+&#10;ahOzxJL3M/P99bNOwGci+4t5z3l/AyMWky8XjveXXPLgsLQfwd+xNf7sRZy1cj/DOtvU2xmT098H&#10;zLlv4+ZN+t/YrxPo8/uV+el5rite4nJb4zvenwDn5jnume+R/fjwJANz9U13M407unXEK47cz7Tu&#10;Y5rBN1Ry3rhH7mXVe4X3jM4E7lxpM9+1HVOXtVN+wo56kF/pWmu+9bPWXGPUqiPnnazz9pziu1nd&#10;V5/PCm8teFe49tFO32TN0cs8PRI3tnfP9erYeZ7d91V9HrUP7tnqHh3ldvlHzfconXw2H6X5FXSm&#10;e7s6izNc7/lK4+qZZE81tWiRJxZrfsb2njDr5WivcK1Jm7qTVnLf1e+52VNjxGLuGcv7v3zz7tNY&#10;PviEyT+yraMWdZkjzhyxC7y55s5a67Vn6q5wz+hNnNzz1X7wrbc2sanfDpu0Vnz7UdN1q5rEqVEj&#10;8fTVBTvDt9YzaP3Uk7uzV3rudDK3m4F5/QUlNcReHbs3rHOuapOLTs5gbqXffHna1AJjOU/n7MWc&#10;zg3Hy1pjrB98IOef68y3hjHvb15g4uoTsxLvmB651LHGn6HVst488TSnPGwuuGqpkTNkDt8LjeSl&#10;5p/gr/buGeYZwOXyLDO38uWu+hzVeZ+s11KnthrmxI3Na1e4eawaWjE/aMeHJfF5fYlN9WDZD72M&#10;s+bbf90JcA+4F76X+jMd95PlfYdHzntmjbF576t1GcNJPN+H6UVePXhyyd261Eyt9O2HPvjEz95y&#10;Elv5rS3P/pk3pyUnT6xjOeLqacWtb0tebuc+K17NBH60H2dOHs+YF3mfOTnq8rz7zCff9zZqfX+z&#10;xg8feoZqwhXTN0abBRdM3FpiOeaMrcPS2xry+uS6zp8xxLXUmaOuZ1IrX/dgZ1fOtKthHrjJd8ZV&#10;nbNmPusTT99eielP9RMmv+0Z7q5/652J6dl9j85upds6xGpprW0uuHysvvy01qZm+sm913cWdeyj&#10;Fb/Vuhdt6tDD144WjKv54lmv33xiV/piWnqQ9zVuT2uwYP3+QT05cDlqWpuxuoml3xqZsxYOl7Pa&#10;O2vliFGrr2Zb9ROnJldyOpe8R/rZU90JM3fGWu8eiD3PrDfPGecSTwwfHK0pb65rbo1Tz57d11hL&#10;L/e+6ws/a/BXdSs89eWkrhi81E8/NSY/Nab8WSx16D+taS7quHx2Uqd9dbXZQ6x7iCf32/+6J+D9&#10;5HnJ9xSeFXPafH5yx+TlJH6rj9aq162a33W3nUA+ByqA8WcY32P6fvksYOW0Drm81NZSt3oGEk/d&#10;7JscNd/J9nwdu5eeuXmd/45vOwHO9ftsbzu7363qL1980wPhg+Kbl7FccP3VwZjH2qu5chKfsMyf&#10;9X1Thp+a+jmTmNod537JZWyNetZmjO9l3rqdhZt8NajJH2SIk0fci1o57Rt3P3qAkWf5Dat53YvY&#10;XlNulc8ae2Z95hM/42ftpI3GCidHvZe81MQXh8/qeIV9kBd8c9mrMfqYn3rKx5qXP+XEJg4Yz4XP&#10;QnLRTv30qTOmJn01brVoTbOe0ZvmaC3ixs5oP5vTs/ecOTNc+VhzYrva3gfc1Ov8q+LVDO7tVXOc&#10;6ZNnfoZ/C8d7Sa33SJ08E3i+fsWt1Ypr1TljqUHH2tY0bi35afXhpq+GNnPNnWKw3VJXTuuL32rR&#10;32l2znm0Z/r2zwjUtG5irW2cNfi+/5tPDXyWNcn5mfn5FXzigJHjcv7UsAYV8cSyx87f1fDa8C9b&#10;Vxr0VgM/ZxFf1YqnhlhadNQVN556cF5ccFIbbvLzL2fRVdMeclvDfPI5K5Y1+OS7Nu+l9V2jDlx1&#10;wXYrNeCpre28Wubbws+a9K3NPu4rc9agzWWcdfqZUwOscTHxjBtzJjnogsljJmL3njx9rHnqxcW0&#10;5FxwcsGR1/2M5VibsbWZU9/9kLNG6/9yEi48nyXy8Ln819bgmAdX197k0ydmqfUz+vUVHL18jbVm&#10;1jqPGDELDX1ifSx6LN6jiL3QIJfvXWAs6z+CzZezPCWabz/ynQMzj53yeS/gP2pN/ZzFOTxzzo/c&#10;VJPzmFfHHHqJ6dvHGD4YfcHMi6uXVk5qnOFT53NDrc+nzwp5OWB8mIgPT/773//++BcofYadpfuL&#10;Y3e55O38R2js9M15nsZfzfY55X7IZT7vP/c3ud573hd5Nrj3WN9L4fOc+qxyTmirYR966MMhpoYF&#10;l2dLHWIv8taB6YPvFtxpWZ95fXL61hInbn7SoUY+eTmphS+e5w5uLEcemvbVmoObec9UHJsr6xLX&#10;V9/40db+2QfMOPdCb+Os81kCyzMT51nSx6Lhe1dqgpM3R8zyX9Y1po+XujkPNcb69iTGN49VI3Fe&#10;U+amvplTC+1c3HtreV2y0O1lX3S4iDkDdfP8fE2aUx9N/czpd09ja7BwfV6JPRe5WPnqGien/ebS&#10;A217Jp+ce6fOOeA7D5zEnaH7oCuWvnys+QnLubJ+wtVhxlx5v7Of/OTir/DkqTNxxbD6WavfOWLP&#10;QA5WrPlynIV4peEzxX11qWuszT7pm0+Lhv2Tq0+O1x33wGcKyzxcyVMXrGcDa76c3pua6KUWfC7z&#10;+nKwXtSqz+y+VqzJvL459XwOiXOpC9a5Phf3ljVqqU885cXdU/dSR54xWis9Offa3Szkphm6xhnF&#10;fbY9s5xRbmPg1ptbccnLhZO1Ph+Zx2eW5KmdPHTFswc+S43kgHcMpi6+KzGe5YzhoAPG+bWmOXhw&#10;Og/eqzkdp0766sgnx5rup1ysGl0nJ/NwmmdeflpnAEtfDbkdg4u1tUZO6mZu5au3yr8K/+w5pv48&#10;375eOAd/5rvnTLpP3q/M4ZtzBmP6k+d9wveKngmuV+ey3hx6XPn6yH7yJoxc4mpZ07bnko81l3pd&#10;L7/xrxDn/nIfu/26LziekfepY7hgrtQFpw7M7/dqWsMz74KT9eDy5JhXO+vlW6O1Fmu93Mw92nev&#10;j9R1T7mPlX5yrJObObDOy/vqln31e5bP5GpvPuvk85x41n7Xc1qdxb14nt+9Wo+u93eeqcv9deaf&#10;v3H5OyvoA0Csn1Y/RY98tY945rO32C12NavzTPlV74m7mkkNLbzpzX9VL07P7Ovc5s/a1qEudY3l&#10;+c0s9cnlfjJ3rz/ty17met57ez6q3jknvWlm9zPxz2JqTPorjSvclUbizpAYPn3IrfLy5Rl/29tO&#10;IM/x6j0+uke7ie6p3elezfUcngG4/lXNP4U/nc8zzq3vkeeb/eVk/8xbM9nmEas38d8F67l3c33G&#10;fnbznZlnxUnd6V5Rx5U8zkZM3cyb253ho3P2d55b9NVY1V7RnrRW59Jc4u5lPGlkffrswzr3ZL7x&#10;iWvNxDV31tq3+Wqbx4Jl3DW3xGjaK+vts8LIe8kx1oLj5x/+zWmzVl7+bA/vaL6JA7ZaqZc8dRJL&#10;jaN8cvXthaWeX2yowz7F4YtjV4uceX9JYl3W+AsWc9rkdG91tXCdP/2pTp61WP3sufJTc8X5DPzK&#10;Hj5jvjM9b90Ddd7X7COWumLJSz+5R3hqZZ3vD/xFIz5X/quTyc0e3/7XOwHuJc+BfymP7+VuvN/a&#10;fD+EowZ+P1PkOq+OXGKeMevNfwChCb9zcs5YavP7gjWTprPJIU4sfTnY1JKj7XzW4cubNMTkJF8d&#10;OcZaalY5Oa+wzqDtnmfmpJbL9yhjLM+w5+PzZJ4cl7XkiZNHzOrv6WiqSx4NF75zr3C49JFHbJ24&#10;mBo+p77W7J+xmDXGamnBueBxqUFeHMyzsE5dY2wu8vZMbnLatyb5ajT3aqymeuxHTC3ixIy18rCe&#10;jT5Wnj3AbllX63PmW/rdUpMz0j/j1Nvl5E0c9NzXStv6zFtj7jMts7g3XkM5Z84lJ23m9cmvVtfm&#10;+Vljf2znzcnFNkcsOYmlburle0ruQX5yxexhDusezZ2xrbeqUX+Vfzc8z/FoNs+weWfPs+tXveWZ&#10;13bfjs/w1KZWfmKtmTF8axJvf+LQA1zbNRnLE5tqukfH1qY9w0l++13PXFy5plknrLVS48intvse&#10;1Xznz51A3pf0z1U/jpW9p+cHzGcgubsJUid9aoxTUz/zO/1djhnVS39X86fmPCf3b6xtnJic+bT6&#10;/OyQPz+sNCYc7E+4Z9PriPMT9yw9o297/wn8Cc/V/af0rfDx4cndC3CX+woP2dGMuT/fkM48Fll3&#10;hi9nNc8Ot1Zrb2qOZp44ifUv8fIXafSjV/bAt7/zPNtm/6u9PmPeoxndT5+tdTlz+uTvOfup1lns&#10;vbPTvEf19jzirfpab/5WHeuvWHu/sueV+ZJ7dkZ4XO5Nm1pfyXc/X2Xms/fpkfvJ+z3pOlM+C/ji&#10;U80VLHVXdXLO9JWbWmI5c/rJTV+O9ZlrX27jj47tw0xHcyX30XOolz3SZzZjuW2Ts+Ku9gi/c2Dq&#10;YKc/fPcMZ+Kc8wx/xXE28o/SPOpFT3plP33sbsmDk/6uhpw9k+fe7akVT+7kJ19/4j0Lc07tmT5y&#10;mVffuqM9wJeDn/WrWFzrXxT7c7s4lmWsLx/c3h/E+pL1Z3iW77jOICdn2PWTTz1+xtmX9wJ0sOyT&#10;K/9lSbnY7Je+HN9Xst/U19rUVAObNfjJT97Kl69OaqRPvVys/kq3cfj26NyfHN9zLpxn3qO8J+qK&#10;rc5+hVu3ujeruubzwSFfN84Klv/aJD4YPY/6tv53/PknwD2bnge/F/he6f31HnvP3QHPif+Sgxxz&#10;2tSkp33lE8NJPN9r1cH6XCZ2q2//W+uZNzU6Tl14mc86ee7f+FY7ad+q9cw65pxmFTfn89OzkPc5&#10;xbJ4PtNmHr7/Mg88n2U55PMe8VwTJ+ZzSY/mJ6aPZcF10RdNtLAs54dHX2cz1zNkjE+9rw01P4R/&#10;fLE3Vp9c1qWenOY7L3j3QM86/LNr0spZ0Jl67fSZk/NQm3rjqQ6es+96mUt99M7UZl/5id3itw7z&#10;OeMteldq6N29ep4zepOGWOqJTZrTLBNvpzHxG3OeScccNZlP3zkb6z4Zp25rG6Onthg2MWJW9v6J&#10;/PpqDut7ya/s//XsCYrv+xcxfX2vkJd5MK5cxrlfMTWTP/nJn/J9HvCz31TzKszZc8bdbJlL/1Hz&#10;ejZqa9U3nzE+PPdibrLNUb9xa1e4+bRqJYY/4TkvPSZO6yTvDL/rj+LU33FXvbMef7WmXGKTfmqv&#10;dFf4PbUrzT8Bz/vgGWrfcf+81zMfi9n1tWDi+qt9yDPfsT3Sym1LrUudxsgnlnxxrbnfyebe0s89&#10;ch+9wOF5Efv7AHPY5Hfsc+HPDNnXOiw41p8lrENvWqljfsLMvbt19tW+j/Cjevcvz1i7wju/mkPe&#10;V7BHe93t4Z7ane6flvuKz9HHhyd5ABz+6GGQd+vNVV8d40nvDGeqayz317kp3s008cWcl1gNLdiU&#10;B0sOPJa4Vuwj+eNL1uCntpy0cLKmc8SZVy8xaybM3FWLlr2oVTuxnSY8a7TWarN+wjJ/q+8cV/Sd&#10;d+pJbtLKmik/aYElNzVW/Am/tS61co70k/NuPnM+Yu/vti/nYW95L3Kvict/J8sP4blydvCOk/sn&#10;+vks785ml9udG3VHz4wzTD0mjH5HmjmT+ond66/mulf33vrVuThv58HF0t/NIV/O2Tr4zqFVIzU7&#10;lzE+l3ysr/nkqXurTa3079Fz5ls1ztTRo3+BRR04+8i9pL/Stk4NeV3r3pKfXHF55tRd6SWuRtZe&#10;9e2fumh0nLpn+p7hpObKn+YA2+Hmsdx7f8EkTozvjPi5OjbXeMbpy5+sPM8djpj8jPG5ki8Pu8LN&#10;qZU8MXUyB2ZeXCvfPLG5xBLnvahzme+celhy5o3No8ESx5crbo4Z8j1g4mYt+WnB6f4T7xWY8z56&#10;ptS9dx+e/1WdnEGNM+du3Zl+cle65tHy/UOfnB84wvp+Aq5e1p+Z5504Obv7eaf5HjEL+8p9tmbm&#10;9KnhvYQPneH7gTJrjT2ztGpguTJHvXm1kpc56rJe/s4mP/2pZpV3XmrgaBP/AP/+ImfCsib7NZ61&#10;7SeXXOo0dxVPM664j8bt3fugjzn8zOce9f1gITwwv8/5nqQeOZ5b37fIE2NzwWP5Zwj7a8mlT8yy&#10;v/YnOuP2kINNDN+YGY3tS8x89tKi477hgHuRw9fq20d86pVa8ORkLbgL7VVOTlvnaXyKr+hPc9hL&#10;aw9iLzFs8tKftLPuqt/arU+cnEmfvBxt8s5oJF//1jrrtb0n8bY9O/HZ2tZ6Rrw7D2bl8j3EubXm&#10;ncu9YV0rrnk1kkdODXB9a8S0qQHG5TKXMT64PK191ODnAHy52NX7FXjqwM26zNHfGH+1qJ+WM5Fb&#10;cew91b8aW82Yc5w5j+Tf69vP2TzT6dzA5J3tq778jsETu6J/hWv/W2qs1aqRc5s7Y6k/qk1O+jt9&#10;NJOL/6p1tJ/VHDnvivO743nfvGfad9i79wibc/Fez8+nibkXsXwu0mdfrdd5977Czbe1t3jH4mnh&#10;0OeIK69ric/UZ90z/N1ZTXtzZnNYfXLqyXNmOcZYsdQQN+fPUNb5c4RxW/snnlj2Sjz5X8FnH8zf&#10;eyD27NhH+lf31dpX638Xvmftfu45UzW+7e9/An/5YvSFpF1tPR8s/P7l1Kqucfs2PsX9cE+cFZbz&#10;Judon8ld+alhn8SybrWH5OOrY+0UW4PVl5/WvJzUaow4ZzSvTd30UzNx/Xvrj/Tt8w720bN6T9yb&#10;Z9nW/Fmbc6q1qiUvhzp869PvenPWauFlfdcdxc6QOtZkD7FvO5/AdH/y/PKHWrmz0uei/f0n98Bk&#10;PmufO+Xnd897mK+hnCw54p5fn6t5rHo7TvLTb33jtmprUyP9rNtxO2dsfWq+2n+HGV6153z9um8t&#10;M+h7f8CsAcv3KXJXFxr2oJY4e13VS/6jdFoz5zW363VrbtLu3qmdOfHE1JusfHPG1OubO2vP9kYv&#10;ufSb+spJm7N1jbF63Yc46zvOHH5evAaMrSOecPK5VvMnR18u2lfWWX7zPLNdL2qcq3nk1OS9wfcK&#10;+NZg+5d0alqbsXX0SlxuzyBP3PrmZ6yuNWmpJ8/l/QXzyvfAqZd9dj3sJ9f4VmuvR+ipNc2S+7WX&#10;2MQHUw+bZ9d8dNTsnDoTfhXbzTv1T4xa68W1PaM41ut///d/P/zpQ0dw8sOTrdexc1zd/47vzHDO&#10;6MufuOa63wpv3leLOYNpb2KZB+PifvveSKwv13OFh8/z4yLm/QmbF3li+8rX5nua/5KFveGs6qxv&#10;Dnz65UqNKZ/cybc+a9vf1TmPltqsn2rB4LCm81Prg1Bfsq5STw/tTaOeO3P4PEcuYveEz3PhB3Xg&#10;WOuHIv3goc8PWmBc+Fw8vz6TPsv2o5f9Ul/MflrrsHCcMXFzYvLgcqmtdXb42Sd9OMzuUic55tyj&#10;e5ZrP2vE5VkvT5xYTE7aXc5e8JuXubN6ydNXR333RR6MfeSSDybXZ8Qzpk6e9eprrU/tnZ918LJH&#10;1jmTmHXOA86c3ufmk0+u9eC3LOtTEx3x1gRPbvLExbB5vuJoylXfnFb8WXbVB5zL87d/zivHHLb1&#10;rKcuc8aJqSOmBUeHRZ0zkFfnI/n3F7iJJx9K6soTUzP18NXA515a5/7A1JCfNWDk5az6iMtTC3u0&#10;pn6rmuaueO+C53lMMx3tJ/P6anrmqQtmXn7m05/qM/9I35nU7N6dd/bmWX+PfYYm8/QecsZVzn3C&#10;TZ/YObFdD7f51PTKWvWo02/drp/iVc2ZeSa9z8RyL1fm9wytN76i8Yh923+l5Z//eJ/3e7kzOrO1&#10;aoF7kRPHclmfOTW0yRHbWfn28nvhVCPHXMfiWHUTS3yVb/6z4t3s2RMeszYfbNqDvKzxZxF004eb&#10;V+r55z910uL75z/r1bV//8xBnlzq5D7bh8dSz1hex6ktJ635xG71nSnrxbQ9n9xHzqFmWvsn9lV9&#10;9pL7MV6d7Vfd5/fcjz2Bj395siV5aPJh6vwu19xd/FkPZ/ZNn1nzhYOfZ9Hc3d7MqdG1nmHj1mmb&#10;J18rb2UnXmIrv/sa0ydrVn13+CO1cpbUPTOntV23m/3ROXo7x6RNLucjTn7mpnrzWTPxXoUxD9ej&#10;53m0Xp/HM2buHq+On3FmaPrMvWI/3avjZ+zxFft6VI98bs/cm1edV86Ve80Z+17Cy7rkpoZ+csV+&#10;N+v96rPq2H0nnr75s9a+R3x65H2yTrubAU7/8h2+f4BW42iGs3n0UjP9sxqv5jmj1vMmFnvmTNkj&#10;76V+5p1jwsxN1j1NuSNs12ulu8Kv9sre6aNDnNgU+8tI54HjL4vSqgdmjbNaa6y1t1Y8LbXPXOgz&#10;rzOmtS95X+9iOZfzW5sxdcbWXrXUo60+9WL4q1nI7ZZzZf2KLxfbftcby+t46iF3yt2DPUt3mil7&#10;4bvviZuYvEc8K6l7q+8+nKt1zGuTh8/rJXO+vlIHnhz5/BIb3w8f8b/q9n/XLSc1Jh/NnGfi3IMd&#10;6bsneugfzSPvnrm+Qu3RPslz5V9mEPOXF7w2/KCazxiWHLgc+OBefS7gq0WtCx6x2K7Omp1VR86k&#10;1xy4Ew8cbueIU0O/edZjpxw4y3rtT/RXza5W7mfYnrdjZwI3pyWXPjHvQWK8D/VFjmeWyw9NyqGe&#10;lT8/wPfssMSNgasxcdCkJlfywI2xuaxbfb9xHjWst45YDI64PbJe/4jPLHCSr+9fXjoveK6OM6ef&#10;/cW0Z+rl7qzz7zjuKXtSxzXtT37Pby/trucut6rP+ZwLHfjeq5WutXCvrKv8nbZazrLj3pND3173&#10;6JyttReWi3tx60qt1BAXI57OsXE54qkz+WBy+xyTzxzyGjfnrNrk4Wd997ImbdbLTyy57csHp4b3&#10;8Vytk3z8r7TYyyNnzrOZtDPPORGL7ebY5TxvdYy199SiSX1qi6nf9igvP+dKn3zH1qzsVX7q5N4S&#10;f7R/9lzse8+e1Gh7dYau/+z4lvm9v9rP3oP9ey/EXsnR53ul78U8G72fjPGbozYayVU/7fTsZY1a&#10;1ExcteDt8vDkpL64Ou9unV07zZv3Y+KJtbXOn2M9z8TpJ54/U6HFnz8y/xH8zadGXbhech5te2+t&#10;P+XdV3PPxtarbZ248be97wR8dr7P9b5z/JOq//nwJA9PPzgTdu/h+CbQve7VRe+sZu7Leab+Z/Ws&#10;PeKbz545izppqfFKfOXbY1Vj3vqOmceZOpdx7kGtyZ7lqX2WP/WaMPcy5d4F6xk9i9V8V87oSGvV&#10;o3F7asmn33zi7C1Xaz7jSUMeVi42tdNfaXzj8wn0WcriTD1vsZ1d6exqHpHLe58+2lfmf8QsX0lj&#10;d7+m3Oos+8z7DG55jtQ4qp1mcp7OuSfz9vjqtvf5rP14L+xHLLbr2eed9au6rMk/TNuTOn301Fzp&#10;7fCuJc7+u9rMUZNat+qkZvvTXPbF6lOn7y+biM+s5Klxdi/W5jnY86zGrXzr2p7t617dQ+us4tZ3&#10;7ysdcaw+2vriae3hB5zMcW/z/uKTy9eM8/T84vCPVnKu1LXuVCsGN/sYi8kjzv2Zx3LBS66+esby&#10;/eWbtfDgEPea8ImXmP3UTc3krfAVRz73nAWPi37Zc8KsNWf8la17Zk9Xl7VX6x7JZwZmP7on8rK3&#10;NdPe4bs/edSK8YEjFjkunic+sPSvf/3r4yL2GfsgvumXae856lE+ub+T733u/YvnXrnPPgPec94f&#10;5arBvzYiLoaOPGtTe+Kbp448Sw1z91rmUzP9e3TV06rVMf3cl5w8L7GrtvtM9Wc4U92jsWm/YPms&#10;0RPMq2N+7rGGuvygJOfrB73JebF//uINS60rz0VNc8TkrSH2cqbOG7uf1FLPWnNY+C54Ln3zPj/i&#10;9BOzt7VY6sDtjeUST66a5tFtHrE4tdbQ48qSb721xOac29wVi47a2qw3Tw/7mW9+5tOHD7cxdSab&#10;3OyT+FQ3YVlvvnWIJx588a5Ra2dvraHnqnaVc85pnqxZ6VK30tjVTP0Sa01i/3K/e+acatBbjSkv&#10;T62c1TpyrWNdcsRSA+wqJ/npq982+/leQp04Vj/naW04iaWfPZunpnj2yjr9o7y8Z1n3lXOI7Xom&#10;v3lZv+NRB3fiqJE5fXPW23+lZb5t6nTuSmzf1HNWdBK/ontv7Zle98w26XsWmdudReZu2S/93IO2&#10;NXOWd/PffWbm4zyd853Oj7l8j2cuYn9WdGasy5zWGjm5R3zj1KJWHGutPSYr3xxxY+Z+N3v2jDzH&#10;Ppc8ezlazgrfOO3K9+zN2y/nzJzPlzx7ankecsHPpVZi+KnXuSvxkc5R/qjXav6jOvLU2v8enTO9&#10;fjcO58a1OzfP1r3vuHLSHukn99t/vxP4a7rhE9aj94PT+Y7ln9Hu2mfEOQc+8zmj9ta+1KufumLo&#10;iveb/66nc6XOjm8fbNaoI56xNf1NqDnwXrVWvXNPr5rlah9nXO3hjB616LQW8b26R/3tCc9+Ymd7&#10;y89eZ2uzZvIfpTNp/ymY97X3y9lO907eUV7eq+xu1lfN8NX6eGa+joyxYrs9yd9xdrnskVriaaeZ&#10;yGedvVa4+Xe37nva26tndxb7OlPj5tPKscaccf6cIaaFa7112uSIrbjmjyyaVzWmmgk76n1vvucm&#10;9ow6170m3tEe1Jxqs3f36rj7THpds4pbS95K0z3IM9aK32r7HFIX318MqQ/Wlxz55sG5+CCBf4Yw&#10;h+09G9sL63mZoy5X6iSuL9968Y7lmcfK0YLJ05LD9wzkErtn6nLBIce5WJ96cs0Rk/cyn5acvcXV&#10;JDYnlrGYdcnHn/LJ1UeTfbvsQYzGTsdc16ilhZcc8W+7P4HVuZ09yx3PnPfQScDBrvZOnazH5/ni&#10;w5T+C27mu+cqFv+2X/ME8n7zfPEeygfTfNZ4X/V59INp7BQs34/lk8vvT8SszBPbN3Hf48XSUtPL&#10;PDh+LvTBVvjETQxf/dZoXsfWMUMucC72udJ0buqSk7iaqa+2+nI+y+ZszECcV2MZ+wxireGZ5Nw8&#10;Oz8Azn7/+9///vO93/1Tl2eiDn1Y5FjgbcU+En9/yXpnsE4t+eTNYc2rof5k4apPnlgeWvmaI2aZ&#10;1yb2QfjxJXX0p15i1NnLOdQ6a51HS5299c9qJa810PfMm0dsf+qyFtzcqo581iTvVb5zMocrfWck&#10;Jz7ty9rJpkb6zVXXPp03njSsTY6+tnW7Rt6rLXM4CzPmlbPAIZdWP3nppy6+r7uJI5Y98KeVHPNi&#10;xljrndOYXM6WMX6urAEn5mpN96euebWsIZaDP+k3R35z4eWyp/zMfZaf+z6aIffnHhI7Wz/1RI/n&#10;T93UAqPGXsbJwZ90m0M89Zh4K8x6LTxnyxrz5no+81mj31zwxNTcaaj1KGsvLbr4zqK1n/M2bp28&#10;yaZu53e55n7H104g721X5n3c8bru0XHOkb59wPIZIfaCk7NPvt8HJ217YDOfOsnRz3nE2qZe54jt&#10;oT3iTxrPxHqejvsMzIO7JznkuLwX7l/cfaghbtz8xMnJVwfrf5wy/UyfvPZbu/NX4yO9o/zVft/8&#10;159APvO7++nroif0ddJ4x6v65n3H730C//zLk3lD02d8Hwps53p7qzwPY+Y6bp2Od/ycC98HH+sv&#10;n/SdwW8AWTv1BPONW93kZT9wOGhTM/3i2Fp4XF1PPmfCF/twFl8mnvOScw+W2yPPJzH15Lc9yjf/&#10;KHZWeam/yiXHuqu2tbueHt2n46wxp0VfXx4x+Kp35qzVTjl128K1rnMrvHk+H/C9nLs1xFvDOvkr&#10;XtcRUwOfa3qGp5pbMGfT3qJxS41ncUtfz+aWvtZMfcHUNu+cWurx5aonlrFcMa3axivbvGmGVe0j&#10;8Z7jkdrP1PK88l6J2df7lntsTtZ3HXHzO7Yme4ARJzf7yCWvr472LJ49qN1pyu33HHveavnZIOdN&#10;PzXtT14/82f8qdb3c/ee2jmLeGtMnNUsu1pq6NFzZE36Uw9rncmZk2susZ3vTHKO7r/62TsxffXU&#10;B+cibo7cttmDnHHWt676yWndzKkpx1zjxqt84/C58vnDN+5+1oPjZyzXGYyTQy5jOVpzrUGctelb&#10;i53q5ZLjInZ/+J1XR9wPCFjnhwLQsB/Wc7MH1jzvL9Sz1LGPVi4xq+PEzKmZsdiHSOjIAYfTPGI5&#10;WjWSyz5ZcrRZr0/OPNY/g4mp35Y8GvBZxF7EziPPfubA9bHWqukePkh/f8kafWsnXmLdv2PvP/86&#10;HM+T+ZwLPXBz2NWiLnn68M2tah+BO5tWzTw3sSPr7FjPSV3uUz4Dallj7J6x+mrI0a5mbH7yegaf&#10;H3Fi+eoQ52V/bfLlkaM+nxO0uXhueO9JLnzi7mlM/hXLvZztdZV/Vver8fo+TeeSGM8Bz0A+H+yZ&#10;f5EUDD2eEz6sxrKWOnI8r2D2hctfhIDJNfch8LcGPan1ypz+ZFNTXWZhEXPJsV6c2LnEmt+1amjN&#10;U+dKDXF5bcnLoZ58x+pmPjn6WOrtkXW3+mpmvf3EnNne2syLYVnGatkHPD8kScwzpPVDva1BPp8z&#10;9HwWeR7Ic4mbA2P5/JoXt88H6ccX59RO+cbsDU6dNueyX+riM6cWnyUX62vSHnKo4ZKPb136YMZa&#10;avBZvpacA8wcvpr4ueDIs0fnibs+a5LfvnXu1znBndV7mv3Rl6OmPeFbQ8468taBy5cDz2VuwuRY&#10;h5WfOfPdX9yaox7w1Ej9CSOvbvvWZj+xycpTT6sueTlZn7zEr/i3amSdz5J9eZ54nfkfDvjnM3De&#10;m6glR5378rkkJu8zqaZWvrFW3ZyLHDGXddnHWq21ySdHLXVqyMeqj2/e2Ym5Ws8+U71n2Ry1qHHZ&#10;j1h+7i/z+vKyRj2tXGO5E54cfDjZo/O3xitNcWczXvUxD39VA8ecOtYZt/W+gVMrX0teX6uGvRJP&#10;DDzrzWV93nfxtKkNboxW6vG6FcPCk4tlDvcqjp5cfWyu7JG+HLRSA9zYvnInm5rOlZg19jG2hzZx&#10;/JWGOfKevbVTD3PWYZPX/ZvfPTKPP83ZnHtiz3SnkRyfEfiJ7+ozlzX37o3vNSw00eJ7xSNXzrrS&#10;7T1Q4/fArIHHRZ7L+855moOvL1dezoJvXeLW25ecl2dDjDara63LnNzMTX5qTTWZz/qzz9OqPrX0&#10;p/7msKmVPjlqrTeH5T4YM3Ni4tTnAkfLPaLhz07J04evltaff6xzNmrSTw39nVV/xyF3ltezWKdd&#10;5Y/635u3/706q3r1e38r/jvi7oHZ9Hs/4nDIrfI8rz6rPPc8875e0OhaOfDMZS/6vXJ1797no2dR&#10;X8s57Ja8HedVuX8+PGlDD28a0psPN31rj6zaR7wr+Z4ze5Azlmd8pceOq576WmrMnalPTtalnhyw&#10;5IinzbrkJt58cqt8cq/46GX/K7Vflbs6Q85hdR67M1rp3XM+znKk4Vzyjalb+anp7Mk1P2Hmvu1r&#10;ToB74D2yY94Xfa0cbNdlTh/O1MP6SddaORl/+/efwNGZX+lw5hlAz+cgtVdzJJ76Ew6WnNR/R/+V&#10;s05nk2d45nzkT1pZ777kG2vhmsu6yacG7hE/tSedd8Vy7vSfNe+tPXbnjybXjsN+urf8xnvv8sQz&#10;vtJ36oMW15Sz385mnT5W3VUtnLzgWc8for3EifXlaT8SP754Llpx69wndRMn+elbB3alLjXwnbc1&#10;jM2v6sTlWZe4OTGsmHysGHnPFktOHrn0iV1ZL6adcmCtlbzOZ07dyaIpt/Un/gpTg3z6K748uPf0&#10;3ek/K5fz4nuxFy5/eUX/5O7mOcubNM6ed/cgthZrrM35EwOHn7X6vAb4IAAfSMISk/M1Ms3/VTD3&#10;uJqXM/pe//8JcO95TfBM8AthYv4COj8sCZbPiL/4tBZVzt/n0L8IIRbTOgGxq+9d5uSsbNZ2XcbO&#10;h07iK90VTm32VFes8+iQ88yMV/oTbg9yObs9p5pbsZXmCs+ZmkPM5fP7KAnyAABAAElEQVSTzxA+&#10;Od6HfE9Ci2fHRZ5zY89ZCz6dc9alD5+LtfLlT9ZeWnWYTV1z6ovDJWdN4mJYOe5TnXxu4HE+2Td9&#10;NboHdejC1YLBsyY55rCu5Im1nfrKob7zZzSt1/bMaoCv9Lt389BWxz7a1m3epAXWPPWeba/2df6p&#10;DmzKNzbV3rPP7HuPzq217g/LLFy8driM057to658NYwn2zUTR2ziThh9wbG9eqaJkzWtv+L73mOt&#10;vKwXa46xtnniR5a67HfEf6e8e+75xXPW5pCbMGsmDXNHNnXTt27CzGl398XZUkeMen3z2szhg3sR&#10;91IHmxrNW8XWaOV1LL6z1DjPjmdu6tH1/lzh/jI/1avdNuvIddz8s5yjGc70mXqfxSb9nGnKn9X+&#10;Sjz2mft29tX+G59qE+P7ADF1+Uyu+tJ/l8v50M1e9tHKTZv8xB/ts+9p3dPfs5/Ox9zUE4y8nJxB&#10;LG361q6sZ02NdalPnbF5sF7mfEY6/+rYmbMvM4o7b+a//a9/AtzfvLfe79yZeW3mvv35BPpcZ9Z7&#10;oB//2+7djWfM3+Hm5x7dT2Kr2zFxsh6/Ocb+QKD2xDV3xdqfGn162vdIK3k5kxqZP9I6k1fPWbNm&#10;lZPrTMbU5sypNfnqT7lXYPZ3/t3szb13vunsUnM3y47nXtDXl+8ejLFn+2TN5D9KZ9L+LGw6r8+a&#10;xXvpTHne5pzNWK74FavGlZrP5OZ5fOYcX6330TPicwBP/8xZyz/Dnc5sN5faU90rMc/jUT3V06Zu&#10;nmPuP/HkX/Gnftnjitbuvl3R+Qyue37FHp7VA90jbe938xInZ5z3YsLIq2UeK5b1Z/1V/VXNHZ8e&#10;9uEXPnCJWfhc4Fx+SIWcvxySA8bKWB3w9OFMK2vNZx3YqlZ+2+av9OR1/oqe82PVwao9aXXO2Hpi&#10;L+r5M5u51uteamG7RkyrVmuIq7WKxaf67i0Xi25rZ/7IR3vSn7AjrUfms3/uL/Gz/XY1aHc++x31&#10;oLb5HauR3OwJf1Ujjs0aNMXkgMHJDyL5vsO/KMj173//++NDS1lD3Vddq7+ccD+/yz7dz6Ms5+L3&#10;I/9VO84SjA+1ea58uPJ//ud//vl+xfPFM+W5wsMHx3L5X+aDcbHA5U57kDfldljXdUyt86UO2JmV&#10;tZO2Gupp5WLF5J61t9ad1ZdnH2du3Hiy+V5DHi0unhGfk4zF/fCk9c6gxtRryjFznvFqD86Fhhww&#10;a7O/eWfIHBh7YIH7TOdeP5I/vqCjvvyVNlpc8vWTTw9iLs5Nrv20WQNGHXM6txr2zJz7oQ6/e6hN&#10;Lcs5P4LFl6zRX1C3sD0lXY2t07o3dXI2fXPWHFn41sJN/6j2lnz3S417et9T+6gZUufRvveVferT&#10;w9cKPjkvYhbc5ON7Vvpa+R+Fiy/WTtzUWZRfhumHLit7p6/ohJlTw1iuFrw5YoknX620cOVknRxz&#10;xm3JZ13H8o905L3a5uz6zupejHM2udqJk/xbfLRTN31ynbdH88SxmUscf6UHPi1xNLmM5aZe5+S8&#10;2uYceRaNG8vp2Ln5Ht7LGs+EWrHkmgeTA5Y/RyT/Fn+aL3XcV2LP8l/Z6+wepvtytvYKz71rd7XM&#10;5LOhpS5r9XN+uWJt6UkdeHOdxxpifJ5F+XK0yRXTTvOZa+tMiTemXnKO/NaQrxbzrzirPa/4qdnn&#10;Ypya/uzv+Ro7o5Y/6/eyV+NnYmud6UzNMzlH70/2fpd5nefb3n4CPIP9HBqnat/z5KRPTcep86f4&#10;fV7TvuXkeYERJzbVPhr762pDB330ILfqreYX97BX+ublH/HIw7Vu4q/yU4+JC5bc9LMfM/iDanOc&#10;r3HixtzThGe/yV/1mbitb+3EfTbWszy7X+vv+u9y6pzhJPees971OsrRd8dxxiP7CI2jHuQ9p1f1&#10;OzMTHOZxtrM1Z3i5z6nH6ofDrMs+k0bmH+Fnj9Ucj+jzaI13m9XX5jOeq6tnx9l4Ps5jrFbH4BMm&#10;H+seEzvrH2mf1flsnufJHO5J27PJJc/l+a34XW9snXri2Kta1u7qpj7Wvdru5mSWo/w98z5T27nu&#10;Oesz88G5p4dzYlOne3cMf8LAVwt9a7Ddr2N04HH5szuWv+zGiqWmfs9g7+zRHOPUSH7icrEr3J7J&#10;xU/NzDVf3bP8rE9fHXrppyaYeNusyVmt8R6kXvpZs/Ozr/Vi1k2xXDlHFr41+trWV0scnr65ycpp&#10;O3HPYOg48z185znSSB6+seeEzZ91zbcu+JW5u56Y+tZfacKbuGLWGaOvb459gSVuzLOeH1TyfQid&#10;32H1a9kzcG+ekfGfYtl3ngV+ngUxZweG9UNsnA9/IZKxOvDyf49oLc8fOXj5GkPLWufJGchfXepl&#10;3YSRF1/1JL/KpT5+8tirqzXg2VfOGWsN9dnL2tTtnnLutZNuzoW+8cr3OchZwHgP4pmiHmvsfrGe&#10;q/s3RivzaifPudLqy9eKY9UgR2wOXN+c9Vr58rSZz1rz2bPzqclrCS4XZ+b7PK9PeT2nvVPXftT4&#10;+sQXl5ta+vAy/xFc+GK9Jd1X/IrNuZ0Tq6+WvcF5ljKPz5LTNca32KM92vsW7TM1R/3PaMhJrZw7&#10;z63xjNXZ2eyx4z0jl/tQX8zXSuPEucecX18rT83UMgdmXoxYDWuuWHWoSf9K3HXU9pxguXJm6t0H&#10;nNbrWO3U09/l5Ez2qM4Zp9pXYGf6swd4ycVnkdvtUd6tezmqX+XBnW3FYaZdbjVz7tc+K676/Vpu&#10;vrzUbs47xM457Xs3u7muE3dvnTfGcu0WWkecrs+f8TpHfFVv0jiLvbLX2ZnyTJ0PC9737qzmjmeP&#10;5HSfjq3RUru6r8lBh1iuOS063csaOOlnTfpo9LKu8VU86U3Yql7cvVibVr9nE9eqhVUvMXhc5qxr&#10;S43vifa0lpx8OImTy5Ua4PaVo072MJe26zL3mf40l3v6zLle3Zs9T2fx6jk+o5/Pf++/Y2fz+ZjO&#10;zJzcP8W6b+3Rvs/yjnTuyX/8b7v7Jhu/w4D3bI5a9sI+uNxXYkf6eQatof6kYY/k2F9N7VSfmDzr&#10;1cZ6yU+OGFZcjDj3Yw/zU03m2k+tzK3wq/qp+Qh/N9cj9Fsjz9t7kVjyp3uRefxXz5/9nd85Mpf+&#10;0YzuP2vaP3MWXXNLbJ/c2y06z6w5c1639HfP3i9jtPQ9H7D0iXvlnNY3x3intavd5dR+B+uc2neY&#10;yRmcCbu7D/LTylcjc7f46O20drmz/W7RePQ+z876KJ7zo8f+j865+67ObNLt2uTYvznGzZU/4dZg&#10;j/LJ/Wq+96vnXt2TCRfjnPRbbxdnTZ71FT25qUXP1CM2L3/igLnkG7cl37+8gXNU1zq7mFlzXrTV&#10;b9zecrT8ctArOfZtHfXNdyyedWJnrHpYNKZlbpenjvw0x64++atfnNrXPL1ybuJe5JtjL/X4EAK+&#10;z03/ctD6SbsxtcGnOntmXkw71dlHDtZ5xeDo7zR2OeeCwzlj5aOtvvNctWhd0bD31T7Jn3pOZ5c1&#10;7U8azTHOmdmrsfs2lj/Z5FjXPLWTO/liWC4/OMn95dnnkqNm98pYLthqtuS/2u97m/MyS8evnu8z&#10;+3G/uHwPnc6C8yPPvzCJNfY5sR4cXw257I9njAWHPLXmiZ3jg/T3Fzjg/S9XqA+N/NmVddZMmLlH&#10;WWfE2k+MHmKrfuThW9P+qu5R+Nn5kodvzLzcay4WuM+OzwHW/z28tfDxqVeL+tRJnJxc6+AmJj8x&#10;fJf5jLOfM5nHUm8f48ynZvaCk7mpVh151HMRc9GX15QLzLxYx+JYcqzUT99c61pnHuuSa5xcse4h&#10;rjVvvLNy7YPt94y8P2jBoc73I2Lr7WWsFaeOS1zrHPJWuPnUELPGOK36O07yV746q/wjcffYPY3N&#10;P7Lns7Q4977s5X7M+70wny+5ae/d/5lnYcdx7pwJP2tyxuQnJ+snPOvgpmbyJ3+qnfpNtfZKO9Xa&#10;A42cTa7a8sRfZZ2Lfs5ib2fSdj6/P1hzZNU64p3JO7uaPV9qdI6axuCrlbVXfGeihu8NLDDPKvMf&#10;yfpC/5wh/aLeHR7Ncm8D9Fn2wYqBuzdtcvHzzNSAy2UMj5W6P5Hjr+qvmDnXivNI3D1oX91/2osz&#10;eFaeO8+2uanuEVieA72cQW1fX8bOBrf5zqqGMTXW6Rv7sx5csKNlnVx7HNWt8up0Xt1VfuLLdf/N&#10;ISbX2r13810/8ejpBd9aMeyEgTuLXHnZx5+9zdEDflr5jTfno+jHF3nGn2lXs4jnvj9zzmf1/l33&#10;5/07c25wuTgLz0Pb9ck1d6WXNc+yq7mf1W/3Xvesno/S/flbzR9qHtrRjZR3ywDUHunfojvV0OfM&#10;rGc46F+Z296pjZ+xetrcw4RlLdyM7aeGOWxrmWsN4uQmT92d3fFTF40dd9XDGrW04rs6uc1Z4c17&#10;VLya9WgO8qvao9mOtI/qj/I519RLLHlqmjPeWeqv8HdaZ3L0mmY+U/tozqvm6D7E/c0NjMt7of2q&#10;e3703L+L3iPuaz4nZ86FntkXH41HrEfpPGKWd9DwPPK8z8w18c/cJ/vZY9Ixt7LWtFbyyclL/JX+&#10;mfN45Dzut8+l43t75tniZ3xG+ywfXi+xsxrWW2esfdQ9Qn/Vg17mtf5CUwuOz5X8j+DHF+fUih9Z&#10;n4nkqUHPKZ/ce3z0e9k78WmOrl3N2bUd04daP4ST523OXv0zjjM6c86QvvXyr1h1btGwRg2tv8x0&#10;f+Byr8yWXLUTe6TvfM/u48z20SYOJq51PnjpW/doa1917YklZ2weu8LJybcejNeCH1zyQ0vEXLl2&#10;usnTzx5in2lzfs/hM+d5x96cEe8bfv/JGTkzcDhefBCS/707Of533Viw//73vx8+se9D+HkP0Cbu&#10;JQ+8fbngvZLbuV2cWq3R8U6HXO7H2tWeJ9xZ1GnO1F+utXDSNz/VPgNz385B7MXzw0XsM4bPM2OO&#10;9yBia5zRvxjNOnNyc6/28QyJ9Z1NC07e7/3qYV34qS8HTN3mWHtkJy1ryLn0s58z5/58DWud0T1a&#10;r3VuefbTOh9x+vZOHj46Wmf+ADZf1LV2Q12murZje6QAe4AnFws2ff+jjvy0J+tT+4o/aV6pP8Pt&#10;GTteadzCcz/UWg+WPv2MV73Fs1bs0ZZZnFvtjuFw5bMvB6tvPdaazIH1yrx1afHlZD2+OJxblhrq&#10;tl7H9pBPLCcxeVr7GLedatFN3D5d27zOH8Wt66zZOzWan7ln+Wd79szT2bTW9EznPjyPxM76U233&#10;N+7ZVz3kmyfu2o7lYqccmLj6xK1tTr3Oi5+1U709ep5Jc6qfeGK5TzF/PkDL3uaOrDNOutRe1Zv6&#10;PUJj0r0Hc9/3aDyrdnUvntUvdfNcuG8Zw8vZeN+RA+7PsvLMiWetPfO9SyytGo1NeHKmXplPHy56&#10;riPt5OFTr81acXKpT5z75nxYzfkA64v7UtsYPXy1KCO2D9pyMgdGrq/UrxHGUL7aE8n9NVd8qnkF&#10;tuovnvO+Yp7vHs8/Ae5p3teOz0xgvc/JmZpvznudwD8fnsyxvLFi3ODGzJ21z3pInGvSN8eMmRdP&#10;bLUPOVjrdlw48vzGL188OeZutWg5Ixr2cF5zWvla8axdzZLayUmNxFd+6ug396pm179L7DlP80y5&#10;1XlQ37mpfurzTIz75Fx9z4j9AewRM7T+IzS/NX6dwPQ8TWfu/db+UvjlWScntcXgcBlbba3xO9h3&#10;nOnMuUznm3XTfcn8I/zssdLrOfneeeXMfYau1HTP1Wxn5l/VHuHOLe/K/NZcsfa7de9TnTNr87zs&#10;p71l1q5Ry37mOxb/DJtncGt/99n14uyXy7h5HR/NNOUnrHWNj2Y5mnOXX82x67nSE19puh8s+r2s&#10;J2c+sa6Tp/WDS8T5C6vUkqtuz3AUqyWvdcg3ltxdXp49Vjrw5ODDy9h81zcHnitz6ZM31orl9xJ6&#10;eZHPmawzbw7cnDXY3aI2l1pi6DWHXOLZk1zzjfkZmz2mhZ8rzyDxs7695Hcs/m6WOfMc+3w7x/zT&#10;3uRNubN7VgO+czifcWpNWOadBR7XapnjGaAG64clsXxwyQ9RykUr/ZX2u+Oekbb39Tvs8Z57cLR/&#10;nxnOj8sPudGT/0U3MYsPuvmXKcToUjv9+V8teKy8Nz+RX1+dT5u1u7pfCj+9FVc9rD2wK37rGltr&#10;rC74Sm/CWyf1zGnNvYtlLmfT5xnQ1+Z7j+9FWJb3AeuHJ6mbdPIewTFWw3MRh+PST+sMcrCtq5ac&#10;7NU5OZOFm7XJoadzJa5vDsvM6PA69LXmHMbU6cu3h3jOQk6cWmvwuw6MBY4GdfZP/INUX5JXqdNh&#10;ajgbxeDE07JGjjFc94EvnjpiWnhfZeXeXjEzZ5Rnd7bnLTVntVe8Phtn4HnWZz8+3+5t9RxQM72f&#10;ZH81Epv87uE8E7exiZt66Xctcdcnn1zG8sWydsLkY1lwqOm6jJP3UfTjS+fFd9Z57Jlcc4l9lp97&#10;y7nExYi5jJk3ffk7fNpj1q3y2UcOGLW+BiaOs6xyaqVVVyxr0zeP7ZrOdV3uOf2sA+fq2uQc+Vnb&#10;fTpeae14qZ9+aolj9TO/0pfLz3L61MG3Bpu5SXeVl5s/h4il9flK7Nv/eQLeh2efR/cxnu6/OWbi&#10;3nOB9fdZ8lkvD3xaak25CXOOSfeqFnxX6/XzKVeee0wc37y489pHK2+VhyfHn13AfF1RZy08+2nl&#10;msPKJ8dKrrG9mp9cdDL+EFt8sae6xGKLkpfAZ+d/yTDfTZ52Aj5reb/TN380gDxrtUd13/n5BDzP&#10;OXse5T6olf5O4a8k9o3MXIvYqPGO4bVuc14VM0u/+Z6ZzT30nnfnk3va9VA7+WDdq2M1+eZsTovW&#10;brZVLutznp1/S4167sH4mXa152f0zF69R88LPHnOYZ44a9OX+wg7zdC6ctLCYVZ/CDPOWvmJ5f7A&#10;4Rytrjni35OfZr5H7yvUnrkH7KN53JfGcr+epbbvo/VaapOTeOq+0nf2V/Z8da/dPbwyy+6sph7e&#10;37zn9CNObKqV17mOc377JXbk7/SOat8hf8ueV3Or5b3B+v4vRm36k5Z5LH9Bik2MM+cSmzTA3v3e&#10;nNnDam9n8Gfrc/70mM45sbxP1uT8cjOXNXLlEU95cDnYFQfemdX1HdsrtRJbzYCOWvpp+Zm9f6m2&#10;6pE6cNTpObJeXlr56jXfvDWrvXWdfGxqyKNf4vrTHO7NWuzEy/wZPzXcl5jWXsS+J3GPnNe6XT+5&#10;ctQG9wITx+b7J3FrqJVWjpZc+nLBvMSuWs/AuXP2qedV/Wfznbf7sC/O3n3pu6esS791bontSa33&#10;Z9XDeezTvI7hg1mXeXNgXPzFF+fQPjzw1UrNFefd8J6543eb953m4ay4eC54nfBs+OwQ88Hb//zn&#10;Px8ccrx/YuX63FHDIuZywcvYXubtTyxPK+fIylfLeKojt8tnTfLQ3i3zWOu0U04tOcTywFIncXPW&#10;32Pt4QzdZ9KG42XeGOvzw79gii6xeZ4FfJd7gcOSJy6vbWpQ6/zt04+lLr5c/Gl174mf/dUAW3Eb&#10;d57G1cKSy/34+vL1ZA7LEp9m+yD8/WXXEwp599Ja4moQi2WPyc+aKT9h3T856iWGD+5F7IxaMBax&#10;z6N92v5k/v/PjDzzZyw1q5nP1E8c9NCd5hG7p6czTxrmnMtZjL+KZe68mDvPrnO7fcFltQVD0zNL&#10;ffnmie9ZaqPhHKmX+cT1qXGWrLdOCx8/OataOWnl2heb+dbOvllz5KspTx37mxeXd2StP+Kt8vSz&#10;p9+nkkvO2cQnzJxWzalWjjm54rdYtNSjXk0w/cbtk3kwtcRTd6oxr5WjTVxNcuBcfu9sPvdjlWsd&#10;a7GZm+Lktu+srdG8XWwtFj0tNe3vdDqnFrhz4qemONjZdYV7VvNRvHeczZm0j9rrSif7cH+9x/KJ&#10;5WjNabMmffjGWjXy5zJz6OHDkWePlZWnba1V3Q5HSx1/lyhfXA6WvYjDc2/WYHs++Vjeh8zDpd7l&#10;e1Ri6VOfsxhTbw/zaiYuJp+cF33s37yMV757sp89Vvxv/PsEXn0CPqP0TZ+Y5zax9DsH/09Z+XrO&#10;M2H/mfuM87jS/y+GXxWQ882vN3llY9njHp1dT/ew009OzgROzF7x/eZinHXTDPZsnjE16U8aYKkD&#10;n5grfWvlyml86ic39dS3XguHc7BGax6rTmLtJ2fVq2uIqWNRk6vjzLWf/Y7qOm//nF/fXPfLWK6v&#10;H3LWaX2+yHV/MbnEvaixbuKBme9a46M8vOS0ZubgkpeTeyfHIne0WrP55M/odN0utqd2x31lbtrr&#10;rTNal2cnxp7AMwdmHlxfLjafYWJX8q1r7YzlWI/NfOKv9Ke5Xtn/1l45Nz5n2efZsTWNTzMkV18r&#10;v3XMNy6fvBww/uDJ4hkTpzZ98sb4u5W18FZzpAbaO/3WzFp77OqbfzZG88z8E6fnMZZr3LOYT1zu&#10;lIMHLkdrPTn+wi9r9Ztrzc5au+Mc5fyehdYtM7S+M6GlD0ftK32yxj6pqRY8XzPmrbXuEdZ+9mhN&#10;cDn09+dqeWDTXKmX9dRlborVnmzWHvW13v5Zaw6rTu7FGjH/UpsY33uTOvjZQ18N8viszoGDceH7&#10;DMu17qM4vliHnTjer8xl75D6ZyZ7Zk4/dRITdw/kxORh7S0Gxz2LybPe7yH+C2lqdC2xNZwfdalt&#10;Tn3/bJRnnZycBz/1naHxriHuGYi5fIbUEsfm7HxABa730h7M4x7E0vqcimUfsHymzcnFop09PZuJ&#10;C988/rRWdRM3MXSpzXpjMS3z4jtLno86aidPbGfhc3EvsC57GWPF7EFsf2vFsi791FAz9Xg9eI/x&#10;fZ6sSy19extjJyzz3/7vdQI+dzw7vLfwGuGDkz7X/O+78Vk+S8S+lvTJgxFz+Wxivay3J3wuVmIf&#10;QHyxLqB/ZgHLZ9a+cs2lhpictsnNnPsSsxdWza4VtwYLxxp8L3LJ11fTOni3Lu+bmqmjPtaLPD57&#10;F8NnMR/vNV5+DzHHv2SatfCosV49+Ph8aNearPMZ8Tzgq2HOmDoWNvkf4I8vE2ZN5sSsm2zyMw/O&#10;hQYXs3mZY25np5a8etTIE8fCz/NxRrnWpS7azgDPn5/kosuiBh8c31nIybEPFp7LODFyHctf2ezZ&#10;tcbMxkXMXrA8d9ZmHozZnZ++zupenQUdLvJysC59OC4x47bqWCOfGVniaeWItaaxPGOs/RJrf+LY&#10;i5y6YOKtYWwem7WdJ1a3fbmPss6Enr6WGTh7LK8jOWDEfK8jJ5/nytcLOBfPDdZarDVacxMv6+Hl&#10;kp9Y+81xVnjZn5hc8332yLvUIKdPrmvPYLuafB3aW2vfnFktc8T6q1kyL0ed7tV65le2tVe8FZ5z&#10;TFqZd7bEjnT72Zpq1UUr88zDlfnmyNc6jzFWXy05aZNjDzBqcg/yzKVG+3ITb8yZsKzM4/MegGUG&#10;XvvyWhN8yk1Y1ra/4ztbc8TR0oejj7VGLPv6+k+OPjbz4itN8zlL9rrF75npwdX4LdpHNbnPI+6U&#10;zxnzbCbuo7B7Z57m2O0j95U8dLxX+OS8sgYf3O8FPm/5M1zq4mc92qwV/jP767VBnHMRU5s9nInc&#10;ajkDdczc9as6eO5VDbjWizmDMXl8etlPjr3UUF+etfYBZ6WeMbb5YCz18enBlVrkveA4O/60Us86&#10;96Sd6nZYasI7mmGn9Z07PgHP+3c5Z5+7/DmfU5j215hnIZ+4Occn+hqGc+XMj+iM3qM1HzEXGtzT&#10;vCfpTz0+Pjw5JR6F9UF17E16VD90UvOonwdEjVy/ueRMqZk4vhqNX43P6OScV/VXe7hHM2fw/BK7&#10;11dzNfvuzP4fe+eWHUluLNv7IWn+4z2tj6vN0pZMJgcCkQ+S1SLWCvrLzNyBiExmsdjVcp+dQb4z&#10;eF5a62nFZq79O/Oteu00TmbomXbxpJfnn/X0d5qP1HZ7fkTvO3OmvU65R/cwaeW9m+r0Sgz+Cudc&#10;V3VxP/brTuCRe5TPwTS5dbQn/cyJRSfzky65k+euuamLnz0ba3yKE5/2RD/x7a/2mPtoziqWc7of&#10;8Su9k/zV/nc9Vns/6fss5mruZ/W9B3f67M6Kee5oTfM3f9Uvce5j6g/OH55M/cglX4z6WvNpd7XE&#10;TfrUV/nkPuo7mxYdfK+VbuLliO2aefZxusSqZXzKBye3Oebfda7TrFOu5/LPcv7FOXHOKn6Vs4cW&#10;PL54+Y/YSYOcvXZ9rGG5eJ1xsU9+sMzil0/IiSFmEbPo5QzmzH8A/vHFvNb8zoL1mvR33FUtz2WF&#10;mfI5t7Okpc4zkTh1xBFPdXKJkbeyE3bShQ+WK+vGqXMyg888PHz/ok/f+mpu8jnHDvddazm/58is&#10;eZbfdfZn5nLfvU/zV2cATi6WZ4WF7Yv3GjByqPsDSXPUU088mquZJjzYxMOfVupP9WdzOVvP07FY&#10;ep7OpUZyp5nFTbVnc2h3f2OfB3qYs1/OxHuOFxywk65crVi1sTxn9vV7HXj0UjM54p3Jmn2+2jKP&#10;V87inF0zLzZfe3lmfv8Hz1nxenSRE+vZWfMcqVtLH5wzaD1bNbTWV7H5R2xrtwZ1r6y5J3KeHefD&#10;HrFZb94Ur/ae2Cv/ai85U/pXurv61dxXM+20u9a90O4cnCnXWq+K6dV7tD+Wi+eD5WvJ3vLEk0/f&#10;/WVOrjmsOPkdkzcnL3P4qyWPOn6v1Etf3MSx9i676pnz4eferGXuZD55YOF2b/ucaH0lpuc+mYW9&#10;Xe0vdfEn/JSjv/jVLNazxwprvrH0ntZqpgn7TI55eqbU4/vJZ6zdDM/0b11j7aRtDbu6PxPvVbmv&#10;6Pns7O94XidN782z876T7/3z+y0ze9nX78nGWZevdc/GySFHfWfBW9dXIzWnPtazRq7z6qUV0z0T&#10;4+xitcmxd+bA9Rla99z7vQtOXuDVyL7OpJ5xYqg9upzhUf4P7/NOIJ+99JmA+9i5nuxVz0zrvjt2&#10;7t3+drV3z/cV+l/xut09Y1e1qzP69bcp/0B5I73pV0TqcHjzlHvC+SrMdFDudZqfnPWTmSfs1LO1&#10;5Ik1Fscc03zUV3m52tRoX8yVdS57GidvVxMHZuJe1eXYQzx2qk255LQvvvP0sycY/QlnboWh3hpg&#10;s3f66mkn7KpX5leaibHHyl5hrWtXOif5PqMdh36r/e14/4u1V59Tnn36nG0+B3k/Xz3Dd7+PeQ5f&#10;Oav3p+f5qvvhHPY31uYzw7mJ6zO8wltP3korMe33PNSnXPOu4mm+5oB5ZGZ0Trin2pOW819piMu9&#10;TXrOnLid37pXc+y0uraar3En8Svnol/v2xnIr2piPtNezXJ6LhMO7Snf+wPjHOmDS430W2OqqZlY&#10;cl788Mk/H+GT1yZHf6VnfbK7/VvTTvypJzg51PETZw5c5qeY3N2Vms4xaeRccia8NTT4i3Fi7kve&#10;H3he1FIn/ZwDHWvZA0zmE0etseRyNX6qoW8PnzF/QZTYJYYYP7XTFy9O/eQnRr/rV3uT99k253Jv&#10;nttqltX5rPCrfPaeMNbzLNOfOOROMPl+Qx9jLBe/UOtrwjlW/X63fO4n/d9tH8/Myz2eludx9QxR&#10;F4vl8tlZ2ewnRx1ifXFqEvc8Pb98sOnLI3dnpcYdXmPtb949aqe5plzrqJfYxljrfMdqPWvtlzrk&#10;vLxn4oh5j+G9hsvnBr4YLPmeWU1xcMAZY+WYS12xWaPOkqefmKx9gC++gE/+BfxfZb9XM2cvZ9Cm&#10;fvrwjDlnv69hjT1bcHxO8Jea5WHBZy/3ZC3nU0+M1n2oA8d58M3bl9zJUj+xaHCpaS2x1sWCYR4W&#10;OC5i5/4oHHzJHvjvWszNmnq4t1X9g/iGL6tZplar+c03Z9IWs+JYf6V1Dmxe+ewwjzG95azmsK4V&#10;t4up9b4zN9XUxVJPjL4a3Tu5n+E7z1WvaU5z2pXGVV0euGke+VNN7ldbZ3xkjmnfq72u8t1/hTud&#10;74QvZpqfPquZOu9M6K1qYiYLh8t5JsxX5dxT7itndeZ8HzudVe0VPnuuMD/515+A9/T1yq9VnJ7D&#10;qQM4nk/2pXWPPmP5LJpT31iOPcyrubLqyFOHfH9uVBObPDlqYMXiW9eSYyXmV+Y/vzIzF0uuvc2p&#10;IY68OSy8jPH7gsMynxzyGYNxFmq9drXG+ucM83A986s+ctLe6Z28H/+xE/Ae+dycqoBnfff7tZpv&#10;lT/d/1fhnNvzf9ccPhfv0lfX/Rif2NO9/+uXJ1eEzK8G2R2EHHWMTzbxDCb76U9zruaRs6qvZsse&#10;d7iN7dh+rQ+Oy3nFaVMnudaxO27yd9jUa07WVn5y8FczNX+FXeUnPrnul/M0ZxfveLuZur89yKfm&#10;TkNO4s1h7bGqJ7b9nuNuvfE/8WMn0PfOe/qY2szKe22/qU/nwHaODmpM3Sb8hPvJ/blOgPvOc+Hl&#10;7nwezBtb31k1E9O51Ns9l6mh31p3+ercsTnvHV5ie07inW7W5GpTN/2V5o6XfdTa4cX82F/fy6ez&#10;mnKcF2e9qq3OE/x0jzKXmplvzam2y616t+7dOOeFmzPoa8Gu8JkXp0XXujl+4KNPfbfsDyY5aiZ3&#10;ymVdH1zqmj+1cHuWR/Qe4TBj7nOlMeXJcfFLBKlDzD3hf73XZwOeHD9snDRzlvQ/Giy+ZI8dZ+qH&#10;pDPhp1b+cBEMl/+6FPPjs9ep56oXPZ5Z9OLyh5xovaJX7vuR+ZyBc/HqGcVM55U9r+qJbT+56YMz&#10;xjIL1lzWW7NrctqCY888E1z8r2+Jxbn/1qe+qjX2O8XOrHWfztix+T+L5Tln7fZ5VePswHDxrBBj&#10;fW6spZUjnporc31f5GUeLnHn0DOndlpqzrTDJeeuv9LN/bamc3We2L1mLbW6X9Ymbuo86mcPNJyh&#10;89TIcXGPXcY+L9aSL2+y6moTwyzqpp5nbC9nObHu7wSbmImXMyVWn3ryeL3KYXb3YQ6eHKx5cF5g&#10;5Pk5J7/fiSOH71LPun2MUxefuhrOkVrysod1LPnmZV1f/hVenDwt+eQaY5nfM3IW8iz3h9/8fK7k&#10;icO+etHDGbT0cFb7ZU2OtXfZ3P9pD+eWS2yuNd65D7S9ur/PNvP0nI11ZrWIwRiLN2cs747NWfRP&#10;+d03+VnLPNpZI7aunTDkPmPlDN2v5+66XHHaxhlTTw5+cqyJ39nUWuFSe4V5JH9nztR3nt53Yu74&#10;zqGeZ5K29eSQdx5885kjz7Km35isfxBufkEvNVMv/ZuyT8OdiRn0EdW/mq1xxHKs9ZCJ6dq7Y2dy&#10;xs/qZ59n+r763DwLdafZyIlzD59pnW3qmXOlD3aK3Yv7bJsca+ZWll5i8VmJ1f9V+XdNnJ/h/bwI&#10;3qt11Uib+unLxXKtavZqzcTzOYfljGqbs65Wxnx2ZqVexnJyRnLZ40Ng0CBvrwkzaYhrm/279hO/&#10;7wR8puiQ98vnxZyxeGPt+yZ8j3Lv6z1dfi/VPBN8rq++v7y/rOZw3tUp/0WygCZ89eaca2WdlznT&#10;B5+5FV8cVr5nYpxcc9O5ZA4cV+ZSp311yU8+OlzWtK1j7JtQ49QwP81nTWtvtc1rzV/Z7J197+pk&#10;nx13V0uNnMW8s2KzvvLhnfazBzb1Mj/56Dd+yiUmZ0p/0r/KpW5iV/nEnPrPznja53fETWdD7pXn&#10;77k8qnk1T+/h0T7O+WPnE/Bc+7xn9PuzPQfzOaOWKfDFYvUT88y06qGBf1e38an3zFyv4vaemJfP&#10;Ap1/VT91+lzM37GPnOUr+t6Z8TthvbeewSPnt9uPuieYR3vLw9LPeNXzBJPclV7m3aczyN/1Asvl&#10;ayv1rKFDfcLY48qqq228efdAvecWg9UHlz6xK7XMrbDUJzz5HYc6K7niMwfGPD6LGIyWXHMSx5/n&#10;vA/g8P2hH/8SFjn59pLDLx/ax5rY7NEziNUmJ33r8HtRS2zXjdmPOKx/fsW6j9aCQy1XzoIPxl/E&#10;TNzOdw64LmeyZv4zrft3hrT6PQ/5PJOsrziJSd/+mcOfdMB6TfXUcD7x1jKvBvfEi+efZx8cOfHy&#10;tXCtYdWy/t2tz6FzuxfnNm/8Z7Pu/1X78vywaPsc8T5hTC9izpYc1vckar7vkOdCS13q5FzmxZnH&#10;WsvcZ/vTDDn/6TzowEvulLNOrXtTk3Pa9wo39YDTeXPcb2pa8jwjXOQyT82Z8dUUQ5yXGHPEjc3z&#10;oe4ybzzZE8zE2+Va0z3K4VzAiNPXuletOPj47J+VuuQz1pdLLI/X4lUeffFgvcizqHUuNX+hfn11&#10;FqL0E7Pz0U2efZJjHev7DpY5rTmvfGN05OCD9yLOpVbm8NXsPPipps5UU8OaVo71r7JXc0zzmvuq&#10;mbMv8+ce8JmPZ4BLH45Y8r3A5b7UVK/xk5acxMpXOzHmEt++mOQlRn1yK4y1Ey2w4uRhr1ZyEutM&#10;1ldxcvAb1/XTeNJxlrZi72qf4l+Fc07nV5d85zoWSx58ayXempyVXeFSC649W6f5xMntOvzGqNn5&#10;jNVR2xiuOW3W8L3s89m2+zunNudlNmPr2qu5u4/4U774Z233cz/P6jb/1X3Ue8W8aHmhl59/3If9&#10;iPVf0Vv9K3vVk1lydvHorr4P2zP3AY8YDtY49eSltUdqZd28esR5qS8uufhT3Rz1/NxN7FKP+RJP&#10;PWN8LzhZE2uuLfW///3vmH/tiXn4M4v9rX+A/vFFDWNt5uVSy7zYtO7Pc7BGDPeKL/4UJ/7HvuYE&#10;fP20Wt8PY/HG+ay0xneOnf87zzjN9u65uZ95T9/dL/dIL3vj95XYE//jX55M0YlEnWXjCbPKybXe&#10;8SOaaqVd6WS/FYYXLLWuE6/4jc1Z7vqphW/cvTM+6TFpZQ4NNe2pbsfm5fDNC4z8rhvvdMBc1dXZ&#10;YVdzwGG+XY9pfnt2LbXS383mDGresT13z6PW1f7Fte09dP13iFdn8jvMfnfGaa/c+939v+rhMzZp&#10;N1cs+R3+mXm650/8mhPwfmHzPr5Gfa1i3+7pM2J+hUtlseSu9tH6qYOfWl37HWLn99xO9iQHbPJ6&#10;v+J2mCuN1rwbX/W+q7fDs9+p35Tb6XxGbTWrvb13Gb96H9lDbW3WrmZlxsaTSy198qzE/8q87mv3&#10;SuWs9QzGWj8bE+un1uTL1YLBz3ji7XLPcO2fFp9zUFdLflqJpT6dYeYmjVUP8zu+/f0FSDjm6EXM&#10;/bFujXxiOw/XH/Lgs8DkkpO5Ez/7TvjWNYbHYi72RB6fC9+VvjmtNbWMrZ9a+GrIIX5UTw2suo9o&#10;5Qz6qWOOPpkn7iVW2/VdjDY8V/rmtLtaYhpHD54D7j81r/5FJjCsnKm17KNNrLnvatl/LmbPdbXX&#10;xP6Ofu+397Da/44Hh+eGZ4lfwOX9M38JzGeue6GZuvbWUsPHoo8utvO+p+W9VSN7Trms3/GdoTnZ&#10;AwzLPZxwWm8Xqy+mY/OfbdlvngP3zFw+JzwjxCxm5zL2zLDmsHm5X7XRoU7sAmPdvDwx2F0tce/2&#10;nU3rXNrs37mM8blah5iLGufvaxVdOb6eyHGe4n0dg2OpT52adWrkWGCsEZPPGr561J9daqOTuuln&#10;z8TLIede8DkDVvofiX/mrMmxV2vLSSvWXHKoEXOJ09oTS86L+5kr8Zn/Tj4z5r7Tn+a8qk+cq5zn&#10;pLUH9xRfy/kSgxOb2uSoy5EHZoe3Jj81J1/8VLuTY07Xae/E67/K5jwrzStMn80VPvtM2NZLPH5y&#10;0m/cd4uZ9Wpvd2Z272hyqW9ee6rZeOOcmZyx9czZy3mIp7pc8WmTm/nJT2xqXvV0D5Pmq3P06n7T&#10;fNnXeu6PeuskR18MlvfD77C8N872qpnURQ9tz+1Z/Vfq5Iy7ufps3M+O8+6aM7AHL3tm7Gc2apkn&#10;zn1Ru7OSm74aPt/oWsd67fqByXr66qtpvLJw5advj8z5GcUzowbOvFhyYMzT2/2q23Y135SXO9XM&#10;2Q8rXivmx37fE/AZc0KeLRb3MNcU/4732f25t96X+R/738/Au89kuhd9v+7M8JdJcBIQh7WhvrWJ&#10;91k5Zuo5Mk7fmcjJyzp+xuA7VkP+hPGcxJ7Y1uvYPqt5uod838TcG3lrE8c+WcueE5fc1Zp4zZl0&#10;snfiJ2zW8U96Nsc4+5748rQ9X2qImewJDkzrT1qvyE3zTL2dacK/Yo4/m0ae03Sen7Hfqa9zZU2f&#10;2lTPWamLz/zv5rvP323u3bzcl0f39cr7ipZ6fn9i7n5uOgbT8xvn3syp2TH533W5z9wTe5nOyj3K&#10;EQPX3BX3pG6fnMle1rBZT5/ahCd/Z7XmHa7YPBdzdy1zuJ/07+okXj1zO91X7ME+J9Zz18LZzUfd&#10;/cgxpsba7aGxvxj/+XXH/0/kv59LdZ0JnDk51LzIiTWnzfc1uVc2ta6wPRd4+c0Va50Yv/PN61ie&#10;3NRrbMdiM29Om7W7fs4G171h9f1BnNrcI2pa5vAyR52cGiezyqGPeHOpo+88Yo2Tj594sf6QkZp1&#10;fWr5HMpxb9lHrnpZO/XRsIccdY2fteq/Slc9LfOl9rQn9wAnsebbJk4970vzjXMe9VqHPLnMk1MD&#10;n0UvMPwSjZf9fyH+fF+v9tdn9Gc7Ae73brn/E1xi8PnFyT/++OPjWeKcvcQR+z5iH2cBQ508ftbl&#10;578KbA6++Imr/srKsZ59uybmxKbOCV7M1HPKgc8zkN/20Tlap2PP3DyxF/dRH8sy5h7+9a9//dez&#10;kc8EOL83YeXIB8vFe5U5rX0+CosveRbgM16d8ULqbel+feQZ2NS5sT23sTyx7pfY+2OtLX06Bx+e&#10;eWexD7E98BNLPlfHaMrtWvLu+K3j3OSt2bdz5LkPPGf4ct0T+OQmxhntYYydcllPjD2sO8MUZ63n&#10;Eo9NXOaf8XNOfPd41ct68nczTrru9Zn54aqtRbcvnofM2ZOcyzoxeH/Rkpha77VjcNOyh/NNGHNi&#10;jZvTdXFa6yte5+W9yq70neukD1h15GmTLyZzEy71wDYGHXPpp+7/gu959nmZf9cZePap3zlmuHNv&#10;Ht1D913NdHee1Nn5V3ukzsr96U9ca/bc7U9MWzlY/ca8Op72MuVyHs/mmVn4jMDyc9wrNJ2HWV+p&#10;h65n4jm8Wt/ZX2mZNf8jkd3M7utV/fMeqO0Zeu/pZQ5fnDZzzm7Nz5hgpsVzJWeqW1MHXbXB4/tZ&#10;JudVy7nt03i54MXiZw9il/MQrzBid3V13Bex1wk/MWqZ+7GfdwI8P7vlvclngRwxl/Wdxneq5bzp&#10;5/6+07xfOctnnom98p48u/fLX56k2dTYIbQMgp94c9hJg/yzS93U6RmyJt65nVkMdWtirU1WzPSN&#10;KbUmbufEa7PuTJmbcFlPX742a/jk0etFLvskrvEr7dY0lr/j7Wro5Gyta/ysdQZ7OTe61p7tkfzW&#10;zNjemUvuzpejxg6bNXmZwyevFr5X494VZ/+px1V94nxmjvlyXc3b+OQ+6nv/5HePjMVqsyY/bdfl&#10;iem6+R/7/hPwXnAP9LvrrtbYjvveZg9r6lszjxY5LjHksk7MEvMr+vV1yjUWDGvS/Ch8oy95BjnW&#10;ap+J0Xe/aa/2nnV56q1sclaY07lPcfQ56bua5yvyJ/OC2Z17a3S82tedc500cqbTnpMOOX9oM9Xt&#10;M8075SYNconV11LvPRhjwfWy3vmM+fNA4tTJXPpyJ5y1yYqnhl5qUstYfnLMndrWRF+9qddON/Hp&#10;Txx7WBOvNY8FKx7rn83M+4NYfrFDvj+kyx/28Jfp/G9pwOQPEekhL609qbvIiSGnj028PnlrzVVz&#10;snKyh3tCh/nZL8teeS4fhaihJ9/aZNXqmvmcixzxZ6/syQychZdnwEzgcl7ndC85vzkxj9pJJ+c9&#10;0UWjdYjRYX9peabJaU/0f2dMn8vvvJdHZnf/d5+pVa98rvTR9oKnjwXDxeuN2KWvNZ+actURo22u&#10;+StrjyvcSd0ZG0uetZqdmpj2iVcr99y9O0Yj8SvNO3n1sF7ZxxyW95m8yLlncXDJZY1YHvnUx6cm&#10;Xi45eWDwr9YJ5kTDGcVmfNVDLDixWmrsyyWm89TVEZs5alzq8vkHXV+TcqlnTow8LdrO5Wcp+4Kx&#10;n7paal45n9xHrfoT31mmGjn3pAb7Z8nLWCx1fDCZI+9Sz3hnd1j600Nrv4mzm2fXv2tq2wtrrrHG&#10;q96dV1M9Y3Xebe2rtR9z9MWZ+xoA514S1/cFXNaNsazUIAbrSr9rzaNuTv7KgnPJyZy1ne3Z7vJ3&#10;2lMt9Z15wk05Zk3+hDGXuNyjvvWOzaOTvr3F26dxmf9qP+d3Fvdh3FZO7pNcxnCmnFrZo3lisOK0&#10;1lacqWdyVzx179jU8kzgm7evNe1JD7k7rH0mTPITl/7E2+XUVMP9GFtXw7rxOy29nOOkT896wmmM&#10;PbHu1dwr9HM/6vcMu/iKw/cvln3EuwfjXY9naujveuRcORN5rvwPXsylZvIfnTN11UOLs1vNLs66&#10;cVp842k29ytGLbDm9K2R9zMJOTVan881XYOrrnrNM5abHGtp1cvcHZ850VjNc6K/49+Z5Qd7/wRW&#10;962VGtdx479j7MxYfd9fv+O8XzGTr1fP590zeP7dl5ja9P4i9mq2X3+bskEh5EZplg9GN8lYTuY2&#10;bY5KznKlbU9w+tpsxMHxw5/UVVuctYz1wYpvnJgT62xqNYe6+szssr98rHVs6skXi0bX1cWC8xLX&#10;NvGTL97e6vocOWv2kaMeNVbnrWf+Dla+HGP1Op+xGDnYrGce/wQ/YdSZtM1d8bJ+xaGe+NXszmVd&#10;XeL0E/cO/6pX1t2X1nnEdN76K+1Jj8Y4H3PoJ8bcNCe4XZ2aWlp1jMVMOl1LjrWce/J9D7Bv9+lY&#10;3I89OwHPL++NTHNa8uLTz7ofRjKnXtrUyXzqNoY4c/Qgxu76JQf9Cds54ub1nK2V+NabuCc5vxeq&#10;p81e6U8zTRxyXOjDFwM/Y/Pdo/vIw+5W66gvx7rW/GSbO2HMqXeH01xin298NPv9ifzpgs88WOc7&#10;5YLbcXKfftZLvHV7G6ObPvHJkpM9VjwwV/gJA4dr6pF4+045a1rnmOLs0zjw6mvVwIL33M0Tm8s6&#10;Phc6ahFPy7ycxqQOWvRzEbNSY4o/QP/EOY+5xON3XW17dV0d64nXx1JPrr48da6smuD023pPxOR9&#10;Iucs+NScgfcC4/zFQ/T9pQF8+fZFJ31iVubgEPv+/wvx3695ZwE7+fDUwmde57aGZZlPreSmLz5n&#10;JucM+CzrzaVGzrzW3lpwJyv7JN77Q44evTpHbE5NLVzPDwx5709i5NurY/NtxallD3HG4syLJ6Ym&#10;jryXHOvsgxp/ueCzag7rL0+mNvp3Yzi71XqNde7O/8TPncDVuau+wl3luW8+T2D1edZ83ry3WN4/&#10;M9Z3Dmzm9NHmNYgmPcjbj5wxfHCsnN3cRyFqE0Z9sakNXo6ziZus+B1WveQnb+I6kzWtGq1pLE5r&#10;XmteHWPPxJi6HH3eS1ycN1h4LuLkmNeCRQMuFzF4r8TpOw8YfJ8566+y6k961HKJdTZqjUk8vtgJ&#10;R808vlg1vDfGWPCZ9yytYdHhnMFy7ljiPENyXt4X5yE/zYO2i77ych57gUt9fJY90rf2Aagv1rBw&#10;TxZYLuZj//B8f0kdcolF21g+e2NlbzGZd1/UcpFvLnVxzCAmcfrijFM7fXHYxKYvnhw4OeTNJb61&#10;5KcFLyc1zSVWP/uae9Q6I/3ytZD98fPiuTC2rzrWMk/O5x2czwS+//EVPgtdsfhXqzHqyMtYP2fP&#10;XHPAUZ/w5ptj7Fxa8/DsSc4e1hOfOOr2FGNsTY2M1ZDT/eSII15hxLaF6yz2Uc84OVPOujzjyd6d&#10;7wTvTGKN6Z++87hf520Msa+nfE0kPjnqkcMXl/3F5Az62OQQ0x89+1i3h69DsIlJnNjGiCcvXgwx&#10;9RUmOY3JGNxuZd8dblVzTmxqpc88Gaffte4Dlss9GYPzswS5/uyfOtRzqZW5ne8zICbnuaulxh1r&#10;j9y7/J7N/Gda5uNiFmbkteqsfm9iHvIsatq8bx/J4Qv4PAMgGesP1H+ldpis4Xu5B+dWzPnlGVOX&#10;g28dP5d5sfYDYy3xnic5OI3p2HlSP/XSh5uaGacOefukjxbzee+N5YoFI1+s8W4edPr8E/+Mn/2Z&#10;iUUuZ3Ufuz4nmB3/p/Y9T8Dn46vvL3PwfPpsMg+X81Hzz3Bd+44n69yvPNc8D/ZMD/vcPYM7c/kZ&#10;pHsZ51zmrubJ/pe/PHkltqqfDrPim0cnBzaPXeXF9Ax5WGLU0Jpf9VVDvFZe2l0tcemvOOStaZOH&#10;b17rHowbfzfO8zzRtD990j/h3p3tBJ/zi2eWKW+dWtb1T/ewwplHT9+ez1i1drqrmtxn+icXPc8r&#10;84/6r9B75Twn++gzfUX/V2gwe86mpjni9N1r5slNPPJy8X/W+07Ac/Y+vK/T5yizn9xL7i99pjF+&#10;dLITfs5in+RZz5y4E/soL7WdoXPkr/Sbm/jkNy577fwVL/vs+Hdqk2bmchb9rN/pdYq1zym+cc73&#10;iA7cR3g9A/Fdnbt4e048z0CMdpW3/grLPFxTL3L+YEcfm1fOQP7ZlefTevbNHmKwyQXTcfKu6uo2&#10;5yqWp218zpk+uOb0fSF2T421T/+wT5w/AFGDPDl/WEeMj7WHmj2bdbXFmSfWF9O61ls78eqQY7bc&#10;AzE/HCfnD8nJscjB6Z4fxTd8cS+TdT+Ptm3NlQ44LzH2Tg0x5sTIMU98cn5gJpx9Wt8+5rOftbRd&#10;l6cFy/3ml0T4yxAu/ze6qfMuv+d7V58f3a85Ad9L0uLn882zyHuPzwLW5xMrlh2k746aB2fimZP3&#10;jEXrM5Z93CM99bHWH51FLfmneuKSbw7LPWZpyXnxXtOX/bGtk7HvUfDFqvuReOLLtJcrueQ0lhqz&#10;idE27pnYHmhkr53mdF7oqEWd8yXmLxi8h9axLKyfGVKTvJdzUJdjDl154rHksC4xxnds6qx4zuF7&#10;ENY9+xdbcMVh9d1Xa/c+eg/ywJ3M2Podp17XiKnbx9kmnBhrK93WECcP21pZ2/nycubEd++spa9O&#10;5la+82vlYnkefM6JrYHNGc1jU0fOpOE8ydWnps6Es66+mImTc8oTv7O7WZInrnsnZvITj4axezKe&#10;uCc55xLr69q46+bbnuLgOfMJR2z328WPcHZ6XTuZG45zXOHF2Qd8c4y1YPN9WC4WjJrY5CQOX1z6&#10;mRO/yq20p74TNnWnut9HnOPPZnPP6a/2OZ3rCnuS754dn2i8C/MdZvG8fU617HnlM3fWdueTe9TX&#10;7nh3as6ildux+bTOou0aGqkjzpxx8tIHB0ZLLf3E4rdex4037h7yeA/VX/WlLiZ9tOWTb37HzvKZ&#10;Nr+fuwf7O7Pxj/05ga84gXwOec14MYt/JviKub5LT1+32s+cK8//1e9nb/vlyVcdUL55qulNwE51&#10;cZPlAF3wMzaPNa+dapnD3+k11ti9ZB98872/xKlhDnuCl3di1W7so3tFz72lxqoPfXe1nGvCZY/E&#10;PuKnFi9K+k09V9rum7o8bXKyT+bv+OhmvzvcO9jP6OE8d3tNZ9Aa0/nb75W2+55q53yPaky91FUT&#10;a048OfPiGgPWnN+ofA/avUbUs9fvatn7d9iL96Bncb7MJ1b/9Pzv4k91G2efnBsMeWvNeUds/6ue&#10;4K4wJ/PZb4e926vn6theq7z1ycrpuc37HjBxp5y8qUau+5CbOOYm/IpD/p3LmejhXJnb9QZ3l6Pe&#10;rgeau3r2RU+ss2jN2/PEym1s5le6q3xrXcX0QistnCt9685qnP2o+b0w83d8Z7MPXHLdr3FdT372&#10;N3+KT66zdG6KW3/C7HLNd244+F1XyzwYLz+nUMsLjjX+Ut33rryHaoCFS5yr46zt/BUv509+9pbr&#10;vMRcf/zxx//729/+9kEj9r/EVDP1uVPp4QAAQABJREFUVr7aJxyw4uShS8681vyqb+dTz9qUs4a1&#10;F7i8xMgHp2+tbdfVblzH3hPz8LxaU8wdi4azYI3xeW6JsfzCJBe/nETsDHd6/WB/TsAT8FnjWfJ5&#10;ylr6Pmv9vBtrk5M++i77EuPnQqdzcMl3j+TpNyZ7iZnsCtd6xj3jpEluwpmzp3bSsF9qNT4xKw04&#10;Xq2VHDCct784me81vA/2czJpyReLFdezZ++VD4fFPvVX2Ku8/KszQ+cUK27Vu3slnlrXs3diU99f&#10;TOWecI/8HgUe3wuO549vL/ti5eLDt6damUsN/amuBpirtcM6b2qY01LD53LfWJ8/6vQQr7Uv1gss&#10;Sz39j+Q/v1CTm/n27WMeTuesndirvpN+c3Luu7PIPeV1b/aohvZ033LhoesM+ivb+uLI4zsH/rQS&#10;I2eFnfirXOu6L+eRR+zrM3P6aZtLbcol59Sf9ow2+dxL4u72PsXbY9W395S4qYc5dZv/GbEz0Av/&#10;lbOstLKne9z1tpa89FNj8s2l9d6oYyxmNTt1OWLvWvipn/4drZ554k4Y+71iH1NPc1Nva23vzNTn&#10;11qPxPa/w72zv1NdNN+he9q/cf0ZzrP3vHyGtM2/il+lM/VRmxq+sXuYOJlzT/LUSczkJ36qmxOH&#10;zV7GbeWdWPT4/s1Ch/uoXn9GJc8lVpsa5sRSc2attQ+hf3wxT6yvFfNO657sYe/OW/+x/xsn4HPw&#10;XXf783z+ujN9Dh1f3T/uM5xH7jecR3hXM1l/+pcndxtz4zZ7xE5/+PNAtCe6E7ZvZGOIxWh3GOZY&#10;4aYZ1YJzxQMrHit+pZuaYORO+Ktc9gZrb6y65qibw58WdfHaK9xUP8ntZrF2Mo9Yer575qseue+c&#10;xX3krIlNH94JLjl/Bn/a85R71V7z/qSmPVf1xOKf4ppHnx3XuvPIN2+cNrGTNjkwiZO/0xXzYx8/&#10;genMU+2qntjP9H1m6Jkz+rxkzrnkTM+gmGftrm9rO0/nd7Ec95D93PvEF981OPJWmOYYO4uxdqWT&#10;s4ptO2GmXPNWcXOZbTX3SoO8Oqu97biP1h6Zczefe+h5yK9qjb2Ku3/H8s2f9t3hqKG3wqzyzvKo&#10;dQ/Np589xWit8YMtL3L5A8vWm2J17APGHo0nn7j0k0PeODHqZd2cdlcT84jNedyHOfWmWa1pE5O+&#10;day6ae054dDxvvlDS2I4XPj+AuKkk5r46IFjaT+C+LLKy+06MTXnw+di+QNVMP65GatG1+HI1RdL&#10;/MhqvvP5L12hCcbL/s276n2CT23wfSbkxGS/vOcnfZLbesTm0PKCY3/rqXPqy/W5NYbvfslx/mC0&#10;iTvtNeFa5+55TZo/ud/jBLj3PFNcPgdp81kQ6/NvTStveo7BUJeLz7PNyvwrTs1eKy3nzd7tr7ju&#10;MeupZ949GZ9Y57aHusZqmDd+xNoLrr7vK+Tome815Fhif0W/vnIf4cJxVmckzzL/i3Hvq1r3WOfo&#10;d+vne7jnoM0pnYMafluw5MyLVyP/BcbE0h8sl74ctHy9kus6NbnJgedyf8ZYOM6a+bu+fXpv6NgX&#10;jDOCY2Ztzg9mWv7r3mCd2b4TvmsZO0fyzKndsfvI+dTUpt7KT35jJp0p1zxjsdic3/rKgpU7zafe&#10;im++NZyB+qRrHWsPLBf32edcHDrWU0+ufaxpzYNzyTGXWDFpG0+tOR3Ll2ucXPtnLnGv9Jkv+638&#10;qWdip7q57kF+dS5yJjvpgHOOlaY8LZz0iV+xVv3val/NZh8t+9fXeib2FmO+Y3FYMWplLX3q6oiV&#10;63vjSk+cGqn7Kt+ZVnrOsKqTX2FW+Z3WIzX3sOu3q+16wlN/h1vVnuGqqcaje1jpoPusptrPWOZw&#10;j6uZmNNLLK8frt1yf2nlw9v1S9yqB99vXfTo1/SJhnytsxo/Y3N/+MbONVn6i3M/xlpnEks8aeX9&#10;AcvlmeFThycXneRkHnwu4uZaJ9/4rOk/a/ksbp+c9VndH/7vcQK75+w77IBn09cJ8zCvry9n11r/&#10;DnN/1gy+dr9q7/4MiXvg9cze0XC95JcnFfOgtOYftej4jQANB/fhJJd14mnt5lETDH5iraXmlKOe&#10;+UkrNdoXn/kpRz3na7xxzrLjiD+12Tt7pN9aq1rvz1i8vbSt+2i80jNv/9S3Zs4Ym/jMi01rnZy8&#10;zCUWv/W7bqzWHQ5YeLv+6k/WnqczThqde3SW1jF2RuJXa9vjEXtnltxD9lJjVU9s+3I7P8VitY0h&#10;7wyJIZe1idc5YjVSU3/Cf3XuO892dTae9Q43Yby3O95pbfeMoEF9NYNzTHX7e38mjHyxk5WnzoR5&#10;Jqf+MxoTF91HtPNMHuH3LFcaXd+dc2L1+SyoT2/n11pr3Y577lfF9M9e+s71TB+0Jp1Vfuo18Xc4&#10;558w5Kyr27OQt9Ya5pvTuK+Mnd8/d7hfrBfz9R6m2H24b2MtHNcKYz17OyPWPyvt+NTslbj07YNd&#10;5RujZubNaa+0rIs/6S/HvnJ9ryA2hwVvrD731zx/Qe4yZw9t8sV69sRTXdyVlWuvxpvH5h6J+eEj&#10;P0DwFwKsq8G/POWyj3HaVW2Vby6zOCczyNMm/hU+vdC2l1Zt+2rNY50TP+uZt9Y58qzkpQ8+Ocz1&#10;zFI7Nc2hy3Pss4zlWTBOzjMz/HD/d0/A57ktJ0LOZ5Fnjmfd12E/e8bJMQfXpQY1Xzv26J5y1DHG&#10;wiHvlRrpNyfj9tFacRv7bGwfbeu552dn8r1CffqlNnnvT1reZ8CRk0MsF56+1l7E8sE9szwfe6SW&#10;c2WufXhqaMVkjZw9wDVWzh2Lns946rc/xfbJWdDLmTPm7OllDv60B3PgWOp1PuP25ZrHqqPmh/iL&#10;vvDZhx4+X+wT3z1jWWD4rOcsq/nAugd1iCcez/FuyRGTsedCblrON9VWuTucVd/Uznkz/w7f89Ce&#10;9GA+9+HesdOVeoklL979EvMcYdXPmnlsro6zduLbS+xOr2tyyeur80qb+unTI2fyvDK/m6trqZUa&#10;+NNyluZN2CnXvJ4HTu5JDXnazE8a1r/SOpe2Z2e2zOlrPYeMU0tf23uV1/kpTuzkO0tzE9u1Z+Lc&#10;U/ZYzfFIr+yx45/iVhorvnn3R2xupUX+BLPjv7PGXl4xHzp5Lu+c+Y42M/VnvNwvPp9nnB/s1fKX&#10;2+SKR4Nc6lvDej6Zm3xnQCfnB2tu4nWu5+i48adx6xjfsX7+hJPn0jEzmVOfz5fJ0cdOPjy56Nlb&#10;LDl9rFhz1F2nOfGP2H5e1XAu4x/75zyB3+0+52vC18/vtId3zIqmZ8FTmmd09dTewbYWfb3Q4b3k&#10;GT24eT7//puT7vxgnOIPSnzQ1PGbJ0lzWP1djytMH4Za0wFfacm9a9HNOexN3gtN+yd26pX15E/Y&#10;Z3I5jzrmjCeb81k/4Yl9xO70p3noseKQhzOtSWvKTdzOrfo3LmfRP+W21qNx9svzcZ5HdV/Je/Q+&#10;vHIGtZ49lzxvNVf20V7y8n6ueph3Lj/wml/ZO9po3MWv+v7kv+cJTK/RKcf0PAs+bye7aR2f7yvu&#10;Ke5K59V1997zuc+T10pzVzOutOy14pG3h/OSS58416pXY4zVso957JTL+mf5J3u6M4v7cu8TF0zW&#10;05/wU+5qbjWdZ9JY5a64V/WV7t28fa54nif4vPzlM/8SFaum9pHzcR77Gk9WffvlfODNyxW/qjVe&#10;Xtur2U51Wvcqvuo71ZmFfF7+4Jd75v9ilLp/5oTjZxnyLLBquD9x5KnDES+m99R58eDaJxaP1W9N&#10;edj2jSfOSq+xj8SeHz1yBn2t2jlLc8RgdzU1sd4Lc2rIJ2/PxmQfMfLFas239XkxDz45rStOe1UX&#10;h6a95GDJ8QN2bF7w4IhV51mLXu7vWb0f/vc/AZ8hLRPzDPDacxGb8/lIvLi0vneIt8ZzbI2cdfWw&#10;5uQ8YtFQc+JPPXa91Zp46mftqr+cK5sz3dXkrF1y0csr67zXcPVe4a604IP3/Sn5qa1/xzoHnPTv&#10;aNzF0of9nizPdMJmzdmx6V/1EQtOLDnOmMXryHPnM5A9yftLh2qAw1cHvjXzxtQSZ0zOy9dwctKH&#10;84qlJpbe2RefK/fmfN07dazBBe8Zkgcn1lg82FwZO1/WzamX1n2AF4ePprH47APmaskDp9aKs6tP&#10;tdReaZp3bvdk/sTSx0sd75fWfFp9Z3deOL4m8FvDmeCrYW5l1baevPSpJ7ZrWc+5xSUXLPnOpQb+&#10;M8u+dzVyrvQnnZzffs3xLJI/5bKuf4oTf2qdFfy7epzO0jjmcT0zW+5RvbRq26/xxtaTiy8/840l&#10;7pzcHS9rz/p8X2BNc7DHKf9sz3fzc+bpPrkva7t5TjA7/k/t+gS8X3nW6asgDkud72+nC47XCcf+&#10;9lxxWrNfT1d8+7R+5ztu/Dtjzpl9OIPWnPE0A59HXHkW+t5DNMyJxzYfTJ6x/OSs/N2cK85Vfpr5&#10;ivNT//OdwOr5/Q47zec+n1f8rH2HWf+XZsh78Y59v/yXJ1/9kPNGnpr4XhxOH9DugU2d6TBXWplH&#10;g5W5k/iDVF/UMo1mXubbJs850qrRvEdj+2nRsV/73QNOYrueMbjscYebOu2nZteI7/bpOSdNc7n3&#10;qznk3LF3Zrmj+9nYPKfP7v279Xv0OVqd8eoZWuH7vBrX8Q6/6p2cE0ziX+Ff7eEVPV6h4bOwmjff&#10;2/AzfkX/d2m4L/VX+7N+ZZtP3D0mjdV5nXAnvVfkpr207ivmW+09e636dD61rPU+1M28WGpqZC7v&#10;Y/LUEpu19K2Lf7V9l37uYTXzs70nfve9wiR+wq5mP8mj/WrN7Dvp8+eR/OES/e/scdIklxrp392f&#10;XHjJXfnitbn/9OGDucIlB19e54lXWs5KXX/iTznxamO9xPMDQXHkso888v5Q05yWGss4tcj7Z9bO&#10;UztZ6MrFt4/crJEzxpfrDz2Zxf2C8xKLZaXGr8xrv9o39+LeHu3tXpl08tW1NzhzycmZyLMmPfNa&#10;tZpvHpz3QU5jybt2NTFaeiSe2L4+f1gwXPyyDHH+YlJrqP2MdYZnNH4nLmf72XvO+85Zdf+uv/s8&#10;6cezxcXK/vjOJ84YCwfre23Wcm646oq1Fxq+x5FTQ76xfOO26snDJib5+om98tVa4bKefuLJ2zsx&#10;Uw5eYojF4Z+siY+GOmnNZ44eamhXfXlv8v2Je8pf7Kk1cahdacoHd4Wdeuw4U23KqZuzmMPKsZ41&#10;/Nyn2MZknDqN79jXn9Z+qScndX29mYPPSiy+sXrguTJ/Fct9xNLHnvKZlRx70M95wBHz/Lkv8K7E&#10;tvaEMdcWbmrh5yU+MeZO7Yqb+0FrhbNPzpq+9Z1NfPo7TtfgeXWtY3C58kzTF2OOOH1i7r85nhef&#10;e3Is90NsX62YD+DBl8TrqyW988bU8Z1HnrH8lZWbdXOTxpRLbvrqmHO2jMFcrQkzaaljzVmNre/s&#10;Cbb3hd5qxim/wu/melXN/eUe8J0z67uejTNOjj26ZmzP5Ox8eY0hr5Y9G3M3XvXa6TgDGPm8b+Br&#10;8a3ttK5qr9rnVZ+s5/52ed87E6O/0rD+FfYV98O5X6ml5nRmd/qAnfA+Q1h7mLP3xLOmlUss31zz&#10;O1ajLXy1UtfXkfrNM/YZ7H7Jw/f7OrzEZm81X235M499ci76MBfLuv5H8h9fnJW6lzViP79qrcnD&#10;Jg/flb45LTU1yO2wch6xzvcI94fzn/cl79fvdja/8+y/21m/ct58X8DP+JV9VlrZz/6PPEsT5y8m&#10;s8lqkCkvXwvmUa1JXy1s9sDveOKLWensOHDlqQN+yqmTOHMnFt7EnXIrvcZ2PPH6XCcMOfeMr66W&#10;3NUCq4Y9M5f+ldZUV5Na+hP2NOdMOTdc8izzH8HFl8aqcUE7KjvnKzWPGgeI3l/ZP0b5L/c7zdZn&#10;1M9FD5/4K2xzM06dzOt3vWNxWmYBoyXvfHKN5fyv2c/cf96H1Tl7v06wK4135XOmPDdm9nmid9aI&#10;s0Z8Z51wTzD2vIOVk/s2d9c+0tcenicaOx1qYuXetc3vvWd//eZMPcVay1m7BuZEU61X2pzFGTJ3&#10;2gvOHd4O2/egZ4ALJnGZE7/rIQbrvvX94VZiHvVzxkc1mudeO0+ce7EO/uosUpP9T3h18r8Mtoc2&#10;dcwxU17+0Cx7pC8P23rvOk97ruaw3jbxnn3vD4w4fePEkkODHD+g5JyJ+UEmOerkvchR57Kmbs9p&#10;vKqv8vKwYOyFdaVvTqwxGH8gi7/6JQD3dDKP2nctPVg5Iz6XNWZ0X1o46RNPK2fX556lpv3MoyPW&#10;mjl45OydPhjr+Cx1fkW/vk65rKtN7gqbvMmf+M5ILa98tnOGSfdVuWm+1P6sObLnq333+Bl7sVfu&#10;gdxn9M6e+ryGuXi2vJiF1xoxluXcvubJ5+sRDLE4rPuCg6a5xFBLXp6D/OyPnwt8aidf3JSzNtmp&#10;b2u4B2aflnVqcs0ZUzOHz8paxuK0jfsgD1+cD57c9NHxfYV74f3NZ0FZ+cT43ldiufJP54N7tdDK&#10;C7x7yJmudMTmbJnL/JXWVIevXtZTl/uxOiO5iV9pqu89AIc2Vj563EdjLVxqXOT00VJDjHVj55ej&#10;phYcvjG4aZlHr5e1zKtJjT2x4OKTs55nS52aOTjOpSXnEm9/bM5nH+vy1HIG8vLUYAb58tKqQa71&#10;xYHJWvpi2qoLtvGt11xiOGpYbx3zKys+z6A1V9zE4XOuU05+183L6f04mzhi5vT+mdc2X13r2tYl&#10;P2FXemAnDfW1yT/lyD2x6jt7znTVT459kkvuqi7vrs0+9iCX+UlT7FQzp4ZYLXVrYt9ps2/69pxy&#10;1pwTDJex9cmql1Ze6vheSy3zaBLLIZ4w4rC57Csna5Mvfqrtcs3zfYC+XMRYvwddaYGdVp/FhHll&#10;7qrfVd1Z+nzMf7VdnfNXz3XVP89z2sPpfaEPWPUmrd0sPteJaQ1jrT2T035iqRm3bZ6x+2krH1zW&#10;yBu3hvErrb3oO/XunHhn6Fh86uGzxGYsnhqXNfWTJ99ax+ZfZZ3tVXq/o05+/7gzv/dmup93dH6w&#10;PyfwzAnwHHJ95Wv5Xb3/4ovs0QO6enHm4GL9RmucvcmZ79mMrcNLn1hM+8SN5YN64sWYw8LBmiNW&#10;xzo8lzhicdYm2xj/8DBhM5e4nCkxJ372d/bOGWvVFW88WTmNJc6aMTl88T4rrS2388TW1DCesI0H&#10;m/jJV3ell3mxqdP1rKWfuPQToz51/K4Rm0ssePP4uVKnOeLknmDlfLZlRubLGT97hu63Ok9weaby&#10;Ej/VJ96ESx21teKNsXlm1JOffnLUsS5Pm9idLx+MmuI7Jp94cad20rs776rXpL3CPpvf9fJ8wLg3&#10;chPHnBzmMueMxisNcXJTq2vGqSkPC9c+YBKnr0bbVd/GPRrTP3s45x29aQ+Z6x5Zs/cjfZkxtYjV&#10;I9816qsFFq5zyE09uFMsx3pqrfpd5e1zhfvsunOxR8/o2Rk8L3XyPMl1vfuuYmfVqo8119zEWBNL&#10;jZx5Yz/fZZ5a8sSS81JLHnl98Czi1vlV2X+dOHzeRs/P3fpaFOGxH7F2IU+OS219LVi0csnLXPrU&#10;4WD1jbGTL58aK+dNHXFa8WBOljh5EydnXtUzryY5dbHkrRFzca5Zw2f5vGXdGhrWwXpv+IsO8/Yh&#10;xy8lwtWqA1dffObwXdYTbw5M+mC4mCUXGGv4Xs4v1rzzksdngWW5z4/gBV/o6XJG4vzLI3r/8ccf&#10;HzAwcLRyr+yERyf3Iwbr8ozsSR6Oc8shnzzi1ZJLXc6Um/jgkyOPOc17/529deBwvlxgtPLBq9vc&#10;n/jXCeRZeSZ9Zonpmhyt2CvcDq+GmLS7WuLe5fOceeUs+P0aJOYCz+JMwMnzjLBe4rDw1MSy4Moz&#10;/ij8s6afGHx46JlPnewjX5v4zhlrxWrtgdUXmxa8mMzjp1bXdrE8Mbv+iUkfTi7OyYv/9bPv7Xlv&#10;ktPnTY2cGGbkSlz20xcnz7yWutp8n/OZoU7NOcWnpd4rc+gSZw58z9L1jptjPXXs5Txg8mzJsxc5&#10;2K7LbQvOc8aycgbqapG3Brbz9FUreakp/6PRP79kDh8d95K49MGJzXz7qTPpMqf7/vvf//5BN1Y/&#10;e+X+AFMjZx+x5syLXcWeJXV9teCaw2dRSy1zH8V/fum6sXbiJB9fLP1c5Lw6DyZzKz+19NNOPGfB&#10;Zl2eMxmDSZy++dbhjLNmnXtpzZzWXv3+Yl1rb/DkemW9a8TUVzzmE9O4na7YlS6azv/RoL5MPHPZ&#10;11zSs67fOGJzWrFomVM3a+bS7uqplTjyWVMvMeaucFnXR4fLWItm5u3xarvrQW1ane+YPWTOPZHL&#10;WmMSZ19yctKnLt66+ubVSGz64L3M2yO5+q1rX+tqZJx+7tf8pJE1ffdm3LOYT9scao/mTvvRA2xe&#10;9sTqg/sO62Rfz85JD/b9zrXaxyqfs4jJGe/eJzXUha+eNSyXebGPWDVXWlm/8qn35ytyaGsfmXHF&#10;UZd6f+9ujvsTR91ZmY2LBU6sOa39iMWJ1Yr9EPvnF3mZ+yx/muezej/S511n5Tl4n05nk3eK/11x&#10;nsv/yn5ffZ84N8/w1dqp9xk9sl/6U+/Tfe+eq//633bbaCJNuRzyO/rO7L60zJp+4sybw5Izzn2u&#10;8onZ+dkL/0rPevPowXzOqC9uN4M1ucbYzKmVucQ+6reesXt9VBeeWu2r6Z6MX22z/4n2yZ5PMPSy&#10;97RHa9ium8OKW81uXY3kmFtxn81379Z7d//u94r4u828m2eqTbm758J9Refq/qLb/ZJ3t6/41jT/&#10;nW3O7Lkxr2d5NXvyr7B36jvdqxqz516y7yrfGHtoT3ipsfPV3GEeqaHrnOmr9aq+JzorTM4nxpxz&#10;aqlnTTz1zOtrqSeW2GU+sda+u3V25nxm/ol7mludUc7WmK7Ri5w9tc3LODWSm5jJB5v47JWayV3l&#10;E3PlZ5/2ic3pG6Ob8+J7UROfuEfnTZ4+tmexZk/nyBj/K1fOyBzuofPG/iBRrHltnrP7oibPOrG9&#10;sPnDSnjqpQY4dcw3FgxctVsHvJjUmPJwU6vxXbOX+szKX/K6t2l255TTPR6NnUW+fYittRX7iM29&#10;qYsOeyfmcgbjqQ8YcdbVI69PTZxWfNuJkzm1WgeMV9baJ/Yeq0VMXqy2Z/uJf50A53znjMD2Pcyz&#10;zFr6qx6JSZ3fwWdPXuxj2qP7s9ax+6ROzTqva59lLO9nYojFYs2rhc0c/iNLnr2uNOwpT7x7Mr5j&#10;WzO19LHd0x7mwYg3JwZrTktOPOfNxaLuL/Dhi/ko/rMuTo54Yn0xOZcad23OjO/Vs+10mU28Fnz6&#10;yV/ld5zkT/6k6Rmqm3udNK5y8LkH6HLxHzPQl9eb2vY0P80Flrw1+KlhXU3t1XxT/S5XPJbLOZ3P&#10;/fGewi9S8ovA+XnJPeUs5pKLNpouMcbOYb6tuLtW3Sue/U7xV3rW1TXGZo5+GXc9eSsffs+dml23&#10;hvVZRNtZrGcue9tLLngu77e65o1TnxwLq17Wsx++GPPJy1z72cdaa5E3J17sZHeYaa7WSP7UN+s7&#10;vcbZR03ju1Z+6qeG9czhm2+e+cavYvBytGKtdQ/rWnlXOPFp5WZOn9qVZmN2euju9JKbuMw7m3Wt&#10;+bbU5Tc2YzHwzSe3dXdxaqXexLHXqqaWtnGrPLipNuVa89E4tfvssraa7dG+35nX+37XrH3e7+rz&#10;qO50DuR2z/+jvZJnX/rszkgcXP22z8yKlnx16WUOf7fEpcVHK7XR4LOKOD+nqJ1Y+dba5pxdu4rl&#10;OscV/rvX89ymWd0vtSts8qd7MOWSc9e/M89d7R/8730Cf5bX5+ou8Oz72kz/Ffv++JcnFd8NkLVn&#10;XtwnQ59gcp6dnz/EAOdetdaveorPXuSueIm/8qcecOyDbcwUm3vlbGqltv7VvrqevPQnnH2trfBT&#10;3pxWje9u2fPVzBMGzsTzDK1p+xzMT9qNNYYD/g5H7olV/wS7w/QZ7LCfWfPMT3q6hwmbtfQn7EnO&#10;ue6ev/gV3zwz7OYEx+X782rm1ANjvNNeaf1Z8rl3z+M77M1Zcr6cyzo5MF7E1rDJNw9mtU4wK+5X&#10;5dnjNHfvPePPmnWaa9dbvFZszt41MW2T07X/tZiz8NzyXMy9+zyyZ/fa1cBe1dVjL2ATT849Zj59&#10;6+rcsepr4fJDKDXNG6e2tc4R53z4Ez95J35qJl5t5zFuvHm4XZtyic9+J776Kw3rk5acFYa6GGzi&#10;8M11Pn+4SI3PG/wSAb73HC4+tezhL+6o7dzG9jW2ftfaM2cn15+NVn3EuR/34vzuyz5359vhe6bc&#10;A7zsqa/d6cpVH1219d3XSkf8qk4ejcSpPXHETfNPuUkjc+i5v8yTU8+e1PW5v/rgiP3FGHna1H2F&#10;r679n9V8td5qHvo8O7MaWno5f/bN3FXPxKbGd/Bzdnyvfs2wBy7rzM4zyTL/EdQX8ODyDNQyRy+W&#10;cUrAf3ah69xTj2f1n+E7j/vUopl+9pCTufStyzfG6oPH933F9xZt68mVnzE+PGtw6Z1x6rXvc5S8&#10;5Ob3gMyLT35qi/UctGCsqZG8U18NdHf7BWddjn2tTT3F5tyNE0Pe11nO4+cD6pOOc1FfLXpkH3x7&#10;wJl0V1rP5p131dO5sOyd55Lnx2fEunvKfanp/twbGskjLy+xvTd69vtoYzJW05zzGE8WzB2e2BPt&#10;7icX+whfPXWMsea0WfMM7ZkWn7qr+dTz3oMDL0c+loul31rUzImRQ+0rlvNc9Z7mvMqpnTh9a/Y1&#10;T4xvXStOaz551l5p7YNm9sp898v5u/ZInH1X/BPMirvLs0+1pz1bUyMx6VNvrJy0YrTUcobEqt+v&#10;TzDNF5t8/Ek7uY2f4taGf6IBprmtv6qfcFtrF6/67Dhdc89oOR/vk9wfc+StwTevlnOolVgxv6vt&#10;vb1jH9N5Tbl39G7N3q9zYLk+c/mcOVP3zplWmImzw1rLfbcGsZ8lpho5dcQZi3f2PFMw+boDm3PI&#10;UWNnU3eH69qjvNbp/Xb9s+I7+xGLvZp/qpuDr9bdfU68k3nu9vnB/5zAdALT8zfhrnK+Fq5w1Pv5&#10;zvjuPNl3xf3XvzwJuEEpoN+Yq01NeLUmLvhdfeJMuSsN5wJnzx3HWvLsK98YKz5zk++Hf2vNM267&#10;wpt/lZ32q7Y148k6N7X0J+yUe4TTOidzNuc0fnS+q5mu6swHJvunn/OTX+mRz5oaWmsdq28+55Ej&#10;5sTCSS05O61dDT56iZn07fM729zjah+9dzmdn/jTOe74J5qrPuTVnjCnOWd4hdZpz98Z53n1HlZ5&#10;cLta62QMb7ovU87vj9kr/dRtv3Edg596ts5XxVez7ersdVe/2tOjXM8YPpd/iLcfOTHmsKt8Yh7x&#10;sxc9vmLlDK/on/vwhyroZh/PM7FZvzsH3NSyH7mp15X+ySxisPrq9izm71p0nT+59rSvMRj9rPVz&#10;nlr64tXIvJqZO91j6srXdm2K6WOvrOObRy9rU2zPrqUGNePWS75+Y5NjTSyWuhitdWI42PyFDV9D&#10;fq8hxgdrTg0sdXWsk1MHjHx8lr31sc6vVuZ2vrXeH3kXmlz8C0p//etfP3xzWBbzoqHFV1Ossbp3&#10;rb1WPOvcD5bz5FlOXOdyTnXawp1yk2bm0E9t+2nFGtuDvL41culbJ8+iZl37q/JvLePEg/U5xvdZ&#10;xPZFvbVT89X+q3uh1+f2yMyvnqtnUF/76MzyW/+7xO6L54xnkH+ljfcafH7xKF+/vRefU/dCHT1x&#10;k21M9keHmJ7YvOxBTl3xzCHWXGLktnUW8o1HL1fH1KZccvRb23zaPGfyasvVmtemhhhs+o3NGveZ&#10;izMkr5/3Ft8YDHpq2L/jVc/cm1ys+4cntzXldn+48lMz/eSgy5W5xOJ3b2dKXGOsTVhzaZPP+VLj&#10;uprNPtjUIJaP733L1zL1PC/41Ffn5yzef3FYtHJlb/OJ6VnFPGLdh1y0vcxhyTGrln3gO6u+5897&#10;HznPDlz2MpaXvaj1Uov30pM1aZzwxJzwTzDq7ex0BuDJ75a8xOlr5XPvuPr81GAv1HORy8t7K8bn&#10;wV5g83ud+ewhVysGLsvYuv2NtY1vHrgpJx87aZhLHL5aWTfX2CmGB16OOsZauau6eXHJw7du3hh8&#10;1uU/YltzpeEMU31XE08fe4HP+eWLse4zqQZWbOYe8Z1l4lrTgsHP3lmbNMj5GgPb+NQC23Vy/RqG&#10;g+ZupS6axOamHjst+8sHqx7WOjMRq5/4nf5Uu8N1f5POLnenhzrT3tw/Net9FvKxYvAfmQHenfXu&#10;fuw/90G/jO/MeoLN/Yg3986+9pqs/X0WEsNM7zoT+2Y/fWpe5tpO/Mzh55lmLbU6n7yr9yp0wOdz&#10;RKwm/bnyNSUeDp/RXXKMd/YOdtKRn+cz4X7H3LQ3crlXMT7z1sznvq2Rm+qJfcTfae5q9nI+rfkf&#10;+3MC3/UEeK7ztUfsdec53r0+/vXLkx4Cwk3IZlNd7pVt3RVeXPZdYTt/wlEfLvgVh3xixXcuZ6C2&#10;0ktc+yuOvaivMGqdYMRONntZt2fWHtmjOur+2NecwNW5Up/ul/ezpzA/ccCq17ysyb2aLTXuYJN3&#10;6r9b/3SOV+N29+PVvR7Vu5pxdW98Fh/t+7/AW53dZ+4971PPk/d+hcu8c6tDjYvYnBjslMu62uD0&#10;s/4q/2qOR/u8e+6ruXJfnp+2uYml1vEqp85K1/rvat3XdB5Xe0qOOnD0s55ane84sVe+XKx9m9N5&#10;OY0ztt4861r+AOQPhsjt8GrKfdZOeuTyogexPwRjPmZubsfgyE37MS8m9zHpZL391k/NrjXXuHt2&#10;LG6y2UOeuZxl4oIX2/VVHlzq2lM+ceb4y0/uHfcMnj9sxM/7mPcXLTR8No2x2Zs4Fxzqro7Jd65j&#10;MPag1ssas7HcGz41Yqx1NNyne7fnpI+OS5zxlZ30nNca1hmprZY19yGOvDVzaa1lP3PgzJPD58oe&#10;5uQQizWXOvrgWImRJ+YD8I8vYokTT2xNa50Y31jLL85yXzlTOej8jss9Pjr7s/t/pP9VT+/To3v6&#10;DjyeLZ6xfM58Fqn166f33GdEnVyetxjfG6z5nuUvL4m76sG5NWaVyzO2Lzl8+8nNeubwc9k7+Vk/&#10;9dVZ4Vf1zK9myDx4Lt9HsHklllnEOZd8LPcMPL9wS8yyjp9a1sV0XQ1wPGeNT93UwD9daLhXZsse&#10;auTM5tqeYJpjL7lacau6eXErCw5NdeX5uuJM8fmclDh8sOK12Yczy5V88mpgc7UWcWMSf+LLR8sL&#10;HjPaT+vcxOwfLpdYcVp08O3RuvLJ98pf7ks9cPI63xrPxO/Uzrm6j2fV+eTgdz1jNIy1cLhnXKuz&#10;TSx4FjlnItYnj05ysi/YXODEgssZ1MTqM2cu8vIz/4zfesR3+zhvz6EWeTDiyGeteeLB3F09uz3v&#10;6oDP/qnj/DvN5KqVGuQybry1zu9iaqs6emru5j6pdY/m0OcKkxznSs6UW3HkYeHJ7fdk+L6mwOZ7&#10;uVww8lPLfOLwzX848SX1TZOzP9piug/41MZ3JrXSJjbz38F3bmfsmcjnmXgW7lmetvmfFTvPK/vl&#10;njynV+p/dy33zDl4Ft5/7WoP1OWsMKu8PJ473yPsR44LjO8P1HLJzxy+ePPi1DbWqqslr68Gdspl&#10;HZ6aiXdvvr6s8ZmdPxvl54/Ucx+pad0c9mouOW1PeeLs2TrfLc4583zch/Maa+UZi2ubdTmNeSZu&#10;zey30z3F7TR+an/+E+D56mfss3Y9PaO8L5o/mUvsycz/9cuTkBSgmW+yKWY9c9/V7wNjdufHdv1k&#10;H/LFdmz+xNI/51BLmxpiM/cqP88h++Rs9LI2zbebRd4O8+qas+9mzX2/uv9Oz5lW/a2jscJYS2z2&#10;XOVTD0zGamqvXv9yu9cqn/O9wp/mV9cZjH8HuzrHR2b3bFoTLWsnuq84x2mGk94/mOdP4FVn73PQ&#10;eqtnqXGrnaz44Kl5TfzVTGCtTbzfObc7L/f1jr1PfTNHz4yZZZoDzCMreZPupHmKm7ivyNnfc8k9&#10;vEJ/p/EVPZ2Hfe/26rmIX1lwKy31T7WmHnKnHubos7rQzM9IJ3pi4KJrH2KW9c6731+oX18b07FY&#10;NY2x9jY36XeuY7nYVe/mGE8zpR6+2MzL02ZNjrOIMbaeHP6AzT2klzh5/uE750icOuDlaK2JN9aC&#10;S92JJ1arVnOtY61h2RfWPWLdkzXquXYzJa55Wbvy5bqftHCt73TEYPXlqic/Mbk/6ysLloszm1b2&#10;nXSnnDpqG7cWdXI7DZ9brAu8PzzHcmVd3P+S3Z3hO88h7+mdPvK+au6rWZmLGX1drObN9xgw4vRP&#10;n0t5zOWZYOEzA884f1HkXPZ1vqv9oK9uYtXL3JWfnNbMfVzpvKLe/ZxHS929i82afs5iTsvZ66sl&#10;nry65MRhvff4XvImKzd1vL/08KKePSctc/KN2049yaGfteSd9L7CqK9FX072bV9MzjP56iY/e+Bz&#10;f7h8XXm/4Hpu8O2pJQdWjFpY8dTEa9UHxwILDvvqpSa9/cVrnmNj+vEfHtjfZ1weFqx1Zjfnfojz&#10;L6/BUFMjce7PHLF61ibbWmJWeeuvsM/MZ/+cM/duPXPpy9P6PGnFUifH1Yta4tKnxv3ikqs2OpMm&#10;fPPwelF3XmrE9iS2piW3WvLA6oPteMfvPuh0bsUXB+cOL/XkZk6f2rR2nAl/mnM/p/gVrufe6YLN&#10;On7n7JP55ojJvLlH7YnWCab7y2E/Xo0hBkedpf0I6ku+JinBy9eeXPuK0VondiXW3MpOfPpnHp9L&#10;3fTNaVd9pnzqTHVyp7onWrse8rvfVQzvOy338RkzcTbfbf/v2Dd77HNl71727LPoWNwdy2vRZ9B+&#10;2js6jVXTPLF77Lkb2xzj5pFfca3x/gcmcej4uZPPrazWFt95Y+0H+cYXdaU8qiP/u1n2557wM55m&#10;FaudMF+Zu5qr7yezZm7iX9W/cr8/vd97AtPz8M6O9MvnzV7kvDKn/wr7Fxufbvou/pEhVwdyotVc&#10;55Wb+0wfnNzMN6/1OhZ/ald88lzOpF7H5tXJunwxj1jPQn000n9E85Wc3G/q5ozTHhL73fycndmI&#10;3cPdWU943S97rM63McT5h9as7/xd7x3vz1bzPvV57O79hOVc1MJvDDnXrgbm5N6rdcfmfBNvt+cJ&#10;/5P77xPwjK/u8X8zH8t0H2Pn2Kk2Ri4ca1jyXOYal7H9ppy1EyvfniecV2KmvlPulT3RYt/0yV7k&#10;zL+635We90Fcx+a/m8050z+dM8//LscfrKDxSG/7rWZY5eW9wjp391rl7/Q8ORf7qDvFOVvX5V31&#10;mjRaKzHq7iz43Wey1Mte5jNnH2vGYjrfdeO0csmt+IlvjPy0YjpHnDl9/6IDHhevGZb1tPieZ762&#10;5Fpzhpwd3zxW3cSQE2PdWFxzrYsHl75zMhu+V86qRmqnhnVneNTudKh5TfrOo4bYyYJt3KSZOfD2&#10;MJ8anWss9eyb+Mw7b+Jby75i1NKCTw73FE7eU+r84JwclxxwyVXzd7B5Lrt5c39XnJN66tl3yllL&#10;e4Vb9b/iZY+v8p0RmxfPnc8ev5jE6n2Kn2anBp5LP3HkWFiefRexV/cTowWnvrmdBc9yLnw18E+X&#10;HPWueOKvcFf1Vb/Mex72TJs4763vN1hyLs/IOnn4amCpgUue/LRyyDmffuLwE4sPfrXE5owTVg0s&#10;z5q68n3+jCcNc2oZp93VEocPln7OQiyfea72lHqp4R7Uzr1lzX72TD3ny5w9yKk94VrPnqn1rN+z&#10;5Bzsl+eROfjLZ87ReanxL/mIJ+8z7EyeC7F9fL6poUHeJUY8NjXwd0utK9xKI/uvMLv8Sd/EOG9q&#10;Zj3z+vksr+ZFg4t75jML37w9tGoTt6Yz0pcLPS81k48GdWxeYtSjxsr5xGDFZW7n99xX2K47q32d&#10;r3HWO0+cM6z48lqn8V2X94hF+66e8zSPmNojmo/Mbn/nQcMZ2p9icu9YOQ/6ztm9zIs3nnBisuZe&#10;s4ZP3pr4XR5M1ol7FntowbAa9ys7f83vAfbDqknd2VUgl6v3RU0tcauZEmdPsVlT58Te5dlXm/3p&#10;R+w5gRGHFXsy12dhXjnXtD/1PYfP2Nc0x2f0pQe97e+esVx8P7T2jnlS217OcNIv+eDlaq0Tm0td&#10;c4nLunly6YtRd1Ujbw8tOT53YlefN8Tap+3UrzFTfKU7ccg92m+l91n53X6pPbuvnf4r9vjIfDlT&#10;+mpl7hUz7jTsucP81N5/AtyHz7zv0466f8cTZ8qd8sZ/eXISfDTHINMDPuW6xytuSB4Eet0369m/&#10;cVnTn/Z2wpOPXeHNa+VkrK8V41yrvYnDipk0rFPzDwFyVzzr38V6Fu7lmbk8I/d+oiVW7hVnhSOv&#10;VmqQTw4YrhW+uRnrpx45+2a+cx2r9W5r36lPnoG43MPE+eycc72677v3+ah+7jfvT+8/9ZPTuF28&#10;09/xfufa3bNanXPmnzkP5pm0es4JQ1/yaojRWt/N130am1pd+06x55AzTbmsn/qnOn0f0JdrLc/b&#10;mnMQ5+p61v4sfu/52X21nuftWeZ9IJc/qG2unGdngt/a5JwFn5UYfef/hfjPr9ScP3GvnPs/O/5n&#10;ZB9nxeYlmtm4soafuZxfnnhi/FzGamSt/RWWfPZVyxzWv9xFs/HkxNqD3GcvZ5j6MldePi8TVh3/&#10;q2ziv/3tbx97xOcHjfCto0uspmeQMVi4zkBftfSnWcjBae4VVh4WrnxjbC5/YEwu77XctnLJu9w3&#10;ceat76zc5pmXa4xtrBgt9cYYt5WDtUfmWku+GGJ4XuTFTLOaa0zm1VSLGkv7EfzjS+MSA9bLH5Dz&#10;XJLDcq/9AbrPq7q/o/U8r2bvM7zCn9TzPpzg72BeOa9n9ErNO3vxvTDPy2ePHM+pNZ9Tc/bJ2XM/&#10;+uLUE991cKc5Na8svVKTmD07g3zizjVPLDZrmddH6wpjvfty/tbUa6t+cs01Fj0u3lu8t8beS3V8&#10;XyI2J1879XFeMPhi8NXUqttzGss1bmuvzhvLz95yrKXFZ2nxxePfXehMWuRyJs4jcfQRs+sJDx2w&#10;XH5GUMtzRiP7cW+oZT375J7x7aEOfOdLjeRNr63s8Yif+vKdxdncO7/4zXlgwTiP+wFPntg9wHVf&#10;1M3bV20tGJaa4MX+qsxf5YPXT+ROI/HpTxxyidGfsCe1qxnVaOsc5om5PF+slz36bJqrhvjJ/t//&#10;/d/H/UcrZ5DLs0GNhb4XMRitvjN8FP7xpWPzide3Bodc98pY7Mqqsaqv8va1jg5rmlEMVlzm8JPX&#10;mKlmTqxx657G6KSGvvqpM9UmnBzxxpNtTM5DjfcXny9i6mLkatHfzTP1fzRnT2ext3mtdWNxafGt&#10;a8mxOu79Wcda0yY/c+blqEG+ceRYYn9F//7a94aK3xPg5IW2OmBcEwZdZwGLL19ex+bvWOe5w0ks&#10;/Fwds4+cn9gzg+c5uNfU+kq/98Esz86IprpY9J7V/MozerS3z7bn4Tn4LKjrGRk/Yu3hn009b/Is&#10;Yv2dvhit2I7NY6da5vCdJ3krX2xqgDXfewHX2Na+qjd+F2c/df3zxIrHffmdlvti5vTdg/ciz2KF&#10;lfOVdtpDzpP7SV9M8vHFWO/Y/I/9OYFXnEA+X3xfyWfQ7zN3+uTzfMW7/cuTd8RpzjfE5uSGpwGt&#10;exDNhyOm+eTldW3SEdMcY+3Ub8qph3WWzOnL1ZrXeuOpq5NYP2hYl3fXpmZyzauvBeOZYFdLvnjt&#10;lDennvFKO/NX2FXdvD1Ts/0VBg1rrWesbU3j1DCXNvnpJ8YZzDXOOnkvsObltQWbGHy1tdZ9Ho1b&#10;66ti59R+1RyrvjkXZ+f5ZX7FNQ82ueaxWQNDfKLtHK1FbE3txFz5yVFnx3HWFXZXh7Or7/r+LrXc&#10;IzPn+U57SLxnI65j89qrujis9+uUIz411EEjdcRmrnnGjXH/5lda5rUrPfOP2J5BDfL2FUNtlU8e&#10;Plx56pBPPjHLnPhf2X9rJJ9ax35OmT7nicXaR337aSdtctbVMm4d6+Z/Z+t5udfcW/rUxbLf9Ceu&#10;Oc8mtczdtampr66xmjmfucaYT5s8/IzFoUM+V+Lsk5jM6SffZ9uc3MT63FtLLLgpDwZe1sERq23c&#10;fPW19jfeWbXB6Ke+Pa0lbtJN7lRf5eyjfutk/8SmnhywieGHcZwJl/pY8R/Jf37x7OyXNvFqQQPD&#10;c0HdH8jic4HLeRKLbw0d8MTOgGYv6i7wLrDdK+vdy1gLnx9qwsGSx+dyDnK9ugf1zDW+62rai3rm&#10;nIMZ9NVMTubwcwZ5bcWZV8MYm754tLNGXpw1+5NvXsb4apmXQ9zLPp2nHxfPAM9gauqr67+W5fPS&#10;Wt899mxP5nTPiZ1y1q+0s47v2cr/Tnaa9TPm40w8G9/LnMW/GBHDPGBczTOPzfvG+4GamfeZVidr&#10;fh+g5vsJuqmTPjVWahCL0afORZ6r9wPO91D81EsetZOV/cEbpy75jsmxxP+K/vvrVCeHnvdTbffK&#10;/nzfIZc4MXQy73uQ94G8muaMsVzM4IVW5oyxVyv3Zw85WTOX1p7mGk+cmvjuWQ42MZnHb03ryUmM&#10;eXPEXBnra9XEyp9y3ousybGH/cRyb/G5XPZNDjkvzki8es2xr33UMo+Vg88C00uMNa24rGcP8+C8&#10;pzzz7JfPTM4vTl1t6xNbg+O+/BxGj16trQZ5LvVOeeDkykHDPuTUFGcs3r7mk2tNLHaVS4znqxaW&#10;yzy9uDwzNYnxtfKwLDhiic2LE6O2eWO/fzEHPcRjqf3xxx8fM4ojb4/Eq0d9WnK65vydn/CNFUO+&#10;l7XMy1/VwHaNOO+ReuS51MwZ8lzAW2vtrKXulY+efbkvzOcyb4y1f+YmP3E5a/oTL3NqJMecOM9n&#10;FcOFIy+15HyWdQYsc0yz9H6YbcLlzOqRy/uXmNZwFjBZU8tc4vSx+uC4jLFys79+4uwtnxr7T43U&#10;EgcPjFrEvq4aT62XmOSTS/3mZNy4nBdc6iYPf7o/4L3vcu3R++I16udDMN95uYdnZvQ80Eh/0qT+&#10;qjN5xew5o3Nd7SE5+OCb42y938allv19fYnVUlfXvm3V6L72ST458davrLMkN3NX/K5P/adc95sw&#10;U6777WL34fkndtImJyex391n5t5Px7mHrnWc2N/B7/k7Xt3TVX615+mcp9yKf5XveXofV/yvqk9n&#10;QK6/v37VfPTNGdN/xUzeJ3Svlr3vcPw8orZc4529/cuTO7GpdmeYO3x0dwdqfYeh39V88sUZO2vm&#10;V/7UR6y2ddU/sWg0f8qdaK0wzrmqd97+d3mt82yc55KzpH/VIzV2WPd8im+tiXc158S5o+vMzSG+&#10;6i3nZAaxP3Y+gdOzntjJzXuBv6pNOp+V67me6Zv7e0bnd+ZyBn3fd/sRr11hr+or3qvzzJGz5F7v&#10;9EKDpU3ulMv6O3334wza3etETM9lXpv1XS5rPU9qtC/WPDrkMp++fbTWjNVJO9WueFf11P9ufs6u&#10;fzIj2LzgyNee6OwwqcN98d6Q19/xwYjF6q843SNxyZ16W9fKdQZialwu/cxnLnHmyaUvZpWnvz90&#10;6j+8yV3pWU8Ldtq/GGt3NOXuLHrPajKb89HrVA+cPDlYfecWY9zWH0JguRet0XrGWjn0IYftnmK7&#10;t5zOZ6xm5vB9fvC7n7H6WPDm+Qt7/2KRvH95oaa/ILB6Nun5zFrtqTWdP/PuAdsXuKwT576JWdP9&#10;kEc9fWKWObltrf9Czz2s3bH2SX1z6Ez3iLoX9xrMd125r0dmzLN4hP/Dec0JcB94zrz8hRLvr8/j&#10;qpu4rJOT531OS92LvBrJ4/WfrxH53UeOGllPv+sdg516kJ+w5E+W+0vt9Fca8nb1rK1mRIdz5HuD&#10;Fp+8Nc6ai2VffzkMXXLE2MR8BP/8Yn9t1tJX4wqXnDvY5F356J7Os5pBfvZKbNczxufcsdwbFj5X&#10;aqT2le+evH/i1cPq20uM1voqJi+3sdTIWRertUa8WpNmY9HP1THnyr8uSB5fTWL95E9+4/4/e+e2&#10;HceRK9GX8Zn//93xy/GmvO1wGJl16Qspm7lWEUAgEEBmVTcpqi0bY3mfxPq60ToHtntlnDx6oyWW&#10;s9gzMfmNGU86q5rk4tsv8ak28/rWY8WcyXuAfl6eGzzrncG+xlpxrMt+9sGmr7YYdTlHaqv5Dmtf&#10;rT07FtdezbN/zwgN6tUQ19qj7ZQXQ0s/6+yRGH5z5a10uh6eNTu9rjO2f2pMOvI7l3VocSWWdTvf&#10;2tS/o7Pr0blX6t89h54xz2PKJUbPaTkL+23OhKUG/KzPXPueJ9b3l6N+nVfTvsYru6tf1Rzh7gPe&#10;Sp9cnh1+xuRZqfUD+evXnf5fmV836n13/HUn//zJ/HmXSXxWfPbJ+Tpy0nxe9K2TozVv/G3/fgJ9&#10;RsSeJ37n/67wtRH38rWnfM90rzyLV2q/53Te1+WrnZXzaN93Eo93ypnTP6N8+sOTk/A73hizb/cj&#10;N2FufMqba4uOWtrmEDtPcvS18NK3BpyVuR/IX3XJTxy5ba9wu/ZM7Dm6D/tpVxryM5/YVD9hWX/V&#10;z35Xa8/wmZce9nnG/Gqe6X/EcZ4781Fj/arPUX5V9w78zPzvmGPXw/vSnCuzr+5Baq843XcVZz1+&#10;aq9qvhLu/D/b3LszzD25L7FdHTn4yZ3iI41V3lnIZ48Vf4VTq5b2mXqt9Yweq71MOP2cQSvvKHZW&#10;+dgJy/yR3z3hgx3p7ji72l3drvc059HeftZ8np/7Tiz3Jb46V+uzRp/aXV4edtK/Ui9Xa1/iK6v5&#10;xuhNM6ItRytvmkEdcz1b4/LhmeOXd/kLPnNyyevDw2c2L3W6t7F8Yy31q1pxrTV3bJ7jmXr5cjPu&#10;eTInPy18romn1pRLDc7f5b2yBg3+cts+fR+ps49+1poDsw8YsTlxZ0ibPPnWyxMnTr75nhmOH5yE&#10;Q38wa82ja6/soS68q8se1Kk56ZjT2geuF1j6cnYWPa7smf5RbeZbJ3P4OXv65ujbeGt03Hz3r5Z7&#10;gcd954MvXq31VeJ+Pt85V5/nO3s/uxd7yfv/bP2dnueIzQ/H+VyCc5+dTzw1c35xMHHrE4OX79nq&#10;yyUP3/c4YpdcYjhH6yr/SO9s3rOyv9ZzOdKRf8TLfNZ43p4RlvPVcr9Z1mDJc/VKLfVWHHH04KoP&#10;jm+80rH+1dY90Wc1ywqnxn1owaZFfqVDznq/t/d9sVaecffqPujw+uFi5Wsra9GzVt+8vRonT40z&#10;yRfHWps58amueXInXKznytif/7CehWfgflNnNW++T8nHws8aY3t47lmTPvzVGSbv1f7qXri3KZ+5&#10;PEt988xuPeeBv4rFsV1PbWKeiTW+Z9kDy30nj59zdC0cr6mH/FfZqaf7sucdTmuodcbaT3umBk72&#10;pDbjlUby4E89xVMv/ezd9R33HKt86q84ajlf8rJeXtrkih/VyHuG7f6P9k699D2bnhmOPbXWZS59&#10;NRKzxlxrJS7X+tVs1CSXWF38XnLBff9PrPlfMfYsPJucsfcOx/fc3GfWmk+d9Fszc1/dz7NiVved&#10;Z/FV9/BVZvT+85zkTOB8zxb3rOVzrmK7M07+jvdvy3kunjmW886fk+D45xB5npP1xt/25zqBvp85&#10;/S6XPHyegyv8ru9YrX6+jM133VeNnVv71eZ3Ls+vY/FXW/o+0vtO7eGHJyfRR27gI7WrG8CMr9Bd&#10;9cte+to+r47hyUU//VW/Hd56ySXX/TN/xVdHzatzW7fqqT5WbTFrxI3v2tTpHmc1U+NszRmeulhn&#10;EztTP3HUyZz6V7R33F0u+77bZ+9fdbZXnkXf87tn0Do58y6XvG//ryeQ53b3vlinTU27TRg5a/CT&#10;g7/7YqwAAEAASURBVG9OC+fqeqT2TK+c+Wqvq/wz89zl5Cy5p52eNVrrtNaaN17ZiTdhq3pxanIG&#10;/J3OLoem+dYll33kJdYc4n/iyj1PPhjn42X8yFnYR3tXy3rtpENu9ctT67z/1KdvftJNTJ7WnFqe&#10;XVt/KSev69XBkrM+cXx+uWQtNrnUmMs6OWBTHty5Jt9ZqE0tuL2O8vJ7DvufrUdn4qpjn7ZdI7/x&#10;riOGkzxrzWH5ZaAfSDCv5RmgHg7WOn3jj0R8sT6gpZta1mkpIp8xfsb8q0nO6WtJDhaM+f0lJ7F8&#10;av1XKekFP+cBe9ZqXWagH2fPMo/V7945Hz4rMfkrLPn0SA1rtTmH81hDnbXmrLPHLp9cfflace+V&#10;Mf18HvHJu5zP+CvY6XyuzNXncaUW7lH/R/WvzvMI/yvNyiw5Dz5nzbPpymfT59gauF7WJt/7Zh2a&#10;8Ih9z7CP9dSojxVPjBr74psTx+Yy7zyZw7dH917xu57YWmuwYhP/DLabm1xefmgsMXoQ5/knBs69&#10;9nsIMXwwfBcYyz1pxZL7QfztS86Rz5P5Z1jnUsuY+XJlf3NaedYSmwNjb1xiWvnYSR+8ufbCWqMO&#10;mH7WpQ4cF5zOWScHK4b1os5eyfE+9mx+OI36rKO2ZwDLZX+wrl1hWa+vDtY5yRljuZjdi9j57C3P&#10;WA1qwPw50r5g5KhjWWeslT9ZOVjr5U2YuZVVz7yajZMnl7hcazMnppUrhzhfD8Z5PvicoVjW4lPD&#10;Ja6lJ37GYHLtJS/7iMHRVwvb+Afp5JesP1ky0twHSecZiQFaM/ETwzf2/Jxbaz7kl+6Oqz7F8hJb&#10;iv6WSB61u3pz6GXdpO/7QfOMJ63EJs1XYc600v+suVbz7HD3cjSzPLSaa67x7nuUb/4qtl/mwdRP&#10;iz/xqSUnN+tT911+zuhMq97JheMes06OmP+qs5q83siZ5734zJJ/hvsoh17u41Etv5eh4x7Qxvd6&#10;tMc/ud6zyj1ypl6eaebFeNZWzxe6XKv3/9T7N/uen69bf4/oGf/6669/Ox7O1eX5Gn9l6zPxlWd8&#10;52zeY3t6X7HmxOS0NS8/8+YSO/LP1tDvLPeo5785n/ftM8+TOfy7NO8t8/j+tLtHd+c+/PDkrulX&#10;yLlxbN5IZvMQe87krTjWpG7W2Td5+trkgxEnlv6qRrztVNucV8R9Hn0Od3qqoXbHapo33lm5fU7g&#10;6u/qd7nW3HHP5J6tlz13ez3qe5TvPlf4Wftq32fh1X0+Q59vDpx7n73x7v5/xryf3fMzziWfP/y8&#10;J85z91we1Xq0vufu/aR+c49ialuPGrBVrjXtT01qiSc/8/ryjJP/TN8++YdJMfqk7yxacqt84mfm&#10;VfMMN+eyTmuOuDHnTXzXD97Vfez0/km56Qz7rOB4PWPvrY9m6psH01/17Tw1LjWbYx5rLusy3zgx&#10;NeJaa8yBdw6OuNa6jLPO13Ni1tCLvwwkB89fPIHzfd1Z5D/bTjNd7fGsGdXRMsduPnPw5eoTp/9B&#10;2HyBy/mjqa50f74yJq82PnXEXGf+oK6+Guqetd0/6yZtMeb0soYZ/At99+9cacmxwNQz/kg88MX9&#10;qKtFEp/Lc6V/zkCO+Z11GiP1zKtjnJzWypz85ohrrdGK7yyaE1+se4rn+4cYlg+9/t///d9fNNWQ&#10;t5vnXbnPnuWz+7/rnN/Rx7PEeuX7Z76P5DzWmSfHs0ptPrPyxLBi1OCL8bqwN7rWwJtW9544YNlv&#10;xXkmnnOhm/tI/5k9Jy3mYO/TJb/Phtj3bnw0+BlHXs8P7qWmNrn4XOrIObLwU+eIbz77tEbmmr+a&#10;kXPwkqNFwx5nZpXTc4Bz5X1zPnPGK+sc3kN54Oiq01YeHL8/ialJrC71u0U+99dx5nY6U85a3yuw&#10;zO1yNix7IecHPvx5Xa7Wmt6rveRh3UvWZJ2czFuftZO2vJ3tOvtY07E41v6Jpd/7yNxUm7OQ9z0c&#10;n8vnRR2fL3K51Gkcjjn5crT09IIDbq5rjI+s9drduRxprfK9L3gTBp572nFaY+Im5v6oY01x85tD&#10;XXKIzyx1rtY2Xx17Xo2py5ojffskL+vNH9mjmtQ/0rqSX/W13yq/63Gn5kiv5yE+00eO9fQR6547&#10;zakmNVM38fS7X8bqJx8s4+Rf8c9qwHOOlX5r+fOg3395T5++/3ad+vbTir/SPrNX7pWZ1Wa/qz2/&#10;cm8/m7bn57nl/HmGmcfPmJo+aznNS/1v/8d//J/n4Hlp+1zhTlhqfBXfPTBP+l9lvq80B+eTZ6R/&#10;dK/JH3GeuU/msh/WOZ/Z49laPaPzP7vPXT3PEavfMz+ifaV29/1g0nlkzsMPT3qjsom+uWmoCbvK&#10;nzSOMG/ejsf8V2bZ8VPHc8nemU8fzqQrplbXEJuzjzUdN8/8s+yj+lN97yVn7bPI3CP+NEfqTWdO&#10;/qguNR7xd33unslqT4/OeXeeR/r+E2vPnuOKl8/MinP23KZ6sOxxVusO75297sz3mTW7e5D3TZ5Y&#10;x72Ho3zzXxkzi3Pbp2Nx5854xZXzGTZnypnda2LTfFk/5e9i3XfqA9Y8+q1w9+RMk+ad3DRD6+w4&#10;cn8WO51j7s9z1conFlvt9Sg/1VGT/SfOEWb9qj9595Faq95ncHs1l9hc982cnJxHf5XLPSRHn7x/&#10;KYsWOBf4nZW61qs15eS0ldu4cec7lnfGekZtz9Q+yrEn8+c54edFH/+C3b2mzVpxMWfsWPyMzdr0&#10;d7XwvJwdPr9oYEYwLv+y2hx563b6j+TQ95zQwQdjnuxtbN6ecFjaFZ49kpt+1opnv9SAa6y1XotG&#10;6oB3bK1cYzWOrPcQ64c5xNTSqkWvxsy923oed/s+uo+j/o/q393Xz1bHOXH5HPq9TAzrc9evZXIs&#10;ar0fcsHNp4ZY5rMGLfq4kp/9zWvtb5w2NcRXfLnmjakTU2Nn4VJ7pWanZ26nlznOkYX1TP0Lb7WY&#10;zys/eATGh7jR46Lef8nYOHvl/UptOfbAsrBTjbWTtdac2sbaxPGzDt+8/RNLrnl15VHPRV6+Fq76&#10;1u1s1skTw6aPrvGuBxzz+D4HYlgu5ve5EFOfXPLFmVEcjMvY+ZOTGL462s7fjZ0Bqza+94hnG5xn&#10;mD3Lz36Jwc0zgKeWNR1bQ77ncCZrteDd19rOWaOVZ9xW3am3ua7J2LrmEnOZp0aOOc6mnzvPE47+&#10;1A+s9569zGctel7g9OD7mHN5z9HB5+KZYNkrLbi1+K9c2ccZ6IfvSo5Y2+YQpwZ8Y60axPJbR84z&#10;Lf3s2br05/L5IX9lJrgr7e51Nl71p8+V5WzWpG5qJS437bP3l9pHvZPbfu6hc3fj3TyZS/+Z56Mu&#10;1mey9c/se8VZ4XfPy7o7uu4VDfeq3s5Sx8V78NmV82Xfs/WfzXPPzMFeeu+e38+4t3efbT4L+qtz&#10;+z7X59ydfF4987T8/OSa7oX3Qc63/blOgHs93Vd3scvB8VmR/w7LTJ/R9x17+7f18PnyfhpzDum/&#10;4lz+c/ZBcrhXDLHTpO/qEHKm9NWb6iZeY9aJa9XFgskTT1768uVNFi1qvJqzws9ot9bZ2JnO8iee&#10;5+BZdUwN2NRrt+epV2P2TNz+YhPH3MpOs8pVr/uY39msUaf5ZzhdM8Ur/Yl7BdudzRWdq1zPJfcl&#10;htZnzXV1H/Bz7qP6I+5R/oq+Z6smVuxIJ/Ormp1e9lQLnZWWnJVVb5V/Ft7zPaPvpCFGP/1n7eGK&#10;Tu/3qHaaNTX0tc0XX/WBb01zM5ajTubAjJsn/6pFDy11u/6oz67O2hWnez0S02vXbzXDVCPW86iB&#10;TU76XfNPjT2Lu/vrM7yrQ13Oon/lniQ3/Wmm1dzUkTPvHK2xwpuXsZpg9PEiXumJu5/USF/N5POL&#10;pNxP86npZf1ZXB51q1o5WPeR2M6fZp6w1HCO7CWWPP3kgXUs76ivPC18+6qJ1TcnH5z/LY19Mq+v&#10;9ZeE/rJRTbWwYtaIEZsDM58Y+LQmjvXw9Z2LOcG4/LAAuXw2pz5nsJzFvl1nb6wzicEFUwccH3u0&#10;5FgrP2P1yOln3l6JqdPWfo0bq2+8smd0rGUu7hMf7uADTj5z5M/MrM477WfP9dn933nWr+jVz7Hn&#10;ybPH5fMLrr+qYT6fWbn5QT3rtGjm+4H7Iy9H6yzE0xLH6sPreKp9BMtzaR33J+4sOR+c3drpr+qo&#10;yYt+3hdrOhbHOhNWHtZ76fxYufrGWvTImceyyOt/ACe+yE/tE2Ujxf5YL/UpsEdiCmVO35zWc6N+&#10;0pDXtvWu1LYWMfXMos3XG73sh5WXPc2D5TX1aoxaalJD31zXXI2dVV3rxYlzbn8msr/WOm3WqGEP&#10;tbVqWKOGfOOdlZsaYlr7tQ44nM6DWUvNUV7d5oGro4WTvOyVz5H/20f5WQOP5zExZ9Casz5nSZ/7&#10;6iWXWH3mE1ebnHmxyTqDuY7Fn2VTP/07+t6vVS36yUnfXM4gpp7naoyVn1qZxzc3ccWmmu4Pp/lq&#10;d/0UH3Fbe9KQo5YWrrmuE09uc3a5nXbr7OLu4Vy7mrM5tB/Va42edzXLipfzqJ1csdZNDhpe8DLX&#10;dV89Zh85f/rM3vkphkcdF+/pLt/fjSfL+28u+9NnWo3Ln7hHWO/liD/l7a/lZ2R1wbhy5vStmXQn&#10;LGvNX9Ww7ivZ3hexWO5PjNnTN86z9meQr7TPrzhLvl49U6y+eeK8F19xLz1TPg+d+47/fA3l/e5z&#10;+ar33Oez5/2qcZ+j8aP7eFQn+++eg6NzZY7Ucq4zdXC6foW13lTXnFX88S9PMvTZYVdCr8R3G8y5&#10;k+eeMn91RjVWddnPPvkAWCcPK2/KgZnXylvZ5OEfzbzSaXzaR3Ke1UdNZ89Y/xGb54PO0b6u9vIc&#10;pj6NTdq974kDNmlNWNfv9PMs1NrxW3sVq6vmivdK/DN7v3Jfrb0666+4f2d1D1eeta+4H/dx1T6y&#10;F2s9S2NmEOMXCuDmxHPOzhnLIaZuqpWD7TqwrJnycK6s1NPXHul33roz/eW2xq72Ss2KC05Prv7l&#10;EL2tw78yG/xXL2e3j/Nhc+704cqzTtu8Fbd5Hav31Sxzuvf0z86Z5+qe0+Jz9XNkz7N90DhTY290&#10;088+qbPyszY56pDnWuXAuXwvtK6tvyRTpy38xuyrbc2MrRWjxoXvL5fAMkcdV2LWqWneeOJSI896&#10;MeyqJrkrv2t7DuNVPbgacnNWcuKTRnLV8n4S72pbj17OYo56/gLVX2h7r+CBscDgcfGs+RewYuoS&#10;9wLrns0h7tqMdxqZyxp6MqvvCfzX4fj+i0rO4GzuARxfXX35Z6266mWdOS29nBNe9ib2frs/8+Ry&#10;mQdLTuLmtOSmPLNxqdMc63MPYKyuMf6Rvf7VZ9JKn0diZ5zmk/9tv0/gmSfgM4+mr03eE1k8h17y&#10;fDbF5VlLnNx8LwDP55+YPBd+1qFPbD84+K1HP1fnxbXqG6edcs6QPPwJBzP34fzOE3MvUx/52DN5&#10;e6lN7JX1njU5vldw2YNzJC9HnHq+V8r1vLPnh8jvX+ynVSc5+mgkTzyt+ewnlrw7fvZHc9I9wpwr&#10;eWBe01xyszZ9auTge0+8P5kjP63k4KPvvSP2si/a5tVTQwuuTx2XsTn1Op889a3BWpe5s/6q1hmw&#10;9MeyR/dp3TSbHHNqGDubMfzkgBPz2sk+4mnRshY/c9wXYlZyPoDfviRXDAuXy599mQ+ufHTlZB2+&#10;/fD7vZ86llrpw1Wffv7rxXJT1zqfOznu0dgaY+vg5aIf/bHulVh9+eqRc1752SO17dnYM2L3q5Zz&#10;Tj0zp+9+pnoxrVwtuDpy0u5yEy91yXdsTepy9sSJTTyxtvTIPqkDnnHWZk3iZ/zUdH7qpn7JXfWE&#10;0znjrD8z21WOfa7Wyd/NLmdns95Z3HPazqkpnrbrjOVYizV3hDU33zPQ8P00dY585pn6H9Vlfqex&#10;y6XG5OdZpY64c2vRIOe55Oti0m8MndTq/LNi9+I+HtVFx4v5V7oTDvbonlP3Ua1Hz+JOvWfmc6OG&#10;e8n9mVtZNH62dbQ/z+FV+/I/blnpv7r/qu83/toT8L0Hu3sGdzkm/H4+XnufXq3u/ec+Ht3rV87C&#10;e3d/D2CeM8/X3dn/k+L6eQh3hT0oNY3v2jM6PTe9dge4yq16qZ/59N2bGDZr9OH5SwR8+fjOJFce&#10;nLzMa6l95sqZ7ure1XCfvTfinaZ5OcStQa6xo/1NfDD7UC8HzB47jj2zrjFie8iTk7i+ubRdlzNN&#10;dc3n+RPTpj4aqZm5FS5n6m/uqnW21Dzqf7XHHb7nc6XWvVCT+5niSbdrJk72mPIT5l6unmv3ythZ&#10;wRKnP7H51TzypvxXwJy/9+Zs5o2PrGcy1YFN+YnrPNZYJ+4c+foXO7LZT791GzdGG18+vjkwLjF+&#10;WDKHtUaNozmP8mof8TLfNT1XcvWdG6717lWOOLH89o2TC5arc2iBiac2WMbqNJaxOitu5rNux29e&#10;x9ZOdrWHiSumfs5q7tk2e6R/po9zNtfXBXpHmmgccdBfcVZ4z+Ss8O3ZtXKsPcrDyxp96+yjntY8&#10;MWfVizxX/uytDxdd6sDgdR8xuPi5jK0l59zJEzdnXXLMaTOnv8qBd44eUx9nUTPtim9N54mn3mrm&#10;THLNYcW0YNQQc7lSB2zFl2etWtTg85fH3Gt8Lp8Dc1jzalhLzqUPRz5aXMTWyMemXuKppZ95fXL2&#10;A8NXE0ueK/fEX1izZxe/HDWvzZ7qqI/NvDrazqlpHXnPA8yzAudyD8ZyiXvJB++8c2NZWvuBdb2c&#10;5E88MFfWTFjPZZx1+OJoEDOnH2zgDD3HnDlxe3/b7xN45QnwbHLx7PnazOfX59TXmTmsy2ddDJta&#10;xObUoRYs37t8LcAxpw787KOvJW+dNfbUqp9a+LnUowbfGE7qZA1+8syJaZ3P/JF1huQ5Axi+V3K8&#10;Z/Q1T2/nkGsMhxosy5q04Orh75Y6zel6+8NL37h1iJvXPYztlXz1EoMvbm3aVa5nIfbcqe8eaiae&#10;2vrkfU7wueyFnz2yDxyfe3BiuPm/4RPPOnyWvdJXw2cH28+JfCyLvDP/QH58BWOhuVpTXXLNq0XO&#10;GbGemx+iA/P9BcyVZ9jzGGePrAP3PPBX50EOLXXUFRNH2zOzD9Z6+ebUMU6bXHxjtLjow+ys1nGe&#10;5oirkf3E1Mx9kMuYOnhe5MScRR1nJ1YH35+f/CAk9eTdJ7Ef4MRnkVeHGG7G5BN3FnHnNJabsVha&#10;/FzwuejNso+c1MucuFY+nAkjL65OxmLyyCWW+vra5nWspnxsc4ydKbn4Pc/EF7PWGvGVtvrWYc/U&#10;THyxqZeacjLGd17yWZ88a3c2dXa8R3PM5Ww+v6lpLvdiPjFfS+asM+79ZD515GPhmEt+56zpHuJa&#10;NdJSk/smZ946ZyDOXOPdP+OsU7ftxLHHlDtTD8fangcczB7eQ2OtePdbxdahb2+4nHPG+vD1V5or&#10;3F6r/FU859DXqpWx/TkjfXl3berf1bhbR+/uT5x7Mz9h2VceGFzPKOtW/MS/mr+a/2jOu3Wpm/dC&#10;PTAvsa7JWD/vD9hUK/cZNme/qsdsr57v6kxfif+Ms/GMeZ36bDxD9yud051Z8iz01eF8wLg8q+bI&#10;xcpJTD81xO7YXY+dXs/d8VTr/snh588KmTujpf7Vc4D/4z8dVmGwdw9Fqa4/u6GzPPs8YnPGZ/dF&#10;z2uaMXuTt7/WPHH6cInlET+6Wv8Zejk3evZQezU/vN7finukZX6yOd+kP2GTTmOpa+6sVtf2maHn&#10;2ZzVdAZrjY/q7a1tvrHzqIs1l1j6U03mn+kfzfLMXqnluSWG7zyrvPzOd5xaamZtY+bOWvqlBv40&#10;w06va9RrvDXkNf4zxZ7V0V6ftaezZ3ZmHjn9DFyZ1f13zU4za/SZxau1jMmzqNnpy3+Hdf4zvZx5&#10;qpmwlaY65D0Tua1jvnH4E6aOeX9wnbhqd03GcKid6pN317+jO819t/9n17H/3X52OWaf6q0h5/mK&#10;9X7BWyO5+upkvXVqZA7f2sata9y48+po5WHB/IM9vhx959aC66eOvr3lqGe+7VG++XfiKz2am7+c&#10;Jpd5fPe5mytrdrwpt+oBzn2zvz08f+NJUw5WHx4+f9FKLfv2g4ZywLn4S1n/coSctfbUgsv7IP32&#10;hdxUQz7rjOVOceb0vV/Z1z2hz+W+8D1D6rmcQasu/XvByRryXSeHeeA6l3VYr9Y/itXOvvjoufwQ&#10;BPcMvldy4IJPq/GMW2OqF6NOfmqYTysP63sTNi80Usea1Pn2v0/gWSfg84bNZ7I/bORz6LMJNzF9&#10;54IHBo9l3vcJ9cHBuNQkJ26t9cbOYR/wo5UaR1z1k5f1Uz655qm5MmNq6GdfsbZy7Iv1guu9NQ9m&#10;Db7LeeVpyXfOmjt26o2O/TJvX/tkblUjN23q2Ie8etqs0c9aa1JDnra14IJ5EXtZk3r68H195Pc6&#10;a+yjFaeeOvuB44PLzVzWJQefi6WPVds6NY214mqI7+wRN/Pqo5e+84H5fsJ/UALO+uWXX/44C7GP&#10;xPBFXfvC5yImp6UUnNeamuatVd6Zupa8mH3VsDY5qSvfvDbr1fZ9GU7WiYMxYy57kbMmffYsTl2e&#10;QeJZo77aGYOhgeVSAwvOz4D6xMn1fJ3DvBZcPXtqs5cYXOcQu2vRedW6oz3t92i+1dmt6pqfc2ZO&#10;f5oJzDp53U9cnvmM5Zg7a6lLnbN1E4/n0IVm6zoj+KrvLqf2M60zrTRzD811Vmo7N+klJ33r1cO2&#10;L6Zu1pM7s6hprn2oN6e2MTZ59jJvnFaNxO74ux7o2eeIl72zxjpt8h717aMOPbgSx/c93u9T8r+y&#10;Ze5XnBl7XmnbL8/vmWekLtb3srxf5p3R3nKcTzytHDG1rCHWl/Num/2d790z7PoxU86V8+7qvkou&#10;Z78y0926Kz3OcI/O+6vMeWYvR5zP2As9j874aO7Pyufsqz34nrqa8TPOfDXLWbz36h7AzWHFz+pO&#10;PPXyrOGB/+XDk482s96G0zCfjfUhrOZZ7eXM3qYejWWspj2ZSUw/Y2eeMHN3bOql71zOrL3Tgxq0&#10;J83Wyxk6l7G81Mw8vpzGM572pWby3uE7b/ZvbJr3HbNlD2ZwRi15Z03uZ/lfaZa7Z8Ae8nxbxz0e&#10;8bruTExf9eGnf6a+a1ovNdTe7bX5ueezdanxDj/n2u3/zCxqse/ce9fC45cD8rXwrNXvWuLk41Pz&#10;zJWa2etsD/e2mkvNVf5sn3fynHnXM/dz5QyPtFNr13/K5Uy7/DQDtY3v9Cb+1PMOtut7R48a9/YK&#10;7ZxppW9/uCtO6tzx6XFVO+e60pM+d2vtY33PTOwld7LUc3V9c5ujtrb5q3jVx310XfLxz/BaI+PU&#10;m3Dz9jnqmbzUSx+O7/GJp7/KU+sF3374zto+ca9dHb+Y8F9iSs3sm3pqySVOXy6YXK0YVp+cvxwB&#10;69VYaskVw6qHJrX+xXHmOG91sdar11Zu4xmnfuoxh/sDP6OVuvpZp77WHLGYdVg/XMm+Xcmz3lza&#10;XS55+is+OBd9tdZou5Y4Z5b3bb9P4FUn4DOn9bVrvHrdkHf5jCeWPvnUyTp8cr5H+f7B/zIaHx0u&#10;8762rWtd+2rlZQz2yOqerZX59OEdzUG+a1o/Y7itKQZujvPzvaX15WO5+B7ieVsvhxj/znqkzjm6&#10;76QpdmbWMxx6qtn9O4anpjVi4ObUJF4t6qzltcB9Sb6+fYjFtNabw8rXJraaJXHrwNKfYuuS52zm&#10;HrHo7vTI+0E7+vga4CxZ1jvfSsv8ZD0/7YdwfLGHUGuAZ1/yclozYznU6+f7txh5Vsc/0D+/kkff&#10;M7LGuuydOXvCU+NP1T896rnkY4lZ5rgv4Fz2TU1zWntq0bIOv1f2l5f7TT5cOVhnFYMrlnXJTfys&#10;n32tacy+jcu/YtVyX1Ns7oyu9XCv1q344Km7m2OnMdUlf9cneZPOGUyNaS/m1HEWrThWbubST+7O&#10;Zw61nMm461a4vKO8PCxc++UMyZn8rFEneTlD+slRI2dorc6Rt06tjqnh6vcTMOup8WdYcfWwYK2b&#10;+Uf9M/r21/Jey2JfWW9+2seZOann8rxWevK0d/udmekZnDwj9F45b/ein/cL/87yPqxqfQ7Iw3V/&#10;+t5PcH21wJgva8xp1XEOLXlzcj/Dnjlf5sy53e875vXM7Z+99c29Y5539HBf7+h11MNZdmc85aw7&#10;0v8Keebveac9vWLWd/U5O7vz9Hl0fec7bv4qvlu30nsEd+9XNLKGvbgfbeYn3SOeeWrx1cP/y4cn&#10;J/GzWDaxhkYTbv4zbG4++4ObA9fXJvfIX9Xk4ashVyvuufU3L/Py5Rmb1x7l4U21Ys6sjrH6R9Y6&#10;eepiyXVe3h2rZtbaL7H0u3/G+NanL5Y6R37qwlVDXfPirZc4vvzmnY3Vs/9RXfec+quJlvnEjno8&#10;I+9+Pqt/7yH370xw0j+qUUNrfcZgR3H3ORN7ns3dzd/cjnNO/dTTX/VuPWJ1zKlh/FnWOZhPn1mu&#10;7G01+xmN7OkMfVYrfXH7aMXfYZ3VfTiD3xfFp1ncrzXNMd/4O+PdDO79yjzUZN3qfFac1VkxAzWp&#10;N8VXZr3KzZmv1l7hP7NPnteVGc5y+x5Ql/Pv7ueZHqklv/c0cVZc8K6Xq452xV3Vq/Msyxy8z2Dz&#10;Sn3waR7wXB1n7oxvj7s61p/plRzq7IltHXNZg+8vBX2f7vxR3H12fGfQwqXey5h8ciZNapJjjHWR&#10;V5t9yk9Ocj0DzwS+GvKwak55cl2T/axFx3o1sSznyDw+c5GzhzE1zmw9HD8sAEY9K/t/AL9j+lj7&#10;2gfrhxESg6seNebAry7ns85YXfdND1f2S9z8O6x9vWfZs/cA13tmHXx8uVN9Yt/+9wk8egLTs4Ym&#10;z6HPZT6T8PP9BS6YXGJW604a1vDehM/7inW+huxF3K8XNdVxDjV+TPJjL/pnrHrJVdMemUufvDNP&#10;OnCPNFLvDt8adTg7LzB8ZvDyHInlOSOWpf0INl+s21CWqdV5UbDLrQTdl7XaiZ/72/GoTa5a1HDf&#10;c//qYME9d2rM6ZvPOPuoj4a1+Cx4XtZ/JCLna4wa5sxZ1cOiY6wGsRdYz9V869paJ9+4eVfi1HBG&#10;MH/eYZ/gYO5bXt8PcDh8cHu30FIPXup7T6zPXvL830obq2EN/cmJoymX+boHPOZxwck4+eC8z4pp&#10;wbOH/dEUx6qtb8/mZ42+XPenBposZ+be4TMbHHn6WH8GVdP5yfmsk0O7661Jq3Zi+M6EDyfj9M1j&#10;V8sZu07+Eb6q7zrmXK3Mdd2ZmhUn8eyRuH7ncw73KDdt12Uu/eTt9LJGXs6S+St+aqSvxoTlzPLS&#10;Zh4fDS28zGfdzu851BNvzRV+pr/zpqb9VjNO/dTpGnWx6lovV05qyJWTNvmNq60WXN5rfH+Eb721&#10;WcN7m7F57IRl/q7vnFfqe/4rtTtuzuL7M3x98snxezmcnAnOnfUMjakvus6En30m/rOw7uMMz9Kf&#10;dOjhZd495zzpe3/z+7q1aMltndwPOX9mka/Gu+xRf+fPud0fucRfMTPnzLKP5+55Of8ret/VvHsu&#10;7om+6d+d4111d/f7rvmO+vRZ+6wd1X3n/10nkM+5z4x//vUkfHa08sxftVO92P5P9hc6MSyiDk2p&#10;TVKmseQn75m+Pe1lTA98cHMr7O48qWufxOyPvri2e0649dozNc0hnrTF0O5lrvGMp5kmrYmHDj0m&#10;vj3O5OWmParLnumjQS2Xq/PiV6waR3Nd0Vxxc3Y4Ha/qnLHzWZ/+WW10u657XI3VfLbu1Tmu8o/m&#10;Je99kKull7mrfa/yX9kntXNvZ2e0JnXO1r6SN80D5rx3e6t7Viv7HdWozWw77ipHLzWyr3pHe+4a&#10;+I0RJ7brlzx7T5i5V1t7a52dvmLTDMkj3/FUs8KsxdLTvlrz1q9w8s0Fm/gTBvezF3M522fPcqX/&#10;NHNi3pfErujvuCtNcXuvNMzL1674z8a7P3HOgM8viPwlEXHX7GZSL2sSy147HXPqGB/ZSd/+1Kae&#10;3MTk5L7NJwbP+vaJeyU3c2on1n0yBz+15Ippu8Y+Ux4ueTn5C0T14eBb7y8VwVnicrDqmW/so/D3&#10;L9Zb4zzicn0uzYOn33zz1sOF44eN+GUEmmCpzf7Uwjcnpl5b8/RhaeV5tjmzvrVTXebIE1Mnbp+O&#10;7WtNxtZbM3Ea6z6TXmLt7+rhmk8/51PP+8N94S+IvD/mtVOtuW/7fQLPOgGe23x2eR59rdOD51AO&#10;lthn05yziBuj1doZw/f10D48Xxv21aqvpTZ7Jy9x+ZOFR92dRd2u9uwMd3pbw1llH8/OPOcsljzy&#10;eV55P+Dv9qX2GY5c7TNrpv3Y51l2Na94nps9mYsrzxG+FzzrxKa9wCFPTqt29yLPUqd55uGkb41Y&#10;WnyfHXxz1PSyL/jK75orcWrm2YE7m+fFzPj8rOSHMfwQIbFa2qM5et/GzmG9ZwXOcq58DuRq5RC7&#10;F3xw4511X9Swck9qO6cWnIUFk2dtYub8+fOj8Pcv8CecNBrqGNuXmNo8l+yDby2WBUaNPOvNWWNf&#10;8tNS15w8LTosY3l37DM0zvalV86ub33H4GCvmDE1s2/izrWyWbfigOe+p/2kDlxnyDr1kyvma9r4&#10;jE2d9K11BuLMpy83MXxr05e7s6kjb8LUT05j5sCdY9KSd9ZOGvZoDfuKO+OkIecRm7r69LSvtnvw&#10;fpO8zr8qXs2z6iffc8XeefZb37MCV49e+r6/kxfHOkfm4Tyy1HxEI2vdm2eXOf3OWWP+UXv3fJxL&#10;u5rj6My4j+5JLWOsfuonZo02eWDJzdy7fM93Ncc097tmow/nzwyelXPencv6V+7h7mzO9I4Z7XU0&#10;q7NorWtL/kira75q7F7Yz9G+v+oe7s51db9H/H/KM8F55l58Nvw+T56z8Dy0WQPn6vL7j/2y/mkf&#10;nkR0GjQxN5QDfIafMz27v9pYrt6zmDzy+syir835mpu5q75z7frIUVuuVnyy1mqbo4YPJ3kxuata&#10;81MNGmfq1Gi+M0waiclzBnOJ2+MZFn217WVvbGLP6KfGStdZsrfczKnzb7WeyTP2/0wt79GRpjzn&#10;P+LLu2JT036JXdGC+0jt1V5fhe+59TycxSoH9yivXmpkjWedGDXytepoxa0Xb5t5arIu464zhpMa&#10;4l/RTvu5Ort8z0nLfs21T5y89Mm5sl7sEWufZ+venYk5nOmuxmfWvXv+1VlNuNh0r81xdp0313tr&#10;3rPO3X5adbv/NKvczmWtvpY++O9Y9PKiX/d+1xzTXrs3s11ZXX+2ljrPRI3E0BHXN/YP7tZ33tgP&#10;s1HH5Z95ug4+Sx4+HPsRs8BY8oy1zYfbOvzSVr6WOcXRSN96rf3lELvUcw7nNJYnTqwvBw115B/Z&#10;ia/eqjbzWe881slLjrmVnbjoTPhKQ9z+xKmhVlueMZ9PNb7t9wl8hRPw+c1nmrk69pmWD0dMax0x&#10;PD5sg81nf3q/9UNPcKf3MHTPLjTuLOrcx0rDPPrN6bhnmPIT1nXE9OXi7LT4xnDQMiffWixLjj71&#10;LPhnZ/koOPEl9fTpc7TOcFIj95S4vr2NtdlnxWkuNdZRY+/ErTFHrD4868DVwmepo/2B/vm1dcjw&#10;emGpK+cD/O2LPYntJ5fYenyeB+LWUKuteo1PMdyzutTnjPj24j0lFx+aNM/s7CE/NCnXvRlP1h45&#10;Jxi65rSeW+rk6wncueTk7HA7bw3WnnKsta9zZI1Y1toHHksduGh7EZtL7EfVj6/uT4ya1BHXmnNm&#10;cPcD1lf2NUeNP7N7r5mTSw5zcf3666/Q/1j2B8B/dF3RYC+sszXJ84ymeeVp7WE/4qk++SsO+JXV&#10;mh2j1XOBNY84eXBWq7mp1RrTOaDbvFWvK/hujp1O1umv5t7pPCNn/9RanVXOSN3EmzC0Jzz17N/z&#10;EGcvdZpnvXnjrAWbeoJnn6yZ9NRZaZF/1npmD/ei5f2U99DVWV7dA7pqW0u8Ok9zydW/a1vzrk7W&#10;9Z4y92q/v/++ul8/C7l3fW3Okvc4cbgTHw5498vad/j213bPaXaxVU1rPBLbCw1+9iHG2lv7SI9n&#10;1TLbo/Pkfp81112dM/v5SvPe3edU90/d17TXR7Cj9+d/8jnyWs/3Is4RLN8DHt2/9ZP948OTJrNx&#10;+mducA6unvZM/WdynLP3cPUMeg/Uq43lSmynnznrJv3GjO1LnFpT3DX2U8OZW8e6IzvVTVjq2DOx&#10;yc8ZO+8+Gj/q3fyM7Qd2VmfHO8rZT+ssq7rEsyZxNe5YdFK3Ncid7XWW1z2O4lfpHvU9yvdcu3M8&#10;0iJvfeueqT3DSV17WUeuMXN3LXrZ86rOs+e52v8M/5nntjuvo3M8M0dyUs++ieXezYtN96VrO7Y2&#10;LRy1uge8zGed/lFe3qute3Uv9BPDT5y4l9zVGTSfeLd39eBNmuBHa6eftdPeuv/ESY0z/tl5zmjd&#10;5bx6ht29Ijf9cjLP+sy+sseZ/SS/9c/Udw3x1ZknjbOYvXZ/MJ32aN3ZPu/kHc1mXrubrTkdczau&#10;zE1nJu/Ipk5yV7gcZ1n1tl7bfxhHx5xaaudf/IKR95JDLRi6LGL1iNUUn+qTh5/LejB7pb5419jH&#10;vuSZkWcey97g5P92MvU9Jzhq2Ddnsq/9jLHWNj/xKWdt58CdIWedeHBZ8n5EP77KV4tYTGtOm/Ur&#10;31qsddquEZfLfdGHi8/F8j2eGjFwNfC/1/cJvPMEePZ8/qbnsrF8bvGtdWbfP43Nw/W1ASc/AC6H&#10;mq43Tg484u5PzOWyJjFzbZurfvNeEfc+zvZgxrzcJ+fM+fo9QX3zWDH3nTr45q05O9MR79l6R/1e&#10;lffcUt+9pfX5BbPG851qxeQSq5d+6omDyU2b3PStcx5yWUe+5zBvDRxX57JWzmSz75kaOPa3J+fM&#10;RayGun6Y7pdffvnLz03Oop5xW3uJdyyOdR4xZ/E5EG+u743i2SP3lPXJsU/mraO3+azJmfC5qHEW&#10;fC5nSoufPPXBe6GRveB6weW9itX9qOHecamfWmo4d/ZQy1pj+lBH3BYslz2tMdc8ca35rDe3ss6z&#10;yoOr25wV3jzj7OWMVzXUWtnsMXFW/aY679Ok05j7SXzSJL+aIWuv+OpNM6iTOfnm0iYPnHjHz9qz&#10;/rM0mSvndc7Espd593V23rs8evvekHN0/871vlb9qWPlvuSa471S39xXtu4lZz57Hkf7QjN18X2f&#10;prbzYN4/fFbW/0Cuf33WfqbOzOcZvrKPvft8xLU5T2KTL5bW82YvXuTFk6tPjotnPxeYZ5P1ia/4&#10;ib/Td157Guf85MTlvdraX2t/Yn8+Y4bOv3qunb6z7Dg/Q86zZtb0f4bZr87oPftq+2QeZ7u6p3fy&#10;z7w/v3OeV/fq56S/B5BvzqMz+SykLs/GHx+e7AY+ONgsap7C8ju/io/46q7qn4G7N3rZz7mIWcb2&#10;a9w689ZY5821zlg+PLlgqZe+PLnqqWOt8ZRXA446vPgSV8e8elmTWM6YOPWZW+n1nFmnn7pn/K7L&#10;Obq++3fs3NqsT6x7ylOPvHywxOGasw6bHH3z8hvPOnx51jW/8/K05K2Ra4wFE9dae9WqZx169hL7&#10;2e3V/ezOtM+rz6Z77bS69kp8NMeRVt/nnvuo3vyduu6t1qus9+CZffv8O3Yvno8ziLd1Nnna5h3F&#10;zmFfLXWt2bHafL/MHxBTQ05btOStdLvmK8TMnLMz0xSLm9PmHsQ8B3PguewpLl8r17zxysrr+hX/&#10;q+CeQ84zYZm/4nsuV2qeyV31P7PHXW3PKLfvf8fWiVunJW+u/a41xmZ94mf9ruf9hwvcHJbZ+mf5&#10;Mz3U0R7V2OuIdzePfq/saT7vRfPNydWKJx/MvPjEM7ez6KQesRc4l/fobg9++e79Zxb0jfm+5L9M&#10;gz5x94HPAnc2682lJj5cLmf/EAgN9ejXf0FsH2vsYZxWrv3Qg+8+ci5z6hk7I7g5epDnIq9vv57B&#10;/lgWOtRM/Kw98p1Hq/5UZw6u9wceOLP0gsdlzh7NU3fCVzVwM4fvpQ66amPli5uT/22/T+DVJ+Cz&#10;Zx+eSTGfR59jrbg18jPGl+dzLub7i3zyvCfyvpzc7Od7CxauPK1a9ljNlLyVby1WfW3WgLnHxBNL&#10;X43UXdWJr3qYn6w9qeWsvTg7fJdzgHGmWPtZm1z9R63ztQ49X7G6X8bZU9+8sTMRk2vcPJY8l2fu&#10;eYNx/jzjLM8ardaD68qc2uiA+zqwH5icrE8Ncfpnn6zTN29srTEWbfWZq5cc7NW1q/FctfTmosZL&#10;jPncLz8bghvzoWJiztKL2EVtzqG2eybWt4b6rjMH7sxZlz3E7ZU5dNRPTftN87QedWJqYLOPPufF&#10;gs9lb/PixHl9FMUXa6nnnFn41hDDYfEvQ4LbG0ucy1owzhNNa5LvfSaXNalF39TXx7o/+M5nPjX0&#10;5Rhr1TK+Yu230r6iNXGvznZlDmfXTv0bS/2zdauaxtHzmei+9qJGvzm7nNzsKZZW7eSln9zJp97L&#10;PPEVDeuwd+smDbTcX9qzPeRZu5vPPWObby5nxE+e2o1Zk3vp2n4vgct7UM6vLlji6mde7BnWXpMW&#10;PXd5apLj7NZgnTt5U68zGBrqTXxyvp/bT76zWeeMxldt6l6tPcN3fp6dXPYV8+cD46v2zDlMnAnb&#10;9fY14H76fdX9quE+pz7mmtsa5j/TOr8zGzuTsXnxd9l8vbyr57+pj/d1dZ/FV2di/Sr/jd8/Ac72&#10;6Pwn9Sv35I5+9ny0PrW+us+5cvk9gnnzrPMs9DN/d39oeaXGx4cnbWBDLUPqZ1H65tXo3IQn5zN9&#10;Z2MPq30kh1nhia1mJ6+m3JW+uFZNNYjzByD1wKnJOH3zrSuOZamdtVmTPnx4Ylh/yLHenDxjal1i&#10;2H7GrIOrpnVa6+US4ydfTufE1WprPrWaYwzH80tMXy3is/PBtU6bGH5qZf9pZjG1sGJosYzldCyu&#10;Nf+j+nlf1Vfxbh90qG09db+qzf0ye86fud38ybMerHFjOStNeeQnLljiybemMXCxrJXfebngu4VW&#10;fmPdcc2d1ZZ/xzKXfXK/6V/VtVZdrJi2NSdcLOu7rmNrGu8YnvOR67rMpT/piHl/ed+b9MS01mWc&#10;vn0Ts0abHH1zuzpyzbcOnKvr3Z/4qh4dc1q17TvpNzd1rE/rHImlhr0yr29ODW3WyxWDI49c/nwg&#10;BxxOxmC9jvLw1em+5lrzTpz7uVO/q3F+Oe4Z27npZ7U7s2WN/RJzluyfeWqsSy4cn39/rmkefLVS&#10;Xx34u3zz5FNjnT2cwdh+1HiZU3ey6lqTuva3borJNS7mPbUe65yJpe88+doSg0cv1+TDlT/NZW3a&#10;iSemVvJXvjWZTwzfOOdM/uT3cycn75WYXPq47NsYeeZwJvT4hSQLP/+i1lrnhte11NmL+ryH5OCn&#10;xU/dj+RvX+xBbA089Zwt49x31qcmvjppm0+OK5dzqJFx8vDNMac62uTCm3olZ/LV0trPuDXFJy2x&#10;1MB3NvJZL09O7tF7YE4NcP8FLLTUULdjeorhf6/vE7hzAqtniOfOZxU/n0NqyHHhc5nPZ9155Bhr&#10;1SFujjneX+mjPjiY763m6EsOnrOpS64xZ0hdscmqPeXOYmjkIk5d/ZxJzLqM8VlY9qcvboye37P4&#10;gBhx3idiaryI0eP9iGWsnhY+uVz2BucylmNsXvxd1v7069mdITliK6tG1ohhE1cDXA75Puus63rv&#10;s1r5bHtP4ahrPZrgqQ3fD3DC4/I5wZdrHT0TkwPmwpeT2OSDoXFlqZ29xXJ2z8V5sGC9eC/JJQe+&#10;Z43PwtI3ezt/Wv3UzRpwYzn2MNaKN5+8fZIjZr2xHCyYl7h8LXlznonPQWrI6T4Zy0fbvmiqC64P&#10;N/n49PVeqGGNXPuhY40YsXVqZU7/g/TbFzXUttY8Vk1ta8jNfHLE4YlrwcxPWObxk0Ocy5x65MAy&#10;Tj4+Oeu0zdnFqZ316VufvbIu8/qTRXOqg6u2eWN1sjZ9+c6rtc688c5OXHuZa331yJuTaw6rjr7c&#10;5Nzx1cn+6jgHHPvLh2O+/R3HXNZSz2vVHDGrOeTBsPrw0s868IzxxfS7R/KTmzz9zFPn+1bicsmz&#10;Mqffewenrmu7/kPw5Bd77egTx9k617MRN2fXi9yKnzi+sdZacz3LUd935Z2LOfWzd+8nc+/0r947&#10;5/b7OLOKtZ/7SI44GM9Yz7DiTueo1jPsI/qP1E6zcwZc6Kb2dDbUcz/yLLNWf+rzs2KeQ57NK/di&#10;P3t0LL6yK764+zBuHfONvyue+jPrat53zbXq3/g0PzM2711z/+x9+jw5RzDPk/eiXOKJ4beO+ear&#10;b76tvdXL+j/+5ckEW+DfGJ89j4k3Yd4Ez3LimMOax+qLeyOTb66xjKe61IYrp/HWIS9Xm5zMqwVP&#10;Xy5xcsWxyc8eK79riVu/a/1Fh7WZF8OC9+yZn/yzNZPuao7u82xe62fcvaa5k/8Z/lec6dFz8NzZ&#10;m76axNOeweR3vjXUmmzXwsn6KZ86yU2864hX3Kz7Gf1pX2B9Bnf3Nul0z4ljv+aKfwWbs7GH3T52&#10;Oc9b6952NXKwZ3lZk7Mnrr/TJOesRzrqpd1pJ+/Iz95qaq/UHnFXeXrZz/NIrrnE0s/5E8ff5Zr7&#10;VePdHjKHz1lhEz86v9531u5y9pLTdVPf5KSvxhk76U518rT0w+fiZ0KsGPbOPGrYn9iVvtjOTvwJ&#10;mzTgOX/uZaonv8JTW72JKy9z6ZufrLrmch408pKzwsirlxa+cf6yVkxdrNrksi45k6+Wf1HQ9Wix&#10;/BCPfcRTUy0w8/LlyTFvnPuTmxaeF7X6zM313//+94+e1sHxNUKNv9AAI9dLTXM5o741crSrPPzW&#10;VSOtnMTatxe4fvftGmI48qd8c5LfdVM/OT5D6sHl4rwzB5/Le06uP9zhnFM/c9/2+wSedQI+q+j5&#10;fKrt+4XPuXjao+e088ZY9dOi7RxYeFz5OvL103OpAz9zxKt1xDPfGuIrXfCJkzrpr/iTPrrUcrHn&#10;tOpM2tTBt0YdrZr2BN+t7mHvXc27c+4t+077mnjsT64WHfedefDkELvEteD46sg7stT4OqBWH8ul&#10;vtpp0Ybjsrc17kULzxy+fHyW2vidM6/tfNbCySVXay73aA4dLvcOLsb3VZ5zFtbvs+TxrVPLPhnL&#10;JYdPzjwWzIVvnDyx5OlPtvnNMb+yOZccZ+4Ybc4u8xPHGcg11xhrLTZ9clw+f9bwszWXXO9x8vSZ&#10;oXtkPTx0wFzTHOQSdxZrtHDIrfIr3Pqzlj67lX3kimmnenLyp/yzsFf2mPaXWPq9n9y/vMSan7H8&#10;xNp338kVa27GcLLGnFhqpA+vY2vPWnskv+dJzqP97JM66mP1J94Osy7tah/ZG03j5pNTL3n401LH&#10;Gq34VANmHj6XsRZOaumDv2rZ23mMeU/d9d/lXjXrO3RzX57FO/r+k3r4LGl7b3nGncv46PzP6qRm&#10;+kf6yX2FP52PM5HLn3+m/lP9xPvG5hPo58ezn9mvQ+nbs3S3Kf9Z8/ZsXyXuM/o+n9ffmTxz/Gee&#10;+ZFW9u6d/vHhyUwcCSb3M33m3G3u7mxHmkf57Js/IDKvv3BJzsqnz9QLDC0vOVr05KidObGdRZvV&#10;dR3Lm7SaS5x8fDmZS4668qbcNKc8betYM+nuMHUma93V3MQHY/ad5qruDp590r+j9awa5uj7d1b7&#10;q+zh7Lwrnvtf7WfCxaxFe8JWPRPP9y910Gq97JX1V3w1r9T827nTmU33IrGpJs+xuRkn75m+M53t&#10;Jf/KDGpjqdceadzpdaR5lM/ZzvZ3f0fanb+qn/yjnsntvsSd3+nJ1U56Xd/cKQ/WPOLmTv2+ItZz&#10;uxdwL+buPfde4B5xrOme4jt7Vrs1zvY6w3MGrFf2A/PDAOLqYq/8PG89llp7J/4qn17+osze7sN5&#10;sD1TcqY82N111AtdOPKwzONljtics/Tc4qv7NfHtY+3Eyb7Jn/xVPRo+Y1p7kmPJEVcr+5vT5gyJ&#10;qUmefsnDJ69u/+9vPT/+ElmeXP9iWQ490dP6/MHvJU8cTvKtsZdzWmfeeqy5xCZ/qp14jZ3Rh8Pl&#10;3Gikb9zaxnCdL+3kq2VOjbS7XPK+/e8TuHoC+XrI555nrnNog/saX/XK2tSQ7/NMLrn4xljfk8Ss&#10;17Z28qyXQ8yypxpiWDhc7E8+Vo2syXzi+BO/ObvY+tWsOZNzWKMuOOfH1Rx1wc2lrwbWfGPdL/P6&#10;9jHGonemNmve5TtX7lnM2Y9msVabfDE1tXDwyScmPzXkartGPHXA4HklB15zyfPcgOdrveexTlwr&#10;js7ZZS186xMDz1mcDUy+tdZpwfHlYY3zZyJfK/KoE8NnWaePla/tvnBY5LnQ3C332Tqpr49lD6lp&#10;zh4Z4+cezGmp0cdyOYd+9rKHdXByfnthufiQqj+fiqlBHXvBeqmrZt4P6l3WUu8MahBTh+VyZb0+&#10;eXx5WmvMGydX7F22Z6Ov82TOvTlX5qwxl/ERz5rmid+1Pe+k4z6PuOaZUT/1nF29zB351qghX9y4&#10;7TRHcnpW+d0nax7172rfrXNe90as1ur8Mm99WusmzeZlnL49wFInOeknh1ou3x9TK2vAs45c1nY+&#10;uemn5rP9d/V5xtyrc76rPekl9jOdzd0zeEVdnmHr73LN3cXoPEtr1+eVuZ6/46Pnr/nOelQn799u&#10;V+f3rnPxPjEHl/HU/7NnzZmcxZ+1M5d7kJf5Z/p9Zv7ZYdcj59vxvnN/P4GvfHb9rP3tw5P9sPx9&#10;e+eRbna+8jyze3zm4Wdv5uLyv0hlR+TlaHv+aefJOVtnjXyt+h2Lr+zEp8eEoyHum42xduqzy8mH&#10;494Sw+9655v4cuVQnz55OeRYHYOl9i7fuaxDxyVPK/4Mi+Yjus78iMYz9rHSeHR/K92viq/2631i&#10;7kfvle9faqbF9w/3qzOC88gM9lvpvwq3753Zs0adnjM5nXtm/Iw+VzW856u97/ZnL2uNs4acPRI/&#10;8tGybtI9qn933jPIvs6dOTF57tE4bXNXudRPDv6US90p3xpn49Sdao56mVdHi5Z+W3LW4X/lxey7&#10;Wd2be5DbuPm7dqWX+NQ7seQ6R2PyzT9q0eseaIJ5dQ/wM3Mcccgfff/s3h2verinKd+YsTXZY8Iy&#10;f8ZXH27qJd46ycs6cOuw8tJvrY6tAVdL3xy4OW3rWKOF5593rDG2Fn17YJNnbJ6cz0fn0AOTqz41&#10;Ylj6q2Ev89TYA8y8WtO/oIQeOHyu/MCAdamjbmL46JBjpdUHZ27rxIn14bga6zp5aeWAreqTP/lZ&#10;l3pH3KyTK6YVb5t5/LzgTs9ca3zH3yfwzBPw2cfqo5+xz20/n8nvmTJHvfHK2oO8V2vC4b1F6weG&#10;sCzr4DCr71Xwe3b44M5DzOr4B/r3r/Yig47rbL18bNaoq6Y2+Ue++8JyFr7vZy/Og/+Vt+dJXzC5&#10;xNR3f2c1Z5x8Mec0bi3zn2GnWZwzz6l5csSNrQEH83mT5x7li8snLyYXC3+Fy1PTWD731u/z5rTW&#10;YPXJOTfW3GThiuOvlrN0vmubRywGl0Wc87UmMVx46lvLWbDM+Z4hhq6vh3zNZN2HwO9f1Ce0p35a&#10;fHqigzV2rg/g9y/mCc2rnbnM/176YdiD81pPImvF4YIbp449J4ycV+rKRZc8luU85qnh8jzspSZ1&#10;1nKP8NXAwnOpZT/4XMlJrjjW2bXwxMWw1qiDTTy55CY++LTsN+WOMPvYP/nmEks/5wdPDWsTy1r9&#10;szz5k1Vjyp3Fcs700c5YveyZvvmpxlxbuVr1jJt/Jj7S2Glbe6ZPcqhTVx+rTw6fpc36s749Vjqp&#10;nf6RPlwu58za9Fsn53EmMfWyZqdlvfxff/31jzPNnPryjNHmvQ4FnRaPAABAAElEQVSbvc3Ln2zy&#10;p/yzsJyFWYnFmMElZvwKSw97ptXn59hH1moP4vZ5pMe/oXZ1TuJY/bvnMT0L3qe7mo/OdLfvrs6f&#10;i+AczefPTOod8eW90uYMj96fV86Z2l9lzjw75nOuxnP2d/vM4lw+qzkfOfOvnu1dfV69j59ZP5+H&#10;fA7u7OlqPfefGuu09P7bhycd6FkPjc3VfbXNzdHrWftAd6fVOefQMktqyO9vTuJYrqxBwyXPWGtN&#10;xvgTXyxnFLPe/lpxeM01l1aeXG1yzvjTjGj5w3drZF9qveTlfjo3zThhaK1w+6w41NGXpf0Ifvui&#10;plY8bddk7p/i/xP3mPf9zH3aPQNTfetzhqmhf/Zs+SWiNfTT1/rDzTRL8qc8GtMcEzbVPwtzL+jZ&#10;O7Fn9XmmDnNO5wf2mbN7flf36n6u1h3xe55nnc2zdHr+I93eD/XWaFvzq8XMOe3jaE73l7ViXZsc&#10;csbdu3/+ap2fIe49OXOejb5WzrNs6nrWrX2GYw3c1ulYbtvs0znj1ILvZR6rjlxjc/4lXOJZr0/9&#10;EUfuM2zPmzF+x/YEvzLnGb695Ka1785aD8fZtNYRN2ZOm31TM/P48tTMP19MdfAaN8b6jKjdPy/x&#10;y/nkw5v2Yp/M6WPTR8MFrj5YcpPDnM3lX/VhPmfG8sEAz8Qae6tHP7HWPJqBfM47xWpkLnuCu5zD&#10;PRjbQ5t8MTW1cKyXL7dz4vLT4pvXUo+fPLD8+ZscZ87y7D+C37+oy33j4l71sp99Ov8df5/AIyfA&#10;8zU9Y2KpDXb0HDbHZ1w949Y1L06cGHVTrXws/OYRu3gNpmb2UDv5yVXDfNaae6XNvvr2cxbwvDKv&#10;31Z+41fjPit0xbRgX2k5V84E5pxa8nK1mcu87/epid/8VV79zjeunlY+vLzE+b7k91Tz5joWR5tc&#10;9iBmJTbFH6STX9TS5jz4zK2Vg7Q8MC5j+WD4+brPen3PBU0w+GD+LGU9+uS59LVi/nwI7rNgDmxa&#10;icN14WdsL/Npmdc+4Omn/uRnD31snou9ek+J84zxM0z2IO/cnquzksOnDg6Whe9l/JH4/YszWsPP&#10;Tjmreu4BXq8Jg0ONufZTQ05ij/j2wvY62wveVN96Gcu3R1vzWZM+eWsSP+tn/dRrpT1x6Zm4tdqc&#10;KXnpy7FGKy4XmzlxMH1rsMk1ltc581iXXOO0u1zyJn/qLc+cVvyq7XpiZtZOetZMexPTTvWdUw9u&#10;+sTNBTtaUw26vj9a37zuLQ9LjovvIdbt+HJS41HffmprJ1255Ha8qfZZmDNoH9XN7yOp5f60mXum&#10;r/6z9vPM2c5oMX/Oju+erAdLjvgZm3qTxur+ndGG07OerXs2j/eRPCf3upqv8Y6fPd8VvVfNgq7n&#10;cnaensV6cWNt68pr/NmxfXqOjrvvqm6Fd/3d2Ll23/+YQd7dPkd1Z/Q9iyOt7/y9E3jW+XIv72pN&#10;z9rHb9dXgiv83hG8puqRA7k6UffqGD0POW32yTPV1yYPv/WbRwyn1wpvnvrNzz4r/eS0bsa8+cnV&#10;2leePcyLY80llv5UQ16ceq+s09/l5GBXc9hnxZ3ycs1hUz99f+ix5siqKY8f/sTQ1Te/s83tmNqr&#10;mrt+j+a+0iyP7mWqz+ei87n3vE/g1iVuvTnjtvzBm5W81Gz+lTg1r9Q9mzvNITad2a7/WT76Z7mr&#10;fs64yj8DzznTP6vNHs/OOfES87y0Z2eYeKk75X8WzLPIcxa7u8ejOvU5I7lasMwTv2Nl/12/5OHn&#10;rOYa3+l91Zz7ci+5N2YW382vxsQxl7pizZfTeMYrzgq3lp5HHLlHVh33gc2fX7Mebv5izRo5xmpq&#10;yZuT+yqbPe2RvTOPnzn5yRG7atWwhzE62TPx9Ltf5rK+eRkf8cijO/Gyn5ryjScLJ58RdOxhvXlj&#10;LNe0OidPfIp7djj2pAfPN7EYMcs5P4KIweFYl73tL8fatvKwzicmF9wcWPrNzRo15WvlpBY5+a1p&#10;XdvUSS381ui8cWpONfBc3g9iuMknp5Z8Yu6lHwAgzhp8sMat/7bfJ/DICfiM+pyh5fPnM5e5qRe8&#10;qU6ueWOtfTKeXiOZx584vIbA+eBM67qPaY7m2mtlu7ea6hiv6p0l89RyrWrVzhp99eQwHyu19O3j&#10;9w5+VwDfGjWtV5M4/eS1L8+5sPZv7mfHzuXMzIPvZdx7IS/mHtTwbMXb5lmr0xxi9ZwxOdbJIWff&#10;xMCpny5zahn7ATZiNO3f+uDsBYuGOtnfvplz/9bRxxp5YNbKy5g8SwxfDfkZMzux+rkvaon9wIof&#10;vONDgPjM63uK2vZTz1gteCys+9WaM/9B/P0LOS5nz1zOn7g1YM6jlZea+LnUBes6eYmrZV9yLPE8&#10;28x5D+AmB98rn708L2vRS016ppZzOFvG1KkJnsvZE0vfnmD48FlZJ8fcB2HzJWulqWE8WTndB9zc&#10;VAfWNStsVS/efYgnbflpk9s6ydOXs9MnJ886bPZKHH+qmbCuM855uveRTtcat4690soFy/2dqU2d&#10;yVfvEa2jvTt32mmWzOc8qxnlmF9pnsXP7EOtvCe+V5nDphbzeSUO71mzo3V3McNq5T7TX/Ffga/6&#10;7ua+Msfqe8QVjW/unyewui93n/VJL5+JR+9fav25i/d5nstqjiN8Op/3Tf9zdFqdIdN/9fM7M9+0&#10;P7AztY/eQXtr1aM32KvnOHr9++eFd5yFe/83Wu+39l1nsHvG/v5PE7xgqlduePXQrvAz25tekGJp&#10;UwvcZe/ct5j1cPHzxSlHHS24OS25lU8udYmPVmrBNVaHWCzzYO69OUf7Uy/r0TbGZxF7/UD+/nWq&#10;yVp853Nmapzh74rPR5wxezpLYtnZmsTwz/JXvNa7Gq/muqpzle95rerefU9XczS+ug+JH53pnb1n&#10;TZ6NePbvmYmnmbJmyk869iNn/VFt1kyar8Sc8U4P53Z/j2hd7U/PZ/VzHzlD63ecXH3n8TzE79rs&#10;qaY91BQ31p7lyc9eYF0v7zMtM7rfd89nP/tzDn1mu7PJOnjqZc1Or+uzLv3UtQYsffnJFfvq1r1M&#10;s7tH9pB58cTO7tPa5DfmTMnRt2dyrDcn94490rKvveDjG+tr1WMW/Ob3jMknh05i6lrXefHJ2nvK&#10;gR3lrZt4zsg8LK24tWlXOWvlGmvFdxau/FUfcC7+rIKFL1ds18OcfYitN3fF7vqjmxdc+eDGWBa/&#10;nMklvrNqZB1+4vbCsrT95z1rJn5y0ZDLBwfyL67F4bCIWWoai30kf/si7myZNydX63ll/qgerrOo&#10;I2asbdwzIJ99sr9+5uGDmyPOJTfz6csFc3ZryOFzD/yXm5I36aj3bb9P4O4J8MxNF88brxNfm+r7&#10;TBpP1mfVZ1ubXDlgak48MPLJB8vXsDPKaX72dU/2sgYOWGrjm5cPj37GWuvlEx8tuFkPHwx9dcjL&#10;08rDmsdnpR58rx/ZP886Y84EHit7yJls95GTuNhXtu57mtG9YOVp5ctJPJ9NeStrPXn7pNZUpz78&#10;rJcrvrM8Y75u0mbv1MYnp6a9sJ1LDX2sl3xqzYOx1Nf6WnBea81r0ckcWmJyfO2rSWwOLrj/+rM+&#10;PxfJR9Ozx2fZEx8eyz19BL99ETdG09Vc51A355u45FmdEyeXfsbUkOtaOKyuE8szsBarn/sVTwyf&#10;n3PUT18ePaiFM82oRtY6X9c4g3nnJGY5h32s/5H98znK2NnU0sLRVzfr8BO3p5yVVTPzYFe05Ob9&#10;E0PXHomBG2uznrzLeuO71j7Up2buN3H52BUn+ehag8/axan5g/13vrhaU01y9J3ZeGd7Rrlne8m/&#10;arNvn+OkdcTJfGq3VvOMqck6fHNoZC41k5O8xjOetM7kk0MvY2xqGmvlwuE9Tq715Fkd/0Cf95W+&#10;XPQ56iXPuZz5edP8Vcl57GMsy9i8+FlrnVY96zsWf7a92sd5nz3HVb2eI/fRObTNT7kzvbvOnyHO&#10;1E4c55lyr8SyL3tyX+JtV7NYt8r/0/A7+/Usd2fRumdqdnp3c92350pduLv8Lpc6z/CdW5uazDHh&#10;ybnru0etOvbTin/b554A5+791Te+0unOfbLPqvaPD09CgHx13a1zsKv9VvzVBlf8I9yzOLM/uWg6&#10;h9Y+xtrkyjlj6ZX9Wkd9rZrUgImrYyyv4/zljJypZ+rzB2J+6FBL2/XiWvK7vU351Jx8tFM/ffjm&#10;7Wu+40kbbNqnGquaxie+/bXWTFxzO3u3bqf5qhyz9r7p1Xswbi6xuVfNeFb3zhxTDVjv0zNZ7Vd8&#10;VXtmD4/Upr6zT3tL3j/Fd5+rfZt/dL/q2Ac977v+rof1O87d3Blt5z7Dzf1Yd3Y29M/2OKt5xKPf&#10;1TnVPDtr6xP7C2n81pkwe7YWuPVTzrqV3e3/qu5q7pVO4vruJ2N1p/3Bm/DVfj8Ddz5mzX05i/sz&#10;bpv59OWlvthk5ZnrWcw7pxa+ufbVOmPR6J6pN+VyhubKRzfnsyZtz5ezqCMn6/BTW85k5TY/e2Vd&#10;4uk7z5lfClLHe4n1WJc6iZnTWicXPH3iqT455I90kq+vtZ5eucirC06cZ0JOfNIynxbf+KP4ty8d&#10;p2by5aXFp7f9tWjI8/6AseRPebipAZ+/MBZn/8QucPP4Xnwgzz6//PLLH+fovFo5xPw5knp8LlfO&#10;M+HkwZkNm3w10prXpiY8cax+c9STk3mwjuWDe4mpkXX4rtQCMyfOvicN74XPrH3hmlv1EP+23yfw&#10;7BPgeeyrn0fyPq9H/XmefS1kja8T6s3LlWcsBzwxcN+XmJGcH6DxdQXOMtZOPeChMa3EnUEN+ckR&#10;O7JTDbosbWqA2T/x9FMzvx+Ac16eATVg3l+se/I85WCdR32sWPLwXfSCZw24ftdbk9b9JvZM3/md&#10;adKWYy5nsi456Vuzs/CnGjD1d/XkrJev5fx5BrBysFxgXNZnHiyfHeLkE7PE1MNap94P5o+vPmtE&#10;zAhHKw9MHH1jLXz7opcrn2H4xvBd9iPPUoMYXubJZdzvN6mLlppYLmpd6ZuTD4e8HK216mnlO7tW&#10;/hlLD/un1V9pOAOWD5i6iHMPxubNYXlGsj8czjJr8NkXloulBr4YWr/++usfsblJjxo0zPW5qdmz&#10;ocky/yP682vOJc9ef7Kue61Bn1w5jzkx9tj7y1r81T6b9zPGnIPnp819uHdt5jzDxPQ9Z+LkJZ65&#10;5LTGlJOTGvjTnN1T3oSTu7pS52jWnbY6rdExGnLxp/yEy8Na3z51ueQllv5Uv6qxf9brp44YFtwL&#10;XbW11vleRQ05X9PmxbHPXvSgP5e97W8vOLmcK3Gx5L3Sz97P6OM9Ucs4+4jJeYbl3O8s5+p7dUfr&#10;kRrnaA1wc1o47eeZmkssdc0ntuIm5yv77InL11/uB3/a81fez886W577V9rDV53LMzr7fMJ75V5e&#10;qe1ev+3fT8DfBXj+Pg8d/73yMcQ+WtTsiQ/+HwGCJOqbp2Ba8qYcWObRynhVcwdHdzdr5pwhMXoS&#10;c5H3EnMma7TWmW/b9c4pjnUebP+wkrE1zTe2N7xe1oqjm72zRm5i1BmbV4uYGcyD80uiXPSTo818&#10;+uaxLKy+PGN/iQKePyg6S774nFONtObUzVxi6ooZJ//It1beGY1pvqM6a+hjz6yZMGeyJvnmsi59&#10;89rsL3bGqtlc8Gme5n2lOPfi7NqcM3ngctxz5631mZcvnhqJqQfGa9IfqpOTvvpgU4/kHvlX61d7&#10;3vWxx53ane4uR8/spw/uPLv6Kzl7aemVfeytbe2ex/odT62utSbzyZmercxn78RTV07niRuzbrLo&#10;tBbx0bKH9oif+TP68tXHOis5cXmTpjXJAeta82nRS27rZ7zSU0OrftaCdZyY2hNHPZ8nuV1PrfVw&#10;9LXWmQMXs0da6xI746t/hvsszmpWZ8F6fu4ba50/D/Y8u/Npbsfqo5E69pz4iVGz4qbe5Is5A7pi&#10;2SN9zwCbCw1q/X5JrrVWc4rDtwbMe4EmsTy08eVmL7DkNcccuDm10qLZe1R70oDPUvNH9NfXc+fk&#10;tHUOcHtOnMwzq+fUXGJntqY5OZtcrVzn8r5kDZgr8awhT44rteVgxdOnTlxtY3KsjPHlYfnzjVif&#10;EbgXXPdhvXVae5mXT95z4c91xPTiQ5T/+9//Pv6s55/31FLDmawh5mJurD2sJwa3njo1mU88Lflc&#10;WQOPS0wtY3PWg7tXMOLJ2t+cuuDUG38U//ZFvlYcCwbfXuyfRex5G38kfs9ZQ7015O1vHsy+YPrg&#10;3+v7BB45AZ8nnrle5Fhy8PPZw5dDjmVMjiuf5R+MH1/l5XOvnrXy7S/XWvn+L+7hy8HnPYrXn3rM&#10;Qgwuhs8iZtkr44/E71/EsfSi3nmSJya/Y7nMBMe+4lhxa8V2HLnWygXn8n44l5pTLDc5yUMv+9jb&#10;nuTMdw7OhFmrzX5iV6w9VjorvHugA/csv+tXsXpYejivfGN54lhrEkt8pQfucwc/77P9zPtagdc5&#10;OImb/wB/+5Izm8OmDzf7WysP6z67X77Wsw4/a/CNm+drGJyfh1j0AafG/eO78J2ZfH6PhyPX+Yzd&#10;izpa8p6JvdOabz3w1FYjdc0npo9VE5/61LAWLHvBZclHAx8LTw212Yv11lDvBx7Jc5HTwrc+Ne2r&#10;zVrquR8sanLlTPrJsUdi1Dd3lc9ZrYO70s3Z9FsbPDFnkY+dMPP2zrh967HZi3O9sqxXj9rUO4Mn&#10;h/qOwaaVvPTh5gxTnPz0u85c4mAZO5vcqZ8cbWtYi2768rMfeeu11hlbd8fyDKi3qs8+Oy68s+sK&#10;155YLt8/0OA1Sexr01nhueyVmDnrjLHwrDmLy5vqyIGbY14u8Q/nty/0tXe+x1Hn9y38aR9qqJmc&#10;MzXUZY16jbkH8p47nLM91L1is2fW9WzknCV5d/3uO/W7q21d9xA/Y312neuOljVqnOkrx1rjlUbz&#10;5GNXNcnR3+nIeYVlxlXvXW43S+4bvy/7YeWK7XT/DTnOY3cWntdXPAvnfuaMR1q8TycH3zlecUat&#10;7fvUK3p9a37uCeS91vdZM37VhPTpZ7t7/gcAYg7V2LMG7ObP0n2mjjPmeehr6acvfzeDHGvgimUd&#10;+bzgZCxXnbbk5atPrG9eO9VnLvPpy0H3yptXa6AzreYZw3UvPNj65L3EsFzMh02N5qbuNM8OQyt7&#10;Zp+uS6655qtlHtuczO38Sav5d7SzRr/PuPu8MmaG3utnzrPa62qmafbUWNUlZ+dP+tOZ7TS8zzvO&#10;lFvV9UxZe3W2rP2n+56blv2mn+ed+N1z8V6k7l0tZ1UzdVazZt8VJ3VWvjpaeNMcq/pX4+zN2bT0&#10;7D1nLvO5l+b07K2ZOnLVSG768rS7nJzJ2mfKHWGrnitN+OSsW/GO+u7yamafHf8dOWeyV+4f34t8&#10;c63ZWWvUhYsPbu6o3lrtUZ368tXvGHynZU6rzmQnbXlZry/fWG5aOYk1PzmZSzx9tIiTm3726j8g&#10;wvNqzazDh3fEyTl6BnrvVtbaJ7Fd7SrXMyQve4hP/Ny3NfLb5p+PkquGtuuIO2c9uHmsuOdpXhwL&#10;Jm6N9z5z+PKxcqjxz1Lg7gufyzyWWE0/PADufHLgqS/fnHMQs+zRNnn4rLT2tO6DsPlyhqc+MvCz&#10;Rj85tgOb8oll3cTPvLrUc2WOmL2Lp5aYVp1v+30CV0/AZ05LPT4X7xG+/nnWWL4eP4L4Yl6djPs5&#10;zVxInHbtQUFqZZ/pvQ6+f/EsVy11UhNMHJ5cOeaIp5X89JPr+3Bi+Efazc/YubMnvldzfQ+3zrPD&#10;qtHziKeWPjn5WnM/q3W/7Ef/nXuZzlGs50mcHPfRe8zM5MF8bVtv3Rnr9ybPYHpfUFeOcXM7dkbm&#10;6FnIqWNO/ZWV11Y+eJ6RPPL49PMDkvDAiLlYzO8e5InLoUatj6L4As7SquV7FTEziFvqOaxi8Z1t&#10;DbgrDNwZ8b3UZz7PR0xLHftxD/i5P/Jc5rFi9tGi2VyxrBHDsqgnnyvj9OHmyhx455OL3/xVftLJ&#10;WvNi2tYzhp+crBcXs2ay6hxx1VTDOuPOg4sdacNNPeq6xjg19a3HujIH1vXy0nYNucY6hpOzE7Ps&#10;9yNaf/1/9s5tOZLk1pYvktn5/8/V7Iczzh6XXFBEXurCZvcwzJIAFhYWEJFZxSKbGql3xJ85a/aq&#10;9zJTf1dN36vcncYV3B7dZ/2pscpNjRlXY7WvqTlj64905WDheTXWP9OH57KnsbXF68s7svN9WK46&#10;9gAHaww2Y7CftZxlNeezM6HtmTyr9dXqPTfmurvHs7M+07O3lhm+0ll3LmbrOsqVV391Ho/oVPOd&#10;/mre9vvKs3fOuz77Otv7Xc1X613pP3v+rvfryll8c/5eJ/DxP5XsA++LAav/OxzJlTerK5x5Fndq&#10;4PLLgdW5zvOesX3RYJ1pmK9OfTX85cyH6F9fJg/YudV13+DvXu6ZPvQn9pdMnRW8XPj98E4882As&#10;9/Uj+t/4CHcmOVp6rXRXM6wwdFrfPsXt94it5iP11Kz2Kf6o5q5ud047/lfHV/vx3t65Nyudo73v&#10;7tmscZaJn8W7uqtz3tl7Z3m0rhp3/e6p+/4Zs3T2zlIc35knx3jmiXe5qW0s31hbbX1z1kzcGCvH&#10;mpWVM+uIxeBM3krrszDnop+zFQMndmbirh1ezvTVp7b+5H1GPOd3r87lDDMGF0PDa8e3jzXyflfL&#10;Ptnz3G/jcjyfu+ex6oGGeu0Hbk98V7n65qalfqUBz147DevKK7d++4JbU1w9sXJmTg525mbfXb9V&#10;bXXNi01dcXkz7z9Cmpdf3pxdjrZnoM7RflY5sPZUG1v8iNead/pzv/YCnzljrdxac1h98t0rvnnP&#10;QwvXf2BuDTirdebtYywPyzPh1X/k1m+t2tj+jEjcn8nM+7w5uxxqxeA6Fz6rcXnk5MizF7HLGuNp&#10;1TjjtQ4uddZowdSTXwzeqvYMU7MW3z828P6oQ2/yxN/r+wRecQI+e1PLZ4y8F5yJi/UZ5T3A13/1&#10;raWmmsSu6rTWvLY5dbG+Z/k+JAZ/Yr7HVkt9rLpi8HZcOORmjbXTyqveypc369ur/uQR7zTAvVq3&#10;msO8WuWYE9OK/yzrrI/0Zw+zXmzij+if1dDjyjnOWayx3th+xFzN87pw+RohtlYrD2tftaxvnb7c&#10;cvDbqzn7FcOvjrNMDrH18lex9Vq48tUw9j3FXtTM37/3HKzTWqctju989sXas7ry6N//6pi6d6xa&#10;rSnmjGLY+tQZw/UC757gMK/1xvDm2aunhppYlrW+b6v7kcwXeHMG69WithzLzRvPmcTlqWFP89bJ&#10;E99Z+bv8Dr+qT709nLmY+nKM79irs1ztMedUX8ts5dyZVe6sdzbw9oHfnPXvtva0jzPNuc2/ys6+&#10;O92rvF39Ge5+4e32zAzyOk9x6onNy9eKw2NZ6/uw71XkdnOoBefKooe6+F67WvWx1u24z+Lse87j&#10;e6bazkOsTw0LK/YB/IQvzs8c75zlK+x1d7y7fXufqIPTeGrtNCbPuFo9G3xzZ8/v3Z72/tUs+/T8&#10;PZ8re/ccf9Z+393fM9j1mfiMnz0X9JxBrVf3UPdnWPf2s/Y0v5d4Bs5l/G1fcwKP3ufej0c1XrOD&#10;ayrM25lXVR//t91sxg3xYacfeM4EVqJnGL3eoXvW90q+s80ZPSN06h/pqqGu8ayZuPrFwYo3Vz1x&#10;rL75Yvh+qJ88+GCduxxz6r7Tzl7OgdWnP78MaYy/+nDlnrRz9mqQI55csVl7JX6m1nmu9LnCYV9n&#10;a+59xVdnnt2K+yrMniu9z5xj1X+HzbPczQnOdbTHXY8d3l7ozll2dc/gz/R4dP/dJ7O/8gzPzuKZ&#10;/Z5pf2bes79ydvO8V3PKWemZa53Y5IuX+1n+Z97bue/u8Sj36PmsNFdY53iFfzSvOe2dfszO5ecb&#10;/KlD/M49zn535n8Vd7U/9419ZkZ1dmdb7TmHNcXLr390FvK0R9zmzvjkuZyz/PpqFuuezKtDXH8V&#10;i2GPVnvueLNXedZryTm7trnWXvVbj+acp3k0ie09e+zwybsSr7RW2BWtI44/f0xt49V+m0N7npH9&#10;5BljxdTVlqMvd8btpw9XLffEz1u8vxJz4cPxQleuvYzJTc1VLzH46mrF1CF2tY8aWjjOIx9rfpUr&#10;78hXo3qTX05z4lrO0zPtTOTlUO/+i7F/Yv4vif0DDTD05Lf3t/99As+cAM8Uz1dtn0e0yXG5ZiyO&#10;Nadt7q7PHPbVV1e8mmDweK2w/CMbMP7YCMvriqWe7zfWfiSTJ5ZjDrvqb15t4yP+1KFWvv4qbq7+&#10;R/GfX8D6HkSf1R7heF72mfs1j+acl5r2X+XhfPbqTLP3PIeZNz7jPbLXo7nsu7M9f+8JXOaYs4px&#10;L1c9weXYj5hlH58Dtc3DsVYLNpc5LJqdA3/qt14utSxifW35+uast9b8KgZjln6/bT2azgqXsyc/&#10;7wE5lrNSg2/8I/vjq3PusObrwyf2faz19Zlt1lmL3eXLwV/Nry6WvDWeCzF7J7+y5rEs9ez1A/3R&#10;2zwc3s+5PFe1rZ91xuTlOK9WDlZMW2zFm5rlHNV2nta0r/gKM3dk6UFt650X6/1v/kjvas6+V/mP&#10;8NzHrO1eJqe51jnv5MNpjbzWHvmthbfSP6rf1TiHrwF49OJ6pMdqhis67u8Kd9Xj6ryP6LdGXzv7&#10;is8Zwd3jKmfdjjNx+WoRt8fMzzlXsVrTTu7ME8/5Jsf3B3Bn6/tt3+tnrXvr/uCc9Zw6z8TMynJ2&#10;/Hf2bx96db2zb/vge+buf+aNmUmu2M4e7W3WwJWvvjFc/bMzkbfSB3P+mf+s2L09029q+Ppib/N8&#10;dufxTP+vXLva78Rm/Mr9zPNHm35c/pzwyn5quadVfzm/i517NZ77+zucxdzzs/E8yxnf1X+2/m6/&#10;d/I//suTNuDh+owH7DN6uKcjy41czbLDj7TIrbSsaW76xF6Tz4dL1q5GvlYdP5QSz/3IwfrhFn+1&#10;itdfcVfY7L3irLCzXub74a7fjOjLBeaHCftYi4XTZa4Y/gpfYa07ypNr78lt7qpmea/2mWfO+GyP&#10;V+sxzzs0n93no/W7Z+ARvXkuM35E86jG5+XZPTjnXZ1H6472dCVnX7h3Z76iX057ic+eKw5c8MlV&#10;ozk51dHXWvfZltnOZjC/4pr77Lnf1Y/9cHnPrvTxDLTWoMHl548rmlNDrWesmvY3RhPMGH/Gcuzf&#10;/MzJ+V3t3Lvn1v3Cca3y5u7Yas665nzO5FztX56+e8Xawxy2WHF9Z1DHeGetU1eevcyLY8ud+eac&#10;QS1zs6ba+nKNV3alY529jZ1hVbPS3mHq7vL2IW8vZ9jVPIqf6Z7lZ9/Jn/HcT/P10SWWr539/Pln&#10;5tWatvXqy2kOX7za+OBe/CO0PrPw85Y/h2F9XTuncXtRT54c+u2HvrG1xp0Rv7i+sxlbA66PbR7f&#10;/MwRz9VacsZaMPdfbPYg1zx1LLDuQ95KEwwuHH/27dlWb9Xro+H3l+8TuHECPpt9nn0G++xOyfJ9&#10;ptWCa+2sM7aH8ZFVqz139c5ADe85ff2Y47Wllhj99akzb2/nEze+a61Hdy6xacuzHkyeeWIu32vZ&#10;u5d7ar11WmrJy8F6fmJqW1PbeeQ3/5X8zno01xHvkT0e6R3NscrRHz2ss2iL67e3GLri1VnhM8+z&#10;UUwda81hzdWHx1ph4h+Ev77Q78rq3o747YvPworXV7N7xue9xL3x2sD3NcLnHzFxNTuX/cTUawyH&#10;1Zx95E1rzdVzcw6stfacMbh8+zKbtVj69jMmWGPqnK370ofvgtfLPuT15WubU0cMa59i+K7mxe5Y&#10;6jtLa1e5Z/uteoFVt33la+WVM2durG+9Vlw942knf+aJ5VRLrPzmxVc8cyu72/eKC6Z+e4thV3i1&#10;mi+ur5ZxrTntzJ1pl/+sb6/VLEfas86Ymita5bfPxNEqpn+lR2t5vyUWU8fe5oxnfsbqyNdOnvjO&#10;Vqf+kU55R7rm3DuavmejsVr2xcKxl/iq5h3Yar7OsMq/Yw40PYN36U/dK/3m/ns2zjx1z+Izzdb7&#10;HBWrP+dpDn/2mvl3x/385ax3ZqJm8o21797DM/pnM3omz/Rorf20zX2W/xm9X31uZ2fzaL9XnkW1&#10;6jO7r5NH5zzb/++en+f5u+73zvPxDw+FIh8wD+aOkDVHduofcd+Zc47aXT/Ox3PQluv5FTvzq7ni&#10;2kcrp7G+Vg7fjMG0zdsXrHh9dbDF9dWY+dbVt26Hrc7vrKZafiB3LvXQ4OLDVTn65la9qn/Vf0Tn&#10;So37cY7WuGdzr7az95F+5zrivTP3FWa4sr8r982zf3ZPz9Zf2c9X53AGnudXn/XqfK+4r3c0rjyz&#10;R7Mfnf9RTs07s1ozbfvoX9WVPzV/ZszszoV/dS9z5it1K4690VvlZx/jq9wzHnlmkKe1j7ZzTn9X&#10;Y+3vYlf7LNZz6Z7LKY5vzYpjbtY0ltP6+uVe8dWDW39Vax8sXGNrrQdvbqV1hPF5U81a/ead5aPg&#10;whfnctYLJf9DmXsvQX0tOX1t+dOHU/3WdObiU4NY7hlvVbvDnG2XfxSfusaeg/G0q37lNO95gNVv&#10;3Fp7l9t86/BZ1vyIfnylhp+nrJUDho/lv8yG73PNHwawwLTU62Ott85acvYCI2+sD6c+sQt8LrAd&#10;Pufa6U7NVazWLucc8HrBt9Zz8HyqBdblrO6NPH9k4P0wT42c1n/73yfwihPw2dLyLPMsYsGK04/Y&#10;593+csyLY+WW0/z0VzxngWt/dcXAzfUPJd1LX5u+N5ETd472t69WfbnaziJWu8qvsNY86vs+4nk4&#10;s/3cH9azoRf5yQX3fKwH2y01dvlfAT/ap2d3Zx9HeiudVY9i9a23h1ZcWxzfC636K/7sR1xs+o2n&#10;njkt+frEnZW4i9zkz3zjna+GvYh9LeDzzBPjwyGWC84y1qpBju/j1lHL+1H14HSpAWbP5uuT75p8&#10;89Ws7/xTg1ieGuXowzGvT+yFPvu3D3j3Ls/aVV85ahHLm9rOhS1PfTHry19xzJObC63ijYvPOuPy&#10;xaY9mrfc8orv/KO9WnNlD+pQc3cG+xzZM83VjK2Z+eZ2fc9qpsbkE8vRttfkN3fkW1fNYuJY8SO9&#10;Z3Ov6OPMzlLN7mHymlvVgqk1a+Wj4ftSMf3alZZYeY/4u/mmlv2Y25rVOcy6R2N7UG8fMC+xM33n&#10;pe5qzZnmI3l7r/aFXvFH9L9izdU97e7N6szO9nmlBg49/Xlip3l1/l39u/Hu9ZFZW4PP5dl0dvsU&#10;+wr+nGvG3d8r5vVs7PNq/VfM+K3xvhPw9fG+Dt/Kf5cT+Pd/edI3k99x432DdJ9a9usLCqzcK2dR&#10;HfgzVmP1TR7u5Bs3J6a+Mba/iCmOb94ZrF/F1nb/xcTVVUPc+MyqecabeetmP/YP1l+oWEuNfOv9&#10;YQcLJk6NXOt3Fl7r4BGDq6G28U4L/CrHHu09a5s76nkld1VLnlZt4jmfub+75Vzmec0zucKZNbt4&#10;3oez3lOn9a2tb03nXuXlfYad/buPZ/urXU19c8/2WNXvtHvuq7qrGDpe9Nrpgj+y1NzVF/f7plj3&#10;Xn83B3XwJnfGu/ojHA3nOuI9knPmI3339oi+NatzmPs6mgGdlYb6017llrfrX9yZrcOKOYPYxM3/&#10;jpa97pbPj3byjmonl7j3Y5UHU9Oe1sx4Vz9x6ydObK9V7qjO2lnvjOT1j3RWuWriN1ZzzludK/xd&#10;fWvdQ7n2mXOVgz91Zv5uvNo3PZxnpWfu0Vmsn9orPbnmjLVTo/HcBzVX6qrxDL/9nEXbnP3A3Ce2&#10;Pj8z+YdEztQ/juQfol3+39uKUevPatY6h9/j/ZkM22UdFr3OhG8dvprWyzXWlus8Wmu04lrw+mqu&#10;rFy15BC77/rogstvHzAuMC956IphwTmrP/7448NHs/3ktt7Zvu33CVw9AZ4jls+TPpbXpXlilrHP&#10;cZ+/mftR8Z/vN+bBrZdzZMuthq8HasHLA3M2rDlfm7y2rIHLgtM9W/Mj++NrMfzG5eF31vqTt4rn&#10;e+iKs8Low0U9e7WvuPGd2eG6qO+ezakr73e27vnuHh+t2/XxPsyzN54WnWK+BsTNqQve18Pkwfci&#10;x5p7rBbcxj8q/lNj7dSs7qxXU62VhVONxlPPejnEnIGzNYbj69S8n2+wLHBfh/Dtp77WemvEP0Re&#10;9KU9lHQmY61c8lyeAbg5uWrIs8bnS0udOblqEeujS+zCR0Md4nlZUw0we6ql3fHEtfLpJ4bvcg5z&#10;4rVHufJW/lltZ5n1rZVXrM/lrJ1x65pz/2Bw7COHeFcr58hWs1rFZ/2juamzi6uPv1rlrPKPYPNs&#10;dxq7mXb8Z/CrM+16rOp7n617dk9+7vP9+qpu+zLXnHfOKl+e1n61covpW3eFY807rP219Oj3gvac&#10;Z2HuaC/m4LaHtWfW+rNa8nK1K+0znVXNHYze7+7Rec56eRY7XnG5R/rw4c3XWWvqn/Hav3VfxWev&#10;novW2TwL4yM7uV993+5l7nnGz+5DvZ2OuDznmhbeGWfW7GI/N+3yj+DOpr26L3rBld/eaK3wcna+&#10;c+zyr8Kd76yfefmv6v+t8/c9gX/wMPFg+YHGD4lgXM8+bOqr01j/Zx7/3KMziTs3M4J1EXNeV5Y6&#10;1QWbF1pg3odqq6Ftrnzz05a/86npPv1wotau7ipe7V2NnPYUa01nxS+fuanxf6XbOnDOq5r41Ssf&#10;/yg3uY/Gnad7EXfG6psDc8bWlnvXV+9u3WrOuxp3+as9/4w55txHZzjvXWupW+2pnKt++1hz52xW&#10;9eponXXqFpf7iEXnyhyPaN+pcT+tWWHOusq19lnfPiudq2d2pIHu3IP8ic8ZVv2tWeWsb64+eXqD&#10;cV1ZV3krLXutcq/EdjPO/p77UW+04Mldaa8wNNtPjjq7nvJ2+Wdx+zubsbrEfi9nls6Dbx385s2p&#10;87vaeV7uc56LOLbnVHznr3qgweo5ixUXQ6M64OY+hDZf4LROmrVacblYcn6+NY8F9yo+fTWK2699&#10;yIvXL6aGdTO36mXNkUVHTTWKzT47LWvJ19/xxavvHOSKy532CmfWnMXOoIWPz0U/rhmfaR7l3UM1&#10;8V362HKdQ97O9r0PTnVmza7X5DXu7wXAfb3Q15hZwcH8R2osP3vxR5TzDy4749ynM6KHz0W9+7TW&#10;sxJnFnzwXup9DPvnF+vkiGvlm3f/4vDqW1fcHuaYa5WHh5a95DdWq1i1rBGDh6Zz/+tf//rQ/+c/&#10;//lxL8r/9r9P4NkT8LWgRY9nz9dv9X2W5WDB4LrKqaZc7cxZP616WvLU2hdL7GW+Or6WwOCr9X//&#10;938f703l4qsll1j8w/nzixrGcCbWmlW+fdTR2tN4pa2+OXtYi+W9lzy+99X3M6z3Do6Xuli18Vno&#10;qK+u+AdhfClnpL5cyL7mfn/2/KuZOLjOWd97w33F91572DNPDJfv9y71zFmjlXfVeobUc6mvnTry&#10;wO3ZffSZXdWCVbv+5M+YfuhTY098z8fXE3Vy8e3hbGDW+z9EgY8OXPXB9MXBri65Wurqo+nqbHKa&#10;l2fOWA6WPRnDYz9YL3qAecE1p6+uOJaltjGY+rxXg7e39wmse6OuXGJWdYmdR00tOVZjalvf3A/2&#10;f/NXeXlYtbRg1mjFytn5cK8s6tH3ogYf3EsducZXbGeXjw5r5sTlXbGdybmtq77+7AFujjqfITWw&#10;zYurQ07fXO3RfPJav+olD2u+NcXlwpMLNvny3m27//ZitrszUePruntDV62Jk9v1Am+us6pHfZf8&#10;XR5udaylzpzYtEeaK66aM3c1nnM+oqcGtVxne2i+/mpmtVe5ZzF7a9Uzdj/gnsuV/anzqLX/lXrn&#10;usKVc0ffmlpff+istPyMQ43nNXmN3YOYcXv+Sv7R+XgeZ/uR55nA/5nncjbHWf5sv3fy7XWn7tVc&#10;5vCeaF/dg2fpkf0yD1dfi8z2rjlfve9vvV/nBHimHnlGv+IO/+Gbt8N1Y1dfPEc89bRw5YvZ+1mL&#10;ntpqzVgcC583DOfQypl6U6u11sDpm5A1ahtr4eJ7oaOvrbZ5Lb9YYTnrrPlIHnxxLm2pak5shcs5&#10;ysm5aq9oyWHf+C7vAZg+OXngXuD6WJdc88XF4Oibv2Pn62/WznmOesF1nqlDfJRb8du7+at9dvVq&#10;Nc9szldc7s5aQ77+Kt5pvBPvXpiv8Sv6nmnaT9szErszB/XVmLUz7/NtzSM96bGrO9K1Rg46+OLE&#10;d1e1VrVoq3/GXdWfYVOz+5k5zx7NmXPG2U8cvjVg+iutqWHcOnW1cqorhgWH6x7kiVe7dfr2sU58&#10;WvX7PULOWS09zuZQ68hWw7mP+M3NWuud3fOyRty41pwazV311ZCv1sRn3lhe6/DF5WnBvYeTs6pT&#10;l/rJV/OrWud1D8T6ziyHeObkYOHNemup02/Nzpc7+1Uf33jynGelz+vS+zvz7evM8Iu3pv3xveBQ&#10;z+X7AD3J84+dLvnk5NpXDvFqlVdfLtpd6jhP8+bg65snFlPPnPzm8cmXY12teflqFV/xPUd7yJfr&#10;LFpxrfsnz+X9LV9NLP3gYFnwzLdGfXLm5WPFrDGWD04f/nF2Ljjkra2eXHNo6GPVt0YM60VunoM8&#10;8NUy7z7gOGd7WivPnPW1+P4xgP9Izc+j4PM+OK+69oHrIufzAr7SsZ7cPDtmcF41PQ/r1CeP3/7W&#10;wLW/1px6xtZj7TFzxcvTr6ZccubF1GVuLvdvHn73x3nwR5MscGJ/XwCmPv73+j6BR0+A54jF88Xl&#10;c4Xv908weeZ5brl8jtGQg2+eZ9cFVq3y8M1pi8mtnjws2i7nmvXm5WNZzqpl72rYA551+tjVUre5&#10;1oKjv1szZ6yucW19eFzcG3As9xLL+Wntb966asmxt+fve5E4NVzE058axs9YejAL9hVrpePeqj/3&#10;19yRX61VL2rhcJ94/rgncx3VwSXfPr3X4FzF1Pd5kKM17/tCY2rgsbTmV3bOPntUY7WPicGvJr5x&#10;teZ8crDu22dazBpitbwf1sPpGcjF9nJO7qt91NeCt0ZcTTWcQT4865zTWiyrGtb/yJx/ta897IuO&#10;/1VsOPYmr+9nSbqANydHix49WGLObc+P5J9f1IGHz5JrLZh+rfuohTsXNdaZo2a1Jj7rVjUTmxrG&#10;7t2YOvXFjKfmCqdmPgPw5KqJFj54MXAxcWvF4bCKe397v+BMDTDWDienLj5LLr45MH1wl5g1zAXG&#10;BSYOXwxffNZPnnFr8FdLTXNqE8/cjK3Bdk7xI76cd9ijvqtcZ+/+8Xe53dzoW1eOz3u/h8GVXy7+&#10;xBvjd/E8o+9zRA8WvMkVc59aebu4enI+muSL/eXCUxdsVxeJ/3Gtp1a97kFMW77+FIXbJU/bHL74&#10;rJNn3vjMTr6xe+Acwbivu55nPc7yj+g655n2M3nPAA37gXkVxy9ubB2xCwwuS2vuMyz9/T7qDH29&#10;OIOz35nRz3TVn3rGZ9b+Z7xX5ntv1D2b4yyvzhW76r+qu3NPXllPX2Z0zu7d3KrfI1j3aJ9iO004&#10;Ps+t09/VHeHUXtmf89nLOvGjHuSu8tSxj7FW/K6e9Y9a+9n/UZ1H6+h/1Nv5HtW3Th16HfWT/yvY&#10;j//y5K8w6JUZVzfFm0Y9+RmL18pZ6cHrglsesR+I5ZlfWbBe1DS2ZoXLM1eL/zNW5313f+9T70H7&#10;F5frTJ6dP6yAi+nLpXbWN9eexfFn3YprzS63w6k7yqm7s8/U7jSfwedZPaP1VWrdU88arHH9zj15&#10;zd31Vz3AnO+OXmtWuqt8sTu94M5aY3sb39V9hE8v+x7VX+Ec1e9yc6+v6FONqc8cze/m2uErvWe5&#10;d+Zp/1lHTH7iu/m+Is7sXsz32fuZ/Wb8Fc/sV53pytnCubLKq+9rwV/mGB9pHs1FPfn2WGnNvH2Z&#10;40h/ak2d5le5nbZcLTrOVM0V1rz+5Kk78fLhcMGRb37amd/pzroznrrl6WPNT11xOPInh7g5a8oD&#10;Kz59Z6jO1G2u9fAaw5NbvPPMmpmb8U7HPvKNV3wxOdZMC29yZq2ciaslLg+8/ornL97I0R++r1t+&#10;viLPxS+KXcRwvcDF5HQWfK5yjOHLtRaLNnPoqwHOas0Ks+6D/NcXauQCqVFMPhh5ZwAHk2teTa31&#10;k28v8+rOOmLPifP3Ap9ctb7t9wk8egI+V1gXzzbPoM+b1mde3qq2OvV93RRTZ2XtpZWjjjF2hbWP&#10;eTBxMP7Ah9cX/2Uz9str0vc8uVpfr9SBVVPfmYzby9wjVh1qp3YxteUw89wTHPTAsV7E1FmrlvzG&#10;E1vVdeZZ+4r43fpnMz7T39qe9eoMz2awHqsmNY3BzU1rT23zvA5YrfeZAcd3Ue9Sw1hbjti01mqb&#10;X2HkwdHe5atRH373o1Y59eWDzX5+vy7u+4j7tp4YPgvMWKzn6mcueR9Ff36xH7jLPlhxLZh5+Prk&#10;uRqrh7UeS08s8/U9Uww+eM8UXfJcc9kTXB8eGlgw/WpMf+o2VrdYfbSuLmcq3/r2qQ9XjnWNJ3fy&#10;V3l1ppWrPrH+5M4+qzyYmuaP9OTUtp5aLrE5n7i86rzLP+tFntVZi53N1bru76hO3hHHnLMYfzV7&#10;ZS+v3EPPm7NY9Z+c1ZnJYbbdfMX12w+ssX3UNn6Vbb9V30f7HGmtcits1/sOd6fxCvyrzLHbS+/t&#10;jvNKfPc8t8fqzKzD6rfmZ/mrWZ1lzmlMjb7cacmX05ris+6rxD97xp/d/+w+HD03Rzl1z/anBrx3&#10;PDvqznnsK76yVziz7my/k//K+Gf2fuU+7mit7tG853f0fnXunWfg3/+33d10BXq44sXqV+Oz/d0c&#10;Pgi7/NGc1sJp/cRXOTnm/GVFtcyJEXv5ixA5tTNnPfazlvv7rH5nfTpPzwrcnLZaniU5lrX9BZRY&#10;6+QXs96cdnIar7Tv5MvFP9Ob/Edj9vZZvY5m/Aoz3Jmv89bfaZyd85VnbKcNzgxXNa7Mu+u166Hm&#10;Ku9scnbaO/zZutVMYFxqazuDmLa5V/urGe/0mDPO+I7Wo9wre7gylzpXuMza+2ite1CjHHO18op9&#10;pj/npvcK2800579Tq+Y8o2pMfWtWVq4WHbWKrWqL3eG27lfwPQ9mrb+bfXUW1IHX4vezkHXanb74&#10;nGXG8CbmDGrIaU8+hzUud8Vf5cGqUX/yZ8zMd/iznnhVL6a+tvXl7HSO6qgnf2WVZ9/WmVeznPqz&#10;ZubUkde8/uTI1ZrH9vkQl7ey9tD2c/6KDyYXvz3qk5uLujOOeSz81phr/9njkVjd1h5h7Q+vXN4z&#10;GnOexO6DPBf/iM8/ZLPwyc/a1sGDY29y7UOe+t4/NcmxrMWXh13xyp19yK36o8sib721xszoEsPK&#10;s75WH56X/adVu7Y1nDl/2IXtvYHzvb5P4JET8Nn1GSL29VU98j5z4NbVh1O89fXtVaz+kcbMzbg6&#10;04dL785pPa9tc77OiX2PsRZNa+qbp6ar3PYtR79569TTgs9ectUxbg05Yu8t7yG+d4NzsW/3Dl8d&#10;LRx8bPMfwZ9fdnjr5YoZv8La/xVadzR6JnfqJnd1JtWe+5v8XR6cSz7W13KxOY+x9T471ZKjjjEW&#10;rDh1ruJir7J3tMtd7W81s/unlsvXDb45tMCNsWCN7W2dNcRyORNquPzMpYbnpY6xFh5r8s1jre3r&#10;vnXlwpGvprMyG74x8+tj4XOJo6sG1tX3JD7rwOdyPrRc+L2K41fX3LRT72rd1GmM5q63ePtaa464&#10;+alnPPmN66PX+Egb7lzy1cA6A9Y8dXLwJ97c5BK7yrMXueLVtm5n73DbT71Zb6yFh9/5rJ12cmY8&#10;+c/EzvfOHs/M11pnLfYKv3u3h5YcFzFXubveO4461Km/0xAvz/rVHPK09rCG2LngeBXHd8k1ftSi&#10;40VPfHuLVxtstai5suSpY3yl9lFO97PT+Mx5nIG57Cv2auv52kd71sc6ecZa8KtaarzSdg50jfmM&#10;wWcNFzNykb8yrzpXuPb4tr/mCXCvfS6w/Wws3p2BnS04O95Kc+r5rE6ceOrO2BrxZ57hV2g4z5Hl&#10;tcqczkrfozM40vodc96H32Vv3tsr+yrH5+PoHH78fz6HUQF8fjD9yutsk7t88e6ZvRqXA05sjpgl&#10;p2+EYF5wyDW2BkuOZV5MTvMfxL++dA65zX+GzwxHvcl1zkdn2mnM3qt54HSOcuozW+PWkFNHnhac&#10;pVUDe2dZ35o7GvZt/e/ur87sK+55zjnj1cx37v2qvlj7VffOM1MNtGcMVm1iFrwV/iP7n6+TRzyx&#10;/7B/eGf5yb8bP6JvDfbdyx6e75376WxnNe5H/jN2zmt8VfNslurp7/bnmZXXOcSLfbbPDM75rt6v&#10;0t+d89ncR+e82r98515xznq+I//o/t8xC5o9J3xj+63Or3vQL8/aI2sf6h7VQN++7YW2usXx7aud&#10;9c4y64wnHx215Gh3uPkzO7XPZlPPGe2vNY+9qtWa+tWc/cpb5axd5aids8mvLv7EidVUw9h/JJ2c&#10;asKVX3z2ktP+/vxlzvojzcm1ZmXVac/Jg2NeOznGZ73Nq1NtNbRw5IvVkvOqHhx/ocw/kJPjHL3I&#10;cfG7Bf/hW124amnNtRc+GtjW2M8ZnGOlBUdcaw97goN12ROsdfjGWmeEy/7FiVkzFivuTNPCdTZt&#10;69SSx9k4AzxqJh/u9/o+gSsnMJ9HniUv6vts4ZdvzudWO/sWV6Oc5otPXx6WSy1eD+ZaI6Ztztmx&#10;fX3L4T2NOrR9P4Jr3dQEB9Oqc8VWS33rVjn7yJmWvHXoMT+LP0riv7LJfn3P9v92m326Wi+GraY4&#10;WGeWY35X1/xX94/uqfvtGfyM/XQO74lz+3yD93JOZy/P58HXVjnUEauvDlb9iTWevtrF0bmzdvw5&#10;Y3utasDkzFrngWMt1rPi/KwRl0dOHlh7kGOZN4Yjhu/lHFgx+4BZgw/eHBhLTCuGHhh2Lt5HmI08&#10;PtZZxcGK46uN39nU9z3I3mipqx65XQ91VjObW1lnm7mpM3nGkzfjqdsY7k5n8ojlYqm13p5aa421&#10;1pvXkt/l5GDV4f5d4bfWe6mGPafOjKuhb63xK6xzqeUc2pmXNy18uFdnlK+O/YwfsWpor87+SK9H&#10;apzrau0r5p89jbXMom+/Ge/mhed7Gn7r1Kr+Tmdy1DniN+d7Ixjz2Bsd/fLv+M5SHfeMDnkvOO1/&#10;pY/6cttH7LMtM3yFOVb79rxePd/UNa7Vdy5mmFhz+j/b8vrw+xCz9P6awz5ypjzvuzP42fv+7v/a&#10;E+A+c/mc9L6L2VFunztz01pbPTjik9/YGmz59jXfGnzfp6lp3eTdjXf97uoc8e3B3PWPan7nXM+B&#10;fXomv8Oer+4Fntyrz/M/LJgHtcKvik6td8V35nE/rQFrvJqznPpwjdXQqkO8u+CQ4xeR+n1DKvZB&#10;WHyxv1YKMQv9+uaxO7ycr+A752oWcuyxq/yZL9fc6ozI+aHGbyL0aH17FlevWLn4nfGIN3OtU7OY&#10;/qyT+9mWOZzps3v/Xfp5rz1nY/e/wovpy6+dWs1Zd3aP5bV25aMztajlWs1xVddeavT1bK5W3pyl&#10;HHz7y29+hTV/x9/t/0zD+c545Fc9uof6V/TucFa9nWmlwyx39vbo7PbQPqqz2sMdbLffzoPfuPrO&#10;X+xdPr1WczgDOX1nKL+++Ufs7PGIxt2aV81+t+8V/u6+7Grle45X97biqWEvOGJacuLVIM9VTJ1a&#10;89rqtr5+6/XJW4uWeuTrNz7TVJv6aovXXtWyRj1j7V0d61Z27ntynKH7E4NrfbHiU28Xq6+esT8z&#10;UUcP4i755O7OYG318NXRmncmY2w15gwzbt0Vf/a/UiOHWmbrfOawK9ya9sXnM5X8avKP5P58C6+X&#10;n8Os9b4R41OHtaYziWHtS15Nq9w7hAAAQABJREFUfJd5LXh9NFi1+vD0tXCt15Jb5eXKYz/4XPCx&#10;c2a51LJ6BtTI15dPzNXz9izRwf/jjz/+fbbUWUv+e32fwCMn4HNXiw4xi2esOX1xLXifxxmjBeZa&#10;5SeHWH3ramfOeKXd3nNONHmdutTh/c/XL5g+Wrweq6NvrVrP2rO9rPSZofPgOzt7YvE+0/3RxzOy&#10;Vu05Q/PWyN3Zq7xd/VfG5/ncnZXzVAO/53tFy9orXDn24Lnw8tlAj+ebi0W8sh/gX1/gyBN3X8Yr&#10;O2sm50jjKIfO1J5xezXn2ahhH3Fj8pyRry1w/ObV1fq+oRa459x+avoaJUdNPx8QVwcfPtZ+5aDB&#10;cgZ8efiu1jtfa5y3OXVq0WE5Q2NxLDXMjW6fQXE5WnsQq2kOe3WpgwZ+ta5qrGrUPdKwrn2dgzrz&#10;Ow252tZMTXJXZlr1so7nsWuHl4PfWWbuV4w977P74948J+Naz6acq7rVqV+t4r+677nM/c147pO8&#10;teZaU9987Vm+XHx6td+sJ26+9eCT3/zOp8Y67Y77CL6bV632FzuzanZesVWtPDnGK+6rMHrZx75T&#10;2+/TE6eu9TP/bHw216P66l6pP+LO8zK2RnulzxFHXTj6K20xOSsLR3zydzPI2+W/8a9xAt7XZ6bh&#10;Xp/db/vINd71lbfLX8XpM3t1VnNgcnfvXVd7wqtu63Z4Oc/63d+zWo/Wu89H619RN8+BmSb2bJ+v&#10;sM87e7iy/3//lychd4PvOMA7w59xO+sRd7WPiU0tYy3683xWPeXzpoLPhW9MjfjKyiM31worpzdb&#10;X1ueOtrm7vqv0LjbU/5R7+67PjXWYclxiamtFZc3teTVllP8M3zn3fU62uuu5ht//gQeOXfv5Suf&#10;J7TUU//Z3al3pkO/FRdsziIPfObss8PN/y72aJ+eHRzPzH2vMHMrq9YqJ2YPZ7pSQ+1Vnn2uWGco&#10;t/PVL0d/1ve8mqtv7Wfbzkbv3UzuWU7jd83sbFdm6jyTP+PdvNWAs4qvau163MHpNWe4U/8u7pyJ&#10;eHUu8swZPzrX3frOtTpL52IetYuJT2zOr3b74fOZWw31jalRtzm11TReWeub6z8kgq845U+/e5g5&#10;49W85lb2bAb3ir3KpU/nsE67muMIW9VNjHj2bLybaXLUnTj15nh2Zn72734mt1r4q/zkED+6Vvru&#10;Bc3mj/xVDXz3jpXjP2ab49nvz7ngxP6jvnOgJ2+ec2ezTzF8/4GevL09t9bYw9ekOtYQ62urI9+5&#10;1TbGFivuWTCDONzy4XDRx4sztW/npo6Ys8RWl/9yHHlrrf9o/P3l+wQeOAGfU54lnjcun1Fzyvq8&#10;acVryVG34szc1FdnV9/8rrac6dsffPbw/cm5ibk4D3tZL2dqrHSd4RW2/ZzF2dRvrO/7iNb5eY/x&#10;v0Rp/bRoULda6qvXGJ/LHPUzXml+Rax7mPORc98zN+Pyqikupp31u7gztLa+tfSyHxg+91du82Be&#10;cojxfSaIqZFnn1datHfrKLermbjzF1fXfWHLw2eBex68X4AT+34CRy64Guqbg+fnrPbynLHF4dun&#10;mvhe9mCWLvLq8h4ATy488ixxbGvMfZD+/MLc6olh1RFrrI+29X6uUav98V31xbToznzjmZ8xOuUT&#10;rzjyyHXN2ub0VzVX6qyvnVrNodl8/fLAy52xs5XT+p1vP6y+WtaIEx/l5H+m7Wz0JXbGmZtzyZU/&#10;843LOdNtnb69jH83y/k8ci6eA7XW96zNr2x71odbDXR5v1JfK6+15BrbV3wXi5/Z9pa7wsxdtUca&#10;noV7WHHl0E/errfclY41coyftei1n/rTnvWRD0+9Ymf1PzvfWZ2fmYrPuLyz+dXB3qk7023eHsXO&#10;fF6/1PVzR2vONOdezvjV/vbXJ8AZznNdM9+LzjmuzOT9x3odTbnTnL2PNMytavz+RK6L2Fzx38Hv&#10;Xnfn+6vv0z3+jvtzb9yjq/uD17or9/fffzxpE+2dxlca/SxOD8S9iRkfzQYHvjWeCzE5r/6SoRj4&#10;zInB6//tBHG5R3PNXOebuWdidZmta8bN6Vtr/Cp7pfeql/fMXHXqw/Pifuhbh1XLD03N6aMJ78oq&#10;z1mwR/roOp89rDWetn3IHfHd49SgZupMznf8c05gd89W92vex6NnYbWbXa8VFwz92XPFdQ7tnH2l&#10;scJW2hOzh7hxe64w+T/D7uYRvzMTNe6191PsSPMoN2eoNjn1pz/rVvGu7wpvn2qtuCvMmjs61ly1&#10;u749MziN0RbDn/MZlyPPflOPfNesba6+esWe8TuXM7ifI13ryn31bKv+n9Fj1fcu5rnMeRt7hkfa&#10;K041rBWzL3h9YjmrnPlyxCYfXeeaPeBeXdT2lwKrP+rqPPWPenQmfC5qrTc+0miuemqQx2+uNSu/&#10;teatNzetPKw5a8xN3Fgrr1aNcsTKmz6c1uhzH8mpAc5ljI611qgtZ+LmsVOrOXw01GmudfXL0T/q&#10;L+fIWr+a4wizTu0VF87kwS+3ee4HP69o4ZEn9l5RDwccy+tPDXHj2YvYBZcll5h+ziZeTE7rnBFM&#10;rnMYo2U/MPYCZg9qyVtXLjl56oGxPBcsC57nBLd1+L3gq+cfFtAXn0suvO/1fQJ3TsDnzhqeM5bP&#10;Gz4cn7vVMwvHpV7ryakrb8bgaFtPjC+vtj484taBHa1y1YK/04Hv69wZsdZgyYtV/4P015f2Kn7V&#10;V7c6O0wOeWf2/Zecs9IbX456cyZqzPneQwxuTkstOa+pZR7+3215hu7bMyT2PLBe5DlvbO8Z/KlF&#10;TfX01cK6Jmbss4AFQ8OLWnlYY/NiH4nx5Sg3qF8mdK/sj6V1L8T4xfF7n5r3PURMHe1q4+R87531&#10;xvSjL7FazjTnNi9urAa4GD6LmIs52sMc1vpVLXnnwXKpSQ6fejH8xnBYavyIfnylpjjx2ZKvnfwd&#10;Pnmr+Ep/6trjas3kGVdrNdMKo2ZVB4auOa0YsdjcB7gzyW/vWUtOvrwZy2nPFcf6le1cq/wVrBr2&#10;11Lf+a7oybGuWuYeta/UenSGo7pn5qPWM9Pa6xldNVbWnvbTrrhg5DuLfHVWnJ1W8erWh7PqZ63v&#10;2eWYe8Z2Pysd8u2pP2enltz8/Zw4Ob/XrfqIec7Grcdf5ctt3lmx+nJnbB3fs1xwwOXiyxOT+ypb&#10;XXsdaZe/45WjJpiX+8KWi97k20Oeea24vEesc2HV5dnBV18cKz759p414isrd5X7xu6fwFc5T+eY&#10;r++jHfn51WcN7pX3MHtVuxrFd74atWjM99fqwmVmMK+d/hle3TPuK/LuczX3Z8/yiv1c1XDfO/5Z&#10;fle3wz/zLDv7nb5y/cyz28vE//3HkyQU0U6yw+3yk/8VYmZm3s5cDP/Kvianevq+0fmNF9s3H87D&#10;WbDkrSnec7Ovtjn95tRZ5cDKJYb/K61n5537350BPHthrcOa03p+clo3c8ZHduoece11xPnO/f4n&#10;0Ge0uwXf5Xxey6/fOnxWa8RmTeP5LK9qyteXZ7/qiMl9p3WOd/a4ou3+O8/Ov6JXDjqeqX3I1y+/&#10;/hVO+fj2mri57mvFuYK5J+2scYajXnf2dofrLEe95dSWr4/Vh9s53GM19M211ty7bXt23nf3/R30&#10;r55Xz5h9e7/1zVevHPLEfpb17MoRU8t4WrXE7Vl8pwtH/XLqo2uMlW+/aXecauDziwE/vxObR88e&#10;WjDzK8waOcRXFnz1tGpo0TE3/dYf9aMebjXVUnvmGte3j3XTkpdvzhpz4kc8uXD8JZU/TzVHHj01&#10;sWe6nedZn172U8tZJt78GUfuXdv97/qjWd7s0dn04VQPn4u87yPeJ3AxfP7LiOTEqOHi9SemTx9z&#10;9hCTi2WRZ8HXb81H8q8v/aNCuc3rz5yzkEeDBWbPOTd4lzznwqqjD6fvRdarhZ17l1Mtzth9+j/c&#10;lPdtv0/g7gn4WtBaT8yzJu4zjvWZNWeNHOOrFp2pqTa2PprFjK2/2lOeM2PVYN/4vF7F6WleTI2V&#10;LZ+8e1DDGmJzYtrmqldc7kqjmHvqPcXnPQee77forfRXOHVc8I/WWf6o9qvl3EvP9mhG+Ucccupp&#10;i53V2mPWEvdSRx73v318Nvw+pC6xOfh9VtT/EBpfyKkxUpdDZ31Uhzo12lS95soVl7erNW+tdZ4h&#10;MRexObTgW6u2sTXYfu83D18trRpacPhYLu4fcbH5eUStaa3p8wJGzGcQe9hba133LhfbZ8oaezcu&#10;Vh/OjK07ssw118Su6u54U6/9Zk25M2cdnObwWweveWM5WP2ZI3bJUd/YvLbvAWCzt1h51fJZUq85&#10;a1ea8l9t7d+e+Mbm25fcCi8HX45aO2zW/Q5x9/yz9jNnWN0PZ4PLVQ5+NZpvXX1qrGstnMb2sVa7&#10;6mHuyFLX64h7N9e5Wytei9+9mWvd9D0vcd4jfP+YenKmvdJn1jT2femsn3ub/VqH7/fY9niX396v&#10;7IEul9+v2Tv3xTOgV3uX6xxgLGv1P8AXfLEn+p1rJe0s7Aeu8awTX2nsMGo6wyMaO+3fEfe8ujfP&#10;bN6Pct7p258efeZXszoHuXKdvVpyV3aljcaVeji9rNO2n3rMynLO6RPDbR7sV1rutTP/yvvpPvR/&#10;9XvUfeh/lv2vP5606e5An3lwnql1rtrdjOXo90XAHM4CvtIRa10/hKGrjr8gNd+cmJYcfGM06GFM&#10;3mVvZwUXk6MtZ8VzVnPoFFOntpqrvmLw1Gs9vjm5YmoXn7W7eNdrxy++6wvurPK5J/Sy38z7zUO+&#10;1h7E1uPPejEsPBc8NextfuLUMIc4Mb58YjUmTo5l/kf031/VlaMVL1tMC1c+9u+8PJN5BjscXs+s&#10;/tRoPPWI+4EM7ooDTo/2mbxdrrg6WNdOxzpfZzs+9XCrI2YNVr1iK99+8rXlom+/5ld9W/dOv/Po&#10;08/5ik0czuRNvrPLJT+/L7VGPet2Fp511hjPGnAueeTLFT/DqmtNsanbnHxnae7IvzNTdehnrb3N&#10;ixM3V7w5cK5y1cJa13z9cvWP9OBYb++Jma+ePnY1E/isK7f5OV/r8P18Rk1XecU/22cOz+Cot7wr&#10;3KnjXntW6pW7wvx80b74XmqjU9/YOi24vv1qzU+t4rscnLnaa5Wzt7lVbE4tY+coro9d5a0lL2e+&#10;z8rZWXvs8sXtYT9yzDX32c+zcp1f7uxb7fl91RnkNMafWjvMutUMYMWdwRp7e772pIYl39i89SuO&#10;OWuI9e0nZ1rz8smLTe7kkBfrnGLkV1rNw2GtsB+ZH1/VL29qk5NnLVhrxLHzfcTPpeWLWef98f79&#10;8ccfHz35B3fe1+Fzkfd93hn8owG0rFfXue2NlYNPnhhtlpj11qmD7ezEapoj74yTy6zF7IkGOEuL&#10;rz5+Z7MnOPPD40KfHNbLP1og/72+T2B3An2+ygH3ms+Xz7LPFjwxfJd5YvFixc3PWl5T5qjFN5ZL&#10;b3K8JszN17u94KkjhgW7uuxDL/swJ8tZ1LLXnNs55NVaA+Z+mtdvrvODG5dTv3lw7jF74T1Y3v/7&#10;f//vYz/szfe2zjTn9Fzg1Hfe2tm/uV/Z9+zYg3s82k/5V3jwq+s5916g0+cQ32U/+HLU1O5y9GKp&#10;B5+LmEtfHSzLeY0/wL9wuWJ3rfuujn3se6Qpd3JW+AqjTrz9xMg7Y611/I9KWgfuAm8NmmKtEef+&#10;eB/QMFZvWrXA0Zgz+56gvhzvP/Xee3zz4vO92/7qkaeHGp0drn3E0WVRz+qz/wH8+cWc8Zl1bnmz&#10;x4zlad1LY3zrtOax1DjnKr/CrFNn1q9iMWp2mjPXmvrUV6P+nInYWng7f/LUwaqvVaOc6cudeGM5&#10;6hmXc8enHi31rK1u/ZmftXKrJ0atuBixvtore4Uz66ix38x9drza52o2Z17lVjPLb661zYuDsYj1&#10;Ww+2wuWY29X7fdYe1tmfuBrmp1W/XH015Fjre2555qadtdSAiRvbC2tuau3i8qev3qx1dvhcqyWn&#10;M8Ijnlg1WrfSnZj8iRP3Ph/xVrWdaZUHg7PSBROvzo6/06+GOmp3b9QbW4NtP/H2WmHN3/VXemLM&#10;5x7QPZvtbm/59msvc9/2f0/A82oGjPN75gzVqO6Rby/qrJ3vlTxD5MCxR8v5fe7Kb6/6U8/cxBuj&#10;yyXXPmLaWdOYWl+/+NUo7xFfrV2tc+/yj+Lodi+P6rROPfc0Zzc2jy2mX827fjWpRfMVus7h7MbP&#10;2Dta7utKjVz23Z9B7866/ONJRDzQK8NcaYreq7Su9JNDz11f9zhnk69VC6ueb4TGM2deW41HfGd9&#10;pHbWrPY1Oca7vlc0Zm1rZs5+77Srnp0JH06x1TcFZgSXi61Pntil3kofjrh8rPXkdnlzq7pi1XNO&#10;82icLTlaZ9NaT77YjOX9XezZ/ue9ePZcevbV8r4VO/Ll7/Rau+OKl1vf/FmPVX6FVfvMp3c1nOWs&#10;7qvkmX3OXKx7uzJza+VPffG7durMGD3ndQ454sba1QzWNgdfjeJH/lGPo7pHcs7m7HNe8Ue0r9Rc&#10;2asz7vTmzDte8WpemcHau+eBdvXbV82fbTvf0SxXeVPjzp7tge1ZqwEuR0w7+xqbt058Z+1hnfZq&#10;fXWpsb54ffP2NSfOLzr8DGiuuvXNY63Xrz65VR4M3qpG7CM5vlgz4P8KZz+SYHNvFpFznrv6arzb&#10;zrm6R3vL0YLXN17VkvMXYPirZR3Wa8UTs7dcY/L6alpz1T5ad1V/x6Mvs6/6g3HN56w1/iyFfnmc&#10;vTxy9LCPf1RATI2/kJSD5Rcj4FztQU69DydfzNF3csxNXG5k/r2P1pCXi53+xMrH5w8JXOpSo98c&#10;GFd7UO8foP7zn//894zWfdvvE5gnMJ+tmef54vXF8pnD91nmmfO57fO40/V57nOL3m7ZZ6Wtlq99&#10;uTstcPse+a0vf+7JePX+5JmppY5WfM6xisu96rePc1bbvDnnFfe9lRp8F3ku6uQ2h29ObfnlzVpz&#10;v7p1X+6d/dR/1f7sg56+ln5e9jNHTI5YC0ZcDthqyZFvDFdfXTkrHTG4v8tiv+6dPRHz3qBPzrxn&#10;5RmVK8c6LK9P67GucstBr7F8+xL7vmWu1nl8XyBnrVY+HN+DnQ0OlzHcnoW18tCwl1gtfGKt/T6A&#10;J76ouZM4yx/Vde/ydno7vBr11Zt2pzN5d+Nd79lvxRPTWmOsPZqpHOqN1aK2vlrydvlVjbXY1hev&#10;f4VTPv5Z38l/JqYXM9pT/5G5n5njmdqzWd2bPeSLu2fzWvPGV6zaR9zqyhfTznp54jue+Wknf7dn&#10;6srFl6svZ840e35W3Hnp6VwrXAyr3xprwZonZhXTx7buB/O5r+/Q7ERzXuPVnsRav/LLO5rfXPno&#10;GWPl7PrIWeXvYPacNeKv6jP1v+Pf5wR47fi8sCviifkcycP6mrOmFp9Vzir+IL3pi7Pu5N2jM2p3&#10;/F8Jf/Ve1Jv33TMxb7w7e/HJt+5Xtu7ts/ZAv0d7/tcfTyryrpuC/ru0d4d91I+ce571qzoxrJc/&#10;8GPF+GWifu0j+/cXBnO+u/Hd3vNcjN3P7F/9cieP2Pwq9zOxzuU+wbiIZ37mmt/tozr4rKmvLjl/&#10;CVQuOMu6H9H5186n3nnVmqFWZxCjovtcK/zeqOer7dl4PuZ6EpPX3F2/9+asdjXLrqYzWqfd1YBb&#10;V+4KU6M8MSy4dcXv+L6u1MOiOXvOuD2OcuW9w392/840da7uSd6sV1crz3hn1YHPZSx/6pgvV4wa&#10;+Vpzxuqe2bv8M72zPP2cVe6MxaeFN+fd1U4eWrP3Sm/2tE581+9qXt7Oqu/8RzPKQcs6dc1N3PxX&#10;te+eW332P8+muVX+2TND32ulNeeBA3+HrzQmRu3sCSau7+d862cNOFjXnA2t3TKnnbypPfNH8ZxD&#10;Ljg/X0ztyWemyVFj2qu8WbeLO4tns+pBbjWnWGvrq6Wdc5TbnDhWv3l8c7u8nFlnTJ3PXTXqy32l&#10;RX93HvQx7xxw9Z1jcvgDKjWxveRSu/p51zq14XguWP+QB55aYP7RFhx15YDpq0fsZa9pyXfRj4ul&#10;nhrG5rDOgSVvrIZ6q9g9U6dme+mTo97YOjD/mM2+H0LfX75P4MET8DVGuc+lvs8YuM8zOXyfT2Os&#10;y5xWfGWnFhyxo3pyrM4spm3ug5wv5txjUh9uX3NwiNXFzjOZ9Vdida5wdxzm6Czuy1nNEXOxD/5w&#10;nf9yrXtvjZj9zBlXF4y8HC24PPzfaXWP7GvGV/bamtU5gXEf4JnHbzz7mNNSd3ZVo1xwYt4bsC45&#10;jfXfadlT14ybe7Xf/aNtrJ2YuLbzcJ7OzuuQy/ssPvX6eoTjJY8+q17iM0dsL30t+OTTRz6+yznK&#10;nzq8z/gMkVtd6mHN43su+C7yrvpir7Ldb/vUn712uR3e+iuc3b1Bp/NWF39qH3FnrbE1aK30zMPH&#10;b6zGmbUGfX31ajtDeau5qJs42KvWnBXd2a8zXsm/YrY5w07zKm9X/zNwZ/Zcp2WmcvSdVb641rz1&#10;8Lh2efm8hx8t6u2p9hH/bs451aaf752dvTPoa+/2fCW/s869GLMP94J1bvyz8y/XM6o1r33l3tDy&#10;+7fzH+kzgzx89wYmTr2zYvWnLn2t0bZWvvOpM6214tYVx29sH+YHX9WCtU7du7ba+mqr5WzG2tVs&#10;5r6adW+7vXy1eb/KPJ7blXkml5hnGMu5z9cKWD/TE3+1++M8c2+r83Cfq9y7MOdyzrt9VnUrTF1y&#10;9hRbWTk7/lGPlZ58bfXhG69qPwN7RX/25jVnVt/9z/zduHorzeZ32v/1x5OSKqaIuWet2q/W3c1l&#10;P/KP9GwNvpf9jLXzDyflHfVnRuprOze1M4Z/d02Nu/XyndP4zD4y65nmq/JnZ+Lsc8+N68+5Vvpq&#10;Ti745BvbY8WZOsa7PuSPctYfWefAesFnTmd+tsdR/18t53m9c+6zHu++L0f65lb73z0n1JztaaV3&#10;FZt9Z7zScZ4r3FX9O7GjM559PVv307y5Yo/6ZzPNcyyf3MzPOcqfucZnOuXWV/9O/RWuHPXb810+&#10;vehr79lnzrLjzbpdPPV2vCPcGXZa5M3hyz/SJGfNGe8r5a/ubcebe4YHJj7rJj7jO2dD7dQ/qne2&#10;Iw45Z5q8q/3mTOphvdR2Juysk7OyctWGI4YPblyf3GrJxfoLmVUdmL9ArY71YHBcxf3Fpbmdbc3k&#10;rGaanCsxPTpndYtXy7mw1ovJm3F15awsPK/mV1jz03cu8M5SHM0uebOXeLmv8o+0nW/FIQc+Z+1c&#10;1pUrBk99a8j5zIvJaR3/8O4vLrXw4XCJqYcmP7vvljXk7YdvPdY/4sTC6Zz04xelLPBqfIB/fSGH&#10;FhdLnvFftH9z7AUPDlYfrj3VJEcPz4e5WFP/A/z+8n0CByfgs+bz3OfOMp87rTVacHyXcTFzO0uN&#10;q77YFdt+1Si+0inX/MR4jXFGWPTIy6l+fbSIJyZur8+0zOxM3vP2B3OfcrXl4bt/fPc47eQR/w6r&#10;e+9+dmdVDr7nhG+Nms1xL+R8OCdf1ICGjpf31fL2WPnWwXcGfPTtYR1WDM7fYbl39nrmezbytJ4r&#10;tu8raHrOcLnUsMbv+eaOrHpYeFo1JzZxZ7OHeXXAy2FGsNXl/B9DXPiCxqvXXU33u6vb4Wd17AvO&#10;rn6178m3x4p7FaP/kU5zs//VHme89oDrmYDPnFo73PyrLf2cC+369lph5h61V/Y5OXPWR3v/SnU9&#10;+3ke3Ud5xVf+7hyrj96Oh6ZceO0NflTnPEccteVq7eVs4nftSv9onrv68J1VH/3Zd8Z3+vg9x7NQ&#10;S3tH6xEu/elF/90y50ydFUx81ssDV0MO8cTM1VbbGqx4P2u0rlz9OWt1WotPjuXvNz6CB744X0vV&#10;Fpux+Lf9PoGzE+D54rn2faR8nyusr5e+BsxToy+vOp/tO0vnWs3Qfa3yr8Be0aP7uTKTfO6F/q7O&#10;+a5wvbdXNOk3Na13lpk/07XuZ1nm43XSM3vHLOqjvTuTcnYzLP94UvJO2PyvZncHwkPWBw9e927e&#10;b7S+IYpjwSbu+UwtcXt2Lt9kWyP/ndZ+znTWS355YmrMuNyv5J/N2f3oOz+x9di++OVg5YjNWFzb&#10;PjtuOda90zJHe+pr39n7V9L+mefxTG9rd8/b6h6suCtM7akx8dbO3Kx9RUy/u33u8l8x50qDOVbn&#10;VWxVJ+beux9rtc1Z90q76tO5dv3FV/XOp47xkV1xV9iRxtWcs8PXdx9XNXa8uzr0v1uz6v0qnZX2&#10;Fcw9MIeziFEP5iou9itY5nZvu3m7zx0H/IjX89GXT8zlZ13zR73u5NrnTt2K66zk1C3P2ctrHp8c&#10;n+lab12xWWftCi+20xDXtgZ/h0/eWewfjLknLXX4r+rjHNWsb/6uZb7OPOu9d3Imn7h7vDKTWrPX&#10;UfxIDXr+PDjnPOr1bK7nsdPqObm3ozpzWnXdHzG5XmLq27Ma+Gio03p9dazjmcfnPcxFjAaWPqte&#10;5asJBrc5YhZ66kxt68GtdT7ricU+BP/8Qk5N6uSIycOWK089/tHBa/afGsTWNfft/71PwOeb54zl&#10;82bMMyOnz4+++Z6iOfWaW/k8u+1Xf6dBD3k7Dri8zgTeVR3xYr62PAdiX/P8AbParVFnZa/yVrUr&#10;7EzPvHNq0WIfWnjGH+CfX+CWDz4xY2zvJVzPCv93XOx5nu/cJxyXXOOVLZ98a9oP3Lg1Ymo3J6at&#10;NlhryXmJ+xoA93VxpG+fd1pmeecM7n23B/qznMFYvrhxLVwuvo97npyxNeTma4q89wGedfatJa+W&#10;fWcMbo0crDwtnPpwihE7mzn3Ag+/y55TQ469jOUbm5+4+atWHfnoVXPm4a0w66c9457lO8vUflVs&#10;j84i1h7ky2nuqo9utY/05JUz6+1bDpi15h+16Lbn1J3x3T7Uz9l3GqteV2t3mr8q7rnNM5nnMWPr&#10;3PesL05u8s2rK0dca55YDSyLXPMf4MEXuNZKs973VWPyO99aavy+Uq75M2vNnOms7iyPbi/49rBn&#10;NcDIrzjF1GytvhrG2tnPczavnTxxLDOYr3U2OODGcmYMz+/z+OaxziVGnjXjH+j/4vLo7SX3SMfc&#10;2XPkfNXUp7e/vxS7a9H33Frrvor9yv7vtp933YvVs/BoL7TmuTfWnzxxLf3rOw/YK+dVt/aKPnOs&#10;5rtS216P+qvej2rdqTvqa84zMD7Sv8JRDx34xvjGxY7eP49mOcvZ44z3TP7ueVzpdWfus/6Hfzx5&#10;ZZhHOd7oR+sfrTs7kJ0uh87lhxBtcX2s62yf5epbo0Wrc8uzx85e4VV3p7PDOx+9ntHa9fhM3PPq&#10;Ptxjc/rORuyHMHNqEOvLP7LWH3HIXeHR1/mnnjOd6ax43ZP56pP3WuXL/fb/+wS8H8+cmxooV6f4&#10;f3f9EZW7yr8Ss5czYcXO+lzlnemYR885xL66nfM23p1lOe5vxyW/4lt31a40ev88e+cwd1S3yq3m&#10;Kc8+K97EnGXiq/iOrvXukbgzmr+K35lT7TvzXtG/o+cMd2zPalXnjLtzXNWIvXt2+zxqV/Mdncc8&#10;gyPubqbW7PQmvtMqfrWm/Vv/bn/2JeYznX9o1f7sZe6HmJqJUyc+c+JqE7vkapurP/nGWGrL1Vdz&#10;csxXY+eXW73yd3g5d3z1tMyAb1wt5+PntJlvTp9aeI1XevLM7fjm71i15rw7Defd8c3v6ie+02Gu&#10;VQ58l5va8rC7ZW51z6jpfviDAWIuf0HUGcmDq2UO6yxiaMPzIpaDP3+2k0e9c8CX5zxqYF34xvYv&#10;zxx8cWunlVudud8Zy2VGLuZn8T531m/2/47/vifAs+Kzo+8zxan4bGL1i+9OrvzWle8zrG0OH7y1&#10;9csFX2mUv8pXw9dNsemj4euQM/Pcqo1v3/pT612xvdV3Bu6pc9bC979e2z1ZT14NMWz7qGeenPmZ&#10;k/Mr257JPBv3/cr9eYbY+vawp5ZnVF8OFsx6Ynx5WH25xeTyHLG0+PRrDMZSrz1/ZF771T53VTvX&#10;mcZZXi3PiVlas/J7n8hT6zlWD63qNpZXffJdzdlHTF1nUU8rz7mmrvXi8OHKJ/YqR13r5RjLxa6w&#10;5u/4aLHsv6s966nOrv5VeOd8tGc1rsx1xF/NAH+Fn/W6UzO5Mz7rdTePfs9h5ztH8/YyZ/yInWe7&#10;6rPTvcPdaXw2Pvdr/x1OfrXPI/4VTTnVt8+j99U67JX5OsPOdyby6su1h/jkisv/mdZZmQG/s16Z&#10;q/z61vr9iD33Mr+qMXdmd+cofkX7iGMOPX1mwjeuv5p31k4O3/9ZOz33MuuIyXm+1ovLP6qHY738&#10;u/ZM/0jvmdoj3e/c73MCfUbwjXne8fvcd9fi8s01lmPuXdaes594+8JZ4eX8Xf3POhvv02ffh2f3&#10;x7xePiPuxXhnr/Ja77yP1KLz0/54spt4l797eHpYcooxT2+ifi0fGoi1+nMv4HN508CP+rZupdP8&#10;9K/wZ280xHb1ze84zkJevthXtszaeZnfC7y++5DvXnke+oHOOnnWyW+MXx6c3VJ3l1/hs+eKM7HO&#10;oN8ZJ7/xGc951G3tr+zv7o37fffeeu67WZ6Z4ZX362y+7sWZX3mO9se2F69jc/b9inZ3L4ofnVf3&#10;zP5aR2x+4uRYO3zm1PkoOvii3o5vXokZi08rT11jrBg14tbPWFx7lpe3sqvaYsxFzHU040q7mJrV&#10;ID/jVU2xr+DPvXg+zLbKObNnaVx+sSu+fa5wn+E808d7i4b+1VlWZyWGnnPd1V31nxrG9lvV3MGc&#10;tTViWnsaY+3v5/vWT986cOsm5wgv11mmLQe/+fafvMaTh0Y/q5rH6sPBt1/9auvLI1bD3CO2enc0&#10;rVvNa662s4qv5pUnR7vikjvKWzNnpEbMfnKn3szDW2HW7+wjNTut4rszcB/0rU+tsVY9Z5x25nmm&#10;+YMe6tXHepFvzp/ZzGNZWGfA970AzNcNlj+gwlpvzhq0wPxMScwCU/8H8r9fj/L2o8rZxKjDb19i&#10;F3zOSD57+F7fJ7A6AZ8lcvpYni2fYWOsSy7PGjyWea3PpDHWS52Vbd2V2slZaYLZG0sP63Z899+8&#10;NdSzdy6W59D3C3D5+F07vJxX+/Rc7RucvbIHfa1/RPmPf/zj3/mzudCiD+9BaOJz2QNMHC16/crr&#10;0fkfqeMcObu7i3vBoqd9fb6J0W1ezgf41xew1sxYrhzjWvsUe5f/SK/Vvp+ZTz0t947zcTmjeSwc&#10;LBf5Wusm1meC3GrRFz0u+c7SXDF00HOmqev84up0vpWe/FkPLt+cWtbsrHsyvzsH82d21ZeZrup2&#10;fnuJGe/slR5Tq/FqdnupXT45cXm1cssRK6/54ld89Kxfaa+w6p7l4arfuis+dei3R7WKqydWXn15&#10;WvnGcLnAj+rk/652nssz+1yd405ffFUzZ5DTe1V/8s1ZR95+k7uLqaWmddXz/bAYWsats4eYVvxn&#10;Wvfp9wVmYT7x3Wz+3Ot+J08NcDhT75EzOKqZOecSN55zOp84/NW85bkXufaAo6+1r9Y+fmaU11o5&#10;K6tO61a8M+zZ+jP9Xz3/qnP+Vc7B/X61eXlOea/FdsYZ7+a2xuedWH9X8yrc3tVzL2Bns5D3gs/c&#10;XsSvWJ7FatZX6O807Dvzqzl2XGon/4jbXrPOmHr98h/1Ow+6r9R2JnrwXN3RvsO1D9Y6bXNX/cM/&#10;nuyBXRX8ajwPp3up33nhmtP64dJYPnEv30zsB4/8SpNceeWIz1pqri5qXeoYfwXb/f6seXounrm2&#10;M3n/xXq2k6+mbwDmsa1Dyxz+zIG5Zq51+uXgi6uBFS+3+Ud8+qjXnvay70rbOu2K8zthc5/EXD23&#10;V+13avY+zR7vmmH2mTORp3d/2G2N51OsPnnWSre8K/5KY4Vd0fosDvN5Bkc94RztpTpT76z2qK+5&#10;o95w7LnidbZy1Z5WDTVnvvHUbu4Rf3dWR/hRH/ciZ+7JeKdv3cpWu+egJjXlrDR2WPV2nEfxzlcN&#10;cHP0dwaw7qN+6/WrITatnIn/jHju72yGM/7R+fRMq7M7jx1+NKP979SWa/3sUY45sOLGYlr4U5ec&#10;WHnVXtVRU/78nGiNHPh8fzTW2kc7dcW11h3NLHdlW6c/efTY5SaX+A73qP7K+cz6o1nJTc3drBNv&#10;XL/923tyjOG46oPB4QL3+ZGLnfzmdv6saexMZ7WtKVdcncZi7sc68fnZkFou+Vrq4PaPAf25TS04&#10;1opRo69GeWjY039kAbOPzwka6liDjsvc3M/M2wvcGi25rsb2tB5LnRd1cvDBmcXLHuS+1/cJXDkB&#10;nyG4fY58lrBcPotT02dVPnlrxLA8t+JwqKttDnzGH+S/vsycWuXg716n5aHl0p97BfcfF9HkPcR9&#10;a+HoYz972Zu+7sOZwDoTOPsAw7I37g9/PPnPf/4T+scif6TVnDXYnrtzyS3vV/R7jvUf2cuVejlY&#10;zxDLBTbz4Jy/XH1rxJmXWvNzfnXIy1HDvsZY55g6jY945FhXdKq589Uz/ypd9WrRph/nZB9eT77n&#10;wRXXdz4sF1xzH85fX8hZ630g5ecY6+WQK4auc4HXpwZsLj8XqaV1RvdVLbXVm/O0hxwweZ1FDP1y&#10;PoI3fLG3c9l/17v5OY5aE1d74sZHmme1ajxjV/2LOUOx+vQmlndlllk/a47y9sFy+WyiYa56R1q7&#10;mtbrT53Zy/zErT+zj9ZVlxnQcZbmVv4d7qpezL7Er9Kstv7KtvcqL+ZcPZtZO2Nrp0XLRY112ubl&#10;iXUO+XIetWq33rnE7Etc3/zPss7Zs+h+8BvPOfv6nzniVe0Kg8sMZ+sqxx7ytVMf3swRW4/Vn7WN&#10;PYdqtXanAb811cTvLKucmBqzz1G9tc/YI31nQn/OBXZUS/57/T1PwGdl9/z43JjXHp2WHG0/Qx/V&#10;vSPHDF7qE7tvsVpyzVtfrPzfye8e2fduwWv+7Ex3OuD2fEZjpa/uKvcKjHk787v7PTPzxx9PMiyL&#10;QbmMrwi7ubOaHkh1d3g5K5+6s55Hs7lXtdXT8mFCfSyxFzXFiO2F7xLzjU498vjksfWttca4Vt3W&#10;4bPITd3W4svFVwu/S7zcVV4Mnlz7kxPDFy8G/jOW+6O382ib8z7MnLGzN6bei3p7wCFWf/4iSx7W&#10;evw7S21qnEmtxmqKGddSR762+eb88N1eZ9poHXHa66v6nkHnW+2Jc3FZ47mKlwO20pncWWNeq4a9&#10;jMmDtd5cMe5r41ljH+1KA2zixj431hvTh9eK/Ymp6SzUqFNcjHxx4rnKnbmvGt+Zue8/ngX1XMTV&#10;mnn23/zZebQervrF9aeWfWbe2HzryBWvXx6+OuLl6mvh1LfmyE59uUc4PZq3ZzF1sOByiuMXb714&#10;MWvNGZej7+uvPcxRj29cjv4qJ2Z/rVrGzqW1zriWHHVeapWj7k5n4vAnVr2f4bsHene24uSMy6kP&#10;Z7XKwff+exa8n+Crj4b+rCU2V95RX/lY6/HF20POSu8MW+n4/UZdrH/8wDlw+QcQ7qfvr6sZ5xz2&#10;lauOPHrYH4y4PcDQ4FJDS261yiXvPazvXPQrbvwBLr5Yh9XvPGCN8eUt5D6gmbdGralHETnzxLMG&#10;jFXt8otTu+rhvfB+UNNr6hM7Bz7Lnvazz+wJ15xcMJb3RC2wydlh4F3W2UsrLtdYK498ffniPmty&#10;qMc3ljd15WnVNZbv61NNdb1H1mH9x/1y0VFDzWqUi68G7wO9D/jl0q98YvXxWcbw6hO7mgMzV75+&#10;ZwDjAvMsmBnMe+K++S/G4bsfe7dfMfup39y3/2udgPfS52pObx4Lh2fH54nn5Y8//vj3s2stefn8&#10;YZ3a1ZKrNUcMn9jnkXhq+AzLbT11xF7lgKll72mbr25xfSyXPHE1ncHXHjh/aPivf/3rg2Kt9dZh&#10;V1pH+VXOc2oOH20u75X59mQm68XdD3zfM9gbPK6evffPvVUDX6695ZOzBkvcWvln1lp51QWbeXnv&#10;tO6LWdy/WPse7bd8eO7LGnTEvH/WiNuLGfw+YB0cMGq44KCDr+We89ouJtda69CjjqsL/GyhecQ7&#10;yp1pr2rF6Ht33a11b9bZj3MCI++ZEXvBc77mwdUiL6d18s1hrTFHDE7MPXTJs0Y788bkeU5c6IGx&#10;7FUNfPPObM3kqal1ZuLOOfPomTd3xTpXuZ0JXE71xcw3J4Z1Nb/Sb94abXuBTa754itMvdoVT2zF&#10;K3bmr3TOah7Ns3f69Qwe1aJOHfegFZ/a5q31dVCeteWaF5OjFZeHBSO/yslb5cTUljvtWX7yd7H9&#10;yFcTvPGu/lH8jjZcLmbqvPY2T2xeC7bqBeb9Vxuuq/ViteS52pt869QtT0yrJrH11dBXQ752hbMv&#10;v3dYr751u/7mr1r14e/8ndZqdnWYz5mr27mL4889t69a2plTS7vqY45a8qt+5fhzR7HZl7h5fLTt&#10;35y15K6sVS11s37H2+FXel/hHOkf5dA+y9/pP8/jSi2cXZ2z7fJX9X81Hq8H9u7+787/aF37cObO&#10;4PkXgyveuis+utZembV98WftFY0516yxBzz1rWnOunLw/V5Bnqt5dc6s2me8V+fP+q7y7g9rvlhn&#10;FJfX3BX/0bqdtvPs8o/gzFhdfZ6LV8/vfPZ4Rv/jjycfEbDGIRzqrlXnbt07+OzF/dSn18R5k/aD&#10;y5zFPc0aeeLG2GLUE3P54bocuVh7aavZGnw52sl9RXyk7dyv6PMZGuzFmbsvMWZY3QPzWt8EVhpi&#10;7aXuao9q7jjqtbY1rZt4a8orTk17qLHCWve7+t23ewTzXMRqdzVyjmrl3LH261xiZzrl1beumHNr&#10;4ZAvxzptc9Q1lvNt//sEOKOe8X9n/zeSq5UxY3HsO+7DkebMOZu2s+kf5eSs7Kpuha1q34nNM6AX&#10;WGfDb+w8kye+s2rs6prfaYjLNa4l133pa8vFP9KSe4Ujt3bXs5z6k/9o32o+6zOTc2CdUXtHv1rU&#10;zdg+5q5qO1frZ625OXdjOGpRb4xfHvHRKte+8MHVrzY5eXKK4bOa+4Hc/2r/WSne2eE4l/7MV8ec&#10;WubUmLj5O1atXU3z+u3bGdWQR2zenBh4dcyLE6ujhrG2HPzJA3ORMy/2Knuky6zOu+Ot8BW2mldt&#10;c2d1k2/dzq749Ji48SonNi09i80Z0CQ/lzXg9eVR5zxi/AxXfMb20VLnL3KnlrG9tdRYD0dcPvmu&#10;4nCZyZ7yygGDJ9c/fuGPXfhHFmrtC3fWgnWd5cv99n/NE/AZdHqfHeI+SzxDPH9e5rBysX2+iuuf&#10;PVPk5WipZRG3r73NlS/3o/DPL+WKWdf4rm9P56LeXrzeOK/mOhc54mJX+9tjx7fn1CZmkbe3MbZ5&#10;7jl74A9owfH7HuL7ijW19keTxV6pZcEz7xxaNT6If34B360z7szvdF6Jt6d7fEbfc9lp2G91TuQ4&#10;dxZn7zx9JvW5l+Xjq009tXKJWcVmf2sn/qPyP1/l/Qf5HO+Rvuzlbt3cf+OpZ07LSejLNfaUGus7&#10;o7FcrfeaWI6WWn0tPHCfJWKXGFyfD+uwziIfCy5HvLz6k7fiq2lu19f8HWt/Zroy19SmphrNq2ee&#10;XH1iOdMnvrOm7lmtfG35nal4feuucFv3Sp/ezlHdOzNdqb+jV2792cdYjhZc3z0Ryxc7s1PjjP+O&#10;/FeY4cq+PHPP2POunTrdm/4R33q5M7a3OHZyza245NyHvImt8uXW3/UuZ+fv5tvxn8E7Z/dXfOof&#10;zVcN6sqtX016+X1SfMc1j4UjT9t8/dV+Wr/i7vJwz/pV79v/PoG/2wmsXm8r7Mq58Fpr7dFrr7xq&#10;ix/Vlj996ltbf3Ibw5PrDOTBeM+buq39XX3Pw/01xvecisv93ezcI7GY1j2/+lymvn2u2v/5v+12&#10;wJ3ArqH4Wb26K94Kk/9ua2/svOwN3l8Q9hdOcDgDdRpbB2ZeK2bsOYpjj5Z1O0715LRmlZd3x+50&#10;wNvvjuZnc3ezimuZa7cnOF3+QphfSLGo4/IXSXLV04JPrck1ntY5sT6jk3MndiYttfpY+jhr8Ts9&#10;fjfuPI/d/uSZn+c38/KmtW7ixM1VD7+5VW35M0/O57ta1mCLt36FW8dM+rOm8c639mxv1F/h7Pr8&#10;TPz/s3duW5IjN7I9D2r9/+fOaF6OdlZvtbUJ7iQjGHmr9LWYAAwGA9zJiLx0qDSd3zTPlf0l98oZ&#10;Zt/USHzlw7eXHDWw+ubOWPW6tmO05Ko7ccx9lGVG5srZ8Ht2edOcWZv5xjvOHvrJSR9dY7jOA2at&#10;veUZtzWfdWJyO7af+Tts97hD86xG9s5z0M/8ShOO/OSIpUZy8TNnrXUZy9U2B25qpa/OZJOnphhW&#10;bKo9i6HB5fexrEtcXuedRxxeY+a05uXmXsTggvtzor615OFqUyM5b4QTX7L+BH2k7Prucojlvkfx&#10;P0H3bI1/dJ70xdTWrvTlr/LUe9nfGMtSw/v2Bm6+WLeh/Cel9n+Afztd3/FUs6vPHD71rdmcVfxs&#10;nb3bdj/6uE97WjNxE+vXPXVeyRNLax6s+4Kx5GfenPVa9yG3rTxs9hSHr4YcezWf59N/NZAPUfKv&#10;T4LJV3OyrTVxfrDvcQL5+vD5Ymc8K1wuczwbPh9ictqSz5W1ibdvHZYP/VI3rV3/1GAfxDk3eitd&#10;ctaveObVhMci5uJctfZ3BnC56rwBf9aLaeXK0WZeDJt4+smRxyzJcTZmxsdy8R7iv3ID7qUOFh5L&#10;jdQFJyanBWNZh28t/lde7NH95570zZ3Z48QV8zyJE0OXcyWfF5g8OPhgXDyz5nx+4djDWmuw+vBy&#10;UcNSL3N3+Wjb5y7NI51n99P1HdN/wla4XK33areP5HBPPUP+hp3PABrkuPLeJ45Pby9il3Xqi6d1&#10;bjG4YLsaudiuN7fCzV+1OdNV7aO9uGdmSu6ZPjnXtCf1Wkvcmo7FJ6vWqsb8VPseWM717CyT1kqz&#10;8Y53e6fPGX7Ok3qr+uaveKn1XXzOs/e/25vnP9WkVvpw5Vtvj8zJMde2860lP3uLYa3PuvTlJpZ+&#10;5vkewDLPe7+LPubF4HGRy8t6edgJy/zdvrPnfM7hmRHry5ODzUXePbjXzOunnvyuhSvPusaszXz6&#10;q3z2UpNeK35qPuOrP+3rGd2vWnvlHDw79mpdYl/1DO6a+xVncaTpfVjtoevhN7aqTTxrpp5g4lrq&#10;qSO2Xpvaj/hXdCauGNaLOXL2M3M1H63c7xmNV3KcL/d71E/uEe+75dm334/P3MMznNUZ3XHG//Xh&#10;yVUz8UcHPjvso/rON1l6o9tLDOsFJ/8w5B8LyPuvM2S+Nad9qk2Oy3q5WnguuYmZ08Ihb734rmaX&#10;s/4O62x3aDlz7/MO7daYethfaw1x79N6uau4NYzTqpHYGT/r7H+m7iwn9a0BoxeX/sSDv8JTC/8V&#10;s9vjvaznseq3OoujOvU8a+O0uxy8Ve/USF++98W4tcw3Pmklpn927/JXNudYcb4yfsc58cMK9zHv&#10;JWfS8Zlzmmp292Di22eXk7Oy1HbfR/QeqVnN9CzufpzJuHXFk6evlUNtY5lTGw44l3ztxLcOm/n0&#10;yamLf2XZe1XTfVa8z4gf7W0189m65K3OKTnZDz456+RlrG+dHGNscjIPbk6cWH+lkfjKbw1je9rH&#10;/ujo+ztAc9FQJ/nTDMnrvH12OBw0mqtu4nLRM9/axFnT+V1dc4/iSQts1/9IM/fY3Ck3YV13JUZv&#10;ulKD/LPLs7uideVs1WdOemS8mv2Kfmqc1bfGPWvFu78zw5ML5kWdOL58/FzJB8/YGizvB/4Ob71c&#10;rfXZF4xYLWvTmreurVw0zIlhwRq3n7mcEYyfAfnwk3jvLfV//O93Aj4fu5357Pi88EEaLnFq01cr&#10;tcmzwPTlaTuXPLWwfckD9w+wYOLZNzF8+Fj15TrTZJObenLJq40vn9cWS0wcq47WnJo7S4186+Xv&#10;cnDkO4M6mVtpcHY8B/xtFJ+Leq7cqz2cqe2Ut2fmJqy1MnZPiX023z3luZ+d0Zo8o64lx+W9SS4+&#10;Gn1OcDNnH7n0IJ8Xz4F14hlTow7577D63F61p1efF/p9b9xb5rjHrsTBnBHLa7/z1qXtnuTE7J/8&#10;7CEv8x/pO9tqBvfzyNxTzYSter8Kzxl6/6v7T01zXzXfke40f86W+Z1W1ux45OSqrd3VWSPHGm3n&#10;4ZnLmoknBl/fmu9uz+4XXp8nZzNh4Mk/24O6XqnTOWNnSK6YnLut+n5/R5/+/sxnPzA5mbMeHj48&#10;L2IxdV5lmS0XM+RsmdOHc2blfpqvhr2MsWLao9rOZzxpZA/2P3FS4w7f/bVWztK5n/ivE+jzM36P&#10;e/fXFD/e1fNOfvqe5ISZ067utb9zo+FljRbc11i/15mTO1lrOwfu1bmM6dGLOpbaxhNvqm/eZ493&#10;+2P277DHu+6BZ4Xl8my02UduYu/p/+fDkzno0QDTRqYaeL3Bs7WT3jNY78850uLnxQ97xukzR+ql&#10;hrmjWfNc0kfL+NEfbJxN6yzEaovdZdX1LNTtWPyrWOfXMre+e3Yv4DwnieNPuBpaNdqST73OG8tL&#10;PTE4ziH/Luszmn2f7XVmv3fN/5l1zp5D3mf3cxaTf2Tz/qa297/r5bsH4xUP/IjbtT/xuRPoc814&#10;dV/OKT/PcpZnlNTIvaR/RVstax7Vsf7Iqt99rTNvLK9x81etelfr5DPHoxpZ1zrmGnffjTuPdcZY&#10;axLDn7jNee/4aCbzq/33vPIbJ15pULM6s9SB5x9E5a80s+6K7yzotnbHV3TlotE/22cv+nv5vc48&#10;Gs6H/8g81OdCgyWevcwl/1n/Ds2c1dnV1U5z7nLy5WjtZR+sOWs6R946bMZZM/ny7aG1B3m1xSad&#10;q1j22dXKcwZjbM826cg3R01j5rC7XPImf1dLzj0czSBv6pGYOsl3BqxX1uDne9qKn5rpU28N/pm1&#10;45NzH63VdT0HfGvVUcNa8nwgwg9FgHvJnaz1U+4H+zoncPY+5nOS/3fv/OulfF/kgqPFZ6GvT6xv&#10;347h5PLvKfDkksdHg/+AsFv2cQ70mNHVmr72O6+OuNb6KW9PucTytOTw6SuW81mbFh59PQNzztKx&#10;fHA5YPaTb5zWWZKffXkWPFPeQ4hZ3he5xOqS9zkBcya5HXdv8+h8p+X+r+wpzy/rJhwslxz6ep/J&#10;G3vOmVPDHJb7juWCm3x52dcejX1E7Hzu6+oM1l+tey9+ztd7JJf59Jkv+XLBxLHWYH3vFMf6LFjT&#10;+7Y+cTA10Jw48idd+Lsaa++w9u9+4lOPHZfcVNs16k5cc2esuq0z4WLoNn/Va1Vztn6l+1lwnu/c&#10;S/pHM3I2R/w8P/RW/BXeM8BLzZXfdd8xPnP+uW/P6sxZy7EmdcyBOcPEyxp865qrBnlzYsatdSVW&#10;Q82s7fdnZnDO5OGrs8o3/yNi53dGZ3YWceMjK18drXXEcMTxrZGzsv3eM/H8/msftYm5/J7dtfIb&#10;PxtTz7KftuvFtZ1Xp/HvGnsOvW/x77rvu/bFOfXZ3aWNzjPaU+2E9bxw3Ff6vLZ5/ZLbPR/WOv+O&#10;273lruZcvX+os6o7k7e33DP2kZozuo9yjvaP7hnOo/2frXv1eaqPfeU52MfzMH6m538+PKnoFfuK&#10;DT+zmZ59NZ89PECsvm9GvimYw4rZRx3jlYWXXHz7WZMYuaxpbsapqxZWvVU+ue/lO4vzu8+j/tYd&#10;8V6R73Nczdx7ypnJcfnDrpZ5rcO3l35a/FzWdZ/UgJP5rH+Ff7ZfzuQ+XjHPZ9dc7f3Z81E370dj&#10;xtlrOi95nVvh8tQ94snHTlx01Eruj//rBPpspjP0rJoLvuLLXeXVfJWl/5neznl2jtbtuHVS/8w8&#10;XX8lVj97XqlP7rSvR3Wtcz76iGXPCT+qIZ+c1svYPZ3lU7vjklvtI/t+Jn+1n1fsw/PO/U9Y5p1S&#10;WioAAEAASURBVPFzRudKLPnmxVY889gzMyR/qrFv9ksM31jfn9um3wPU0U79wVb55hPTF75zgBGr&#10;kXjy8VnNM9ZaT6z/q/L810frznf46xyosd/Vmd1zavQMaiculvWdhyMvc/jg1DrvSifrkrPSTb5+&#10;1oldsWfqr8yz6j31Sd0pv9ICz1rirCdnXhzLxeuYXL6e9f3wjxx1rSV2qU9sDzDfL5JHnpw8c5NV&#10;V9uc1tlpqmFNWnw+9MS87Js9o7XT61l+4u93AvmM8GwQa/FZxI2BZy3PEbE15FdLDjZfe/LzuZx0&#10;s54an2FxdTKWY+6MtUYdrFjWJwZHPrj7w3KGLPNqwGusY7ltp1o44Fys1MLvGrHmizP39OE53z+t&#10;s5d1xJkjZmVef+L9Yh9/ReMrrTvmRcOLvU+aeabk83Wc9zN9vy/4eueD06x+Bt7A+OIs2dO0s005&#10;OWnhn+U2z17oTbnGsu+rfHrmXGf6OOfVujw7/KN6+ckTc87M8RzkbMQs95i5qd48OWt55ljZN3tm&#10;zRvxC3xx5tyHezwzPvVde6buGU72c/7Wm/Csa/5ninvOaS/TvD6fmUutszpZj58anTN+VNv6tnfr&#10;tf5ni+/YL/fJe6VeWnPT3s1hrREz1lJvLrV2mLpqTNzU2vlZu/J39eScA18NrD74ey96O1fO0jhz&#10;ybsyo9/HVnucNJObc0x9kzvlU3/lW5da+lkj74o9qwPv2V5X5oJ7draruj/8jzkBnx8tU3iPXzXR&#10;Ua/8+eCRWdDP14a+NvvnHu3VeWN1s+YR3/e3Va39VvnG3Vfj3zE+cw88P+/ndzyH1Z7cO/lHnouu&#10;meJV7zP424cnV6I5/CRG3W6pe8RTo3lH/a2brLXY1p34YNb4hkesjyWWI3/Sbo79Ere+MXA1p5xa&#10;8uDCk2ut+eTjy9Mmv7nE5uVPnAmb+I2pPdV/JOaczNczEpOX45zixJnz+SGPzzcbMbh+81HTfsT4&#10;xq1L3Cu55ugFnjOZmzBzV629tVfrJ75nMOU+O9Zn67kkvrovj+wtda23pzFW7Gpv69TKfuk3T/7U&#10;T27Wy/+x95+A55z3IjHvx52d0X9Ut+ucNeebsMzru+fmdyy/7Vle152J0U59fOZ1/8aplXxwuclx&#10;z2Idi69s97WnvYxX9Ue4OvBaq2O1skZsZ6/yWyvrVzN1zaPxpJ/9H9XNOvWmXsnTl29MXWL4aiUu&#10;ps16fWzWJG4u6+WKGXfd2Tjr/TnMn5fIcdnLecSzNjlHvVtzx0c3+6TvPHDkXZlj1/dKrnvnDObU&#10;y5zYkXXPbakD6x7g9rHGmJzrLAbfHlieE3S91MNOWOannpnXR+eIm3n4rDN19tBam3rmsJ03Ts4Z&#10;f6V/phbOUf1q785rPXa67EGO94DkZA48l7zE0ufDJ1nDPPkeg79bzq9Vi5hn0Q8pqeE8zc88Pnku&#10;+P5rcfjM6/5bW40f+/1PwOfH74tYng0vTsCcp+HzlBaOz6y8nbWvz7G14lgvdHhGM06fvDHWmJmM&#10;38B/f7GPsXaFU5+59K1Naz8tOd8HrCWXeTgTBs6y7lf031+n/IR1z1SCz9Uc5zLn+wa1YNwXMO8P&#10;Z+7zoqb73/Xz+ZneJ+2d9V/F9wz6XK/OP9WD5TOeHPw8t/S5X94n/NTB94JDnot6vn9krZpYF74x&#10;Or3AzHeOOGsmbuZbJ3NqJ9Z8OR9lmSfnm+Y4yluz4q1w6jwPOCveGdx9wNXH6jujdtLkWXNNebXl&#10;vLedZmKGCXfvzkjskp+YOWzjxs/sHw37arPn5NuX3NneWZOaZ+uz5rP57m06v6P9Wdt7mrSaQ5z6&#10;WZO6jWecmtRkXeZ+Vz/Pw3PLcxI7cz6pBX9VC2+VW/Vp7dRAq/PoJMf8UV95vierYR02L/ndj3pz&#10;1vbeVnjz7orpx0zuTV33SIzvZf7IwmdpV/wpf+YMrnDOcHM+zySxs/60n6Paq/Md6d2dd75H9uYs&#10;Xaum+Y7Ff+y5E/D8+pzPVf83Sx11tf/NXL/GrdFSq6520tth1KGXmkd8arLf2doj3V3+o3Lu8449&#10;vmoPZ2Y7w3nVfO+p2/v0+c4Z4HhfE9/5qZv+ruZs7m//8uQ0cApNza9uJvXwj3o2/5Uxs/hHOq0z&#10;Ep/Z624/1nuOxlp6mbNv2szhZwzPJY6u2mJpzVn3Cku/R/tQ57yvmO2sZs8w7ac5avPckDOftWJy&#10;2ya3c12bMX7W4jeGnnhrH8WpZZ/sDyZ+pEU+9ZKfmol/Jn86w9Xe3c8q776O8vKw+Yto1tkLTuLE&#10;V5daWvTw1U1fjB7yrEteYnKdy5zxj733BLxH3p9WN9/4e8Td22ehcWbJ52k1m/Wr/ISn7tR3qnkU&#10;2+mbyz2AiV/pqcbR3uShLTex7imncWNrc+b0m0c85eWlPdP7SIu8M6b25B/1m2quYNMcOV/vJfmd&#10;s2/PbE3i1pqzNq18rbmsMefPPHDy52hrtFkrlrOoRy59uRNmTquecVpz2tYTzxo4XH7fnTjJn/zu&#10;k5zO5Vk2j3jq3xgxurk6ztxV335tW6f31vmOnTvrcu70rXUGY2zWJz5xM4+fHHTy6j+0w3cm6rhW&#10;veHmap46yclZxJvXsTPIT7vLJe9O/6ine3Qfxs/MgMZ0oen7k3mw9J0DnEVMnqXFTx6+7w/Jt0Z9&#10;a7TkWR3/Qv/eT0zLPnIefHv7nIK5X3Jc5vygpBh4Yqltzx/7PU+AZ8Dlc8KHo/zXSXk2fE7k+RwR&#10;++zhgxNPz4/aU87n2VnkYK1rSz/5aeWZzxhMbfwrC51Vrf3Vc25j8zkLHC7OzDOGL9faVU/z2OZk&#10;nD3lgiVHrQkzx4y+R/gBbDDuHc8Ly/uIj1buJX3yrJwDnwsNudpf7P1XuDn/1D/ze7V7sjlTz9Md&#10;jvLwOe9pD/TpXPNanxrumx+EJM6V9Wirj/V+U8MFF5yVdeqpnTnr5GjlGl+xR7XZ/4qu3NXM5Hc5&#10;648s8/UeOj7SyHzXTjM2J+vbZz7PkDprxX1GxLv+mdizSW1neUb3VbXMuZtvl8s99nxHus3P2J6t&#10;Lw7XXGKpsfOnGvV2de+dc05n04qv5vE9jrzctqvarLFfc9USh5fYqk5+2ivcrPvx//tnlzwT74fW&#10;c9aCr3Kpoy8Xq4a5tnJX+K5+pZ84vu/h/BzGIkaXHBcrbfr5+oBHnbXarMd3ZV7sbusesPRjadsn&#10;dm/4d6zdHp0p57naP2uvzmuvScPcVc3Pws894R/t5yp/tc8zvVa1P/jxCXAf814d3ddjxV8Mda/o&#10;wfXKmVC8quOcXZfvyXImferk4vf7ctamD7dnz/yRv6vf5Y50f4f873I+vidOz9mjZ6CW1ucle+mb&#10;u2r/keL6DOxqX475jJNr/shm/RH3jrz9mNXLP85hvfijIG8wxO7LWuYA6xh8elNSQ759jdWzD7EL&#10;DlfmrFMHbmPGWuuJuTJWR66903bOejhZnzzx1GnfWdTL+vS77qPi3pNza5nLPeljeQZY+Xz4fCUO&#10;j3r+GJmab8XDF/mk4Htm+B13udysbUwNcWJ7Jgaei1xjmU//Ks++qfFR/jTLtPdpjxM26bG35nYM&#10;Z1XbeNcSw/HZzHzWJq6vnfqvauFmnb58YzWJyXFljrxLjvGRnXod1XzGvOfh/t0Xs2Zumn13nhP/&#10;bmzqn/PTzz2sevPMwlnxxNG1X/Ywn/qJWQOWdcl/1Fev+6Fnzp9D7OE8GetPVh1z2Qus8/K0mU/f&#10;2tazDptn5n0yr1bW65uTu7Lws0fz/J4rPulOGPyrs9jjqqW/vbJWLOdLP7n46iRHDbmZE7M24wlT&#10;C+vVvMTV83sKceaZxZnlYnPG/DkDn3rz+Cyt+BsYX8TlkRLDtwd+6hOz4Prsmvc/FP/jH//4T/9f&#10;7L++2i97mSWnlpjWOm32loM1j/7kg2VvXwtgictLnexz1m9N63I2sOxjTXOsnfjTvOrAV8taLMu+&#10;5L0SfyMdfLEP1vuCNabc+cAzfgv+zOunzZnA7aUeGD6LHJc1yTX/RvyTi28tvnw1wI6WNfImvcTk&#10;tW2do7z8M9poybNOfXBzYlpxanid+FohD0Y+9YjhWAcvazKGkzx9cZ8j9cHTJ28vcC449jOmp3l8&#10;V+bBiF3OgM0PxpHn5w5reyby5vB/1tc9gbyPPhveb549/q95wXk+sHzvw5fjc8MJkFcDm++B8JvD&#10;MyznLVlfyFlHyp72MMamn3n1wbIfsXVoW2MfrEttYnxWz/YGxhd56tpPC1Wfubg4W3+2sN754Yvh&#10;9+oc2urDxZ8WdclLTmuag+/+9Ynt4f+d8z//+c+3fbm/Sc/+1HLJwaLpPSOHb95ezqQ1T4yfvPQz&#10;nzXq3GXpmfrp5xl2v+R1zri13R+15rRixmjQ3+cNSw6My4UP/scff7ztAx73FytXPtb7RT8u9dXD&#10;grPQPbOcXa71xjudrrUGa13rySG/ymW9OtZZg/VMzGHBrdFmXix5mV/5zTdGD9+V+ombP7LWw0uf&#10;WD1wLmNyrOb/Qh/7mlr20Z7pBTc1VlPAS115uT91kmfenHVa8dRPTB4WjjlxsexpLq11RzxqJo59&#10;1JEn3jXNy1msbeyjYmd1D1pxbc8nT9t5YnJdb0xul7ce2zVi4LzfspwDLPlvyT+/JCfxHd9c8r+r&#10;7/3oczLWun/PRpxYDA44V+JytXx/1NemPlhqmlOfnHUTjxzfg7DJkwumn5rpr+qmWursp27y1FLf&#10;nFxxbeJgr1jZI3165Xz4XuSaC3Z1obdb5umlD9/eie10rubQt4c2NV7VN3vsfPtPs+3qOqdO4x2f&#10;5XXdFD8786T5g/11AnmvOOuO/2L+9X0zOZmnXg04XFfuX3JXPbLfFd/v/dTgO2f2VC+x9M23PcPp&#10;mine6fB9guU+7j4ftNXczQFvWlfv9aTxDPbIzM/0o9bzelbnbD397KnPvt27Vr2OxdvyTPlzSOfU&#10;sG/nz8Zv//LkTsRGZwWb92x96z0bs9eeyRev1h7ezDyfrE3cGq05rfjOpnbyjjRWdWp0PbGXnCMN&#10;eZO1Vgune051nx3rPbg/7Wr+rEsfvjEaPG/+cRE8deVpqc08MUss67PmF2v9lfpVLbjf4Fph6qGW&#10;3NQVe8a612c0Pqo2Z0+/zzHj5D06d+qhkXHrk2vsbN9VXfZrramm+cZw9c/oNOe7xp6LZ7k6o4/c&#10;PzM5X8/h/I0TuxftxOnv2XBWmurs5pl6qLnKvRLPc3P+V/Y7q311ljP81X1zJjTUwXo2YvImK3fK&#10;TdhV/qRxBlvN/kj/KzWrvszcOXTVxpJvTu5VzqSVvJ2/0+86Z2s8491M9EqN9J3DeqwXPxv5Ly+Z&#10;tyfxbqmBfvaYalLLWa2Bn3nrJ8xcWnnO0boZZ93ko9V8MXD9rs0Z9LHpty4xV/98ak336Hp4E3am&#10;jlr6dm9quz89Eku/exmf4cj9KPveM9Kv79fR3uF3DT8vcJkzj+2fJdxj985actTJSct86jsreZbP&#10;jrG2eXLRgSOPeueAA26v9NVbWTXRw+cD4fnBGN/f7K+OsT3Ff+zXOoG8f+nzLPBMePkhSZ8NuObk&#10;YlnqYH1+8lTgWZ/4yleXfPrGaIGb08ea87VNzDJ+C05+UV96xup2zv6JZx1zZG3zM6fGZFPT/Jna&#10;qc56cysd8jwD5H0P9MMAfvg6/76lTupab47e5I2pVztxZ2yrduOr2D6r/LP4Tp/cat7c66SR+Ssz&#10;opV6+Pk6RperzxwOyw9TwwHDsrBoZfyWqC/ygHMOaZlPTL+t/Ro/G08zWJv7mXgTZq1WjeSenfks&#10;T235xjmDvrY54mcstdbb80zdKznMwUyvmEftnD/7tJ9zZC7rV37Wrjjgnv+Oc4X3qM40R+7haP9T&#10;/dEsd+adlTmdxZnNne2XGtQQJ6a+evYxTpvc9FecxNPPPXQ/c9js4czNT93v6Ltf9+/5sFdzq30n&#10;Nzmeq5qZw59+Pm7OKl7NlD2pNV7pJL7STE76O/6ZvlP9hGXPj/Ddiz+vMgNz8nPSo4t6da9oUPNe&#10;Z7Tq4+zmH9nHlT3/cH9O4JETmJ5Ln1n08vWb3OQk/sgM71GTM6ZPb2L2k3tKfJqvNSbOMxj6zoXO&#10;NB/4q+egx2r1ea14P/jjJ+DfFVD4auf9t//b7ukIckPTgzxhk857Y8y9mg3cizdPfa2zmiP2HHa6&#10;8NA4s5KXftau8ORc9Y80zbvfs/rJV+Ns7Y6nVuqnb36ncSaHjrraxFrDnFzyq1kS55myBus3b99E&#10;4CZfXP3MgZH3OVVXLjn44F0HhzXhiaX/q+Lv3+jIc9lbO9VZ/91t7t2zSezs/q09y7/C8z5Rk/4V&#10;jSPuas+rfiv+o32o2/Va5Y76fba8+3j0/N5jP1efZffSNmc1l5hnkdjkT7UTDwzNK/yVTuOpSQ9n&#10;T9z3cL9PqCHX+L1sznbUczq31T7V6n3Rr3WcwRy1Yq3TuPnvYN1bnlmeiXv0/Ca+HK0cY2xrotea&#10;8sW14liwXOi2duZ3vlraHfdMrvfdusRc8HxN4vfr0l6tJ46dtM13Tr69k0cPLms6husccqzXmk/u&#10;lBN7xmYvdZzLHFYMyyWWOPXGak2Yus1RUzvVgnGvc009za9yzmBea13ao5xaWXPWT+1ndHb98jx3&#10;vLtyq37gXLw+e9/izCBPC3fHp4a87wG+/lf18Ht1DzSoF8dnEatPLEc/68Csx55dWYPPh5X4D3r+&#10;64L0zBnO6v7wvu4J8GzzHHgRc+WzQswzksvnrnlyfK59nnyerZOHbUxNOWppxdNmjXrMzcJSe1RP&#10;3lq1OwafMPHO2Vcc61z2wDqbvMTwwXM+edZlDv6jq3XR6d45P319dpwl36vUw4qriQ64evmswAFH&#10;U13nyBjeZ17OejSj57TjtVbXkN9xPGvO1bNvPv3Nc1+twaafdfB7wXXBzVgcu8LlkM9e4tqjvLyd&#10;RnLQy5nO1E311qlF3LN2rM7KqjXlVznnsP9UK2fSAJvwSefVmO8Puz6rWcF3Z5CaK43kXPU94667&#10;inf9ldh9rXpe0Uru3Xqp/Srfs7ii3zUdowW2Oo/OwZs0nGmXk9N20nSezqFvDzmt953iaf+57/R7&#10;35k7OrPkogMfzDotObnmzYnDyaVWYvjWN2680rM2LT2cw/rMi8lr7aNZrP9sNvesn3b6OWe1B3/W&#10;9Wy0K/6E2/vV59mz0Td7EvcsXTPN/1mwrzTrZzmz7zAH992L/fgM6/tc+Hwbu/fkk8tYTlrzrZOc&#10;O3z7qNX9yMsx5/uROW1qWCN2h6V/XndoHmm45+a9Yn/d4zPHq3N5j5k5e/6ekDP4DCbGLMZH90ve&#10;e8z/j7PNzvKOhmbzd2md7dX9iL385ds3krR9ozre9benVq59je1vbA95xubbTvkJ6zrnwk78Fa6O&#10;NeqIP2rRm7Ts86ju2bqpz4Sh55x9Ru5BC1cNa7Ien3WG84v56+uklT1T07rOg6tj/8TwJxxs0oLf&#10;K+s797vEH30G9vdec+5i0z1I3pRvrLWoF8NOeslpvSmGf7Vm0mlsmq05nz12D5x1n3fHuRfrEnuV&#10;zxy71XM6G1Y/65ufuYmf+c/mO+/RGcljfrlg+mf3lWd3tXbqcTTDrl/mJu3EJm7On37W4a9yR7O3&#10;zmeK83noudzXbt/WtE7XdN46LNzMZ634ipP51MQnl1qdfyS2X9faZ5WXDy+5xvzxNGvTpxYeGJf1&#10;amKbLyZuH3EsS81f0a+v1hDZV5u8xLImOfi7XHLRO+KjJc/axnIufC/5WDW004zm5E+c1HQObdan&#10;RuPmJtxc906u/XKW9pPfuSvxpHOm/5Uej3CZyzPSTrOe1W49NN2nvr/jG2NdYq1DTJ2zJY9aNbBy&#10;1FzZ7iFPLeJJyzqtPGIu35OcUd208FjOK5da/qDFvzCmDv8apTxr0uL/rO9xAtxznwGeA3yfK58Z&#10;nzGfD/OeQPLAjM1rwXmuWCuOOXvJfyv6s47ars+59f1bGxq+B1hrfevbB0tOnnjGU636nSNuTM0z&#10;tvsSp176Z/TgWJParZtayctanhufHe8bXPlqUpMf0ib2so9caxPHhy/H3Ge307zsw7Xaq/lnrL2x&#10;vi60qesMni8c7ys57y8+lzzj1MIHT5v7fUtc/KLequwov6qb8Gdn9WwmbbC7ZkXnqNdqhq+I+36+&#10;O0PO4+hMjvJHZ0N9rwlrzh3xI33uet7umP930HjkHnkuWdv3LXPytbucnLbod4/m/G4x58iZrM7T&#10;/NVzsU5dz53YC02+766WGuSzfsWXQ96+K+5ZPGfImuwFfle/7PERfu/rzAzUeE55DuJnNODYW3u2&#10;7tW8q/u4Y57PdgZ37OlH4/UnkK8/u/nazJ8nyRH7bE/Pm3XqTHbqN/HuxpzXGY3tI+582Pxekzi1&#10;Xa/OoxZ9z3elQU/nWHF+8K97Atzbu5+r9zyNw3958hUP73u+KKZevnCx+vB4MXu5b2+uVvzKTbpS&#10;s+LmPuA4T8+xwpv3yjhnWO3H/pnPOvK7fWadWnfZ7GufnE0fa97eYs0Rn7Sp9f/mCJ5ccJ5HV2rq&#10;p57c1kiOWmetfZLvnltXHC51GWf9Fb97XKn9CtzpfKe5z/Ky1rPL+/CITmq2n/fZPvaFm/3Mg6ef&#10;GuRY1snTZq594u+6cv/P7jG1prN/Vj/rvY+JPeO3nnHuKfXv2F9q248eiWfPs35qWaMm1nz68u6w&#10;Z3Sdh37Mw9XY0SzuQw1sauzqszbrrdnt4WwPtT6Tdfbe/7MzXtXN/tNZk+cil9rG/kwyzQ2HX9it&#10;007cR7EjTWfXrvq4T/KpCd5Y54nlNTfxN6F/fwFTA7urt+ZRa3/7pU7OkfjOT52st49WnlZN88bT&#10;8yOH2qN6uejBJbYm683ZV07W4VPPxXOrj+1lTp2J0zXEPYccdVax+FezvS/mn85g4sFdnSt8a7A8&#10;R8bU+VyJtQ64F3x5+N5bNKzTZo0YNdOCy3PkLOpmHRxjZ0hLrv/oSV7NqW9j8NVEzw80weNDMmjx&#10;+6mcrv+Jv/4JcN99lvxgFM9B+uzS2GcMDs9fPoPosODoE+P7DGnBvOD0WtU3L/XI2Zt51ddm7YSZ&#10;V9N4Z+VqnZtYDJv98HltgWOZtTnWcr7mxOyxm+tKbtKz11Ud9pLvI/3+4Tn0+5T9zLvn7A8mDs8a&#10;LdxpL6nxUX7Oe8cMj+zT1yv3h3ot8xB7+czJd96O4YNZLy8t90bOjpc1X8Vn//nsTXOTh8dKbvpT&#10;3RFm/ZkZWst5Gife5Sb+R2CP7Hk1Z96fFed3x7/jGeVznq8l7nXmztx76ydua8kF58p4qm9Mvrj6&#10;jZtP3J7msDlD4t/d99zcZ5+T+GSnc2xe63fefv4cNGnK6Vq5mQfLWP9ojtY+E9tfrr204K/oa7/P&#10;YHOvu3ng5SX3qN7zO+Kp9yprf55TZ6JX+q/q/aP7cwKPngDPrc9oWnwuP3eBPjF8n3Uwfmcxth48&#10;dYk/w+r5mEnMPYDl7Pk7Gbg8rRrw1AL7WT8ncMcJ5HOm3oSZ+0z28MOTvGBesZlX6R4dLnuZLur4&#10;wYDLvG8WWrWvnMcRd6dtLu2RnjMeWTWbB35XD7Tv1pvmFXtkbms8D+LExO2RVl5i+Lsa8lmH7zcm&#10;cTG56oGn33lilpxf0a+vaicGT+6Ut9+US53Jf6Rm0nG+zt2l37p3xMy8m4+cnNX+np0j+9vrWc2s&#10;P6uZvPRTq3140/LcMjdhmf/O/uqc3HM+A2KTVecsf9K4E9s9Jz1jx87hnozT7vSTp598+mUs51Gr&#10;lrqts9rfCs/65NDnruXMj+jlTI/UTzVo9v6yz5RHp2sm7c+I5d6m+dzXEY9auZNO5ldnmD3QIvZa&#10;aWaNPcCsP5pppfsM3jNlnHM17qyJ9xzWN06cdfIaW/Hkq5txapifLDUuarjAxM/oHHHUsg8WLOsm&#10;Tuat2WmQs2bSy9r0z3LheVlvrVYc29zMmW+MmD2o536SN2GZv9PPWVL3FTO45+yDf6UX3OTj5+/0&#10;xuiCs7LvVNuct6I/65IvDobmlGtO/s2BmpwF7qSDrtr5uyNc4vyDsP12NnvwoScWOvTggzU5o313&#10;ej+5r3EC3neszw733Q++sQvx5pCDB87iuaCWJYYPbm0+O8mBt1rW7/LJ4Vl1Dmz38TWPHnU+7yt9&#10;cDRydrlqT7mcaVVvHdYLbXHq7AGuzoSRz5WcxJ/x7Z8a9sGmz9nzr9eC/fOf/3y7J5w9e/Me9P3x&#10;A5bunz5yPB+sfXIO/BXevPeMmcn99HwZp5/zWZvYipuc9OF7bpwnF8+9r19i+8Dl8nUhPy15Y3yW&#10;Nvse+dTY94j7qrxz9xzi9N3lnEv+xG0sa1Y5OW3tI059Y+TArmqr+RXtHXtdneXuPKazb/4ds7Xm&#10;M/Gj85zZ6zNzfUTtI/e859yd5x362a97PaK/q1Ffm72/u786F5/7PBOxozOBl3XN5/toLvnqU2u9&#10;GPz0s/6Mn3r61OGf0U1e1u96r3StX+V3mh+Zuzq3+9M6e8fibeHZs3PvGe/m/Swzvud5/PT6OifA&#10;68eLZ3V6Xn2NYaf8Z9utczJX+j2n+xInnvjsuZfcxCde5o986vne13Nl3S6XvB//65zAs8/NZ9rp&#10;qQ9PsmEfZO3VTVD3GQ6OOfryj3nuzTlz32Jy2L/5xDwXc8Yrqy751BEXW+mtcPXIt1bOMtUnXz9r&#10;Jp85V9ypx6RxBZt6PdLHmpx/0u7Zkt+5juXaizwYF99AeP7ylyh5zmG9dTv95mStOfWJ7YHPMqaO&#10;hdU395b495eOxd/DTr2d8z36n+0xzQnGrFPurK68SSfPIX1r7rLuQ71pP2f7t9ZO05x212Oaybqv&#10;btm3+/MMOu49ymv8M8TO7iwd9+zkxZIrho6+Vu2r1l72Mb6qI9951AMXk5O2+3Wc3EkHbKpJbs6S&#10;eo1bo2Zyz/jWw02fuHuB5Wq+uZxlxZH7Faz36speJm6eC/tO3aOzhj9pJp76+F5wWPZIHTFt8sCS&#10;+yYyfIEjN3WaKqdx4+6VWp0zhuPPa4nhG6Nv78QSz17OA9a4v590LbzOwcl+rdV5Ylbz0GjsF3P9&#10;NfuuWX9l0O8eK+yvqr97Xe8MPb841VmTfiqDU+N9xoJ5NVc8+6SvnhhxLnGxjsXVIU7f/Mqql33T&#10;X9WBUztx1cza5K3qkr/yJ+0VFxx+vhaI1dBPC7dnbX34cLispQ6f1Rpdb13jxPbG8gHFxPTt85b8&#10;84tzmLOHuLpZM/lZTz7r8Ll45vkAlB9q8v++W74ak/4P9rlPwPud729+oAoL7uX91ubzsdql+r5e&#10;7JMa+OTPrBXPWdCwJ714btnH//zP/7zJ86zyHKPjTPYlZ23qmE8MXj/3WZs1+vLlEXMxBzOKZ5+u&#10;cf/JVf897FFf7y9nzGJfLveLBnk55PHVhofPpZ651BLzjMiBWS/3M9icMX1mO5q3+dS4d/wzyx6c&#10;Z16+xtHLs8OHJ941jRvbx7hnI5/7MYb/yoV+9qXXClvNMc3YmqvaxLum4+Se9Z0ttcSmfapLjsvX&#10;ovXc77Nrp4+GmvgTF+zKQk9Na3Nec1c01bEWK3ZFJ7nUp17m2k9u575DfMd5vvocnp3R58V7nvOa&#10;S2ziZT79rM+6xJN/xs9aNcWM0QETX+n6c8kq/xXxPINn5z+jBWfFW50/577KObP51BfDcnVfYjnq&#10;rCw873/WpN+1qQ8v4+Z+5tg99vkxszn83B94/lxM/syyB9aLOs/vjMaK46z2WPESn/q2zsRJjR//&#10;5wQePQGeVZ+31ujnGJ5cXzvNaQ1jeLy/rfj+niT/DuusrdUznOWpY33Xrb6PyLMOq28OK2YfrRzj&#10;tOawqSGO5u7cU+vH/1on4D1n6tWzkzs6w0n+e/qnPjzZA33mDfWsU8z8qwu+L2J895oY+GrJs27i&#10;2VuuFm7WJU6OOPNgLvDmm9NmfXInfNVHLW3WimGtt8+KlzWTrw45tSbeo5ia9jFWb4XD4zIvf7Jq&#10;TnzqE9e3pvXF6aMvh2/m+NMvND2XfcCtl6MucfrmsVmDDy815azqU+suv/vfpfuIzm6WPLtHtK/U&#10;TL3uvCfee2ZSF8y+Ys7csTzzd9jucYfmZ9VYnZ9nsMp/1v04F/M7e/rm05Lv/Vorz/hIS/5k7fGo&#10;hjOgra8msb69k6NvDtv8zE1+aqQvF6w1O06uftrWmOKptxoT39xkp/kSs1frTlqfDWMfzn80m7zc&#10;uzXP7N1frlMXPS96ZG7X0xnlYKfZ3PeUy1r9I57zrfqrM1lnmXL989bEsWfPYDzVTBg6+R8K4agx&#10;7X/CVrroqO0fLajnenahnXM6lxjWPskVl8cc8nomOVMebMLVsNYYK2YdsRfnxGUMH54x1rrUwv+I&#10;1fPkrDnnajb55FPL2syvNHb4s/Voo+E8GYP180zM1ct69pgrtdOHx4WWftZNfmrbTwtfXx6xvnrE&#10;8sQ6VmvCrdHKyTMBo48f7PrXv/711tMPWqivxo/9uifAexn32/c0LPfdD/QSi/FM+H/xS03W+Zxq&#10;ybGIxTwlc+bF21Jnn9ZoLjFcec5sva97rP3VTzvpmjdnrBWfbM5EnhpWzvAG/PmFvBz2IC85+ruc&#10;nCvWvjtdOFM+5yZPzHOEz5n7r1D+8ccfb7HvN9ZZ0/Mmjs+iJlfimRNP7mfzc385m7PnfjJ/1rce&#10;y8Uz1VjmfN37H/nlY/WtN55mkUPOvcjrWPyr2Cvzw/Ussg6sY/bfmLEaKw48OVnTWJ6xucSu+NlH&#10;/0r9VS49uJi7Z7e/Fu3m7PrBzdodt3NZlzqJd83vEh/dgz4j+eLGrzov+thDa6/Mie1s18NtDfdF&#10;buKDs8gl9xf619fW/Svzdy952a+1O0ZlNcPE/XvX7xO51zw7drfCp51f4dLHXrvz32lan7PAn/AJ&#10;s25VQ97crj55ajZ2VJ91X8X3bJj32f1Zj2Ze73kWOYM+lnl6mQdfcbrmJ/45gbMnMD1zR7XU+Cz6&#10;GqImn1U1xLTWmrc/eTnmnrU7PXL2frSP+tre207X3tbsfvfb6ZhjBvfkPOTE5H2kda8fOcN36s29&#10;zefGZ+qr7vHww5O5wfSvbjhfIKmjn3m1dy8k+fwRDt9YPTWw6pDjPwBwyfOPqVp1tNxsF5g49WpM&#10;2JRLHXw46qtnD2LmNC8fa78Vlnj7WYvf55f85IKz3Nev6K+vzXXuFf+vyr978NXCZvx35j1Rzjf1&#10;cpap21EtNWpi5bsvNbkHnJe4NvlyseS9eEbwWd0DzBy+Cx44Pe1hDptY+smhXh17yM1c1kx+106c&#10;HWY9HPvv+O+Zy9myr+eTmP5qD6nVnI5TK+9x85wj8eyjzlk76YCpaT5jfXrgw2le9zdvTee/a5xn&#10;xR45B7E8E/c/5T1jOdrUsU4MTutPOTG5xPr2yVg+ufTlgolnnXww8ljzxD7z5uVj5eGzkmP8lvjz&#10;S/e3H+n0s+aMT63a+j3b1CO58Hv+M72T4wxg6uGLY3OuiQPfZR1xz5Y65rlX02quc2izprnmnEUr&#10;nnNlbfPkp536Z/6qn7NMtUczOb9zpR6+5yuPHqlpXfaWSy7rwbms18pXG9yfp8GsMy/mz57ELOpW&#10;XPNYZ7A/2LRyrs6by/cKMbhqNybu7xDEeanX/YhTa8qvMHtmHi0ucvrm7UOuz1hOWvjwWKnlvhLr&#10;uoxzTjXFtD5P9spYjlZttFjiGfdsySFHzCVPm9pZI3fKMysXHK1zdZ2a5Okp783584u4Z+Bs1LYe&#10;JfLV1orDEcNneV/BzdkHK/aL/d9fmU2+Wfsd1ast3/q0chK74jOfe3ROXpssYp9/+uBPM5PLvP2d&#10;Tatm7sd7Z402OVmXWnLbUut1lEOvNcXcO1rJwXc+z868ff2QHGcJh391kg9RYonVtt451TFua9/G&#10;f+L3PQHvA/eLe82Hpbx4psG5wPSx5rjv+rvJqWFp5RI7A1g+R3LJg/tBLmu1qcEscHle//d///et&#10;HzEXOTSyX/ZAz1grV9s4NWiTJ8eFb0w+V9anZtaB57z6asIFw6affdrPXp3rWG7jxLuce+CceZaY&#10;kfsAns+IOFqJ24+a7KOvVY/YnvhoYdHnMpanflrqWXBeuZzTHvbDcjHrtJxvyiVGfZ5b6qHPcw/G&#10;haZ59bXgctGn1pyzph45zrpfm3KtzVn1p1z2k3eHRbdXYjlL4tb0XBNH7mRTP324xOppW8OazCcm&#10;Lpb15hLTJ+drFIz7v+NbN9lVXc/UMVpgq/qpl88vNamXOuLNmfQSsy6xns04uelnLTgXNdZlHn+F&#10;N++7xp4P+/McORP9V+/bPqv70Lh8rXlj5xUnTt+8uHXazINRe6ZeTuqAESdmX6z65nk/t0aeuYyt&#10;sye5ackjp85RzaTzSmya0Vnp6/siZ8MiZ02f1Rth8SU1pVivJjiYOJZlbcaJ6b+Rg2+sTW33Qy77&#10;y1VT60zysWiYt66teeuNz9a33meLcz+vnq17eaZa8vi5iH2GE9dvvnja5KQPhzjn0gdvbmr++Mcn&#10;0Gc7VXjenfP8V/mJD3aW3/XvEfMcH73n9Pz8vYoljtUHn55R8uLTPZgwtJ5dR7o915V++XOze7Ne&#10;Xc9Faz4tucynnzz8aT/yyfX3IOeCo9+a7xFn7/Sn3u5nyoF1/RF/pfMs3nM8q5f10/2in3vN3uKJ&#10;pVb7k0Zz1JJr3l7Gd9vDD08+2nA3uJuE44uaPh6CPTsWT6tWYu2j49U54jN95Klzpcae1jAzftrc&#10;h7h19s74yFcjdaeao3zXNN89Na/js7zW77h1O4Z/tlfWTn28R8lb+VO93NU8Uw3fUHxNTHk1tXC8&#10;EtO/y9Kj93Fmvrv6n9GZZjxT996cPMf0d3M0z7NvvDV2+V0OHfL2ad2MU0d+YsnF3+XkqmM82TOc&#10;qe4MpvZuVji7/Jk+z3CccacxzWcdOa7eh3l0p/rEk7uaQ469Vrwr+GouZ9vls4+zJdb+Wa2uuxo7&#10;y5391GQWddNmHt+cs3csfsamNvyjODWba855sM0xlmPNnfZubWe+c0a10J7mbcw4Z9E3h6Y+Vm15&#10;9tSKyxVPK0cMrlfnjFNvxVWPGjguNYyxUz55rWGtODb55l9hc+/q5/z6zjbxrdM6u1YN8ulPefuo&#10;1f3I+7MsHGIvYvXBeplr/GqM9jSXWFq07Usds2v1e1bixtQRx6o7zX8mN/WhLmvtZ4/MOVPa5lt3&#10;p+0Z7tROLf8QZz+sl39wlZN1qzNIneSLg1FrrE1u+nCTn7mVfzRb1tk/rb46xM7QudTyWRejxg/J&#10;8IEL8tbL2dnsu+P95F53AvkM0IXY+4zvBeaHqPThi2Ud+fwADrxccM+uFTdnRCufO32sr3HmdEb9&#10;5Om31hSDHS16Obv2qCbzOY+4+zHWNvdsvxUPvDXtpSW/qpeTFi4XZ889wfqvGRLzvHDZ1xmMs585&#10;9Yl36yiftfZL7BX+rs+VeXO21NRPLTBiXztYL3TE4cjlPiVOznsIbj77Zc+cD19dOdY1z1ie8XvZ&#10;/JkgZ9DfzS0nZ21+x8ltP/Wou1LbWlfj9+yVs13py/l4Rp5Px2hf0cxZrvj0sLd1q74r3Lrf3XKO&#10;nlHaPt9XnNNRD+eh9xH3kflSv+vv6rfrQc/MZ09wLrHk9axH8TO1R9pn88/sw1p6PbKXrlGv8Y7p&#10;B7fxCYPLau4v9O/P76q/3B/7OU7An0/ynnrvvYdOmhwwY618YjWsfdSq2fXi9u78T3x8Ap7hMXNm&#10;XKm/wp27fU40n7+ze5xqrM3Xjv577TznutpzN6u6WrTdb/cB9yKXNXKt1Yq3JT/VN+8n/twnkPfQ&#10;e471/jb26G7U6XpxrfmOxe+yT3940gHzAB0uMXnmsI0RU5N1yd/5qxr10qIjXwtGf2cwxrL4IUau&#10;9ldm/5U/PMG3Rt8fisi77C2X2CVmjAWTk35y8NVtvDU7bv5XiXO/6TN/ntcd+2n9I037Z51YPmP8&#10;sdKV99Z7ZI1W7pG9ykfvkZqjOTpPD/fWuSlObs6nn/mp/nfAPAv32nHid5zXSt8+benZNcQ5S/rU&#10;G3dda8s9w+vaXc0u1zp3xlf7ek7anEUtLHmuxuBnrXl1zGmbP8XW3mmz/9STvLM392gOzyd5aqiZ&#10;uSPfGjXg65sDm/qCu6wxPmOnmuyphr2bL1cr/xGrRvd4RMsaNYnx0T6rn7Xqac9qyP9Iu9uHc/V+&#10;OoaXOvrJE1NzZyeuWqtc4x1bb1/j5pGfsMStTQyfZa0WTD4YP7v74RF8f34jB09u1uFfXWqp2/X0&#10;Ngc3/eaSY6VmcqxtzNg6YrgT35w1zSFODpq5Os7c5KtnnRauv2eJtbUWLjkuMC9+Dsf3jOGZ04qp&#10;TfzsuqrFLLmsFzdOTvtw5GduwjK/8s/0tDZ7WLebJzn63ms0wRLP2J5g1NCbKzmZw1fT2rTmwXIf&#10;GSee/NR5xFeL55OVZ2BPOeTTJ3bf+Kyu8QM0fACKHvwv+f3wU2tRP2ET3n3g/KzXnkDeG87fi66+&#10;v4lpyeG70PDiWes6ctZisyca5tVL7fTJW4/tnLpyiH0N4Dsbz68xVh2tc2iT4wxY8M5lHt+ldvOJ&#10;cxHzWsq5d7XmUuPIf6SmNXsf5NV1T8aZc19i7pc953sIuFysWvleZh+04JhLLj5X56j5yJWzO4dz&#10;G68stXK1cNVkr4m7d87Ii7xXni+YHF4n+NTbk3z+q7Rq0D91iI8Wtbmcf4XD7VzWn/Xts+KvemSd&#10;54HGiq9+51NHzmS7buKIndWU/11sn9HROeR9e/QMWoMZ7KvdaZ/h7Op/p1yflXHf9zvPxB47zVf2&#10;t2/OYb/E5E12x+vnVW0ttfrJzT6pn35y9NUiPuJa8152mmfCep48l9xf+2e0Utt667Rw9LN31qYP&#10;N3mpq69NbfzE0+8c8TOrtdGasGd6fMdafs7y/l7dHz9js3yW0HJx9v6rfGJ3276/znF3n99Z79kz&#10;9R5p0XtW88770XP5+83RjOatZyaxK/NlDVr+PViNzIs9Y+/WcxZ0ufI8zLXNGfSzVoy6ld7q90N1&#10;VnU9y2eKnTn3fzSfNUe875L3vnufp7OasNX+z54fvLPcVa+r+NMfnrzacMfvQ/UG7Gp2Oerz8g9D&#10;iemj4+Fjwae1wq03r4Zv9q1lPvnNMZZjfMVmrb77TB1zieGvcHLouA/iR9az9aue0x5XXHD3mXXp&#10;dy1881jrm7eLs456NbA8N61v3Fx6gJm354SZyxp4u3WUV2un8cpc7tMz1b6y76Pa7zmb9256Nphf&#10;XJt7mrDMZ/1ZPHkr/cTz3mbtq/zsje/5Zb8VnpzP7E97EmNv0/7yPsg9u8fmp9ZZjWd43f+s1qN1&#10;R/qe76v0s//Ug/5nFrXJde4ztStOz2OcfbLWfGL4yU+/eb9j7H07ey6rM+6za72OV3x49Fj1mfJi&#10;K03w1FvNknjy9bXypr7mnIUaMaw1+vLuttlXbTBxLEsM64dH5Le1Bjz3lDi+uawXd/+Zm/jZA9/6&#10;rHvGn+ZQz5xzad1nzkKOPwJ4GaOFb63aWHXEmtOxvCPLDGprW6vj5hlr6WlNYkezXMlf1YXPTFlH&#10;3BgzJAffy5wxlv+AwO9SXJxlL3uA47OoYxm/Bf/+oq5x2qlGDF5qJZ4az/r2yGfGvz+seq5wZiGn&#10;ph+u+b//+7+3Mcl5rgDwdlpvRT9fPuwE8l5yr7yfPCvpk/Mi5wUH3GdLnA3Jz80lNj0XYjxDcFli&#10;+GL4uRondm/M5ALz+cT6PkDeGrlqtiXvTFprtCucfPZJnn3AxLXqYt1P6mQePM8vc/ro2k9MO/U0&#10;p32mNjV4fnjvYF76/vHHH2//8RbcD1Im377yyTmvOTB8cJ9Lc9S55Bh/lGVO57s6A3VZ6548E/Q8&#10;B3xf01prOSe1yLHEqE8M3Jw18LO3ulrz2pwPzJV8MDXTyn2lzTnOznplntTf1XVv68DT32n8TjnO&#10;hLPJ8xHT/k7n8VX32s997qPvY97r5L23P82R2G5PPWvWmRO7otO1xJxfLmOtfZLD+z2L3NX+6KZ2&#10;6n4V/5n5rfX8zuzZmule7M4/c2pM/Vo36yb+D/a5TsD7pZ3utVhy8LnIaeVh02fH1rp7842bP2vR&#10;eVbjbK8f3mMnkM/DZ7tXzqP1911jn1N2LvbYKfy9Ci208/thntPf2d8v8izZs2fhWWvBvR+cwFQz&#10;nYx6U+4zYO45Z3HPiX32feSs7+FzRl72m87N3Fe3T3940heMB5GHtXu4rEu+GtpdTs5k0VZfC09c&#10;6x/Ypj47LDWn/omhs+Pvcqlz5E/zUtP6E0+O1l4Tt3NdY/6KPTqjK1rN7fk6lr/bq5zJ3jW7c6Gn&#10;phjfwPG5/Gae37SYyxqsK32xZ6zzqNux2uLGr7Dul17O84o+d2o65x3nc4fGtLe7ztP53DO90ieW&#10;o9958AkDf6/V/Y21uYf3munOPu5DTfcjbkw+ffnfzU77nvZ491m03jSHGPPAJ+66nlVe41fi7Gud&#10;ut1/4lKTvPTVu8OqywzOIbbSl7fKf1WcfU97A+szmXjse6Vx5Uxa296J69vPeNdn0pn48jInprWf&#10;Nrn6nbPWn8eI8+c0645s68JX21o4YBPX/nC7/8RXU6s2cfeV0zlrnGlXp0bPQs2urvnqXLHO2fOn&#10;BmeWP0vz4QHquMjpU6OvTR19cmcX3N0ZrHSoWfVRz7wxWkf9rFn1bXzFz55ds4uv1sH3Utc4bf+e&#10;T47l/EfnIj97ZD0+HPXkPWtXms676gfO5bPtHJNe700uVr4fwAHjg06+z8hJi/+zPs8J5LPi+xlW&#10;n3vrex6Ysb7P0bQjnw+sz1FiU01j9HFZS+wznLry0vLaVsMaYvfNh/TgcKFlLjXSpy6XOonpZ845&#10;s979mLMubfLB5eac6pBPPn7G5I+W+lfrVrqTXmr73st++FcM8154T9C2Bh4LXd5rcnkO9jSWowYx&#10;OvLMdwyeNfLutOrbW9s95ImveOa11Mn17LD5OhanBj5X5u1tDj18dbIuOTlD+2qKtzXv7Jk3l9ij&#10;PlpTD/Wm3J39J317Y1fzUddzJNfckX72+h18z0V7x56ne3GH7o/GX++//Rzfef9253zUh7ny/k9z&#10;imnth3Zj5tomdzXThE/6YBOXnhM+YT3f7xL3eXqWj5wRtX7vbd0+T/TtRU7fvl3feWrUwHdZb4xN&#10;rSmf3B//c5zA6j7lvWzfuK07EjdOu8slTz/5PSuxvwfIa446v7N99myerf+MZ8+e8lnB98p55SXX&#10;80je5FPTXHv4O2pz5Ge/Sfu9Medxvmf7+7pVV4tu+hmDe63mWOHPznu1/uwcE6/3f6W3es9o7Pqp&#10;v+PcnXtFzyNN8pyh9u497fSe/vDkTvzqgzHxjw5v199arG+CWjCu7KlvXWqTS/7EST6+evjN7xiO&#10;y1zWm0t7R943x9RN/6hHcnc+Ou5rx3vvHDPdtUf3p55x70lcXubFvC/E+vwilvO2jrVadeUZ323V&#10;z9nu7nGkZ++c5ajmvfPO+EjfvKe5x8Qn3VV+haNxZU5nmXof6TiDGs3vOHtQy2Vt5p7xs+fd2s/M&#10;tavdzekZd/2uJrm7M97l0MizbM2M38NfzZK9PauzZ5O1j/pnevY8He96q98cNVZ5+OQyT41X6xmr&#10;a724OuTx5YnLa5t5a7SZ6zrj5lhrfrJnOFPdR2C9v2mGK/uBi+aqxjx90s++K3yaFa5XauinVvMy&#10;l3z9tNnb/WmTh2av7JM6jfMfpMH8HSN1pl6ZT3/igtk7Z8Q3Nu/Pi8apDTdxfTXgpm9t14FTK9d8&#10;Wjj8zAqvueRyTXOYt9Ze4m3Nq0VerLkZw+FyVi06eYGzUp+Y2sbAp+U8K37jeS87h35iaoOvZpIv&#10;15iaj1j0dxb75+ydSw458/paX4PmvXfWa80TW6uVk9bzSk5ryJdLnBzzz1i0U98e7JO9k8tnZ9W/&#10;NdQB98zkYPkAlBbN/lfjntnTT+39J5D33XvKfcXPC6wv+X5fI2ZlnVhOPmGZT99nVIx5qdfay31o&#10;5VAnpzG4XL4X2MMarBxqjSdfzB4ZvxXGF2cM6L/c1oHQmDrichQzb3zGptYZ/opDb7R6gXUP7zHP&#10;F88S/wIl/5eBxPn+oV7XG5t338Rc6ID1TPK0ztqx+Cuts9vjaIaJb03a5IF7xlgW+eTgk+PCt0af&#10;GjW4T+pYo6b3NLXJoZda5p0ZDuso/sX6mK85W+6lp3GvjWfs/hNLv3uZA8+cOFbNVT6539nf3Zs7&#10;9s359lkb36H/o/HXCfS9fK9n+2yfHa9nZ1d3Pyc7PXPTjIk1j5zv78xMLIf4kWU/7SMan6XmjvNw&#10;L5zrdCZiba2bbHL7fmWcPjrWTZpnMOpTM/0z9T+c6yeQZzzdP/NaOuj72taaUwcel3Hnic8udey9&#10;quu8cc6wqv3uuGfx6D4frX/V2aP76EzTGaDVs3acdWf6n+FMe5iw7P1d/H7vOLsvztWLmt/lvM6e&#10;z3vxptfMK3v366nju3u7P+3d+ju9l354ctf4vV9M3ET/4NNzOYs3QAuPusm+gSe+2FMdStD3TUm8&#10;rTPJt5W8zIslNzFr2zYnNeWCNc/cGasmGs9q7fqp35zumfPANe66M/HqXCZ8NZ99dnNQ63PEc5Na&#10;U539p5yYHK1z7Ky1coi7nlhcX/4rbM5Ev57nFT2vauZM6V/Rmepy72e01NjVee/O6MGZNMXM20/c&#10;+GwPdbDUPlL/aC97Xqn/CtzVGU44mPcu9ya2ysOFM2mmzp1+9nI+7VGf5KmT2FH9UR4tdeVO+s2R&#10;i534mX/WVz9nEJu0kzflV9ijda3HbCutXa51jHd7lfPZrDP3OYgzr74cYn33I4eYXMZy2rbOmZrU&#10;bn7OlD59m5uzZC7rEk9+ziDe3ORkTn0tOXx+Nuufz8zRI/XsecZSl72sSRzMGfmAgrHYG/DnFzHn&#10;IRZLXvr2FzO2LmfpXNbIB8saOVp46sjNWjBjrbVacM9CrC0/V9un5zHWUis3/cRanxl2+aPcam/Z&#10;Z8VZ4Vm781ezO/Oz+vSeNNCf8MTw80KLe+llDhw9ZzY2b47Y166/a5HDJ5crtTqXvOyFjr129eTU&#10;TJ5aWjiZN9a6F2Ix7GrZV648//U35ue1xAWXD9ZgwT2jnb56P/a1J+AzkfcCzO9NWjHup5jW90w0&#10;+oIDBgeLjj3ZWce73Wa9GmCpQyzPnJr2ciZwOL7WsO7JWmJ7YcXhssy9BfWlc1mfvjpoq595dcTk&#10;ZDtzienLh6MWOXF52IljDXaqyXp9eVlLDtwezTHHmbM4Y54b3lP8Vyj/9a9//b9//vOfbx+mBPd+&#10;wUOXD1m2Phzvl7697WlsLf3B+iIvVw6WRe7OpR79sq949nSm5Ik5E7ms5Sw8N3DitNSRB2eRM3am&#10;1PN+wfW8yfcc5HOpldhH+ruZO3e0N8/n7B7lr/ZvP3nOY0xeTmpMWOb1U0fsrHUW+OmfrX9vnmfi&#10;nrXPzKGG2tpnNH9q5xPwGdNOLM7fezLlr2JX7+edva/OesTPc5vOCWy1X3PWrXg5Q5/FVJMzde3E&#10;T84d/qo/2qvcI3NNNSt99zXVmNNOHHXTwpcL3ssc+C4/5VrrSkzf1pywK5q/E9efu1Z75mzz3qaf&#10;P+d55t4LbP7sp7568OmdenLSdt4+ycG3r3xjefY1/rHvcwLer6Pn7Ow0eR/7Hp/VkOezQqwuWOI8&#10;w67ErTF31aJFT35PZXE+uR/zV3Vfze8zsF/OLnbG9nOROvgZo0f/vMDkaMF+t7W6Lyv87PnkmU5a&#10;E3ZW+wqPPs6SPcWuaF3lvkePaabbPjzpBjg4L7ArB5nc9KfBd1j2RYc3AC781HXm1Mra9OFYq826&#10;lW+PlVbWtW7XJDd9efbKXPvdw/xUC7f5xBNXnSPrrMnrHpnb+V23mm2ad5pj1+tVOWbmh9zcC37v&#10;hdhv4O5Hm7OlDvjESf6Rn/Vqixm3xgpv3pUYTfteqftMXM8Ga3a0AABAAElEQVTl2X1kvZqrfcJd&#10;ccj5TE31u1r5zpJcMftqrdGCyxWbLLzWyH5TzR0YPf0F9A69uzWm85sw+vb55Sxn7kHyJ9/7MfVP&#10;rOc46p21U98d5kwrDtre355rVdP42fmO9Pscjvg9x9W4+1E/9WzMmHo1xKYZdrmJL7ars29yxbTm&#10;Vhb95u56rnReiU8znunHvtyLtuvc+64HHHnUNzf7tP4Ur2aZtLve3lrzO004Ob81WOtWebnuceKT&#10;4/uni5j3k/yeap2cR61zTno5I3lmEDvTjxp17UOdGoklD7z3n9zubR84ydNX2zpic2JnLDWttarL&#10;s6LOC9zLGbRo6WOnXhPWM6xqk8cMammzf2KNk3PO1OyazH1W/2hm89i83L959ueZimG9F1kL1xgf&#10;jjytGuTPLmp3y/xOW446xLwWe298IEmu1hqtuP2wYHnBJeaP1Vj/qMyHKOnBRX811F7Zs7xV/Q++&#10;PoE8W54H7xu+l/eR2P+IhtX3e5j8fo7QZNmLWMzJyDXWsdzEqVNXSz45+szLMo/NGnNvpD95+vDU&#10;scac+BR3Do5YaoKlbsfUcc6cLfuwFt7Ehe9SF55L3xy4WHOMj2xqNTe1k5c+NfLSsl/fQ7Q8a/LR&#10;yGcQHIwLHbiZN2e9/IypoyZz6mF7iTl358/EaiQXPfuKd4+O5WnNY32NasF8XYgRy8V6kWcWLnx4&#10;WLn0S7/75/7gyZeXebHJwsv6s3WT1hWs+zhDasjJHL54cpMDPnGO+Kkx1U9Yak6+ms/Uqrvau/kr&#10;lnmc7Updc3NfamqbeyW+c69X+v7u3DPnfsf9feSc73heV31fuSe0z6yzPM9hxzenPVNzZsazHPtO&#10;/M51PNXsMOvdI1as61Z48qyXqy4cfPNZkz51fn8XTw0wtc1P9gxnqvvBnj+Bvl87xeSufOq9n3Dw&#10;M1Y/cbGVtRc1+s1tPGP7d83vFD97Hs/U571OnTPnP/HBnrmnXaseNvuJn5nziNNa2afnQYt81xz1&#10;+Ir5PIec3/0n1r7Plb9Pdv4nvvcEPvp5XD0r9+7y72ofued/2LzfIDwI8zmyOTDrtGDkk5M8/Gll&#10;PXn7grcW+eaDuTLHH8uIxfzjGdzUTY5c9bTOpBXXTnXqTjnrtM6jPjX6cNSQZx1WTI45NYzlEXdO&#10;jjZ7J6b/qHUG+ve8O82Jq9aqbtrjpLOqTzzr7JvPE1w48uDI08JpXw1xLX9U5xtP1sD1FyJ4+vQk&#10;9rLGWd5E/v2lY/iNWYudcmJaeNNC+651p9ZdM13VeXQPq7qj82e+5LSOOa15Lc+afmv13vMZRi/r&#10;0u86ct3fOLlq+Howl/Vg8sx/ddtnmftxr30Gq/NL3NrUe9TPGdHNebpPx9nT+ZKTWsmd/Kwjn3MZ&#10;Y+Vd0aZuWmpNucTs5R7Nreobp85ac70/NbG7XPLSd8YdZm84ziN/19O6rrG29eR3XlwdYvypt7nU&#10;0E8d/R3fuve0zuN83ds9mzeGB9bv310vT3zSIef5ytNmP3mZw1cTy9Va+X5Oblr2sd7vNalvnTl/&#10;LhJPu+rjrJ3P2dHJPH3ynP2P1PyLSX7gJPk5hz55e4thE9efeO7ZXPazLnXbt65xatHGss/k4Ytj&#10;czWPnBxzxt5/Y3XVEzdu23rkPY/mTjFcZnAO9LiMpxp7krNXYuAZs4eM9anVn2qo6zn6PKwXt1fj&#10;xvTJZR15ffLEU40cbWrpqwVn0pC3spM2GJfnkRx8zlIOvvfFM3YmLb3xja1VV1zOatbEqYWfK/XA&#10;jZPTfnKcI7GJ737Nwefi/Ygc5yaWXPWxcMhNvTx3ef5fuhLzL8e5eM9jpS56xvJ+7L0nwPn2AuO+&#10;8eE0LDEXz4QXOTCfDTXk+/0My4Lns0Cc+PTcwEGflT3Q4Jpq1M9c+mi5l/adF759kws/F8+7eWq6&#10;D1x1sg4/e1jXXGJzWC/3aO/WNm49tayXpyWfPRPHb73mmrePsTpp7QWndeSB53uKzyJ5cZ9B3jvQ&#10;zN7Z3z7U4uezlzzqfbayhn4u+Z4jsXlz9sE6k/XEyRNPrGvkaM1b0zG8zOHLIcfsnIEWzLM0T466&#10;PHf3jBY59q0G1guNXHC5WM5hnDx1E0ufGuvFE+v6zCUfv3XMp21O6uHnaq6zWNP5rMXvvHXk7CWH&#10;2GeOPEvOr+hXLF9Mm9piR/ZKjX21ancs3hZe70eOGqu8vJ1Fg2fVM3RvK82rPdVjhvR3M/3knjsB&#10;z9l7m2p9XztO7qt8ejojPXymHu3Xe0htNDs/9QOTp6V24oK77JU1YqkpP23WgJ/plfXv4R/tYZrB&#10;/ZPTd6/u0RiOPcDE5aWGvjVYFjXJ/4X+9TU15WUvmWJywHlvNFZHvhZcjpixNVrzaeUmlv5UO2FZ&#10;8+NfOwHPM+/FzpdPF/3kX+v+99e+Oujiq69mx+LWGd9lpxnu0M55e0/P9EzdM3Nmb3x/FqI2tZI3&#10;zZf5M33ldF32lPOIRZeLv6O7p9Tuvo/0sCZ1wYx5/2Stesl7I33RL+7tyl6yRt/tdyyOJdd9xHZ1&#10;qfHZ/Wl/r5y5+72y10rbGbTe0xX/DJ5aO748OHf03fXq3D9svnp4zT86nBua9M31UMZZo5/zyJss&#10;vLwmDthOL3M5a+Kpe8RZ1SXeGpmjl+eg7XzOk/zGj3Lycx4x7FHf5L7K9wx2+mc4q3r2ONVP2Iq7&#10;0haftMiBT9+86XPUyzz2aK04O5zZVvnsB2e1v+Q969vjzEzP9vqI+j7H3Kd7d67MiWFXvMbhrjTI&#10;Ha2sVRtMn/rkpH+kPeW7vuOp5qth7CnPL+c/u195WjVWuubP2tTVv0vbGdBTWywtOXvK08IzlzWf&#10;xc85cyZmnuZe8bMWzlSbnDv9qRcYc5yZN+vlixm3Fnk50152uYn/2bDd/Lsc+zjKn9mr553nj67x&#10;kQa8noNYTJ3kJdb6WUtOLrgaanetceapUcO8doVnL3tagyXPlX+8VsvexvKzXl+ucdaIHdnWMFYL&#10;q4+WeXXdg7hc68St3cXWyrVH4uYak3vGOsOk0Rj7g28NNrHEnS1nMD/lknfFzxn1tfbrWNw5Og8u&#10;Jge7WnBTUx5Y6oh/pHVO5srZcg/iiTlz1oNlbJ1cY23y5WinXua0zUldOTvrrDyz/JG5682rMfWD&#10;k3XEXTfF9ORDOfT1Uiv7WGvOWToW/7HXT2C6f5wv98cPWBFzz4x9n6ObOXzuJTEXa6X9lvzzi9zE&#10;2m9O6jbX2JrpeYKTuDGWPbBP681lDEbM1TorPniu3R7UtKf2TP1ON+tXvnta5cXtI9/Y/JGd+Gq5&#10;X54zFlwucN83wP/44483HN//wYlWfevUFjfGeiUXTbnMgc+zoU/eZb0xXLXEtHBZnTfe1arRVk2s&#10;9fZIiy+3X8v5muaM4XHJQxdfvfywOzzqvd5I9YX63XKu5lC3ysnNvH3A9OVhGzNOjeSnL3fSSR7+&#10;Sm81V9erkT0njjzsGe5Z3k4r9+A+4etj/V5Av147bbjqdN1RbuJPGPrOYK+2U90jmH0eqf2puX4C&#10;3sfrla+t4DnwWcBO30dygiv7kKt+6hz5j9bQk9qud5ZVX/lHvFX9e+CPzOa+cj4wtCa9xLI28dR6&#10;1s857Id1RvQTP5qjucbqHNXnfq5ws+7H/7gTyPudU/icrb7/k1/Vps4Zf3puXqnNTN3zar+uz32a&#10;02YOv3uteFm342QOX338jFPvLt9eqZdYzpZ48vXNp9WX82M//gS4J97X1f0xn9PK1ZLD5+LnqFyv&#10;fm6z14//+Alwn7zX6T+u+HUq3/5vu3PzjO4DjTXnlozJvceyX/ayNzl98vrYvDJnjVx17dM4sTm5&#10;adUTy1itxOClZmtbo01dfTUyfqWf8/dcZ/u6z0fr6ZNzqHe2P7xV79RtPWvgTD3NWyevcfOTbV1q&#10;W0cOOf/DgL45tYnV0Jr7bjb3nj77ZO/vtbpXz9JzNL/zHa/44NkLH0y+OePWvSNubXtO2s2dOJ8J&#10;47XGWu0p8dybfuav7Iv6rO34ihY6XGc0nPuq/iN1Z3t4Djm//cyllrnEJj/1pjyY+mc1Vzo7/Eib&#10;/BFnpd917mfFP8qv6s7gzpI9JmzSyhp86ybuV8LYR+5tN7t7PsvfaZ3NZa+c1V92O5+68J1ZPPli&#10;qZsYPnwudbDTf7A4q6v+s7b75R7IeT7gfg/Jnlnv3jK/86/w6TPxxZ1DTtvOE3t5H+Q4c8crHJ79&#10;5GjVWOXhydFvbuZTN3nsAZ5cfXG4mUsd/ZXN2omjrrmca4eZm2xryknt5OBnTj52Nb/1q7rUeMSf&#10;ZvJZcy4tM3DxGstrmk0Mu9qDHPR93Yp1jThcc/jgmQNbLevSWqtd1YLDyVq5YJxZfjjGHDXkWPj2&#10;0VKrppi1bfkXKFnW8EEoeqorbt2Rnrwfe3wC3iOYnisY99YPDuIbw/NDVOJg+C50vGfg+Gpjrc/e&#10;1k429aa8GK+11LSnea2zaeHZAw64GJr5QbHkpV7W6Zs/spMmNeC9cn+dy3iqzfzOzx4rv+vlYbN3&#10;x9bJN16dgbzUkcuz9a9//evtPRaMe2UunwWfTXJe9FUbP59TcayayQdXU666xtjG0GCBHy056LgX&#10;ta0lNg9mHms9OP/yCgvcfWJ9fZMjNgePy9epOXjuye8JYCz18sOWaLjSF5ts8vTZv4v+4Lk/cytr&#10;zZQ3d0Wvdax13s4byyM+4lqTdtq38yev/ezbuVXsfLtaOdx7VnKdS8w4+5kTU2/CG7PmbusMd+v+&#10;6K1PgDPn/nLddf5qTl27T8dTzZ0Y/Xr1vHkOE596OeaNzYlnrwnL3lM+61e+dc6gFc86c2Dmtcn7&#10;3fwzZzBxVpjnbN5YK97v3+Sbs7sXcrMOvvq72sypI2Z8Vcf6H/u+JzDdL38uZBLuY/483feV+sTS&#10;P7MT+ycXjdbN/C6XvJVvz6M+XU9d1k57ldPazZVnD3WJrTV3xrZe90Mje5zR3HEmffm7nBws88jF&#10;cvl7k7w7Z1Zzss5hbuoLR7z51n0V++j8nsFU79lwBvr8zqn/Vc7mzJzun73pn6n7Lhx//sj9PHMO&#10;1n6FZ+XXX2b+vfOrw8p3s3l46ZvHWmPenPEzVi2svn+46T8W2Yd54PZc5NWQq1XfGnmTjjlrj6ya&#10;8Ca9rFc7a8gTm0v+o37q3an7zDyP1O5m3+X6fLt3nk/mrNtpw29e8s2lrnmebd+4wJxDO9VMesk7&#10;8u3d9hldZz/qPeWf6TvpvQqb7smdvbwfama8O99VbjXvCqevPY/uSWtY5+xfza7mZ5+916t7a+2O&#10;d3reB2qyLn3q5e203it3NIt59oCfezOXe+q95j52ueS9h+9epl7+DNPz7momHTF08qwSx59ych6x&#10;Ofcj2llv/wkzd9U+MtPVHl+N32eScZ49uDFWP/ebtYmf9bMefXuKi2V8VluetcTqty93ZbvOn83k&#10;+zomzrPK3nKnczSX1r0ndta3R85tbc4njxxcL/aHn/uSkzbrwVnU3bHQTq30J31n8d7Adx/ywfJK&#10;HP+oh3ytPY139eayRt+cOlrymcs4/eRYm7b7GCcHH51VbuI2dnfMLD6D+F69X2fWTnNkrb68Sc++&#10;5MyrT6yvxmSty5y1mUt/4oLxLDt38tO3Fh545nLe9KnJWJ9afD6ow1nwQUpzfoDSWmbzvHIG/R97&#10;/gS8Z54/lfhcnHN+cErcHHkuYhf3LPP6WO+nlhr55PueqjnZ1JvyjcHPRZwXueS4L2Zyxqy/6qf2&#10;I7XM4Lmhpa9Wx+JYco/2t26nby+5Ge96N986bebtD5Y+XO+V7x1ae2vVJVZDXytH6wzk8Y2nPJjz&#10;yceKMycre5l/S/z5RY3E8Lv3UV5t6/hAIxgxF+eEZS4vMazzUscCc+XrAp6a+GqAseDKsf7IOic8&#10;93FU80ieGVs/e0/5R/rcUZNzqecZ5x4mDL44fvKJWb3X5E/5t6J/f3Gu1Fz51GRODWz3zxz+qq55&#10;j8av1neuo33K+93sq86/n+Psg5/5jvMe7HLJu8vvuVa6uZ8VB7x5+Rxmr53GLpf66mn7v5uCm7NO&#10;u+vxHXLu0/33nsDldO5MfKbe3vbBWieWvcwnNvlZ23r2nOrAVvnUXNX+4J/3BFb3lYkz533W3r2j&#10;ne4udzRH7gFfLWzmdjpZ1zw1tOaz5qhX16rxVax77X141u6DWExf27XW3GWP9P37Rs5Hb+u0d81z&#10;pw6zOfedumqttMX7bMSt39kr3J3Oe+Zefd7vuZezvfoen61b8e7WW/W5A/+Hw+bDmv6uibVHHPTg&#10;cuEb7+qeyaHvH4p880MvffX9Y5Nzac1jj+Yln8t9Wov1rNTqmuTKh5M8NcxjX726P3HOkflXz/Le&#10;+rnPo955Do/WoaHOpGFOHs+zzy/zUeMzDg4vdTo+2tNP/p4T8L6hlv6z6jst7zucHY+c3Jxnwsgn&#10;vtKdNCdu8tCdODnTR/qr2Xbnsar5yH1k7zz/Z2ZVpzXEs+cr/LwHqd/PVMdwnXmlkXrP+rseq5zz&#10;ne0t372qK35WR96jdVnvDGJpM0cv47TOoKVeX15qmicnD2zF7dr3jI9mYn45WufLnNjd1p8n0KVf&#10;nieYP3+Y65man3HuJ3F0yWVeX3354rsacmeXumf4ze1ZOJvE4Hu1fmt13lheW/NH1jp4+Hk5q1at&#10;jPG51MmcfLUfyaVG+6ln/+ZMcXLR4Op7M2FoZc/07aP2lJsw63Y269Tf8ck1zxibeq1DXm7mqJnw&#10;Ccu69OHueid35acGWrwfOQN2utD6/+yd7XLkyq1s/9hxz/s/7Qn7/Lh7SbP2pNMoFtnN1kgzqggK&#10;QCKRQBXZrY9pb1uX+alH79N5/f1JraxFk+U8+m/gD9z+Yiub769w7L/iT3juIfuC++EZ8P7HULDk&#10;557ts5pHLvUs+uDzX5Ojhot+7k+r7rd9/AS8Z1h9zpt7wuX5Y7kv4ljj7g7XJY8YnB5g2Y8c8ZW1&#10;4qt/pOWemCNX4vpY95k9wY3TR484rbw38EceTF7i+tbI6R7ysHCTb01yJn+aYeKJ7WbwvsrHnp0F&#10;bt6PrEu/98l7gX3h8UE/3x/EjT0nbH8gm1q1rRPDejFnruaqAZ+VFp+8mHkw68A6lk8vV3PA5blf&#10;ufY1RsdnmlzG4ljr/NBlYva3Pq08+7WFy8o9E9sPn2VeC2at+YzBXFkjdmTv0FlpdF9nO8u33jrj&#10;tuRXmonvdNRNPeuxUz1Y8tXAWjvVJU8/eat+cr+ivXoeX3GPz86cz1I+A55d6+cz07mMz/Cyt7UT&#10;Zu5OezTfau/dvzWsa7zr7oinc1r1/ci57tjbWY2j/WYufc6C2DPRgskTOzsHPGvUsLZjeGL6xtZo&#10;zROnn3l9LbzVss+Ks8uvdL/xz3MC3Ft/LuV+el2Z8NnngPqjZ2yV282o7rQncysN8ixt86aZGrNW&#10;2/nWfDamz6t7TDP6uxY596pNLGuZ81fMmjM4G78XrRYz9t/UVtw/Hfd+5r1fnckZzqr2V+GrmVf4&#10;r5rzd+nrufpc/Yp9/f1fnrS5QxnfYXuDHdMDbNUbfKrp2eCp0bZ/CEBvpXk0S9fYh1nws1Zf67zw&#10;5Ipp5WI/y8o9fqa5PsP5eC9zltW9Tc4ZP88dvs8Gvjme674n8rTWYo/W1bm7r9r2XeXlYZNjXea/&#10;qn/1LB/ZZ56dz4OYdqdL3aOz0sP31e7T85AXS+6qN9oTP2s/gz/NmGc/5a/M/eg5ZN/UwM/4yiwT&#10;lz7o5XpEP3XST93cU/s9g3U7PHWs+Uy2f/l0P0dze/5y2U/60/6m/FGPSWOFobPSF7fXios2XPNd&#10;l73VSgxfXB0wdfC/1/4EPC+tZ4pdfS/Yq/68t3LVN7aPMXmw5nUsv+sz1rfW2Nq2nbcOHr55rBc5&#10;fM4oMfBHlj3RcokZa3MmsKxJjn5aalOX9yNWaphPrDlvRfGluZH6D1ft/wAjSJ2JS57LHJY9YMWQ&#10;AxNPTXLJI55W9pjyYMnRR7v7Zf2qd9ZZr6Zx6jziZ281s+8jmmdq7CU392UOqy8Py3z+TkTe9yR8&#10;cu5Ja61aafXlYMESVycxeCuc3NFCx9oj3ipnLc+yM4Hh+4zn+ZhDD9/6ST9z1mH5AzLafGCH/5tZ&#10;/uD8//7f//tbgt5ef4PfzlMn4L3l3FneW87eD0Jxb7jIgWmzsfXyiPHRx7K0WWf/KTfxEtNf1aoN&#10;T45zdS15cpnHtza1upZ42qc9p1o10sJfcTOnr35a/dbN+Ky/muWo3nNwjtYQb40VLi915HJ/8j2I&#10;2P9Sojny+d7tfOJo4fNcs6jLXmLy7K1tPrj19mpt51EDHpi1WnqnT8yyzpwWHXu/M38+l8zJ5esX&#10;nyUmjnVe82jKV98Z4OCrg22O88FlZe078v41eWpkvn05qSfWXGJyj3InPbVaV+40izVy7rZTz9V8&#10;OcuVumnm1Epfrlj3EZc3WWtW3NX+Jq1fjTGr+/moWb7S+Xgmzpxnpe9zYGzNyp7lUa/2SutVuDNi&#10;pxmO8DNzpyZa9qM2/Wf2Zw9n7T6pfVfP1Pyd/TxT95nnDUY8nau11mHlqaFNjj65/PlEXA2sPx+Q&#10;UyutXGt39ip/p/ed/7Un4LPAFOnnVOKP3nvr1Jm0E9Of+Oa0aDevY7nYo1zynDmxK/VnuNPs3W8X&#10;O+fZfe307so7j79TqStu/KutH45kLs/S+/LZZu2zct7GP1v82c/xs53XZ5rH18KzM/kMfJVnlv3+&#10;14cnrxzCmY3mm84Vbbn0sI8HnDl884lPWNdP/OSkRvrWYeWbx3olb+Vnvb520n/mm426zrqaqXHr&#10;xLP+KCf/V1pnZU79O+dR03MwfqSHGmdq6WMv6vxfmrvPtOjBTcxae5HjemZlvb2e0TtT6z7sl/s8&#10;U38XJ/fuTFp6pH9Xz9TJ/lf7dW3qnvFXe2vc+Nl+Z2b6KE7+8YH9ed3Zn/Py7B7RnWYS292Lzvcc&#10;nWe+5uxmnvhgauPL0aopx/jIdm1yza30xOVl7RU/69U8Wz/x0UtcH2sue+56XeHutMw7k7HWGYlX&#10;nPyvzWSdPtaZVxpwOtcxnM+2vH+rue7cA1qeY/bLHunLSWzyJ01qm0sMN/nJsd/KWp/5xNLPHsk/&#10;8nc1zgoPP2O/R5Azr82eOWPi6Ten4+Smn/OIixmnZT5X8vSxXPw+0nvJGE5qqfkKO/VJjPvA5exa&#10;ZjF3dS40duvoDHI+dDo+qu2csyQudjTjjuNM2mnOI/2zudTvGnKrPDjPoc8itfl7ctcZc8+tFaM2&#10;fWJWYp6v50Yu8+8V576q0WzxnW7nrUOPHDEXe+VMfP7Je0bkW4c8S3zigKGBzYs6cPvj+0fo1IOX&#10;y1xi3/58Apw3iw9M4fvhKX1y3hPf24zJeW/AWD4X3gNx7Rvpry8di6/sxBfTrmrB4XjJM8Yyr7Nn&#10;Htw9ik82tchbh6++OHZa1EzL/ujkkq++M8Bpbta1n/Xk1JVnf+PJWmNfa1p7qgWzHl+NxjOnrpjv&#10;Hz7HfPh6tXxP4b3EOri+t9ifnM+8ljl7b9Rak/tIHJ8Fz0sdcD+wmPrysbnsBaZvX7XNmXd+/r5H&#10;L5/1f//7328+fDTEidPnbNDCqkXseWdfddBwOQexs5qbMPkTN/nw4GhTM/0Vp+vsa4+MUy/9FSdx&#10;+6vb9at9ykstsayZ8vKw9t/xyKeudYmlbvqpnfzEUz/x1qFejRXPml1e3pHNuc72PdL7XXPPno31&#10;nM/qvsHJ3BRP55s8fazv412TPdI/4nXuzphZWdqcCUwcTuaIXeDJ009+c6iVp84zFq0jPfPTHM/0&#10;/cy1u/PI+3O0D8+s+eLU0os4sSNNcrxGcqmRmL57yRnAvBK35qq9Q+NqzyP+bh7P5EjjT83lc8E5&#10;8vMjK8/U85P7yFmlnvWN2WeVF9fKV0dr3hirb42cI9tcNbRHtXCsx1/VrPAj7c51L/s271Vx9pv2&#10;2r+7vWqOnS5z9nmDJd7xTvMz5JmZ1Xu7e7Z8ztC2r+dnf624vLvn+db7mBPwfj7azfqv+Bz811+q&#10;2ExuxId8OpzkTXmwiZOYh7eqF3eOni/zcFKbXPI7R94aLFznmbjwWWpa01jWqvdW+NcXc/Yy1spL&#10;a05LrnWTnz41K+5RLjVW/rP1K91X4Z5DnuNRrzP7k6P2kd6ZXOpMc5JP3P7aMz2OOK1/xDXnzDmX&#10;uVda+rnv7J3+K/uvtB85w5XWI7j7x/ILj3FrMaf3rnPWrPLN79h6beYTO9I/yqUePtzU7fxHxc/O&#10;wR6mfa905e72Ls+zevQ8pjkm7Nk+03y7PU41nwnr+fNed877Be7lXsitzlxO2ivcrLvDdx+PaOX5&#10;WN9nIb6yz/RfaX4Ezj57ieWepjPqumdj+6LTvc1hveQQ6zuDsVaOMTywXuTF0/f7m/WpJz+1xFLD&#10;WnmZk2+u7ZQXQ0dtfXL+wz+z+8fv5FnfvY5i6yeOudTNebJGrn8oJSdGPX7qWCumzTrrwcyLGauz&#10;slf5qUPt6urn52of+dnv7J7O1tBjpznNkfr4qdF8e6w44trWfjY+0j3K8frhWnFyn+kzL3X5nIN5&#10;DvgsdCdttbTJE3tX2H9t/Z5hr/CTYW/PxRjL5fNuBVifH/OAa+VOtnno+8Ee7P/8z//8/eEm/1CO&#10;jnWpOWGZ//bfz41zYmH9EJTP8WTBuOBnrecJZl0+x2LJs6+YNp9he6y44vCyTq2zNuvTp15dcK7E&#10;3oIfX8xnffrJbR8erx0Wfq48R/ONiXdt6rzaZyb6c3lm2sTOzpE1+Lk8q9Q37/NJrIbvF80nn+9v&#10;vgZ8HyOPnnXixva0F5acfbFeWWPe1wW59Cdu9tKHx8VcaLLQcR/2BudDk+S0YOThgnkOzmEt+qlN&#10;TI08LBc4K/nUESf2RvrriznjlbW3+s1Te5VPfnPOzKB+6pzxnTu5Z7GsSb/nN550j+rMuX91xNvK&#10;S9yeWZu+XHhcPF+9kq+eVi5x8sRfZemVPXueZ/uq95F7sufZ2Z0t68TOaCRXjcTOalgL/0o9XPn6&#10;aImd6d+cqTbna/7VeNLfaaz6iz+iues55elDTy58Y7jpG2Pl4v8py7PI+yPWZwDuevas1LKvumnN&#10;yfX7e+NZk748sYzx1TX/bf+cE+De9/PQu/d582fZO58XeuczqLZ45nKunFsf7m6d4aDhHKl3ttaa&#10;q3zrrljnpFf2E7+idQf3V/V9ZHZm5cxyZnwvn/s810f6fPUaz4l9rM7L3GqvfcbJz9yq/hv/PoFf&#10;cQL/9eHJHGL3xkDeb5pZh2+tL658EWTOusyLtU2OunDQM8c8+P7SjxWzL9aL+tQyBhPH5jK2r7pw&#10;0ldDPta81twUg5nXTryczRngc8lv2zW72Ho1nUc71ctd5Sb8EaxncFa1Mm6unMl2Xcbwc3/pqwVm&#10;P2vlEZuTr13h5DunLs84Pt/UscZq2k++3/zhTbrWpbXWGbDqJk898507ilc9VjXNX/E+Evd86Kk/&#10;ndOETXO6R3NqGreV37Z5R7G1PkfGUw05Z9LKN8665INPHLDmZay+uqlhbXPk3mmzL7odX+3FzM7d&#10;WuKp2ZzMTT78rNFHW9+6CTOndSZta8ibrNyuzVhfSw2+tdpJ/wzG++AVDedI7Sv1WYfftR37/px1&#10;zTHnbJ3POP2s80y15ujv9wprMwazrzVpW4+cOuSsFcvayU++vppqiPdsnacOrvjU7y7sah/3QP+c&#10;L3FyqZs5arJOLjaXNclPDN846/DB7SFvFXetPJ8l9bDmsFMPueaJXc6qhjjWnJi94U58eDtOaqoB&#10;xuX3TnV8LfmP3vD5B20+JIBPjRrUZDzl4biyF5g6rUEOjJUcY3RYcKxNbfPyV1rmsXcsZ0VLH5v3&#10;h5zzyCOGw4XvZQwvP7RA7LKPcVu04GBZ+BnLF5fjDMbyjqy9Wj9766uzi+Vh0WV1zRsYuDzxtplf&#10;aXVNxtao47MHLoYFx4pZhxa+MXnvdXOtl5vPNhh5c9ain3Xp06d5zmNdxvis7vWO/rwnxmntYy05&#10;fXJ5bjzfnpccLPPmnvE9K/VWPcXR8aKvvtr/+te/3nr4Pud7HRZu9ldz6m1u2re5K5beLPWu1H4E&#10;1/lyxjxb37OwnDUXy/sn1w+yGrcu9ZxBnoMc7pF9Mp/4W9O/vlhDDJfYZ0COGuSSbz5r3Vfm3GPW&#10;gqGbzzc12Ru+M2Gdw34ZJzd7J0ccLGdJHw7xhFHnRV6d3p+4HDXlkWep9Rb8+GJvOZnTX81GvnPW&#10;tG2e/cS11HmvxHy/UZNaclz8FyjlqcnPTfhe1MHxPPDJZez7Czme26yB63PzlvjrizMSk2c5Bzn4&#10;Gb8RfnyxPyG1xHJzDjDinJPnPZ95OL72xME4A2L0nU8d+uLD8/0VTs5MTo4zUieOz1L7Pfq5n8Tx&#10;7U0P9ZKDbsbqYT2DzONnjH7G6LG0ube3RHyhTl7Ah272kphY62VOXw5WDC1xdcXgcJFPjljyk+vZ&#10;gKWWPmej/+b89UWu8craZ5UXT72VL/cV1p6em9a9Tz2pkTflwVrXeMVf4fR5tPbMnJN+7p187lVN&#10;cWIv9yBfPF/jcKyVD08ca5y+mmCrlRx83+8Td6bEUs/eq/wKT41nfPujQa+Md7rJneY0b854p7vK&#10;t44x/PSneKX5O+F+b5nOojH3PeF5n/TheXWtHN/fzWMn/QlXI/npm8d6tY77B3dZ17F7yTzYpJG1&#10;ORO49Y1njf5kV3Vy1e94Vydfq87VOuu/gj27N8/i6p6o2/VYaYOfqVf/DPfK/OimZvpndJzrDPdR&#10;zqqHODPnck9n9rLSSL30eS/jvQBtrEsd419lcw58Y3/2Ya7Eiaf3Z/DPtNzHq2ZSv58l+3lm5uWb&#10;15LnPMn7fBx971BHXXW+7f0nwFn3ORN7D+7oqFb3WWknX//oeVnpPIP//eFJBjg7eDbMNxdwNbSJ&#10;Zd0jfs54pG+Ow9Sf+k25CZtqz2K+waqL9ULDG69ex+Jt8yzIodm1HcvLWSZO97JO3HrjlT3SJndW&#10;Z6Uvbp+zZ2DdFWsPapxbq07H1jTesfUr22dlvfqruh2uTvLEzmjL0VqLHljG2eMu376T3qt7Tz3B&#10;uu/RjCsNcOvQS03xo9o7c/TLnjlL9kmOOFjzVzxr0nZt5o78qccR/7Pldvve5Y/249k8o5H6z+ow&#10;jzOlLr44Nvuk3zUfHV+Zxf0wI3XE/qIARtx7BT+7chZ9rRrOIN6xuHx/oUlcXyv3irWvNc/sGw3r&#10;W1f9nWUvj9butMk/c1bq93w9c8fUdY1aPY8xfC5jrXVHNrnpn6nJObM/tcbJQd/YvNxVv6yR2xj4&#10;hCUff7fQ6MWczkyO176/8MH3si41rMu9yksrr7HUSt/f39TNXGqln9qP+Fe0nCv7WK9lZufGgufF&#10;Hr0STx994l7qNr6KJw244Fe1Vj1WuHtf5Sf87ExneXfvE73VmbofZuPDIn4vzXOwdppfDGuNmNpp&#10;1Vphu9qsz57oZU59sUnXXHPFed6pI7ZezA/feF6tYWydmuKT7V5w6EctffCxXHwwyhgetV7ELPXe&#10;o//+Sv53Xu6vz57Yc80PVYGxsOatRUsMjji+Kzly5fUs4F7m1MFaJ7aL5Vkr3+dGnF7mrCH2EtOK&#10;54zWY8GnnPVYedZlTj81xLTWG2OPtKb8kX7q6u/05aXtHh0n91HfufJM6JMx9zxXzwGX55PlcwrH&#10;OrWyDow8rxeWHP03ML6QZ6FPXfPNN05N9wVjOTM11oOjT47Zcj5juO5THj3sbQ05cXTtA24P/NSA&#10;R8xSD2uc9g0cvtAz95w1jWe5Oa055zDe2Z439cztNMiv+qKXOqnfuskjd8S1Vo61xuTF5HYMFwyb&#10;dfLbJketxJp/JlYHrrOcqXuWc3bPU5+cecrfiT1zvmfm5LXdq+umGSYMna7NON8r7Nn95atvnNrm&#10;1Diyze04dSed7D/lX4ExI32nWbPfEc/aaX5z2tT89u87gT5779eZDmfujRxt6torZ0g/ufiTRnMy&#10;Tq304RDbP2se8Vs7NabchGXNt/+5TiCfO+6d9w88c9PUcqfchJ3lw+veZ2unvissNdNf8T8b7sye&#10;lVb8jnnRQjevO3S/Nb7OCUzPlc+YFo4/S078r7Pb329S7wc7835h9X/ljn/lDH9/ePLRA8jh85DP&#10;6FFLDVYd4tQRX+klX58XIVfqWG9P44mjTnJ2c8ht228I5FNLv+dwBvOteza2Xn3t2fqJP2Fn9ZLH&#10;bHdpoetes0f7z/Zk3iszO5P2TG3OaF3vgxgt/6CRefCua8znMuvSd87WSc7Kz/lXnLvx1Zzu4+5+&#10;rTf1cSZyU741jK0zbpv5K7qt07Fa6mPFkjth1iQPX5waffHEVr1SL/nOkJrJxU9+5+6KneNOPfek&#10;RfuuPp6zdjf3judcOWtq7u6B9blHtXa12eeqn32v1uasu9rV+bnHVf00n1jW6ptrPXA5mQPLmvSb&#10;Z2zNiitvZ6d5djW9DzUSF0st8zlzY+a0Wf+rfWfqvYn3fIl3TXONs0YMu8LlkPfnj+YaPzKDNWrQ&#10;T8zexJkXTy556/S18tXRZj2+PdRJDH+1Jr6Y/+CtthrGPYt15LnyzLNGnnrqyElcHwvPizj5amrJ&#10;s5JDTL4xceydK2exp9Yclsuzwuqb0zqbGlrzxvLOWGq7bsJWWnBXC93Md59V3Q4/q9P9j3RTM2c+&#10;qiFnXdaIYb3g5u/73mNwlvXWEluLNX5n//zaOXV+MuZn3jr5WntSL4aVn7rty8va5phj/2j6+x21&#10;Xr7vkMv/Cpu11LmcFz3qe8nN2eSAWUcf/0u75P0vopH3vy5nL2dSGz6+/dMnx0oucXKJV6vrVryP&#10;xKfZ3TM5Ls6Ni3vpGVuXsXznVydjMM7cnDrEXCwxfWN6ueQaaxvPmcyB6VPnHvCTb18tedYRh1xq&#10;N98Ye7QmHfk9D7hY97ZG27rWqZGxNdhJd8XNupWfes/orPQTVx+bfeXkcwXnn//859szIRebzwh1&#10;YHDB8fO9j5iL5fsLPpixnLRy8j0TjD5c+mgYv4E/vtgTa95a95gxfYjh43P5X16Tb095xnDZs+eC&#10;Dyfz5Mzb1/wb8ceXntd9NMc48/Y0l3OCEXtv5KRVK/drnTn5HYMfYTlb8hJXuy38M7yuOxOrrT5x&#10;Yvgs81qwzhmTYyX3Hbn+9aoG/J7jete54hHdq/N350d6tsbd8W6m3PPEFcMmN31nlktMnlhs4lun&#10;bY615nfW+q4jdh405Kknv3Hzr7b2X/XJvDMmRp3704I1B+x7ffwJ5H3w/vR9hJPfy7JGP23X967k&#10;Jm5NYo/46mjRoF/GYMbTLBNGzd3LGVJ31bvxjtUSN07tyT/Lm2p/J4xz4yy83Bs/53mmYPqPnht1&#10;VzSu8p37jE1t+I/u6UyvuznO6lk+qn+1nufh6Gf/R+f4rvvcJ8Bz4jPHpPncgJsDN6f93Dv7M6fz&#10;bwjcI+/dMyeR9/oZvWdqH53/vz48mZs5IzoNfVXjqE9qpW9frW/O/QZNjXVytUd9ycGzFjvVTVjq&#10;Zj615GReTCvfuK21E89c1ky8zE8+OtZp4amf2FS/w1J/x+08vZ2jcx07J/xne7a2sT2Ic6705WKP&#10;5rcmNbMW331owdTsOvXgPLNaF63GiBt7tOczc981wyOzO7e2ZwFvzD4rnPxRzvpHrbNaby9s5tKX&#10;Y81qX1kj94xtPfut9MTlnenx2Th53rt99Pmc2Ys12l3NEY/cs+toj3kW3edoruZ2fMfcrTnFZ/bW&#10;HGIx5zSmB7741LOxHV/t5iWOJj25xK/M0DNNcWpP+Wew1L577mfm2tVenfXsvUndPBvmQcMreWo7&#10;sxzjtFmXePtoyNXPuPkdW9M4MTrk238D4ov9tKSsC9qbK55c+Yk5lzZ1xODzy2j/ztJcY+qszZ7o&#10;iMsxT+zK+cCsM3/FqtX6GafeCk/OI766zoPlTPlAActf9rFcruSr0Tlic1o5R1btiWNOPeOJCwZv&#10;xTnKrfTO4M42cZllNc+KP+GPYPR1NiyvGz68gvUsknPUo/eRumplfWLJTc7Kh28NnNRa1YB7zs1P&#10;/Kjenu61Y2p5TXB+clJPfmLpOxe1Ky6vQ3L5AR8+FESNr0fuIZezwPfKfvbButJfzSD3q1j3ybyr&#10;9zFwzw+evueBzQsO52Oe2JXY2Rpqd+dtPvXt6SzJgZf7aA61avWc6k4Wrn3UmLSnWjH7pk5qqedc&#10;1qVNjfTVkds9xL+i7b30vt0TuFx8nwM/eE3On5Pw5fj+Qi4vOPLooY9l+X5DH+rkq/FG+uuLMdal&#10;FjNwkUNHbS188sbywZmbGMvFPtFIfvLQ8ILHxVL7LfjrC7OAmbcnNuuIe7UWce67+cY9MzWNEauF&#10;rv31s3fWy6OXnKzJfHKc7axVu/mt3/lXxjmTvvMY7/rLoy5rxXf1u/xOh7x9d1q7vL0mvewjb6f3&#10;FfO9N86isTyL3R59rcFb6ahnXjtpZy79idvYVX7WU8tZ+Gw8o5W6r/Kn++bsU8+JP/G+sY85Ae/H&#10;7p5N0/ismutn9UjTGix1j9amTvuTbnPujunZ+56w5jjHCje/s8/W7/T/lLznqO19g/cz25xVvNK8&#10;i7/SmfCrs0wavxLr+fPngLvn4n6jP72e7+71rF6fy7N6f3p9nufudd95ahv708/zV++fe5L39M55&#10;HrnXr5rlzL7+/vCkg199YK070+wOzqpf4x17yFf3d3Xm7ssf6XLR3wvcbyr4iTtn68HLZR7+2SXX&#10;Hru6s7ydzlfPc9Z5Fp6j9+AV+7NnatvXWbI/zxN/JDVHnXy15Bun9pFvHRx9tbsu+3fuI2Ln+4he&#10;ux7TLGK7c1qdrz3VMb5qqZ96pG7OmPjUa5UXt5cxNvVTU25i+tavOCtN638X6zmc3Y/nfdf5TOd/&#10;ZaapPjG1et7knN37r+B53t0792XOPWmzdrV/3u9ZWaOePYzvsvbqmSb9qzOc0cw+zgJmLzFt8tO/&#10;2itrP9rvvdlfnDh9889aND1HbWpmzymf3PZTO3PgqUvOuHtkjC9PvcyDJQduxtbISwtXfuL4iRO7&#10;wPlZzNcocS56Z95ZkweWeMZ+cCA128/azIlrMzf5zjTxxeRYD96YOe2OY33yxNTA+jMvPH1s+uRY&#10;2rdgiBOnF/fPmu6dsRzrP8rSN+e40teZs17sik5yr86TvdNPzfThcHFf+P3aGI44M3B575yJPIuY&#10;Z8PX5hv444ucxM74aLqcSS1y5s3J3Vnq1IGbPrG6U05Mjr2xYliv5IPJl0tebmqAs8By+V9Pk+uZ&#10;+97F+eNzH73g5n1VUw3j7ONMYs47ceV8Zss5sdhHvodxVsSJyfMMzFlrHst5kxeD47mC4XvJwU7L&#10;s13xwVNfP7Wcx1mxrp6TnJectM4Dljo5H7npNQ+eK7UST58eaKmPdWZ4xM476a1mBLfWfh2L32G7&#10;n/Ed2q3R5+AZuD8tdeR4//C9gDjvHTHn7TNkjffAXlgvOPjWEafv/QRnwU2MnmBYLmbDsrT4ctC2&#10;nxx44LyWuVhY8NaAx0ocjBhdl3lx68jje8nHysVHq/Uy1rcPNa48HzC1sM5hPRZ+LjBnwXrB6X7J&#10;VcNaY609U0MsOZkHt4ecu2z3RtfemRMzTy7zOU/iWZcc/OR17ijOOvUT61o4R/nmX4lbu+fpvuav&#10;9IDbOlfrX8nvM6CX+8y59Zs/cY/mlW+f1OW1TSzWOlnbuY5XGvKuaFEjv3XF1f223yfACfRz0c/N&#10;dEq7GvKTTtaRz7j7WN8c8eY/EzuvMx31cJ6JYz2zpN+zHeWa+x1/zhPwOXC6fB58nsxh+2e/rk/u&#10;t//6E+B+veJ16H31d4NX9Xn9CX13uPMEfH+Y3hu6j9zGiY9yE/8b+z6Bu0/g7w9PpvCZB1v+0UPs&#10;G+gZDnpHPPu19c25cWL1nEPszP6skWs89TnC+KMYczhL+tSlrpwjvV1OjUk3sfR3muapQf+RWjXu&#10;tI/M4fk8M0f2nfQyT5/VmTVvNVPWr2pyDl4T/GFDrjlj+3QsfsWmRvbJma/o3cF1jju0HtVw/2dm&#10;4QzP8B6d5Wxdz8FM/vG7NdyfeMa9l46pyedGjbS7fHLTzzkS/0r+o3u/use+3x17ltP9u9prxbdH&#10;5lf9zpxL7yF107fHGc2s07dOHfHJTnuceGJqaxs3niw1ztT1zTdvjbG8jsXVN77b2tc+xI0d9Tx7&#10;3uofaX223Gpv7sVzOjM33P5jlnXk/McRsEkXzL7WaROfajNvzcQz19b6rAEjTizrwOVoM69mYlkj&#10;vtI3r448zxHcnN9Xic1b7+809rYGqyZccXzxrBFLnr5acqxDiyUu/x39+TXzav3M/qxPbOWrNeWz&#10;f87YOGfomerD91K7Y3XAe7kv749x1uh37S6m36O1K+1pDyvur8TP7NvzgTvtC9zXCXuRozYx940P&#10;t+QyL2YMP/XIkwNX2xpic9aba9u15sWP6u1hTVvzkxaYr4eum3I+43DJcxbqaqdZG4Pbc9lfHf4m&#10;gj5Ln/5cxNwzfDhealKD70XMyvw78p/vj2Kf1XI2XszI/j2vPBt9LEuOtVjPAl/eG/kH3xqxtt57&#10;dLgfu0UPuC5nILYXVt/5jvI5t/zU0O++zpB49jGPVTexR3z39Uxtz4uW8005e8kxftT2HoiP+p7t&#10;c1bH/vKxYv180dvZ/GAlsWdhrVhb6n2+tHBYWN+bVpj68P/1r39h3urkvwF/fXF+cPp4kSeXr62s&#10;Fc85nFNtLDVc8MijaS/y1mDVBM8F3znB9dUGw3eln5i9wfS1XTPFYPDdszruixxLnr6WvBywXN0v&#10;c/ipaW7CzKWl504/+e1bP/VL7IhnDu30p7j7X4mnfdKPNc0Kbh7/Vav3TJ+P6Puq/ex0c7/TPen6&#10;o7Mwp009MfUyB0Y8YdRZ23nqzKkh1lxjrTysq7UylpMWreR0nNxX+8yRe1v1k6Nd8b7xe0/gmWcj&#10;n7GjqXa8VV5c+8yzoQZzrvzVHpKfnKvzTDoTtrsn1lzt7+zP1qvzJ9rp3vDzG/ij9+NPPMffYc/e&#10;b++98Wfem6/9zzzj7zIbzwPn7XPxffZf4856v7R/8n37Rz7A3j4PxAMSn+wZTtdRYw9zqdO55sjF&#10;5sUfXoypSR1r1FpZa5Ivtqo5wvOPQWqmHj6Xc8tBE/zMDx+pdzRL5rJP4pPf3I6nml+BMdfqLDzj&#10;Z+aatPMsVvnkPNJ/0lUn95V99LsWvDG1jqx6ch7RsPZVtme8o8/Z8/I8cgb8jKd5zFs/cV6JZV9n&#10;cW6s71/wMs9MxuRSRy55c3Kpay6YS561xuZ/d5tn8+zevQ/TmZ3VPsubeoDlflYc8DN9Ugv+quZo&#10;386QWmI7az9r7+ijZvdGO/WPeFPtxE/MPVhrnJzOZQyPyzpzk1VTbsdTDZh889bZlzzvT82Tj5Xb&#10;WMav9JnNue/oc7TX1qcvPz+yphnE1CTmMm478bunMbXyxSYrx15wElMn83DE8Vmdf0ePedkHvzXM&#10;p1ZzyMHLemMtNdaB8cxy+bO9/5eNyff7rhxy6qgFB9wFnrzGieVr1SKX9ea18ozhs4jNEauhj71j&#10;dV97cj74XOmLZe8VBqf1rfOMycvRTnrUgcvRgvWaMDnWEeMnV18LJ31iVte9o//9NXt11tyk39yz&#10;cWqpv6uF1xc1amnB8oMi4taSZxljcxFTYx22OcnP/MRb5cG5fJ2nZvuTLhzqeyWX1wP6zbO3ebXE&#10;0cDHwmGlrr426/WxLPeXXHB0wbhXflhSjJg6Ljj/+Mc/3qwaWHOpbx59Vu878+YSe6/6mK+er3Ow&#10;d3zP21gsLb7XNC05F/szbgsnMXwv74Ucz6mtfZzbWF3uj5piaiRujvrUmjjJtR9WXP0pt8Myv/Oz&#10;j72pSTxjcC/w3Ccxy/2+R+e+opn9z1WtWc6Ppv6avc/kbCu95Ng3MbpwXmL5up8msA81+lpqfS7z&#10;HtiXHFz56ncMbg1+1ojz/gZOHy+4rn/+859vODzy7u9KL7Ww1E+XHHSdDZ+90td+ngt8sTO+3J4f&#10;3Jwz2EMuMYs5WBn7veEtEV9yD+rQR19rSc/Q+YnXNXLutNkj56cHM2Z+NfNqnuSrk5rprzR2+B0a&#10;ux6ddy/gucfmfbXYfe32JO/M/uSmppj15ibc1+LEgc9lDj39xu2FtY/czE0+PGumfOcm3QmbtBI7&#10;2kPyHvXR79nRylmn/KP9vuvWJ/DoOa/qVrgTZD7vt3msnFU+uXf59lzpkT+ap+uPuOR2etMcZ2rs&#10;e2Ueeslf1U/zfBbMmZ3HvRjv8vIetamP78+zzMH3kZ6HPo2lxqNzfNddO4E8874f15T2bPSz377i&#10;tYxnZ7H+1ef22lP4OHXPy46cm+8TYN/n6Ml8jPV+7M6dvFwn61j8T7F//5cnPZyrB2JdHpiYNnPp&#10;2wse6ww/uanFN2e/QcvJvL3EiJO3623dVWvf7rXScQ7qrF1xz+DZV35iux7Jtf5Oe0Uf7jRvaqw4&#10;d86sVvYVaztxvLdTruvdr3ZXQ15ua2VOTv9xZKppzBiNaZ4Js+Z3t30meebT3nf5qeajsNyLc+a9&#10;zTwzEbOS8wb8+GI+MfzWMb/SMb+yzrrKf3Y8zyP9K3MfnbU6j56v9dhnNZxTm9rP6D96bt1fnd7n&#10;at5VvfhOp/PWOYfxZK2Fm/OJr2rkwzvTB52zvKlnYvZMbOXveprH5jraPzzrsuYz+bszcn/sw72L&#10;uY9pj+paAxdMnNh/0MR3qS0XPDXk2TP1zKVVrzXoba2crGu+HHHjrLniq5M1YFxoc8nRNpd//LWG&#10;XM6Ez89f/sM5XDXZuz+btSZ6mbO3fexBrK+GmDX2M6+1Tp64dqpTW472SENO26xxFjmZ8w8vWnJ5&#10;UdOxOuZ6L9nPZxDMy/7Y5KqnfufEdzbr8O23qzOf9WIrK7dt9zSfOFjGqx5n8JWW+vbHeqGrLw8r&#10;hs045yDHa4jLWvL4XnBY6r0FP2LxiSsmxzpwMbXNEZtPTF+bnJxLXB3jfH7FsOB+KJGYc5BL7GVf&#10;rDOTY2G731viry/JlaO1Vi596c+HyJ3DD1DSww9YwicvB+sMaNsz+9gDKzexj/aZwYXv5fcAciuM&#10;c2JhueS5b3Pun7w5fJY1+OawaicGZ7XU88NNxs1Xt3HnMG89MTMQc39ZcnPOSU8Mfu4DzcTwWXKs&#10;m6yzZC6x9JNz5GeNszR/hcPL+q7L+AyvOcSso/7ZY+ert+LZR9v3HxwNdbBgPBvi/ZxkL+vUt94+&#10;cvsZAZ9qE1NLzBp6eTknuanHv//97//gWifXnx/Vtpc8cWL3xHsJPGM5WBf56TKPtVfyzHdOXMs8&#10;LHjsIRdYzu/9UxM+PvO7B/jWadEUhzct55hy9ttxpnzXJsdczjn1TyzrE8fPnNrNIe5+1MnHTx35&#10;k84RNmnYo/t3fKS7yq007NnzrHQ+O+5+mHO359wL+8/azE1aEzcx/dTF73M2Tr79nMGccVvzapkH&#10;F8N2nDw1tOa06hjv7ErHus5f1VdnZe/WW/X5xvcn0PfirnuvDjZ7iIPpM2X6+6n/k7GrPeqVs6Vq&#10;aq44yX+F7wxX+vdeXzHXZ9Lc7XeXP7MX7sN0D8Tu6HFmjm/O5z6BfA5Wz8zn3sH3dI+cQN5r3xN8&#10;70ZPTO3mJ1fOt/34E+A+5b1K/65p0PxK9/sfDNsDJ5a5PjDixjjIxPjDSMadP9KXm3+ASr5/dFnl&#10;6Zt89FiJ5Wz6mcc3Jr/SRDfrrQHv5R+EwNXLPvjZq7WMk6OWMxCro98cdcCnZT1WrvrGU90Os9b5&#10;4Ysd1dq7OSt84p3pk3XwV/qJr3STg66x/CN9OdThG6PBZayurwPw7iNHHZ5Bdcg9srJ/1vds5uQ7&#10;m/gV23tLrVXfK/rNTf3OdTz17/qM2cvqj76tvYrzPJJz9qx7ZuvQau3MWYd1T74fO0dzsl79R/ff&#10;WvbEOo82c1/Bd2/Or3V2TYETegAAQABJREFU88bmE08fHrE869I2P3OTrxbW953E0FNTPHXMJYa/&#10;ws2RTz38rEm/tY2tP8OVY40a4sYrKw+LxpFO57NWv/uoC97aYFk35f1ZhHs45dHopSb87C8vMTWt&#10;gSPWfnI6R8yi1r79fmP+jfjXl5wjMX1t9xW/w96hneflTJ4Bceaz34TnmajRNdaBeyXmDGlTN3Hr&#10;wPRX/aybeOba2lebeXQmXI59jOFy9fckdeDJsQbbOvLh8g/ZmQcj9nXnPxSrQ973U/8RnNh/gKbW&#10;ep9/4pwLbTCWeHLMYVvDGqw8/GlRK4c+Ls9PLHvIl7uy1mqTh4Z7bJ9YzBpiV/voi9nL2BqtuPsB&#10;z3rjnY568tUVJ0YjtVtzFauxstaZt1dac9ierXPWJW4dvbiONMwnp2dUWz3z3Ad9rVz1Gjev9TVG&#10;LBfLpYbWmrSr14BaWauu9dlDLG3Wiqdu5p2jX3vJQYPYPaOFz4cozVHPew08a53b+I3844tYzqUW&#10;Vlys+fSDA+5FzEx+uBMOHzJSj72Sw/r+qf9G+vEFnezfuYzbd87GM4ajvnaVbz1j9ubFh0fBvcDl&#10;JSZuT3L4WHKszOVM6VsHhs8Z+myIoQNOPhcYy1kyh+882JyJOnPWEsujj5d1xs4A1x5Y8Z7JPs3N&#10;fu4NDXH1qGOpI8c8ODNipwVPfTXggVuHb4ztlXWdm/jJUTvns0asOebRcXb8nAMOcWrAWS155O0n&#10;N3Ngngu+s9iLHDPxmpdHDp/VWjk/eWI5aPOssxKzJ3jOCkc9cGKu7E2+64jlqJf1aIjD06dOfSwr&#10;c8bkeN9gyWcOP4jOHjkvrPNjfZ2j6dxqGKPHBQcLbgyXmJnRx3c+fC4WWC91E4eHDou8NnWYmX72&#10;0n8j//Ule+WcamEnTs6D5oovjoY8Z+l+cLMXMasx9/qenb/uOHlGycXnoieXsRh7wF+tzvXs1DUn&#10;4+SLJ2Z9YznPKuf5y13xzGudw/ioDu5RXo07LH2u9nO2VW3q5TNinXksC7xz7k0usXzugc+Qr4Os&#10;t0Ysa9WdsOSrK19NrD65rEkfTq7Mdd0UZ6351mzO2ZhZUqtnO6tzFy/nSf8u/Z2OZ/Grz6HnzHnS&#10;n+Y9wtClnkuerx9j9bXg+tTLUws7rawx31riabuO2Ncgvv19/zVWIzn2k6N2xu7f+rZyG1/F8u0l&#10;D5yrcfNf1brf1fy7/KruLL46T/tq4eljd3X2X/HIH+lY/22PT2B1vt6r4+qfWe8Fr2feL7h8j4CV&#10;fdL/qfB1POdnj/l7FDjncPXsvs7Or0/qWWWl55RYPj+Jv9Kf5nhlv8+mfWX/3h/2YF1id+wNvSua&#10;zPEr19v/bTcDMHTaM4NNG1XnTeyvL2d05O6sWtmDNzDixNSZMHMre1Qz5RojFtNmL/eA7bw5+eYb&#10;N98a8OVaq7UmY/mJdX33UGeFm1/Z7CVnwsz9aut5HM3xzPxH+lfOGG7+gTTnJecFjv9VV86efu4H&#10;/Jl7klpX/F3P1bxXejT3Wc1pZrHWzliO1rmIk6cvz1j+VWu9dlff8+z43/lrJ+B9XVWt7hP4VNt4&#10;1qe/6rfCW3fFexX+yOyrmc9oTWd7tLeVpjOsXkeruqNeUy7nTc2jvvD4+e9PXd6baf+eZ3PybKnL&#10;mBrrtHDaz5rWIF6t1Om5sqZ5mbvq96zWH+FTznm1rcPMObf5/APSKm+tf3jyDzJokHOeVT08Ofiu&#10;rAWbZk/N1EhfvbRqNy/17HnEkd8cazMPJy/OiwtMa92R3pTLvU1+1ui3ZVbnnTQmTI0ruaMe6sHR&#10;n7TvwpxFa8+OV/3ka3NufHWoN8byvk+Neeuzj7nE9OFnfeLWpdWX17F42xWv5+24dTpuXfcjL/X0&#10;qcHX8pph8X6TC9wPKOU521MNatTOen34WSOOtU7rLHKYiZwfqBF3dnLM5oeE+DClGvZNS72zaNWc&#10;bHOcUx3709OfQcCyLn3qyKtDnTHW2c2bm3B0zatrr8wlBx5L3nv08z40br7nBHdGOWnt79zkwMSd&#10;iTxXnp1crVxie6oDxiJOKw9MHysvuXLkTTGYC41Vfzlp5bJP+4vRs+eiVjx1Vr6aqzw4nIknNs2g&#10;Hjk1xDqWk/n27YFNvjM0f4p9nqj3PKn3/YkanyV8ctkLjDpriadFnb3MqwOOb2wPLMs6OVj7WdPW&#10;GrXsiZWr/oQ5Exx/bqTOmkkXncyn32dIzjx1mSf2g5PeB3rjd13vxXzOmpz02aPn6H7dKzOg5feJ&#10;5pJ3uQ97EtsnOWJac2mtnTgTZm9taj3jT73Uy17pZ03i1JlLHIw4MXucteo2f4U3jzi5+syUPrzE&#10;iHPJTWzlX+GiAf8VZ4R26k5zTRh1rmm2VU33ms4TzIsek5aYPGOsGK/XXuRc1hCDZywnrfnUyLy4&#10;vMyd9Z+ppYczdD9x9PWb88o4e6b/yp6p/ey5ptav9j2/M3s64pjT9r7oM+Xsn/yJl3l9eFN9Yulb&#10;p53qs/eUt7Zt1pGzb+NdN8WP1Ew6nxHb7W2Xf/We6O/PcPg9T/9ceWae1jhT0xyfp8bPxnfMcLbX&#10;V+Md/R6Qe/EerM5yl0+tj/CZx1ndI319vj9iht+lR97b9H+X/X3mfXjePaPPNji+zzt+5rruo2Pn&#10;+ui+9vv7/7ZbIO10UH3geaDmtKk1+Wd4ycHPGE0xrVj3cy9d3zxiuPJ2deap6xpy/lFHnlYudSzw&#10;zsER067qJjyxrE/8vfvxV2tlEaOhFZ+svCkHdnWWlc6d+G7m7HVmfs9vx+2+0/mqlTOAiecfI7qf&#10;+o2n1lf3PQfsZ9qnc+VMzpg5/bvug/1WuuTJdV68641zvgmb8tnDGi05/axtH07qdH6KH6mZdD4L&#10;1mfV5+b5NH7n/H2m9tTSK/2p9yq/wieN3R5XWru6qdcrsGm+nC3zfeZn5llpUYt25nd6yaX2av2k&#10;n5qdR98/qvh9TT45lhb/KEd+te7Yx0r71bj7d+/0W/k9C7w+16xXR5u99LWpLR9MfXzvpTVacq6s&#10;BTNOrpg1WPLicokTT377zGm9uY7VJd85a9ImXxzMmdDgTOyNn3liOGLGaFlHLlfO1Tl4E5b1u3xy&#10;V3poOLf337naTv3EtGioA5YXeMY9kxo5t7NpO5fxSs9a9d0XfH1zrbeLrYeHRsarWnk77qMzrfqC&#10;Z8/2d/06b5w69AAH47nnEpP/BsSXVb06UuWBmxOzh1ztKr+axbpHLL1S1xnVypyYVi5WXz0srx1j&#10;dYgTyxhdY3sQs7Le3GSb799H1Eh951aHnO8F8vzQJB+m8YM88Mn3+6WY+bT4Z1fO5bNILfq5PBMw&#10;fN+riJnXmDri1JUPh5VaYtTpv5F+fAFPrawn1/nUbh3myvqcObnt2z/vgTrmcpapHmzVL2fGRyuX&#10;+cYz1tdS72zW9/xTj8TaZ34udPJZsY/Pv/206nQs7syrvLzOdyzv1Za+j/buWs6TxXl6tpyHeJ6N&#10;vnlnIM77QSy3+4FbN+WYpfHE1NWS06dO3xpsruaQE2PPXGg4Q/pwie2hZe/42DwHfHSsM28/Yurk&#10;YMXeiqJfcuzbHPuIa5PvnHK9z+jb3/dPOZOOmHPJ7VjelM9c+86sHjYx/axLTuJnfXuhvdKa+qJv&#10;TfZSr7XE5a40zcvPHrsaa4+sunI6Fs++Yq+2d+wvZ3xWj7OZziGx7JE4c2ScPjnPHdzXozVYVnLe&#10;kZ+YMfWPLvWtN07N9M3Lx5Kf8OTc6e/mcaY7e35rXTsBnoe8T6vqfm7yWUo/eakL3r1WXGdoPri9&#10;rM0e1q1sc1ufvBz1V1qJp85UN2FZv/J3dc5q/Y4vL21rZO7bv34C3gPtpJDPWea9F0e1yb/qv0r3&#10;6hyfhb86D+/DNGfWJI/fC46WXC3c1CImd5SH8ysWMzGrv/vgizFPzvwr5jvb0/Oe5jWn1sQxd8ZO&#10;9fTw7FLD3tqpNvmP+K/QfGSOz1Ljvcif55mtz6njXzk/rz+fEe1HzfP3hycfbbyrI786bHDrVzw4&#10;Xh6KsbbxlZa8tGi40hdLu8snF9+9ie/i5NlLaw7r/sjlH84mrvzuPentMPOrPuaPrLPDeUbnqMdR&#10;Lvsf8Zjt6MyOajOXGrveyVXjzBx5jvpqGaMnhi+eGPgr10f2enQfrziXV+4bbWfWsvezPZNnfWLp&#10;qytvOmP41sDDb76xvJWOvM4nfqRh3RmO3K9i3VOexUfPTm/nWPUmfzTjGY2V9g53tu5xNM9O89X5&#10;3Wy9l2me1PAMdrwpn5g6qZ3+xN1hmce3h3ju1V7NkbuyqXHEWeW+Is4ZeV67+f3lI/mrejieZ/rZ&#10;I3XEJ70Jk7+zR7XkXPrynd08NjF54pnLmvRzv/YznzkxOdkrfXgd+0coftbvP9ZMPeyFzby9xYm7&#10;Fzmx5IO70FzlxLXWEK9mkYO1DsvlP4rjs39xucS5pviob/NTCz9rza1q4E5863Y2a7MHfuaOdHIG&#10;6lLnqO6z59yXlnn7TO7eq/raO88IzdW8mWvOahZ5qzyzy8l9gFmT7y1yrJFjbF7cGAsmT5t5OVkL&#10;L2P5Uz2Yf/eQx+xivl9q1eWDavheOUdi2TPfcz0f67DObY3WnDE6iYFzgbcPDzxzb8UnvjCjeuzJ&#10;vpaCkWelT5xcNcBZzX1H37+qJ2ZMDcvY/cgjn5g95XesnvVts86cmDEWrLWM7Smf+fK+g8OddK1J&#10;m7qJ62c//bPaahxZXwNynMf4TK8VZ4Wr7Tlpwa0Rcx6ttXLlUSeHeyIOz9hacnL1jbu/NdjkZD9r&#10;kts+HGvQ0ReHj3+02AfLOdpS33u1T9aJac2p5zORlhyXmLXWmG+rNpYaF37H5KzHbw7YajmH88Gz&#10;HgyfnxXl2QccXy51rQHGkqeGmPgbKb6IJ980/T5i2dt+7tfeU0zOOq184q4xZw9i/a6XK77jyb/D&#10;9tzupbWdDdz5mvNovOr5qF7vqXW6n3ub9rXT6hr5ato7efpy4eRM1sprjVV+xUuc2qmXnLM2NbrG&#10;+Ro37n2Jn7E77TMa35zXnEA/z1e7PPNc0KufjY5zHns1h9hc8q/6qZH+TucMt2feab46/9nm2e13&#10;d8a7/E7/znzO4jmD+ZyK2dOc8Sts97zaI/d0tfYr8d3n7ry8l+wtfetzz2D+LK4uGJdx286n3kf7&#10;zOZFb3zm+x1W78P78BF7s1fP8BG9//Qenjl2dx/k3nlmVzV3M945W2v9w+YkHDyxLug4uek37644&#10;e+Bz8QbMlbm8+dn77B5X9amFT081jbFiZ3Wsbb465FnG7hXr9c74+VWOiLVacXiNkQNbaZNvfbBe&#10;aoDj2+dMbWt9VOyMH9Fvdfb07jM6mktu64m7l9Rorpxv+59nn2d29Wyu1nq/qNOn51Wdq3OuejmH&#10;eay+ue4l/szM9mjtq/EzM1zt9Sv47o/z8tyns0uec8o3fsR2L+d4RGuqUf+RWa2ddKfzmHgfha1m&#10;BfdylhXXvBae+xQ7Y62Z+ngfJu0JO+qX+vaUby77kUueHGv+VDudQ56T5yLPXJ+tvLbywdNv3hTT&#10;s2uMM+dsrZGcznWsbuJgK+3k4Z/ldZ19teg4t/2Np1o4XubVICbHP5rzO07qkfP3HvjTSj5+L/8x&#10;PutXs1qrTtaQE8dXozkTD4xlPVaf+fDTyk2e/MzhszL3jvz8as55iXvmjPEzRmnCUvdnt//05Pwn&#10;ejxvc6d4pTtxn8HYN724+kzQ7TnkNH40A9zp9/s+czWxzmW/1pfTM7amdWobY7PHqk/y9e09aco5&#10;Y8/WNy9j5vb1T8/cEzz3hW+dWPLxmw92tNSh/2o5j73lZWw93HwvNLbGOC05/suVLPBeYFz2yL7p&#10;WyuWcdaapw84FxiXMTljc9hcxlr7Jad9OdaQT598xvgZq8cZM2vqWYsVF7NOvdRs37i5qaseNntQ&#10;k7E+dlq5B/L2ltux+FVL/2kGzpEPe/kMTLp3zID+tKaZJt4zmPNrH9GituvF8myb072835y7yxos&#10;Wmmbk73MabtupQtfrrXqWgMOlovY5wSeGlq43mf1wNTB+t4o7n/xlJicec+HZ1Pum/ODh5YzyDVv&#10;jliOMyRXzLq2uS+41IK5R/9rw8b5oXi0nB2furTknA08Z+54Nyf83dpp7PJn9XNP1JzV5QzlelbU&#10;6+/umzw1qO11lGvuMzF9PqrXNKdnMeXOYmj0HlK39yi3OfRLrPtTR55LvzkdNy9jfJaaWbuaY+Jm&#10;3Rl/pU2tOazzJX5FP+vP1H1z/pwTOHo2yPkcTidCPuvTh9/PbmscaR/l1PH9P+fMOufRyrf+1Tbn&#10;olfHu/7OveOZz72LTVbds/xJ4wi7us8jrbty7vlI7+g8uj5jfK6j+qO+j+Y+ut+jc350nefS9wg8&#10;MebqGAyeFzErNfXfM1/3q3uczoBdif8u+2U/d+5FLa3npRXnLPHFie9Yr9C8Y65XavSe80zbz/N/&#10;5UxfUXv7X57Mw8wNeqj+cm3c/I5T41EfzTO6/ZA80m/Xx32r3bH4TmfFo+7RfWTdUf/kOcdkjzQm&#10;vljrE7Pcmzxt9ulaOY/a1H5UI+vci9gj+qtzQLP1V32S55mhO/0hUY2PsM71yLl8xHxneji7e9nV&#10;eP7NU6fxKb7Ctf7sfPDVt4YY31iOsXl7ac1nLDd74ItTk7G1Z6z9tGdq/iSOZ3vXnh/R874zQ/rT&#10;TKv7aB02ZzCetI4w9eQ8qmP9HbZnQrPPY+Jc6Z1nZ11qdj85R3anmbXZK/H0z8yQOvZPLPX0yZ/R&#10;lv/Z7TP72Z2Ve+/z8qzJpy+/7cSxt9rG1KbfWsRZk75cMeMj21x6N0Z9YunnrInjZ5y89J0Nrr2z&#10;Ln1+r/JnN7jy9f29yz9mi2vtRXy0qFdr4h3Vu4+pLveS+QkX08LH52K+yU+u+vKsF09rXZ5T71FO&#10;1jUnc+lPtZlPH83kp9+8jFf+qn7FfxXOHH1eHa96Z63ng81643xuM6+259G5juEnhk+t9eod2ayZ&#10;tLJWXWxy5Zgn1k+e2KpeHWcy1lqXOuR8L8G3HxzOuWvMw2V1/I6uv9rbWuq5EifHTCz768vTWs+s&#10;zpLPh3jaN+H4Yh2Qeq0vPfP4zpcWLrEa+lrf26jPfZrn/Z+cOm/OD038zlHXGDE4K62+uHXE1ojB&#10;zcsarAtuXu7N/BSDcT96FmoSU2Nnu8b5u85ZyE/9Wyfrj3LJSz/nsF7MGH761oMlV998WnKt0fyO&#10;m596+J2/Wt96WZ9+84y7P7iYNjF8dbF5f4m9rCVvPVjWEidmzVvBX1+IeZasUSdjsI7BXKkJT644&#10;sc8rGBeYNvtbgzYfKCR2//0hcfLkeI/Boqm1Dh3nwTdPDX1ZmdfPOfDBtdSYT2tt5vWtz70yi8sP&#10;grpn+M5HD3uDWWcebvZG09j57KPNvL457IRlHl/tM9yuzbjr1U3Oke95wEHLenWN1RA31sJb5eRo&#10;r3Ctmaz9eka5V3H1rL9qn62n3zMa1E71YpxHnj242LRX6zLXWOrBI3bBlS8udtSXeuvUwqoxYfKx&#10;8tLPGrmNWSee9Zmb6q3Rysk6c9/285+A9+/Vk+76+PwkT4zZEr86q7VYL7TF0bOXNnuA8f1jyiXv&#10;WZ95Xt3j2RnvrP+se2WufDYe3XNrdPyo7iN19r565o/WPTLjR9e4N/qmv5sDLufIe0LXrZ4dcSxX&#10;99zldzN9VD7n/6ied/Xpe4Wu97J7eI8afzRe9UGvc9Ocj/Sd7tVd2o/M85E17h3b58sc5vU9F/BX&#10;L2e60ifnvVJ3B/fvD09eFfNQqXv0YLMu9c7OQs30Rn1FC27O4X6ONOCT79rW6X1knbmusS948u3n&#10;fKt68cn2vBPnCHMeOR2LH1n3B4f6z7Ie2ctqD7nH3ZnfeQatRW9n6f0199X3wX7OoxV/df9n9a/O&#10;mfy8DzmHZwCWfnLQIZe/pKq9qsn6la+GeePUTAw/Y+uwiVNPrI5WzLxx6ux8+2h3/D8l7xn3fh85&#10;49YgvkuntX0WJrwx42fuvftY9bXHr7TTbO7Z+2zMnPm+MM1tTeayPvGz/qR5VPvIuTsjvbJfx9nX&#10;PmBZk5yv7rMvz8a95L7F2nZN5lc5z9CeWH3qV3U5jxrZL301Jl72ombipNbkU9N1OR81HYtpp3py&#10;rM6tYvf5XjX3NIeF71xt6eE/JJPzdyBw+2PNkefKRY6FlWc+deSZw9ojsZVvvfM0zzw2L3jE7DNx&#10;fHP4R7NMPZtvrFWfHmJvDX98OcpPucQmTXvseDnDkX+HDjO1Tvd07saJp1zrdZw9yRn7bKsL7jX1&#10;9jlHQx341k81jfnasm6a9Yoe3NRQt/sexVmfeiscjn3kGGMbszd4fqAGPD/Ep4Z8bGLqZj79FZe6&#10;qdZZsy710ve9Ai4XsYuYD9fkvQVjby6fNevBwZwL3DnlaMXlqplWDtjkW4t1TrHUoadLH7415FJf&#10;jlhqmlMvLTlr0MY/4pvHyncmdbCs5IqBW2cejJWc9J2nMXFq8dF1wZUvTmwN1rz12OSotbNdY2wv&#10;Yi6WfbVqmzeerHq7WvtPGmewZ+vp4aztE097dU+d89kyr27O6P21Fxz5YlhW67+jP79OebDsp459&#10;iFf9VM569bC5jP3+Zi77mAPjvQ7Lwv7zn//8+/0BLfLJlysf6yzmjJ1Faw2xXDHstLIWv2u5b8yX&#10;9691yFMnh5j+xvKNydnHWucFd6UvJs94Z3d8Z9np7PLuB549tdM+Wq/PpvNq7DTNd/0Kb97ZmPvG&#10;ci78qUfm4ezWpLGrmfLoXO096aywSVtMu6pd4e49692HOWszhm+84ndd8s21hSOPHjlX+l1HfJRX&#10;M+uSP+WTq7+qAT+rodazln45z7N6f2J937OMn7mnqZPnmvh077JnclcaiZ/xUzP97KsO+cTli8NL&#10;37q2qZF+81axfak9Wrv8Ue1Rzv5w6HFXn9ZFPzFi1oSB3zUHWmfWUb/VjK270mj8rF7rX4m7p3H3&#10;btz4Sq+vwHXf2p55hcPjTPwZ/KguNfIc07c+sfTNfxXrnj/bHpxrOsej3MQHW+1vpZX85OCTSyz1&#10;G1/NM+HorvpO/N8Fc9/u3Xjan5wp9yx2p7a/vz470yP1/2Aj+SDic53dYPMmveY8MqgzOl9a9bq3&#10;+EfZnJGexviegTOaIzYHj2XuPXr/ap2YNcnFF5fHw5Uc8NYyr22N5HfOPjs71YnZV43sJ/aIRdce&#10;1HefI827Zjjq0bmcL+dunvG0v9RIHn7mzuhb/4y1T/Z+Ru9X1LqHX9E7e/b9Zq6jc83cag+tSb/E&#10;WiPjnC39M5zkn/WdS3u27nfmTWftvd49H3edi/3Q63lW96p50yxnOFPdhOWM5O/UnvrtMPvnXGJa&#10;NPIeJjf14a9yyXvEV9eZtOJHmnKPOOg0T22s/1iCRvLkgOnDSZ/4M6+e/WjW3PvEY99wJt50JhOv&#10;dVszdTKXuBrmteDy7G1sTlyr1hmbfeSjkz3s03n7aeVlrbnUtKc5+RnLl5u99ScLn8s/Rqntz/Po&#10;dh90wLKGOmrEpl7qWI+1X+bMZw5fTvpwc1mTGD6zketLnh9uynq51mNzBmuxcMmZzxz+DjevDjX6&#10;2GlZM+W65og71YPZP/PqqG+cnCs+9Wrt6q72UlebvcCMsfn+zxxgeaVGzymv8TMxtS78oz7yJkud&#10;tZ1f9Uhe9l7pJB8fXtaJYbMnrz3/a11+YFLrh2vgcw/QzPcetFjT/Tk7J9rOQ411Yu8dfn4Vl6cF&#10;14eN7/tKvu+xN7jJ/7//+7+/3xv5r7O5bzTUxFLjORCrK+fnlO9nPOFy0GKpw1zOO3HgWWMe21j2&#10;zJrGiTuPFpd4a9NPnSnH/MmB6/MiTiwvNdRdWerlw+EyJndlWW8vdMQmHfvImzhictVuvDXs23zr&#10;0sJRX/xMnVztpNEY3GnWiafuWZsa055aB77XtF8wL9+L1PX1qqY6zoD1PQGO+q2TObW09vC5zt7k&#10;xI807KsmNWLMqKZ55wenh+/hzk0ezJ5y5KFvPrXkZx/nwFIn315wwcSNe2Y1tfLVTxxMfSyxetRZ&#10;o6+Fi+/erMX2fcgzprd5tZ1Hu8LNT9a5phwY+WeXc9kLq6+2HOKpp5g2eYmph1VzyptLnaxJf6on&#10;P62JK5Y9p1ox+cbUNWZO/Ei764+46k7WXuTUOKMttzUTn7TlZw6MWAzrayj14BEnpm8tHJb4e/Qz&#10;zj7N6xprJ+t8reEcbeGJdQ1xrx23ZzXOOn1z3ePZGP2Vtr3tseKZ1x5pyvm2/3kCedb6Z89bJflY&#10;NNQxjxXTZk3ms2bld23z7JH4ClMruXf4nsWr9HNGeyWW/kfMkP2+kn/lbOTyLOl/hr1OzzZzrfDP&#10;MPNdM7jHtuqv7pN8ePh+T8bPGnlac1r7tN3lm//Rsfvp/X70HHf3+4j92MMzdA8Z333/0fNa9Sef&#10;MzjXV7fuO/fxkfuk/13rTq1HZvqHB6dFJP+Q0AMmz4Zg3hTeOFnE4vLEM4bTmlmXufT5A4m9Uq/n&#10;NZe1iU04eXXIN8e+ctTTcn7Wda24PcxPWuTAs8YeXW+ceXz1E08s/WkGMPYrLzlgGa/6Ze8VH9we&#10;8OVhuTxzc8lN/fTVECPuOrHGO1bjqvVZyDq06WtvcmLJax8+y9n8h67GrQPn3JiB1wuWSw3r5N9l&#10;nQ99fXvaw5z7Tp6cZyz69ujeO13qpuWsU26HqZn7dL7EWsec963zk64cc8TqTNjEtwa+NWjgMwu+&#10;MZivz+TCE7e/vbTJT588sT2I0yf+k1bvnZgrnwviXF1Drjl95lnv+SeWvvnWTA7+UR4NnhFnJeZy&#10;gZsTw8rz+cqcfuqAOYf4pDtxqLVGf8Ujf3alZtY0bq/kTFjn0ZHXmsld+dajsdNRX15qiqlnzppV&#10;3PfWeuu06qMjJlftz2B7Jmc9mo29wVtxe+/2sA4rJzX0Vzx15DmjsffG2B7wxLD61mdezBmbS5zz&#10;da058OyvrvXGzcv3TnLwnUE9YzUyzv6pnbr8jOYCp8azE0+rPjz1qcsaYnhg8rAsrH2I5cBPjn2S&#10;gy8Ol1p7i4Ppw8+lfmLpU+cl172It7UenNU2sTdCfbFPwW+hWgTytCu+eWo9W7nm2tpHPPnmxLDy&#10;sOSNyRFbAy5HnjFc18QjZw2+HHxW9nhH1l9TZ836mckZ8VlTP3K8fvr/ctTnG+sHJdToWVJX/61h&#10;fOl5jLH2kq6GHJ4Bln3F5ZvDkuPqpab4pCUGJ/lTP3tkLrHUyP3hm+NDhX6Y8A3860vrOQe4tfjy&#10;tNarnTG+NUd8ci7fl+jvDG3lJo6fveD4GgZnD3DErPWMzDunXHTkasFYPbd9sFyccy7PEQwtecbJ&#10;NW9P5taH59xZO52dmvaiLrXsY97YOntivcx5ZsTUq4svVyuHnIscS+sM5junFpZe8P0eTMxK/em8&#10;qbWPesbWixtje6mDdd9w7M/r63//93/fypjDWdSGh581b8FfX8RXsXhb6uxPLudKrjOATb1SI+sm&#10;v3vKyf2JtT3iOKOzcH765LzvaIKbS8v+PXdx6vR9ZtTo+aidzkdMHaw+OevwwbHpy9W6NzjOwmzW&#10;ynNeteRYTy2YsXVvon99UZ9YH5u+3LTkUytrktc+NV7UOJf9yKU2PvNj9dEUo57FzwXkWWiYF3tL&#10;xBc4LPL6nlPQ/u4rlnzrzU1WbXPOo13lG7deaz1x+tRlLF/epAvfGs5gWlknFx64udRpDTmNPxLb&#10;H039lc4uT90Rp3PuY4Wv5hCnbpp7pWtdWrhqqGc9PGfTNmZ9v0bA+z1UDW32yZn0d3l5aalBn8vn&#10;r/uZ77qM8bNOX5uzNWbcemfjrE//bP0V3krf/U15MC7Pt/uZV6PzXzVmX+4J6z7Zj3HubYXJ9/sN&#10;cWplH3Ot1Rx43A95ahPnMm+/zssln/c3+61qsjZ9ans5h7iacjPWhzv51qilXf08YD61Vhpyz9g8&#10;rzP8Fce57piJHnfprOa9C3ffOz15eX/FrGXPYFjuC1YMjjn5v8Iyz1defebsxTPu8572KYecrx3P&#10;xPcv69Qltq/3X07aO+6vfZwp9e/yUzv3mPijvZx/VX9Hjzu1d/NOvaYanx33p7XeeKpNTuepS4xn&#10;NmNrJ8xc2jNzJP9X+e4H68zO0rH4Hda+d2h9No3D/9vuX7lxb7I3FgvmxUGaa99DPjN/aliX1rzz&#10;ZC79qRe1XJ1Tk3p1k9P57JM+NVmnXnLwU2/F6Rrj1hd/hXXOXc9d/mg2emR9+kd1Z3JotV7HZ3SS&#10;47yeTebOaFunpUY/tX6V7yzYM/u5Oqf6Z7XlT32OchNfbLW3szOh86r7lnvqeTLnXiabde07d57B&#10;Wd2p15+MeZZXzuBKjfcl7+GVXhNXzSkn1hxi585czpW+Om3VEG+tjOVo1Z845uSesdZMetavcuDU&#10;c+lTk74a8ozlZfxqv/fh3lezTPtwxtRy/+Z2NmvliuVM5l5tH+npvKvZyKvblppVvVw46ROfXSvt&#10;rN9p7/JquU/4Z/pmHf7ZPslLX71Hbc6sf7QX92u/jp3NPz4Zp8Wf8nLQlqO+OXGs88o37pyzqiFP&#10;HCuWFt9r4lhvjXFzs2/PNtVOOontfM7WPxjar23O6Hzq5p7F5Dc380e55KU/7R+d1EqOeGKppy/P&#10;+Ird1dI7/7glH+sFR/xK7+aqkftNn3zG1p/F5GOtac2Os2blq4XNPay05KsHzzoxOJy7XLW1zbcO&#10;3NeDGHbFJ+f7Ez7Lnu/Rz/8hr3HanLF7qAPO5ezWZ96cGsTOhS+3a4nNrayacjNW78g6R3Po5/sP&#10;vv3l0YfLevzkTXOkhlxtvg7toU0t+HDtS2xv+OphM34Lhi+tnRQ1xKYYzOfEvB+s8vys18KTqw9X&#10;TL3k5x6dGcuHT6jDtw4fvX//+99KjNZ+Y/IHeIbT9V3TcfPdT+K7muRmfddlLmv05WuTD5axNWnJ&#10;w8t6fXh5X+HK1yfPMs5a8LynxC7qvPdg1LtSw37mtHLU55lVw1n8Hw4YZx6djsHU1ZdDPC3z2qxv&#10;vjm48puziqm1Ho71aTMvRyx5mROHx/3gvnCmnis4HD8khu89Vxs9l3rE+MlRKzHrdlatVa3arZPz&#10;dI648x3valbzWHdVz7pHLLN4Ds6ldQ5sYvpn+8lX72zdr+Y5d88Bnmdi/mh/q1z2OMOhV/KsT8x5&#10;VhZu1mWt+Kq28dSaconZJ3uIJS/ziX8mf9o32LSfnHuXT277nsszGq15R5zzOKO6HYtTkzn8xMyl&#10;NrXi6qxsajWnNcmnLvmJA691k5cakybYs4se2fMRvazvmR/R65rUz5y9Mi828cB23KxLf9LN/Ffy&#10;2cuZc5Cjpc6fu3K/4K1JHiztWxBf1A3ozbVOfMUz/233J+AZYr3ynvWZE4vxc3gucbD0k3PFnzQm&#10;7IrmxHXfU+4be/wEOFfuF9aV94/3DHNaeR2Di2FTx5qvZtmD1zQ7ry/3esSbau/GfofzzjMZPzzp&#10;A5bEV/nZKw8XPHP64sZHc6F3loeOXG3W52zJzf7UJS99eWL2EN9Z6+Cl33XkWrvjrvls8dH+Ptus&#10;R/NM9yL5Z+9LnkfWpJ+6kw93pTPxz2Kte7bum3f9BPKsvfd5TydFn8HmWT/VHGFZp6YYcf5ReqUD&#10;H66/LFnf/BXevD8p9ky07r3jvDeds0a7y8t7hbW389JDLH3yXObkG69mIy83OWJH9ava1DmqTx5+&#10;czN2HmvMiRtr5e2s9TveLo/Omd6rftSaO6NlL2ucT7zj5mV+yom1nnWvtHkWr+rj/q7oW4PdnYvc&#10;K/o7zdSa9M/MlRr4XbM6+xXeelfj3kfOg29+Opvm+v2SGZKvBnjWGGNZ1HhlPPlgrOa/oz/7dD/z&#10;2ikP5gUv/awD7zVhzSGGtzoj8pkjXq3WgQfGxc863hP1PK9VnTzyvbpGjrb5HXc9efvht07OSv7u&#10;lf2O5ui+yTW3wuyB1bfmrEWbWnuoY3xWxzotda2ROX04ydNf/WGQPLVadbT0zTwxS9336Gc8ceX7&#10;fPOs+4e4rCcPLp8eztX9rEsrJ23uQ655Z6XnxGu+sXxqrENTX3zikYMr31nQznp7tbW++ejkPe66&#10;Kba383p/nMMaeHLBjK0Ts05rvXaFo2cOq08dMxlPtvn22tncjxqJUb/CU9uz6Fpi6+F7tvrk5PjM&#10;q0vOlRrw0fHDWfl8+eG67JMa+s9aZ+v9omvukR7UTppHWtnvSu3EnbDUn/ZnntqeP2N9eMm13j3K&#10;y3jyxZxZK66OVhwez0w+b8Z8eJJnyJyaWjUm2/tITs9gDl21rdfKwWZ9+slpX53s0ZyMnQMs/YzB&#10;ORss+vYAw+d1h+9//dc8fHJcaqdGYs5krbEcY+3Ea0yulvxKb8ehdqevxso+W7/SfRSf5gHzjLAT&#10;Z9XvCrc1nqltrYxzP4kf+WdnWWlP9Z7plGOWCbcmZ01e+nAmfmLpw7e+cXLTgmdN5hs7q5ca1qy0&#10;Gs/aZ/3e12qWV86w2oOzrPJfCT97fmd57r3vHzgaqeM5Ji6mDjmw1utYflv7aclPel13Jk7Nib/L&#10;n9nDTmPqu8Jaq+NVHThc5s11pT7rvrL/yJ6pmerE/B8K5bmYS6zPP3P45qfa5v5J8bPn4c/ZntlK&#10;L3F86xpX526bfe7WRo/9uPj94dl+z9Y7y1e2vmZzD5yLF/jESX76crFoGCfnq/ieAfbqcv9X667w&#10;H5nriv6v5I4fnnSgjzhce60OmRl8uPV9g0p80jFv7oylxgdSPnFqpS8H6x5WebnJ0zenVSPz6ctL&#10;bKqRZ874T7ae2avPZKVv/zvuAVr0sZfaxtjG6Asm/swcd2jYHy3ndX5zz1q1n9X5qHrPtc+h4zvn&#10;UdveZ7RX5yqultqpCUZeTua+/cdP4Mp55n1Jn+4d50RXemRd+/ZQzxieWNaAJSdzd/tT/+xxdZad&#10;Xmq3f7VX198RPzJ/3iv8O/ehds51hHEGd/Y/c6ZTv5z3jMaOM/WwZjoPcs5gXv5kj/Thn9GAd9TT&#10;XPLwXTkD/YizRl7bnm1Vs8Jb79nYebIfmHtSXx5x5+SsrNpqGMsnNtfYCofnHHIm3eThy7EGjOUf&#10;ltRsHrHYe8XPr4lb/zN7/nnMGvyeEYw5WVOucThe5nJWsKM19QBrDXmNoz1h3ROOv0MnP3uJ26s1&#10;jOURJxc8c81PLjm4YI1bZ04r/qy1X+s6u3PRB474UV95WrmpJZZW7a5Ljj4cl3wxdTKv39bnG9xn&#10;Qg465MGblz3Ndd+O1d1ZteHR231ZZz/jZ6wzomlfMC7i7J1cepKzzhnka+WZx6qjlZOxGNaFJlfz&#10;yIuTs7e+udQ5OkPr4aNhP3XEtPLIq2sNVr3kO4u1WHmJNe4M4KsFRy2fXXr7fDsbHOdt3Zx71Qfc&#10;enx7YvUzD8czAHcOMfNY1jSDNe+M/dezfHnOveqfHZOb+JFPjfs6Uy+/Na117s4TH+XIt3bHcFjO&#10;O+mB+VzJfSv6UaevTa5YWmaQ4zxYLpZ54/4vUrZWPmedW+0neXLsl7nJn3hqJH/imZ9yamjlclaN&#10;mcPy4VL/4R3r2VJjHf3I5WsVnnM01zr09ZMDfnZZv+Kb1zITvrNhc25x+Vr1O5ZvfrJyHqmd9F6F&#10;MR+zOqf2Vf1eret+jvrAOeJ57/Jc0PNsxDPufPdXs/FVrPYqD+4czaHWKzlq7mbZ5e0nr3WNm2f8&#10;Ge10Tp9xzq8w06vvv/r9/Hk25o3lGWvhmUvfPHaFJ0cNse6vjnn4E8f8s3anvcs/2/9KfZ8dtf68&#10;sdL5TPOvZrwbz3PS9xywYvbNOH3z3/ZznYD3cjcV99L7iT1bt9M9yr+ij3P3XsSP5vnOnTsBz7bP&#10;lJicV+d36urueF8x75n8znv8lfdl+eHJjzpwH/7VIeQcPgxyMye2s9TYU/+ohj9M2Peony9aOVrr&#10;Vz9EOcvRDOZWPcjbT27ao1zyjnx7H3Felbtj/mm2aU9XesFNDf2VxgqfZjuD2U9ux+D0zDnTt+6z&#10;2bvP6bPt71fP4/lOz8tuNmp8htShRi2svnjz1DCPzZX5xP9kP8/U85/OI3lT/qth0z8MsId8ptyT&#10;e8+c2KrG2qwBs07cWD7WXGIrv+vP1sKbfnYA52pd+69w81csWmfnbV1nfHQe61PXWc5oJoc6a1Pv&#10;K/vT+bhn92p8tM/k4htbs9JoHnywFZ+8uamW/JWlhprWihuvLHXNFWvNlcYOb334YPbJvFhrNod8&#10;cnNWtf3dI3OtmxpqYu2nVlpz8o3t0zG8acHPC07WrmaDZy/8XubUIp++/JX+xLUmteD5/Qk/+6rh&#10;P9ybs2fyUzv1G1/l7GUP68SJO6dW4umrkdZ86mY+fbjJz1ieOvK05tPC5eJ7od8Pk59+1u38rHOe&#10;XU3n0bAWa5x+1xhnf+vIWQuWHHHrsea15oyxU11i+liWzzW1XDzH+lq4vsdQI269WsRnFvW9uNfO&#10;Rg6Ocfbb9VI7efrqYNkPlpyXM4kbn7HU5OrYHuBezkVd+sRyMgcHPLkZW5PYqgbdXPC8fCYyjybL&#10;Hvo+F+Ja81iW9fq5hzfCD86Ei2HVSd+e5tqin3x9ePjGzpFWLd+LzIF7TnLQ6fctcub1Mz7qba8z&#10;Fp1H1zO1Rz3VPbNHz6T1wNXpHPFUlzVTftLxXtJr6geWzzoa/Uykbs5Abc5B7PudveTn80Nuuuij&#10;HjPpZ//07aG1lxxwNbTmOlbDPLY5mVv5k87ERVuuc2a/zP1/9s5tSZLkRpYvQzn//73Lh0OtpnKU&#10;oLtH5KX6WiGSDcBgZoB7ZlVfppbr++P7Ag/sr7/++oj83sYPWaqBB8e4mi+mxrp7iRHdbdcv95Tv&#10;fOorZ+628pW76oHVo/mOf8I7664XvOpO/vTKdUaxK70avVpfael/Nn/uwDzO1zOSu0dzMT3U6CHe&#10;WE5x8nrLE5c7Z4rfiTttZ518VudaacubfWt3oTZntn1ycbDi9FZP5676K+xRTXfCb9arGY9gj+7z&#10;iPf35j5zlvl7xO5917uRvK95Xnr+3kWPunE364P071/UTC74CpNfj58hZy93m3u/a79nfN3JHWb9&#10;jKdev2vkTryneT/inn3W4sarvrwZn9W922eef/p/dj3nP3IvaHmpMXbnic15/f6mX/Xvzuf8d/p7&#10;F4/MkDvv6Z17/Q5e3hNn4a5a/8jz/ej37XQX3FHvqfmPvLPfZfb2hye56B/9wZiX3A+D/xACZ34o&#10;3N04fXqu+eHTq5zqd7ic1UywFY5m5+ce+k6uOqO8WYsbZ381R65xt7v9V6L73Nnj0Tl4X/m27y6P&#10;zLkz4xG/yd35u7c7W6MXW3nZL3/y2tt5Tc2s1dVrck69yf1Ta+/I+3z0HqbOWt/6rbD2Zy7fSN/c&#10;OfzhmO/V1PTswwUTtyaWQ/31fLsT79T76D2Rzz68HV6Pclbvh9zPiqtziK3OxB72Vzv1PKv+Faa3&#10;cbfDlc+pf3fHZ2a7990Zpz3t6fnoPujU4lX93f3Q1MOd9Gp/xZNvT534Z8bVLDH3ecd8vPSt35wx&#10;Oaf+qod+4p33al7/meu9mr/jqrkbV953tSsee+2e7gxnNRts5SF319Nbnv7yiTOHK7+/Z6Mtn7qP&#10;GrHWze038ueDPpM/a7gTO9WesTOao52c6edMee2LNZJbO4t66laY/HfGztUXzD3JJ6c9NcbJBYff&#10;Z9ZqiPSsqyG373z7fB776ufmyqu++jWqd7Y1nJ6juD2xlVaOUW5r/e0Z5XDOYuBXNZz5TA39E+b/&#10;S+HVfvPu+eETePjVU2zuMmtnlC8m197EZ9/6KupjhO/+xOL2wIrP2pm9AzGi91YP8M6dWrhiRjVE&#10;nuLlf+t+myvHncvj62r6UO/2launUZyIvw99X2Ltd0695BJ3eH3keDbq/lCUuedlrj/c7iw0vOpr&#10;b0a54PKJzm80h1tdc3tEHjTzgf8Zz2pW5zj3ijc1J77vezXvzpk/d7e+M+vErfc8S89tTjRnNt5+&#10;Fqnp+Xuc/X/84x8fn9Hy5LqbUY2xs8D6tGdO1EtMjbi1fXBze42nHjz183z1IMdHrr3u1Ny+0R7v&#10;UX26Gzn/77udAZed5vtqv1rm+L1F3Jnu0KhHsV2O35VXtScuvKt+vVb51HveFbe7T5188J3Hqae+&#10;sXw8na//bgc95Fn/iOgOV7vudvPMvQu4+k5dcXMj3N0e4sbpa33Vl2ecs6l9yXlXnL7s2vnMsTbu&#10;ZrdP7rmLr7Cd3wqvl/3OEnOOdePsrTxP/PbIp9/sX9Wr/a80j/RX/j3zs/urw2s1Y7Vj59LXwzj7&#10;K48TtvJZ7eYce9b1Lmauvzz11p8RnekO756h/7O+6Lvb9GtvNWPyV5zfEfPcxt09TRz+xH7H+/mR&#10;Z7p7v/D4M7JxtXO9fO98z+GTr/CV1zNYZ029cyf+SN3zPaL74r5+A9y99396n1+f9PM6cH6+Bj0/&#10;0Rc9//5KLv7znubX2mz7w5Mcwzfk6kh3eTufR/V+wez8djg6P0Tl7Pwm1z13fD2n7oqv7tW4msPO&#10;xWd9d+bq7GJ3PVY8v7hXvVewnvnkc5e387i6A/zLmfXOd4V31+bl7vByyHd7dNepmTXc3bz6nHj1&#10;7E473/J/xdx7efR8d+9wdyev6utbL89Df75/kycXXs9fnXOqFfuTo/dl5C7mvXm/855Od6nmxFn5&#10;Teyz6p63uzpvtXc15vDUoxWvz8ThyDPWQ+0jEZ96NO8McbE5w/4K32km90fU7s2Opz3hrfrqu3u9&#10;Vv3Jbf2r5/O83MXEHjmjd44Hr/rZe9Rvtc8zXsxdeU3cve/sOfeY9ZXXVb873OHKITbvXuT28G+v&#10;81a5Ov3V62GfP5cX8x/JwHzJdc6sxRvh+OBz0tC/+vtB/ZozY+U9OTseOPP7rLT2Vz335+54PO+K&#10;Sx98zgTvc8U59fV2/onbmY/keqOZ86aPXHnG8sSI5u2/I8eXXdzHuJtXXG33UC8Gp5ri5M6WM/Xy&#10;5Z5qOXqVezfna85/kGMXfsCs3w/wAfNzDcd58qyvZsoj1gedWHH5YH2sjfLKaa4nPLn9XkO/NVow&#10;z2ytp35TI5++ms4U18ddJhdfuJOvrhEPeCeNO3SeHvasV3P1n5xyp7c1HB5jPeSIXUU81BjRrPbw&#10;M73z7D6rHH9fevj+zpnq5Xcfc3q+R+ipfcoRu4qdKResvuJEcDUnntxqH8md0T2u5t3xP3l0VnPP&#10;4k6nOXKmfmr6NQ+3Ouq+3BmMzw7Rncj9QXQwuPzwpHoxo1proo/e3c2eET0z3Be8uTxiZ93BT5rq&#10;5a382QW8LzF03XWl7xy5xur1986cwQ9EglH7mp5o6cnTV7yRHrWcjyS/ODfQMd3xwXmcXRN7Yux9&#10;55m6O5pyducWL9d8tb+9VazXM/uiqUfz1TywO5xq54z26kV+5wwn3k7fOc4vttKtMLUzXnnJ3/HA&#10;d/OqwWfHs0d/augVO3mUh24+7esDVlwNmJwTZu/ROL3V73D6p576Xz1676v3hLPt8Dvnvnt/zpA/&#10;Y2fZ2+3WfnXk9HazVlyxeqq390rEq96PernLKx6PznyE7347jX/+Kq9nKb7z+N1x74DYu+Hcs/Yu&#10;1Fh/xeduYN7jrKcr70c5/vlx9z5N3K8HffWaPPufGZ39ygz25oUXL89h7Xl3s3b4Kzv97lru2L9v&#10;ec+7M/f92HF2uO/rrv8K/spendvz48nnrXs7x1jtCmv/Kz/fwF9e4Du+iF/xQMsu9ehuxTkSdTHz&#10;eoidr+B/u3pMvfs4/3+V3/aSxwfZL3I9p0bunGVtvzp7xcjlzv7Erad+1vhMLvX0n7ofXXc/83kO&#10;d2zf3N6jEf2rHo/MdNbubHiteuhW7+Pkrjhzvzs7TM3d2j3v8n9Wnnc097tzv9WUP9+r8u7m9dtp&#10;du9B5598Vn+47n3s/Hf7fOHvvQHvn+j70sjvYdbvnfy328pfrJ+zvxV//4MXfT9/M5Y/c32d0/4K&#10;a5/8pC/XnfQ0qpcrTk2+609c/SNx5f+I/hGu51fT/d2jZ5fXqGZ6lbPKr3xXmndjnrG+nqfYqzlz&#10;5nlP9zV3oOZ7tR72ibw8h/2rfctTq8aeuP72d/FRfn2c6bnoOdeeWHV38nrWq9pyJo6Gl/us+sXI&#10;nbPynT5y9bDfaA6H3Me88ZF961tvz6uvtXPdeerp25NbD7BZF1NDnD4rbMWpx5xlLYea1/Qpr70d&#10;rh9RDjrz9h/J0e88wFe7rbDpI8fo3q2v9pxc/izi/1KcO/v3a73Q8HJ3o/0Zq3eeEW79qu2M4qtc&#10;v53Gs6ildm+11nKMUwuuRs4jcfpRe+9Eau6MHyzhIedRR2R+7/WD8K9frvair4+axqv+SYuPencE&#10;88+39OyD+8g1gpPz8pk6e+D486ghgvMYP4pFrc+M8mfUr7Mmx1pP61OE63sPT63Rue2ZT461ER4P&#10;NT7Gb+jfdyTfaF9t48x9D/hM+nmF05y657BezbNHvNPHt97O5Wuoejlg5sy4+6w0K0z/zmaG+N15&#10;j/Kn76v61dnmDGrnyG9NfvXIX3H13HnQ9wWH957aqE5s/vCk/X791Y+ch93c77SvfkS0fm2Qq6dn&#10;Xn9wH3HrXdRn1xfXb/LBfck1qrHeRfV6q6PmRW2P94WX/yuUeHJH3pMz1FkT9SVvX9wZ9HdPOeqM&#10;auoNNmt5Uyf+TFx5dde7nisftbtz2CeiP821L6fz7D3iV+47c3ZxH3d9p79ezrGe8XTnp73w7VNu&#10;83KaT317n5nPuezafWf/7i71IL/yKQdu9XdnwnPOSS8H/olH/3d9egeese+B2N2on/dpXT2YfXA5&#10;YOJi1TW3L58oBq81uTw45pNnXa0Y0adzxB6Jr+qvZs0zXvF/RN87MM47/xE7fc+ZPfdqrn3jiiN2&#10;hyP3R0S/3n72PXd3M/em9kw7zRXez/vJ6x2zrnb5jD5n6hk743Te8r7yx27AzymRv6vtnt37suP/&#10;ijh/L+UevJN5BvCvz+G8lffUfz1yuas3qB/Q5qwH3zfX2rV9Q/W0tk/0CwOOL/9xg1hNcz3AJo+e&#10;M+UZwevT/KSr3pzIbGfp3bqYuTOJcutJbm/X987bb66fmDPFjfpYG51PrQc5+PRqH04fepPfvnnn&#10;iZ1iPa9myJV32vc0k1699BFTO+s7uF7lui9YczlEZtGz72yiefnlqTv1+7WlX3Vicxfrek9s7ojv&#10;7/T0blbnujrvrj995RnbF1vNfwTTx+8X1L5/zpMzfe2DN5/8WU+fP6XuHXHmd9wLHvW1FiN2jrn9&#10;093LUaP31MgTl0/d3P7kr+qVTr2x+5D3MyxnFfVmrvmKJ1beFd+zwJPLXjxiRHjz/12Y805R/xPH&#10;nnPc333oX/lMbT3v+Ex/NL5W8+XrTc2rGnf4XtGdnp3H7iuPicvx7Kt5ctqb/Mmh31e1zafOHrh6&#10;MGoxOe6w85DXCJc/f/Tr9aRf9e7MLed0Dv2NK529nqN/R+ifp+BYdy7nnT7wePHQgz857vNB+jdP&#10;PlGNOmeK+/3HndDwTB5YPch5wesjR3455ZYH133kGOstVs/2zU99erx6Xu8YPb1+9sSc3Vove0Sx&#10;etqnp55c3LjqfQgWv7ijLb2pV35zXvkrDzA45e181c9YrX71IOcc/uAkHPtTq94ozwjOQ81LfWsw&#10;+eblqrGHX3P9je3pS4+Hc02/ctqHb08N2Ok58fHg8wdHHl7WRDi+6LnPX3/99ZH7+QUnt0bDn03g&#10;6aN3/ZwL5lx4J4476Ce/c8DmgydPZ7JvZ6kpRq6G2T7kfCbdh9zzc3ZeffCgr5cz1Ohtf0Z3rSce&#10;Ps2nJ5z29WamXDB3kj/P4I5GeOTV4YPOiL8z4DnbGdQTo8ez2lkMjbPx18cffAIj53E+ubM8AxFM&#10;X7j2nKEGPY9ccvUnDnz73A01nxfvibqe5kR1Ysw8PdXseJPjjMnfzYR/0rQ/eTvPOfuqnlhmGAcA&#10;AEAASURBVGeYfOaWM+eu6rmrHnKtnaW/OqJ5P5PwwcX8PKIX4/PAqx5+DtXD7y5+9tyHWG9xd5KP&#10;h/nktO58cH3kXMW7fM9UP84hbqTffPq3JxdO8XluamZx9z6+F3x98tJLH6N8Z4ivdheDA5/X3MU5&#10;+hr1VVfc2WDkPp4LrXp7RvHqxIireWiLy+d8PNZ66nPVW/XB+uhdjLz7zLrz1cEHn34rrpp3xTnT&#10;fcXdzfujb08ukYf3mKdc82p2+Yf437/A4aV++lLPfmt0fAbYyb3mZ+Lfo/5zHjR48DiXur724TSX&#10;D+7TPlg55uU0h08tj9iaXD49Xp6zuD7EPmrApjc1jz7kcsh56NWDevLlGfWlftejZ2c/6+2Z0J/8&#10;ypuz1LmXfT+L1O3pBaZ2cvS4G/W8w78z133dT414953YrOdu9cSHWqz7g3GHRDx7n/D47NvXo7PV&#10;wW1OzVMuNRwecHv6fjR+4V882y98hKdWv3vuybP2s2C9WoIef14j8pn0s7Pifib2o+a+cqbeKzlf&#10;zz7tiRHB+77Mc1dXP3nt1/dXzee5PB9n798dVudT29683/Z2uZr28XaX4r9Tfjrj6m4fOfuzet+L&#10;O7vJfWSvcvv7L7g767t7/8ur36+S7871Pff/z//bbi97Di/efPJm7QfHN4n+6sArTM2cRy3fOOfO&#10;ujxy94LXvDrnF2uu5+SJw7XnzGLkV7/Jq4d790Ez57WePvZWs+xNTbnNJ+9nqTnH1eM5jFd8+6s7&#10;woPXnbn6XEW93K/R3pWHmslb7Vqu/uW1r1/7Yo3V6Nn+75xz3nk/vY9Xzq739LjjP3eaHtR33qvV&#10;rIlZ49fvffWXw1zz3fng7B609d3x/hTcu+idcnbreQ/yxXuf1TSXu4rlTe9Zqy9OXg85RPD2/cNk&#10;+fVSowc99fJa10dN4yN9Z1W/y/V1J3mzlmef6P7FXsmZ4Zw5/8pX3eTtfOC35/uJfrfH7rzONtZX&#10;bO71s9Xd2Tu4u+OjZ1zNwkPc6Pw7/nKqXWHzbHKcNaN9Y/0n9501c5xZXzB3aH+Xq0Wz8qxOXzRy&#10;nWdvxvqbq6HWXz/1cql58fXHY98IVo9yyH3kWFcPNvtg5TgfvI8cIz286rfK4Rev58z1c4axvInN&#10;Gq7z6JEb6ckXL9++fCO4z8ScZb/fP8Gcg84/h5H7VF/c/ozlt6fWvrUccetdhMerenNifZrv/IpP&#10;vb7TZ/LsE9XUt3m15L7g6EMuj+gz/auVcxXrt+KuPJnr58Yd/azg0b344TRqXnDQ+RIrn14f5tPn&#10;udp1xamm+YfhjV/UNLKPOxlXs8E4c7XWYq5ALUZc+YpxR/jwAqtOv0eivmi6B3V71Dyd3fly9ehe&#10;8ojV4wcPzEedfmrpN5cv3tqcu+I/UOjfH9YVcz7efv6a0+cF5gueufs6s9Ees+D30ZNo3j572ytO&#10;Dv7sM/eYPlf98uHOXR7R18v8Vb0+xO622rXcOzl+3a/+cx61nxO91RJ5+Xmz32jfH9Sj188R/Tlf&#10;ffHm9Gethohn40ex+WX6qC19ctqb+UoPtsLR1pt8x5tzHq317Tw9eG/s895MDj3xvnfweO/BeKZO&#10;f3vOoG5e3i6vd3P41npa6yVuTQSDR+znt1rzlb5eM9db//btFbubu49R3aP7qfsekd1Wnw/PsLuj&#10;7oaHL3A06njv9IJjbgSbz8Tkypt9cDlE88mbdXV6r+LOz1kr3/qoL9Z89flWQ8TfGl3n2a9f+8XN&#10;6wVmXd3M5ehxFdE/qrnybL/e7lqs3Hflzln5rXqnO5BvXHl+BtY76mzw1uTW/p5SrbuJGSdOfeqt&#10;+J2tHg9e9PST11q/GeXoYX/WxVe52Ff8c27Az45fB6uTw+nvdSvOF7a/Ab/X7BnfOvL82m+t1q9p&#10;o3jj1FnD8f0u/9H8NPtRr2f4PU//fLHyKpe95+7tr/RgUyMP/E94uKOf5azs4Z/p3aufAbHd+4Le&#10;Fxz4vHbPap66neYLf88NfPy/7eYN8Fm9UfQnPmv1RHr1bO+UrzznB2/FOXnO3tyrZ7PHjJ5hNVOu&#10;/pNjv/icRe355OtH7A7Fm8txzqqGr7+8ejSXJzb5s5Y3deKn+Iim35B2O5xmfVavuzT/jHncFzPu&#10;zNndbbVywMitV7vTq3bF2WHP6nZ+vxLeu/V+330fvjf6cz8Te/fM1XvQs5Jb8z2uu3U/feZ+7m//&#10;0ejsR3W/A793Pe/10fNN/aPvy9R3/nyPyu0Zqpk4GnUzqhOnRq+HuFG+vMb27uRzxkrDXHnGyevv&#10;e/bUdW/1YtbGas0fic5Eo6ezrnzkw9tpdvhO033gdAa1j76zb10fuWp/pshu3c/97+64469w58x4&#10;d1Z5eHSGnnLsiRvtN05ue98z3+1x2n2339ToDd9esfrYB4NTnj2jHPVw6bVvr1GeGD/woY7vTfze&#10;Tt3Zcnex3Kv5O49n8M7d6T2ve1Vjb2rLmTp6/h0PXT16b8Wnf+vOKk7ubHE9O8ce0fdPbKW3N6Nc&#10;Zpx2al+e2ulp3T65L/tG/OQa7RFXmH21xNX7U61715N+cX3LKSZeTWfYVwOvXPPOnXq1d2P1+FvP&#10;iJ9/DuGumqPr/dlDg8/O1/PAa+5s8D7lFJ/5Tj95p7o7r+Z2hucFMyeq826oweGRi1vraQ3H12pX&#10;+XBWjz72rOsJpg88e91fXN70EYdH3hrMc7qncfLg+tArz9y+UdwobhRvNO983zcw9uXVPn7qiJ5p&#10;NUeeeureJ3gx+Y3k1s4gqi32PXLPcnfWo/y7vle8eWfUz+yiz0pbjNza6I7tgfmZ8bPFD+X5yCUy&#10;2/nN9TeqvROf0ej7ilYPI+fBT0+j/V28y1vpV9pizVd6MN4z3i+iX8u+N+jB+XMx0fdOr+k/+/Dk&#10;EFf9nZe4Ea1e5kY57Yut4o4nvtK4u7HcucdKD1bNjrPDnbvrF99xX5lf/1POjEfmuOvUFKdnzWxz&#10;Y7XN258eqzPArx5OdfpN3JrIA2/lZe+D9OAv+u12mDj2fD2vzrMbLRcv58EV3+nAO3/y7K18wOw7&#10;03r6WKuRp69x4tbVk+/w2XOe+u8Zeyb2be0e8xzuL1feVaw/3NO5VzP1R1ete6hxjrg6or2Zl7PK&#10;9V71wNxp9qsj5/c597I3azzsTb+v+usGrm6gnyc/R8aV9tRb8b+w/74B7vt0h+3Do/b1305/f93L&#10;ax8Nz05L77QH/dOj1njifmaP87ED3yuvHrn+3QK+2NU54K0edLveiv87YL2rH3l29vD+2cNXse46&#10;797PgTojPD3M5RbXD91pjrxfMf4MZ/v44cmry2PR+bzjTZm+fgCMnQmXb0T9g9udC5wcayKPkdy5&#10;xcB3j/xVXw8jHHJe6E6PmiseHiuOevpX89SXB6ZHc7HdXPA/9fkRd+N7Z5x3353MifLJW0/9s3U/&#10;M9PD2RP/nWvvmMgz47vO7hz9ru76qq/PLjKP37xXT73JPXO5k9MeeXXNJ29V13vV/1Ow3kNzzv/I&#10;nc7P1qv3t/s8rHB3Xc30TFO3OptcfVYcfYiTr+5O1GfHvepPXffp3sXJZz3PUO2ccarrw4y7T3V3&#10;NOVfzZl9tUbmTY6YHOOd3X5GDufjDKtzsu8z5zv5PXMH7rjSdu/md/beceqzmvmrYKv3oWfbnX+e&#10;rxp7K8xe53aGOVpya6N64uSIlUO+006e9WrvepA7W82M8uulbscFn3ywO/84prdz0a2e8jprxRW7&#10;4q1mouksvKbPSudM4qnfXn3NG8ut/1Wujqjf3Gvira/863VHd4eD5+R5jn6O/F+kK7+65nBefdjB&#10;PfA2N4Lx5/z2/HM/e5MT5Rvh80Mnrd1Vvj1xI1oe+nKcT7Qv54M8fkFX3mh/lHrbq6Zz5BF9odFf&#10;HXfBq3w41qs58PXRc/LVGeWfeHLU1JuefTx4Ubu7vkSwau3pq5d+4P087/jqVxEvdfWdXHr+IBpf&#10;N77Qqq8GrLvRA3MGZ6Xf+SufejbXR18imH546Qe2uu/66VNf+91b7Cu+7wa4X79P4er76ATr+d6I&#10;y8PDH74j5+XjZ8Gol/+v5+tlTy316TOgp/xVnJw5Y6Updpc/90Tn/vWb+Ylzd/b03NWrHcHE3dnv&#10;h+Dm7mlkxm4/dD56FrPXuPPaca74V319u9fUUNM3qiGusPa/R+4OxDvPXd4drytO7/WKa9+7tiaC&#10;+fK84pPX+s5ZJ8edjfjJcXZ75P3+Wf5ul+rLuZuj14Od3E+9PePsw6tHv1fbW2n0n9E54jvt5Fnv&#10;+PqdIlp9Tjx7zkLDi1pMTmN7j8ypx6v5ae5n7FdPd19h9u7End73oB4T22mrMS/XvL9/was/nNb0&#10;1ZmjLwaOxv5HsvlF3qZ9Cb+qvxzwRfjpbsD33M+cNVHsp1v6F1nodH+7e1Zjf3dUeCvO7/y+eTe7&#10;O5n4vB/q+eePK439R2er+9ni1edj97n6kefo3bO/ZyD2oe6fj9X1TOqnzhqufOfYm/PEv+J7buA/&#10;/2+7sfON8g0BI+8z36D27uTVN1c7sdZzLz80au9E/Hj0neeb9cpTLb3Jn7Vc5+onT9zaKO9u1Ae+&#10;Hs6+67Hj6dMZO+6fhHvPnPnO3XiPj9yRM+pvfsdPvTOpeekhvosr7knbnVba3Zwr3Jl4PvM8q3tm&#10;1tS4+wlf7adu1avXVb/cd+fO7vveGfTp2ZcPR8x86qzhrTj2G+UW+53zeV7ud97xnfNXs+NPTt+/&#10;k2buWC6e7Zs7y7qaZ/Lpg/+c/YzvSfMuf308AzWP9WmHd/SY40z83Ocd3lcentH5s1bvjvaLmxP1&#10;+Z5n6Pxn83munkVPz2b9apx3pL+77O68c+VMLbX+9tRNf/EfGeeO79rFs+o/o3PE5RN59R9X4IDJ&#10;VXvC6M1n8lc1mpVWr9lzN/tGeXNn+mArXK1xcvQkzp4a4uzPutz66N/+Va7GiN9q3gq78qavL3l3&#10;9T9uiE2etRF9H3VgK45YeeXu+uWQz2f6zT71Hc7Usc8jOri+0KpvPmfMWm5xMXeh5hEvtzl8ucV3&#10;OVxn7Diej765e6gliukJxg+r8fg58wfZ4PiQ+32qOH39mztLzHnUUz9rOM8+zulOngtP8PbgO58I&#10;V8wanWff6cH1gc8jd+Lfun//L4Faz6iu/zgrx3lwmtMHE6em7+P5rNVaG/Wgrt56p1NvnFrxGb1f&#10;9nNHz+DnE870g8MDbl/95M7aHcB5OU/cqC97eC/9wTh47mFfbaOcYs3p73Ys71fKXz3TO+7De/d9&#10;5v70JdoXl8f77nvP90Rf9MGrI7euN59Fa/ur94+ePPuTLwfe7Kkhyiv22Xn38RzuSa/9z9zF2c5w&#10;Lu8XD33eE2qi7w+Rh6jmA/jXL6v9O8ecOLV6XMUrbX2dhye5u1s7S035YuW0L343Tr+7uju81V5z&#10;HhywFffOjGc4q1krDG/3dU8x+URffharqa67qi+mt9iOY9+4ur9q6ftCM3t+L1z5TL4zJ47WZ5c7&#10;l1iO96Ynfblg5c4Zfh8QN1Yv9kpc7eCMVW/Oklu8GB6t5dV71YdXjrpGdFec8h/N517WnumzZuvr&#10;vNPeOw4evlYcsM4xP81qr3rw1Qy//qpjzk7bHcjRz8c5xvbBxNHXD569ar7yP/cG/DwQ+ay07q2A&#10;2wMvt7yv/O8b6J2a/929l/n1a0S18yoOXw3Rnti96T+exd6r5+45qifnzyP9nto/n6/moNHj7syV&#10;z8+KeTb2az7PSq+YeTXf44xzHrXYjOzDnrzsuaO6RvlE+fOc4uWSz0fdxH+l2rP+qLP81w9P3r24&#10;LusBqqXPa9WbGHX96mNPjRGOvfJX+crb3Yzq6r/DVn5yV1G+s/jG2Dniau2Bz56cuxG9j77WxuKr&#10;vB5qvuLfNzDfo9bc57y/9v92uZ9NP5U73+5A3vdYrbFcscbdDDnVn/Ys3/x3jd5D706MM/t+tP/I&#10;Xah/RPMurjsb8e0+PWfzfk5Wu9DXR11nTI2cib9Srzzd6RXfz9bOe+pdu79ns+5O1a/65d7JnTW5&#10;4s/MqKZ5Z0yc2pnwZi5/h9d75tXQW3ntNHOv6me+qufsOefVWn8iu3q21d6rWfJnT1/wHefUq15v&#10;d7SHr3/5JF/NWWH6/WzRc7mXuxvFn4nTg3rOW/ne4aDb+c25+hlXM9XA2fmudJ+Buac7zRnuOPHW&#10;aKtHo295p9x7qE/5009+OeYrj+rJy2lv4v2HIPzLdV7x7gV3p++cqdd3csBX2Imvxr2JeNTHXrnt&#10;629/17NPdA75O5+5K7sU282SY7zi2Ye/m3G6B/S7fvHmJ437TD64Z5q9WevhmdTKKy63PTEjfF9i&#10;M7av1+Sc6itN++St8e2Z6FH79B96xd3X6A+v6dvfj/ER19voDKP+1HjoX1yuUW/rqzj5eK++/zDf&#10;HfrDou7ibswj98x4kespj5qXZ9cHvTsVA189K46z3FddZ4NV6x7g5HqoAe8DXs3s1Xv2PJ+x/Tt5&#10;vTmj74d37m71FzNyPnTUfR+Yjw6MF30fc/rm9maEw4uvBfbyawKeWqI5OHyeYh/A5hf5m/ZPB3uu&#10;X2Vv9mXXua+YOJ8jcj8zRDBx3wg4eooR+XzQg+9nTu/yvD+xWYuv4spPnnu1Nn8mdi/PKzaj/u5A&#10;5D7k2SeezlBec+cXu5s7r9H3h8jjnjM6Q+2KW0739PNgf0Y8nUdv1pNfb3qzFlNXbzDPIG4UL6ce&#10;s7/SyX9HxL8z3+G58njlHFc7dn9yZ7EHdTF69u3JI9qbuR7tw+Ghx+fPh3o+zu3Mfj3wfUwO2noU&#10;p0dtn7zPrOXBaU4td+LWRDnsNx969tXImfjsyzP2LsT0sF5Ffe9w0cufXjt88lqjmXOpJ/6Md+eQ&#10;X3mcZs6d9Jq7z5mty1XffvOrfrnmO81pbnvN9TTi3b6zwMyNYOXWQ5/ZF5drlEfU396Mcie+qh/h&#10;rvRf2O93A/2M9fNY/Pc79eeeqF+z5ne+9uD64vc18v75gK3b351iN2uH73x+F9xzc3f+eYQcnHh6&#10;5MnRi/qOXt2vEHue07l/5Fm8f3ft14cY+zWn7vtMjxcPel72pw6OXPI/8endfM/z/+eHJ+eH8WqJ&#10;Lmx+pZn9fkhmj5q+36Q7w7+QrDQrzA9XzwjWGp0zytdPTJ5c+0Z9rYliehjlWLvPzlt+o1w92iMX&#10;lzf7q7rc5ivur4Z5nmfu5c5Z9YfrjKkTL3dyrOVaz6jHikfPProVRz94p748Yj1br/Rij/h31o/K&#10;3dv588zir0RnnLxPvTt693uEq+bR6K6rWfbwnH1reuXJtW8E91lh9p6JJz96c79nZny2xjM8u+vd&#10;cz7r3/O7a7H6kpcze7Nfn5lXi2d95ZYjdhV3mkd2c4Ze7mZt/xQ9E5o7s+9wnOce3etRvVqj3nfi&#10;nL/SyJm94p1dfGr+pNp7MHp27qpY707OnbjT1X9yOpd89ndzq9txHsWnZ/fWa4XZO0W95/lmLU+v&#10;WU8+vIlVQ49aDnn7ztnFqZ+18/Vf+ahpb8ff4c6pxyP5znfivauTf3XeZzH/Pjv3lrvyPvWmT/XM&#10;VUvePcqDs+sVb179boeTr3tNn4lTF2OH1R5g5bnTxOa8WZdP7ryJT90j9W5/PDpn5bnSrnhgqzuZ&#10;XP161nLE3UtPcf9hz3+T8QfErO0T//rrr//8Q6B+fj1Qi3U+uR7kzHdndwFfPe646t3FmO3TuWL2&#10;uxc9z+KORLicV0095Is9Eld7qXeWHGpyayN8cXexpidGzmNd/bfO37/vwDn15TdOjXrntW9u1Ida&#10;jM/c1eNnUJ7a1mA87mOv0V7n0+fOefm1IY/oqz53c3c68fG/wzt5fEbvZ9zpdM65L7Uvv9cR/aFH&#10;euTE+fnya5J57fVrU2+jnxk05r631nDbn/VH8/CLfKO+9SS3f7C6bNW7ZHFmkFsTX5mrT2fdzdXO&#10;+dS8x+5G7XsLpq55Z9oHQ2s954BPTJ/prUf7J+2qBzZ99CPSlzN5+k2c2l69yMvdcabmTl1f+e7d&#10;2vyV6Kyr/Wf/zr2oMXZP9M7Wy1q+dXWrvPypsbfSgcmH58vvZ/R3enC18HxWuB7w1Yiha24tz1h/&#10;8olbT6+pW2nlrCJ+eu/6enZ2c/VGeu2vfO9ieOpVf/Odj5rZv9JNPjVe1ektbq3W2ghevbxd3Pnu&#10;+Hg7Sy1cZ9pTb22/uHr/7GCv3Ob2T7F8cmfsNOXDWfHL8Tw7Pz2I6Hyh07t+9bnyVl8NXle68r/y&#10;n+8GfP92n4vTxlND7Wdi5yt+8v2de57f2DvruenP+6UP3r+zVLPKnUPPWSveataK97thPbd3JbZ7&#10;D3oHcHY8/cr/1fPezTxf72H2Puvc3ccZYtbEYqt8haHjHJ5FDrFnhbd67nBWul8J6xmbf48zXP7L&#10;om8Yi/k0FzPKt97FFW/lC8Y3a/+QueLsZoijmbrWfhjlW8NZ7SmvHmLEasoxr6+YOmtjfZ/JPQva&#10;zq3Xbl9w7r19de636smZcTd/8j6rdmf8mz87j7PrY3zkPqp/ZgdnPqNVs9rXvfAnlzPn2dfLqN56&#10;xvZ3HlPzq9aeb95dz9P7KH6lkbvT2//MyOw+1GLu7x3Amz1rPayN4rtY7x3nFZw9PMcrPj9C6+5z&#10;/1mfdnvX/c6Zq/d3ctxrtUO5q75a55Rvj3jSlrfLveNV3/+QQm83397JB47nIPcR09vaPnGeT245&#10;VzkadcxwjthJD1ceUS2aWetTTXP7aq3raW7czVb7q0TP4bmu9pb/KE/daQ49eVf+9utXbfHpC699&#10;vR6J0/MR7Yr7zD5XO0xPzt076h5yV5z21Kx8Vhj8qz3ROUN/dUa95Z085eqlf3F95BDtl7/iVWN+&#10;xdN78sWN9E9nm3rquS+/P/gPkfXqjOZ6Ns7zyBd3Zuu5S+t6k6sr7oxdH42cxunlbvXe5fq03znu&#10;suJVs8qnT73szd3h3NmfH5jqTisfd4JXT7j+u4ecz4jOxdv9xKj9c4y7EeX6Gf4A/vWLHHTknJ8z&#10;+INE8MF9oSOf53QPol7OMKI7PXqcOLOnp3Pt6yXeeqUBg+O55HB+7qIPvN5Le+A8ziPXi9yHfjnF&#10;m5c3faZerjwimDW+atxTTJxaHXmf+hR/JHcuXvoRuffugCe4mLE4mB7NV/vIq15evX1fieBGdwGT&#10;X0+xerZ/wtGuuGq+Z3x2l3n+77nzbhZ36r02ivOZ66s/WIcnPN9/zudrenW+92Ckp47c2ebEq0cv&#10;5574ck+cU283Q99Vvz361PIa7Z3mv6PnTLzM/f5C5OH3Od7vf/7zn/95n8HZ3fecqJ7efDxPzzs5&#10;reWLVbfLnU+fx1oPo/icIY7el5hRX/t6/sjoed+9w7yfO/69p96R+GrXqx4aOURzvWafPcHsq7H2&#10;HPpYq7P260CdcaVTUw956MzLM2+P3Dl6tb/SwK9GvrH9FQ8M7uRbu8dqtpixGrFG508etT347lTt&#10;K3n9nO3MWZ/mdEd4epw0u55ezreu7+zN+uQtd8c54Xe0cNjZvaux51mcNTniRL2qXXlXs8v1OM3b&#10;acGrk6cndXe1P6O7T7z1ak77X/nvewO7997PjX1q89/3Nj73ZN7h7h7p++fd3n/zndbN6csX+4rf&#10;bsC76R02P90TPP5+4aPuV79rznF1hh1nh3tHnxW9eyP7zzO0njzr7lcP+tWX9yfmP+o+/vPDk30z&#10;fKNYar6Rq1qtPePpjSynfwEDt9ccr+5lfppBT6/JQ6//5Fj3Hzt6RnOiu+vFHPv6gNmnZ784OY99&#10;+atviPDsk89n+tsvDoYHGJGnsz+Af/3SOxAjqqu2fXJ74mqM4OSPPJM/Z5y8qkXHq9hJe+rhoc8j&#10;+5w86V3t50y5RLDV2dxRDZy+t+r0kn86j3o91RJ9/PrQv37q7KGhL95cP3vW9Ss2eX4dwa/vSo/P&#10;DnfG3Tj3qG7OgDux8snlyKMWK9e+7xE1L7grrFpy9fUmn70P4N+/2J9/wC5HX7HWnUVfPznWancR&#10;/l3u5M26e5i7T+evsPa/V/7I2Vc79Ryru5gaOdXJac+cHlz5xZvrAQ+8PbFy9BMz3sF3nLuf49Vu&#10;eO583Y2IttxHvKa/daN+YnN2azlq2it24u006o14mBvV1r+5/cZqm6szVmMO/9SX91mR2d35NGe3&#10;q/j0Ej952iuX3Me7Mdpr7dcIGvvN/f1fz8a5s75yupdYo3zjqlfs2bx7OEvM2sgMerxWT3n2xYz+&#10;/szd+eeW6Vl/dUR55OLOMcKxZ2yPXLxcZ7bnD4cV08voGfSFq5efH2oxon7lqq+vPDGjXvqDi9Vf&#10;vnH2/PyqXfHmjnDgq+n7SM87k0dcnWPuol+5q9n6lV8NeHvm6PpMjb3yVxyx8tCCixF5ySXab46O&#10;z48/cGZv+q1qMGeg8ylmbs/PC7ifW7VGen1mTU9sp4Fjj5wHDS9xIjtYf2P996/0nPXfnb/ve6dH&#10;1/PCK9fZ82uge5oT3cXIPuDeI7U9PDsLHo9cevbV0C9OzeMO5GrIedTqP/vfWN9+lbPDOgeO96PO&#10;uNKrZb4/UOouRF59L/C2rt8ux18NXt3F2WJzLp5q5YL5vrOvWnC/f7kzPbD5w2LVoOvjDsz1cW90&#10;9u0Va887ss8ePHB8uS+zxOS4o57UesExnzz1cmbf+8SXH6jynNRwqdXg4QPGyz3luJ884wpfYfKf&#10;je70qP7ZXZ7Vdb/dzuKdAcarnydqHjG90fHy9yTwesH3RY/P3z/+8Y//8uEzgb+fC/j1QEcfzD3A&#10;eMAmFxyeXPt60Pc59ap3jhh6cyN7k1vrLZe6vdlvb7UfmB6T69eYs9TD6xxyPfRTU1x9oz546luM&#10;87OH3/umv9973F1vPHj5/Qpcjv56Wc9+a3Oi3urB7IsReeC29w39+1fO5nxj+T13cRx2dfeTo/ff&#10;k/83gzu16vRRBe57Q4/cZ2qoV3r5p9j7gTd9qPHva/JW+7iTfsbuovfEwGfP87fnXGdxFh94u0cd&#10;/WrExZi585HrnnJ3fHexj56XtTPF4dszdib81tPf2ji5eho7t5rZpy5mrqbR3pw962oeyU/+zKAv&#10;h+hcI7Ps351bn6mZPb07z72m1npywfUh93Mm3h7Y7tF38sHdyZ5cvMBaT6x9cj26h3o+s/T9Wobj&#10;eVY6MLXtFzPvPHLxlT89/Hh1l+J4qCXvfGof9av+9JPjbkQ5+n3FX+sGfE+vtobn+w3Xz8DM52fO&#10;z4d851mf5jrzxHm1d7WH+37WnM43X80E692yD7W/77qfd6aX+LNRn9VOz3r+rLpnzuj9+HuDZ5te&#10;8uz/KnGew73F/QxyPu7Az6OfVXC5aN99Dys/5vmyb3T/1lf72a9GnxnlTvx71XPHd+0zfT2P/vR9&#10;7+19dvzPD0+uBrHYbmn57ZO3vqPHxwsgV69Xe3xB2AfnsuShnY/ciT9Sdz5+rfGxNnYm2KydPXFq&#10;XvroXZ7aR+POo7PqucPLMT9x6e1mq7+K806u+I/02e8dO3oH7vrqmT2DvtZ3Y3Xm7kR0z5OfHPUr&#10;rp6r3g6bftZEZ6q1Z303Xumu+nfnfA+e9+Ks3vmq17PN/vSY922fWJ/iq9yd1BhX3NlTu+KuMPSP&#10;alY+YnMf8Wfiyuuduz6z0zOaR+74dL5db3VPpz3r01zNym/Fk3+Knl1PI5qV56q/4u1m7rg7fLdH&#10;/T2D2MlLzil6xld80D6zl7O73yN7rPT1+tVz72J1zhX2zvP6nq48+bO6jztaE8WM9ubO1HB42RND&#10;I0Zer+L0nn06qx6dBT7n2d/p9VJXvr0Z5Rhnn7q95vSc1Xxy6PG4t31qsW+Mv3+tr2h1YFM7++pm&#10;dC44mtUsNXoSr7hqrqKeK96pV75nX/HBxD2rNR5qycWNp7tY9a4w+9Nf3H2IPPB2vW+Mb79OXnvV&#10;g3e2eflX+Zx18mD27K8wZ9rrDPWeY8Zy60Mut7l+cmctbqyH2COxenLmOdOIH7l9/asFs2+UZyzf&#10;f+jy33D8tx3nWOurh5EfOnFOfe0bZ681OS9muQeR2t7kT1/63lN3rw5NOdT6i3Med6DfRy+jc+CY&#10;00Nf7KPY/DLnoxWrF/Leh+8LnPbI2WV3hg/y+AW+3rb0pabPU+wDyC89P3l/oA0a/r2XSG+lzPaF&#10;wJ2mWJx5ncn76nvLHr7Qk09vz1q8s+yLOdd6xqv+5P9u9bwvzyfe+1nlvJfF1Rt9v4l89vh/E68G&#10;He89D/N8v8F5yaNv7l5qiFcPGj3l4sejn9G+tVEcHx7jri//TsRLH6MzWutVrLn9nnXXl2ssz9wo&#10;ZxVPnJ7L++KHZHnPqXm//X7k1z1+vphHv5+L7gB+epzfHd0DHTi1PL3kE92VXrXU6sl51H2rvvHB&#10;itejeTXmxBWn/eZyO8++PaN7tZZLz68P+nLtG9Var6I+qx6YHkZmmbffHI5PuWDV05M7eeob5dbH&#10;z6jff+iB8blwVnv6OU9Pa/tEenoUb463vOI926oPt7jzjfZb13+Vw+WFr8/U25u4/MbVfvSdU+4u&#10;d96p7y5GNUZxPGYOB8zoHLXWxBXW/iqfms5f8d+NOd+51GJ89q6+x7KPWnP0xe7sDN+55ffzX1/4&#10;vLqfM8sjn75z1ux3fj2LqyHCWe2pVp0aa2I59o07HjicyasXnFmDfT1/1g3w9dHPAfn83FBPDp9n&#10;HvGpAbf3yo1O3+nlDHnWk/dK7VlemaGHES/93M3aKP5KXHkV630Vf2Xmr6TtmbkLaj/b5GK/0pke&#10;2bVn9PeoR/Tv4LoDXty3e5D39+93zPoVPHof79wX35/pOf7w5COL8kHhMT5zULXO9ZuAvvTLeceb&#10;5J71df4pqjPu9OLy9ATnBS7Hc4LJ9wuxOvKpsz9jvWfP2lnWRvezPsXOqd/cs72T36mnR2ee+Kfe&#10;POOjnu7CjHnW09zv3fNcRubPs8+d6M8/nHre+kzdndq70k9Nd3p1hp6Nq3nt/+jc/XoP3tVuN+9J&#10;bXn2wOwXK3fmnatWn7se03NX178c5ux65X2vfHdudpx77rifseujs+7s+qynOiJzrDn3nHv3Lq48&#10;2r/r6T4n7a737Dncbed7wudd6rWKcqcf9au7r+btsDlf3p09PIP7Tq8VLsac04zp5V7fM3bXd831&#10;XHe9Tzzv74rD7pNj7T6eb9biRmdaE/ECb09M3sp3cuS+K8599HUXo/hVnHe2+ou3nsZ5Rj0enbXi&#10;6+UsOGLy7RUXk0OvWLlyGuHKqU7OCWtPn2J4WNvXt9Eee7hL++Z3vOQad37OwtOXGmJ1zm1/csqf&#10;PGs5c564vOm9qsu1jy9e3XfWUzfruZvexPqqc2Zruc6enuJqyi9mvpprz4hn/w0DHKzxo/jXL3f8&#10;5Dbqt9PvcDzoqZ+1OvvU5YOf6tnze5n/nkHfxx8gMapF4/zOI9ePKB/v1p7JOUY9qcn7A05gs3ZX&#10;Ixwf9PrRdxf3aw9N+dScWY1cPzNzD/hw6+190uPRw/gNvffr3K1+zOXpfPtg7NEeOS89zfVQ6570&#10;7anhnPrKsydXnX3qzpJvpOf94jFz77a+ap1JnBg+YH3wktdczFjNKZ/+7njSvNJjnjOMr/j9LFrP&#10;ZexeYH4mOLMvOdZwzOlR87UsDtb3nBy+M9US+9gnPvvoXb1z2MMH7JU5+Dyil+su7vFM1GtqV2cq&#10;l/yZ+eqMePDyPsV9//nebZ8eDzV5X/rI8TzW9H2ai8mj1ou8OPV82idfea+wkw+9et3RT79n6s50&#10;B6M7eF5qsUbz8qbH3A0u77e82aeevpOL3v3h9vNkT193M4obnTVnrGq5RF/6EMX8vjXP2X51j+ae&#10;BT8eoznz4Xgv7FGOevlEnuLfkPu/6k90Lvn0pJa7c7ev1gjf3k57F597uKtx9lezJ7d73tnDs5x0&#10;cMo7ca9m6nPFO/V7L+5S3/brI4eorv0rXbl66KOWWExN+eb2iMXUt09evHl5+Exu++SdVT6e9sSn&#10;9pm6XszY7f6M95fm578B3+9+DsztGT2Nv29ZE9FU17o8vOQVfyS/q5f3jpndr+d3Bn3yeVfVzRx+&#10;veiv9CusXt2h+N18+s/6rs/vxuMeePnnJc5Hzf8x36Pv9a94N56Rz+j3/kz0M8399z1o71e810d3&#10;9u6Nj+qv+PUln9+TrvTv7L/8w5MehugH2A+M8WphPeQTzbkcc3hy8RS/8r/Tv/J9dlZ93UMv4q4v&#10;3li+Hnq+Ep3hB9H6Ec+Tht47931krzvcn3m3O/tPTs9jznvQF5rTezY9Z61W/9mfdXlqy2kffNbl&#10;mt/hyF3FV/Urz3dh3pE7zpo59CYu376cE08uUd4OA+cprzk9dwBvTs9HnHrqi8mTY63PzxTdzV2/&#10;x27OvDPrzl5yiI94M3/y67Xqv7qz/s414jt7O6waONZEc3AePb9V336FI06cmnJX+dTodeVjX/4d&#10;bzXElW6Fqbnjv+KIrbzt7SKz53wx/HjN/s5r4u7zrH76/Ww15/KM32O33Tx3oL+6a/u7HelPXbH2&#10;mpez876D1/MO/4rjXsaTv5x6ihHncxdDd5q78i3ffDVvpRWbOs+y64N3xuS3bq6fsR5i7mKUYw2v&#10;ubpdVD/7euz2A7enhzVe1Rd3jhrrRrXFyHd4eeU4A8y83F2uh1Ge9bN++Khd3Yl958lxd7S+xODK&#10;q759/RpPfWZcPXKM9es+Ox91u/4Vrr5zrzT20fAPhfy7AVEvYnH6cnsmcl9y9MaDlzi8PuqIzvWH&#10;DeWpoS/PPanxPj3qZ1QjPmv3cRb9Hded1bjr5DtDnjUzeODTm315+hnBJ5e6fbXi8vueOLdcveHL&#10;7V3Qdw59etRi6tVS87Rv7U7uKG7Eg559cyKPs8Wd4T7od48eRrV48uK9BbPWs35owfVob+Z3OFPz&#10;Sv3KPO/iFY9Xdj9pdzv5PhjxgCuf6OeJ6A8+E/3BSTX1APM+musrtxx6rdHtHrh6yZnaWcs37nTg&#10;cKonnzo5q970qJc94urBV2/7c8bcRR7xxD3p6kE+uXMnOJ6LHp+PzubzYa12fu+pB/mcCbZ7dlx3&#10;mroVXy49+2JGfexTN7d/N07fV/y6x863nLlje+bGyaU+/d7g/BnRrTzl0fdZYfaI+Ow4ztj19ZFn&#10;DZ8X+KkHv1xrYnXN6V09c1/30MeZ+oCrIcqzfxXVrnjP9lZe7mmU44y5t7i8OxGNPsadzw6/M0fv&#10;O9xy5sw7PivOCuuc5nCZ62xq9WDm5YnVx7w+Yq9Efg/gmTPdud9j3PE0z/1Wnidde93FvHu6B5j9&#10;zsWLWl69Zy5n6uHZU7Pi2PuKv+cNzM8Ap/SzRU7/9MCdnxsxtNXLEzOe/K96eu5475ix8z7hV3tN&#10;LXu660krZ+rfVeN/mv+uOb+Kj3fh+8PfM/rYBzP/7Peo8/+0vL9fe+fe+592F+887+oOf/Tn+OEf&#10;nuQQu6U94IkzL3Ry603uyw9l+eVO3zs1XvrCp24kf2SG+ru6ngXN6mG+vO7SfKUTU2ttVN+d7T0S&#10;3e8Rzbu4nuEZP8+tx6zvevb8eqE11/eu3zt4zHzXfH2I+PY89tj5Dj551PUwb6wv/GcfPFdeYM57&#10;1vszdaudO+/R3T2vvtWLTf8VDmd3p9X/7Lnn351x7g9PDb3W9Shnenx23felOzm3u6368ojtV1fO&#10;3Ryv6VH/uz7y8OpLnDjntHc3777P7MkOO13x5u42MWpe7zgXM067ucMuzt12PPDuPPOTbvaqnb2v&#10;+n038MjnYsftZ7Sflb6Hxd+1fT3dodizc/SaerzrP3ntTa11NXf46MpD31pfefY6p3n5M6+2+eS1&#10;xnvlr35yxdE0lydmvYpyjCtOse5XTXP5/fuhmLE+YjN6rpU33B1eHzjyjM6mNlcza3G1K409uXoU&#10;bz551iuOvTtxpRcz6sOOE7NnpL86y0oLV79GPRrx13fm1foDEnLsqSX6H6bgOMM+2Gc+j86Bz47z&#10;HOwoRuTrpudyjphfV+XCkWf0hwu9g86YmDVRHj7OBKde9ZxXLTlP+eR61mvyqNuvvz0iu9HjPvAm&#10;ltsc/nx6NntzX/Bi8ojq6csx0me+O4Bbk6N1b3Cw/pCQfHzkgfHo6XwwOD7g6qsxL49cP3ExfYqT&#10;O9e95Jenp3H2wP18di+8nUvfHI45XtR6V1+8M3+l3HP9Tjt7JiKfG17m/V/44P3zPaTfV9/nq7tB&#10;9+gz/fEoVs/ZuzNreq1qsc7C29p+sTm7nNlrDY+X3vaqX/XLm1p7u6g30e8fYtZ48pn4v//7vw8b&#10;vu7n41x96Pv9gR4ver7Kn15w5MuTM2txoppiePWZdXvTW+7KF93k1+uV3Ll68D7wdB4cXsXkE/Wg&#10;z4va97M88p2Hukb4es+c91svOLxaw7deee581bh/eXj6TBwdLz+v/sd4eOVaOwe/5vqfon4nnf8H&#10;CPrvuHoR4fASO+2gX7nN7Tvf3rzX8jpPfrFym+84eshtbd4or370weW1Z96e57O3iis/Z9erWnF5&#10;7X1WvtpzNUseO5LPHd39pF31TlhnOV/+nC9+N06/u7rTOevx6n543Z3VuebPnk/9V/z5b+Dq83HV&#10;94R8VubnBS0ve/2epy+90yNvxdF31buLPTtfnee7O2/y8DmdcfKpnT17j/pMPfU7PFa+vyo23x/u&#10;xzsi8ncQHrFf9ZxXe3s+4xX/M/rM5uXf4Zjhv4eB774uPmOX383Tz/nPdIcP//Akb0o/oKvfcORw&#10;0FcO64exH4T6vfsDOb17jp65+7iDfWLvRE9iOXrYtzaWL8cIh7wcdavojqsemL7ut+P9rjjnvrqj&#10;u2f3fbnLf5W3e+98L/nHh+5kbv/u/BV/heEn3t3M5zxw+O5V/eS23vmV09ydJtb57X3v3DuYc8U9&#10;r/vCa4/cuj0wn/bF6idGdF6xXS7XWUb4zasXV9tec3i+xKmvdHKvontc8dqfmlnDZb8VXp/vme/u&#10;a4ff3Y0znjy8AzlX/M5FM/WzX9/Za00ut/jcZ87zH5FPev2mv172PyP2jq7851nVGqsXm2cA5/XI&#10;U4/VDnqVt8Lsu4O13K/49w14N76Pf3f+O7vql+37rnd7zVd9sNMsvafPChfTE01nnubU/07urHKd&#10;1V5zud1PzChfL3Cw1v17hLoZ5wz1+hunznryJ25NhOs8fKe3tZ5qrY1qiWJynaPXjiNfvVHcWD25&#10;vs6Rh16uHDBf8IqrU2N9is6ojzm6evU/qtrTuzwwfe231l+MqEb+qrYnf3LqK3cVq2/fM8y95IDz&#10;8vfff/7zn//5X/eqp3uo20X9nKtv/+MwPe/dGfpbEyc2a2exi7qZuyd9Z4oR62ne/lXu3CutPOIV&#10;l5nyyeH7ouaxb+R7GI/enpU+OZHX9KnOnrE6/n7b75POracz5LnLx2L//kUdpXl5zhZzPz3UULsf&#10;ubgRjEcf8MnHu/PI1RN9iev1zfnbr+Xr5Vz1rautn1wiOLv28U7BeC986jFzdwPX0znV03MueH3E&#10;6wVn1r5P1bozXM7j3uXgNR/3AZdLFBfDV+/53s791M5ZV7U+5Tm/2CnHQ039xNSeen4e0Eyd+p8t&#10;9tzuxu49Z3HPRZxfm9WYE32p8XOILxj3RuTlY26UY38Xnbvq2zPC0Z+8eHvlrHhgp2fqT9xHeu47&#10;Y+eZG/GHT01UCy5WLvjq2XnAtUeOl//R7P/9v//38f2F95KXPD4P/tss0Z26RzFz/PvIp8+LWq49&#10;o3j1u88YOI/aalYY/fo3p6cG3Lw4OQ/9yfnW+d9f8akXDOqTnp68j2TzCz5+rUNRR96Z3hO4D/2J&#10;u5cc4tyzM8oj70x7J3455eHjS87K27MT0etRbnO9iOBq5Kz0aujJEzPyH//VgnGv1N6vf36X37jz&#10;LMf8Drd7oEMzMf3st97lu9knb72qlW+kZ99oTz3Rnpi64uimdtbowaqrZ/nmK66axhVfrLyZw2HG&#10;6nN8Z7b66Us95+M3sepW/e6AtvrJb0/fHae+cp+JzMSrfnztia126pzqwCdff3py5bQnBo9H7rfq&#10;69c/7Qb8bPRzsfpMgPHy97N5T35f4M9g/Vzz+wq6+k/tqXaXK728k9c7e94bns1XM+ZuV2fRY+V7&#10;V1sP811czdlxf1fce+W96p+FfO/sE/0zk3fxu97f9zxXZ3HnfD/p9xr/bck7h4Pm63n8BvxMV/kj&#10;7/KpH57s8s3n4frBKm/mU0c9MTTFPvvSOmvu29o95BvLmXk5zb0vMSN6cmt4zp3eq1pde84qZi7/&#10;zow7HH0b7+p2PHes56s5sx717X7NH/V5dfed3p3etY8++u7mXuH46GW80nxG33P8yB08l7tYd6f2&#10;mstdYfTA8bnymnrr6pz1SESv1yM6uGpXerFX93t0pyu++7jfFf/VPnOcWa8V1v4uR+fuxh0XvHPu&#10;7nLH15nT35nF5dZ31Zf3bNyd71m/K93qDJ7R6B/Ura88d2dglh6rufpOvVy18u5Gdfrc1cFDU51e&#10;j3j8btxn7qB3OO+D3slzassln/36X3mXW98dfppVzSP57gzOMuL5yHm6w5wx63Kv8jv77O7y5D01&#10;1p0ndvKBrwZ+c3Vi1jPenYNucjuzvlczV17Vz75+c/7UWJc3c73gkrffHv32Jt+ekf7umZxZ73TP&#10;4HivzgHuP2ibd4+pmXdztQte9YNfz9mjv8LAeeonrzvpTc/cuMP0lfcx6MYvj/DddWer1xWverme&#10;y/exXnKmjj/TyFcPNh96/oMxvvVzjhEteWuwaqh5JmZdrZjz1fmPpXKNH8b5ZeKeF4r5/F8NYKav&#10;qY/1f6UnPj189KL2EaMGZyee4uZEXu5thF+du0wfah79yNG5X3tw3LN9sXqsfODpTZ/PlRg1T32/&#10;If/7q/P6udTH/xDXs5vj1B31Ebsz+3+3+YY8qu1dzr2c4X7WM+76nmfyf7a6d+bORHP2tea95kVt&#10;nDl+9ex5vSv7nbHiFdvletrX0zj7O97Eq2uuL/zi6q9iNfWaOnrl0rc2ViOmp7Gc5vLB5K5mVmNf&#10;fj3M+Tq3z2fE7zVgvMB44IvBqc6Z9PWtbtUXa0SrDrx+k0evz4o7OeW7ZzHzk06O0bn1u9LTX3H0&#10;wls/uUbnGsWNxc0buV+84fcB5z3tU073gTPr6szVyxU/RbjyPVMjPerJw9N5M9/Nq9fk1Ouqpw88&#10;8j7eq5/r2T/Nqc/dfPqrEz/Nmxxr4/SyJuLLa3LLOeXuZZS785xzVvXE8Jz+YPBWeLGVF9rPeDp3&#10;+u92nTzqk8+KX0wtsWcXByuutvvZVwNn9tvTgyiuh73Wcuy9EvFa+YF15t0Zz+ru+n/xfr0b6Gd/&#10;ftb8jE2OuKf1z2fU9Zg8+TOq2fF3v0/ps9KtMPlG51rPqMfktW5ePbh6Yl/lnXL1J86q94hut//K&#10;93fFfK+8NyN478eavprf+U6+19l6x8zkfn1Re+/kX8/zN+Dn+nmH9ytf+uHJfkheWc0PoBfkB05c&#10;b/rF5NmfcfJn/07NDPcqv3uIF5u66UG//Lnr1DtDH2M95DSu+s6aHtbVv5I75xWPlXZ1phXvUeyd&#10;vp919nmm3XvmWYxTR01vp5/8eZ6V7+TU296jM+cep9qdOvfE/5l63dlzsF9z6vKoeYpN/jfGt1/p&#10;lTu15co7+cmXa61GfNaTt6vFjav97f2oOHfyrOzj+T97N+Z07iPz5v4n7WmOZzXie7XTyW9q9TWy&#10;5+RQ29fbenJ3+OSt5vSOVjPbn3n57e3wck75q/qT953e3fnwePH4HjS390FY/LLr10sZmPjUzVrN&#10;IxHvd/g8MnNy3YE9PKuc77HbnOlsIvN3O4i7/8mnnrtcP+Orfp3jjmLOsH53dHfmzNl3Z13taN9Z&#10;V3PkO1/dxO2vIlz56Hnxw0d6TQ3c/uOmfT2o+cdJ9eJG+auopnp56OnrM+v29FFrlMP+zOCl3+S0&#10;NifqoW41y578RnL/A261K02x6UE9+2B3npPu1Kt3dxfnPnlWPTm7yFxf6q27E7l9veyD2zeXM6Ma&#10;ceurKJ+4mtHd9Krmbl6tud7W00scnruJwTWn52dQnJ66YuD2GuHgAcaj1jgx6skFqwd9ar/+5cPD&#10;l2eFgdsn538RFR6v4isMPk/3VgdG3r73Jm7vg/SvX4qL7aK7GeGpJ3ZW9+N+5r25Kz1+UBB9X3j7&#10;9amv89RSz8ee0f6sxYnMpc8jb9YfzfELOh7jaG978pnhPMj9gUnvxD24A3KjOvtGd2jtPHtG8b43&#10;9h6Nej2qg+/7/IrHM3Pfren+5K2ZZU3kzDPC4X3z806fWh1531dro/eIzyOPc9CYO3Pn0z0m155x&#10;5wEOR72zT/z24F9p6Pc+5RN9xKjnzu1VU635VdRr5yNOlMs+vPy88Gddcr8P8HsHDz8kX427wOV7&#10;Sc/lnGLyG+0T1dB3TjFw+XLoyxUjXj31nbPVFndudZ2rZhfrVY6+Rjyd4dda56x69p0hh9oXXubt&#10;s4tzuhc5PL9vO0Pc2pnFyXePs+2j5+l+9oj2m9fDfqN9MHJe9vVuT4y44uohTy/wO4+z5E7d7Mtb&#10;RbnuIGd6ihsnX9y46utJ9HMgv3GlbZ+8HH3Lab94cznG9vAEX/XKezRf7fqoxx2+n3+4nIG580zi&#10;008euPveuQe5029X49kdqt/N6276TmylnRy0naeX2smn9k7lqFnFcpxjnPxy6XU2eWu5xJ3f9P+q&#10;f70bePT99XNx56T1Jm99R3+H4z7GO5o7nHf7dabefF319ye/zuxX85X/HDfge0TktXuv5P0cW7++&#10;hWed8XXnxx1+t7t9/Ab+DMXlD0/yxeeHwS9E63dcEV58g/Yvms7wD2jGFUfubp8d3r3h4MNrxXdG&#10;NeTianb11M1a3cQ5Lz3OzwznEMGt1VnXrzl9OdXAKY/erMHUrnrtk8tRA/au592eV7vSvzsTXrnV&#10;7ubIt7+7J/vyyysmzwiPvrURvDn16pHTGeXVuxxyaz2Mxc3xpL/Sdd4p1//E2fXUdp8d9w6uj75X&#10;GvnleR/Fdjl6+P3DrtzTDqsZeK320c+48l3pylv1weDMXSamTz3E3Kk9se8Zu0/zz9rryrc7cA/l&#10;02tNv/zm8Mq1J2bEw0d/orm9qyif2Mc54tZwVlj7K59iu9xdVn1n0tvNUke/fHHixPUqLgafXD9x&#10;Y/3Qi08vayM6ntZTa/2Nuf61nPn9CG9ecHh11m72xKmdUb1Y+f65EuzdT+d9lrd3Nf2d7Z+Pew9y&#10;V5g9Yzl67nrlwul7i7Z9vcDM0ZRDbc944qx69a8H3DsPmrnT1MGpt/ypFVffvvruWx65ej+z1L6/&#10;9OtBzaOGXueJf2P976/tT9/p9b/qb7vgwUv9ijcx53aGGNx66X/ymBz0+hH1M+Jl37y1+mJzfr3M&#10;nVUdvb5/cuonX5/2up/98sGsVzo19q7qlZcaeu2D8yrmnFdiP/v1dj4/TACne1mX7w7dsRq41H2h&#10;sfbv32D+MBS5OvcE45mznUXEi0dMLrV+xJlX82Hwr1/UWq847Zmrcwdw58kxTg44WPHJ3fk7w/cI&#10;Xe+2PnpMrLP5gRN4cu1ZN9Kzlkfs43sDjx2p5fC+94FjTxzMFz3PKSavcXrQg89Dz9xYvn17xPbF&#10;i30Y//sX8fL0ZHd/WEee99E59Hh5d1jTR0/kh4ToVUPOS+5H8q9fnENNLmfVF5Mzd6DvHHp6s5eP&#10;mHX3ROsZ6HeOObje1YI5u/jUWTfqJ+YM4tUzzzP5eJ44s+cO4ld65514szdn6LGKj3BX+hXm2dpz&#10;R3q+6PN5kO/niJofePP/8ENOd1WDB7k9a/t6gs9HzsRnDa/czprcWe+4etIvp7kz5ahhBpj9zixW&#10;LzkTm/cz9fKdbR+cV2tnECcfTC/y+cyeNZHX1ZyeQ42fH72cCZfvIf3BfHrq5E2dO9Anp18MXE0j&#10;nMnTg9hHHZgaMWv51qs+mH35RvmtV1wwufWTa5/Iq++wtgowAABAAElEQVSBtd+r0fN+yCX6+xh7&#10;OIccH/9MiB6u88l5in8A//5lcuHxuBs+ndVcbz3+bfkRyivuHmrlOa9ccvpw5du3Vi/XPlHOquc5&#10;y1nxwPrIdy4+5vTmvtRinFEuns31XeHldRfzq748o/zOpAfOjn2P5BI9KzrPqqeY9Yz6iHd2c/u7&#10;uPMp7m5gepvLK84sal5+LpwvX05rsFnjUcy884qVPznWnVM+PtS83FuNM9TKmzj9PvoUq2blL7cz&#10;qrEPpl7sbvT7w86jvnCcD+7XnWejBpenlr55++xIbY+6/qsabPdM7Y73hf/vDXB3fR9g9L3yc/K/&#10;ym9I3+PJWXlPzpw9+9Z6yfc9bx9MHJ5cOK2L66uPUdyoxpp49aCRXz069bv7tW+cs/QTd5b1I1Ev&#10;Z1H7tW3vEb8v7vtuwPdkOoLz8v3h/fI9U0PPfOqt1dfLnrE983qT9/sAHH+PqIc50bnFTjmePDOe&#10;NO/ocQ7O5rmnp/+G6H243+R91b/eDVz+8OT3OJJfKERfzDU3gvnh231Y4Tzy4KOnutbMPj323dH6&#10;pNn5i9cDjFcxvcHUrLCVRt5VXHlfaVb9V3ZY+Yl9lq/+xkfmzPeCev7hZ3KcI76bt8PV6TOjOiN8&#10;c6L65vXo/nKN8PRqbt+oX7liRrinvrzvGV/ZaZ792b31+ay7mb6zdn73h7PC4Uzcmjh1c1ZnmJej&#10;Xs/25J+iuhPn0d70nPWjfq/wmf3qnXjHr+xRrfex2muFVXs3Z4YvNY94uyPalW6FOeeR2DlXuhUX&#10;rLtQr3hweK16V3N3/c4tZzWj2Eq3wurZfPX7z07fuXoU2+nk/oxx7ty6+bO748Ed1atY7++RGXrW&#10;F/1VvZpXbOq7U3nFT/mVZs4rn7x9e0bm0m992qW9lWaFnTS72aud6/NIXq8rXfdvPnW7vScPjzm/&#10;vu0Xnz6rerXD9Kj/9EDPy//ISn/uyve26Vmf7rCbtdKvMHz9x7POMJ+7iZ80uzlqjfXenQMuvXp2&#10;tjoi+Or3BfWd5w6NeoHphV/vm9xaX6KPP2TGf2C/etQ519rzWeNjTvTleRrdT4+rHXZ9z2jfmdbO&#10;BDe3R1S/6slDy55yxann/fl+yJ37qBWfc3sfvKd+TuBNLl71aU7PHcyJqwcdz4wr7gljd+8J3ryb&#10;u/vMGdV1R++jmPcnppdfH9ZEOUS9nGUtxxodXuDqOKe1ER4aXt5LMXKe+lKjf+RB72cErbuB60Vs&#10;rb+z6fclV0z+Lk6evvDpnR5n7Tj1mhy82+8se+2jL2flV6y76Ue/nsWrJT/NmtxH6s5XB+YLzNly&#10;jfTK87MD7qOW2M+TfWL9ij+Tr7yYvcKnv7xyu3/xqaUnd9Wb2GfUcz/3Eff72ZxNX87sPVKvPJzZ&#10;Ge6FNz94Sw2PH5DkM9LPCT1e6KvrXnp3VvvqjPZmPfe3T+z88prjO2s9xI1y9XanGcuvRp59z45f&#10;vw7B5fi/6qlWP/po/D2Wmtfcnb5eaon/+Mc/CB/vn3tQo/d8Uwev/zG1fbTWRPfoueDsHrWrPr32&#10;m0/+qQf3qj/9rJ/Vzb8/4dM78Z6c4/1b8z7J4f7ti632AqNv1GsVV3q94a/602fHAbdnrLZzipOv&#10;+HJOOjkz4oduajuHXF715RSfXu2RX/Xvcuqrp9GeO672hwNejnn101PdjrObJb9xcpkltppbLbkc&#10;NOrAd19L8uHMpz28eIzkq37x9snVGuHyyDMWM7dXbfN+b0bTHvXXc76B1X1558R5v9NNLvj0mvXU&#10;vrPu937m+vt+9xLrXs27j7jR3qyLexdwzO0b1a84xcz79YtHfcn1Ey/mzFXU3z//UOsFn7l6rvRf&#10;2M9xA75n8/2jnp+d08a8132/zeuv/spbrXwiu+g1Z5X3s+X8+dR/C3b/7ii2OnN5X/mvdwOXPzzp&#10;m8/Rmq/qV46vN9GXM6yJfAj7GzbYK8/pQ33Xu/tV4zeBYt11N1u8umLOw0ucXL5x9uHOnvri5kZ8&#10;fMDUGMsTk/+u2Bnv8vwMn0fPv+L3rKv+I3ujr99JC2/OmzX6+s2+vbtzp/4RnbNOZ3q2xx53d3l2&#10;xrO63bl3+GnO6v7h77yKP3I/1Z32mT10c8dyZt+dVnh1J09500P8meg8PN/56Kun9Zwza/grbOL6&#10;gTenvvOgYQ4v9SvsjteKg5evVf8OtrsH97zj8Qynd4K+ezBbzJy6efnT60P8hl/efQfduWdZrUpf&#10;TnVy75y5+zfX4yvub8C7h9Hce+970v7KUa486xV3YlPjfPDm1YHbK77K9WkPbR93KEa+wqe2mvZW&#10;c+VOHriYM6nF1Bnv4vKMnaPXzxa7a3fzXsSoJ2bPqBc8cqP9GevXXJ/y9Wqvf3eF60zzqV/V+PoP&#10;X+5gLL/5nT67uKt8o3g9ybv/7FGj18M+tbqewxny5Vgb9ZG/mtMeufeuh1Ev+vDUdS85RrRy5dMj&#10;n77UE4M7sWqrqT+4tXprPOdTPr3Jpe6syaHXe3Dm5FH7rGaCeb/wmOtLT+q+R/owX727VKuvfPcg&#10;gq3wcsj1E6+GXh968yln1Z/8WTsfrXfgf8iBC+Y9UHeed+JceubEcmeNlw89X2LG6vQvF8y9yedM&#10;d/S9wlcfdZ2FNw+x9yBH//LE5DwavV99upf74+nM5nD5ISj/Ed1ez4uuWjh97Dn/1JtcNGArbX2u&#10;cn2ueM6Hd5pZ3pXn9+i7q3E3c/Z5/8XI+UwSeXFGz0mEN7HdnOJ6FLuTu9eK6z6P9jwDuu5l7kxr&#10;eGLV6NMe/T56yDGWs8tPXH2N5ZL7sr+bscPRo9W3PsX4jPSRZ+SzVB+16vgeIteIn7yZw5EHx7w7&#10;TI1ecNWcsOn1SO0+zppa54rLtybKoTfvjz6YX6P9HgzGg96XHty3vnCoefk9ve8DPPl4wvH7P1o8&#10;ecHrfHVgPvjA5TGSu4t9PenNR+7ErelfceTO6E7P6qffrK/8OX8f9lADPvu+T3J4b3jm/tbyPkj/&#10;+mXW4qeoFxz1xvZOHu3d0eiv7o5G7quR2Z1nDu5eYsY5c3rMvjV6PcVWcTdnxQWTX+/drHLlqLOn&#10;pzi1uRGsD3j17a3yyd35qnXX6naaHa7XM7Hzn/W/o/N8M7KzmPvP+o6/2j8p9p7I+3sW93D33vSZ&#10;8a7+kTvX01lqwe2Z+2cBOVMjblRvbazuiuPv5WjVEZvjQU2Ub92Z9sGu5qojOqvYKtcT/k4z91r5&#10;PIp9huejO/xOfN9HYr+G/XOTfc+8eq/VEuWr98/H1dnre+ls9TPa18foXj9rZE93JXqu5mI/6xlO&#10;e7m7Zzxx/7Te5Q9P/sgL6RtG3g8ke/HGlvPsriuP1bxH/P3QuWe1nqPRvjp3sravX79BzV7rmU8/&#10;55RXjn0xal6t0VrX57Nyd3rVv+fYeXGud8xbzdLXu7PuLs63J1eOnwPq2ZOzw+2vonP5Tc3Z8qyJ&#10;8zc9OXeiM+S2vrNz+Xq8I96Z/Y45dz287xXfXU+cle4Z7JUZarsvWOvVTnLgTQ/4YlOrr3H21e36&#10;8E+96fez1afd6Xn+77V397k7u5q5px5yqFfnmlj503PWzpj4u2p3vvI78ej5qo/nLPZqzhwevefd&#10;PuN/Opuzdhz3OM11ZzjNT5r23nHG+r07v3MHp5nqjSdue7v3pJzm05/6jsfqPUPra9V37pwpPuPJ&#10;ozvWT42Y9fSmPvXu6FeeV5i+kzdxdtvtBz75+u1w+8/EuQsz5m6z9s+fnVfObk857a/mtd8Zq7ye&#10;6oyTXy69FQ/OxNX1z+Vyyifn5f2om3ugtafP5Oi1wsHor7Q7nT7O1UO8UY7R3qzFZ4S32g0eOH9/&#10;IvKCS03k3sT1rJdcOLvHnjqiTzFxMThiehDFjHrdiTuN/iuPnabc7gVOrWf15K3l+jm2Z9SjffL5&#10;vsDvTHXuqN73WXxGdXrh62ty79SeY8d1Hn3yFb+7eA79pqY1XtS7x1lGeOZqjTsPcO6UveYzvezz&#10;H6x8/8Tw4HFftZ6Hf5wHk+de8mfUV731s9F91Fvj79mJ7GlNz5e61uT62F/FyZsaajg+ky++i9MP&#10;np6r3s7nFfzunEfPdtqpd9b55NaNfPbs8Rnmf81ODC9f1TCfurO6k7ia9h7J9Tlpdpzi5LtdymPO&#10;5FZXbvPTfqeeHp2x4suzJ98oThSbmnLu5PrsuPT9niCXz00x8P4vUerl9ztq9kSjhxziCmvf/MSb&#10;91Aue8y+nrtYPZyTHi59XtVV49np+8LXH4AAI3dXOUT/lyfpyUcrB29wah9n06unOFzwatDiA+f/&#10;s3duS3YkubU8DyMz/f/XSmo9nPYqercPFJGXfSGLTYZZFoCFhQVEZO4LyZoe6uSCEfP5oBbWhU++&#10;NebQV0dsxuATI+5sM1bL2nKb+wr+anbmdWb3TqzvvrDl4nPOM/8B/PnDentqzV+x1KjjjEd1cuHo&#10;a1sHVj39Fbd1r/bbrzOIa83t+p/ld3UrfKXlHL7WjOHqTy3xqScOv/6sN249fns2d0VLzTu2PY7q&#10;6O8MV2tWet3fKm8Pc/Kf6YnWWf3MN8afcznfb/vvJ3B0Tp7p5KxwMdT1Z92/d35dRD97vkoVvaP5&#10;m/ezvzOY9z2Kucw3Z4+dpc6cGuoUJ3d1UbfTEL+qdYf36Lx3evxKXO8V1meQ/RfveYgXK19fXr9T&#10;c++8f1p1ygMj73cxYvPqNkf+6qJ+9r5a+wiPXl7W218r/jNa35u8L3MPj96nqfMzxl/ulyd7k+qv&#10;Dpf8GWdVNzEe8is6vhgmt7j+7GHcWrg8fDyg4DNHzcTUp27W2OOORUPNO3X/BO6VfXs+vQ+7vU8O&#10;+lxqHNV1lvpTc6VV/q7HxFc6k0Psm6c5erXfnG/mrbtjq3+n7hmuPbXsa+7trj5az2qsejpjc7PX&#10;ilP+kd+9P6Oz6oE2mnPeFRdMbvOeqVrmxI1fPbu6j9g5y5z1Ec2rNc/0mmd8tac8e/d+qznPxJoz&#10;q+bkzfeqmV/FzqCmsVzxXTz58h6xatHTvljw2iNtNY44d3N3+k9t5wafewI7m5ca68qtj45LrvGz&#10;9tV6d+dxn87RWP+uZvnoXtG5yqs2PtrOPnNnsXVa9Zz3aKZyzvqs8mdzH+mbQ7ezr/ocYe5vaqxi&#10;MXrf6V/unOUoN7lXY+eU3x71yc/YGjR2uVkHb/acnCNd+6w0nEOLzuTxl0JqYPX9S4fVZ5Yc7UoX&#10;rPkZk6OHHOZyNu1KVz45VuuaA2/8yf73n+Tl2LMxvri9/l3hc4/V0ffPv7OueuTar1xxMJZxdcGq&#10;J0ds5j+V/v4JzxrR1oqtLDwunxNj61c1j2A8f3NGdcDNzb7icslPzFztkQ65mWf/vkbQ93/pjia4&#10;50NMftaDrzBwVuvhdQ+ruolRPzF0naV64KslBx33Cq+zEZO3FzX2MIdVC5/V2HoxrZrmPyv/vbYY&#10;dVzyrZeDBSvHnFxz7lFNrXxt6+B0NZbX/MTKhzfzxciZp64+MfO7B+rA5gXuIudCy1hdc+LGR1bu&#10;1Jg18M44s2YV39Eo1zmr2XzxV/ndc331xToH/rx4XfJZzi9j+Q891cCvhrkjC391Jkc1V3Kd40zf&#10;fcLbcatnf7HW6Denb93KXuFM7eqYE9vpydPC33HVOrO89lcaYPThudFHC8wYn+eJxf+9MJ9tu883&#10;dOBzuaolhnUe881Nv3ozR9zPI2K18Wdtc+SvLs8D/tQEm7qeubORl6Mld5RHl+UvV9IXXftj9dFE&#10;S21w7hPLHuatI+/nAnVc6lHnHtQEm0utyQGfmtWXr0XXmtnjLK7GGfeZvHtFg57tu5pdjvcBTpf1&#10;xfG9x2rKs29t9Xb+1Dd2PuOj+s6w44E7s5wZi9faf/YwNt+a+pNnLGfWH+XJzbw6Ozv1J++u3qp+&#10;9jBGW586/Wd7zhleHTPn95rRM7m6B+fSWq+9qnPE22mJ0xvf+EjrV8sdnY05zsT7h786x2JywfSp&#10;Y62wz8zjP6vZOc4U5Xafuxo45a32ZW15Yli/A/g9wbmrJVZLrRxnLoYvH/+Rhb49qK//iN7vmh9z&#10;Anw/4t7xjPm8MYnP3NlUfK/lWfKCr6/12cB6qUvsd2F7loPvbOb7nZoejyx0H629049ZmZt+Lv3v&#10;NYN932G9J+7pHT1+Vs2nf3myD+grDxgtLw/XFyvxzMm5azt/ayfeGN+9Th8Nc9W766OBtm8k9sGy&#10;3L9x9dvfuuanL3+ltapf8abmPyn2fM72dOes0JTveWrbZ/aeHN/crJl8cLDi9hWfmtbU4rusN9au&#10;dMytbGea+al1xJ21r4qf6Tnnf2amM61n5lzNRb+V5sRXnJUe2GoPxdQSm7E4Wubw7y5rq1cN8rtc&#10;eXf8V+vd6b3iegar3Duw7v+Z3ke15I7yR/va1e3wnRb7vFPTc6lmdcqZ2uS4+h1BHbmtN/eMrZ49&#10;1CNuvrg+dsVpvj7cI/6cobX1dxpX66v1I/w5P/ErZ0fLi/2pr31mz9XAZ9FrhbePXPnNzb3PuLWt&#10;m751K37nm3XGK46acmon/4zbWrnOSqxfXn1rwHbcHV4d/Nmv2pO7i896zfyMq0tuzjD5c2bqW3PG&#10;b751zjEx+K3hL46M5WLrm0dTHytHfMbOoDVvLba+PDCXNcbYicnXwlEXv2vWEothq0HdjKtlDsvF&#10;n3VWf1k1a9qnfnn45rBcrPahV3vLk8s85FliH0F+gMvRJv3h7nCSU1eulrwX2MRnr6uxOlf4K+5u&#10;bvSa44yJq+G5g/vLJeb5xaX+g7k43Orqk/fPyGDytXMe92teK76ycrRyiCdmTtuZ8Bv7vMMF75px&#10;c/Tc5Z3JueBNrrlaecXac+db1zwYOly9v+x38v/444+/sL7e0IM716yf+Rk7h1ozlg8uB4yYebyI&#10;xfXh638kx49drvjOtxe2c7UFtTNXPblymqsvr3ZV07z+agZzWPugt/LLfaXv/Gjie9nDPNb3KKzv&#10;Tc46+cbTqjfxZ+POMffwrPZRvX21k3t1v2e8s/zsP/nki+lr59yPxM6Apr46vD90wfE5wuezjJhF&#10;bS9q1dRWS785fNacQ+7MyRevVmvqy9Gao6d6zYnJ04LL23Hg+svKfpcm9sy01QTjl1Gta27O6P3x&#10;3OFS37nmbI1X50ye3lguOHzO+VnBPvylTb/L0FOtaZ1/ZTuLvn3tLX5Wv8ofYcx5pH1U29zRnFPf&#10;s/G+VQcffp+J1uP3mSDm/269a9bPfLn4U9+8Mziv+JH1PK3ZaZvfaZ3lqzs1drkVLubcaNmbnD64&#10;XG1z5F+97E8fe2lnL7namd/F7qX5ibU/vDnDWc+p115Hvn2wOw3w5qw50r2b6/vaqhfYru8KX2HO&#10;dJQrp7zOJOdXtD2T+j2LeVbGR/eQevXkGattrJ74K609sLs+O7xzrDg7TFzbGaqpD4/Lzw5wa8TU&#10;Iqcvx3j32UjNlaUOlr7G1NILfWzxK7orjrOvcr+x50+Ae+R9nPcS/Oz8rceuVnG1sPMZ9PuuPfle&#10;1eeI7+td5qvfvD752eusxtpXWPfAnt1bdb/nLO37Kt/5tVPXez7xXyG+9MuTHpAH2NiHZh6W3Imv&#10;4nLrywWzzyov7xmr/k5j17f4mcZKmxouFrZvcGj3jUFeddpfHN4KN7+yK+3JQ7O8Kz3KR+9Kzez7&#10;s8Tube7Z2LyWfZlb7ZEczwP2iLeqXWHtu8pf7aEO1hqs+Er7KqYe/FdpXu0tj328Yi/qvdu+45x6&#10;Hzq/vbz3ntPki1M7c+qB+36348itnhhWnHou4iOtvp9aW72j2vKu+js98dUMV7VXPPXepb/qeYY5&#10;EzznOqt5Vb69d5rMNHnEXM478zutO7jarbnap7Wr+VdY+9z17Xc0n5xqPzsH9dX1/YIeM2ffztha&#10;81/Rdmbn+5Gzr+ZxrpWFv5p36swYrVWdPchN7ZWGfO2sEV/ZXf+p0b7UzNmabx95xfRnD/GV3c0p&#10;d+Z388jHWnOFC995r/Kp+VHr7oyexWreXa494HiJY/XV0IrbT1w7ceLm6lcLnAusHPVqzbe++SPf&#10;WjjWFwMnJtdZ5Ii1Vqya+HOpWy05xfAby+FzhGVOXL64sXms8xYTN9f6yWssr1g1/L4q1j5g5Jur&#10;zsq3HzXWy6sOvlzy+nK04Prq3LHUtn76xPTo5TxyteDy6/MLCuJy1fM5EMf2TD1/9I4Weix15Bqb&#10;Fz+z8rGdye8/6u50qLPW+jMu+fY1BpvntNOyRque89aSMw+fnJf17nfFtQa7W/ZrH7lgzTeWo4XH&#10;s8AFT5+8sT6x/oeTH+iQ57J30h9442d8e+00nMF55Ykbr+ysWXHE5Gq7b3uZs0Zr3viubS9qq2dO&#10;qzYxF8+ev6iF9ULD9wW5U8NeWHLd34pr77tWreqrscLMacuZc8Jp3hqsfeuXW7917/Q7k33AJi72&#10;ihlX2uiqbd7YubTF4fqPjPzjITF5LM8bVkxcHfHGxdpHzrTwWVpqvIp/kPKjfOFVP3lysBNrHbnm&#10;/SzgjPwlOOfztennlFzz9Kq/6g3Ggmc9usS+738yPn86G3l89Z0b2/uGptpynZe47ynE6jsTGEt8&#10;csTlEFvzUfjEj9nLHk9IfpQ6851Zz2rMn83Ws3F/1HqJlXemaf6RGmu1zPGIzqwj7jrSPMqpob5c&#10;rD20cmtnzvpyXunPftXuzPUnx3intaulzhotWPcMflQP/+5S355adYzliWOdp9hVXz31V3WrvVq3&#10;4h9h9nm0/kj7V87dPU/vg2d2VL/KgalRX70fZTsTM/g5PecRd2/WwdOf++L7i8s6Y2q8xGrLx/c7&#10;BRzqzGvNEzsPXPP4XfaW3xje/B5Uzer89r/GCXiftU7l/fU7p/jufvocwJODhjr14Rib93ViDjt1&#10;4Ipb9wHc+FHNG2UPU9mXZ9gzUtA9Gf9s1vm1c37Pe+K/QvwvNv8jD6aHr6/tDVhhzL3CW3fmU9/9&#10;T72Zr97kNoe/qy2+0xDnham/smLdA71nLCafmLXifWb+/ees+/fsrx3dOZsrXDjcl8ldYXJ6H1cY&#10;dwhOeWD2wj9bq3pqpqY64H55K8/55K2smlhnvFK30rqKvVv/6hxXeJ7JFe4rON6PntH0V5z2Ll9u&#10;8/hzX8Ris4a4mtSXYx34arW+dSvuz4D1LOoze/fqXlaYuV1N81d8ezhPz/ns/lTf+mL65uwlfsd2&#10;LupmfEdrxz3br/tY9d/leH81d6a/m+sO3jM+6uf5dba5r1X9xPz88A8oV2Zt76nnPFd0fgRnzusM&#10;E3/VPjwrrf2wz/SYtcbtA9a4vWd/ePB3OrN21q/yYLv+9tnVie946u7y1sszXlk5U0ucmvrEcLkm&#10;PrnVrK/Gqp7c91pzD8RiWmbBd+lj++cn87Xdn3rWmzO2Tpy4vnntqj98Lt7XWMazh7lpy7O3mLGW&#10;WhaxnE/k75+TC29isHf1Kq16rHSmVnXrw6Pec7IP9xPMzwNqvNpPrWJqaMuRJ7bSpw6ezxTcWaf2&#10;tOoWbz345KDd/RN7zdrq3vFnz9aucqv9ilG7qhEnN/PUTswZ3KsxPHvhczb+16jMtaZn5/1USwte&#10;Hrga4PaTf8U6C1z8rjM9860r5rzN2weeXLH23mErDjr2qGa55sXkgdc3P608LJd7Kw98rhVWjr3B&#10;5GKLyze/u9fm4VPP88acXMTk8fsLumqbN66tLvhqNvly5cxY3squZrB+xQc7y7fOmYpN/4oenM5q&#10;PLVeEa9mth+Wi+dBi+8lTw3isyVX3ozF71p07K9Vg1zz4s5vPK06PNMuMeNacubnvlb9J8faaj7i&#10;T53ZB83Og9/4kZ67ms5iDzEtOMv3HeI+c/B8n7Gm98T6zgAPnMuaFa818sGosa4cfXXVNDaPLaYv&#10;n/zU757IdzmP9ZyPvzjJLzUSUy/PX3SEz6W29fKInUNLX3xqrCfuf3mw3HKKr+bvfUV/foZQ44zO&#10;rKZ7NC9uDbhYOfrNd7b61JdPTs3yqmXeuvLe6duXHvbWNndlhslXR23jyav25MAV05a/8q2xj7Fz&#10;iFtrjPV5ISc+fesesXMP9BDToovf/mJYcC9xa6tHbreu8NREA/5cxfRbY93E1JkzyMOqVy6+nFlr&#10;zjp54GJyaptTsxhcl3nictqrvnW1u7pydr7aWuep5lktXPnq7Grk7fLi8s705P+TLWfBOWif2eud&#10;8+w9sP8zvVur9sRWeDk73zpt9yk2a/ncZsH187++dWppwa21Xq6xFpzLWqz1+nBZ1fhEPn+2Xh61&#10;alonz7gav/2vewKrZ8l76/3u9Lv7W7z1s1ae1v7Gfl+pBjnzztS4PXY+erNmhe3qH8Xp4V60j2p9&#10;5bp5tl951u8128evwHsw3nxjhgBrDDZjMXA1tCsu/K6rPXjhoceF7wuzWvWdAbvjylnVnc3u3GrI&#10;N0ZTjjkx+4EzW/PmsCscTWuq377WFkNr6lkPf3InVs3qtA6OC84uJ+eqVad9r9Ze5T2q7WyrPqsz&#10;WGForPpX22e4WH37i2nBp7YfYubKrQ49zU0NeTucvLX4K575mWtcjriYdqcPfnVVqz71nv1VLee8&#10;yj/jTb05H/Vgk3ema35X5/usz8Hsu+opZ+bE7Yld9RWDb4121oKXX83WWze5K12577LO8Gr97sUe&#10;Ysb2FCeubx5rjba56aMxecXOejSvTjH6GWPlFAcrPmckXuXF1F/xmlO3dfgzlqddaZizdsZHNXBX&#10;+alVTnP4zdl72h3vqLZ9pp6x9ZNrTN7Pqb7/tk5fTWuNZ37Gk2/do3bqzX5TVz48/PIbF99piJdb&#10;DfL2k4u198ypo7WmsbXF5NXK6zxi8qqBz+U/iMmZ1pmnFrz2mnWNq2EdtprVApdX/wP89kNNeVi5&#10;3ygf8/n5an5VV/7UWOXQ6LxytO0hhi6XteDFjOVrmb9609/NSz3cozycmZ+xGuD2nhzj5nf+rqd8&#10;8nNNffJg/YUa6qsxazxHOeS5eN8TU9f+4nKNzcsHt58541lTvHXyzFcbv1x7aKmxDp5aq5rJI4bX&#10;8+lrRj2tfKxanQMeyxyxvjj6LM7eXtbZR+6M1VJ3fm6pA4/L+KNhfpiv3opbfcrhcFk/axqrnbZ/&#10;ufK0cOtbC1ZfgfLB5OAzMzEXvhrEvGbE4JLzfqghNrnw4JBXUw1rifXlYcXNYfnFCWclL5+cPGu1&#10;H0L54ezmsa3Vp0RfrpixeS04+ljm7IIjT6se1lrq0NCasyexOTH07AdWffjEcp0PfC446MCHZx1W&#10;zN7ELPvZf+KN4RvjsxqjRV+WzxJ5Z/pI/PnDnsTke1Hv7NWGS51L335wxcpdaUys8dSxn9YeWOus&#10;MUcs5ixy1Tmy6hxx1J0ca+2nBTc3a56JV7r2wfa5whfD5/Je+73U2jmTuN8BjLHucdYQyzviWCdX&#10;Sw2XMbzObF1tua2ljuV+5c25wO2rbjnmzakrZ+blgXN5fuK1aoDVLweNVV683Hf47YPvZS/fDzgX&#10;9mCMbyxGrefh8ycPay8xYnHP/c5ZWE8N9St99cjJp2f7FYevDr5LDNv9osVCzz2TJ557A/ciz/8V&#10;IBx5zoHVt3/7gJFn2ecjGD/kDPijH3X2QJvZWc7DfWRWcH11rGtsbTFnc39yqHc2OOJY8Q/wzx/u&#10;23jmxbHNzTryYuWBX1lXaieHPmCP9GMm9fDRUEdNY/PYudTQkrdOqx457jnLewentR/JP3/scPPY&#10;6hbHn73tK8/+xkdWrckBN8cs7kMrvzkxrfXE8IzV0MqvvZObutXBVwseZzPPy3y5+PDN6RvLFSdm&#10;NYZLLI4Vw+rL+SB+45jDrlbx+itu9eWKGR/VwZ08MC9qzWvB7IHf5fsW90ENfGqtUceYerFqTb8c&#10;ao2rM2t2sbW7/BHe3ke8Z3JHeyLn+dpjtR8wdbTw8Vd8tY6sdX4uqtfX3RV951EPHee1Hus+zTlb&#10;68Sw1PQ9sn1WGurIsx9a5o58cq4d3zzWPsXw6dv5GqvbWvJdcnz9GcOpbvHW//a/1gn0PnHfjX0G&#10;tGdTW7fikVPH5w3Mixqfp1U9tf65xtcc2FFPdXx+5TsHVh9ufWsfsei0p3OjdWXeR3q+ombu/+6s&#10;O/68rzveI3tAa+qvdOBxscdX9l/1KvavVbNi89BbjE/ea+auxDyI9qitv9Ixv8qtMA93lTvCnM9+&#10;6KjlC/2o3jo51hKTU4/YnFYOtqs1xdUrhl89/C5j55QrXm59ecVWvrrkqKluc6va7411Nnq/Yj40&#10;znTaVz62OPPMGOxo2VdLvddRXXPtWb+cI/9KjfMd6ZSz05x4a460r+TQfqXelZ7lzP5zlhm39hl/&#10;6hprj7SvcKyHu7p/E5OvtYcWXC2xMw21/km2z4vn0P15RhMj7nntdMqhZteD3NmqljrFqG8sp7pi&#10;/WIr1lprzGnB8Vdca6aVq4bx5F2Jn6mtvrMUW/n0u8OdGtZenVueFr1q6NunPLErlrqpdaXuVZy7&#10;c5e/m/1sP7u6uSd01KLmat3UaaxeMXy0Wbv8R/LPH/KMtdY5p7jWPPHUIG7emmnhzNrJUWvFs/6o&#10;l/XVBfMqXp32qw+/cWuqJUe74028sbXY4u2zw8vZ+erv8uDoT15j8rsZjuZWY1c7Z5IvvtKeHLT7&#10;eWRt7eyvBpbL+tboz1pxbbXgEmsnx3hnqwUHnbP+R1pzjjMt+Z4JMWfT2Ln653J1O38xcHPizu3Z&#10;26f6k2tNbTn2aB6/uPxi8s0Za/uXd3DkaeXdtczAVR3nKnZV1xqs2taqO/+izBp5WnEs98ZYnfIm&#10;Zq62HLW03ntj64ypxdeSx6+mmLVYaryMZ55YLfXs6z86zTOrFlyf4Wrrq0WMvnvVl4eVq13pmpt1&#10;Oxye+3IfctEH08qFDwdrTfvpyzG2j9Y+K51y8Pkl2nk27l+ufaY1ryWPP+ebda+K26s9nQfMS0x7&#10;ZQZq37k68zv6uHctzxQXry8ufHLzWfNcz2ZSV97Z2Z7l1TmyatBbHz7xXM2Tm/HkN1Z/7rE66HmB&#10;yz3qU7681ewTk+uMzeM3X1/+O639pvX5AmdGYnx/8e+PP/7465fr+Kyfz+HZzOr3LFrjPMXqzzr4&#10;1mDJrzi+X85ctfXlqE3s3L4GtdT42uwcziJPLeegzj74LjUawxNXx3hqzLg6+MxDrfcNPhiW2bDk&#10;uLfEXCz59tWSo4YYu1rlrvLFdhrl4F/hXeFM3V3sHqpZnzo5O40ruP8Xqmh59Zm5onHGYW6uzlv/&#10;qH7u+YhLTl2t9c4gZ86z07V+l7dP86uaYtZgfd6ph1OeGNYafBY8XiMTn/En+++f6ssz/pvxf3s1&#10;p9+6qUWOS5waY+uM4ZQHd4WBd833h+bu+qv+zjlz1b7COaqv1uQZY+u3pmfoLM1f8fv8wZ86zZMz&#10;r21+1U/eKte9rfKvwNp/9iPn2dKrfnvDq84Rt3VX/Nlzxmcanv+czxnVM69Vd8bwxazV8przdUc9&#10;PHPWgRWXZ79atOSqYz3Whc8+5WrJU+d3jM7Qc6GP9dRyuawhVrd56+TLk+Pczf/2f70T6HPAs+Hr&#10;pM+ezyTY6ns6eXW0P/okOwf7Ykbn9DXAjOX96Jnbn7k6pzmxs7nlWXdkz7SOane5O5p3uLt+d/CP&#10;//LkUcGdw5s6V2rhTB6HwCWuRb/47LeKX3Ggd3rarzPrm6ueuc4uhrWGvDi+eDFw18TbU06tesVW&#10;fnn1d9w5R3lnM5X7I/xXzuc5oNlz44OkMfs0xlr3I/Z/pSfzOe/kPzu7+39Ux/o5188ae86r8zC3&#10;29vZWVg/tRvry6WX2FHfmdvViKs/7dQxT50+nPq7mon/E2POwTNlf56LWK05z8HcLha3B3w1xOQc&#10;WWvgzJ5i5ay0rCtPTI1V3QprXfPi9tAWxzdu7RXfOnWtETfGgk1e80c+dWo+qnGkv8pd6XPG6dyr&#10;HsXUcp/N4e/wyfsR8dznK2dFyz/U+gfAV+3ROT37le5RbsUHmzXzfODYG5/VWH/qiMOfucb65e98&#10;tLqsFWudGBbeLkd+5masBnauFXdyiOExx9ksq9rW7/KP4vMM7XWkZ83R3uWoM7mN5WqtIS5PXFv+&#10;ikvt5FiLndrlm2u9tWLyp4VXDnn11KiVO+vKuepXa9Y4Qzn65PyLuNY5u7W+v8mx3hhbDH/WoMX7&#10;IwsfzqyxHzx84/rUU2duFYN1tY946/HLcXYwL2cgbq16tSsOGMuccbX0zVVTf+asaZ7z85cJyHue&#10;csC4qqU/cWrIcZG7u2YNMfO0313N8tWvVVtbPr5c88Ri9cnLaV31yFtTfn34je210lTPHnJ39fJq&#10;rSmm76zE+tUG9z2B++RSEwvf1Vr1qJ88+Wryiy1crGrIw6qhNWfsHMRcV5d1O/4VLTSu8OB0f1dq&#10;dnM9i8+ZXz2LelgunwN93pP8Bx4w7wPW5wJ8t5z/iENuatnnqG72tGbije/ote6Obw/33lpzxfSd&#10;v5xi4ObEra2FY15+8z/KZ6bVPM7KXKvZwXgGWXB5RrE+M+pqP4h//lBLHMvVZSy3ufrkWfLxrZk5&#10;Y+a8s9RTm3o1yOH7WnQOLJc8a+FzcUZynWXG4GDwu8ozNzFwehdHQ7565Ln4/GjOuatBnsv7i2+9&#10;2j4PcNBUB576WmewtvH38DvTWb85s3s/q5s9iFlT70jHGjj4jZ2jmFpXeljfGrWwKw3z1DQvXkxd&#10;7czNHjNv3TN29kDLPrvcxIlZxcXQ4jlX09c21tdDuep8CH77oS4acknNuDX41hV3DjHiie1y1bO3&#10;tVpryxV7te1ZVHuHl4N/xGM/fS+btbN+pdUzqb/SAoOz0tnxi1M3e6y02mPyq3fFf7b+Sg847MPL&#10;Gve72qOcnV3N3XPZ1U28vVf+qk81zPs52Bw++XJ2PeSUT/3k+z4EDrd5Yt6PxM0Ru8ScV+vrBB58&#10;L+uqQY18vgPQk1jMGYl9f1Rn6sNxJnLOI9++cqY1L/+3/X0CnIDPEc+Lz4iYJ8SzZw7efBbJmbfm&#10;yN7hHuk0p6bWnK8DcH1zX806X/egz5kfLXk7jtq7/LP4u/Wfme/0lycfEWfDHnr9lRY8r11+hYPZ&#10;Y5e/gqNxNCMvePJ9odt3ha16HunLh9PlG40Ptz3h4Hu15shvfXnVcU65nal+68/8VZ36Z7W7vHPu&#10;8l8V9yw6f/9SxXPR8gx4/x/dU3uphz6X8zyq/c663Ww7/OosX33fV/fxvXl9jui9ijuTz3Ax/Il7&#10;Pyc+62ZsHXh9eSvM3D/Zeo5z/43x5XkWjVf+qsZabPWL3/HPeqDlbLt+5rFcO17nkmMtuTmLnNbV&#10;b23xu35nvqK5m+tK7d3ZJn/XW173IlY7z7i5lT/57b/q1bx63+Nc7PWode47s3o21trbuFpicp6x&#10;u75otuczPY5qVz3m/maMnnMfab8it5pPDLv7fleO84PpO5ux/LmvVU1rJ9/cXescrVthzV/xuy/5&#10;6mL9c5K5aeWKq6c1jxXTWrOycrBqiBlTJ6aGOesawyFuTX3yja0FZ+1iNWeeGp8/dKtNjsX5WqcF&#10;n/68Dyst6lytF9OS40JDnnpicqgBMw/OfylOzP2pXauWGquc+0IXLXXLrT/nJSdWnr5zz7g1+p1X&#10;Pta82NmM8nbWPnM2+M9qr3oyvz2bFy9W/yjvmaz2oEZzO74crbXaHU6eXHV5loodzQ+Pq8+cGNrU&#10;qm2MPVrUHy314PV1v6uZeu5H3BmNq9Ne4L5OxbWtwUeLy/zUNi9n5tVQd7dP5vHvZujVS01nVkvc&#10;2F7UrnLl4buniT8b2/uqvvxn+z5bf/Xcjvq45+4J37i+OmLzvZ+Ye85lvTWP2NVsr9Dx3JjRHug6&#10;M5gc+5kjbs2KV2xXJ17uqpcYvHKpV0MrVwuftcvL017lyX+VXfUF43LP5fR9pf/4zfuRue5dHeat&#10;T+wzjG8NPmtyP9H1T2udUyubWEzr3uSo0Vgulllr8f1lBHFq0fE1qCXPRc4+xtQ0r4Y49mxR/6qF&#10;lnt1RmYWZ0/cay7vn8/B0Rzu+1VzouNcas5YfGWPZl3xJ/ZIPTV3zmFyZ8+Z74xHufKmprG23J1m&#10;cfxVrTrN8Sy1Vo6YVhzb+uIrf8etLn5janoxI6scfDnWm9fOmg+Rkx+tbf3ET2T+Srt/rYmpN2N5&#10;7pF4ahSb9TNWb1o0j7jtKVdMu6vf4c5gXp3uZ3KMy5U/Mbm19LrCa830W4+PJu+/3Uc54OamlnH5&#10;YrVn9eU+4jv/2Rxn2s5ZHXzxs/q7ebTba1fv5792N8/8vEVvzj/7NbYefa+erXnnpNbLnHX2Jk/O&#10;2Ve15qh1HvXkEzdvX6w95dgbS85YHrFc6unf5QxaNcr57f86J+AzttuxeZ4TnyWeLxY5nyOwxur9&#10;6Odr9mcPYlpn/Zmss3svdrPL2+V/ZfxfPrzzkMSvHs6spw7sTIeHsW/W9vOFhF1pwzvKqaNVYzVP&#10;MXnWvdLaxx5YffqQ92HmXORj9T2rs7nQbd0RvzMc8X7n7p+A96Fn7L1EzfutMrwdV04tWuU3h99e&#10;K555ckdaq9rZ612xs6nfuPObf4e1j9qex8TNf1Xbed1DZxXb8SZObM3UKbe5+tSuNPyiBXeVF5s9&#10;nEW8Ou27052cf2Ls2dzdm2fbOrW8j+RWmDVqwNE3hxVTo7n61mvNdQ589cyrK25s/qq1zv7GV+sn&#10;z3mKgz2rW71HfWfojPhn85VPb3XwZw7s0aUu9pW6j8zzyhnOznfOd2Xvvh/e1Z69jD17Y3XBX3kW&#10;6mPd5+xdjr5cYvliWrkra01z1K3wcvB3nNlX3tQFL7c++mcxHNbU+UTv/Zyz3ates6/MNfeIkuel&#10;lWNczuy84k7+jjN57UfOOnyXmLb4/LOcHCzaXPjis59aO5y8WlprmrNe236+X1injpwz3HytfYpV&#10;b/rG2NW105M789VjhsZwveb9qY413UN989jWlXPXV3PWoT9zxFd672YrXt/eK/2jfiuNiRlj9Xn+&#10;fAbRd9UXw1qnv+LBWeHVMe8sxPUn177WmRfXimvdmzG2XH2svrNQO//+oDry5kzEYmq2Tp+cPDGt&#10;facWsbNimVHMWqy6WnPOo/UXGPtatEYOtfjixPiN5ZRnvlx8Zu6lnnsxXtWbw7LkfEZ//xTvHv7O&#10;Pu6hW0397ht1cTut5hGT8yPt3NfVWeY+qXNf5LzUM+Z54xeW5j2fPLXEj6yztEbMusb45cp5h131&#10;AWOGzrTrvaqHe4Sjyzl7xvayhljfvs4ycfPtKbe5+mqc8Vpz11/toRr27iw+d/DMYzkr/m+8WZwZ&#10;sTgxCx1wrJd4YzBqvYivLDSs0Z914KzmV5izmzNWn3PgMna/fCao7b7J2VM9rTg6c4GV1/zky5Vv&#10;78mzH9Zc5xM3R8w+0VUTaz/5WBY8cp6HGFZNOPLEyM8lZ+I/S7za2wrb7Ueu54DtMl+s/uSTUwvf&#10;+4nfpe6sF5c744m3Xl8L13owfKx+8+pqrTOupphWbjn65uROS55LvhZefeuKrbSbV8MeKw2x2s6z&#10;6iHXnHb2lieuFcceYauctebsLX7XUo+WOo3172qWr66YcxPP3IzhlK+vJf/Kpa77nvHsBW818+RV&#10;pzlwPxeK3/HVnjXOZV4rLr+4vjm4YtYR14crR2v9XWu/9jjSgM/nJsuZJt+ZVnmw4uXic/kZO7nE&#10;5OTIcxZ1ef+H03p9NbBwXMTqaNUg7jODT4/2V6s55zCHDqu97SuOtRd1vcixWvOJ/P75K53AfJ7c&#10;u7iW58TX6nyOjH2O0QCj5urzBc9ezvAKO/s7k5aZv/Ly9bub8ezM5v6nzln95P+T4r/+y5Mckgcx&#10;D2yHexDmjWunVnP45rUzf6R9lJs6j8a8OJjNi55cxH444XcWYpaYcWcwh4b+zIP34a9OfXiNq7Py&#10;y23v6hRfaVzFVr2q3fwjmldrfhSv+6vvPL75ztyM5d+16njm9OMynnrwd7nJJT7izpyzrHQmJrca&#10;05cza4/iahzxzK16VEN/xVPjndb+9Dia4Sh3Zz77aY9qVxywOcvEVnWrPurIN4YrtqoTu8KR+yrb&#10;GV+lWZ25pxm/uz+z0GP27Yz1J5c6MW35V/32R+cVy9nQepXms3Mxh5d7fvds9nl29iv17OWV/XoP&#10;r/R/hOPM2kc0rDnb+517jZZ6d+qcZWXVqfaKdxdT1zrnNsZOjJpizjS1qnHFX9WjvcKnnhwslzNp&#10;zc+6K7F6R1z67JYzkVfriE9uN+9Rbtf/Cu4/KsKlh5e1/fOR2G5G81h0WCuuOaznItecdcQr7EP8&#10;xo/q4KNvD2VWsb3l1JpTz7gc/3xbTH/Vj1x14FRfX42VtX7qi7emHPJends/Q5eLhjG22uJialIj&#10;hmbr8L2qPX3rwXernPo7/hHujFr0/PMd/r/+9ddf8RzJ/J8cei5n7P7N7azzVAcuWtVpXh/rPWUv&#10;vdfkjOWr6yz2MD6yK677tW7G4ivLTGriG8OdOn3v6l7grmqnFjFnoY55+6PjMme8s8640qDGvPXo&#10;qm3NigMfHss81hpzan0Q//zB+z97ZM3cBxh8lbeX+taI+ywZ+1/8Ivaa/f3lHZ9Ra9Gub7zqvcKc&#10;7VnbGWaflbb7vMJd1X8vrPui55V5jzjokZfD/eTimePydTX3B26NOWNnNDb/btt++s7S3mArvBx9&#10;dYxXVq1yz3pYU72etfXY6sJvjC9Xf3LaY/rVmrlXxe61e2nfmSfHxfPH4r2GBcYZcVGj/Uh+y+Or&#10;N3HqzWmLyZ8WDmty1cBymde35qM4P9QTsg7bi/3x3YX9exb+F8Wt9bPPGcDVENPax9rG9ZvXx8Lp&#10;mrrkdxzq4LP8vMG3r7XNsX8WWGv1yZfzQf72w9mwckjN+Vqz82fNjK2j18wRO6+8K7Za9a/UrjhH&#10;GnM+zmtiaM69yfH1Ofuan/jUmXH5zemrO2Pqdph4Ofrm1AVnTZx4cuCtsNbjs9T7jD7rZi0ceeZ8&#10;TZhrXo6aK7uqg6cOtjry1SInV0xr3UrDOue35siqV47YnGHGrdGfc4nXqu+8jeEZt0a/Mxzx5Jez&#10;m62cVZ3Ykd1pH9WYo39n6PsnnOav9JkcYnWwPB/PrM5aHfuIzVhci05nxbemePtZg0ZxNWvVElvx&#10;wVa4NbXqya81J98cMb55/N7f8vwc4LtH3+PF1SLv9xP7qU9sXswexvP+i6tvjHV2a4yZibxc8nLc&#10;n1Yc6yz0Mm8f+9uDmGUfbc/mk/H75690AvP56N7J8VxheU6wLJ4dXhfYLrWw8/ksb/pTZ+afiVez&#10;dB/PaP+IWme399nZTb51v+3/+3//Wh3OCuOwwDls7eoAz27G1Zpdj0f0Vz0fxY7OBs3OB9cPJfu1&#10;vlxrJ2YdtrXyJ7bjV/eoZta3rrlVf7k7ffK73NT+KjHzuq9nZ6qW59DnQwyr3/yu/zzX3bxq7nQm&#10;vtOZvKsx/Y80z/L2Ke/untS4a+3D/FzG6nQmsXfZ2ds+d2dY7aNa+O4Xv/pHtXCPVudHhwVWHOxK&#10;D+vKFUPj9/o8Ac/5XedRfe+j96Q5+8MxL6Y1Z1yrNtiV+lVva6s7/VVdMecAKz51rsRX6+2507yi&#10;Uw7+mSa9rnCOZrIe2/67miOcejVWeubQsO/UK17+5D0aV/9RjbO6u3PPmYjRmPhZ35lv/Sv0pj7x&#10;7DGx1V7E5D4zW7XQu3v21LiO5ljpFvMcxIxX2jtOuXd8uPSbZ7HSEDuzc/4Vn79EcS8zv8PV3eWn&#10;TmNrxWY88ebry9N2FniN5WjNrXjm5Nba/4hTPj7c8tsTXM1ZR9xc6/Sbb739yhMrTx9etfD9cxF/&#10;CeczAoYOVv5K19qVrnxzxGLOoxXXgttXzs5e5e3qxflLSfpPvc4k945VzzOdtVO/M8wcteo1t/Pt&#10;ZV6LhjrlgMFprr7cWjXFiMVq1RGDjy9uvZacXH2sz2h5nO3R/aNHtdoT33xtOe1VXE2w4vCPcupp&#10;4XKxt7nUVY88WGMwX4v4LOu0u+dPrjPAs+ZD6NuPYnKtJWceyz74BR3/Qch7Rp28aqjTftOHP1cx&#10;dSeHuH1X+SvYTh+8+s4k/qr+V2Y84uzmp6azHmnscu4Zy+U/dGJdcoyxYqvZyK1w6nY4udW6ynee&#10;lcYOs0Y7ebO3vInPuh0P3Fo5WjXKgTvz8HxNWoNd8VZYa763zzzOVN9/VOx+5YlN28+NvvdOHjpg&#10;Lv1ae8nZWXnWwtPHmrd+xuLTUutnAK87fC809KnrXtWBg4Yz+HyIy9tZ6lZLvebQrC7+bqbJRQfM&#10;vVa3Pn3hWD972M+8utjVXsTgr9YOX3GPsJWOvY/qdjlqu8cd71m8M7qH3qPm20tusZ0Pd+rM2Nrq&#10;7jhwyXm1hlzn93mpFr41E6fenH45YF3mWtO8fvPWkHO+HY/3BPhe8NDiYp9H9Wpi29NZsMUnj/iI&#10;K18OWvrk5pq5u/yp92zMPN2//tlcj/ad+5869p944zlzc++eG30v+uL3tdZZ9OGwtD0DsMbW3LFn&#10;9fa1l3xic/abMbh8fPPaYvhnS63Wzxo5E9/FPX910fASox6MeFpzaKkHh2VsHbhY6z7Imx+dQZ1i&#10;s+xqTi3qO1N93h/db/tYay/3K8f31eLqzFprftvfJ9AT4HnxOfI5I4/vRewzhu0zRq3Pshz4u2Vt&#10;8+1b/KrfmajpHKt+V3W/Cs/7s5un+91x3oHb99n7947Z1Lz0nyVwA26IYrBdDG6NjXYW3oqLRnWM&#10;dzqP4u2x0uDF2xnhu3jwGoPv5px7tK4P7+SgV8wa8LnKmzli8kf1cJqvT+7RdTbXo7qvrDva66vn&#10;r159ZuACO5rn7r7Vq6Z9dlpHefWsnbE41lx7N18f7ldaV2b+HvN6hvRypp6V2NksV3lnOs7RGcRa&#10;O/PNnflz1iOtyVVbvLVgjeX+6pYz8bw8CzGt+LSr/AqbdTOe/cmj4zq7d9ZbY2z9HbuaXz31teJ3&#10;9Cd3aq36y5m1xuaZx3oxObVX51artY/4R7NMvauzte5Vc1bzEb/7rP+I1qrm7tn4PKhlPbO9Yj40&#10;1KRHfXse2Tmf3Dnbqo8ce2onF83JBbP3Kmd+9R2f3NWldvli9ienrwWTh98ljoXP5aovtrLV8C8o&#10;4Km5qhErp/Ne6S3H/mrurHxt6/A7+9Qgz2XttPCrRywHn2VeHCum/WR+/my+fjn41HL550sw+djG&#10;H8H4seo9KJfDatWfAuS4nI/85JufeLXktH6+zjwL61Z6cPrLB/7je2s6q7i9Zg+fJfPwxfBXM4B3&#10;rfqRt1f3Lm79FX25WnRXPa9qzXnQtRbr/sXsW7vqT36Hq0u+Z61me9EfjnrNgRFP7IP85w/0dzk5&#10;WmfVgs/e5Jqftf7SFT0n15w1WDj0mJruCXw1v3k1rC9uDrtb1HG29rAfVn9XK+69Mcau6u1BvnPC&#10;Fftwvv3YPXfyoTmjGLb7kfNN8i8Dr7XMY52zialtXE1q1CkOd64VpvbkVmuVu4PRd9enM3Uf4ru6&#10;O/1fwZ3zzPioB9zVPsC84PC8eannM2G9Wo3l1povhr+bWxxOa+0H/orVPujRiz3qfzjffsjtPDNP&#10;buZnnbG2GvWbR5P3Sy5fY3DLMW7/+tXWp/6MI/fdllncDzM5l9Znz88Nz2F+Xsz7p6bzd89oz3x5&#10;+s5A3Hri5vSxXGpr4bvkGteSY5/sjf/aJNYFTp59iqPPRWwv+zdGA7wXmPX4R0stOTMWx9pDbWKX&#10;mDG5atV3v2D+DytW/GLVx/ec7FfrXO3Z/MqXa+2K80qsfeY+7VOO2CN2peN+H9GbNSv9cuwl7yym&#10;Vg7Wuomveojt6prXr77YI9aZra1uc/XlaK2FI6/Pupg8LLXlVwvcfGvEi1WrOPVq2n9aa1snp9jK&#10;n9orziOYume18Haz7vCd5qpnNVb5Vf8VNnte4cwaY+dgts5nHgvnTg/5arSH2Dut/Wdf4tUei1nD&#10;fOCNr85MTeuqf1VjNXaCSQAAQABJREFUxZs69pjW7wpYffTk4YMTFxPHimOrI+7ZGPudzXhqELPm&#10;HsCoUY+YJa964Mbtx3x+ZyKPz3LvfM9onhz69oAn9uF8y+PbT/y3/XVP4OxZ8HmbJ0Qdl8+bz54Y&#10;1mdw1n7vuLO1t7MX+9l8zvn3euwETn950gekh1zftmLyxY2xcqaVO21rzKmnhvijFj37VFNc3ebE&#10;tOasMcaCsYpZV2u+H4DNr3y1yVk/eXD6BuZM4PpY68GrO/WOeLOuXHXA5Jk3d9VS/2jtqofzzBw9&#10;XtlnpQ/WHvh39reafWLG9sHaZ84kVzt5asy6o1gtOdWofvFy5aCDX15z1Ji3p7Y1ah/Zs7r2vat9&#10;1Hfmqu1M5ayw1pRbf1XXPL57LE6dte0jVu5dv3pXa1d9O7eanbvazYNbC99c+Xd8tVY1r9Bf6U7M&#10;PfScxOB2DjnknV0L17rJI9clD6z+KrZOTeNpzXeeYvLtR06uGJxZI8967Irf/OTMXGNnKLbyJ4+5&#10;+Nz2D72rGjDnb33nh9PY/U+ceLVaa77Yqr88rP2osU5Mnrh88+D65Mqz1ry5xmB+n5KvlW/8s9ju&#10;j5nZh9hqD1dyq7OgDnylX0xfbmdAQ53i01dDnNjl/GLG5rHtgW88dVtjHVbtXX7iq9iezYHxGq4+&#10;WJd/QQDuJd/5teTN1TdfXZ/7Va6YPpalxaeHC9w/R3TOcjqTddOWP3OrWE3sqlZMq4b70ILDIZbb&#10;XH01sPJnrRzrqgnm+7Z5+Woat6492tca8uVPztRsnXO0Xt86+VpriMvFb+wc8FjmiqtFTlz7WfV3&#10;nXFrxLA+2/bpWfuMUqu/qgWzvnlnQtN6Z1ZTDjgXPBc5ljOKTy7xlWUvuGq3Vr88ueScw9rZc4WL&#10;VdM+7tUYvfrVF9eq2xpzWuu9p8bmsfrqqFu8s8MjRhMOe2geHMy9ydeqj9Unhxbx1JMHDmfORS3L&#10;2s/o75/galurlSWH2LMS004NuM4Ex9hzaQ98LvlwZ16ND6FvP8qxBp4zgbXOPsXFrGk9uVVMPYt5&#10;+aUTzwTMGi059yzfntjWoAXH1bw15Jy1PDBXfTGsuLrmZrzDrTdvbH3vnxwtnMk3h1Wj2FXfWvWv&#10;1k1eZzRXzVUfa+SVAyaOHjnvb63/uCindeo1Z08wlpzi9i0GVxy/a4eXc+bPXvDdpzOCTV73ax7L&#10;6lxqrDC45Gc/uOC8Bq0To4ZlbH72IRaDjw9XvhhWTCv3jEP+bFVzx5Vj3rnB9Z1JC9c85ydPLSyX&#10;z6nvZ/bQyidGQx3z9pu8GctTBwun91BNLXnq4DAnPtd8HuTDoYY8Pv8VYGs6D/ypAW+Ff4B//tjp&#10;mH/EoslcXisNc85HzHmwrDcHRt77je8ZkOuerdHC1ccaY7vIyQPHn7rUtK5+tb6H3+fr0Tlah9/9&#10;X92DNWoZUy+GP3HjcmYNsWvywMVWWuTEVxrkrNf2flvTPvjW9fzL1a+WNc5kLJf4bO044mi7D7R8&#10;LYlp5Tu/c1JjrvX4XXKmnrFceHMGc1j6wlFvlQNTd8UrJk8dcmDlqAd21H9VZy1WbXxWY+eYfT+Z&#10;659wJ9/51hX/fq/KsT+YmmLE+FzmWnvmz5oZt8+ZVvPocFlPTn/2aN0rfHtPraO+zlqO806ds7ga&#10;k6tmOWDi8Jtb1ZOXXytuPbbvCcQ8g7Mf2OrZlEeOZW1nsteuXq48Y2wx92H+LJ6z8D9EQY/Lefs/&#10;yHA+zqMcZ5j9wMHMa50Pa80qV95v/9c4AZ4DLp81dt1nyFPwudnFK3z1jK20rX3GOp89Z/yM9jtq&#10;55zv6PFKTeb1TF+p+06t01+enM29KeJnGy7fA5oWLXnq7WL7vtrOflf1rYOvrz3ScJ/aI+7M3a1h&#10;HmfSqqmWOLG+nNpd7qwODXtV76v6r5rVL2ruc6W7OlOxFR8tcXnq37XUrzSe0bd2N8vsN+Nd3Rl+&#10;1vesfpU/m82e2pXGV8Sc92h/M3elZu7VGvCpN7mrvPXN1Z8aj8T/+Z//+fF6+q//+q+//tfe/qX0&#10;I3rWvHpOda/Y1blZd3cutbTq/Ag7Z58xM3XO+jO3isG6Zn1z9D7Kw13NVw39Fa+YfYpZi93h5qiX&#10;c6ZV3ZWPjhrm1TY2L25Mvr78I1u+euU3L+6M5My3Vt+cdf90677Z59y7sWcHp/xVzQ4DZ/mXNp/R&#10;589q1pfT/mJXLXugXg37r/pc1Tzi2c+zk+sMWnnkO0vrypk8YvJyWkfuaFkDxzots+hPjRW+wmbd&#10;K2PP71HN7m/O3vuw0p95tcTR8/u9mH8RqZ49zYsfWWuwq7oVttOTi1V3xy0u3/rm8NUiP7nNWVed&#10;yZdzxbZWnzr1ixV3pqMe1KoDj79oZvEewsW97V8+20v7Qf72g35cq1x57Vf8yrzwmau9qrHTLufM&#10;Z88s94H1PVX8g7D5Ua4U53WPxuTdDz69vHxdWUOe1Vi/ds7/WfX3T/dFDVdjffsw28SIXfYlFrdG&#10;rD3kWF9bnj58a/SN4XDZR632J9/zmFxrsOpR79nTyx7qGFtTDTE4rXX21s4648k5i61rP2qss7f2&#10;jz/++Nif+8F2v/Ca657QJN/VGN++5eif5Vf6R3roqrmqta/2TEveI/ZK/yu6z85ofe8LfcG5eL65&#10;9GfOe7+bVf07+bOandY78KNZ5pk90r/6PpvVbR7fnLixtc5gfheDV0/etFPHfpP3TLzT3OH06uz4&#10;/H2UOM8kzyz/OP7f//3f/4fr+xd8eO2j776JuYyx9c+ef3qoic+yXl1iOdN3H1gua9WhfzFxrbrE&#10;V9bkG9tDe0VLjhrE+Ghoy5HXHhOzFlwN7j3fO4m9n5yLFzXgLL+frs5yanc2clwsrfkjW81Z5/xH&#10;9We5qXnGP8szU5fxq/p4Hu2B/+o+6tPvaPa+fuf9OJu1c/t82VfrvrTiRzOZW/U3p452hzsX/b3k&#10;rvTvzGnvlZ06K84ZVo36s677OOK1Th5Wf5UvtvPt77nCW2nu6o/w6tRvr6P65qi3rn45z/id7xmd&#10;1jqv2Dt6qP2ofcdM7Nt75BmIMaeYMzcnVh55a2r57Oz85PxsxJIzroba1lez/al3H+CzF9jqOwz4&#10;0arO5DkLuO/vxVZ883xn7OJ/nMH+0bGnexanllw5xGpaZ6ylj7n2rC/3jNea3/7PdQLeYy3T15+7&#10;IefzxTPIMpbr86IVx1Lv66L4r+6vzupHn0nvtbMcPRtyvoL993fS7zCRLwKtLTmwq4d2laf2M3bO&#10;ObVWD+SqpjzmX3GmNrF1s8YzMK+lxhw+y5wWbMURw8Ll0jdH7Z3VnrNO/Yn/6PjRve7m9gyqq29u&#10;V/sIjrZnO/XJ2Rvt5uuTUwd/tSZfzg43X7vjip/NoNZuT+ZfZZ1LvfYV+0p2zvvMbGix3+65/pk2&#10;3LvzwJ81ZzqTfzQXXP+RvF+4/IPCnf2d9XFubP2jukdz8wzmPswXr0/fGTsLOPW7vLzvZVezrPb3&#10;ynnUf1ZTnWfOcu6/sffqFX26V/WKrfyjfTnbqg7sSo8jfTTO8nB+xHKuK3s8mu+o/ux8Zx4tMHGt&#10;/Ym75Bc784/mPatd5Vd6zt35OvuqZqUN1rodZ4e3ls+TxtY4izmt+StWjclFa+aM7aOdtauY2jv8&#10;lcaPwHZz73Bm9JyuzutZt07sSGM3g+esVUN97czLu2LnfDO2R7Wu9tvtq1r1d73tpx62l68r/6IX&#10;S95VHy2v5tvbfuWZ11prbA9iFlbf+CPx7Uf5+s23tviRv9MBf0TPXtaqP2N5Owvf2hXHvxwlhw9/&#10;1nCP+8sD1dlpV0NOtcF2uHOQtwbrEjfuHsRad1TrDNTBU1urnrZa1pgzVoe4+vLEpjWPnX2a07de&#10;fmM5U6ez7TjiK6sevbiM4RqDidfyHPl+AZdnilgtLIua+mDG+vZQH9wFd4WbX9m7/JUGWHXwO/eq&#10;Rv7kGZtf1Z5hz9Sead/NM8u8fJ3zj4XkiHvvPIOrveR/tX1fnf8qz33Cd6/FVjrmsdZgxetTL77S&#10;ElPH+NW2s+60r8xJbXmruVcYdb5f4bP8rAE35n0MHIuO/gfh2w/6r/az60uZM2vBylcPq2++NdTN&#10;5ZzymRnfWE3rxI2fsZ2tuvra8o76wd9xVzm49vD+Entvq+UvMtjfHHw1wKqpT14+9dM3rpaa9nvG&#10;PqPV2eYMc18zfyfezXjUf+rDVce6yTE+y8ubdlfX3tTI0+50nFdbvlhryXOZM4YDxqWGtvXyxNQx&#10;3ll5U3PGU58YjrMZY7vUB1tplnuVM2tmbJ/2nhxjucZaa3d5eeTlXK2xFmttsUd8e8/aV+mr+9X1&#10;mNMZORMuYq37+CrWWZ+dZ6Xj/qsN1uXZgK3OqHz9+TlqHZbL7/uTb55enVfexJ2NvHxtsfposKr5&#10;iXz+tF6M2P2IYdVUR1sOfr8nEqPnRcwvU8oRx7qqq4+Fg/U7pzVyOGMWv5x5Zal5hfub8/OdwHyG&#10;fV60PjfuzNi89cRcPLPmtNTCa6zer2TZ/zy/n2X/zs28+F/5Xt7+5clubnVDzvKzBv6qRvzdh3ek&#10;zwzk5ezm7J6cu9j00Vtp2af8Fa/5lb/Tr5Zz2rM5NVeYuZWFrx5559Cuar4i5h7cz91zeGZP7eUc&#10;K73mnBNe643LXWntsKO65upPrTnPzBNTv+OZu9KjHPWKrXr/xu6dAOfaM62/UvI+mFvVy9HKxaI/&#10;a8DlnvWHe7b+53/+5+PLGF+8+iXNHmf1V/LVck9X6l7BaW/1Vpi5aZ23Fo7x5H/v+M5eOtsz8z/a&#10;805/5mPteoHLqe6P8OcsztXZHz3vaqGnJri57tm8WDnNFZf7vSy9O8s7+9qHnrMvuXkOM3a2Va05&#10;bfXqm9faw9nEtbOXeK21al3Nlfesv+qNprOt9M3tamdNefpYdSaf2NyOt8PVar09wfThnWmo9azt&#10;LDutziZf7ozBuw952uaOdOFPbfnY5qq5qrO3Vn41rCM39a1b2akxOWf58ldzrepXWHXw4ai3ipsj&#10;7779y17qvciz7Lv6S7TqrXp/Kvz9Uy3+gphF3O+HYGrKnRh5OeSuLPjVs2alIwZfH77xSke9O9Z9&#10;U2Mf7Jm+XHvNmPpe8Hp/9cHhWV+f3FzyJk5MrdbePi/G07p/dLnIW2PuQ/TbD+uL2bOz+Y8MapZv&#10;r1Vdc/XhGmOZjVnE1CeeqzzyxvKIXfiNV3pyVzn15dRWV3xqzBiedd4XYp4f7w8+dViv1q00m8eX&#10;U6tPP32tM1F7ZVl3hQtH/lkf8/LVn7G4fOOvbtmHM2uLOT85Ll8XWH1eizwXLJ8VfPXwr6yeKbWN&#10;qV9hV3RfxZnz3NW9ex7Vn7XeozmTsXytWjMv/ko7ez6jfUVLTvcGZozlGeV55R+lucgTk9Myp3XW&#10;3p390Tr7zP7OB87C+tmHL27ffueCDy6H+OpST357FcOv/qyTO+2uRlyd9hVTa+bIe/neBBeM96Vq&#10;+8sP8PxMM6++/YrXlzctdWe8lfbUeXVsz1fo7va42/dZ713d1VlX88yecuzV/PTlzP7V0J8car3U&#10;ndb8rD2L1XmU577UmXOIo1+//ajZ5ayzT+u+p898qxnEV7nVfOXhH+279fYRU+fRenRau9Mrx94r&#10;S70aq/xXxtjj1X1+5X2czcb9eWaf1HqPa+szAzGfg67G+Ma1/TyV03ow1mp+c/KxEyPu/CtO6+/6&#10;q7mqQX9ngtsLnn/OgdPvj3Pm9tGn5j/+4z/+0kSPnJrEdxZ6at+p+839+ifAfe1z6MRixjvb56L+&#10;5Df3+3map/P14t4vpjO++lz8yB3d/uXJZ4f1ULQeFlbMQ2xs32LWFpP3IyxzdBZ8Z2Qec+WZN2es&#10;9S8YWo9P3hpiljXgMz+5nxV//zSvBhl18Kce2NVVHWvsZ3zXOudO5yx/pZ8aV7hXOZ7jTnvmV2d3&#10;1OtI1zo4Xiv9nYb1tT3/O3U7DefRlrfydz13+ErjFZj9eh6v0H1Ew1msfeVMfDFm9f7c0Z+zoQW2&#10;0xCfdcRHdeiydvWf2b97w7OHNXJeadvjnX06sz2L6V+dwbPGqne11l7vsMywm6Mz23ty3Yt57eSJ&#10;T9s/fJO7WneH6z5m76sxM+32eVXjGV5763cm92fumV4/U+2P2O98Pp1hWu+P1nOFBzZx81ct9WfL&#10;meDNfq3XL/9M+3vnnbF7KXZ1HvdIrffirHbyjLXU47t22uXLbR3YI3tSa2XP9DrT5DY355y95J7x&#10;VnVg1jkDsZ8N5mZtYzjWFsc/ylFzpE9+pXtUQ89VDbjL+hWvOfwVpzrkrQHXF69tHefbv/D1H5DF&#10;7KudumiZU9cYLpexXGL1Zw2xPfR9BuROq37rrJ3cVUy9Glp5Mxa/Yz2DWuvnOYjvrPNg54UWq+eA&#10;v/olCvXVM571xHCc3R7l68Mxr65/92Is1xjrRU5cHrb78bzkYf0vN8gFs8a5xbTVZ0Z4Xs2pwzM4&#10;V/n4aLPqg1ErhvWMilVbHKzzFjfXfDWu+NbW4rvsh2W5D58ncHPkjT0rY3NYlv3wW0/c1VmK15+c&#10;6ulPTuunX671k/OrxZwDF2fjxTOs7zkZY13kfN7F/mm2+z/bW89GrvXGtfDJy2m9GHz8Va64/PKO&#10;aslNLphLPeMjrpx32+7XXmLYPovMS8z7v7PD4WKBcfX9TE3zWPPF6qsHtlv2KvcIoyd5P1/5BUB9&#10;e6gFzwXWWPyqXdXaZ2qIr2rKlScG3xqs54u/mt/3IurJexH3fhOjAaYOsbrkWRMjZlHjErPW2Pwd&#10;6yytWWHN199xna3cd/hX977jzXs0Z+y5z9wu3p3Jjg++6uOzQn7OD3/WGMsl1kejC9z8jqNe6/TN&#10;rWrNwV3l1Zj5vtasU0srrq1WffnFHvHRUWvVk9wKt1efr2qRJ+49tmZa9bVnPWf9O2NmmvMQ/yqr&#10;e63/T9i/9/ZoX+a07nv1rIqd2b5meE/guwVYcfv4vcP+apOfvhxrsWLlijXfGn1qygWvjrFYufrO&#10;r+a08nxvrCa6cwZ4cqn1/QUrbg/y6oPhO6vWGmNrd3bOs+P9xn++E+izcnd6a3k+fCbFsPrf6/mx&#10;3919fA/+1dfa95jlTg/O1Nm/8vm6p9u/PDk35WYVnPboYZ45tbFcvPFWv377WLfLl/uof1W7s+jT&#10;03rtnKPc8qffOmrQw8768upbA3a1pvWv8Hdn8Ii2e/AcXqn9yDxHNc6qZVbnBauvjlxjbbnl6GP5&#10;kGkPa+UYwxHTmttZ+7dWTA3jnQZ46yfvKGcPa4xnzxnLf5WdfWf8qj7v0GHWV5yPe2bGqdfcag/y&#10;V7xH50Nz6u36TB4zrrDV7MVWPZufvj2ca+bfHbfvnKVxeY/MpNau9ln9VT09xc/6r+aydpX7kVj3&#10;0hnrd74V3rMp91m/s6Fl74nbZ86x4qFxxlv1qRb5cppzln+6vbPncj23eT7lzNyVuLrPaKFjPba6&#10;R3OUZ/0R/25uNYt9OvNdXfidvf7UcoYVRwzrXLOe2Jx8OY3lkCsu91lbfbXm3HBm71Wd9djJB1vV&#10;FKu/44M73+STcx3lOps8rfVYeVqwFQ+c1Rx+6z4Z135W56ziDhetFV8M68z4Xtb59wVacf4c1OVf&#10;6PqXcGrKl4v+/OU2YvWtw3I5j3519K0x1s4aceyuppx3+eyJ/p1BH0v+aLW+XDW9N5NHzDlzweHy&#10;vtlv1d/Z2ota+1ErR53eT3ly0LEevjOY16pV657A1EWrs/GLI7sFr9zqmGMefbnG8Isxgzmt+2Eu&#10;9a2TYzzt3Lu94L1ioed52cs9oI/v3N7D1QzkPCf3C08fLWOsGuiXA6+LfOchN2O1Wld/l0fnzip/&#10;pbnC0BdvPbixebCfcTk/+5mXzxb7au7ZfaJlX201V1jz7/KZi/Vo/0fruh9nEJsxuOenlVtrHTNx&#10;rbhz3vLkq1Ptd/pzJvtrZ2/ef8j5rFqPFaNGHrhXtXb6xeuvalf5YvWtL8a8vp/6Cw3ysOXCO/vF&#10;gNbu/GruOJxXefV3NSv8Sh29XPC9V85gnlzvLzXG1hDbk/Mi7oI3MfLUWGff1unLMV7ZFWeFrWrP&#10;sJ3O0cxnmlfz9GDtZlDH813NpIbclUX/iLfLr/pV/2xuuavexdTpHMXQcRZxtc01LmZd8+0td+rO&#10;2JriYtU2r21u+nBWGpP3SHylv7qrGe7Uq7Ozd7VW8+y0wa/ow6lu47N66uRU42imr5T7GWe+cn7e&#10;E7j1r9TKoc73VzVqe3bFqbeO/zJidXxewPh+4fcRe05LXm1y1HsRm9OCrdZZflUD1jp994DdLXPU&#10;zHnBPJ+5f3Aue5GnHtvzApPDDPLsq93Nd4RXt7xnNKvzLn/OPed9Nv/I3PScczyi89Vq5lk63wr/&#10;J+7f/e7sz3rff6Z7tf+b23FX3NTq4RzUwxCdauAb2wPLm3HfxFei8luvv+Lfxab+nXpqmUVLrbOJ&#10;V89cMf1qiN3hz32s9OQc6a/q5K+s+zyadVX3COb8d2d8pNerapyZ83n0jI72a07L3PbE9/7gv3K5&#10;l0f0O9/VmXY17tt5rurd4b1T+84cR1zPYXKemX115o/qTa3G9Tv/1V67erX8QwQ8NInxjc/q1bnK&#10;k4+1R7FX+1fPadd3ta87mne4uxmOcOezj7Fnq0VDjnrE8sXu2qmp3sTv6k6+uhO/2qd77ZlMve8Z&#10;v2uOr7jXd51r9zp7zGemzwq55meu8dS9E6/m2/VVt3kx7ErLfOedvObkv9rOnuqzl/Z3b8XqW6et&#10;Lj5/LpKvdjnWYe1VrLWrfLlqUNMe9iWv3qybcWtm7m58Ze6p2flnrvHcz5Ve1mD9/oDm1Z7tX/9K&#10;7/LxnWXixp2pvnnsFY3yV35nr6/+xMCL7WaQ4+y+HrScv/5KQwwdL7HVPtAjzzXvrb2sczbjnUVr&#10;cme8q524dStNuODPLPffPugZn2mveMzk1Xq4XNw/Lv8rgat+3Zc9qokPLlY+eo39RQ4x9sxiBtfM&#10;gYNxtY84mHOJyW9NOfBc4ljvgTnrya0uebXw2A+WZV33WP7kMsOsLR+fubrkN1esfuvqTw6xl7py&#10;xLHuC9uLGnnsyX2COT++y7M2bg5MrdaLW/Nuu5rRvex6u48dz/yu/mfAV3sD4/I1pd/Yvc164p5L&#10;77lcsHLU+srW2e/M6B6PauVUF8waLXm5Yli55uCZt0aenJmH17XSbP6dvjO2R+cVL4+8nL4Hi/P+&#10;hU+Oy3/gRsPcas/UiNPXGL/9iVnk51phOy44uvb0M3d+xquJ1bdu9n9VbC/7oau/OoujvvKpx+ee&#10;sMStVd945sWx5qjh4r6qSx4frD41cj8Smx9zjg3tbfAj/R+pOduA5yWPHlyevTh2csGcSQv2zDrq&#10;0Znqt9/Eqzdzziy+27e89tFvLRixmBytOlpx7AprHn+l27r2FteqdaRhbtZYe9ce6Rzl6OMs9pSv&#10;FV9ZOWpo5ZKfmDnt1BC/a9ur/q6/fe/2+c3/Widwdh93999d+DkHT1/NWnKr2Br0Zi9iMa19zVWT&#10;HLE5LLEca6e9wrFGfa09zGO7p13viaPTZbziidFHnj3NoUXO7x3iYPhe7amvpvFVi+ajtVd7PMpz&#10;/63vvM/mq3vVt6f2q57dlf04u3uhpr75apFf4eX8k/2fdf/cs97br3qPLv/ypBuYmzrb6NHDS443&#10;ZTW19jqqlYM9m6HcK377zpmu1B9x0Ks+3F0PubU7LjrqllNfDhiX52Yd+fKLk2NZ8xmd/1TDfucV&#10;zzPs+bzSexW8D3Tx3Dt788XhG5cDziInLg/cHvhd5RS/4lNr/U5/6qx4VzXkqalWcTBirHn538P+&#10;iJ7v2Nfcx+6MH+2NfjXVmX3BVzzvsXXPWHv6h4Fdz7s9dnt8lf7ZPOzHvWl7lmJHOvKvcI903pFz&#10;tjPt3ezgOw3wXd1Zv6v5ox5Hsx3p72Z+VO+ol7mpPc90zmT+aP9qy0XDi5y4Fsw+WPDmyLvkGf/K&#10;dncWE2/s2RabZwhnle89WeWnzp24evTxL33UaG+xu7b70q+uM2DFxYztKW6sXmMxa43l3LFqUFO/&#10;cxRXG0y8+zJ/xz5bf6dXZ97tsfjU7qzy1ISLD+5F7FVMXTWMV1Z97DueX3pemWM121Gdc1/Rr07r&#10;2hPOLlccn3Piu47fd8C4+Ed652nNDmt/OVh1nRst/+EfX9z6xt1H8TnPqnbHKVdN+xjLmVbexFcx&#10;/Z3BOvXFV3VicOXra7lnnKExesRc9p3Pv7rtPfXlgMPDoqOmMTx8r8k1Xz24u97OWg6+OuTNFVe/&#10;1lnVbE7fedHi+WR1NmL7NQdX/eL4LHI+78a1zg421+xHLH/ORmxu6jS2Tq4xnO5b3P01L6+68qwz&#10;Z0y/Pjfi8mqdDQvPeFcjLq9a5ort/NbPOmfZ1f4MOHvqHu/ObC22PjrE/hKXr031Z19rm9e/Y71H&#10;zmN8RwOu8zxabz91jGvnGTR3VDd5r5hxajRmlsb23+Hmqdm9v6p3dZ9qHtmdVnH7qmMOnMuYuXn/&#10;4r9cPL+HwCPn5yha1qurBe8ytk9zO98a8j1PcbT04RD7f9UNTjw55VuDvbumDvX0mmvFc7bJbXyV&#10;0xp8+819yyPfqzNzxuQ8a+41ea0as484tdUTf8TS0zmsf6X+meazvTz/2vbU19LvyrrKO9K6urfV&#10;vVz1L9aa+sxjDN8ZwIydmdg/X+F3ya2WeTAvnp8u+WJTV3za2U99eNWovnix6pLf5co78qm3T3lX&#10;tX1tTQ3PzXy1V3771V9xJ2bv1nku5mYNsXuXu8JW9eWvdIutuGIr7db+9t9/AtyLs/vg/eo0YCuc&#10;57042rwH+T3eXtZrwedrhdcQuBz641fDmcSMrZm4eaxaco3LWfnwWNaVM7Gj/mqwzzPN9rAOy5nR&#10;w0sdNTl3c2LOhJWPlac/e67iyZ3xquY39s85Ae83lqXF73Nm7DNmjP29fp/AO07g9i9P8gbZ5Zun&#10;mA90H/LmyJPrhx2xD319OPSbH5jqzR4zlqe1hzH8Vc0Ks0Yrx/Mwtgcxvh/Y+GLVkA+mBr64H16c&#10;hXitNdoP0p8/iLnmfJ2nOtbRt8u5xcy33/TlUGNOjLgYvjl7NC+m3XHNW2v8iFWDXvp3dayb81ZH&#10;fbnN6VsPR19rnbE1WnDvNxgxz4N8Y3Pi1tfaS6xcZwOTp5WPXdWYlz81iHd1vjeg0fry69ur1rpi&#10;d/32QI/4Fbp353gFn7k5V6x7Ubexe9aWo1/bWnzWrC1fvxx967VysXKK1Z81Z/zWPuLv9MGZxfdn&#10;tft6Fbtj0WxP9cCKq1ms/jwn+bUrTjXgrjjg8nZ5OKt1hY92ebOXMfrw5M46ceewbofLm3nxlT3i&#10;2m9VZ877Kwc9clzksGLl2Nc8Ofy5WtsaeM0ZY9VpXkzeSoscq1xiuaucXDnGcFni05fX/EfBi3+g&#10;by9nECt+ty216PS9Gg013Vfz5Kyz3+RbZx4rJtec+OTII69fjvXY5ovrk7cP/uQ3P/Xsb72az9rq&#10;+RpbaTqrFo61czY5zcN3f1rz5FjgfoY0p9/7Lx9L3tnR2OnDI2eN3A/gm44+1lnQbm/ngaMe/rNL&#10;XTWNq1tMHnnw7qc88uTAxFtL3rXC2T9r5oynprGaWDD5Ezde5a3FNm8PrbwVhxyLXPnlfjL2P62z&#10;xri65sDIt19z5q3Ves4+a9Rw8YsDPt+txWfRy2fVuP3qk68WPvXOSx4tasTBZlwM30WNq/6sJxaD&#10;r491tV6OOSx562ZenalBzMUePQc51VIfy4LrGauBtaZaYOXKQQffRQ2rmLHaH4Q/fzgjsbNTzyW3&#10;HOfh2QHn71zMz37gXBNXg578X4aRl4N1j/DQtxd8efhHfcmjAx8dfPm19lIXLv1c4PC55JITl0cd&#10;S674agb7yyG2f7HyyM+ecMvBV0tLjWfY+a11Pvs6h1Yd88bsF46X+daBGZu3nri++VryrKlRjnm5&#10;MzfjyTvSntypZQxvp6PGLq8Geblg8ovJnfYKx5rqWqflnuIbUyOGT+3//u///pWXp6ZWXEsty/xn&#10;9Pezu8NXNdZesSvdiU0d8szd2Y9q4PEamuekLvmjenm19taSwzc+0zOvtU6d9hKTa66x74edQb88&#10;a+9Y6jvfrLUPuL3EjFvTnNq+72HJa6kjdskrZg8xY2rw7aHGtOap5yK2D77Lz1E4PEtc8KyH59xi&#10;/HKlmliWmsTmxD4Iix/Wau07qebVIxabXOJdrnVqWU/O8+EMyMuZesQz39gZuh9rsPXtryXnQrNc&#10;/d4PZnWJy2tOTvXFdtb+zYO51NKKa3e4+SPbPvDQEtvpFj+aXZ623NnDZwGu5wunOPGsc28T38Xy&#10;sXKKiZNjFvuLY+d+4O605FKnlvzm8LnMwXepXQ45Ys9KLj1Y4Cw4WnW04rXNfRQe/FDbGYynxoyV&#10;7KzUcsEtX8yaWuvlY9WRZ464509Mzhri3epZot9lffuUY54afK9qzLlab135Mz9zqx7l/PbfdwLc&#10;G86fpT3rxv33GYOLhpfPBt8f0COWo77PA7GcztGaj+L8gG+98NRVa4U7S2vh29N5yOOrIV/bGeDM&#10;GB6Y+E5HvVq5zkRODL84Mat9pk8tF7g+NWLg1qglz/dK4qvrDveq5h2e+7Sme+ts+M3Bn3k1Vvas&#10;npqpv9I5wuZejrhfJdczZKa+VxCzJy5xrWflntURp3a34Ho/qqfGru4d+Nm8P2KmO/v0HK/WfPX9&#10;dB+Hvzzpg9eC6e82K+7N11pPngfTHrXlWAe/Phze+Gcfa+/Yalt3pGtO7sqqKXe3v1VtMc9I6xnI&#10;4YsFa+Jg9sZ3icl3LvO15YC7J32s9XLBXPYy1havv8qLXbGrGa7U7Tiv1tv12eE9bzhHZ31HQ51d&#10;TXHvj7MYy/GMtOLyrAOfHLnamVdj1sKrrvWTR6zG1G7NP91/dO+e3bPnc7e/fY/q5MzZqGnuSIPa&#10;cqfWo/Gc4VGdR+resZ+zOR7p+egZzV79DsCc5NH28suvexA3riV3tFb5YvY+0ng2135o+b0Av7n6&#10;88zgdr1y7rNe7bvyV/XF5r4ar/S+AsaMrzxj99RzqU/e2POZsRrmjeWpMfPyVnZyiafeWV356tXq&#10;q7OKqyFPC/8oL++qvaK1mhH94ru5xMt1NjGtONa5yDVfXz6YfDHtxFf1cIrra9X6npbecy76OxO5&#10;ubdH5lOP2vZ7Rrs61beH2lo5xvKK4zcPhyXnM9r/LA8d45VmVVb5Yvr+Ja66aJCbcbXx+fyz1hjr&#10;X7ijsfoOAAdt8s4A5moOv5+z9eFXQy3rterKP4qbo741xGLa8qe/27u86olN657cp7E84t0s6jeP&#10;T42zYdX2lwl7/+jTHmpZQ94+kwfu86GVqy64OWx11WsNHGJWnwWxaT+If/4AR49lv/6CpefwQfjz&#10;B3y1wDoXcXP6zr+aS31noEYfvd2Co35nsFZLvfny1bVf+fLkaOHIB/OXnNTXsicvtcjBx7o4F7Hy&#10;6qtpXfur872t8636MudRflVzF/MsVnW7/hN3Ru1K65WYM+/6gfM88Atazgq2479ytldrOb971tJn&#10;t59y/j97b6MbSXIzXeMF1r5D3/+F+AG+z0fj4w2HmVlZ/aPRzCqBEslgMMjMqu6WNPL6ap6Vxgq/&#10;0tvl78zVOrt5djl6mk8fffHudRpf1btfbeqKoaFvnliMz0ne/3iesfD15WN7FjXgupojvrM5X/rW&#10;qOlMxPbE6st3Lixc681r3b888bZdn/FVbWudxqnbc2asjy5zZSyGFXd2YyznZ21+RoI1H61eySOH&#10;pp+nxGqrBfbKNelO2NSTWU+5U/2Eoef5XuVPequ34vrvd/bi7OnvfZjqcj71rb9rWz9j55g05eUs&#10;E+8Ku9Ixj9VHs2OwnvfZ2dBcLbRznu5lnJzUsj73ITdz6mTtzrdWDppgXvYwf2VXfOfSrnTIrzSo&#10;ca6p/kp7qvnGfu4J+Lwxxe6+O2U+H/CtUYf3Rz/jzKkt37zWWnh3nqHUdz5taq544F7U4fN+vlut&#10;1XHWTnvZ8bM2/azx/FObPFdjaIjn95rysH6eicmjlhw49wkrhxyr4x/o/37N+e+e7/+q7ZHVTCt8&#10;r/bzs94/J7naR561Nb+75Uy83OvVOcl7p+0Z8t6kzwx9n985106759pxf7XcH6tDPt20N7T54hyI&#10;OS0581jeTHcLDrXWy+1Y/FHrTLv65vQM5qd50c38ro85dbTg3TO5+PSwj7nPst2XWcFWMz8717t0&#10;n52rz2Gl5/ms8q/Cp3O6M6NzpM5VvXls1qFlbtIV03Yt+ITJn2zOcLd20hPrfYh/FXt3r6/ej/1T&#10;13tBTlyb55bY5IOpn3Xp5zfvie/8nGvHI9fcq3mu9F6Z93zy7F6p31rdx7NZnckKT93mdA/ixqgX&#10;6/rUlrfiqAGvOebAuYib072ejVf6zrDKP9vXevds/KhV59l5s17N3Ux5j6g9qdnpneSyh772pP6E&#10;o16ex65OHnX6zZ9yuzPLGVaa3WMXq6GFm779UsO8lhw8ueJYsax/h29PtYknjHkSzxh8NW/W2CPt&#10;Lm8Pbdbd8Xc91On5T2qsvbKt3fzMd19i81rqm9eaxvKs1YrLO7XWy+9YXH0tOH7y8bmSY702+WAT&#10;f+JYf8de6eT8crW9B3FnxvK9HnjmMo+vjrbzzVFLXer8fQV+5qllgZGzhzzxH6w/Z7FGHGttYvqp&#10;7S+P1dbCTT9rwafVPbPennK0yUFTbfNg1uKz/EcOuXnf8M2r4R6pFcPaO/WpVVc89cTkoOmC55JH&#10;LG6NesT4XPrw8alnmcMXw2cZa+Ua/2D9+IpmnlPXU8MlT63UwCef82UefLWsaQ4xl/eNejHm8b/m&#10;B5YzEe8WeeqtURPrOVCfvppg4mBo5PKcxIhZ1ORST8y6xs2nPeEk/2f5zOn+e4bcb3Osu9qnGq39&#10;GbGzMYMXfXkeuMS0u5ng/EprNa9ncrqXk7PZadkPHfyMrQNz3vTNv9NmX/uIGT9j1XLfanWcuDVg&#10;zSNOTC62n2t5WrnG9rxr1ZnmM2cP33vBwbBiU9/kTfnG7Ke1r7b5GVsDJt8ZwZwFv5f8xo3Nq6c1&#10;n9Y5uh816shPLhhxXvK0XS+O3eWSl/7u3iXvM3zP4tFeq/oVTp88M/wVVx5Wv7nirTvtx9qsaV7m&#10;TvhZb611mTvxrVMna8xpM5f+VEsenNrMpy9Hras+8roucfwrnWmuVZ1aOXf63Zs481f7z/qsE0/M&#10;WbqH3LtWbWdM/ase1sLLusTvzvPN/7wTyHue/p0JqOOaPlvA+KO71MZnkeM5sR6MWIz40WUPtbTZ&#10;q7Xh9Jr21Bx7NU68yk29pvrEJi11ModvPO1bjJ+Xm0vOfFs1mcmfz6f5qDtdV+d7R+uqZ85/xf3K&#10;+dxH+tPMrzy/Sf8zsau95izsm8v3mMx9pr87f2dknubd2es799Nz9Jzv7P1u7T9etRl08qDS701k&#10;jrqszVzXvSvOnvieSeKv6p2a2Wuln3w4HXt2zrzSAU/OSR0ca7Jv+urs+r4jlzM8q6+We31Wb1V/&#10;0mfFefds08zTvWU+Z3HWqVZs0jB3Ze1zxet81k0zPjNT9/qOz04gnxsrdvcpc/LTmtdmLv2Tb67R&#10;mJ6T1Jn8qz1NNZ+JTfNl/8z3/j3XxrPec0sd87s6OSfWOa64zpI8sLz/zqQmsVjW3fXVu1v3Cr7z&#10;a6805fXMHV/pdJ56tTu3irNn+slXM/OJ4a9yqaMvlzp1zL3DTj2YIXFnmvrD2+WvauzziMak3dgj&#10;87XGNBtYautr0ZCj3qSz41OXeXXuWHuic7KuZr6aJ/slt/t3fDLbIxxnSIuOc7b/SI9na5ztrs7V&#10;GV7ld/36Odhxpxy9T/rveOTyPtlnN9vEp85ZVnm179rdLGj5yy37ul/i/GMocefMOcSmXubg46tr&#10;X3B747Oy5gfy59fuoaY268FyD5nLnvqt/WfX/50xc1e++0nrvGJqOIMziWObC5Y88uqC5y/n5WHl&#10;pB6+9yRx/+FFTCtXPXAuY/JysDmr3OTjs9JaJ5Z5fHq5R3PWEOeS50zO6fNhD3nUwmGR0/8A/vXF&#10;enFt5vW1zQEHE3eWnEEO1jy+y9nMuQ/y6IJz+V+NzH7WguFnDMZZqWs/dY3huezdWMZyX2Wnnq/S&#10;PtGx/x3u1XmkZnM7Pul7l2P/tL6utGj6WsLKvdvrZ/N77o5fMV/es/Tv9oJvPTbrxVfzZm1yWodc&#10;Yulnnf5K1/yVvdInP61VX8/EvHanAYdnmPc6+RM2aeT8q1mnOjFr6JcrY30+i73AuHhfN0+9uL6a&#10;9jHWZq0YFnxVk7z05Wsz96jvfFp08DNO7cT1cx4xrbX+35zzDPA/WGBRx9Vccx+kf/Oa07HcO3bV&#10;+7M17vRr7rN7oN6VfmJ91sZaua+26k9z0Wu396xRp+dLHD9r5IqTM28dMb6cxK3HJi4fXE3zWvvA&#10;YdnnR/SnnjkstV2XfHP20KqtnXSszX7y7THZ1LLfxGtM7ezbnDuxczyj1/OrmXM0J3P4z/Rvre/4&#10;7AQeOfO8j/r5Pbj3HsyVPDDivOTlPNaY29nmpg51nZ+wiZM9yasrF6uf3Ff59OtzdAZ64Ns/cftP&#10;88nHUsNFD6z/9WvrsfLE1FRHvPt3nby008/3me8emXu1z/yf2e8V83+l83vFflYaj96XfiZX+j8L&#10;Z1/T3sSu7u+75/7q5/fM/pf/t92nm/YmMUS/eZBTR5vDNt9ca/rBKt98axpnXl/tK6tG8nZY6icP&#10;n5xY+6m/861Pmz3VFZNnvNMmB3/FVUsNexmf2J1+1jtD9nykX2q+wt/Nv8t1b/cHvttXa+Z5qJla&#10;YiubXLQmvVUtePM77r3YT9vaze+8cfbBV0+8Y+rEtGplTkwdY+1Ua+5XtO4z95XnOe2puRPnFJt6&#10;oZ9z4Ruf6qpxVbf75kENeqLjvq80nfGUJ/9n2Nzju/t7fvTR/6wz8nuEk75y+jyc1TxWrLnG0/Nl&#10;vZx3Wn8wdk7tNPsjc6nHHqwX0672d5Vf1V3h6DrLFfcq/0qtqVefgbF9n91H1xtj7TXNJZYcarI+&#10;NRLPGnWwieNbk5y7fuvYQ3uld8q70rnK95zyE9fXynnGqqU90YLr6nuUOunLx2a9+ISRa335n2Xd&#10;g3PknGLTLMkjD3fiJ2/KgyUnezXesX2nGj53fO/PfM8waSb/ykcvNdOndtJPDr4c8Yz128rV9pzq&#10;mrfemYi5/Hz2+4Pkwe168mLdU36e+8TtHsSNqTXVT33lYyetVY34nT7WYO1FvX7b5OvD91LHe2Cc&#10;mmLWc9/oA4elzd5g+TowB56X96s10XUmLRiLeuvU9f/m9wfjBydnlEftasnHytdSp2+9MziPefdC&#10;Ht9FLMc5jLHmrbcOKy+x9MnLQVt9ODkDfuezLn1q1cVapzaYs2rB3Id/fJNY8lKHGhZ5lrmPIL40&#10;Tow+K/0o+S8Xbmv8F2EITnS7jBr7OF9zXhHbI7UmjPxu7z3jjpu9dn7OkfrgeaEhF8sfcfE8+Cys&#10;elizyv/uOPvPc839rvDkXPnTMzBh6Oxmsc80U2J9P82Ja9FbzWEv7SlPvjZ7iaUl73zg+t0Pnu+H&#10;qenzDdZaycue+M3tfMbTLJnH930Xy4W+n6W7OdR23+oa72rhXu3jqt5+z1h75Mz6V7ry1JBP7AUG&#10;j3PFpg9HTA3iXFmnVnOSry8Hq7Y57Qo3r1Vr4k+YdSeWevV3s660dv13OfU4391CI3XSp87Z1Zjy&#10;jU111qfdnUf37bqM7/g9665P6nZd5lYaKzxrJ91VHdzOiU069qEm89aYf9T2LJMO39/QL/tT1zNN&#10;tVdYasJVd6edNTseeskldlHnWnHIk0uuNd/29SewOmfvzy6fHH3/R49MCubl+6mxOyGeeoCRc+nL&#10;NTa/s8lN35rWJGbe5LbfP39kXt22ybFnc4z9fDeGnzWplX5yrMU2To115tiTvnalQd56ONb23Fmf&#10;vs9DYulP/TN/6ueMpzUnPHRPZnxX/6vzYw8n853s9TM4p+eZs7A/rjzj9JP7s/xpX2C+XpzLub/K&#10;Pes5nM95217lm/8z4+UfT54OxWY9oNy4vrb1Vjg89bTWGlvbsbxnrJpo0CfjSTfzzfeDsfFT7e5H&#10;r9TC53LlLNkjOXInzFxae2DtT757WSPPeGfvcFOHuleu3Ffr7nrtcq2zOq/mEU/cnDHzpzNQkxd9&#10;qE0tsF7kdz129ZP+iv9on91svZfPin/mTPbuc/Z8xY0/60we6dMz9t6I3c+k3/UTB+yUt6r/6vjV&#10;OU3zn9bwGed9UYe4MXPP2tbd3X96NR/MmsyJkX9mpeajOneeR7/HyF7MwLXak/hq1l1t9mlf3caf&#10;iVNz8nsPyTntS03rnNae8jzT7nM171U++7f2qmfWtN8anb+Kc97Tc82e1oP1Re/Mr2aZ9ORab/wq&#10;mz1PNXezrPQaN9Ze9d71vKol3/XE2RtfTuIn2l+Z0/t01hVuHptnkrj+dE6pO53nVKNe20mrOXfi&#10;1Ou6O3NRm2eD7k576uX3H/lLQDT8XPSXsPJS42RWZ3JW50VXXx1ja3Z7cUbny7nIrZY5be67a5jH&#10;2cx17DmZT9vczOGTn87VnPVtqWF+cGxeYmi4N+vB5IJxeR/kJA6fRU1aualvHRa+HGs/BP71hX/U&#10;EaPe/Yth01fH/uqrZ2xN4taS05dPb/9wUGxlU3Pyu3fG9qUO3BzWXOLqa+X3PTevBnkXmJf/FS32&#10;ilbqcC88f/jpq5v3CH3vn/3kuQesGFacWmP8d6xn9J+pZS+r+hW+q9mdTZ7vjneSYzYXuiwwr47t&#10;zTPBxR9w+X8rv9vnh/Bf+Ivn7Pl5FHfOzPtjLbaxjuXYP2vxJ/xqpu4BP3XS736reFdjvx2ndalZ&#10;8cllXh7PM+uf//zn/5xr669itcjjO/uKLw+bMyVfHMuMvP/6+kte+tl7N4PaWfuMb1/PIXuLPaNP&#10;rZpY/dSesOxJHr412K4By89C86mjTw5uclI/cWu0zmA8WevldkwNOfFJ4xlM3bZqOpfxq62vy9yj&#10;PVczvWKG7LfTcwY5V7E8rXvJWA2seTF5WvPG2MaIrTentjbr5KYm/oSnnvzkmTeXs4i1XXF61uyj&#10;RvcTn7jmTqwzpU7Os9KQ33N13PVX2uru6pw5Oau65KQ/aWT+23/PCVzdf7tyf/JZwvf7A3PEctqi&#10;I6ZmYmpkLvONT7H62uTkPjPvc5qfw9ZZoxXHTljm28+enTuJT/rBcaVvbzFiP+/8+ZqYvBx1sPAb&#10;VzN5O7/rm5t6V1xru6ZjeFeYWm2zztyEmcNe5ZN71786E3pzXfHu9v0s/snccHydOtdJndzPstNz&#10;0FjHP3sf3b/n+6yze0efp/94sg/HIcWvDgseHC311vJA8+arhaceHN+o7ZlWXmKv9p0bXfsllvjU&#10;O/c85bO+ufbzrFb1V7g68NQS015pPJq3X/ZOrcwnjv/q2Xa9uvdJ7HxXulf5qVdq4z+i0bporHQa&#10;t39rZGyN8xF3nTnrrDGebGtMnAmb+j/Dm2rB3MOjc650T/Ds2Wd7Up8ctbTm3J/xo/bZ+U77Oq+2&#10;65jDPcLRb96vHk/nvTqT3mufSZ9TxnJPtbOXNWpkTl+OsZYa61YcuVp41mjNae/i1j1jVz1zXvXh&#10;9n5X9dZoJz1z2kn/JCfnlbb3xfy99+y3mz15n+E7p7b38uwM6qmPnpi+OWzmzINxyQN3Zc2KI1e7&#10;04NzogOH5UzGiX0Q4kvOGvDoqjsmnwR7jpwdaWMs3Jyla6dRTjhTXfbOnitu4s6cdfrmkv8Zvuc3&#10;9cqZnHPigcnd6XWtNeDqJ9b8u7Gaqa/Gbs6sk98YsbNqmzP1nTj2aJvc7CfPfFvnaZ6xeesyFkuu&#10;vxyDx+8NsNbI01KvxsQjhx7rSsM8ljrj7KXfVj6Wi6WOXOcwh7VOH+tSxzjnyTrzWHvKxTaW/Pat&#10;szeWy3sCX8zf6RBbp56YOLbvJZgXfJdcYn2tGHH7ajiXeXDmN29MHt+58NFNXsedQ8OVOX1yaPiH&#10;gPhqYln099kQsz6tdXLJiaFjbWrCUQOcWuuzFo5zpG5yqCe2j7pYfTjoGGOtwXrW8MzpY3txbixn&#10;xlfPHs5D7mplzyvuVd6+znHFzzy1j9ah0/W9r0e0cz57NPZMvJuJ/Xj5/HDv/QMu54Hz6tVnt9I/&#10;5a3qxV+lo542dfOcwLl2C/4VZ6p/pM4+1DqnGD3Epn6r/FXNqi577DSm+cCoyVzqJZ7a4mCJZ63+&#10;Tl/OztoLTvZa4fB4zcHldehrsedILX01sY1N9VccZ0YvNcFZ1uPb2z6ZI3+y1DjhnnLU5BxZxszn&#10;pZazZ6yvpZ7PQmu15PFzZS/zYslb+T2PvO4jntorjtydnWpTe1ULZ6pd8Vd49moffbG03bfj7mXt&#10;Fa/riK1RY+KcYmi1jrF90EoscfuA+VyKpaV+qkvd5K98+Z1vbWJ7WqOl1nxjqZu5xFc+/J5jwqb6&#10;rLNvYlNNYyu+esmX63wZwzPOGrkTNvVI3qlv31fpnfb9q/E4Z8/46sz97ILXl98jcH6Z8zzVNran&#10;fPFT23pZp/aOA9/9THz3AI+8Wlj52uTCf8WyH1r2Udd5kmOubdeSd15y5j0L8rx/28M8Nb6vi6mV&#10;Fj/zxL2yV+eIs56+GU/8PoeMV7XJmTTvYs75at1pjjvnN9V/NezumXFPva/ar7Yn5nG2q/3xusp1&#10;xU/uO33mn2ZpzH2+c5ZXab/sjyf7EK4GzEPyYLHcfF7Q7ctBF59FT3Gxj8QLvlztJ/P6WtsbY7l6&#10;RvPyJ2tN1uunpTa5GU+6YPanzksuOfXF0u5yyfur+7tzIuda8cTlaqnT13r/1byyO/5pzt45j33R&#10;8MN5pyd/sujvajuX86BnXh3zWvPZG8x84if+o3Un2q/gMF/uuff6rvmnnvTqeXKPzmJtzqrfnKk+&#10;sZ2vlpzVbCvcuq9iPSPnuTt3n4c6bZPnvYKD7+u/a07j1FYza81ryaWfNeLa1Dnx3VvWp5+9TvQe&#10;4TiDtX6vlHPgc/kDqtw7lvrudaf+ldzcm7o921ea1xknO+1l4p1gV1p9Rqk55dTzLCdOauCvOGis&#10;9DK300C7Z1Gz5+h4NVfy1E5s8q96XuUnTbGp1n3LSSsfzo6XNfjUyccm9hHc/JJzqK1E6u8wc++w&#10;zqC2sXODgxm3te7KWqe+ulhzVxq7fGvYB+v8Yq0Dnp+/aCW3tbs+Y7n2JNd6yU/fnqd8arNGrQlz&#10;Lj/rjKnxdwnmjFvHuPsYp4UrX1175llTI259x+IT1x7JwU8cPWO1ifUn3dbr2Hq11YennzZ7JY7P&#10;ZV69VT9r5e1iz1ltY7TxwVNHjDy6/iEHMX7OCdZLPXDnwnL/sehjvewNH99FPnOdN5c6zVHLPftf&#10;zgMHY6Z8LtFy5Zz04pJrLVznxOe/+EgOLssZjT/Af33JPs5PDn2WmPXNT076zgcfnws/+6tNXS/7&#10;aMlTm/WJicsnxm/bfYizZsrfwXqOO7Xv4Lo3tZ2P2LMx11auGsbNe0dMr7zyWc5+zpbYV/CZa3de&#10;5JKTXPDMPbofNFz2Iz7Vtt7ZUkMd9R+x6k+19pxyifVMmXu1n/P2fB3TW8zzth7c90Mwr5xXLDUy&#10;jw+HPJaV/gdw8SXrqbUXZX6u8DnLgism176pI3Y1y4qXeM7zMcTBF+sPqEcU9HKO9FMgcXw//5KT&#10;vvefM/W9LTWu9tH3IrWdGb1JR1xe1qaf84AbW5/c9uU2TnzVd6pR77RW/qR1gmWf9K1Fv3sQw534&#10;1mm7Vnyy6k65FcbzwRy5Os7c5O/4PL/0cDWXmd2jOfdhTlwNLDmf7cTbp9Z6+6T19ZeYfLTwyZlX&#10;P/Hkm9d2rnXkaZsvTt0qB8dczyquzl1LfWuqYW4V73DnujoPNSbb/SfON/aaEzi9TyuVTocAAEAA&#10;SURBVLwmfV6wU+zP596/1Pa9wuejp08uOXjqNJc4+emTs67xjnMPPVdrUJuYfGziyXMWLMuaH9H+&#10;a8+qrlW+v7GHK11rk+fvT8DUyvd08Kyz1rn6foo7H79/2C31Vhx7m+9YHNu9M7aP+5EvnjorP/Xk&#10;9DwTR+477J3539H/Z2ty3n0PfvZMd/r37J/9/FzN6nzTXPlautL5ivmn/3hyOpQ7G7XeN1wO1EMl&#10;1//XRGqT84WvVQuOmPy7lnqu1NTPnFj2TCz7+gHlbPK0qYGfuDqJqWNO69xwV5zkyoE/6ZNPDrVi&#10;8on1sc2337PWHu/WP50z95o1zpdY+3lmfuMBp/eYda0rNzn6zmYfYvoQq6OlJrXE1VBzZ3sPPu/U&#10;XH2TtNJ1DvPGOas5rPnE9LMGXsYTR+yOtb926oHeCr/Ta8W1d+cb73g3U3Nbe4pTL3201OOZOVnw&#10;0bDWem1ryMu+zemYmuTvtLv22djeWvU6Fj+xnteKaz73nNzuTcxKfvpZm7zWITdhk1a/p8hxFq3P&#10;Ub/P9EyPxj2vfbXO9aj+nTp70bvnQscz8/0XPjzxrJ/6qmmdHPBc8hI78e0PV00xY3VWOHnns8Z7&#10;b+3OWqPOjnuV22mRcw/oyE3sSn+VTy395l71ybyvITTAuVIXX37m0re/dclPXueJxbyPYtSpg748&#10;bOL2PrGP1rX2ToeceWc2VsfXpDE89y+WVh2w1lrxwPOsqEudrEufOXwmVr1aS135xuiKZY9nffXR&#10;Vh9MX/2OwcW0YOrhszL3A/nxVV7m8RPPmKqeyzz4lDOPzXp7tPW5ETf+KP53f3001RXDThi4muTx&#10;05J3ySOWJ1cOdtUHPHOpl3XiySVvT59b/risz8FYjj3VRMcllhx7isHFb644NnvZ31nNq2udesSu&#10;7AnWv1xODfJoqGMtVgyOK2tXeXB56hizL+u0+ct1+eTMp88c7gcuZ6Y2OfSNsfriaolbAw7mH3CA&#10;E1uXfOeCY50+1iWPWu9t8uGxF3q4so8YNVkHv7Uzb509sz++lxrqgavjTMScCVr4co3ppT7WpZax&#10;uthpTbh65rTMQH+fA/Ryr87oDFp4auK7Ulcs9XL/1GdsLXX6WPuIGWsT17f3XduaXf+sPnorjcSd&#10;I/uTTw65Fa/rMr7r05M+2b/7EsvBcs///ve/fzzjPEPcZ2fX3p1jx+95Vtzk6ec8YtjE1ROTZ0xe&#10;rP3kkDOG78V5gadGclsTnjrkWMZXGvKokasFy9W4tY1T01hziXkWWPme8AH86wt5NLrO/KO250od&#10;e4llfzBiL7jy1fT/it73Sa1ceepbj51y1stPjprk1CGfHHK81ljMRs5efj4mX52Pgn99kUssTytH&#10;u8LNp4WLtv261tg8tTlLal352Uu/X1/2S63s5/NpPu9LvpelT33W2QMMn4t74B7FicXol7F14PDJ&#10;ZU/wXPZMTN9+xp9h3Rd2N9srZrGXWqt+8ORyX1m+ZpyTWs8bH17G9mgLV21yGeO7kiMPO92jkzo5&#10;zm+ftOTyOabGuua1DjwwrmllXk1t1ySOb8zeWcTWYOXge7+cQW5afbXkGquduL7nk33NaVMfjJhF&#10;Tc5oH/Hk4asjz2ds4qlvnTG18sFY6uKr3RxyrMZbr/PUXGmah/u9XnsC3tvVGXv/4Plawc/Y9zow&#10;fCxLjtri5MB8bwI3JxdOLjmZ9/2TuaZ6sdTRbz101bZOjjVa88kXk2NOK952VZc8NOCphZ91mcu6&#10;ybcWLa58j/T9wvtsfXI8c3JqyNOKY3frZO4rjdSHm+fStZ1rfmrhPzJf92zN73g+gTxrfJ+5k/M8&#10;4cxdPw91xn4GP2+C+52Y2bmpztmNM3+/w8+teOqPJ/OBzW30IWWufQ+YGh74fAM2piYP+Y5+97sb&#10;73oxE/PmbNOs5NGZeOL20aKTvnOrYU5r/tSi41xZ05j69k2uucT0yU015r+q7f1fzbna4+n+qV9p&#10;XPUmb633ghjfy7zcjNUHW+FyVjb36Qz20iZHnamfuTs2e3YdPTqfs7xqhu77q8ael5Z9PHtG1ud9&#10;SN98nplY8tKH23HWv9untzO+qpf70arbsfgrLXvpPtP+msMM8qYceb+JxZdjDdjVsgZe1oknlpzE&#10;5V71WuVTS46a5PTNvdru9HM2eVrmWPnOuJpfXer1rdFOOftp4XZ9xslTVwtv6pF5fPXkd954Za3f&#10;zbKqBXfGqb6xjne6p7ne92mdvK73PMg7b3OyVj8tddYmPvn2k28MV0ybuel770l/wlJnyicG1/6J&#10;n/j2UcN4Vyt3xzGnXs/XMXyxK33zK217a9U11lqf8Yor565Nvemz5kovZ0ytq7rMe16JTX7q62Ot&#10;F5tqVxi11mvlErtW2l0jf2XV1MrrOHF6d/9d39ayVqs2trnm5OYzYY4/qKSO9w94WvyVHrVoyVFf&#10;HfJi+C7yedGLJdd+WvHkpE9eDjWtB3da6k+5HWav5LQWMbzEjfP8xbTws4Ye5LzMGWPzXhGrgZ/L&#10;2BrqPKvk2SOx9M1j0VJXPLnmEss/Akxcnxq1nS+1zXGO+JlDw57qmCdGL88/e2YOrjpwzNkbTD/1&#10;wV3UmANrvjw5zitXHOtFDl052JxVjZz9gxxf1E2OmtLkaE90rcWmduLqTdiqJrnp3+VbO81g7sqe&#10;9DzhXPV5Js/+nEGbemDiWu//M2eTPV7l7+bZ5eg/5RPDd/89b+NZ19x3xPR/V8/dvtnLqm+fScfv&#10;OIe7mj07M/Js5/PNHyPwGeT3Lu7Z2t3Zk3Pf8p0x44kj5jza1JSjJrax7JO8yYfb9RNPDO6JfnKm&#10;Hnd6qoX1sl7rfHcs99fPenS4Wj/1/L4ke2adXOfNWG2xfLbETmz2PuE359l69HovYO75Wf079XLb&#10;OkvOCuYfvconf7ru1jjD3brTeU54U+8JU8sc73/O3znizFnTGDE58bT6arftPLF95KZ2Yvg7rnVT&#10;j9Yx1qqbtfrm4K58dbDW4TuTPpa1wn9k11+z/4qV2s3J2Tr3HT9/Anm+033wexEseS59LPVYLpY5&#10;fPW0YN0PjAUOz6UvX2se25zO2Ve7yjdOrHZ+NrYOsTxrpjlTX55Y1oulzXPxjMnbZ1dPTl5q6lub&#10;PciB73JyOBvfn+2jlnHPLI5G+sSny9ngt0bHV5rwU6/5u1xzv+PXnID35O69fE33z1H5FfbGs+/z&#10;P83rffLEJo65r2gf/uNJDyU31VjHyU3/hMfB5mGf1GSPR/3+gRQde2NPb3jOjkbHYLvVfZzhpKZr&#10;rVnh5nf2zt53Oqe5k/2ear2b56wnZ5T3AN+atLt5rUmOmmhwrZa8Kb/LJd/XR2L6aOQ3P+KfZXPv&#10;V2dxNZPnkZpXNeatJX6kXp0rm32uuKt8axA/OnNq6Z9oJce6nJe8uDbz+qkjdteq0X1yhruaK769&#10;zNOzMXOfZd13zyHuHB2LYzOnjjZ5j/jooG8PrVqv6NMaHdvr3da9ZX8xeuOby/fd5JDP2DqstfiP&#10;LmewB5pTz9aXf4o3j9jeU+4Em2Y4PZNT3skcn8lxz1p791mu9gdu7kpD7bbW+cwao9tzUCtmvvXe&#10;EdvzUW3PiHr8jN2vuV2v5MrHiqcuOGulB9e6H8z//TrpJetK4yqfWo/46ruP1V5PtB+pta/60zzk&#10;wF3pN2a9uLb7JO7crdtanVdTi2Zz7LOyWbvjTLontWpar51qwcibS+70cwo8fnmby5rE8NVM3H5o&#10;W4flar75xJNnnfpqG2PVEOsacbloMJs9tZlvzdTQh5O14mkzrybv53nu4s5EjdhKCw15cIm5rOu+&#10;5uSimzXwiV05n9gd6xxXNTnniotW6uUeqPfKeufPOvcolr31seS1nhva/mGFXHuQo6bj1IFjnRas&#10;l7nJilGj717U6Vhca51xWmrzGYDrnsjhq7/TQRPexJmwnOGv4K/O5tm9573B7yv15abV/yvcI/bq&#10;PrV9Pomnn7x3+85Jf33v09Tb3Mm8aqZO1qUPR21t1v1sP2fKuRPH5yLvP077/oYF57JGy97UTAxc&#10;Pfxp+Z5pPdb32NQyj0ZrJm/q0VhqdU6tHYcaeV1v3DOCo5l1HVu7ss3v2DpxLbg+1qVvjtmcLy0+&#10;HPnqYeWpaU7Nxo2psza56ct9h931cb9T35y58+Ya/8yYffXquYgb6xrjU578yTrTK7Qm/Qmb7q9z&#10;JL9nao7vf9TI1YJ1n66fYjDf49DIpTYcLuPk6KuthTvVtAacrFFPO2mY06443cuZrNOCe7ZdAyf1&#10;O5859e7Yq3ry3+tzToCzzvPWz9cH95+YC9/vTYyZtJ8Rp5/wxNLvGmcBx4crfxfLab3E05eXlryX&#10;uD2JnQ2OvrwTe1Xj+U9z5hzdSz4cNCYumH/Ej8/KOnwu6+F4z+VTg+/3pfCJqRFTN7XBvtfnnYD3&#10;5fM6vqbTrzw3J8BrgSufff3XnNB7VJgx5/R7BLuxJ5ZW/FeyD//xZG8yD8pc3vTE8OVrxToGV+dn&#10;HLQfPszhcg4t+DS3fK18ucT6zTGe8mDWauWnlQcmTz3j5K98uCxr8cX07ZWc9OG9Y93Zx1X/d8zr&#10;uUy9O0ecM6Q/1YN1TfL6bPqeybVP5sEylts2e6gjx9xKx7z8O/ZurTP0jN2zda1r3u8U955zb1fn&#10;lVz93bPT57njqrezz9bvtM31zLvzsuZZ2z2f1buqf8We8lnJ+RO/muOd+Vfskflybznvq/RTc+q3&#10;6m8deTl59unDJZZnbdtdfpVb4a1NLHeaLfP4yVnVyTNP/L0eO4HpDPMeoNqxnahd5eRgpx7myXU+&#10;4/St+UxL/6s9ks85k7/LtXZq7Pa4qpvq5a5y9Ml5p75TLTVXdZPWIxj9cwZ7i+3mgLPLPzLPVGMP&#10;rbNN3MTkaTOHr57WPLE12M7Lm6x15O7UTVpX2OlszpT7WmlPmtZj+SUOOmqZSz2x3D+YNfxOQF8O&#10;uv6uQAzN9LNH+nBOeFmj76zGK+v8mT/pOelTN+mltv6qh7rmjdXVouN5Y72s85dyxFxyjalPn9he&#10;+FeL2mmt8Oae8qjbzdV7sI81PteeB/mswedsMg8HDA11EsMHzz0Yy9fuuORyqZFY+1PPxOSLOYdW&#10;XN5k5XgGxlgwln9IOtWfYGg50wn/d+K8ct9qeY/ynBLTx3oPGzPXr4XUvOuj6Yx3a0/4aOc+7NV9&#10;5ZjfactNjnXkvMSS9yofbfp0j2m27mlt46s4NbOnfuZTY4UnZ/LvzjdpJDbNIcaz7mcAmHj6k5Y8&#10;ctM9ENOqYV3i+ODa1JQvZqxVt+0qn32zJnsnfuKraU/sqd4VT82cY8LMO4vxiU09nwesWlh9uT4z&#10;rS9PXL4axuaxE6bOlMvan+kz48+a76S3Z+gZn9T0eWaNeo/uObWyD3pTzn7OjxXTps7OT779Uq9r&#10;k9M5YzU9D2J9OWmnnBrwuufET71Tf5oLzO9zJp3snb5cMK/cA37G8rE7PHvIwya+0+hc13We+Hv9&#10;nBPg3niPp/sElhyfA55X+XK07ERN+dPu5MtVr2vE26oJnvNYD24N3NXPCnJ6DvV9bcoD18daJ//V&#10;NnupbU9z4sZp05enJZfn0tw8S3v6/YZWHE3r8a01ryX31ZazfrW5/mrz5PPD3n/2fXlX/6/8Wshz&#10;X82Z92nF+RWe3eM/nnTDblbb+LRpOZmjHtw3Xzm+qYrnB1vWf5bPHM7KjHkxg3NezZPnpR41+uZT&#10;R8yzSW5i1BjrZ6115PTlyyM3rV1eranuBGOGnT4azrnSu8qv6t6J554emS9rUms183Qfsg69jFc6&#10;4Ke8nUbq+PpYzZh7vdLsfM660pFj3ri1Mp5mzfwd/6TfHb13cXvPxnfOzdlyz1f1cJOPRsbUZ9z5&#10;zjkDdqrN/Imf+vhX+znRXHG614rnDKv8KZ79VjX2aq74VV3msybPMjlXvho9T9fJA7/DbR1rUy81&#10;G+/6Z+PpnFY94cr3fbe5Hed81ib2rI8ma9eXfPa+4sLPBd8+WvKpSZw8YteqX2rJ/VXtyV6m88nn&#10;yHye16RrXsuZTTxxeXKM7Z08c2LYr7zYk/t6dM6p3nPQoi0Pm/hJX2vv1p1oo/nITCfa+YzQx/nt&#10;udJwv6v8Dr9Tm/O0Zp6JPlZ9a7su4+RYt8onfuKrlz1O6k44amuvesDjmniNqdlz+KzAtwYLzu8Z&#10;ss68PTsvl9rm0ldsylPrBU+udZmzD7n0iVm5px/Ij69y1daSTT9rHvFXWiucHs6G3/NT58WZe+76&#10;5LLePlj+qwb+lw3QtlYOdd4PdczBn1b2Im9snVZ80jjBnE2uusbkvTLHHlnsyz/0Iy83LTzPBOtZ&#10;gKsJH9+YnMscsbr6crDUoi1fLWKXvjn3YT4tHHniaqsjjm2uuYmb50Fejhqe00pDvnmt9atY/Mqi&#10;31pXNX/VvPfP80qLnzFn9OqzVX/1TPyM+3I1S+b13Yf23XPb1z70bcyc9iovD9v7MM4+iVHD+xcL&#10;3NwH8OYv7Ouk37R/Z7Ue63t8vo+Zd4+rLWUPaogb8/1TTbT0seS1ctEA40q9nEMcjkvMeGXl2UNe&#10;4o0Zp5WfWPrkp/kSS37inoX5zIFljG+cM4F5f/FTM+OsmbTBci/JR8drwumftWixqHGlL/YqqzY2&#10;50O/41VPNVb5d+InvXec6exz3t0ZXNWmzsqfZtv1RGeVF580V/1P8dRc+WiZ82yw+ubsScxrjuXs&#10;5tpmPv3ktb48LBd5feus0YqnVSexO35rt555cd+HjO/0goveVDthd7W/+a89gb733iNwc/5MznMh&#10;nj4TGVOvhlad1eRqdp76rk2Mnvk90MRV01zWm8OaTwx/xTfX/LuxfbX0y574rMzvesiHk37XoEee&#10;M5SXfvLNixmrIa7N+5JzU+f3G3DJmbf2rr2qz1knbfJXGlPdr4i5T8/kV9mDc3/2vPS19+rMzDPb&#10;9Cxl/rPnf6Qfe+DyfdX3hNwb/u+wLv94sm8e8W7zzeeQPLhVnXm5Hiw3AD014aWGuPx3WWfA2l87&#10;zWCOeaZ8zpl7bK4xevpZq2+/iSMmh5r01TixV3NM2vZv/RXevF38Co3Uz3N5lXZqZi/8VW6Fd70a&#10;zGpNzp2+3NSwjtq8knPl20PrHNZlnL75V1m1naN1ya9yzSWe+Fl/1W/S/OrYas/u9Zn5ObvUSX+l&#10;2zXwsg6fa3Vfkrvq8dXwnjnj3Ocjc6t1ojOd/VXPE90rjV3+Sn+Xd+/o73i7/plDIzVfpZs9dppT&#10;f2tP52qe9a+yuxnzHvQcHTvPCjePlaO1jza5V/4jNVean533HB7tSz3noM7JmXTNVW/1rUu+/do6&#10;T3InX+0p9yzmTFc6PQNx12ac/rTPzGdvcWqsE0veHR+duxr2ps/d2juzNde+9tQ2L2NrEku/NVZ8&#10;8Oai01jW73I5w6N+9kqN1azJSV+dnjc5V372VO+qZspnLfMY52xiWH550yt/5vb/dggeGl5dQ2w/&#10;69W3Hxx88ix/cdSacLwyh3+1rIMnHyxXxr1/a5K/850vNfWxqUcsxhm4/9SXAybHvL2w3g/ntw/1&#10;uZLHP9K44MvVmtOqafxqmzNcaXsuzjTN3BixZ2w9fZpnb3D0uTgra7kP5uTK81kmzh7GWuu04L1W&#10;3OYRuwdnBFPTmeSQc8kxbmsNPLk+Q74XiMNNnjGa6qRvXfdsjc7v4pXmruYzc3kmzurZZO7ZmdRO&#10;HTGsPTtPjvubl3NZnzWv8N+hm5q51/SZvePdfpKrbx+t+E7nmRz62Uv/Uc3UQ2OlJ977M9bKO5kH&#10;rnW73ldaaNzpix41Xqnve2ViOWfOmxzx3RxwyKceGuC83li+7iYO+cbB7I3/zFrpOHdrM0svNTon&#10;3nzi1E9frlqczUpHTufBvdSDg5b3OvNgaogTi6mBTQxuxulnjX7z1QP/jHU132fM8O4evceOV/3h&#10;eX9ecT+uNMxnX2YT7znFez8dd90qVo+8Gs6SOesnLGvNY9UT8zWXfHWx/uFY1mb+1KfentQ4B37m&#10;xOViE0uf2pyfOFfqiluvlWOMbYy4F5g1nSOeaiZeYvZO7Nt/zQms7ld/hnnfwPGxLGxi8pzOZ0Hb&#10;OHHXiIlrW0OttHLT6mc9vrj90qbmz/CdTesMxu5F23l4nZPTeGvCAxO3Thzr+0ty8NUW59kQy3p8&#10;Fjm4XmCpQ/yO5Xwr7av8qu5Xxj/j3J89n3yWntV6pt7ndqXRc17xVzpfAWd2L+bxtTE9L73vrzD/&#10;3Rku/3gSwd1GzXlQDmDMm6e+ubaZ18dyqW+NsTzxd1n7qZ99p/nkaSdOashrK4f++trkZl5cDMvF&#10;olZfXlprEsO3p7XJM6ft2l2s3oqjpnbFexfufJ/dP883ffbZMZjzTTkxOPjy9T+AzRfrN5T/6r/j&#10;fUbOs5h6mcuzgNfxVCuW56aeud/F5j3Hzz2f7FG+52PctXnucneczmVMDzVSNzmv8O3xCq27GvR+&#10;Z/9JO7H0c/Y8+/ST8yo/nyXnETO21xUOj5qus/7ETrWJvfM83J9zdiyudS5/mG3cOC01V7rJX/n2&#10;zry6U04eHH/5It8c1vmw+vKMk7/yrUlNuej8VVaeg3te7V9u5sWo1c+8mmnJr7j9C5XUTY0r3xns&#10;c8Wf8mpMuRNsqgdb/Xw08emTOD57Siw5j+5XXfelTvcxv7LJT3/Ffwfu7Go7h7bz8tqe8FacFU4P&#10;5tjlcw5nFjupzZqpj/kpZx+tHGvA9c3JnewJZ6pbYehxOQPWHm3liPs5mDjvN/l5Q85rmiFr8dFO&#10;XXvtajuXmp3rGP3usYvVVgduY+bStmbmfP+Sg9X3v4SYfH3q5HruzOI8acXVNZ7q1JdrrJ73Vw3v&#10;l7y21oFPmo1l/S6XPPzskzk1Mi+G1afGuLnEiWXs/ct7xRklP3XxrcmznM4xNXK+3B9+8tyPmPFk&#10;4YDLbd0phpt89yKeObXB9J1DrOfvnvKs7/y743f37fN65X5OZ/eM6Y2/unyu0eW+n+q/ck8/Q8t9&#10;eq+Ie5kDx584XfOK2HuFlj3bZh/fc8TkGmPBcj/mVrg12KnO+raT3rvObtIFm/Cck7zvzfLNT7UT&#10;Jl+b+8ZnJSYPi17eM/nJaZ+ad6/VvKd9T85p0nL/qz2e5tFODffj+1r2Tp549tFvzeSqgdW3Z97f&#10;rNH/ytY9vGvG1Pec+/ym3nLJycdXT8zXNrnVkqtd8a7wqb7nTE76V9qrvBr2yVjMWnPGWnlaeOnL&#10;w4rrq6lNrr45rbWTtQab/OQm58pvjeTvcvKSg5/7N5dY1005nklqrbdGrrjW/Lf9dU5gur/eT3MZ&#10;+7231hw75rngmfFzxHrwfmbyhMi1Dnkx7PQsqq+WfHuJp82aHS9r8E+0u+ZO3GeQPe2905PjnnKf&#10;5roePPn2BPPzCJ9LbuqCc6/hWoNlab1vxFzyfUbsmb+3+BD4/vJ9Aj/xBHzN+Bw7ygo3/ztYX+vT&#10;Xtz/lPtVscs/nuyHwI16GJ031so31lpvXku+b4I1cMy3b/2rbc+Zs1z16tqJD8dryud+p/yqh3V+&#10;CGWtucRWPvrTnu075VZaXx13T3fn7PNUJ89GTO3MiWGbZ27iw+WactSBr/TUTZvc09pVb7XMd0xf&#10;sZzhUX+lJY7Vv9PDGvdxp/ZX4LK/O3s7PQ805a7Owd72N5afGnLMpaXOXlmTnFf6PecrtVda7m+V&#10;fxe+O0/vyY7DXPI+aw/0y576zOIMWrCrBZcrda5q3pk/mcP9wU2fuTp2VvHkmFvZrOm5sveqPmvk&#10;o6mfdXKzZ+bxM5c/aMtT27j72MP8X8FenYFnqs0zmb6/JD9xs07fX4o4Q94fc6nl/QFLrno7mzry&#10;1DOe7FQ38RpzT9ljNXPiJ/3kqG2cM0wY+V1N1rfvfhJXC8x+WP3kfqafc+36nsy506J+lb/KXc3l&#10;bCv9rJeb2JWfNbtZr3TIq9WzXula1z3UMa+FZy5rzGvlaHmf4v2k4z/++OM/mDl7EFujLjl8Y2va&#10;ysGaU9dateih3/yPxL++JI5eashRIy37dk01qSsv7dQrdfjldcZZu/LR7AsuOqmVfs4B7n85kbPz&#10;/NDI/RKzrKXOvj8y11+tvWauXwMntc2hLys/X8W05Lh8RuF7Zs5NLOb+k0et99Aa8/Cn80xNuNY5&#10;F5hLzBnAE9MHT46x/ckllzxx1uiDyxVTD9srOeSIrZcrphVfWetTWwyb+ErjV8ef2aNn5RlM5576&#10;+lgvahtHN8/fvH2+qmXOPpOc1X0k56qG+uaoQy7PifgzV+7jFX3Vyz2xV/evtVeeg9iVtQc8/Ud0&#10;us9Oo3PG9HeGnCd9udkPjMt6bPOM5VKv37n8bCaHXmLZ+64/zfZKjSv9/NyFy3L/J3NYM3Hzc2/K&#10;gzmfPdUj5vJ7A7XkT3qrXOPo2scZiPMsnGfq8wxm31fqX2n1/p+Z31r3sdP2nJ3PGA3rva/qTtY6&#10;deCkP9U0dsqf9mOtM7f2K+Ndf/swT86UNfqZty6te4Gnb95a486La+U3b8LhiFuftjUyt/LRyzri&#10;fK7ImSc39c+8Pja54szRudVsiWd94t/+zz2BvC/ebz/ffV6w+fM6votnLZ8HNaxNfX1yWZM+umro&#10;q2Vd4vQ3D26P5GQenJW8H8j8tWebWY+jzsGMruzpvTDXNuvcZ2LJVxdrXz/3qQHzflKnTuuqA87v&#10;HngerAPzniQPn17kXGDf6/sEPAGfF2Keo1/1+ch9uLevaqdZ8/W+ug8r/Kvuc5rr//3jH//4/9zs&#10;RFhh1LB8QI21jV/pZB4N3iixftDic/GPHeTAie2T9frmrAUH4xLDPrKsVxO70mrcWGstMZdzg7Oa&#10;Z94zsi7tj8ofX7M+9z9x1FaL2Hpz1ImlxspfccFT03r59jY2L278iFXT/sat9YperWlMT/uLcU9d&#10;J73ht0bq6sPxGxT0/SZEC6aOXDCWOFpcd5b9qbEWPa7OEcuBLwd/tyYde1CXmupkL7jPrEn/RC9n&#10;OOG/gtOz3t171xOrYS5j/Zx9wjKPL0eb+QnL/Gf67vkzetLrM/p1jzzvzIkn5jmIyQFvzNiaOzZr&#10;swd+5lIzcd9nrc1c1tzxU+tED441Ux81Vhzzu1py8K56qXGqOc001TZPjpbPH/2c1Xm6XrytGvKJ&#10;0fY+y5dnrE1cDWzXy9fKJU4N823ln3C7tmM01COnphhxc9SQa6y11lirlrE29VeacneWvtZrncVY&#10;i445NVc58eZb1xa+Nf1sNjdj9a03lpMxz5Q9zLeVf8Lrnlc13es0tg985uNKLHX8vrJn6Thr3uFP&#10;r1/Pln5X81DvXh+ZL/X1PTf7pz6cns86+J1bzURN1jUvdcxlzZSXh5U7vUaotTf2Sku91L/rZz9q&#10;7emcnSfm3vpaxPo7BTFr+Z0Dfj7T5vjlL3z3LM4M4Cww8x9AfCHHsj895JJTX40o/c8Zu1dy6smz&#10;Tg6xmJy0XU+uaxvLerli2Utt9ug+OVsWZ+8ZoAGXC4zLWjlicL2ssfeJtZdcNMBOVnKdz9qMmdU1&#10;5c1hzetTm5i6PBc+j1lvnTbrrSWHT72z/fOf//zA6PV///d/H7j3SIyanAXeagZ6uKynlxr47CH1&#10;8L2ohSs/tfTJsVIjY/MfpH9/aS6wPcjhs6eczT26X55VuOKpiW/c/e1jnfkVP+c+9dWSb8+M9XvW&#10;Va1zWvez7GqOxLk3vo+D4//tb3/7uPBdWSP2jG09zhKsz/Ruj9alfqUpd5W/2/uEf9WTPM978nwf&#10;SHzqZe2UE1PX+Mr22TALmHjrEU8Yfazr/NUM5H0PoL8LvdRK3/nkG2vF0eW9y88HLEsMH469rMeK&#10;wWElxixyf2R/fAWjt7NqyfK6Y/EZ//e///2D15rkxfCtt5cxOZb4j+hP/pQDs546fexKJ/Hkdb39&#10;ky+WfRObfGfyDH0u5KovTxwL5ozysD4D+H5mZV4NMHXNG8MRw59w8j53cKYFx+/xyBOjxcWcqTvV&#10;n2BooKu2NcZY1it6qY1VP7HJt6/31vi0PjXdC5i+54iuF3lwOPLsS66XnMazRo6YsTUTPmHyTyz1&#10;3ee0Dt6qdpprwrJXz0KcZ59c/VV/8/Y03ln7q5m1YBmrYw0xHGt9v+FzYaqDD07e75usVYd86qsj&#10;r2M1sc1Jnc7BZ4n/iObXc3PkftvnTyDvEWo8Q33eYPmZ4O9OqAXnWQKjLi9y6stNbTDz7sQ81p74&#10;cuWlNd/PtBxqWVpx9Y37vVzcmYzRodZ668xPfHNY6uHII87ZxOHim0tcTD1jOMyVXDh3lrVaazsG&#10;B2uc709Y/VlFzMV9ypz1qaXPvjxnNJNL/L0+7wQ8+3d39PnNfj4PPDe5wH320/IZ19yse8a3T2vk&#10;vJ37arHnyVzT62s3L/vnWu13he80v0ruDzd3dyA2nQ9GHkJrZo4+Wdd9rZWTfcDU0nb9Saz2CfdZ&#10;jnO6L2Iu99KzyL/TN2tSzx6ZRzc5J31W9eqnRmt3bXJ3/q6ue+x0TnP0m3Qn7FTzirfb41XtLp+6&#10;zE+cWH5QJI5mxvjP7r/1nDt19bufuDUrmz2agwaXHK28zotjsy7x9nvuzk8x2j9r9Rk8Mwda6vWe&#10;xHf6uzM+qd9pf+fun0Dfw/sK/13h/Z10ub8T/t8K+6ifkdazf6t0746bv4rt90h9z77q8VXwad48&#10;X/OeCXOn7z4mzJwaxlc2+zfXPmoaN28V3+XT527NqvcJ7r523Oas5muemvBXOTna5FF3pzbnQmeq&#10;T317dp24dqoxN82341s32dUciVs3Yea002zmtDlr+yc91FnZaQb6qK1NTK1dTs5n2NVsnpffCzsv&#10;M6Uvb5oV3i5vjTMkNzFx+2qtP7Hq7bj2kbPr496Sk/XtJ09fDfu9y2Y/e3TvnNcc995anwN/GYf1&#10;F0XkqOeCL04vca315uDbI2fTtw7bKzF9tPSbT0yu+8lPXN8ctWL4q+VZkIfPhUbqWJtYaoNnrAZ1&#10;XUPOi7x18rD65B9Z1KtLffqp90if1Mr69LOHfPNYMGxixvJTI31rxIjVS8xnmhz/YAEPzNeI/9jk&#10;/YfHlc87evbTwnGJEaPD6jwceVj6whH7KPr3FzDr0xeTO9Wa02YNvnHO2XulVp46k3U27DTLicak&#10;CzbpJbfzxPRL3P6JJ5Z6X9Wf5gXj4r5x4bv/z9hHnvGj/VrDPTWO/oQ92ve0btWTOVmdFz/RX9U2&#10;fqIlx2fAGK27esm/sx97Yqe6xujTWGqsfGq8UkMtbO5hpQOevPStWWnaH54c6r3A8XldsuR8BBFP&#10;PeW0bY3MZ05NbebwwRtLLesSe4ffc3QP8p4fOeKezX2YM5/vh61r7FmoLa41bw/xlbU3+fRX/BN8&#10;p+Nc2hO9O5wTXb5/yHuk/kmt3LRdxz/8ewbkMi9OfeKpJ2eVT+7P8pmt5zTOmXoPEwd+81KjfXtb&#10;YwwPffH0W+NVMT16T9M8csjx/Dkjc8iftHpOOP3sqmWPrjFe8agzJxd7pZdc/ZWW+W/72hNY3SOf&#10;qe7mffazhlguWlz+fNXaHaOdmDpqYl36WnEsGo1nnL51p5j8yebsU/4KcwZt8sW0maNv9paD1YeP&#10;v+KlXvv8jy5zqZlWbWeZ+vCMmE89MLXErVcX2xy4YD5f1n7b3/MEfE6mZ8gdT8+Jz5Kcb/vf77PT&#10;eeRr7er8kjtp/crYxx9PPrqBk4N79M0Lbd/8/PB1zqu+8to+Wtc6xGo9+nA8W7+a6USXmeVNOrs9&#10;da7jSY9eE0+8Z8l4qpt63MWyh7XOY/xq616m3tkL3qtmUQv99E/1r2bNuSf/qo9nMtWeYKmvVs/c&#10;sTz0zXk2mTvp/6tx3K9zE7tnbXPkYpOfuLWJrfzmEmdP/IzVmTBz3/axE+h7cVel6ztGb8Lu9mk+&#10;z0LrGu+eEzi7fPc5iV+tZ8/W7f2RF7NGa+0qL+9Rm7r49ks98P7+r7n5yzk1tGhln9Q+9VNLH83U&#10;BTd3qrvioZPazdvlJu7duVb8Vd8VP2dZ1Sbnat/JxbfvSjv10m8dY/WMsWhPuLnk4q+4zcu4Z1OD&#10;3vZvP+t3ftY3zz7gzqAVw6LRK7HUSZ4cbebwwbNWf+LnXK2zq2vuo/HU3/mv5nU+e098c5O1fpoB&#10;vvmp1hmbk7h+ak0zThpTzxXW9fYDn/pN2Er7FTj9smfOlbOL+8taPp+sJUfsH4rJ1cpjXuvI9UoM&#10;P39/4YxyMlZTPhzz9NDHWk+Ny3zWkZebGlONWFo1xeyHZn52O7t88l7UgmcO333q24PYP5pLjjry&#10;1Meqbe7U3qmDS69prfCJKzbNPc3jPZSPtZ9YauprJ0734bzV5cz5R3kX3H5NgPFfEJGX8/iMWI/N&#10;fs5jv8xZ0xixPeDoJw/MZ1Jt9dpapw55MXx0fKbhkPMib92qjzVwe6FjfefuxjkztepqO58c/M53&#10;DOcrL/bpPc/Z8cHFsPrv2k/qe/6v7qUuvfRf3ePVenkuqb3Ck4PfPOPcf/pTTWpan9hn+87A3PrT&#10;DL2v5FPne23zUqtz9lvhWavfXPDE9LG+HuHwucEFJof+XMbw7i73MNVlbuqxwpwp69PvXujs8s3f&#10;xc6kfVZXHf+4rvXIc024GFadnN08mDr4iROzwFJn4vxgPvY19dJ/TO31VflayHPw3HYzT/cnJ+za&#10;KV69P1xp22fHy/3Ab27Po+YjtrW6d+eZJVfnyTUn+fpyem/m055w4Ocs6qdO+nInnrnkNy9j+MRa&#10;6iaN1DNPXWvJS05qJl8u1hkaI0Yr9fST++1/zRPw3ml57/Py50dyPks+B2DwsK708zlKPzlZB545&#10;+8CZ+sjVwuN9M+vAXK0vjk0NYjRyZrBczc+cfvbz/dycM6pjL/bJMpYPL8+AvFw15GK7X+bwrU08&#10;5+W/LGmsPta5/a+QUg/muWPlm1MHXl7k5YLnMjafuW//1z8B7y87SZ+Ye94YOMvngfyK84P5+q+f&#10;3e90B86F9XysJW7M3M5ao3ZyJyzzX93/8f+Z9OIpPXztJO+hds4DJa/vG6lx5lY66pq3VlwLLkfs&#10;jl3pThp3uF2/mtPZ1dZ2vbF8Y636q7y8tNaAXfXNuvS7jv5id2ZJzVM/e61qXjVL7uWk7wmHmZ1v&#10;NT+4veEmP33r7Zs15p619kttfbWT4yzmJpv11GYMXz1rOy8ub9KQ82q7muXVfXZ6JzPI8Yxaj7zX&#10;itM1pzzr7vKt+7b7E/BcvceyV7j5lbXOfOuKY3e55N310XUOLRr45LzA5GJdWZM4eTUmrti7bM51&#10;2qPnPa27w+u57Nk4mo0Z9z3x3K9+eHdOdbDWksM3lz2sa07jGZ/42fuEv+M4945zmutzOa274jnj&#10;tG9zk8bEn3hi0/xq7PpYv7PoqI/VV39Xu8upBQct9dTX7jTIwWNZ/xHEF3A5yUss6P/FTTx9a/3l&#10;mDGc9J1JTJtaO9/6HecVOebqXh3v+jT37j532uRSf5p1VT/NIZaaXb/qscKzHt2THlkz+ers5pzq&#10;Jsx5ppxY7k3f3y3AYY583vXh+EcA8IipN28tlpX7yn+89h8QqHPPOXf6qfFD9cdXcPurYb5nAk9N&#10;edrMpVbjzJuY9Vj/eA4/OcyYi5x5enGp63k4g3lt57uXfdQ3Vs94Z6mF3xrUqDPlVprqrfIr3B5Y&#10;77NcMPNiq5nJO7fcqV7Me9F1aJiDqw/eOfuo4axYZ9HKsUa8rRrg5sSoTZ/8Lu6e9m5rL2zvV+40&#10;izkts6glRiwu9irr3rXoTr0m7FUz/Ayd3M903o29a0bnwL572cPnaeq3y038RzB6sJxHjY7F794L&#10;9a1Pmzl8eyae/JU/8Ses6+l3xTPvbFpxbWufxqv67KOPXfFX/ZrfsXWtDc/LP57080yc2pyNuPU7&#10;huPqnjscHXvJa23zK13r3mHtfVebOq+sdb+cPefu2duHzzUucJZnoZb1qZm8xompVSfzqdV+8iZf&#10;PeeeOObkTpyfhTkb/ZkvZ0x/mu8qr2bavgdXGuZzzmmWFUZ91qa/qknc/om9wu+5ntFcnWni7jux&#10;k54nfLVbz9pdvms8F23nM07dybf/iRYcVurYa8LMpT3pk/xv/30n4P20g7GWzxZ8LJ9B+Fzcay9i&#10;P3/6GTCGkwtcrcTFpjo1sPSTa33H9iBvbXLTd36xtjvt5q7i1Oh5qAHjnHNutcBZeS6pJ56cj4J/&#10;f7E+sZWfWs75t7/97T908l6CzgKuz++U/L6l+dSp3b6ak6UGre/1+51A3ld97Wq35rUr3jM42vms&#10;PqP1GbVXsz5yVo/UfMZeX9HjDzd3dXAnzaY3qCtd+6uvRn7IwZl41mCtayzjlY/2bs4pD3/q2T3k&#10;TbjYrrecyfaZwGnMD9VVffbufRq3plrgnVNP23lrV3bFF1d3VX8HVzNrwLJH+sn7ir77cWas+8F6&#10;MTu5q2/8PmOPzviqXnkGaE/6crDkXfrmxf8qNvd9chZ5tlm7Oq+J05jxSf9Vn98V90w+c3/ds+Or&#10;Wbyf8KzVXtVe5dFWC3/qldhKT41V/lfGPZdX7REdNXfn4rlf9eWHZLlaPpf07/zwPs1D/57BPcDv&#10;3KSxw56t32nfzXlmq7rOv3P2d/RCs2ee+oglX8yzMVZPa75j8bbw1CKXdY0bJ6f1TuPWMNaqk7H9&#10;zWEbS37yrnzqUgsfTD3tlc5n53NmZ9S+chY1sd0zY32sNWLGp3NZBz9rxbWrvH0mXu4jtacasXdZ&#10;58M6S1rz2V8s90Hen4nIy/EziJw/T2Ptkbr65Lj85bFa2PyDQ7Wpy57pZ5/E8XMlT3zCsi59a7Sd&#10;y7OBQx6MHu7DmuyLD+5F7GUvYjS8zLdVI+vguOxvnDmxyTYvdfSTk/6kl5j1YtSCrTTI5WUdZw3u&#10;WYtryfUSW/Xyj3upk4s+/0WIxMiZdw7ycPN5lkPOfepj4cPxWXKu5LYGdWByidPvWG5z4O2Wfanj&#10;ylnJqauG+lhr5YjJMU+tOXXayrW28xn7+kuMOms9Z/NqG1/NIu+rWvfJvrhfXsyb5/BZ83u+Odc7&#10;ettnp33C2dW/4tnwvnSfk9ngeI5dP8V3uFk/1U1Y1nyWf3UGzJmz6vM68L0BDc9bH57Ybi/qwdVP&#10;PpgXOH2N5VPLLFzZU80Jyx6P+GpOPZwLKy99+iW+6q/OKn+C+/7MubFSM/2VlvXW5j7Yg2fu+6Kx&#10;OfhTH/KrHL08n2muzOF7WWe++064mLXdbzdjc18RO3POtdP1viY/ffV2Grucf2Qy6UxnI48ZvHb6&#10;XyXnmeX8zGY8zUnOuil/gqmvjjG16acW3FUuefg+H40b25dYzcTS73zP0bF8e03WGrnZL/m7vLnk&#10;66/0zLdF625Na3zH90/Ae+jZa1UyT+wzDYaP5aLGOjF+zsRnafHhWWOMTU7mybG67gf6Zx01XvLT&#10;ysfaa+Kb65+Tsx4/53HvWvKeFf60rKdf1sl1Nq0c54OnhjXEycsZmsvP9vaerH3Us5+xVlwrzvcj&#10;aKhD3nnApt9PwHHB9Xug1FJfLfnf9vc/Ae+9lh3n8+Xz8s6TyN72mTBzX8U6o+dl3POt8OZ51vDR&#10;VLd5v2L8nz+edPhHN2cd1oP1wNQWT465yU71YN6QZ98YW381w4Q35v7BUzfxXc2Kl3jqquVZJM8c&#10;fK5cGU81ydWHZ53WXFvyye/8nXjSErujc5frHk/P50Q/51Z/V3fCoT511UssddK3trHU0NdyHnfv&#10;bZ5h+mhmnDOTW81FLtdunlXOvvTovqn9bv9n9n7F3voedZw9drnk6d/lW/e7Wp/ZV+5v9fp4ZQ+0&#10;uJfT/Cf9V7WnM656nOhOM+/2czrTZ/JWe3hkBrXyTE/OcdfLH45TG994V5u5FV+cOe+uZ/d20o/5&#10;HpntRPuKc9p3dw67XPZv3qP7Th38XN7rxO76qfHojFmHr6bWmToWn+yO2zniPKdJD6zPb8L8+aI1&#10;uid5+8rdzWDvScf6V9qpjzN0H/GpBq75rpviPJOVnpqdp0/2wk+97rfLNbfj7EPOWRrPumf6oaO2&#10;+0rtR3z1nL01Godv79wLz7xx1vD7Bv9QzLrsATf55FLHGjC0sNPrCwwuCyv3A/jXl10POdYbaxvP&#10;WF0wLuczxva8xP4eRmsvrJpY6sWIxajjyv9ChXnsZy/3m32d1bnIuZ/k6e/mtk5rTfbF96ztDS99&#10;67CtZW7Fz5rpvoFR67OIPpjWemPsNG/OgR6XS30s9V7m25qX3/kpzn7Unyxr4HsO+ODm1EnN9Mk3&#10;V0wt4q4Bu7OmHtSr2/mO7/T6ylz25cWc7Xse79jD6kzB39n3HXu5q7nan2fSefGrPl234sNbae5y&#10;rbfSaF7GJzW9j12N3OTo7/aSdfDzcl51jLFg1ibe/sSZsK4zXnGnmazRZm3zO6Ym+akxcc3vcpOe&#10;de+0zERvbfdyrp6dODE/s+HnJU+d1icml1oTJzG4k96kc0fXHo/UWPsqm/ub9tV98nsic+zDvaSe&#10;+bZyrOm895i8XDgrvjm48ldc891zitW4U3PF7T2t+Ik7xzRjYq2dufbVzD5wxFda5ruu9e/E9kIT&#10;3x5atPK5y97pX/VMvfSzrvFH4pzJPSWW/b79n3cCq3srjtVnyoy5n31PySeG35ixWnIyzl7iq1Mi&#10;n6tjcyvcvNb5teI7e6qNBlwvevBe36t/RrUOvnNhs684XHNiWnL8Tma34MpHH98+WP9vu9Ew7x6I&#10;//nPf37IUycOoO8fb36Q/v3FfiueM8hzHjXEjb/t73EC3FfvrbZ3Jse8z2TzXhXb51V679bxtYLl&#10;8vfd2feRPWWNPVLzV/T/83/bzeae2VQejgfResQTT/5k4ftGSj6/KcQn130mnRXmPCuNFU7dKpe9&#10;Vryrvqkx+daTcw4tmPlVf+vkEbOa3/kfrD+/2jN5+ubUxYpNnD9V//Tgyc36Pxnv8+jrvK/okvtY&#10;6Z1wunY3p68XOKkNTozd7ZHcTr9nuRvnXM5xpx/caamRefVzT5mfdP5qmGfkvo09J2Pzj1jPn1p1&#10;VzpX+VXdN352At7PPufEO6cyuDyw5CWuLz+tWjsrf8fpnLP4vYNx8u7qThqpl75c9565V/jo2uNE&#10;Dy7XM/N0v2e0cubUyR6JJ/9ZP3uk/6zuI/Wn/T2LU/40Cxpdf6Xb/NS1VrvjZh2+3Kl2wrp+itXs&#10;3AqHl7l+r8hca2bsvGLWiWO5xOWdWnV2/NTPPul3/Yku9fBW3JW+Z9k9jVd65l9pp17OPeXs7d6N&#10;r6xaasNvX4454+TZpzG55icLp+uy15RTd8plj9bOOv3kf7Y/zdB7Ss6UA+OC55X78LmG4y+Gm28P&#10;fz9BPRxq04LDBdPHEosRZ09nMm8Mj5X4D2T/Fb7zZj2+PyOmD7/nAYPLIqdezmIf59VSs8uRXy00&#10;soc89Yzv2p7N+sTFtORYziOeNnP4OadxctyfmLGa1psHT5/YufLnfDHzPpeJTxh87z0+i1+u+pxT&#10;n8/MD8aPr2r7nGSuZzZnjbF2xTdv3RVvl2efOavcK214cpwnrXn1Mpf+SsN6ufJSL33z8tvK1V7x&#10;u/4zYmZbzSXO/dKHzz/6gWkzx8zEXO77mX2s5nuF9mou97PKP4s/qj/ViXEensnqzB6Ze9Kyz6SX&#10;OWZzvon7mVjPMe0r5yEvZ6rNHHnf08BZ2tRc+alvHRiXMbW8Z+Y/uGed/O7RGp1fxfRNfXgdWztx&#10;nVsrV5taK47cR609sFz2weqjrS+/+61qU8ce6pHLutaUt+pJvnOtx7MgB8vzgW3epAXGcu8/oh9f&#10;1Uzsru/+d3XZ+5Geq5rU3fUnt9KwbrWP7IFG8jKnzmR3vVca9pr0nsWcx95adc1nDOeKJ3+yrdla&#10;1iRPTmLy0spLLH3q5WDV08I1jy+uBVst63ZccvCyN3ri1mb+RBcNa9QQs5742dXaz+r9VetX94Tz&#10;5fsKF7GY33uTm+r9XgG+eeupERczNoe1Nzlx+WomnthHwcUXdbNOfWziKyk48rIWvviqVj55fG3W&#10;OQeWM+0zgdu1xNZ9iP5bP7n42Ude2tTJWjnOQpx66pJ3NjFjavR5ltgbS54WDjrGcKwTM1YDzvf6&#10;/U/A+77aqc/HKn8Xv+p3V+9n8l95NpyL18/c0yt7/+ePJydRDm/3MJBbHbB1WnnG3S9xfS1cfDS8&#10;iPOH9Nb7jNg9rXoxo2/WuRf51E842JW2Gl3fteokTz+50yxTbfeV07g9wJsj11xyzeVsYr+bfeUe&#10;r86Y59B+cOVPZ885y9V/9OxTRw179zc85rFwVrMlL/2p16Qx7V+e1hlTf+Vbs8pP+CP7m3SexXKO&#10;3kfmnu1jvT2wrU/8vX6tE7h7z+T3vX901+r5XKEjhs0rOfA6BstFrRw1M/+zfGf6jP70mvbuDNrm&#10;iDNj+tPM1soznriN7bjkzGPVbw3izFkz8T4Ty5nsC3ZnvtRIvzXMNW7flbXOPPWNkZswa9Ke8FY9&#10;UgcfrdV+7EO+9XZ13aNryTdG7NK3/9QrOfKs71iu+Vdb+nmpnT3xnUkrDyt3yiXvXf7U15mm+ZKP&#10;L1dLTXIS3+0BXusZqyEndRrL2Prkpw83v8cm7pV7aT3j5GQ9ejlP5vCtm/o295F46m3P1LN/5sSa&#10;J8c8MT5/JMbFeXKBY1nk5ZsDh2M9OD+DafN3F/6OIDHqwcHQYNmj+5GTgz+tVR7cnJa+9vJ/eeyM&#10;yacPOJh892/c1npr5CeOz9J+BPEFzVUu63ackBtda51/JB2A6KChTlrPDpnkZG/5YnDVtE4M67LO&#10;eGXti80ePqfU2U+uGBwxfHGfGWLy4vrWoGtPrM/YR8G/a9W11pw2ZwNTD39VQ65X1uFz9RlQA566&#10;WQdurfpgXlO9vLSpmbh97UNOLHlZjz9xrE1uanxFP/ed87EHLp+V3Z6z7h3+q3tPe6aHK99DxLRT&#10;rTnsVT65K99Z0MrVMbk7Z3OHi/bUD7zXxAPLfehTm7nWeibOObKfmpkXwzaXZ76x5PuaQC/fz4i5&#10;drXqyMGu5srZUjf7T/WN2at7G2t3c8hRS27OBUccXy4+i5grOT8yf35tvT8zz3mpu+rfs1nTn6FM&#10;IhdO5sF7JWZvrVw4yRNf2a6HB8a10zG/46x6vgrf9SbnjFO/XU7+CUfuzrYOca/cS88+8anPmtbL&#10;eOL1TMnXn+rMaZ3VGNtY67ifxlPjxN/p3NHuee09adgTzqqu66nJOvNiWvsZy5ssXK58z4Cnhr5a&#10;4PrqTZi5z7ZfaZbP3vsr+nFvvfdYL7TNef/NGXf/5quBtYc1amH9fkKO+nKMW4c6OD7L+Mm112dY&#10;Z6WX+1n19ZyoYeX8xOLup/XMu1cttayM8TMm33pgvbIG357wsr5z8PxdAT4X+5NHzO+/wLjwyXmR&#10;l0sfcecD43/gvFrWr/Lf+O93Atzz77U/AV9Te9b19ybU+xrD/m5n///+8Y9//Nd32flmd3V4J3kP&#10;TNs13CiW+bT4fcFlRi7eTP/444//cMiph09txmC7ZW846a9qnM0e1nS80oPHPqyDZ23i5s1lDC8X&#10;Z5LLPDXWZR5/hTdviqllrtTPOfW79m7P1G+tV8XOtJrZPvKMVxbelVbWqqs1l/FKDxxefoPhvecb&#10;FC44XH4zgr562SNxuNNK/kojOamZOLXGWvWwvL6dwbwWXD9nTEytzOPL0YIlF5wrMTgu68wbmz+1&#10;V3VX+dM+7+AxG/tfzWjOM3KGjNM3n9a8PYyT8zN951rNwLwrDvhuP1mX/qrXz8BP5mpO7tkcmGfl&#10;+xavb/2syX1Sbx24PHDfH/Dto02N9lMjc9SaA8++8sTsKb9r4U+YOlfWWqzLXsbkvBKDx3V1tlmD&#10;b6+pD3lx7NQ3OfhwvEfELHto1fyRPf9qPXtsjZyvc91BneY1btz1d2P7vEov+7dmx8nVz3maT2we&#10;S9wc8UlvhaUuHOJ+TvrZzRpncDb7TFZu5sSw9H3RKHa8AABAAElEQVR2oaNmavXZZO6On9r46E7a&#10;5tSeOORSD06uzIF3Xi687mdO21ri2qt6eTvrHDvOVS7nzP1O8zV34tgvuWLqk7N24pmfnk/5WrTR&#10;zRi/X1POgCXP5TyZSz91Uz85iade6qdPLXFjqbnzrd1xnMMe1mBd+rzX6KflZxP37/sR+byyFp+L&#10;n9HkWI/VN88c4vipZYxNDjHaYL3A0Wg+PDCeB58n6+WC41PPSi18F7Mnh5877WkNMb5cYi5ilnrW&#10;qZ05fee0JrnUu+BNHPMnlnr7TfzM2wvL5flR577A9NH17OGkT2xfrXuTZz+4+PKIr5ZcZ5VvbA9w&#10;uF7g+v5+AQ545uSIOSuxPeAQW09MDsuyxvgD/DfemDlxa8XTyhFrLnku/hHG+Z3TGvGM9d1D9zGf&#10;uL41cHoe67TUJIdYnZN6ddK2Xuqkdta8y89ZVj143+j3Et6buVh/+9vf/utZUsf7yJ54PflaJN99&#10;4eR9tt/VeZhvPXqQm3ByrKv8D9a9r85D1a63qrsZppyaUx8xOc4gbk/yjZnTTvnUldcWzgmv6x6N&#10;mXPV7ypHz651fvev5Xkk5/swzyq+Me9fcInzOc59qSVG3FjOQ855rPF14Ty8Bv/+979/9LUWq26+&#10;5tRQdxWvcDXtAy998hNHvZ3tmeSqr6441lxi7VvHOcBf9ek6Y/l5jtxj77efW77X0aPvP5i90cVn&#10;qe2MYOY6L24N+Vytz7wni7qc3ZpVH/Ovsu7d/an7Gf2n3id986ydF5u1+vbA9jnLsVat6SzMpW1e&#10;5vTtb4zNOvOJwVnh5FidN/6R/fEVTXH1jWGIZQ35CW+O8cSdeky6Ylh99Izt4WsJ3PcB7uXU2xps&#10;8onlgxvbKzFyxvaTn7lJj3wvteSbBxfDEsuVg5WTmLzMiSXv278+Ac8eJveb2M8Qv8f2nMnz/TYX&#10;vst7B08czDrvDTFXvhfB9/sKePa2lh7WYdWyd+Y7p0bjXevM4vKxaphzhszJz1ng5ZWc1FJfXXNa&#10;6pjPfJ7PpGmd1hmMtanrDOa0fK/hgs8lF59Z8uyIyWPNwWOBdz2x38NaA8ZFjGWlNY+ld8fN/xD4&#10;/vLWE/D+3G3iM7GqM++zxLMips1a5oDrenQu6+nBelZHvZ9p2cN0Zo/M5Ll07e9wTu5p+1+elPSM&#10;9RC1dw7Pm0l/fC7fDBPTf9WNR+8zlmcy9fKc3NOKm7wVB/3Mpe+5JjbNs8Lsv8qLqy8fKybnd7I/&#10;a2+er/2JxTxfc8bY5mRu52cdPtpt1Z/6JpZa1JDzG6Tk5TzgXdexWlm38p2d/KRjXfJWs8n9ne1q&#10;77uze+Q8Uk9/1fsR/XfV7GZ0H+/q/S7d3Z6658QFc+/6xtTjg5tTs2O5WvK5Os6cvr2MsSd1yU8/&#10;a3tPycPPfOeejZ0j95e+efroT/OYgzflxZOnn/3g5ZKjzdyjfmpNs2beHhNGznqtfK24VnylZ/7K&#10;Plt/pd/5nr/zu3mo7fxKD17zJ4z+ajSfnDXJ6xkyh79b9pKjvlb8K9j/n723W47k2JFuz2c2mjec&#10;93+NGUkXZy+2luTbNyIysqr40xLDLAnA4XAgIrOK1Wyq5azTfk/ms17uao/Ng29PcvqJq6lNTvIm&#10;bWva3uF2rXHPIf6sVRe7mlPO1GuVm/A+c/SypzWJZU/z2olHbsJTZ/LVbHuilZz07TNh5k7sbk/O&#10;i076ky5/BpGTP6TmB3X+PCI5zC0f3JrWBmf5FwP48NUlZqmd52FtYj/Y//5siGnh55Vz0ke99KkV&#10;x1KjhrpYtfDl6xvD8eoccebwrSO3W/Dgs/Sx3h9zO41dznqtfawR14onL+fC5+KcJw465Hut8OSm&#10;P81zomldajmnM8PhIuYZxnJZK99+3ovEW18uOFdqmTu11KpDzYmWPa1TA2t9YvByTXFjydeXkz3M&#10;7az85ExY5q98ZjnRgOPcV5rvlXdO5nDuxHjmiBNzFrCeX57WPLGY9Sd2V7PLnWjf4dDL89Ge1O9m&#10;JLfLq+8ZEus7j5y0crTmppqT/tZ/ht3N1/tJLn7nT+e3Vst7Mq8DPlesVp/1ipc4+ujmAsvVcefo&#10;a+/kghGbM7Z+hadGc4mnvLxHrHN07av7tL596TP1Ii+H2pXfuh1nXeeIzWtXs2TtxMl8+xN/wrru&#10;FfGqzwp/RU81ph5gnLW59K3zXhjvrDpw1N7xp9xUl7pTzQ7rPe20mrvSbQ3qrNWnVp6Y8Up3wqmh&#10;/nTJxdpPTA1x47TW7TjJ129+95T3rKUP2s75iJ6zqdWzp6bcxL79x04gz9l7iFLeSzl8FuDPgVxi&#10;dp3uiRwtXDTUFtdmfzFq8I2nPnAeXc5CPT1a376t70xZL4c9TnU7bJVznrT4xvZ8xLoH7aSZOfzs&#10;PX02nO4vs1HrQkPd/HmCzxWYvyRHjT2tEVOv4+6VvG//a53A9MzlhOa5pzwXPjviyf329yeQr4s9&#10;8zrr+ed7wN/t3rz7L0/yQLNOb0wesC8IrFfm8bnUz9xpv7fi4UvqDumnoDuz5Z5Omubc+lnXvYnh&#10;2cd8Yll/5V/1tB86V9zu5YyNf6U4z+/Vc52cV58RsZfzpE765J1fP++X9diuM9e4cerKxYrLyxy+&#10;7x/i8olXs8mVk7G+OpOGs8ixpi28K07XdGyvxp/Vbb1HY+dYzTnpJjd9uMSNTRpys78+9lRjpf1K&#10;nFmc7ZW6aL2X7jNz5tlfzZfcqSf55hCvdMWzpvlysMmb+oN1/Y6XOftMmH0nTvI/yn90jkfP0P17&#10;tsa7/eaMJ/zUytrEV/4V33zOscNWff5uOGeQZ8L+Os5zSj/PQjyx9qdecuw56ZjDmlfLHDrm1MRm&#10;PvH38Kf+r+7jfrqXsXn7iht3Hlysuda0PeV13VeIe/aOc8bpXMTg7WrNJb99OfbMvBgWHK5WPzn4&#10;6mk7fxpP9WLM4BzP6N2ppbf9d3VwmC1Xx83hzyNg/FDIX0bI/ZHLC23y/hAJXw19YvJyrLE3PLE3&#10;519f1ICTS27jqcXc8LgSTx38idMzZoxW64mhp5+Wf7ki9+788Nnj3WW99m79xGdelz76+ubawnEO&#10;uYm1b701xljrd37Wwc84tdJP3cTbT1763CP+UoNe4Fw8X9xTn1G0wJ1HC56+uonBedVS1z7o6pvT&#10;miOflzjWRb7rjLXJxQfPnHPIe9T2LI/q5GxodPyqeR+dzzqeM2fR+n7iX7aBc+X7ifuBMy3yXGrC&#10;Qde6xKd6MXnWiZ9Ya0+4dzjvpcsM7lNLL/uBeb/wxbNOzPrc14RlPnXE1TPuvuLvaZmBvs6fM6Xf&#10;eWNmw0/uNK8cLWfNvzxovTXOY6y1n31WPPlY/xIbrnzrnSP5+OYbX8Wn/Oa5n5XuK/DsYX/tqf6K&#10;vzo/dLvGObDpO4P8zIk1J/Xly2nLM8ayb/PtIW6MFWvNjE84yX/G717Oiia5jJ/p8+ra3WyZc/7d&#10;PnOv8sHwrUtN95L5rDOfVh2w5prTdp4ac/gs4uRlXj/zP6r2X+Fbu2fO2V2/nfau50oTfJWbp/sL&#10;3fUjt9K156reOmxyWrNjJpPfteTsi39nqXmn5pv7173IP8txlrzv+1mOc+K+EPN5Oj93w53OHj7L&#10;nDGYftvmkhejbrXUWeV3uLUnfeDI16ptjPV7Jn6eqxxrriz90HI267VX9eThehG7BzXBdsta7FRj&#10;Hg3//JUz2697iMNdnRG4mtkHLevQmebqft/x1z4B7u9ueY99Dq/4O62T3Hvrn8zwCo778Nw8x2e1&#10;1VGf2B7Pan+V+nf/5UkPT+vGjTlUD9pcHrQH3tY6a9VDI30171j736m54qbmNLP1OXvWmN9ZdeGg&#10;w6VG25WOPDVWPPHki+0s/GfW3X7P9Hqk9tn95f23/zOafLiwXqsu1mdETE7i6cvTdo7Y1TnxZ60z&#10;oqOffcGNV3k4LPNa67Q/WM9/TT17XalmzRX3vfPM0nMTv8eMUx/29179nj279ziD05k++0z6XuVZ&#10;TM9M78v65oo339g+uX9rEpOfWPrk1ZJ7x/bcU233mziPYmi/YrXOI2ey2ucK77md4dW97XNHX661&#10;2Al7ZNbU/Nn9PpM8j/SnfWYt3IzhZ71+c4jNdQ/xtquaFd66j8Q5d86T+JWudVc88nK1VzXN63iq&#10;Z/b8QVhzdns70W+9V8R3Z1rxp/kT6zpz2M7d2Zc6aHBx/rslb+L0LMb2mGomjB7W4K/WLmeNOsaP&#10;2OyTs93VslY9Zssf5IpryfdlT+u4X3L8AS+/4ACW/6ur5FiT99q8Mxr7w2T6gvUi72UtHPfgnMZY&#10;MCyXmlg56We/5icPn8sF1302LmeyamZN8pwxZ8n8iZ+1qWetMxD3HNZivdinvhrELvXEWhOeOWvS&#10;ytdm7tRXHw11sM6ODhwwrc+ntXKyp1wwtRPT12btq3y0Xbm3xjJ2VjBr8FOL+GolH52Mr2pP8q/W&#10;e48ZT/ZxwvGeaK3JMyDHAsu9ZE1y4Brju8S04p9tmSf3u5rnhDPV7vT7LLJH5ybtxJrffTuftV/d&#10;91x6T8yd2LN7tJ5+9nzkbKhVK+vFsKlPnDl9vx+o0XWJ62Otb5+4+2ZMPlfqyEssua/06XXa55Q3&#10;zUdt/vKqHM6di7yf5/CdSysf6/kk9gq/dTt+RY9Jwz7T+a5yeUZqTpi5r2BX+xPX5qxingO59JOb&#10;PnXytGrBS986ecZtzVubPZq7i9FRY8czJ7frnAeeHGtWWOYf8ac+6DBLzpPaXdP76Lxx6k1Y9/DP&#10;fuLWWyuedpeDp0bW6HcOrcaS+0wvdb7tfALT2XMvPHMt1fj5fSdrk2en6Z4mD99Ya6390mZuwieN&#10;qxrz1k4zN0cuVh9O1poD8/u03ORRJ64FyyW/bXJOfOvhpj/Fqcf8LOajzkuMzycuubynmAejhvrp&#10;vQZc7a7xP3zLedWCi7aff5JD7nv93Cfg/fTZMGZX+Qz0LuG/atkne79K+xGdnMN9JnalCfcOf6c3&#10;9X+V9q7vR+be/ZcnPTBtH2rG+hxA8z0UcTn+V+7g1KvR1vqdVUNtNXY1VznnRSv9V/ZQazWLfcn3&#10;HLln65MvdmJXdfbIvGeb2K6HPOe3fldzN2ePO3XUvMcsd2aA67lYZ+ye2srrWnmZnzDz5OwFZmy+&#10;z2allbzkrHD0yWV+1RNcTfnG1mDNNTZx5ZCb6sx/pn31bLlPz+S0hx9i+zz8IN048aRt31U+Z5w0&#10;/27Ye+/3Sj/vR5/tLjfdv9NeyUs/+6XvXBOW9cmbcPMrO+lP2Kr+FfjV3MwDx7m09u76zGdd8pOD&#10;D6+5clpfnbRywa745qnJOmsnzF6dE0/b+9jlJq7zZd1X8U/2L2fax4TJ1yYnffN5FuQnPDmTnzWt&#10;kT2tnTByK9y6Z23O6Q+SntXs+uzRuYzl+cMrc+JYLn9AZR4rp/0pBsu1OuPUhL/ipdarfWY47dvz&#10;OsuufpUTb01wMXx59sKuZhbHek31E2Zt9rnyT2roBW+3UkfuNONKwxp1jCcNc2oZJ1csObmP/IEv&#10;eL+uwfyMq67Wz8T2ADeH9bUprraxXHC5ammdW9vzwlPPXM6rjhYd+6qZVj01yPEe4uzqEPuvTtof&#10;S97a7JN+9sPPnBpYLrWsSa7YiXXu5qqHhcMlJrdr5TWefDli2uwj1pbanqE5xn0+U60YluWzhm8f&#10;dPCny5x89awlVhsO+uZ6PvLvuZyfHs6JL55Yzkx+N6tc94Umy9j8D/Txr+i9SsspJs1X97DXqWUm&#10;z87nRdu4mjkznHyO5bSlBq5W7eYRp775CTP31a17df85r7mr/ZFPDj611qdm+yec1LY+6+wnL3Py&#10;P9Jmf2Z6r7nQ7fcjenORcw77P3oG9vG1R08uvrdrU7v7GicnfWe1Dzkxeyb/o/3V/MzoWnFO8qkD&#10;Hy0ucc6ZZcyZ83div/322xtGnHn8ft9zPjXki7eVB64+vjzqXXKNsRMv8zsfPevT7xo5jV/FXTfN&#10;f6Xx3vme8W4/6tmX16S3O9u7/U742c/5pjp4u9V595a42E7H3K6O3B0tNbEndXDsP/HBuHwNqp81&#10;+uTSl4udtM3zZ7ddXf5yFLzW6lrz4sb2mywc+eY7vsLNf9t7J8D3il6evdbvw9rmE/d9tjZxMGPz&#10;1OJPc5BjWYOfdcSnS3210OHqGD0wL157crSeg3HO0FjHcLM3+jmHWmCsrMf3vSBxayarjjnqstb9&#10;yeu8dVMervPLw3I+Kz55cjkDvnzyrMTweZ+yl9zU+FH119kaf9uf7wS4v95j7zn3Gv90WX/Kb571&#10;2s5/RuxrIp/79KeZcv70J+4JRj8u7wU2Z3hFj5M5PoLz7r88mQfHhjLOQ77aLIeetd4EbOfkaa+0&#10;M69uYq/w1WWmnrdj+4lrxdOqJyYX29+kwFiei3FjarT2W3F9geOVetAyTr8k/i2U54z/lvwj2OUm&#10;/iux7t3xK3s9quVMnKXnqZYxHH2tHOyEZT59uVh7q5GxGHbCG4PHAkfbPmJvyeFL8q5mkmtvLbLm&#10;hha3obtaOcftZi+Y3f59frtZVnsUf4WW/dU01t7pYc23/esE8r7/hf67tzp7a/+dvY/U6toJ995q&#10;J2V0rCWv7oRN9WLZI33zbdVvbsfUTVjrnca936y76kN+tfrcjHf91LLvjrvrrQ5WrcROfOed+pg7&#10;0YEz7UMNrVoT19xn2Kt5ev6e8er8Vvdn0k0t89ruS6y2dVo/11IrBl8tLVgvc9a1Bnw5U671TmP6&#10;dU/7nGrc4dHrVF9e1ujnzPaXb7yzV1z1U+OqJrkn/tRjVee+d3lzPWfHaPmsUjNpW9MzilOXPrFL&#10;vGvNY8mZx1pjLuOse8S3D7XP6KYOWj032MlqHWZq7Eon+fpaanufmVMbjEuu1npiLjj+0Ikcz445&#10;fHPWW4OVS50z2FMLDw0uMHnqiYmrZd4YOy3q5GrVMraOed1Tzk4ernzrrbtru17duzorfuqnD9/7&#10;ZS15L7G05HI+Yywrc1mXfnLwrU3OlW9fePipob7a3kNxasDU8N6qwZlYq6WGJQdfDfyr1TryUy/n&#10;I28OO9XLl6cmduJnPjkrbut3bF/x1t/F1qix4753jllWc4A76905qMvL50w9/jJNX+2M5ZPD97XK&#10;TM6b+mA+k+DOLoaOtdaDvfc67SUvz+BkNuuaK4690jQv17g1n41Xus76rP4z9cy2mmM19zP9rEXb&#10;a9Vfrjbnwe+6jHn+WV1D7Gsj+fbQkrNWnrEcrXlt8lJHPvmJa/7EpsYJf+JMs0283M+UTwxuzpb7&#10;NCefXM5gTH7qqZb1aXe55LWfs3ZuF+fcE+8qP9VMe554Pws2nUFjxKzeO3hz3fcKN4/dccjdWfKZ&#10;MecUP9GibuLvcHSt2fWFY17+yUw7zk7HXrv6zO20VjnwVR9yXvSRp5ZxzqBv7oRrTVrrxYhzFvEr&#10;q45zXPH/qXnPt/fv+WnN872dyz/P8XmbC0xua4qrQew13Z+ut25lUz/9FV9crjZxMGZb5cBzz9SC&#10;NV9NtDgnedO+xVZ91WprXeNXcdfl7LvcpJu15KfYP2uR9xnqPuRyoZNa8LnEut4cef3mpP63/3VP&#10;wHvf9y9jfe/3193N6ydz7yp3LL6zj9S0nvcJy+sazXytN/9nj9/9lyd3N2WX82DlYL0pnTPWytWK&#10;p1UXzfdcz+rv9sDc7iP3AMblB5ueoTVbQ37j2aP9HVc9auRhE2+9rxZ/pVmZxXPMc3JGbebwrdGC&#10;+Yzgs1baP7L/+XV1Hyed7GuvVOx85vRXezPftvlXcdefzLQ6g9b6WeI+o93+Jq77JEdtnuHKt0bb&#10;umqt8uLf9t4J9Dlb3ectjrVm91zIb07e/+zRvOyjln2JVzrWqZc8dcwZt80+neta3z+tId+c1pDb&#10;+J2YHlcr+5zMlXqt3zFc9Cec3A7PueBeLbQeqZl07+qgMe1lN9MjPaZZX4mtZpr2dtU3a9LvOnrm&#10;62PHtZaaibeaf+JbnzUTRk9x+7+H7R7Ezq3NvsnPPSTn1LeX/O6XvZJjX/OtI9e8fK157ap+xbfu&#10;Wet8z+g4Y2qJaTNnL3Na8OSBE2P1rRU37lrxiUcue1o7YcnN2azB3l3d5269/D4T8Uet+8szS3/S&#10;Jc8PglzuzTqsvpx8zwPLmozFsdlDHaz9sb2oS430rRWznhifGbFcYPJWdd3b2Hrr0qLJvqZfZJJH&#10;3r07jzlszkV8Z6Hn6j2Kv8o6u/MSc8YsMf6Vlpwj50veW1HUGWOzBl9tcmrL0ZJbLeub27H14taB&#10;e/987rFi8Ni3deD61DozPjiXtckjP60rTs6Z9eKr+hWeGnLQ0s98+vYDm/iNdZxaH+n3vtxH4x85&#10;kzPQs32eHd9vfI6aYx04++CSI4ZFx2c6OVmvn+ehljmseS3YR66e6WSOE07qTvshnxx9redrrT3N&#10;i6/sKW9V/yze/Z0/dZuTOZ/RrEvfWm3WnvjU0YNz7pV9yHWPzu/qfc+nJnXSVw9MXKy1ic3J1ZJT&#10;oznk3nvRM2d5th963CM03Y+aU5/snzX65L2s16o72eR0/cQH8/k1b50xNnWJ4VCHvVpdmzF+P9eZ&#10;v9I+yTNja07YidZ7cZzP88wYf8J7FjmNd5x65qbz2Ok5n/XY5Kde4slvf9J8hNM1j8bOnXPlvlp3&#10;Olc4K5ycet2rcbjTsk47cRrr/XTe3hMOZn3vyxnMW596XSNHq4Zx2qva5H77//n9lbP1exRnyeV7&#10;P//6cf5fJO6cn1q7GjjTymeDfN7/9KdaMXitY05L/+TkzH0m2dc6dbRqJZfcxJcz1YipqwY6LGvf&#10;gvpywqFEnuVTT3PY7mm9Fg6+PPW0PlPwWHD5Hi/fPBi51O2c9fazRq23Bt9fvvwJXN0vnwGfoRP+&#10;FWd1KNlrxfk74Kf79LV1d8+n+nd1P5L/7r882Zvx0MRPHmJfFNZgrcN6ZV6/+4l/pnUm7Z1Z7tYk&#10;X19LX3zPD99cYrv55CdHDI3dIi93x/vs3HvNiO7VGd3dO5rqtjZxY+iLuU+t+G4GuXD025KzNzbz&#10;ux7wph+OZE369HHZwxi7wlYaWftP9zmj6fymc5Gb5yom35x2pW2dPC06U01i+Mm397c9O4Hp/Pp8&#10;J6U+c+Ksm2pWmFpdv8JXOom7r7SZv/J7PxmrKdZzX2k/k7/Tyzmvasx73s4n3vHEA/M85N+1q3r7&#10;5Txi9BBPLHubF2tex/KwnTNGs3Wz7sqnVq0r7kfnnQvrPnOv4HJ6tt5X18FXEz915IppxbXU9YLb&#10;fDhgu7rWuRt3z+yVOXDjR3pYn/qp0/uUD2fqm9hO0x5wUhM861LPnJg2+eq+t+2Zp345V/MzR+1u&#10;L+Sabz9zrd/5qx7y09pTa85ZjR+1rTvpJAf/Vb2vepHvXhnfmcU6fkCLb2wP9+ifV7D+MJdc56lL&#10;nF8wg+8v/pBTi174iVHPmnrY6wfjrzOwn/NjwVLfGvsZt516JGavxNAgZmYuc/Q39+b88cV8YpPv&#10;PsipJXaqMek+gtmf89PXpl7mmfFqTjmTVuqST86VrrUTb9JpzJh67qmx9/j333//8xklx75Z+Fzu&#10;yzm00zzmsJm3Z+YnLPP66mhP66y/sq1nn6s68qfc7GENGJfxSb+Jo3brEJub6hK7w806/NyDM2BX&#10;Pu+fPnvJ8/3MOrTx4fbKfaHnDIlTI2599kvMOq25j7DMlH3df+Mns1ibers6eNbIE0sNMTlYMXnq&#10;GMsVN75rU++uljPueqoJ115iWDE01DO/013l1EMj349bU559V3rgPWdyff3AWfG6t/Xi1mkz398v&#10;yDl7WmrVSzy1xHeYua9i+0x2c+X+dnWeE1rWcB+zRnzXL+tTM3WsN5+6E0/+qfX5y1mspZd9xXbW&#10;2U5r4Pl9Zaf7TO7uHnL2yW89Oe79ZFZqmp+6nUtN+4m1ljpaea+2OSMzOJe4mPGd/rsacvZS0xhr&#10;bfY3L39ls17OhJnD5jzZu3NZg6bvy4mnb1+tuexHjmVfOW2zJnPWJ/btv88JcNZ52cXP21gunour&#10;+0ltauGvasjlymehc80j3nGSv/Lth05qGfv+7/ch92EeXbHsAaZ24taZszZ7y58wctaoIf+ORVud&#10;9tVZ6WcdtV7UWQPGwnqG5sA5z4zxuVjqyREnB6Zm6lqHZaX2D+T76896Ankv81lI/Gfd28ncPO+5&#10;75Oa5FDPekbD+tTK8392xrcBv9iX//c///M/42+4eQja95rbbzrT4drbmwo3+b5RYv0mnnnqW8N9&#10;8MbKSo65yao75RKzn5ixezAmb29yPmhi5CcM3NVa4mk9IzDOCE0/5IDlvtSDw9L2TG/J+GKdljpr&#10;oV3Vh9Sf9yuxKz/3cMW9m2cf0/zu9a7eCb+18yytl5NWHw41/IUczzk+l775tPi5smfqwslc1shb&#10;5ZOLD9+azhGjQx6bz7H6YPpTPdhOn/xU71zWNseZJn241pHvlbmJ272st04r/l5212c1Y84Cp3k8&#10;f1xo7/RTB17rWItF75ml1jMau9pn9a3X7no9kruj6324U8NM1uV8rdFxcvHNpxZYxl1DTB5evn9M&#10;vBPMXs5yVWNv+NaoYS14Y+ZeYe09fY/M3jmDNfQXB8v4LTj8MtWKYenBlZi9JowcONfJ6x+e+3Dk&#10;1NU3p3WmqbYxalY66n22Xc034bv9rXLocE159969Jn5y1FrxzGOt09Kz68xZ51xt4XVtc4izr/nu&#10;YUxeXfzVDMlfcah3wYfnLL7W/V4r765Fz89YzuH8ziiudsfg1phb1Yqr9WrrHKnrTGLOIG5sXpy4&#10;c3J2lho18DO+qrOf9c03D94ccj4XnWsdYrXkEnMRcxlbK8+4rXoTbq36cnz2iO2J3zyw1cq+1iW2&#10;qgPPnvKs1YKnL6+tHKy+tYnhs+8Vp7nZJ2vExbTsqfdFvFrmrPfnLFgw8/1suQfrsNRw8a9UqGPe&#10;emIu3rvUTo5+58DF0oJb4x7NE2edewJPjn5qJSYfzM8jzg/W/eGrJR8sl/qJPeM7Q8+z6iM/e05Y&#10;5tFiP7l3sLz8mYT/GqVctJ1FP7V8PuTQFx9cDJszdpyz6tODmqwz11bub7/99pZC3/mdFevK/vhc&#10;LvtpweUkTz42uYnDN2d/YjH1OkYja6d89jFvHbXel+SZx2aNHOfpGC5X5sWw9MKynPuXX355w8B5&#10;X2GB+V4zaaHj3Jmn1lhrP3K5JpyaxL0XWHPk8dXXujd59KIO/qTpLPKTkz48e1gjZi3xqkYOeXX0&#10;zaXuid+9TmpWHGcy/4g2Nau61E/OtPfkns5jjdpa8Oyh388t/NYwZob//d//fRuFZ4nr//7v/972&#10;6rMF18uZtakjhrWneWIv58P6Pd7Xo3y11DGeLDpZp08tq2Mx5yEvx9kSU+dNbPOFmlPuJHO3Nuef&#10;as3bi9h7jOV7lDEcfJZ77/0Qs9SV1+f/RvqDh7/TIU/fPHcw4sScDTu9b1PDcsb01UkM3zPL+RKD&#10;wwJL3R/oj6/JT53krPxTPp+D6OPlLPZe6b8Cpzere2asv+o3zZk1Uz57wvUe4nN5FslLHTnORMxq&#10;jljn4Ylp3wRKA8x8aieOz+o8GLVc7M+ek54YNSy1Ep8w8uI/Kv/zqxxmwPeibqol75ID5muU3FRn&#10;DbY1MqefGmonhkbG1mEn/cTgrGrJ5eq6zP0TfF973gPPg/PD98/E+GCeK3V8X+c9hM/d+Gr1uVmT&#10;2slNXfugAZ681G3NzKWf2vjOICd1zIlhOResl3VYMObLHBqeZXJ/Vt89ejbu1/2Qv7Pgq4X1e5Aa&#10;nh19yHuB68PVx/IfaFqnDrrkxK33Xlkvf7LU3N3fpPNPxDjfO+uK731D03uKD2483dO+f3B8Fqi/&#10;u9C7mvWO5jTfK/XvzPLNvXcCL/mXJ30AvOkd70ai5uqBVK91rAXH91rxs/6qZ3Kf8ZnJ5VxtzWtz&#10;X2KTnXiJ0cfLNwzyXuSSj5/LPFjyktN+a3T+Z4s5A5b7Mj7dR56hNRNmrq19Vzha+UFDnw8Uua50&#10;5Lo/7apuyq+4qZ0cNcy3Jd8cYjW0XZfxCQd+9wGjdsLJ7dauztzpXLs+H5G7mjPvR86zqoN/50wn&#10;HTFt9v323+8E+r5x/o3tuk/cCdtpZO7k/qP/TI/sd8fvvqtZV/idXidc+5yeBfxT7kl/OOi17mou&#10;8ZX2VT7r7HlVY/7Rfdsne38Vf7WnCfccevYV3rxdnGdkb2xqJ2enRc5ata74q7w6q/wdPPeCbs9m&#10;frVP86c9k4+f8anGxOszyX3YI7FJQ5655ncMz5opp86pRUO91J7qp37UiqcOWGtPmifYiY69nWXS&#10;zVnNJ18Nc4/Y1HukvmtypvS7T8bJa72O4VJrvbZ5UwzXXtapJz7VJZZ14moQ68tLS44/z7nkEsvr&#10;vFxt5sHQ0KKRP3h8S/zxRf3ErG1s4sJxfvJe4tiuM7aPMVwWs6rTOWpWdT+qf3yVQ5Qa+JmzpjFj&#10;rFfWgqmrVeur2ZwVP5dx7iH5cMl5T4zB/BkEfP4Sg9ifP6Ve9kv/tHfW2D+xk15ypp6plb7ngLXO&#10;fOrpm5ts18M5qZu0rJ005d/NMYs12J7NXOPG5u0Pbg5s0sz89P6lhjmsGJbYK/XN0Vd+z0fOBWeX&#10;h2deay2WehazZF4cbNdD3ptIfVFv4qhbJf8RZq16TUrOlDutax3jVX33WsXopAa+2quaO3jrU5v9&#10;UusVfVNbvZyh95d8Z0m+GLyJmxg+tVO9OuRc6Yth7eVnC79HtPaqPrWu/H5tuR9t9nB/aCZ+1eMj&#10;8s7bs+3mJGcdNi90PH9xsPbB0Mk+cIzxc4knln7npxgscfuB2S999a1xX8adN26rduITZj5z3UvO&#10;s5bn15X9xCYL773m6X5XfaZZqHEv2tbp2L4TLqaW3J21JjlZn35yVv4Vv/P0zxnIN2fVC1xuajSf&#10;HLwVJ3H10JhwtbKHNdlDLHntp37njFNTTGsPrbi6aZsj99uen8B0honhc+ZcvF/pG+d7GF3Bs95J&#10;sg5MXfNYOFr9N+CJL1Mf5ZzV2ZIrhnWP5s2pgwXTwvu7L/d7Z5+ei5Zz1ffsWm866+T4C75+LiCX&#10;un7+zJpv/+c+AZ+ZO8+gXKz1P/cpfE//mSfwkl+edAM+nBk/85BS25pqpy4+l2+SXZNc69/L5guz&#10;56CnmPZVs6UOvvq5T7+5aCdO8sm3bubbT+6Uu+rXNSfxe2hmX89gdabJPfGdV92pZnWO1mZe3/ng&#10;eH/Rzrz+1HOFTT3FVjUn+IkGHGZ2b+paa158snKnHNjqTLrnrt4eK62uTd7JHpzTPq33HvHp/q96&#10;p47zu+fMXelkvs8vc3833zP7rH2t7lHeg2k286+cX83VTNMcYMlXQ+4r51Mzbfcz99597TPZnqnj&#10;qeZZLPern33F6JN49m284+ROPj2swWbPiQ8mv/Op1bmvFD+zx6t9XJ3BKn9y9qtzn2bqPuqf7l1e&#10;60y9GqPG+tXMzjPVrmrgqtt1GU/aE5Y1d3zncxYtGnf7ZO2dGZ7hOn/Pe2eW3mfWpm+P1bzNXfF2&#10;eO4HHpqJpb/TsVZO161i+vU+mqvmHdv7oPYVujmDcz+iS80z9V3bM5jHTrnMsydjuca5X3x/JtL4&#10;ii8v9wvWsbzJws256MXlX0BQk/3TVy+x1DKvhrnE9dEwr83c5Itp0UgdcGM01dU3lpN8fPP4n7G8&#10;B8zBjC79ni/3Abfr/EsKeVgufwZB3py9rEGr+6nfNfY2r9azlj5qp9bUP/Pp9x7I3alPrUfrWoO4&#10;5+oYztQPrFfWZl4/81krLi9z+I1njO/zg8+Fnr55OCwsF/8Sjv7Eh0sty7xzvoH/+mKeGL/zxDzj&#10;9OmcGuRY/AIxGmomP7XFsfLxxROzB1YcX64aYLnsp83czlcXTvronKzVPCe1V5zey91eV3to/at5&#10;3iN/MqMc9u8Z+HyS4/KZNGZWuNOCc5WDw9Li21/f/5DffxkW/HRN/e1FDp9r4k09kqeOvMyJpbVf&#10;Yq/yneVqhu5HHe9D1HHOWC/utd+HV2cEvurdNfKYIefEn3KJOTeYuHNaDy6G7/ur/ayV57Ot9sqq&#10;b75j8ZW1n3liFjoufXPiV9Y95H2y5lFN6z/KTufpObAvz0+s58p96qtpjXjXZt6aFSfxrEv8rn+l&#10;Y17d3If33hy2+cTWaOU3Vzyt9VmbGLgxdfLUzji55LMue576ra1+1uccyYdjjC8P/2pl3RX3756/&#10;Ogvynq2WM8Hn+eXyX5j2rKzRilOjBrnMpw+fmCX/LXjyi5op42fzxJLH/twrHHPOpc36f4LvOXA+&#10;LjHjlZWH9fy01IiDcX9c9CLn9xRw7w9cLvLWm8f6/RWf/Pf6WieQ9381mfc3ud7LvL/UJ0c9ucZf&#10;3brfrz7nP3W+l/zy5KMP5fSAr27ExLUvlhcPb6S+scpPjpg9iBszhyVnfeLP+OjtdM0/2qPrV/Ov&#10;9i1/lZ/m6p4TB0xt87tzkPNV7J3zyJl7z55V41mz8qcazxCrz2vAPistcDmpmz4cNfFZxK7miu9s&#10;6zXXmRo37p5XfL+p5txqaXc5OTs7zTBhk0bvZ+KInWrKf9aezCZHO91fc22fne+fXO9ZPvvs5hmq&#10;mdh7+/a82oc85rni5szUJT/95J34d2qd1z/wtb5a8jr/qrj337q7/rtc66zi7u++d/wp9+gsU3+1&#10;sNwflpg+c3IlTu5k/isOOrs19d3xdznnX81kfqWxmmWl1zryuk/HXXcaq9NzJn6qlTzrEzv1V3u2&#10;PvP65rIvfufltZ14E9Z1d+JH9B6pYaZH6072c6INJ++FM4Ht7ova1k46auWszWud5F75z9ReaWfe&#10;PSZ210fD92Brnd/4VfaReZ+dZdcT7c4Tc9k3LX7Hnk3ryCM/5cT67NVrm3qZy5nAnb35xvLhyU29&#10;9vPnOalhrysNa1qXmFzXd+y88J0FnwXXhT/Fu/7JV6ftrj65J1ryX8VFJ+fTV5+Y5wsL5sUccvmL&#10;N851Olt1nDvr9OVg1Uz+qd+16mZ9c5wBm/z0s/4R/+6+mNH+p7VZc2fG0zrPTbvq0e9FqY9vvRYd&#10;arz4XweS8y9zwT0La7DZp587NOFQZ71xavRfupKTh4ZLHfq4UkcM66yJpW/eemL95OnLN8ZOWObb&#10;V7/rVnjXZ6wGtfqZ/4p+z+rc7v/VM6d+9556JYda59KCcfH86VtDzDLOmlWvxLuOHJriPvPqZq3c&#10;xu7E7ssa+mSv9OWkdVYwzyLzk581U/6VmDOt9mF+6plzUp/cjqnP/KSX2B2us1uDTZ8877PysPr5&#10;Pi1GrX7OtPLvcFcazmu+Y3D6JG5fMWM1tFd5eWlXWslJnx53a6x3PuOVldd9MpaDhji28YxX/cST&#10;qya5xOVik5P4KrfjWz/1Esv9qWVOq45WXCt+11Jvz6y90s0aNbLGfGKpnz7cE17XGNuLWB2tHGzy&#10;iOUkLkb+e/3nCXhWnhOxGGxwY63v3cbJyRrzYPpasF7kzGOdqXmr2Fry6Tef3GoP5PzzQWroY52r&#10;bff5WWP26D71sSys53Nnf5Oemuj4DHmmYOax3C8/W5LLzwngWUfeBY+cl3OY/7Zf7wS8794z7Z1J&#10;qcnVceY+y/+KM33WWfwsfV/yy5OPbNYXBbX54CRuzje5zKVv/9Sx1pwxdV7NT2768OVOfZObPjUT&#10;f4VnLf5U25xV7Lzk7aflGww/YDReaXwEnmfrrNjTvbvP1DmtPdlf6k/zdf6O5gk395V8cK68j8S/&#10;/fbbnx9omM3LWuclVhvLylz6b8n6cpUv+r+F9rP/vyX/FaCdHH149tWmRvLUzA9WYM1RR769m2d+&#10;ZVuneTmnubs9qJv6PKLjDFd20u4ZMk4/tcHNTZrJTZ+a5hurl/z273C79ivE/iGBfbgX5kr/7px5&#10;pldnaJ+JZ27qT46arEvfPYDJFUs9a6ZeWZc16cOZauWoT7zjyb9j0fb+Zd3J3Ml/he8+7+6Rumfn&#10;tfdqH87UvKmvXLSm/KrHR+Ke2Uf2vOrVZ9t8z/XVZ7rr2zlnYDb95uTc5Ljkaq3JXNbd8U807Ne6&#10;zONMmYNvTec7zrrJzx53aye9xlKzz4Kc+9Cu6s1njdqZo168tR6J/YGZtdkf7KrXLs/cq3z3sb+2&#10;az2Dk5nUwFrXeuqYZx5nFZtqUluNxojVmHLvgV2d567nNKtnsat7Zc4ZVn3zXsilv58fqPMCx89n&#10;W12tGsbUuMwRq585a7DTn58yb13arEOfmIu+6FlPzn+NipyX9da1tjF8OfrmsGCekT3NW0fcOTlY&#10;58dysdTEd2b8XOqTZ9lDK9e8sRbeSlsOVj35mWtfrjj6YvrGcLo/uZN8cjwzMM/NM6UHuL214C6w&#10;aU1413e80nFeZ5l4crJv+lPNClNryrfmjjvV38Xcc/fpOHVzxvwlQmq85KtDDZfxZMFSGw3fL/g5&#10;V9bgc5Enx+V7iVxyq2UOa0+tfbPW3mDysM4gljy55OhDjmefOPngxtao07kJF6O2V+p27jSeNMDs&#10;O+VTW15i1ky55J366qirFT/VueKhp/YV96PyzqS1LzEXi+ePZ8/n0D3kv+xjHda8mDrGWnjmrDGG&#10;I4bv+76vOech9+hCg2VPLVj21s98c4hzUdN88is8ax/17ee8WO9ZaoLLEed9D4x7iuVsPB/5XTPF&#10;9GORy3ma2zni5jhbWjh9mVfDZ4NZfF7kYOUlduo79x0N5rVu1WfKT1jWs0848vL8xJL/aj/3ZW/7&#10;Gr+6J3pq22vVQx755IqD6bfGhIuppc1aOYk1b8WZ8NaBw7Wb3Rr1rAF3FjXA5OHnWuFw1NGmnhrm&#10;jK3b6Sb3yk8de2mpNa8Fm/Lgq5W1K84/FfdstJxtnq/vvWLwwIj5fsMytzpDauDIM1Y76+Rp4XLd&#10;WfY5qeH9N+exBoz5crWudVgv+Ph/l8VnCc+IPXnv3SN/5tIn32cENq3mtYZ5rRrywPXN+TyRw/d7&#10;q/nkt64cLfkrjtxv+/gJ9BnnPVI1nz8wOL428bMGvYxTQ3/Km1vZnnPFewR3Dz37I3M+0v+75rET&#10;+LRfnnTcfmDEJ5sPmXmwfLCJebGxfKOXq73zUKa29Ss7cbvXxEFvhdur9yk+2eTaP7+xiFkrf4XL&#10;29muTe6kP+1XbKeVuuk/UpP1P5PPOXkxd54vfse5t5NzSo5aqfEqP/uo6TNAnHnwjOVf2d0HKGpX&#10;/cx1z+Rf9b7Ko/0KvVfp7Obtc5i4eY/0pzrn7b3LbXzqBXbKS649Vprf+NkJnJw9nJPz9nmgs/wr&#10;/as8WslJn9y0co4pfxej564vOfd7V/s9+acznc5/dQbs5bQn3J0e+VzNzT7mErMWzLzYHavmIxrW&#10;3un3Sq4zOwex/t0+1KmnRUO9zO+05TcHTS9zxCu+HG3OJKZV43RG67A73ZN8aj3q3zmHqx6egVb+&#10;1T7lPWJfMb/z5dw73eat5k7eimNv89T0WmFd23XE0z4erZv0Jyz3nf7EneZr3sRRN3PTObXWLu56&#10;tFN/V/teOWdyv9lHzJ9lOC+Wpc0aOat8cvXtk3Fj5rTMtPuLk5wj//zlzFh6sNyf2uD+rALMmsyL&#10;ac2lVT+xyb/SQIcZsWo6c2KtjS75nX7XTPFVvX2m2hPMPcHteVO757BO23li7z0c76k8rfXOSmyu&#10;LRywrrE27QkHvrzUTSw104dDjc9C5pxbncyd+uqf8uVlT+cwN9nkT/krzB5tu468HHL6/oy295t8&#10;OCw55PwFSXzy6sCz1py17hU8l7E2c/rkrAcj7p7gcpwVLJc69tImXw517h1f7fStB+uV/M6dxjsN&#10;c7sZuo9cbeczRv+ElzXwnSvxR3217s7xaD/q7GVv7ZUmvN6/vxypXWlZN+WdZ9V/qpGbOXuQS1/u&#10;ic1Z0G59NVa4eSyc1Msc/i53VdtaJ3GfCT28yGXe/trO+X3J/K4/nF5gu1r6rZZ1OZNcdY3hyCOX&#10;73f4PLf2Is8yVuO9rX2zD5hzOH/mr/xJk5pHtK56PZN3jzuN3EueCzXWJ6e15DR+FU+aaPHsT7nU&#10;6znNreqSv+Kg4V7kaMUnjr2TY51WTturfPMzXtU6B3l8rFxzqaMv3xhrXWKTry5WH57vY9Zk7grL&#10;ueV+2/UJePbeR2MsmJ93sV59f/P+WKcOnVu769fT3c9Ms6QKefeUM4K5cl4weD0zcWLWqPEz2zwX&#10;9w/myn17NpmXlzbznl1iyeVeyAGHx8X7QubA4PlzKfL4WGucVW72+fa/9gl473rKfDY6Z3zCkfsZ&#10;1r1pP2OG7573T2D5y5PeSN5odivfiORau6t7NOebpvW+OfoNj9721zJXzpa4OrkPsbsWXftQ25rm&#10;0jpL9kod89YkDz+5xMmzFjwXOOfG8tzMZz2+GunLvWPVyRqw7Je5U7/neoWevXNm/dbv2NpXWfuq&#10;R7+8zGO5p8beX+PM46uhrjxichnLwa7w5Fz59j/hTZyeXU7rrnjy28J/r3V1bld555L3nrPaC2u/&#10;9pNjLrnmwZwVO3GstyattYk94+9meEb3vWs9t1efx+ncq75Xc+V5q2HN1FtO5iYMjQnPOvyJZ3/q&#10;TzRa807s+7B9svcdneaip1bndjE1XM6z474iZ5+e13i3B+dszgq/mjd1nGuHZa61d7nmfrXYvTNX&#10;74PYvBYefnLTJ+9a4eQzl9rWpk1u4vjkul7MObVd27G8Xb+uuRur3TPb+65e8937hDf2TLzqc6L5&#10;TO2J/opDXy5WzpD3wrwayUvfPDbrE3+17zNiP+PuY1689wTee1lpwVXPmuaahzutq/xU81HYZ87m&#10;fXEGY604ZyGmnzn8zJvDelEnjs/K3A/kr6+p9xf6n89N5vTRpT77qcfPGLjMJU+O2Go+edlPX6sG&#10;cfaylhn0k2t9WvJ+dhNHU6znJKZG3fSpJz5damFPlvwTrpyep3t1PusyR51Xc5xL7bbopJb12imX&#10;mPrw1bY2c2KTtQ5dfXkTZg6bsyT+nn737JmdC5yL53XiXM140geN/vlh62Zv/bQ73/cMf1ESbfjE&#10;5Hw9yyOvDy8vX7feU3L4xtSywFnuHz2W9fhwxInlpm9vc+rCoTb7pg+POC9qWOZ+RD++yhOTA55L&#10;PG3mT3xqWakt1vgbsb4kt1L/EWaP/0gugKy52+sO/w53MeqfcGtlzH4y/rPoD8ec+zaWB+6zpoXj&#10;ZR389K2HN+Fg3UsNcWvh+toxZ72x/U5tal/V2CNr8rV7VW9enek85DxinYtaz0Ufa1/8XOJazthz&#10;dkZy5qdaMLnm5efzYm6y8lsHbmLwMlarsYxzP9Tby9pnbfbaaU19EzvV2fXIXGon/mqfPndml9vz&#10;tQ685uTsmWtu90jt5qKZeWLr8VnZi9g8eOfI75a1K07Op3Zi1mdupQVHvhzrjB+xqav+ie6qTg1m&#10;aZ2suZp10gFrTXXkr/LOI8+6b/vvJ9Dnk+eZOXAuvi/oe8ZYuFkrJzWS73u7Vj6cOyt7Ume/Fe6c&#10;9sNaQ33GiZPr1T3Mr3DzP5vlHDwLbe+BPefZdT7jlQYccqnD88Yzkhg8Y2z65viPLtDi8hcq7Qsf&#10;TWNqvtfnnMDqHnCPWN5f73F+dpezm/yEs6v/iJx7+4he3z1edwLLX558XYvnlHiw+uHiBeeLol98&#10;xFy8Oa5eaGpi/eb96JT2dx509LUrbWtX+VMcne4lJo61nxb99JN72nvHy5473lfN5fye5ytm9Zzz&#10;7E90qfNKvnPms4x2fkCwF1Y/NdpfzUitOftaK77T71zG1qMHzpWvYftoyWeNeNrWz1jeSmPiZs0u&#10;L+/K0vsVOld9nsnnfOmjOc0vJ23eR/GpdjendXJW9838V7LO/szMaDxTn+fxrJb7UXOlN83bmLFW&#10;TawY1p72Mk5++3KsMa+u8SNWDXugoW8Oq589Jizzr/I/qs9q3tX+4ZPzvKx33sQnXuatXdmpfsW9&#10;izsvdaczwcu6uz2f4Wdf/dXc5DPXMXNMWM5nj8TwU5e4eeYbh5vL/trM3fFP+6UmNfTd9SbXy16N&#10;PxM7S2qA+X33mZ7WTnvJfpO/Oxv5K137ynulRftkNnrKxc9Zp/rMw390ZU81rrQ7j4b3Xw3spJ35&#10;U3/a/2lt8pzH+Yldux7Wyd1ZtZOTfRJPX85Un7z0c67V/OpSl746U7/kpU+NfO83ebGdJrnWWmHq&#10;peXPmMbU4Rs7A7FzwWHJs/fEhWP+R9VfdcTWYOWJOUP/mTjr1JzspAkvZ7KH1rx6iYv9DNazzP0k&#10;lnsQZ69cxPrwfD60uzNRCws/a8DUzv47f9fLOp5LtcVO6pqbNeixdvPCT5562tQTw65wOWoar6z9&#10;dzNSO+Un7Gou54AnN/3uxX3hL73ohc9lXf7yJJj3UJ6WnM+Q/dVBl8ultlZcaw/j5KmFBW9dMfGs&#10;RQ9t/2XAzoE7s72vrP3kqdnWPNbZxOSayzixrjN3qiPvWTvN8aym9Wizf88ge5mT+4hVT/1Jwz7N&#10;sTZr4PRzb14+eZeYMbb7ZC59eM1VL3Ng8vB9pldz0iNrsmf6aNqvceLsmXlzU6057CpP7hVrN1/r&#10;T7OAodHnILfvs7jaxNyLaTnblFOnOc5BXp96/IzFsD4DzGEd3OSkD0feG+nml1UtePZZyTrb1Ryr&#10;Ptmjz2TVc8J3+hP/EcwzydrEPIveh5zGk49m7oHnIOP07a8usVpTboeZO7HZw94TplbOnDzzz9jW&#10;y17oOl/3ELceC2a9NjXkWkvOOn1tcsBY1v+Izr46h3pY/Ss9eXa64sv7tvsT8PMn7815+Sz4Gb3P&#10;X9W8D/pysWDiWdOYuVdYtNmLvZ0HbXBWYj0LcebfCv7GX3b7N9f29DiyzucBy30wloNm+j6P/qIk&#10;eTA/T1CvBjkXGvD8M5f4t/16J+A9xPaasOb8zDHP6d99jz/z/fmvvjn55sTGyDeWG8769JMz+XLV&#10;t0fGPjxg8tXyD4X/9V8/fv8z8/KxvEmiw2UNGr7Bqod1Bnw18F2Z32E5i7y0mUfTGN8ezsr8rGke&#10;8MxbC66v9u+///6GEVPT+we3v7XG2dscPdTGn1bn7ZEzZ13zM5c+M8jVms/5xO7Y1rM2Z77TI2dF&#10;606tvdsyIzpqcS99Xsi5h+wt3xo5WnqkL697Jy5fzFjLmem3Pnjm1LAfsfXm5GvB8zmWp4a8VSyu&#10;hvXUcRGrkTnqiDOvVlpr5ac1l73FUuPKz7n0qUmtxK/0Vnn11DKWDw424XA6J0+rTts8H3s3Zxdf&#10;6e9qX5l7ZPZX9k+tO7Pk+WWdvnnj7IPP/cu14sFBy3zrGsOD0zzwXurJNd+x+GTVmHJg7k9NrXzq&#10;UwPf1VzxU0t9alM36TsjeWrs62sL/GpZo77xVZ385FlLjouYy3jiWmNO3cTFWtMabP9XiJmb/NZP&#10;bfj27Nqsu5Nr7i6mx6r/qk6+tcZYMHHrzRuf2qkObdaUs/8q/1b4ry9qyMs6Mbla++VnOHO8Biac&#10;GvB+jag1nRWanp88sZx76uc8bVMnc6mnL5fYSyxr7/rO23X0SH1954HfmLE5Yvna7kPcvVZY1+Z7&#10;nzm01LNnzgUvY/ni5rTgKx1xOLsFL/V23MxZRy0XcV6taYzt+0pdLrlgk2+frJn81k1O5rpHxlmT&#10;PpzUyJy+eV/L7jv15VijXeHmsalDnDWdI9+r+cRZl/msdT+Z93l3j3Kog+dlnHr6crD+5QnzoIkF&#10;d77UV1MMvnOQ43svtYkT56LWHtbKAbcvNeJZDyaPer/fJwdfjrOCUaumPjw1m0OsDr2sBZ+W3NRe&#10;8SYcDA0XOszPUtOcFty+WWteu8qtcOu09nCevHfkjL0f8lLfWbHw+NkeP7eSC87S2lvbWuI7a01q&#10;ilnn7HDIEedM+F1DrXx1ph5TnXxyWSPeNvvIb2tN95NH3lxi7j3rM5++HDAv95AxmtalBffnuc5D&#10;nmeBSw1rnNceJs3Q5AAAQABJREFU1srjvshFTx++tfYx9t7CRU8ulhw2dcR8BtRRF8uiBq5/0UcM&#10;N2PyrO6ldvdVQ5u90QKnloXP5YIrP3Ni1hBb1zm1up544oKlnvWTnXrKM2eMnTDz2RMeFxhn1M+I&#10;NVjr1CbuZa7xjO2nHrn0dxrmtDmDvjl08X1e7JE295z1+BmriRVHn2XuR/TX36WoYZ4Yn3l4zn/9&#10;9dc/X8c+l2pgsz41kgPuPL7ezYvLMTa/0iRvTu6qVl7nrbtr+xzU1dpPXXAwruTI4/ul7ynUiNuH&#10;91Hq1IGjDj7L2FowfWvBWOiS8wLzfQy/Fzz1tcm3D3XkO6afdXDIWy838+mb11Kfa8LBUgN+xlNN&#10;auLLsU5NYnzzXbeL1bri7PQ5N54HFnr53KTuaj5q3AP85vWMmc+cz6Ya8MxrzXUsjiU39UgsfWo4&#10;g36mwF07TbS4nCmtuBh6jbW2PeHJx8JTx5wzE4u9FdWXzqkDjb2TB0MPH8x+5lKy9axLjv5Ub05L&#10;PxY9Uxvf+pzZuimX9fKurDqv4rkf9DzHK+3Pyufe8fP8vB/5jPD+QMzF+wbff7n/LGutyz2R81zI&#10;64MTs7TWEXOpK64FN5e1YvIyB7bLk7Ov9dh8re1mypq/i59ngu/5JT7t1XOSP3HAvD/a7uH7yy+/&#10;/PLnvYGblzVgPKMsMJ4z6n777be32O91aKoLx/v7VvjHF7TUBSJO+xY8+QV9dZ+U+tuVey75XuEm&#10;yXF5D8W1nqtWXLvCzWPh5HKexB71Uyv91tvlmvsdf/wJfJl/edIHWrs7inywpxcQDx2XOV6AVw/i&#10;VX43T+bu6sjPPU1Y9pj8rO/8Lie3OcbOIq9j8ROrZnJTz3xiydXf5cmpI/8VNnve6ZF1zJExc2b8&#10;yJyrenAuXgOuV/RTS0sPdfU7Z4yFk8vaxPSbK641b19t5tG/Ws3JmTqnlr2NT+1UN2Gneh/JW50F&#10;M/QejLFT3YRNe4G34oLbZ6r9u2Grc/gK+1zd55PZptqrvd6575P+yVxwdnOc6FqvtW/H4iub/N77&#10;NEfyV5p38e57t37iO+dKe4VPWmKpiW9MXj1s4tZO1hpzxqf11r3aOscrdB/dS8+ADtik19yee5c3&#10;p0V/1yNz+NRxJW7/1jTWysOqJdZ6U41c7QlHbuuLTza5d3pMWomhldrmusfEkatdcVa4dd0LfMLk&#10;X9mutb94x+KpC2fC5ahh/IhVX9sa4tkLLOOsmfjmzRlrV3qNW7/qrd4r7a4nc5jX0hufnPnVvPJe&#10;Oe+rtXJfuTf+3OfPPXIf+qu9k7cOO50N2K7eGmczZr788yhx5oitwZfLHC7zWYcvLg8rR5ucrBHH&#10;yqVeHH+1kp+crM1e8rXJy/r0k6tPPv3kX+Wa+2zc5zbpMWtezgjmffYs1AO3xhx15hObep5gkwY9&#10;XeSb03m54HC14jubWvC61642c91zpdP9WiPjyd/VwyfvRexrV8z6juHl+4351MD3fPHlaKccvF6r&#10;s4Hns4gvD/1pJc7s8LOePHHPlVr8hZ41q35q5z5TI301EtN3Dmzy0oebPGufsa1/R4s9d73zPaKT&#10;ta17R++juD5j06x5Nrkva3JG8l7izct46mfdyk71YPbNvBqJ6be9O4t8dew1WbjwrJk4n4nlfLkf&#10;8Jw5feeVnxrmsFNN5vXVIU7fvLb1jKcaMThcxmoZY73I4VuD9RciyBH3Uqfx03jSPK2V57zO8gpN&#10;tewx2ROOs2jR0cfyvSext+BfX9BOfWs6nzh+1sAlTk7n1dM2X/zKXule1TPj1Zz2aK7aWQ+We9FX&#10;w5q01sPxM4FY8u74U72zkNOfNM1nTj1zu3rq5OPDdYm3TY5c7ApPzuSrP+USO+VlzVf3e0/EnuNk&#10;eeYS93Or+2w9cWxqpy8ndfEnjty0u57Jw0fXy5yvI+IrLfNaapwb/++8pn2KaXv/nNMq19xd3OeN&#10;pn+uoo6Y++jzKN/efEbglyqt2/XKnPWJvcp3xlfp/V11+pw6Xu3be4f1sla7qn0v3Jk+q/977euf&#10;qvtuvzzJg3LnIWmusd/c1PMB9IbxhgkGjyVPvPkdq/MVrLOz99M5r3jmPc+2eWZynz2L1LGfmuRO&#10;9mddaqmxs4/W7TQ7d3cm6q1xPjXv4tZp/a8F0fXi2QfHgq16qKGVR+yciclra9/Gp3jSmzDnJucs&#10;Oz015BJnrXk1jOWLazOvbw4LxrWqb27GJ/6p9qR1MtNUt8KcZdIVa4tWYmj0UrfxjLsOzcbk22+V&#10;l/eZ1hmd4SvP6oza3dnLWdmvvE/vyXvM6JnZY3U+d3DmVHdVl3vB53tBLueRZ5wc+yR211f/bt0p&#10;v+e2nzhW31xb81p7w2vMHPYqZ5+s+Wh/tQdn77z4I3O639bcaa24qTXVm3debXLlgGUf8alGbup8&#10;lu+c9l/Na/7U5llMNdlnNUPjk84J9iqdk15ycn9i2t08uzrrtamD37WZz5rmmZvsjjvlGss4ZwR3&#10;PnExceYBSw1nlGv8njbn6T7OpiXfs1nvPlvjZ4jZ07TH3Gv67DX3zR5z/3xWmH7ugga4XDVWZ7TK&#10;q09dzp06icNHK2dSO23WiCeWvr3lGfs5Sbxrcsb05Wkz1z7a8E641CZPXw21xVex+M66Zzitt6rr&#10;OVqDODHuofcTTXPZT8yemdth5tpSP2mCcU36JxrNIU69E13nOuFO/RKbevuaUR9O8rL+WR9d3x/Q&#10;oiexizzLGcj5yy/WyZfTtcQ+P11Djp5dC25vzwFstdTIvPWJ4TsLvrNnDzBj58rYXlp09FPP9yX1&#10;jJ2LGuvQcJknJp/2LagvcoSpb8xc2qk3+RWetVf+bgZny32mnnmwnEW+Nmv0dzk5J9YZntFb1TZO&#10;bD9mw894NW/qZE3ip7XwnMPeamJ3mlNOTA3jngf8Sn+qEbtbSx01rNVMb8kHvqin/pWEs1PnBWa9&#10;Fh21sYlf9TB/Vac+2vrW3rW+z/G+l1r4Gd/V/Qi+863O2PxHzEIP5/jovs/sj1mdWx0xcL9HmtPm&#10;HvEzTr30rW3bnNSCS9wc4+aqLa5Vx7yWvK8BMbVXNeRT17q2yZv4mT+pzbng7+rtZ42xdfYznzFc&#10;8ayTs7ITV51Vzd8Z3+2dnJ81OQPOzvdgPrNz5XN5pdXn2HzvTdrmtMYuthaLZl7uI7Hci7rk1cH/&#10;Jy73z97zDDwb85kTe9V5oYe+V8bpk/c+OgP/6qSzm0sdedOsJzm07q6d7rNaj8xzt+dH8HsfxNO5&#10;8VrmvjafGSfsavZHanaakx4Ye9Hu6r9zX/cEjn550hs9bWOX64ej40kPTF6+WNK3zt5Y84nB44XF&#10;C6wXPVj2wlfDHNiz61RTHv3u9M+6qZZ86slvnNoJA8+VWuDqJWfyqTvlTvV3sJN9nOr13L3/U51H&#10;9979sx+a6urzvONr4ROv5t7lstfORyOXvabZzSX/rt+6K83mZR9n3nHk9xlRM/UUU9v6ld31vtKY&#10;Zlr1eRa/mgV9OT0XOc+l92sNnFzi1mUO3x7yzK/45j/D9ozPztB6H71nz37aR8+24+Tc6U8174W5&#10;F/qfzH53jknXPs/sWQ3nn+aSYx+t3J6tY3la9Yzv2pV+48SsR/pZm7P1GU26PQP1amm7boXvemfu&#10;I/1pfyf9e89XNXf56u3mU9PzpkbM+p2Fm/rG1qirBU/9xLvGeGe7X8er2u6bM61qTvDWnWrgrPrt&#10;cpPWz4TlnvOcEnc/mRf7DMtszOI806xXc1mLvaq335XmKe9K5yTv/HLdQ+PmtcnDzxjOVb06aR+p&#10;yXp85kgd55JnLnExOea05PHlpW9NWzjWk6N20jHX9cZqaMH7B57kpp/TWENfaliJpe/e3kh/8JxZ&#10;rK1zoOMFxzr1u26Ku39yyKGlNWfNnT7UqpU6dzWs3dmeN7nOjvUcyXeNs4Jz5V9ewSd2du8xvLvL&#10;vlOtM6BpL/XliyeXnLrWyrMemxzxCTM3aTRmPXa1siZ51prP3KTVeesmrljXEHtRj5+vaXPi/uJk&#10;4+iL4aPlPOC55HXeOLmnvj1SQwwN8IzVBfdZthaevjZrr/KTpj3sq0Ur9cSx9sbP/lc5+VkPlotc&#10;a2Y+/d2MyWt/tS95uxl6tistNd/T9kxTr4nT92HiqNVccezuvJqXcfp5jj2HvXk/9xct+F9K87/6&#10;lOt7g1y01ZSz6pd41jV+J86e+s6W5yWW2plP/FW+82jV5WzpzT+W4P+y2+/FnC9+zobPxUpcvWds&#10;6q16NN77cS7nYA9yqM0Lju+FcqxbWfuf8lc64Gg4j/HEt5fWGSbuR2POop32kTnnA3P/pzXWtk0d&#10;cxNmLu00m/lJo/kdW6t1n8TosbJGbIXnDNaJZe2bcH2RX/DLQ+egHxexM66aWUM+a5J/pZHc1V6z&#10;j/wV1/xkJ53knc6aOo/MkT0/29/tmZx71cfy/UY85wfbPQfJbV99cP1Xna162vx+4hzZSx++vrx/&#10;us3z0Pc8OS8WuGf9qjNUL88fzO/99nUmrL61cP1cBF88efrZp33q4GFZxs2bYmvMdSx+1+bcaiZ2&#10;V+9Z/qt6q9NnLM6c6efc4Oa0mT/xqeveJ3U7zivm2ul/5z7uBC5/eTIfPF+YOd6EkffBS25qrXD1&#10;tNPDRk48ee3bT5s9dz58tXa8q9zdvui5N/yTOfiGwMp50yfnHFowVsbWoMc3Gpe4sTXi2szLEZOj&#10;FceCyddm/lFfranno5qvrnPGSdcc87sHrXw48tIn31xrtNYZP2uzX/qtu+rbNcYrvrruu/k+w+Ly&#10;79qpvnve1XwVnzmYT/sKXbRydZw5e19xskZ/VzNx+j5kfeeyfpVLjv4VV95n2dyzM3zGzNMczjPZ&#10;3YzmtFP9s9iJ9sRhnxN+Zx7qn9FwhtWZm9/16BmIrdvtpXtaY6/Or7Tkr/KP4GpezeD3AXvAzxr/&#10;Atf8t33sBDxTLffHe/SY4o/PMP7vNlLDe6i+Njntw3E2LLF16mVN5vQzf+Lb74TbHGdcaaxmkk+e&#10;y7j1r2L106oldqVB3hq5d2qteU/b89lrhZu/sta7X2xjVxrkrT/hXnFyhuZmzp4TRh37IJf51vuK&#10;sfti/rwXGTv3o/vzbNR51qaeM0+amct9rrhyprw5LRz0ufj5QP4CBDl4yc04feqN1ct6840Rm7OP&#10;VhxOL3J+/8BnTXxz5rH+XAU/V3LBjZlHHzznI3bBaS45+fKwcKfPL8lJf9JY7UNuzqxPznzq73z5&#10;WrlqZgyHfTFb8om5usZauas8PDnW3LFZaw8xrXrE7EGe1vzKNq/jqQ5O95dnPXl5iclLm3n9zK98&#10;9cnTz0uNnLF9Yp9lfWP7gXuBqasl5wxYLp4X3o9c1ssTv2vVbx3iXM6UmL6zMGMucTDen1hi6tvX&#10;14QcrBx8l/VY8s0Rh4/vsk/zM6+fGmJp1dCS63ucuaz9DJ9Z8iwemcH699rXI7rONO0HPTW18NIn&#10;VqNxcrnkJaafOXS4eJ7B/SWM1u9YrTsWjex9p1bupPGK2dR/xLKnnuHXX3/98/uQP8uA4y9Tdo3n&#10;oj2Zo3tONXK0cPCzT8/S+UnXz2+tQ8zV762TxiOY+8i+rZMc/eZk3BzinX7WvodPf88vZ1v5PUPy&#10;OvdIfPcsun/XZww3+ZnbzZo8/daiPrXVk4/NPH5jrZH8SU9s4qllf7kn1tngTjOmBnnfz7PO2uTq&#10;O5NzX/XIOmvETqz9Vlzz2l0POVhfNyvdr4Y7O3Oln/sFz1iun6/JW8sv6mcstzFwFrrW/kB+fJVv&#10;zv7a5KZvfqcL3++J+N2De+jnU/XkwP9e/3kCnpOZ/PMLmPeDc/Xeyn3Epoa9teR4Nol9PZrDcsEh&#10;xyWGle9M5uBfrYkDhsbV6tqTmp1m68k9nUf+K+yze2GGfj2CeW/wWewt71+fAfzMT3NZM+XoIa4F&#10;e3ShwfUZ9+TRmb/rrk/gr586XXP/fACSunsg7jx4Plypja+GNrGJKy9fHGC8mHxhWifHWLvCzb/S&#10;en7MaF8x+vR+urd5cOtTSz95asgnNm9v7cRtvpydbb0d11zOJ4a9o+X+s/6O77lY0/FqRvmTvTM/&#10;9fbQMoPfHPC9wPSxJ0vNE+7Eyb2kP3F3GPOeztJ7O62zf9eLt93t507P1d7ET+fp+YifqU291uk4&#10;ufpyJuv5kNO37o61XrurtY/z7LhT7qTHVPdPxjjzR8+bc/Oe9Rm2ZvOMm6fOVX7XW41nrbNpn9Vb&#10;1aPvfuVcxfKurDruYep1pbHLqyunY/uTv+qdeerU0tpDC5414tpVHfldzvqvYHPOPJOT2ZrvvVhp&#10;gnfupM+Kg1Z+Zn9W2/lX/cDpkbz0d3Xk5O7mlHOlRV4dLdidevi5rmrJZ6+sxe98x82fYvWvZplq&#10;PwOb9vgRs3ePnMMcZzn5u3NKHXjWW9P55nj/Grc+bXITT3/iTDNkTft5DuR6T/Jbt3sbr+rVubLq&#10;yHtELzXSV/OuXWmAey7OCZY4vcTw/bMnfHws79O+V6sDV189MH2sMbVy38A/vsgRs5YYfsfORp6c&#10;MxGz7KFu1v9g/MUhnvLysOollv6q/qpu0nbm1F/5ns1OJ2dI7dXMJ73krDToaV9nlJu5aW61sdRw&#10;9f1NTvr2BLMvPhqszGecs+lnHl8N/N1qXurt6nq25Haue8jtPWdd+hM/MXz4fSXH17Ic4sTgZuzM&#10;8smDeT7gvRJLXmt03Z0430uos6c2tZxBDI5Y+2qB20POVJ9Y+uqLYdFhketFzrw5+2rB00/eKidn&#10;ZbunvGl+c5N1rklvwtBIXJ++d3tP83xVzHvPfvPKeaf9T1jW6HuOxiurnjb/op3XP7g5NTKmD7Er&#10;fTFt5lbzyZny5tTr3uKfaZmRy/nxOUcWZ8sFlp/J4PoeA08NLMv6t2DxRa59pYFP55T89K3TmiNO&#10;7ZUPL2v0kw9nt+5wdzrm0GOO1nU2eJmbuGrdtY9o9Sw5p/2b03jWyE0Mvri1aZObPPCMqZmw1ErO&#10;pIseuBd8MW1i+CfLXlhn1lJvv8Sy366H2uqkxq4uc9akVubx5TTunpzX2JqVZuL6Xdu9rmJn1Kp7&#10;VXcnj7b61GUP8I7hNA72Myz3qZ1mZr98X+CCh/UM/H4h5+QcrJ16Ue8lLy253ZryYljnRUPd9BPb&#10;9fnO/XUCeWaeL2cNjvXcxf6qvO+pZyU9so+xtnnEaKS1ntnzs1Fy8OGtlppqwev9ds4aecarHqf4&#10;pKf2bg+n+u/Jc/bswczO3fcHnjn3mLXmUwNsxe3aV8c5h3O/use33uecwK1fnpxGfOUDgVY/5GKN&#10;G2Ph9BzWZY4XYr7Zs5+sU3Pa5ylm3zt8uPbOeU41rJ345rCPaE+aYq1J3JjcE0styzlXZ2l+pylH&#10;zR33o3PO9khfaqeLZxtc2z1OziFr5IPpX82b9XA73tWvelz1p26qFZ9mIDfh03zJ6z6pk7nE1VQn&#10;eea0U525lT3RXdVOuHpTTiw5+Bnz/PUeyTem1h2bfahrzav8nV7f3NeewPRs9/3LjrscvL7Xq9or&#10;naxr/5latZwTLX1zJ/pXHPNo66uPbTxnyFziWa9GYyex87R29r3SmWqpUbvr5ZPnIk5sVSt3le8+&#10;r4qZbbWXV/VIndwnuGcjp/OJp2+d1txde1Xv2cDT19LL+sQS1yfPJT/14PRKbudWsdrmeybxu7Z1&#10;Ok69q7lzxj6DzKHZ+exjvrGOd7M29yPj3TmtZm7c82o89+EZys3cK/zcxyM9TuaT47zuV/yRvmo9&#10;a51h0smzId9zug9rO4af+tbLy5wa72W796N91LE+98C+uMC84CXmL0BYh2Vh/ewvZh3WlXX4XP4Q&#10;G15f1mnVJk5df64jT5t8+1HXuHw1tdaQF5N7YqnJuvSzPudJfOejRR22z149ctlTXLvTfyZnX+cj&#10;tic+94s4n6fM0ztrcpbmZW7y0emVWPrNM7Yncc9F7JW89Kc6tXf2araeZaWVs6gJpj/Vkeu88c5y&#10;b6fLflhfr9kDnxyXS9+cuPXE5lJLHTCWOm/BH18yp+/rCH38qzX1UQvbeXRzFveRmHX0dg4suDOp&#10;k3U9a+acSY45cWPy6TffOK0aiaWP3sRpzL6Nq2XeeGflorXqv6t/Vc7+6j07i2fj/tQTt49WnvGV&#10;VU/eStd884kTs97nlpj3fKzPNv86lM+zulhfi+i51DNOm33BO05u+6lLnT0T75qvEnNOXM6c84uz&#10;D/eSvjXsBV9O7g0seZmzDmut3L6nqZ++GtYTu9QypyWPb17+q2z22Wmu+jtb62Sc/q7HKne3PvnM&#10;7etrpd/4aq/N28WTxoSpQa7nNrey6lHHZQy/tVpfTeu04MlVJ7XNN6Ym1rrE9O2VnPTlpb7YHWsf&#10;a9TLXu4Fjrg268Sw6phvO+UnrOuI4U1cMedY1SZ+h6t+1094cr667/zYvnfEeUZweC/3/zhhjd+/&#10;H91r92idzHfuKqbW+SadCbvS/M7PJ8BZ+jzBwPcZmSvuoalNZd47fO6zM8j1e5s/X7DOueDnBe7l&#10;dGoap7VPYu1T/96rZ8yeJzO+ar5He2WdexHLz645p7zEJj/PwvyEmfu23ydw5wSOf3mSB/rug3f6&#10;kOfAV33QdA6t9dT6wsveiad+ctRIm9zEX+WnPrM4jzjx1ZKjla+GMbY5naNm4lmHbU720ZePlpi6&#10;1k8x2Fda7rf344yJi7XN/XeOWI08lwl3FnJwufjmslryV/3tu6pPPGeb6sybsyeWDzZXy3p5xuqJ&#10;r2z2s1ZsVXOqveLZZ6WfuNxJy5x8OGLpm79jT+vtd0ebmt4PWGp1/+Z3furfNXLAT+rl/6x2Ouef&#10;dS/T3D4vq/s81Xwktjv/k+cv97Xy32M/niva6dtrwsyt7O4sVjUr3P5qnpxlalkP5rkmJtcfoMhL&#10;Tvry26rduPGJhtyvYqezZh9Xe8351ci6rMc3Xp2RGqmrv6uBQz57g2W/STvz8FmpY/5H5v2+2me1&#10;RzuTz89PvV95k73Stmalab15Y+rE2ldTmzyxr2A9f+2dmazJ87iql3t6HvbA+kNANeyVMbxdTI2a&#10;1qfN2sbVljPpyMnaj/LpPc1Ef2fWJk9/lRP/qH2s+jw7R9a7Z3uR8/nKnJi1WPLG5nlvEtOijc9F&#10;TV5yqM9FnFrm5E+x82B72bPx1iPvnFNuqu9+Wdc56hNLn1zWpk/Ole//YtrU09emHv6EoyPPvNri&#10;xpNNXfJTLIY+V+oS84szYPlMECevtXvWabZTrLW6b+YzN81IT/jJ282R2jveMznncabsCdYxvRKz&#10;N5i4tnNyeGa5r1xg+Zeu9gTXz9nyOYBDLDd59PY9Q47zYNVOLH00e51gyaGHfcQTQ5+YRV5O7/GN&#10;8K8vahG7NzD3l5ha1mLVdYbUS555sNSZ+OTBp7XLyVdzpQFvl1NHm/OCdQw26YlNfGoeWXe14Occ&#10;3teT3t3LWD00xFovOZ2b4uSvNKc6udZj9eWzZ55jLH+xTZ73CRdx65ibLNzuMfHA1N3l7X+qudJ6&#10;D3w1P7Nynti84Fuj7bl6n8QTd8JaC4795WsnbmMZO4f1Wue1D8+SyxpjrHzrza1w8/Llpba51Lcu&#10;LTzrs0ZO5sU+2jrfqq9zN2/CE5MvttJ/FFef+uyROD45Ln35xMm9msN6a7Jn1pq3D69L/eSJZT5r&#10;ydtzquv65tyJs49nZX3Hztg1zoOVszojtdsmXw1t5qzL2XIe8ydW/Ymb+uTtsauZdL46xn7cW8/q&#10;+6uf5+XCy3NY1bee8XQ/1VzlrD2xaKiDzVlP6r85907As/acsfr3lPZs+8BCn5jLPxv5mVKc91d8&#10;Z9Gat27qKnfKPYOh+yrt1un4mTk/qpaZ8x7RF8y9aMGbBzYteL1Sp3OvjLOP75+JvbLXt9bnncDl&#10;L09y032jYUz/kCY2PaRuZ/fAWJccNa3X9gzEYnLUM/ZNE9w3VD4AWIvvB1dr2ramtfI6Dw6Ws00c&#10;eHBYmW998vK0ySfvm7994emTx7dGfbE8I7lYcbRTi5zLs8u8feA4b/piyVMvsdQ0/xHWGZwTu5tF&#10;Xs6mhtgqtlYrX2vvfGbBVhf3I7Um31nMEXsf7SvHGCumdQY5foMwxsJJvrkJMzdZ+VMuMZ9Z+fTP&#10;MwE3l3X4noe4s2vF23Zd5+nXGtb0LODJNe/Z9n3qXlNePXt2DfEu13y4ydfPffK8spzfXHLJEzOz&#10;719gV0tNedQn1j3k3bFqWJP6Yh9pP7v/1V45L2f07DoWRytz1mL1M5/81RxqU5e1iVNrrI58a8Tl&#10;NW4+rVwxaxonT05cK279ZLMu84mjx+vI9wBfU85DHRwuMC/1VvNkDdzUsxZsV5+81LDGWYnVN9fa&#10;Wa8u1lrrxdLis+Rkjf1+MP56Vqb+crQrjn06b6/Mq3VlrUkN/al21Tu5aoKhtdIDl5scMW1qq0nO&#10;Gn3j5NsjtcTUythaMC5W1hLz2Z9njLXiWaM21tcSOS7134Qe+DLVi9nDGZWf+lojRwvXlb4YltrU&#10;XPHgZs46cFbm0l/lqHdu+WK+/ruW+D2X89jDuYyxyTEvphW3LmN8nyPy7BWM2uRZizWPv+LZWw7W&#10;tdK1hrwcMHuIy1PPmLx8cvLlte0emTeXGL64PTu/iie+Wqmb9dYkzzw5cXxjMXnGrbWKV7OoN1l7&#10;ZE79xE589wFXDd8b7SOen619huHy+R4uPN5bf/nll//v999/f2uP759X4fja/u///u+3PDz1AeDY&#10;1x7WYeFyqeOs2jfRf32B89tvv/05G3j2Mc5+qaHPfnLf1Dkf/t3lHrKvGs6nXfXxXKzTWmesdS8r&#10;PfOrenW0uQcw61IfTFzb9bkPOf5czpyzEcPJ3sTgctSfrPrk4BtrwXN+YteEU+cs8PC9nNU9mM9e&#10;zECe/VLnHvCzzhm09s1YX9scNF3OIKY1P8U5j3mtdVjfB+CT9wL34pcmmcHL+oytB+s+YC5yyeG9&#10;BH3ngJda3vfUSC38ztHDmcmj3WuqgdP4FIu5F2Ix5hVnH1zqOof7AzePTx3LPeODtSa4y172Bwfz&#10;ytnIyUPTWOwNiC9ouNIHO6mxFkt91uCrqYUHnjwwV/OIuVJL7h172k9N+HlP0pej7ZlzVvvmPqzT&#10;kvN5oc/0vVfuZNUmRz+v5MrBkqdfPh/i5PDJwSHmmcayyPk8p+9zD08N8ix17AdmDv+R5TzUrrTk&#10;mNeu+jn3Kt+4+onTQxzLuYB5ZmCcA/bXX3/986yIuVha5zW2jticfLA83zeh+JJzWYNNzdawrzLZ&#10;U0wLl6v7mG87aTWmnrhxa2VvcvLxybESewOGLxPH+oH+LtBqj96nbJqzOfuEWSOH+P9n79y240hu&#10;Jfri///hmYfjTXofhcPIrKzu5kUa1lpFAIGIALK6eZFEj5NHbU/cmp6XvVWNRg65O4u3Z+N+ncBf&#10;Ln7k3H4O2XdWR7WrPcU7otPLPGvP0zpq+T2bHh7sjp6rz6EmZ70R//0BjFuOHnLhOVsNMTX2jckT&#10;k6+vES4crsSoxcm5rJMnRn/3/Oij405NevXZs0duHy+u7L8jZx+Z31qw3J9+cuj33tk/m/zOQpd+&#10;1L5ncg/28fuL/vaJ6YMejAudubp+dvKIcPXLM+lhTC55cq31oZ52B08O9c/12ifg6+L7gNr3V07i&#10;dcjXNnt383xNmZc3Xu6UuRp24+bPe/n3Puzv7vn+Pt1td7bcZ8c7nZW8yW/CUmPuXsRTjVpj6/S0&#10;v4o+b/8OEZ5YeuKXnvbErJ0jbm1c4dmH037278bpc+Cuxw//ez6By1+e3K39zJvsVLt6E4sb3dNP&#10;jsbp03OuUd1HxdU+7vfIF+jcVX8xfam7Z21UQ0TnbZ/d+ELmBQ7HvvhVlK/+iv9Vfff8zPnOzNeN&#10;+dZ+8YXnTT9zai/9jOLPRLweed13M3d+nn2n794jGj1Wu5x4+mz0ynjyGqjfzTrxybkfkbND3sxg&#10;Z/cmuqcYnMas1RO90kMsI9orTs5O7U/+dU/gI1+T/P7kCZnnzHy/Zd884x1u6sx9f1pnTG93y/4q&#10;T92Ko58Rnrk7tQ/9xtLfnj5TL7HO1ROdZUyuPLDMrRNT/+xOzp987J3G3G/SdP+ZmXilvr2n+TsM&#10;L/301tOe9c6H3sSbMLjOJMIx0utLLnjmUw3WM1OTOdzpav3EeQRbzRZ/dm7r9X1k11dr2MX9iO7W&#10;8dVzd365k3s0Pzm5Nzw1jdMD4+bq70/587web8TFh8l/QX0adufJqHtd57Oa9GK7M7enmo+MPbP3&#10;63ra5fTsaJl34jnN+Qgsz3+1F9z+OwFqPYj+ghg5N+9/OP2MqKd56tT4zIzpA1cPo8/IHnG6xNOP&#10;nH31kjPpTzG9nGON/hn/yS93Su+cmZyT/FU+zEqvfM7k9Lzdi73z/SWeXruz+YzUZe0uO33qzHfR&#10;/Y3NdRZ98+bs6txfHphePfeROXrxmnBZO4dIz1scLv9wCd7/gElvdem/6q/w1rkH0XMTvZqfPXN1&#10;ap6N7jL5uG/OBOP9zjN0J2ouvfy6SL+1avTOuepTY18dtTnxiqv+kegc9sorZ8qxP3HtEe23Ljkf&#10;nbuD0V3yXO4KZn+1V/Yzh0/tnJWevjxy64lvj+jl+486cfNVX33qfO8S+R878A/XXPzMwHueyx3Y&#10;WSzPbW58Ey0+uOOi/Slw7uDZGJz41Vnow/dG7z/4m1O3jzo40+U+rYOb+6X2ylOuu/Jat2bydofu&#10;ZZ25fKNzO9pXa5TXtThx16OvN/md68oXL72vuPCuONmXD0Z+Mkdun1Gvxq31tiamV+bJmXK4XHp2&#10;TI09MHXkiVNz2Z969MXlpSb75KtLrV7wwLJeaROHr46or37NnWo1Rji5R85IvXlyWyunI7P0zV7u&#10;IJ7+mdvveMJhTs460fScqxrPnHHFt+8uRvGPis4x5hy+3/o9F9zntjsXPt3vGq/mdQ3nkcsd9bPG&#10;ixz85/oeTyBfm1du5GuvJ3O8eD/TJ/KzCH82tQZzp9SonTB7f1r8jp8nPP+7e/l6/mmvz895vt8T&#10;eOiXJ1/1ReXuJ0Y/vmmPlSe4Nz7yJo+e84p6N4/eo3voy47pId4/DMGzl/zUg8shJk8cvlfyxa5i&#10;+3R9pf+s/qv3wi+fZ+aeSSyfK7q88y8lEseDui8xvbt/Vau/4nX/SpdnbO1X1dMz6nNMnEf3xXvl&#10;13MfnfGsrvdjr9VuiZOjVZ89sdwNLDnZI596YpNf63/qz3sC0+vha3W1xdX7IPWT5zQ7Nbv+rtce&#10;Pbvr5L8yd0fnGZmRedfqchcwNcbs73L5elijcVbH9Et+4ub+/AIPH+/UmRtznph+Rn2sT6K+cNs3&#10;e9lv/GTOjtNzT7nucUePNzo1RmdmT8zYXPGO7mXs/rM1vnqzk/nK171bt+LfxZ3vnJ3+ZF/1+ukv&#10;brzjpeaVcbWXM75qv9xreob0xY07TXLM84zk4OlhfxV3/NwvvRun58zcK3P7uceE2e8ZWe92Vv8d&#10;oudfnVNc3mpnefQzX/G/C+7r5Pl2u8PxZn9y/hyaud+vE4ODb3ujFyP6Z1q01HiB6eks+lxw0uMd&#10;/fWRnpdzrDO6H5iz9HVG8jNf+TrbPrV3etrXU531LrY2ufZyZmJw6eV5e7Z8uJlTc6lv3Xv3/SM6&#10;+skByzt7qSV3rtF+13iIGeHqLWYU128Xmzt5gDVPT3F1jVt3bD79njNx2mdXs1t6kOedWnDeL9xq&#10;/AUof3FypU2fZ3L98SBn/z7Dib+vyRVXnuc1Xum6rw94evj5Bw6HOr8egTU/seyZ56zMmcE1Ye+d&#10;94/29eveFY5+4uCjd3p2vtNPXLCcl3nzP6Pu+Xlm8+b0GeRd7Tvx8AbPnjm9qS9GzCtrPehnnvzO&#10;4fmepuc/XvPLk773/R9c2EPj3X7U9HKvifNqzOdz15ddvTrH09tenkuMmDhfH/gv9fjzEFEus3yu&#10;zl3F1EwcZk6c3mfSgsFjlyufaUZ65tnFG1vNgN9cPb4qet7dXrvenb3ztSK3PvGXe2feXe7JHunJ&#10;TtO18km+OdzOs9YfbPKVK28Vk+fMnec0S13P0McZaq2v+N23dp5+4ndi7pB5e9BzXveon9lBv918&#10;OFd9fXYxPfzZrXdPDl7d3/l/RI99uP1eQd47UXvnDs3LXubwPPepJvWZ65MYeeN5DnuJtf6nfu4J&#10;5LPN19hnn++vnCRXXvYezfHUVw9qZvhziJ+f1DlbHph4e+mZUW5iv2vuWU7O/aozOvPKb8V71a6v&#10;8rk6x0//z3kCl788+dVvKub7iWPk8Z/sBZ9brvVnvnzOZmbOFzdOO8HvK8/TPeuV5wpX13GaL+fU&#10;y33lG/V5VdR3t7O7vGrmoz67HdMTnlxzI7zOxfTgmagXO43o0O88dr3TOc079YTntTrjCleXMf0S&#10;n/I73Emf2Cu90vcrcp/31Zl8b13tiI+eK+5Vf6X7k3CfwdVz/+gzX813T/a44p5y9DT2Gfs95Nzm&#10;g9trj6zRnfBSQ5469D2/+Vd16ie/CUtP9bmXfc8nR3zi2iNOM/VK3pSveMx0D+L0h97JrzF302s1&#10;r3WrWr1+Kx59uSvOM7jnSo8Jy37muX/mcE52v5o1nd057Z/czOWLZW2eZ8pcjdiKD2/VU/uK2DOo&#10;e0fnrHD7GZObeXLIp/ngrZEnvtsT/epSlz7NdVbjn1nnDu68mm+fM/mXg8n1rPT8B0764GqzTu0r&#10;c+c5i5jnFIfnzmBeE2bPmOcBy5k9S81Hx5O93aG5nicj3D5L6/Q7iXqfcB/htL+7+9q4u7gzuhaX&#10;b0weeeK83/2cAOeWb5RvZI69zP2vKTkDXzT+Bbi4PuK5t75y7RnVUrs3XHP7+qgzZj9z+Dkz9Zmj&#10;6RrvxJw1xea5Q3LF4CZfPLnmu15z4Kav/SnKm/zttU5/orrkZt5aajXZa0yPxMGyNpert7gxdcnN&#10;+Ss8OeTpZY856o1yifS9U2Oe0Z0Tyzz75HxeeMPLX570l5/A4eZuYNO1Ot/EBZv4zjGqnbjpkTvm&#10;OdW/Iurbu4nnDDGer3wxeOaey5qefPK85BDlGOHZT43+YMmlnvjgXs0XfzTmLu3x6lnt/0g97ZTP&#10;zHzi7c56tQu+3unN90Rq7/RJnrkRL3M1vXv34U2YuHp24uL7O5ez0HJTe1u/Ef/9YeVv/7tFz8Fe&#10;npPY1+5c6QGP58Yz9FZrxJs86563q9VNe7Zu4qR+6uPhfqs+OJxV3z300VN+7iC344l/a7J+VO+O&#10;eHnO9DXf9ZJjPsWc5TORR88brPvyTuPJvnjlTqfe8Ho/fRpPT3p5Rnqpa6385KVf53i1R3Lo+WeJ&#10;xHd5euaume/02dOLaJ79zNM/nwOc7KXmKvfZqG++fXBzuPLFWnfVh58+5Cuv9j6t9XQXZ+70yU2e&#10;XmIrnv2TqAfnNk+dM6cePHB/1pdjtJ9+5qt59tNDrOMdjlyiuX6vfs31/YnvT2B65hPm83r165F/&#10;VmJGfq31fcg+5vT5cyqXPz+5L5zcTx1ccSMYF5w/4fIcxq84U87O55z5ai85RPMVd8LR5PyJ84P9&#10;PIF8Ape/PCn5kTek2jvROb6RrfvNPeGt6VoNuF90/ULKjuBy7ux8wn3Ed7UPXp7N2DuA7/TJx4/n&#10;wTcT/Yxg9Hxe6OylR2Krs+KR14qXnDv5yg/c/TK/4/1RXPaa9ha7irw+XnDlg2XeHJ+HuFGNexHN&#10;5aQ2c/t/UsznMZ3L88uTA87duP2O8lZ+zT+t2/euTr066sTy/ZcczwHWGnvg5mp/l+gzeHb/Z318&#10;ts/u8cxzf/YMz8xW2+fPmtwdifbErPUi7nrJezSfZj7j1efyzM7xPPk9nnn2p9l6NC81+k56sJw3&#10;cdNr8sifO+jnzxD4pWd7ZW/yBttxukfdMybf1O34p37TjFdhuWt6Xu2W5yLXx5yYHLzt5ZxVnn4r&#10;zgrvufDyPO7RM9SJt2417wTH0x2c4x6pz9nysr/LV3w9nZ8eaozZ63zSTxww/ZxtTQRL3N7kteo1&#10;96vq/vrk2fKc5J7DuNq3+z6nFf8Kb78df+Lu5u96zsHzhCf/mTjt/4if+xKn/Z0z9U7npbd+p9pH&#10;eTlTj56dZ5cPF5632oxw+V6f35/VEf0Hfzz4Oxd45DkPXurTM7nmRG/98AAz6k9tbl+OEVwOGJ7W&#10;aqzpc6mZuO+M//6489GP6JyO/+3266zi8vXI5ymH6B7ub516eWCNp1fyGldHdAYca39BVp37WMNL&#10;j8zTT756eRNH7i6qJ04eOUfuys++mhXvEbz3Y8a076m3+v58Agfjc9fP3zyXM8G48/OhZ8ttfFc7&#10;qznua5+vQf6drjvYg5u5Wj3dy9i4dUb9EstcL6M9dcbsTzk87+zz+WOdkXzii+Ue6uhxWcsh+kzl&#10;GJPzUTmzeifnN/5RO9z1Pd2P/eUyw9xzUWcOJ2vzxMG80fM5oa8x+2i57HVOvZqDhh7RHD6XGnE+&#10;H92FHu9dLt5b4GDc8PrSCxw/rsTegJsf3EtZ1+LOITrb3lWEr2/m6E79eB7c/gylD89MDD9wLvC+&#10;7HmW7lPLsZc1+aS9OkN66EtE500tL+dceaPjQuONRozoe0n8rfmfDxOW/VfknmuaBWafWeZyrZ/d&#10;Qx+ehTmezAFzj+5lfbqDXqf8Z3nTs2JvcfzNM/bZ6ImpB8vPpdS7txrrV0f9me18sZyVmDyieOsT&#10;x4e+74/U2RMziutD/R0v9uUimueez+4/eeKPrzf1I/NX3vjdudLH84pRZ27t1wV63tNMtd3rs9vX&#10;K/v2jO1JDX+63DP3Tp5eK31yf/L7T4D/ArZfN1CT8zXT5+3/uM7XwQl+XYX/qssZzsYXzBm+R8Dl&#10;iHkGcXTk7k/uzui5wOS/I7/nR58b0XN7vs86Uc52h3y2YtM+/dr4uqC5uto3Z15pp74zn/WZvH+w&#10;7/UEjn958ivX3r0R7fmmzT3pcfsJ0hGu/dS9Mne/9Jx2zf6d3DO15moG/dTmnldaZqXW2ZMOzFve&#10;R8Tcf/K/6k+az8L6Weau2csfSuBw0+dKzUfs7ZyP8E7P03PIO93rlJe7XOX5/OVOmL2Md/dP7Wfk&#10;7md0ZtcrvJ83uglT/7vE1fm/an/3MfYz/oq9ptf6o/eYzp170PcZGd3JevKQY2xOzshcvjF1O578&#10;k6gPsS97jWednHw+cLqeZrRX1uTp3z1rOenvswJLHE3+AVatXicxveFbn2jh9Ez1veeV38Rv7ysP&#10;92ne5N2c07q9OC9Y7+pzwLfz5ubs9s9e5ydcZxvxyPnixslz18ud0jfxzp1hpO+M5lpf9eURr7j0&#10;c3Zqza/68v60+Mi5fd5o1YsZG+e52SNXmxj4s1f7TXs8O2PSM6dnd41u4k1+d7Fp1l2PiZ/fb3qG&#10;z3bSnWDqP+KZ6H2yR3PQpp5ze09cMc9B5LmhEYOjR/blNI+am8scrrW5nivcvzh/E8YH9UDpEZQx&#10;TR2E3FGBGLV8Iri1Z1IjnnX6iF/F9MkcXc7sXvruesnLvHe1Ti+x1F3l6Llbm754yGu/Sdsc9RMO&#10;xmzn9Zzci9y7va72WPWdO/mdYM1Z1c4h5s3nDzWRX3Lito+XXx89t9HP/56HNq+u6eFxejkvNavP&#10;eT2daRSf4gln0l1h7muUz+5gzDXSk5c4uc+/91QrX3957WctL6Ma4wk39ZmfeCT/KsfPfYxqnGX9&#10;WZE93MX3ovW0Q56h+3mGzOFRq+2e/fbLWm1iUz55TzwxzqrGGdY+B3Fq3sNGcJ+ZHH2Nelm/IrrX&#10;K7zSg11zX3Pj1Vz6cIn8oiQ3uc+MWi+iuFju8mzuLukDxs3lzIz2UmM++dm7E53REQ93ueN3yj3x&#10;3nHYN59Bc7N3ulPz8PS50PP7C7nzjGB5rfDkPJK7z11/+GqZe/V8kj/NSr399M+z2Xdu9na5O6g3&#10;tmaFu0/6TNw8C97JIffOuXpPfHntkxo5VzE9Jq799M580lz10ZxwJu872LT7lV4NPHa0zlzsyiv7&#10;aPLM6SEuZo2+Mb5G9J1zMlebWOb0uXOe/RWeffNV1L/707zm/NTPPwHeJ7wGXv168Dpk39elcfXP&#10;RDz114fZ/EzkXuRc7M1FTW5MPRrr9hZ/M/lDPviMOM5nni/n8lpMsycsHzt9bry88vUT28WrGTvt&#10;T++f9wS+1S9P9ps/X478pBDf8eX4RTE/kdD5RRTcL6Ttlxr9nonTGdqvd+j+rm6t+/dc6sbQconr&#10;RfSmL498urKvlzx7jdOfMHV3Yvs4c+XR/BVvhaO/mrHSrvD2o84bHbXvbevWrfzl7/qv6l09nzs7&#10;Tzs9q9cTn7vvBc+20p3uljzzlaf73o36XungecPNPdKDPHuZo0vuVIP11Z7dZ0b7Nud3rT1XP8c7&#10;57l6fne8nuVOu/TZJs7d56CHut3e+f7JXTLf6bs3zXSf5nat9tHZ+ulDPeUn/hMnveyDiYOZu8su&#10;6pGcE/3qZ7P0IW//E284rWvfqW7dyaz2eWRue9yte8+u02/ab8L0sDfVjTEHvjhRfe5APvXkqk+N&#10;/KmXfvZ3Xun7itxZ6SXW+8gRp5Zrb4VlH33qruqdll7rk5+5ezvbWg442IQnx/wV0V30cgdrYnNy&#10;v+7Bp6/P1LenT3PE8VpdrUneTj/13Cc9zFd8+1NMTeYTVwze7kzyvlN0X6O7/Y5ncfdHYp/X15zo&#10;92r+XMo/6nvxzOhxy6fXXvLloOvnLYd41bNvTK0zjPQ65xxqs5c+u9zz6pFcsPQ0F6fmVmuUh1fm&#10;9p1hvePINaJRB4Y29fLsEeEnJ3P5YOnrHGK+Z6j9ezm1cq2JPQNO4vbBzd8Iw4feTUp6mttbeea8&#10;iZN9vYj6r/rJnXL1PXN1tvZA783rYW4E8xcnU+s8Iq+b89B5yaFOPHN6yaP2kmefmtt58OypMYKr&#10;VydfXO6jsX16F+vmOa9x+d3PzxN7RF4XrtSZE9sfLpgcai+xXR+OPHWPxGkvfXY9Ocbcpfemd8dL&#10;z1fE3mXlmftPnDyDXM+06snDD6534tOs9LXP+y51mcsxqifCyxpOas2JfC77db816uTr3TOtp6in&#10;HjvO1HsGYyZ37mC+802Oz8dfnkTnL1HqkWdTSxQXg5+5fX1WMTUrzoSrYw63NVxzonuITV4TJl//&#10;5NDLfvYenZceJ7nz4eaO4O5w4vMoxxnuYW2cfJNrPvFege32SH/3MLZOPDXk4HLlUHNbq+l64sgl&#10;XvUnLhqv3E1sirlX6uG6Q3LA+ZqRGDy59Lmcb2xvOK0Bmy49upc7TL3cc+XRukfq6WyP+LRm55vn&#10;kSeWz2V6xvKdl3yxjKt++3SdOn/2l2OP2D8H5OxVrp4+Ob7trba51vLlGcWNE66HvZ/4+ifQz98J&#10;+ezhZA2na3V3Y8+famYlnrP585M/e8LJ97ma5Cdmfnfn78r/qvPkXF8Ln7k969Wzu+qvdM/iPZd9&#10;3flZ7x/9934C3+qXJ68elW/UfnNOuBie8LMWc173u5b3TFzNT9xzZcz+NB+uN31yNOkBntgqh8el&#10;dpe/EW98yB2RXZ3r1DrP0po8R/e+S82Ou2fhP0JNz49v9FzTOfWcenfOrl6/O9odV9+JY+/VM6dZ&#10;YM6b+rsd6KHllmdMbPIV282W85nR8zDTM7ijP9jYu7OXzyU1E+asFQ/NxEn+R+U9l3o6w0fNP/V1&#10;z8/azedgzD1Xu4gn95E8z5i5/sbsOacxufTtgZmrO4lo2s/6UU/n5j7OMcIxN6qbIhwuue5obb+1&#10;8hpPr+zt+KlhXs5MXeZ6J1dMP2Jq5CaWmkfyV3o9Ml8NZ5t2EZ96qTXPqDYx8gnHH7yvaS68iSum&#10;htoc32lGc+S5h57WUz9nJO9u7qz0653hyMOfHI4a+4m5R3uJG/Wgzhn2jc5MXvOvZum1i3j4l1Hu&#10;lnPIs06viZ/9V+V5zt7FHZi16uXP4Mnv/ey1T/O6vsPfcfOcPeNqN/vockbi7Zm87r26/shZ6Z35&#10;dHaw5Lz6nF/hl+fxfEZ6/RzAuP1HMfXw/PMDnzPgRP58qwYOt59TnFc9ec+ST5THDH+hqDVy1NH3&#10;Su/k2b+KaNpjwvBJXvvueslNnvvap5d98OaAwZlwe8YVxz7x6nKWXrzGvs6+L/TI3cm97RPl6GdP&#10;vOvmpYdcIx4T3z4955gb5WRc+a3w1N7Jdzuf+KD39rWhJtebyN6eX56voZ97nk1eztcLbOrLhec8&#10;sY6pzxwetR7q9KPX/OSY34345+UMI73cKfehB08PIzhX9vQj+hqItT+vjT187CeWuZzGwD/6yjOT&#10;s0NizrfnjnKM4vIfjav5K7+c7447bu6pFn7iK33jaojmcNo3e3rkrld8+0Q/71Ovp3N4f/oehNdc&#10;ety+j8nhWONDffd6VHd3zo7fe2dN7jPCw15Gnw0/J/lczNUSvdW6k5zExZzZdWutM6LBM32zTw5H&#10;Xs6gt9PR92pe+8gzJt/3Hb3Ep1r9q2Pvm3tkPs2d+j7P5DtDftbm8M3l+X7KXvqaq7M26mM9RTip&#10;X+WTNjF0eOlnBE9PNF2LoTFvv6zlZCRXT87VtVjP13vVB89Lvbo8KzznykutPTD1O1728v3gzPTW&#10;Uyy1YhnTo7n2wLlzbzzsi7feOfKsPztOu1/t4JmStzpfcj4i9/kRufmamZgz2S/Pau7e6rNWSxRP&#10;7CNy9vDyHNY/8fVPoF/3nuD7RDxfH7FXxH6tnUPMv2NiFl/neJ/7njQ3gru3HCN6vcn/xCvP+lnn&#10;4zXx8rV85Dk/o3X+3ejzemTfu7N++N/nCfzPL0/6RnDFj35D+GZ3ntE96LsDGLe1PblozeXxl3nk&#10;1nD8IZEvln4h1ZN+fhGlXl3Oyr4+2RNrXu818fyiQq/705mY4TcLcjXJBffK88N1b3U+I/dAB+Zz&#10;1UetOnCx5Jg7Rx4xd1RrVJdx10ve3Rxfr9xT7CT2WdDolT3fa3rK8XlTi8ERl89rPV2psS/m+azt&#10;Z7Qn1564dffFjey742QP752/vdSQpy574NaZu5tRjrXRedbyiM4Uk0MEE9fDWl7i5vaIibU2eXfy&#10;9El/PXitEodv3e87e+mpzyqqmd4T9NKLudyJ4es+ztBTXJ+VXt1p1Fd+7pO5/a+O+TqxO19fPvry&#10;mTsnn4t5PscdX4/TqC+e5midy/PwGUx9eat59tVay7c2isunJueGI8++tbqrmHzO5eutn/PSR407&#10;9Pec1MgFI09fMSLX1AdvDRiX3kYwue4G5pnIuZKfNRr1zRF/M/j3B2t4vh/oiROzJ65+5Z94a9R2&#10;dFbj6dW9q7pn69X45JP7yEdvrmZX28u5iZnjRZ71lT9cfNN7pRGXP82BoxfvNfPE9THKST8xOdkT&#10;g+MtZgRnfupyn9TB8QbPK/Xk2Tc3ousZ6ZtecNuvsewzI/VZO9+IT17qVv3kmqe/WMfJL3eG72y1&#10;atK/OXJXuH2jnjx7L7GcY44vX6fkUHPbx4M8695FrfPsi3ctz6i3fHF11N2Tk1GfxNIjcfMTX7lX&#10;XvIy3vFXN83xcyn9MlcLhp67+74n8vVW9+o4nSH3Ief2e6Q1e+TunsX93J0/j5L7S1Q+H/hycoe/&#10;//77jes8I77Jdw8jPftg+ieOBz2vnCuunz2ivZ1eT2PrwBPT33n03Z8et+8Desmj9kLDpUY8Y+7f&#10;XPeQ37V8PZiXHHBqI3y5aoleyTWn59nRclPn+eHkXOq+cq49MHVGex2vuOj1cJY1+/LetTYygx6X&#10;53FOcui3J1he8OWAqxezNiZObp2enfs6GOmrBRMX05NIzx3Juajdx95b4z8f7Osjl3Zj1Olhn+cK&#10;7t9zynMHajjW6cEccDjqwFaXWqIXOi9xMWv6zmiunuC+R+QQ08MzyNMTjpgad6C2Z5STEe/chR6X&#10;3s4CI3evnJM5vOlSRy9ztemtPntiqRVLnn2jPbngjdlbxbt8Z+tnbeT7Ip68Lj90/WUAAEAASURB&#10;VNM+8tTDTSz30cf3CDx91YjhBz/9kuM8orizjOJy/fyzlkdNzi4Zfb/ZV4cP3nDh/Otf7/8sRa0e&#10;but7HzhiasGuLjXw0OVlLcdaDrU9I73myc8IX718MWqeH8+Gu19X+eBeYOJiuwg3d4bb9aTPGTkf&#10;bvY8S3qSi+tt333aI33pcTM3+anxc0xf5xAbS13y5HY/d3e+XGLzwR69cpYek39jWWfO+4gLzOeX&#10;fXtvpH9/8POtOatnKC6fujF7zrBv3VG+Xs3Pvrke7m+tFp7cxOBZq8FjwtXLo0br7Qxque1tbWye&#10;NTM8S3Kd4WsJJ19jue6YUW8jXHN4aoncPoeJI99eap1pz9rovyOrgcdtrbf8jsnr3iO15zzVrs6l&#10;fvK7s7PPwtc457WPPXGju3SUz/dbucTcmR6zucTdxZoeXtT6gJGD521frTX8vMSN7pq74KGPWvnU&#10;mdv/ia99ArwuPGduX6OcYA8s3wdyfD2t+/UUv4q+1q3P/ZLjrv4ZnhqtHOb5Pidy2yN6ltzLfmI/&#10;+a8n4DPjWeb3KZ+9TJ+jUTxj9sitifgllroplz/1JswZ2ct5d/3S5yf/fZ7A//zy5FesfufNBnd3&#10;rbx8wxO9fMMb9U6O3FdEfZ2z2jVnySGaZ79zOFwTn/n21XUt3hGe+hPNCadnZO2zSuxu7s53dc/O&#10;bn3X+Wzodd/anpFz2Ls6kzOaL47+keeT+qsdnJG83Mf5k+cp1n45a/LI/qN5zlx5wMn5Xa90E/6M&#10;Nv2mvfWeemp3PTmPRGfnc9IHrOd2DVcsPSZM35/4MU/AZ457vhZOa0x+4/JP40q/8gdfaXqmHuBX&#10;muS2z1Tjd1eDT+7/iD49rs407X0Xy33VPrr3Tj/NgZ/PmdybHpqVjv7qyv0zX/Eb/6rnnnu4w9X+&#10;8tDK3WFwsp95zr+T62FUm7PcjV7maLJOLfnkucPVvyJOe7VvcnpXuPS56U399qNOXvp3nryVT2sm&#10;3imW88jTe/K46rcm/emd6HMP9Sc6/OWT37mudLnTahc9/AvAq/nw1bQn9ap35Uu//U40H8nxLK+Y&#10;kc8NP8/qjHx29MXJ/8TL8/kc+oz2eV9y8RfWYkY11N7tR83tP5SjUW/PWr+virk7OXsl5p75F/+e&#10;YbcznP4Lf/jtrf/OK3vwU5M5PGpmGHNe+ph3Xz+iub56qr2KK37OzBntt+qlvjXWq9n0T/T6rOJq&#10;t1f4tze1GNH3ohHMMxH9xyT7nkGOtZ6Ndz2daeLom5EZ7udeaP2HeXeQM81KvynX46qXM5LbZ+la&#10;rnPsE83pZd+afn4dSD45PKNziGLG7KW3+u5n/VE5u+XFLtMlzwhnOtek/QrMZ5r73t2jz9fPpvv4&#10;w3F2x5P5OUO9vq3PPr08K7nvWXn+TMA/rIL11xb7zoEzXeJGOdQ+EyO95sk/iXmm9skZOy/P6X7o&#10;eAb5tSz1Pp+cnX3yni03dxRr7Z3anVeaZ2e0/5Vfnm+10yk+eU0YfuLuZ306a+K9wiN98XM/8a5z&#10;Jr3s2zPikX09T+NOmzPws95putc1PhP2CI4mL3z1PtlVbWvA/XpgT2760qNOjljz1YkTU5d45+6S&#10;uNqeJ57ck3w6B7r06zNk72TGn87J16Kf1e7sPnufp7Ue4niY07MP3jXYqy7ef9PZmDm9N18198fn&#10;7An4njhjfz7Ln6GcnPtO71vf1/CSm7lef2rkGXzUefu58gx7VtfTc/Z1spc7p7558p+JH+H5zD4/&#10;2q95At/ilyc5er757zyK/ERRl29u+0RuvuHaF+MLrPOJ3vo9E5218rjqo2tO1v6FQmI9i3Nmn3ry&#10;FW+9WqLPrLnU8lp/Vac2c3Q9J72mXmLuY1TbtfirY54l85zjvr6O9MBWd/LSp3N9E3/k3Pq01tp+&#10;zjnJ1cNtD3tEe2Ir71Vfj8nH3soz8ZV/csyZNXm7gzzihGVfH3l39kifKcfTm37mzkmMXBx+5tRX&#10;F3oudOb5ByAxOcl7E24+5C6950b27Vo+gzzPt1vyYiHPAG06R/bhPPN6XfnbdyY19+nM5mWtD2fY&#10;XSse+COXZ0G78n7EtzU5x16ef+rDy50ePaPziM40Zi/zk32SP+XpkedIXF32xb5TzOeV++9ek0d7&#10;eW5npVfmyT3J8xzNd1bizPIGJ594qcncXe/q0sPcuXqKn0S1cO/o5aI3381zjlzrk7lqdv4nvVf5&#10;9Cx980zN6bqfmx7NEzd2f1erWe1lPz0SI+de6VPXeZ+v+/rCk7uaY789xFe65med50z8O+av2PUV&#10;Ht/h2fRrzZ9VuTkfN31u/w6GPM/eNT24ePjnBPlEbj2tjTwPci44fdlb9SdNeqiXZ52cE2/0aE/1&#10;zuOZkHs7d+cl5yQ6x6jG18Ha/gqXN8XeHY5+zc/ns+K0hjqfB3lqydNXfeLdT73eienxqqi3s/AF&#10;S9xZYMkT77jigHuR85pOXLCefzpb/47qE5+w7JO7B7l78V8T8f1o3x7xVdduP+c4/2SmGrjmqQfz&#10;huPXRTnUXuqJ9lubXDjcqbOfuNgjUW/3wcPc3iO+elxp8/xwT2buzr7rXe2y6k87ga3O2Hze9/5X&#10;XTxjc1azr3B9PLe10R2t008NmDnvV7lgecPjLL7H1RG9PKse4JnLy2ifyLzdJXfHeaQ3+bqLPWrO&#10;zu1zYRavbdY9Xx85+jVPXH73T2q0+shPjF7WcKZ58vRYxUm74p7gvXtrrvZ69T79rHqfq3raZ3VG&#10;8Ol8k4dzV/upcVbW5iut3kY9rO9EZ6GZfLJv3rzeU156poZ+cvLnjvZKneeSQ08fedZyO3Y/a3J9&#10;UpecxE9z9M969Kyd36onPp2x/X/n2nOenKG5+Z5a6X1+yeU9nDfa9l75rfDU56wVX1ydERy9e8v7&#10;iV/7BFavh3i+frmpfTHrFV/eIxFvbr2NvNfJ/XnUmhlgXKlzx7fGz4fxCeyeEc/Xy9eAyJ09ODsf&#10;+3romdHXT6z9upZ3Gt37lP/D+3OewNO/PMmb59k34O5xXvln3z3AvLKfWOep0YeYuJo78Vl9ztKL&#10;6I7Zzzy54GrEk7vr5xw95BOzT+21mmO/411+66c69536z2LT2VfnmLjOTw153nKM+CRf/KMjM/MM&#10;n7FDznD+3fOnRz+jXQ/uNEvN9CwmzJnZE8s4zbrSpP7R3POg7zx3yt6dWXqgn84z+aqZ+M62pz79&#10;7cn9U2Oe+Xc9o69f7//o2VZ++ud7I7mJT1yxjKlP/KtyzrDbaepP52b/nc90vvae6kl3iq32AV+d&#10;Qe9JC5b4yqPPoeeKb9+YM8ROtfKfjb0D9ckOq7P3PunlLLDEW3Nau6u+rROfZoH1H57Vy1cvfie6&#10;26TR99E56PSY/E8wZ8Pd7dpeqbN3uo87wz/VOKPjtEdzTmp2yr1S84oZeuO787N3yscPburM6a2u&#10;5GSe/NxBfMLUGydO7qjXPz1Oz+nOM/ldn6l783XXv4QWy/P7X4z0OTWH9xseRLhcvgfJ8fbOnn5g&#10;7Ql2cqVH8nO++ITZMyYnvROHmzV5f+9aaeHaI6aPO6yiXPUrnvjE0wNO7qJmwvDh5ozmO769Z2Lv&#10;nnvvfE95O49He6tnh98je6VG78b8vCJ2z5rIne/Rfr7siMd06UMPXdYTf4exA3Om+e6Jvmes+D1r&#10;2m/SohM3MtO8fbPu3exNePt5dqKvh5xJr3fH5GbePOpH/CefHcYM9jDuuPbc2/3Evzr2XtN+ck52&#10;TX0/H3y4/drqewJfuKl1FvwJV6NncsTkZOwcrlfmYvj6S5/kvqfJk0/uudCSg3nrR2xt9yYOGi78&#10;dvpJ+yaMD3hcXe5N9HUi8ix8HomzU+6ov5j1R8bdrNWZE/cMiWXeuzuPOPHso9PbvL2sVz6J65WY&#10;+lW8w22PZ7R43dU3P59j72YNJ3XkJzr1RjXpZW8XV/OufJyHd+Y9K31ylrixdVlPnAlDw9e57k37&#10;iRlznl8rxeBwt6/904h+mpe+5hPvZI67wtVLHbVf319xHn1/x9jP5lVn8HXDn5v3Ele+L+35fch6&#10;2oEel6+XtdyuxU+js5/1OZ33w7v3BHw/qfrq18n3C/u4GxjvZWujXN77/uylzp418edaPwGeF8/V&#10;Zyuzn704ceJnP3N9rzR+PUstOXtwXenlvJGHD/pky90S+8n/vCfw9C9P8kh4s0xvojuP6yPfcO5H&#10;9Iex3NtPaDA+2eD4Saf2zlkmrj4+J2ou60kjllxzenqayzfKvZohL330bq1co88peeT23WUXk58+&#10;O81X91Z75llyx+Tns+WbtM+KmHd/g5e3mjHNS032zU+84LpXngO8a7C80Mkx0s+9zFNnbi+19u5G&#10;vdTd9Wy9Pq+K7PPsjLv61Ux80kue2OmzSz65Ov3y2dnPmH1zPajTR52Ytbp/YvT7XT6zVz6HU19e&#10;i7zUNZ6ck/xUzzxn4quOCG7tTLlG+9bpkZj6z4incz0jO6kRm851tfsdjfOMat0l66u59OHjxW1+&#10;olMrF+3d2WozTufK/lfnqzPucM/01bufzOfnT8/iewIdmPiJz3TmO/qrGZMX2DQ3scxzhn7ZB5vw&#10;1E15epCnB7l9e9aT13fD+P7nlWcR8yyeWTyjPbnZ61wu+AkfjprMd7701DRvmimmJuvM00scrPP0&#10;MTcmVyx9T/JJl74nHp/NYb/em9q9u5f7tXbHTd13yqez5jnI/VzkazZn5ubPv9bTefSAw+2lxr/k&#10;xktMb7jqycG9EheborzUTrwVpo6IlzV8sUnrXM5kPvF8JnDylpvz7NsjZj9xc/2texf14OTWxOSK&#10;45O4vo9GvPTLGb13+6tp3Jp++ol3XHHAnWFs7WmdM9IrZ1x5pUdywfvm2Ykxj9q5+thPrylXN/XE&#10;8JKnv7Wcjvbdja8DauHS517tmf32ztrdnNc96qk38Zqrd+894a3NvxtMvc+DnfLP/u5INEfnrNSJ&#10;M9Ovr2rAuKxz9nvnNR/1x61ndM8z5OTEWp+8q3yn3fXSV17ubd+e9d2YnnqBiRvTF96Ey9HH2rjT&#10;yCHC08OYffPkqfvrr7/etLwf/R9Y6OF8Iu9tf55AKye9ze9EfJxzpZtmNpYeU49zgvv5zOebt3vk&#10;WcXU6CnuPHy5wLMHn1tcvbq7Ue/Jx94dz9wPnR5G+/TIxam9wLzFjD5v64zTGbLfOTPwm3aAC37X&#10;s2dc1fqvdkh9c9Dm+8T3oJ4rbfpM3NRl/qrnwUx3MOYc8uRMPbHcKc8Crnfjao2rfu6glxrj9P7h&#10;dUhPuSsP+vZat8LR5H7UXu0hTlz12kue89Mjc/vyswfm+7Nx+eqz/0/KeQ48A59Hnv3RZ8P3XW6e&#10;ve/Fyd9ZzOGGD09uxkd3cUb76m3/J36PJ+B7wW38H75af3b0fUP0vex70eh7KWu/Lqfe3eHh9Sde&#10;PoNnz6YPz4ncr+P53MB99swjV5d47wJH39Q0j9p5+p34p8+k0yN5P/k/7wm85Jcnn3lsz74RfXO7&#10;g37g3ZNjhMvNJ5if3NTq9EpM7aMRb33veqA72SX9neeZmLnySJ285qZP7q/WeepX/NSSp657j9an&#10;sx/1P9Wxh7v4nForTuT2i37iasSo9bW3imiSmx4rzWfh7JX7ZN693qnP1f1X1blTeorns83+s7n+&#10;Jz5X3O7nzt1zHri8q9dCzd3obOdc6XMnuRNm70+Nzzyvz3wmvr6fOfNkFnv5fR9+77l7vs09mTfN&#10;ONU1b7dbc53bGs7Q2KRdYT4DPMxX3MYfnXtX13tRN8ZuYJP3xJ34ald8+/0cvkude/ssEjvZ8y7/&#10;xNPnRjRXx7yeCQdMrrF5XeMpl3zqg59eehH1Mq486KtbcRo/5Z/wTjg9v+v0uDpvaz+jXj1j9n71&#10;vqtZ0znzuXXfvYzdf7TOme1tz9gzVvidM7fnSc1cd/3oWSf7rDi5I5zV81JvXx24uT25v0tkf+5+&#10;zfizbf+yE2eC563Os/oMxPGQq1auc63VWq8iPLReXYvfjc5PP7H08mxg9ompS7683Ln7u15zs1bn&#10;HtnLfOq7rzH5npFoPnmgmfTp9YrcHdJrtQ+cZ3aatNP83GWV73ZUozdc+Y2B82cgOfkPp+B+nuGp&#10;BxEfLv+eyt4bGB8SV0Pb3H560u8abHexh2dLXs7JvnOTu8rdpTXiK92Et8fEAYOXXM8n354xXyvO&#10;6S896kX0Waw8ui9PrbOoM0/elMNt7zv6ybOxyS+xaYf2+Iiauc7OfXaz8lmlJnP1ExfMG15y1N2J&#10;01z1k7d8o9wpoodH9GsNObc/I9DPv6eh5vZrD77wufR6K/7zIXviYPqAkXOJk4uRr66el/rUrLzc&#10;jbP+/fffb2fKz3X6ctLvKnePnXa105V39p0Dph/YNHfC9EqfHU++cXr+K737qT2JO42zndfcrk/m&#10;fSTHfZ1B7Y6ewV7H1nb/bu3cu7rms7dexuac1GjV60nMrzvpk89LXfbNp15q4Vk319q+nhnpccM1&#10;p69Wbnt0Xx5Rv8TMdz47T/Udd5qepXa1n14rnfo/JXpeo+fy/I3b7yjfX5jkPe/73l5rdnXONSea&#10;77QnvVf5nMz64dx/Ao+8Z+5POVO4C9H3je9FI075s6YaJ/i5YK1X8+z/7tHzfcQ5eOY+N1+PnJP9&#10;xDNHnze9yQuc1y7P0zx3gbu6nDXtdqJf+f7gv/cTePqXJ/PN02/Mz340uUvP9hOATyY/CcTgqvUP&#10;5J7FOPmBrfrNt86ZYNR3PE64cNr3ROeOV1F/eOb5/PxmczLzhHO1z6rfz2DFewTfeftM9PXZUJsT&#10;uX2/+Rcm4hlTp6cR3p3rDr/PcTpnNQN88my+74nEUyvuN8beSy74NK/5q1of5614r8Cd4dnxFDvx&#10;v+LaN6Y/GHc+K+uT2acc/T1jR3zErjw9h3wjuu5deX1l/9ldr16nfC5fdU528JzucLW3vGejc/M5&#10;5OzMpz2db08/8WejfrnfieekE0OPn7e4M6zhkYMnBv6qS//2W+HNs84dPYdRzivOoCde6SfOLHGj&#10;8//06DPoc3f96ufg3FNf+UR2u9pPPjxz45X2aif16a3GnvWd6H5XmmnuStP7dK0uPTO3/92jO/cz&#10;zNqzJ+a5xIziaqzvRHdSg3f7gTmze+jskWe/velzJZ7z9DG+s98/6mvM3pSn79S/i+Xcab+7fq/i&#10;516Zp7/4d9o793s051x9pqw9N/7k3vyZ178rcLZeqc+eOVFfua0FnzjpcZrr3XxnN561O4DJTyy5&#10;cro/6eDkrY9c645orjj2V9wd7jx34zXmtdaTPpi4/IzJBceLq/E3MD7IC+hWqn/6kIunWXISv8pT&#10;N/le6dWkz06T+6slevs5SOQfUOWg4/bvqMjzvyRCrdb5aq3h7C76qek6tSuvxq3Ty9z3Ye+dc8j1&#10;YDfz5lgnp88ih3jlI9dds87cGcQph8v5nCfP11EvopzEzCe+vbvRPdFlPtW7nSY+mJfankEfzD41&#10;+cSj96rLGc7OeZkzL3eb5uuVPX3FqNMXjb6ZwxdvD706Jl+9s7rX2omvhpg+vnf9B236//rXv/7/&#10;aw19bn/ZUK0ziIlR99V9d0kcLHdrD2p15GhPNHC9OAMaPtc8D7XPYPocdI4eRPhe7kTM89C3NspV&#10;ezfqo06/FS4v+2rouXNiarKfGF4rfvLMnX1Ho7bjKzza8059Op8ze+703+npqUmemD6rOjVwm6d+&#10;iq2Vg8dqLzjqrmbZl59aZ3VM7qRvfnrKBzPHj9taPbVYzrTfUQ808tUnpi4xefTUyiNe9dUkD504&#10;+cmVO6HVTx9rvcStf+KvJ9DP6lfnV+bz8/sMmrxlNoZO7TRHzIgPuRpj9p21i3wfRNPf5+767Gb8&#10;9F7zBPr17teI94Cc7r1mg/91cU5Gc9i8r3iP+fkAZk3u+9YI9iddviae6ZlztheePmt9qc3pmxvB&#10;Ti+9J37+/JzeO83k84P9PIF+Ak//8mQbfnbdn4Qn8/0kImbuJ1TiYie+dzknu0/zwRoXI7J/9+/s&#10;1lrr9hXH2+doTo878Ts7fCU3z+V5pn12z6P5/RyyJueLvBjRXJ/VTs2Tb0zdFRdN8vUw0tv14fWM&#10;5tuf8BN/dzHqQ9TbXsdH/NMD/2c90u+zc/afntEKf8V+ePsHnmm2M/J1FCPuNNlXn9p/Qr47967n&#10;s7viXD3Dfn1WfuLJz/xqzqqvr/2Vp7h8a6N4R/qJNd/a+cbUrThyPyu6U57H7ztir9pld2b3eNUs&#10;fTjDNDfPRj/nZ0+fq7ias9PlzB3vbm+3S56tn4u9xp3/UfvqT9ztnjx3mXb1HM2nzj84Z5980oE7&#10;Y+qf7ouPV/u9ylcf/LmpxXq2NbH32WHtlz5TDl//qf/V2HQen91ut0k38eWtnsE0C6xxfNKLvD3l&#10;NM5eiemT+9o3yjEm9xU5vs561A/9q/Z7pVeexzNOe9pL/p+e53MgtzbPyPPxGRnl85zAqI1g6jtX&#10;D3565axTzSO83L/1uUPm8sTw8IxicMR2M+ChUXelSS7avOilnp6+8prT/dSbp9Z8F1eezu4+Xj1r&#10;5589PRNb5RM3sd6LnU4w5018e7vIjOnO//LM6vmIG0/3ld97gU8eyVtp5aCXQ+TnPv/OgZh9NHKI&#10;8vTqCId7tWN7p37XS97kb59eX/i6zzSDM02eavDTV70xZyU/cfNphr3T2DPcS33WzYVjv/fP3Sad&#10;/lcxfZq76zW3a3dy/1W/8VWdPuktTvTGI/OV5xWOh7MmbvflGulzyQPnc9c/t/F/4c17OT+H4Xij&#10;1at9xPVOrnPhmMvLiIZL7L3af8y5MK1XKs9r9BdGrd1PL+rEJt/pXPJSe7WbmquoT3pPmpO+Xurz&#10;LGLGyS/13adnv3t6EunJS3zKJ887+snzozDP5NmJ7mres+U2To3fpHeOnEm7w3Yzr3ruo7+77HRw&#10;Wwd2RwufSw15zlz5g/v9Wr4e1nh5dc/ayNeNzPNrpx76EuXaM3ZPjf1Xx/RnJ/fKPcSYnfxX7/Kn&#10;+PG8Tp5TPu/VM/Z1sD+9r/q5qWn8Tu281ExY9n/yr38C+Rr5HjTSM/+MTXOXnJ05ezTPr8t8TXVf&#10;ovln7H4149ld8hnglc+g66tduo/e/fTiWXqJyRG/iuyYe+74yct8p+le6szv7tyeP/Xv/wQuf3my&#10;3yS+efro8JoLhy9Au2vSyHcWn3Arn5wrX70RDj0ifzjVSyx38H9Z7Q+havUyrmap6761s6i5qXNG&#10;9pll7Vxj49Tczkn/lU/y9W2uvvY9nzz6XM6Vb509cmeqM9J79nJmemaOv5zdLDTyWt+65NoD4/Z9&#10;Jk60R+TiL4i8skfODvLcR641r8fuUg9HjVFd1s3PHvye12dMPrnvF3K95Vjj2xi1mBEel7XeYO0l&#10;ZxXRoun98cqrfemBpS+1PHFr+GJEcWP3qellPzn2M+LrjHx9xNoLLRd9+XLB5Xek55U9tKlvTr5O&#10;zbOHHzevR3LM6Znj7/yeZW1Mjdgzsec+69/6rq923e0zPTMw8av3/tXsqd/7wMkzkcvJfOWV2hWn&#10;cf05nzkccmt9jXqsanXyrOVTm8Mh555wPYj6GNMjeVOu/9QDw1NfavmJ+fmWPd8X8ozi+TVDHf5e&#10;8ulxUYvJEd/V9PTIPL2m+XqmtjVyEs9crZhRnfFqfurIrdE5Q69Hon6TduqdznS/9CAXz3ng9hIn&#10;n3Ax4upyzo6j/+SR53Re89I7+fpOWHpkP73g2CPaM3cfav484n9Vxc+rnC8359oX8/OS2rnONIqr&#10;Sd/eS59JY4+Ih7PJnUUvL/GcQ59aTH7PFH9VTH/3dz+jezEzsazdJ/26r3bi2vP5JYced3qTN57v&#10;F2fn7mDqzOVlbZ7zwLjc8736349q5HX9v4pfSO72C11nzoDhnDV730mvV/itPHqOW+327+fSHpM2&#10;MfnExJ29i5NGLPci573rz+/THDD6+R4n18c92UecPOe1ln5e6QHuTGJq4embevP2AZ+wxpPDzO57&#10;VnDyrN/Iw4f0zHZ+vusjl+jtHLQ8A3C0RHvkfYnB4TKqEwP3ddef72PJy13fzOIDernO0IfaHE//&#10;vk7Mc6DnBs9LPzD6Gd+K/3yQp489cSPznA3mucjRyuuYvvbcx52t3VEe0Z6Y+2Wk1/1pbmrM4aHN&#10;s1GD88z1Nco35hnk6O0zsjbKw8NLjDpzOc6jL8ZsuNRixH6t0ID5X9Mkh+cczwCvLzngPiNn0bOf&#10;WHtQw5PT/ezJ0RcumDi1vcT1ACO3JrK3Z04fvLjEjGi4jG/Fvz/Q96bX/dToBdZ567Jvz4ieCw4Y&#10;N7maifeu+PVRrVE/PX4x//fM9nKOOjGj3F1ccRPXHx/z7E84ry9Xvsep0fH6+7lMlJt95jgLnMuZ&#10;4OT2xd9Z7x/tqaNWp1adUY19+ezn56RcMHJ390xEzgzuv9l4Rp+FZ3df51KT5zwxuRndxZi99BRP&#10;DI23uLOzRgvPM7F7X/CnHZpHDU//7tvLfvomrld7ZN18e85J7/ZTm5zGfE/om33fH86yB5dcLbmv&#10;d3L0zNi7UOuvr/z0F0u92BTZI7k5A37Xk8cpxtl9Bmqm9xi9fj65Iz33loc3lzxxa3o7jP7qSg84&#10;+hjtU5NnnZ7gasDdWc6kE5OT0XmJkecM9WDe8u0Rsyc++aglwlNLLV8czPcmuVf6p95+Rjx3nOw5&#10;P/WZ6yWWe4itolrjjrfq/RPx6TXhufu6+Rrks0GjjvePz1ysNdZGPq/I0fr+0wNcnjOp0zs/L+Un&#10;h78rhQ/P/fT6k6PP6PSM/ZxPda/muYf7E82Z5c9uvsb5+tPP9xA1l9z36vyjs40qqX0v+V//9n2c&#10;HOeqp5ZHzs1Fn0v+WxEfJhyN+qAuU2csCYeN9sk9eCbuCt5cRuTO9HkecunZTyxX69dbfnKmfNpl&#10;4ul3wm8udeu6nmb+YP+MJ3D5y5Of+Rh88zoz36jkuz6aiaPG2N7OUOsXQ3h+4VZzGvW64jsb3qnm&#10;yjP7+nP2Pr+8k7krDvj0xQ/cO+eCeYFnLf5MfKXfqZfng89tnd948kzyMtoXy3rKxZxlfRInDXOn&#10;Cxz+qo/G3pWvvJ6jrvtZJyfz9lrVaPAzytPL+pE47YmP3tlf+edu6owrTc5o7tXM7jt/N2vVY3bP&#10;l7vC7d+JevXudzz+RK7P5eps+dxONVeez/Zzp8nrmT1Ptbv3/q7X+57Oa92jtfOM+OTzzJxe8szh&#10;eEbz9AHLn4God1f6kmedOnHilad9NelDbr/xq17y3SNn7HzVqrPuOHnkjOZ/Rj3tNM2FN+3aejkd&#10;8RQzV5u4c8DsT/tM2E5z6uX85u+8V7tMOJjn7RnZUyvXKD7F3D35PSd7+oAlb+JkH93EWfmJX8We&#10;Qb2bc+V31W9/5xvRm5/sIRdd86m55RjhcmWPuvtdw9ldzpOT+sztd0wOXo9e6bPzOOXtPL57b3qO&#10;E5bneOS5TJqrOTnT/I5mmqkPkb4/P+DL7Z+Lrad5ifH3C/kX7Omff1cjPu2UfvCoJ54eq/iIZuV1&#10;ijPTffMc5N56+TySZ4+Y++srN3tq5FjvIq+r8ycv5iTu3JVncsmzRnOll9O61Tz5u/6u544n83wW&#10;Rn3RNmYvozPkEvOaajHidPM55ucqXs4gV0vOlb3M5Rl33Dej/3xIj8Q7x7e51M4zqvP96Ncc8bvR&#10;me2fs+96yp887Z3E1W5o9Saay9cbnOfERc9+auipN4rJp/aaMHrgqZc/Yd3Tc8dV03HStN9qt/a6&#10;WzvbeUZ97FOTd9+6e+LE9KD29dSTPp8DqTF3D7nW9o3i8sB7Lj35xtQllvnOhx6/5AXfr09+rcoz&#10;2XMHP/ep9c+Z4vTA5YDnlb6JZ96+9PBzP/renoX9yOH5ehH1MjrHPa2n2GewNqbmxC/5nV/pp5nt&#10;wRmb57kn/+Rm3r7WE8eZRrjynK1+FeWv+ie4s4x4mhOzPvG7y/EMzpz0K474pFlhapxHzW290l3h&#10;qc88dY13DRfMHVNLfmfPlUd76jvhjU37nu40aZ296uX8HWfX0+N0T/lGvft5isv7iY89AZ4rt9/f&#10;iI2dOPfrQd2v2c4n9ebpIaZH1pnb/4m/5xO481re4fI0eD+uNCfvVT8v8CDnc8Wf2SY9GNzVTF8h&#10;+v6MOPnAc6Yasaw/Knd/ovnVLM9ONL/SPNL/CO8+Y9eP7Pmj+XOfwLf55Uk+Ga4u3sx+0sj3DU4t&#10;ho94585oPl8MwfxhAr1Y4jlDryk6P/nm9LJvTpSj5w5T1xq1HeGpyd40wz7PwB+sxPQgqsXbPcTh&#10;TzPV6Pc7x91Z8uw8R7hcRGsxcWuj78c3YX3weRd8q8wdEerpfONkKpcevK4njdxV7yPx3vGZWflc&#10;8tx6iiXP3AiXXK61HkR7aozJMbdnFJ8iHO70N5/4dzB98XMXIz45Z5U7Ty9r4oRl/yc/ewKveI75&#10;Gp9NPWPl+yLfO6lOTuKZy2mPrM3lohcjgtsTt85ZnctNfMKm/pW/e6V2levlbOvkg3G3r1hyO28O&#10;dV7Wzs/eaa5WL6P4lY98eJPGvj2i2OTdvaz1mHSfibHTM7v0M1h55dk9n5gRvPe5qvXaxd6xPXfa&#10;Xa99V9xT3qRPLfl05fOb+mKn+lO/9j3RJYefb7kS03OHJ+cVOfP72fjcp17ObF32pnPpm7xVjv5q&#10;PtrVnPZtHrvs9m99cturuVOtpn2o7U2674K590fsquf0LCZs90z0gkPu3jvNo72chYez7uBw/fuD&#10;ztNneg6JyQXDL2OeDx4991WXnKt+cq/ynpd8ZxuzdzdfeTg//55AjHP6dZh54Csf9fls1Ox2lS9X&#10;/4xw5LkDtXn7y02dHHv6i09R7tQTO/GRS4S/8p3wU6z3UNe4O+ROU66OmDe+1H5O8otI1P5CEn05&#10;+lrrAy6W7xswLninF1x0+qEztycmrnfWcsHYyb9fM3dPd0utflNc8cBXV/aY524rPnhqdrxdz7PB&#10;Med1xXvn735qnKHGuOrLn6Le9vDSx2gvY840p5+a9Ept5/Lah9oemszb45laX+Kdq5+dZ08fMSPv&#10;e25/SQ8879SyS9en++E5ad0je5mnv1wjvOY6h/P4vQwO72vPSM1/kYorPdKX3Bqevp1Tc8l15jv6&#10;/tFe8hJL3K877MrNf9mI2/Ow9zTD56CvHHFnUMuxZ000f9/810e5+thJXGwV8V7xwVfzV5rVHHE9&#10;rYnOWHny3NwzIzlXepJz+5pl7428+ADv7pW7tNbdGr9b5/7OS4+ek+fonrrE099+xxVHPP1a+4o6&#10;z6QfMyec/mof8dR5Bn1PI176qbFOf3tTlKcOzsk+yUGrzzTjBHN++4ivPJq/4ulzyl/5/ODvT8Dn&#10;6Nc4nwvPOW/78MWTa66fr5PR/iPRee3V9SPev6tmdfZ+/t/tfO7n+6j3sy++Oqf9jCvP5GSON3fP&#10;lJM4PH/m4nOBHj+zcVHT5+c44t0r52TePvT0N8Ixp7/Tt99pnXNXM9xBT3k+s+7LM8q3vuLL+4zI&#10;bl7faS93+onf4wl8+C9P+kb8qDdh+zrPx2ttbL68jvDh+ocv+qnNvLVXNVr30Tdr9Y1Zt14PdUS5&#10;V5jnkG+NLvP0MXcP4sRtrGeo1+93jJzJ86/OC8ezm/tNps+cPHrJs9dz2uNOrWdrrl6b0x2ueNP8&#10;lSbxzHv3rNt/VZ/6pTe5OqLexuQ2pi45u1x++3SNh9ydH73Wdn2lt7/SJe7zOd1N/rTnqYf7/cnR&#10;Z7x7JnI+6jk4e5pjL2eDTdzkZD7xJ181u56cKU47rbzgTj09pt408xnMHZz5jJfa3ltvZyVP7ooj&#10;lyjnCst+585r/KR2/2mPSc8s7lO+Hqf8Z87irJN4Ned03xUPPGckL/Fp1+TS77qx9rviTzMba8/u&#10;n9TuceoFTy5ab2dlz9xexl0veascvbvvOKseOPqrPbqfde+Qvd3c094dv+T2c/GcyTndQd5KK+7M&#10;rtVPUa49PaxPomeTq0d728/YWnupXXHkfqfo2Xc75dl2PHvpmbn9V8T0dT9i4tMc+2qoM99ppp5Y&#10;+oDh6T/I6C/X2Bp13Ycn17+fwVt/+PTtrebp+xFxmjlhV7OvNJzTC27y8zn1s1Hjc7R+Jubs9Fnh&#10;cFY99+KXZLj8e5CJL/eN+IUf2I1d8sp66ic38+mc9Ff4pE0ued5+vvh8k5tz/ByCr55+nitnZ689&#10;m2e981r5pYbdfH/oyT90rX5xEK1nSR+1GU/PoObKTx7xisvsK45+vac1zwYPno/PyJ5a4umsHW/y&#10;dX91Eyf3MD/lyT+J7XlVt2fzuz/VnB8dMZ+FXvYn7QmmD1xfX19r487H3ZLjnmCP9FPnfu3Z8+Ql&#10;7mx7enAun5sYkfc6l7nvffTe+qdOLCP91tB3F7nyrIlg7mgN9tdff7311ODla+SuyacP1ytzee7T&#10;PfvE5mTtDDH4J9c0r3Vy2tuaPre1emuiHvbkJ545vNT5/U0Oke8N1v7SrTpnWxO55BvBcg54aumv&#10;romXXpNu5+9Ok+/kBSY3P2fA9SJ/1eXuH+HtOdg1/ROfzkE/+erv6jzbNENP4sp3p0+NuzYmvpuP&#10;Rh38aaZ9fa585RlbL76K+l/p5K18fvDHnoDvAaMu/Xp0nTy/dogR4ed9+vqpSb4YMXHn5Nyf/Hs+&#10;AV673ZWv68S1b0xO5icz4Hunn7ke+vL+5uczan8+s0ajlzqw9rK3ivhxOdOoDz+rTHP0k2/9quj5&#10;3GPly3x/hpWjRg9xYvYSX+WThz6rnl72nSl+EtU660Tzw/lnPYEP/+VJH2e+GcWIp5/8qVdDBLdH&#10;5Opafn+zl/cmig/pIyxG7Vx95UxR3Ql30u+waf9pnlh7sZNnsdee7t0eatUZ1Tff/lVUf8X7Ln2f&#10;Q563c+rV7TlSI0accL3o+/qQP3Phk754ie18V/NX+M5r6j3r4/NrnxU+7XCC6ZeRmTnXnphx568G&#10;TvLBu9dY+tprTXI6h5szuz/VrXEePne99NeDOr+GJy73J/73E9g9I3qPvib/PeW9wst5j/qudCu8&#10;97h7Jnd2b/Xg00wxeHJzh+yDWyfnlbl7t6dzV/3ky0FjTp9cHyN45slvjfqJA5crvd6RXx9XvRX+&#10;S/krk8sOvQes3FHuL/V1pmbyXqnVrPqvwj3bM34n55IzncueO1g3V7x51s2/wu1nxKPn2O/eap58&#10;Y+rSWz2YORryrMFSZy7HWi3xlZdz8Oxde467pMbc3qSR0z3rq768RyP+vV+ftXeYNNP81DnDmB7y&#10;Epv8Jmzym3hgyWWWc5MvZ4VNmuQ+mudcd0vsUd/fTZdnvvus0arRx+hzSI7YLqrXd8e96vm6plf6&#10;i4P1nvZyhn+5nH+RLU+9NbqcZQ6eHGquCXvvvOYj/u6Q+Wvc3/fXP6PnWkW43PYzF3tkR3dAi49e&#10;iaevfbGs8/Ve6RtPve+bxJzzqoj3tENiHzl/dQ7mO5fonuY8W3Mil5zcXf/myieu+HKmPr28nA0G&#10;X427JXfK5XdMrj0x6sbsTfEOd9J/Bebrxmxzz2FNj88VcaPvEXq+DkY08Kjlg11drZ/4yaGvv3jW&#10;YpPPCmuN51jxX4G78yNe7rvyyF8QloOG3NfV2j57iPVOzZFLzF7rrmrPMfHsdVxx3cPoL8PxLPSg&#10;5y1GNFdLFCOKy7XnLnpSq83vNfZ99vDIvfUH15vPtbzcw74a8dSKGek1n9o+0StzsY4nnNZk7S6J&#10;mbuTtdF9rTu2Jz7e2SP3dfAc8qzhcFv3rK5XvBWO3p3kOFNvcDmrXdSqyai+tTsNevq895ytJ7Ve&#10;xuyZ7/y7lzPoOUOvVWyfFW/CnUNv5dN7TT5XWHrsuL3Dic4zpDaxKw+4qXU/dBNu/05c7eDsnpX8&#10;zHsfaj5/G7+z2w/3v59AvhY+e7//+HqdPu/0cooe1PqTiycG7kXfr0Vy1BC5wO2p++q428e9px13&#10;uuTvPOBd9dPrK3P33J3bnlz2FSNPnPrkQo9Obebqwfg6w2XfOvV+nriTte9bf9ZQo/8q6mPf2db0&#10;/R9/iBHhcbX+DXzhh8nfs07z/Vrtfka4Ps9n18Nz2qt95Ri7f1W7+6P6K/+f/u//BD7tlyc/6lH5&#10;5ib6hr+KatjJ3E9Ka3r5xUBPcK6u39H1R30nnb1Wu5N4a7Neeag1wrvSyTGi1T+1emZfXvYmjTx6&#10;5qn5znnuPJ0tn4ffUI3Zm/L25tmsZjzyjHZ+OfvKe+ej9sTPs+V7wNwefplTyyG/e6FV376PeKlJ&#10;r8ztT1Ge+zQHXE73qO2lPvPkTPor/0mzw9jHnXa8Oz3Poy9R7I7Pn8j1mXyXs6326ffZq17D9n3k&#10;OdzZZfe+s7d6Bo/s9gqNe+llzZ65q7g8e8TuwZkwtcYTjtyMOVtcL6O4Uc2qL8/YfHRiclbRGad8&#10;fe7y1T0a3fNR/UrnOdI/c3Rdr7x2uHPkdA2+mgN31dOPOHlm/yrf6Vc9dzNOM9SuzjBp4aqbPK+w&#10;lb7xqxnTblezs/+sPr3IV367c1xp+nVp/tTPvbqfPfPm5AzyrJurx0dG5k8Xu6x6E/93wu6cLbm+&#10;Pj6XrPN1vPMs9Jg0u558OLmPuf2Oye8edeo9k3/J3NquJz//DoZfkPC/EqTOqI6am4vZ7mKUZ58o&#10;P3uZe4bEzNu36ytvfR6NzHNmnh0/cDD/8p3n6LN03p399FPr7FMP92yf3JtcnmcggvMecv/UuI+R&#10;3ldc7u0Z3EPcnXL3fhbNTY15cpxlbxfRcfMcjX5eoksv+rk/9Z1LLz12WjgTD4zXmx2nPp7uddWH&#10;C0c+tZfa7omfzNeLiI/axFf5jn/i03uv5oDDzfPor4dRnJi3HmI9S13j+jY+1Xg0v2t0E2/yQzvp&#10;73jo6/lWfvIyqgFr3XSG5Ex9veXByRk9R546Y2rgZC1nisnb6ZI3+YjhsfORh588Iz1yfjbgawUc&#10;3t/287/a49cSNHC85KPxIvfG07MY5RLx5TLKYTaXNdEd0YnDAW9MrbOoubrWx/jOWvOy35qu5X5k&#10;7PM462oX+ys9PvS80xctONFfPpZPPPHWz/lqxDPKScy8e13L+4i42pkd6K36V7vkGfRSkz2xZ+Jq&#10;x8apd7N3vWf2U9v+7te4fKKcxHZ486hP/CcO2Gp+zkmOuX7U5qk5yVOnT2MnPj+cX+8jnp/PMCPf&#10;A/k6SPR7o68lz8/nL4ZWzByenuSnlz7w9U8t+0y4/Edmpv9H5nm2j5zzO3vna7t6LX2ORs6b77u7&#10;58+ZaLPW10jfn+3cDz63701xuI9c6onm+vRs8N5X7kdHdnO2e7mPuDt4jsbtn0Z9cjZa8VOfOzx2&#10;/kj/O7v8cL/vE/jwX570k8c3/yvelL65M/YjZk7OgusufOL7Q4I6vfyi0H1w/BrPGXoRV7hz6OdO&#10;atxxpc8ZahqjXvmc+qo3OqvrnEXOBcfzvSPr50G/uerVfmXsXXx+RnbzmRjFqHnfZJRj9P2WZ6Sn&#10;P7nc5JjLs97F9G3eNGPCUrfzg3elT6/MpzPd9VrxxfvzOOef5L2jvo2nFz15ie/ynd9K5wzjqcdd&#10;/jQ/Z534wUmNnmqp6Vt3lP9VMXf7qh2+cq6vhztMr6U9uN3P59c9dacxd9ErsfSxD7biJL95qZeX&#10;WOb2PzP6rNnD87mTNfuIrXZL7oqjxwl35bHCTzydr4e1WqN9ozh8c3vECcv+Kac1v0u9ei6em/6O&#10;M50TvlfmPuvGrI1qjeqsM+56Vzy0q5mpvZvrSzRPjwljD3CvzMWIE95+Xad+d157RnXTTHu9tzhx&#10;16O/86V/eunDvJ7Zz0Iu3nCvrhWncX173pX/SV9vuH2+1ifX3monuX0WdR2Tb26Ue7WfvD855vPM&#10;3DPzzCbcPtHnuuOd+KQnuX7G7q9q+N766MEvPGbPvRJTM/nrQ89zT7zEUpP4o7l+zrfGT2zl7Xnt&#10;dy2+iysNezjfnazxA0vONEPd1LuDtU/uMe2ffeZYEzPPXs+gl5g68GeuR3ymvd2BnnsS0z/r5KHt&#10;Wr9dzDnkfaPl7z680yv3Spxcnx0nNf69lvtkr/PknM6Bl88n93K2GDXn1Zv59Oz3Plknxz0TS665&#10;PGui+yb26jz3ytz5Rno8E3YiyqXmOYkRvehxr67upWdrumctj1o/o72uxVexveHd9Vh5n+LTvNwr&#10;8+Zmz3nNARcjouF1JHLnLxfCBZNH/cjlvNbifXUlJ/eY8Jzj3umvhsg58xcm0ao37697+XUBjn7k&#10;PkPmZW81H62fMxkTV4sf199//y30/7MB0ORM95KsfoXLI+646o2TLjH9Jn7z5OZ8c3p4ZD3pVxx0&#10;2XMfMX2pG6NnP3Pn27PumJ72nGF9FXcz8OKaOPa6P3HfTBYf3Nf36YL2Xzvk7BW/8UkzYa17tPY5&#10;MKPnUNvH3/6E0QefOPS8Ugsmf+p3T07q9JNLFJM/YfZWUb9V/xV473nlueO7b3LErnyzj/4RXXr8&#10;7rnPgOdAns+Us/l8/AVKzwuPrw/5PdKeUS01uVzxnqXOaB8+uTr71vSSa/9Pj3n+3/Gsr9jf193z&#10;WxP1t9dRLrzOJ60Y0Tw98fDnQvtyrelzWae+c3dqvlq9UrfSJOdVec5yR3bj6wIx+5m7v5rVPqlZ&#10;ccD9OQVf7x3/1Hfn8dP7eQK7J/Cpvzy5W4Seb/j8xEtN4uTw1chLDj1rP/ngianpSL851PrlzOZl&#10;b/LNvn7wEm9d13J7Njz3JNdfPlheqYcjT5xobg89GHXG9M1e4uSTj7izWvORtWd41QzPjh/e3r7/&#10;rubRV0v0G/Ub+OIPzGp/Xx/3uBqZPLVoxNu//eSJp0fm9o3qdhy49olq9Jgwe6dRD+ekjnmNW/cu&#10;qZMDNnmAJ4faS9+Ozbev7pmYXs4B4/aHv4lzZ2b63tF9Bpfd8nyfMfMVM3ymr/B6xuNkj36+j2im&#10;Hdv3hHMye/J5FstdT3aAf8VLz94PrX19jHDttY46td1Pj+51nTMm3YTpkTsk78oTvZzU6buKctWu&#10;eB+NM99ddrPgrHZVb8SnudMc+UTu5LR+t1v3rrTOVXfFl9dRXfs1zxr+xAXn9vsffLnEqRaTR93P&#10;EMwreWInUZ3eajyH+4kT7YnJaQ+95U0xvfSBl/ikewTrfXpfPXMPsK7ldWzedIbEkr/apWec1Dkj&#10;+TkvcfmrfnLv5nku/J111+dP4OfZM8+zPfqMrl677k/zG7M25p53c8+ll7U+4h3lgXujAef2z5T0&#10;5NLXh5xL7nt1/jktv2P7Z7/3zN6zuXOJnCmvrDOHk3w9fHb04YurNdI/vfSQv/JonvyMaL3BzVda&#10;8J5n3b2VR8/P+iR3R2Nq3IXY+8i72ktd88Tx6V5i9PrmfZB6d+koTz19z5Q5/bysdzPkpC7zniPf&#10;Z0ktho7cf9SBQ57v9/S+kzuvNSu8ebsaj9XFeXZ9dHJOeHKdh4bn089MX3pc/t2lNZjzjGB5MWu6&#10;5Ge/90IHD9yedXpOWPb1SSznJm7uftZXfHmrmM8MTvrlrOksjaUWL/vgzKHOG9zXDlyNUe5bY/FB&#10;3dTG337uBmY99Z3fnqmzx/56ielJ9H+c4Xs4OfR5Lui5fUbJ/euvv/6/r1Yu0Z30gAPmjSd+3Nnj&#10;lzjVEu3paf3W+PeH5NjDE741sWtnvJH+/UEf647db33zp7o9Jo6Y+1J7diPYan7qnJeYfmJwvO0R&#10;fc3JvfQj5i/b+hrCc8fU9yx4apIP7mWfGo4e9juykxr5ajwfUczYPtbJFctI3ytzMaO9nHflrZao&#10;Tp/EkvdM7gy9c5ZY+sNvDv3pXBOWXubt2XX65L7qXxU9V8/PmXJ2M1uf3J1X9lJzN9fnZNe73v8E&#10;fn794rw+zz47uHc+6+Tbby387qWu+VknD5/0yh4aa2LumH4/+fd6Av06+fr2lolfvb7t2V5Zpxe6&#10;1Pp+Sj65PKIcMWpuvkdzk9PLuv12dfvjxaWvtR7yrT8j5g7kXbPDtBc8cc9jvLt3z72r/+H/PIFX&#10;P4FbvzzpJ4JLnHwiqPETzlqP/ASTIyZXXE3G7qmBwxe09JILxy987aVern3/MOwPI/C483+toUYP&#10;tRnhcDdnpW0eXnLJPYc8Y/KSD84lL3vkjYsRzdE7l+exuuBzEeH57MRTK+b89gRvjnVzd3X7d93a&#10;7jPTXbqH1veJ7z343nrTW116ejYjfHM5K48dnrt4jonvDGfuOHLhyBezTr295NtPfvLsG+0RJw1Y&#10;4ur6PaeP/bsxZ+Qu4sScYQ2W/N1cNPolTy+x5lgTzeE6m7xxMK/cWyyj+ycPP/2zb556uWDZdycw&#10;Lr9ukIuplUuvL7mNv7o+2WU1M8+94ky4537mjO49+d/F3Edd7+U5e6Y6+63DTw65fbFdrSe6vtyj&#10;9fJWuP0p9k67+ZM+sfai507Jm3J5eOgDL3M56rOXGLzkwst6lU9+6WueerFV7NnJc176iU08sOSa&#10;5/dmsdQ/k7/ab7XL6Zzp+aRnP+/0VWtU1zWaxuSuoprUOVvMuj26Ty03e+Tc0/eW9lzV6d0cZno7&#10;11m+x+hPHqmDS52Xtb70zNWK9c874HLUgHFRi00csOSoeRP/+4MaayJYX85Y9ZPvzMTu5Hl+dbkT&#10;u0x7w13tucL1X2nVOd86dWrh+H7Jfmo61zf5q1ytGqN8am7ff+RokqeHGqJY8nZ4au/kzklNz8ze&#10;d859tuz4kWfo1296JnC883Nnet7qe2dr9OZGPa3x0Js4/d8owk2+Xz/h2nNneXL0lufOp1H9xKfn&#10;POc3L/v29LQnfhXVyfOM1ukn173o+ezhUyefv7fIi54e6sTE5WetJxpxMO/E8hcX8OI89PWglkM/&#10;e/rrR5/LWg/je/f6I/z0sNbH3jQLTL486xUffHWpJXJPlzjzzJNvbuS5+Xrqp84aL/eXKyYOV091&#10;U1R3yk8P/J2Xs9KT3DPxfvEsRjD6+T6yp6cziNkTF2O35OSuu1yf5Og59eTtes3RT9zovvS5eQ5g&#10;PBPrSStG5OY5etlb1XCdK+cq6tk6am4uo1zjlbc6eeqM4sQJs7/ryenIbHXE3sVaTuoTyxyOuszB&#10;eH19z/NfNUwe3GkHPej1HDXEvtrbOr9mkIvr7Q6+T/R1vnzx/2Pv3LYjSW5k+yLN///v6OFok70l&#10;OzZwj0tGssjqirWCAAxmBnhkMsmqqWllTa4PfWr74lnbz5nkvv/t4yVO7vs9vfS3T8+zinkmdZMP&#10;Pb2I1PLxsUc+4YnB4VJjr+tP1udXevYTVwtGn9oolvwzeXvqp3d6gHH7TM37GarBy+edmDPEjPh5&#10;mRO50XAlrr8a97BOHT097BPbz/edPerk8P3L5Rl8FvJ7h9TLIXLhkTvlHPP0/1R9fnW+PP2aM+HN&#10;wUMf9xHLunV6y7WvhlrfzO0Ts6++sa7Vi1urT1843GDimduX4/Om5rW0ViuPOs/kbPv21Nk3isvP&#10;WozZ7EDN1TPV6NnR97y67NtLzJy5zOT2/PTcg6inmNqO8lLfnFV9dL6V7rvgeXZ26mdFv18Hnvd0&#10;bnh+9vD/kEDN5QyiWnsfhOB03fvYz+hrjafvBaIzcr65vmrT76tyd/iqeas5uz18XivtV+Dux+uZ&#10;7yHx3sGdiROnMfntY91865U/ujOe+MDj9s9U1s6mdh6YGvu8z7mbI5eIxzuv3tFZ4rkbPep8Lbuv&#10;3uj3sfURX15Hfdyr+2dqnyU7kE9e9Po1OeP9h/P3ewKX/vGkbzof09VvBN+86ok7rOel7mye/uYd&#10;28t+ng+Mmm9ivrm4ElPTXqta76u69kPvTU9fo72eYw1PTnonRq6fHGujfvat1cLzQ1fOpJ0w+OKd&#10;63U24uNuZzXwJo1e7uYHPPWE9bzkdW+qpx0m3hXsHZ5H8zl3ziX3eR1p7a/4K1xdxtwh8TN5nwGN&#10;s41gPWOqk4/m6JJvXPF71sQ7w5l0YDmffOXqV2FOAABAAElEQVSVPHXNhZO87q92kJdauWB+Vot1&#10;nHTN2dXqjTvukz3P/YrnEx7Ox+uO3x2NM4k+98nHXvKv5pNvejBDjtH+E/P1+m7xV50t5/bznp7R&#10;ESdfv9ZPvfbLfTJvr+9ae57evesV78652pua2xl4Zp4zEifXaxXVpi79nc3PCTlg/tzQN3srT/GM&#10;+iemF1H/7JvTkyuWkd7Oo7Vdt5d17+wc+zsfOU/F3fN5YkaexVlixKPX4IkdnNte4Ktec6/Unu/M&#10;2eDKZ8YZjbyjnZ48W+54NPe79c8+06/am33yzrn9nLPOc4DzGdpY1ulrnn9H0NysyeHyDyi53AO8&#10;a3sfjZtf8NBbizO+alp/RuucszE9V/PksBe39W6GZ9hxstez6enhTDjJsy9G5DJ+FPEFvl4B30p7&#10;tr5GTDN3xxzWe+qZnDt5+6485BF3t7/nyGFPd9VjNaNxdY1nrWdyM+/fs9CqIU8udV+eAxwutZ8h&#10;rU1fczlG/bsW/8nRv5/k7J6P5+8/uONs4PmayLM3RTGfacbUw8ueOqKXfWvihGV/l6vtPXaaJ3vO&#10;z3hnl7Ma5/CacltzJnJ9jE+dNf06z9p5Ysbes/dV19H3dOP4cqcvHDF1zqcHF9z3P5jX5IM2nzG1&#10;fkb1RjnOF+/IvPRw/oShBYcjT78rdXNXHuJX4sq7PeDJ9VnBEU8MPJ9H8qYeWF/4pudqduus0aoR&#10;69odwb3l2rNW2zz7GXNvcfXU5PoT7RnVTFHd1DvCUtuzsoePdfOc4ffJ1Ecrrk966rGKaFM38SZ/&#10;eOJqstbTmHwwucbJQ6xja7rftXzmuk9izZ/q5ltPXDE5OZceuHtQT6+vWiO81FB7rXD7f/fozzKf&#10;E5Hn6s3z8Tkb4cj3+Yk1bv8ornTgzl15TLuu/FYef0f8zLN993OZdpheO98DU++JHfFPb+c94Y1H&#10;enft7Glm657a56zPNB/MWx/PkPzM5XX0zMkVa+6769yBWV2DeU7yP9efJ7B7Apf+8SRGvOGuvPmb&#10;32/YK167g6x6u3m9m+cD95cO/zDtnvTE/MVPLnp5q33Ez/Lcf+KDuYOzwfJc6sX0obYnplauu8qz&#10;nuKkwU9P9iT3WbWnPLztgT11PenlTuzpDcYZraeoLs8qdhR7f/y57ngdzXqyz569e/rb8xxGOanP&#10;nnn21RjhcBnNfXYfzQe+vOI3aSeMNRM3N3qMrsWN3c9nIyejzzkxcnxa21jPsm5PcWe0r7ix+eDt&#10;OWHqjvyd8ztHnsGTz2Hy4nlP+PRcz/LUwvf1FLsT28M9/Lnqz6ur3lfOvvN2P/face0dzU4v/dVm&#10;TF7iZ3K1O//2QXOF7zmvaNyL2er06X2okz/1fxLmWTz3ld1XmnzNMr/iDdfdrupWe6XnyvvKvrv3&#10;yLSzM/0caY79FX52nudPv9RmnrPUJUauj/2uk7/qqU2/1O3w5v3q2jO6B3Wej7w52VeXcdLY1+vI&#10;Q37H3M985SneHtarPcX1l38mqj3D/Tty8vlk/uqzOHqt25/Z/pn9jBY+vyvBzYivGDk8Lj1TRy7+&#10;Qfr3F7DWqJ+49ow7vb5wd1fP2XFXvWkWvhO+8ljhq/0Sd07PlOPvucljXterHRrXV1yfVQ2uhpg/&#10;N8XVviuyY84i773tn8WPdu2Zyd/15LmHe4kbEyfPGw61HtZgPP/EM9f7SnRuavCcfMHgc2U/8/TJ&#10;PDn6eEZ71uicY9QrOWJGfa3vxGmXV31Sr79Y1+Ceg7P2f/E3+Zm3Xz83+/pnTd58d2ieM5vfvFXd&#10;+slnNXvl+Qqe+7CLn2/uZZTHrAnLHeh7Bvz0hAPOZ3p+H4PlrRfYdIkTndU8e/at4anP3DPpI6dx&#10;NeLy1BnzzPkzLHXmyVXfEe7E04PILt7owey3H3Vyp7o1q7M2r2t0vUdj6e1Z8Gmd3q0HnzD5HdP3&#10;aF5y3dNZ9ow9h7p7U61v6uFNuBx3sDbudGrat+t8z+rL+0/vf/7znx+wOnH9rSFlTl9O9z4MF1+c&#10;s2gfwq23zt00aYyaC406uVOUT6+95O9wOV8R3bXP5jnt5y72EuscTmpTc4Qnt33v1szUN/Mzfu6r&#10;PjWrXnPlpdbcXmvs/8ToWTzb2TOgU0Pk7s+i5Kx85egFrzHq6WqNuuTKsUdc+aXuXXnPzv1ypnhi&#10;r+Q996xX6p7e6cwOV2ayq3z3tj4zC4589TsdXH7WnuEe+eCFz8or98ocXzXG3ayne+6Cr2cg7+fi&#10;bhlTiyYveHITJ09859G6rNWlF/0VrpZ+7ibffvuJ/4l/nkA/gcv/eBKDfIP1m68HHPWb/xU1+7tX&#10;nsXZ9JrTPD5c+GUDPLl6dOxfTHbzUysvMXN3MooT1eV+Ew+uuDExcp+HeUZyLueR60NUK+YfDOF5&#10;2aNWY++7RXflHF5g3PkDJ/vyjHpYn4lofMat9xmf8WlOe3X/iTp31y/nHu2vPjX4HOnsq0fTHmB3&#10;r5UXc48utcbkt37iJJ9cTsfmXa31a13u2JyuU6uOCC+5YPk5SU9+emSeevFJk7wzvnp1bO/07V5r&#10;pzr1U/9pzB2NT/nfOYc7GI92Ocs78ln1r/rfOfNq9nfDfRac0dwdr5w7tZNu8nfOLqbvjmfP2Ue6&#10;VV+9fsSru1/l56xX8zwXuecxtn/yu7er01ue2Mpz6q/20rNje3ed/PSWJ2Y8+j01/Xa5/s1xjnjy&#10;Mm+efGNyxYhHOjno5aYXefbSm9xeauTYs/5domc1+tyIjeWZs59453o0/s66d8uafbjBvNlFzD4Y&#10;/bNXcvH4iRdneGr39Fnld59R+t31UDd5+RzsGdX4+7z1UdQPnjnRC/+cIcd+Rrm9g3pieqf2K/Kn&#10;Zh89A88CL2fyXHwWPiM54kY8zHfznJVRXXvk35E415j6q/NSu8vx9dzJ633h5eWO+TsCGLU9Y3ql&#10;h/muv+upd4fkkmct10iP/bzkpm56LvKvxJyjLudPfXlnInrfR3qxO7m3/3U4+0TPLGa9myl3xbF/&#10;xmvl8TTuLu6mvzjPztfa50iEL0dNR/r6NnenV6PfjivnSmz/K9qnue6SZ/RZJbabm3x41mqoec14&#10;n+PpTPpdqzmK6aGPGnq9g70dnj1zYt76OD95Yka5RHi5V+b0s86cXl/0uftyF3A5iYG7R+pXOfx3&#10;Xs4l5p6JO785yZdDVJvYLpc/PZczfrkHXulnT8w9rIly7HWUI08tPLCsW9s1XD9D01cPojha8n/9&#10;618fNszi5rPY/5o6DX92fZDii/um3s9xaPZD8pG6S+NfUbOT81f79R7JUwsHPP1aN9Wp16Ox1tnP&#10;PeCs8NZbJ9/c3ir2+dD1HivtEX52B3yam/XRPtmf9rdvlEM0n3aYzqdH98Dx6mvCmvPT6z6jz8Jn&#10;RfT292bPLJ6x/eQS4XHBMTd+NP79hdq+Peb6uZk8+2Bocnbmav7E/RPwue9Zz3bzNcx8tYuva0e2&#10;Um8Ek0eel7hc6+Q8kePvrR+zwJyZtRjcVa7Pu6N73Z1zpM/nkmfteUc+zX+idmbv1fUTs/54/J5P&#10;4NY/nrz7KPKNyTfWmSs1Z/jNyV8I8ptZXvv7oWeEB8cf7vkHFDG9PBN8c/k9p2s9zkb1zHGWWHrk&#10;+cXlWxM5izgRL24xuTkjexNXXzVGcLStFydyrTw/u9e+5qxryk82u7i/kQ7PjdooT85qrv0ru9zR&#10;HPnjudqxtfKe3qP9nGPsPbKWY9TLWq64tbF54lejPsRpVmJywRJn5hl98lJvbrx6hnfxPZPnzuiu&#10;YImzCz2xK7u158oHb7lX/Ffc1ZwV/3fD+1n2a2edz0ls9yx2r1Pq03fnRy91O65nmvgTJn/n+UTP&#10;2at5K5zZ9NSf3QX+5NmYvuJdn513tKP+Z/ySmznanuO++jZfnNjc7P2O+XTeo+cz9dPHfmJnnp18&#10;f79Wo581vMbsPRHdo2dkPe1gn543mH7sljl1aqi51CRX3ifj3NdJM2HttuLkPmi6bp/vUO92nHpg&#10;q/P3eSZe6+HknK7xTE3mPS/rnq2vuDE15vTyFnd27mvvSnT2qz5XZj7FfWL373Zu9sk7nxXnXe0L&#10;zmexd3vks8qeeM6Zcnj5dxnu4d9bWKulzn3tO88o/0rU+6ymZ6PL3c767HhH52EHbv+ewlrP1HcP&#10;Dlhe8sHN6WdO3TqwvNwHLLXTDqkjT+/UNm+qr/Bzjl7qidPdPGsjmsnX/pWoD9EcvbWR75/sy8lZ&#10;nmviJu+p3Hn6uV/iYFnLJYJzqwMz573F5WeEESw5+otNsyYMH6/s5z6Jy8141E/u3bxneE78yL31&#10;b754R33kE8Xgdq0ejhqxp2L7dp37Zf7U/Mmnd4CTP8smzYSt9gX3c9RZxMz108Oe+N2oH/rMz/jB&#10;z88Z9exG3jvab+/kkadejXhr7a/w9J443V/NaW3WvUN7Jvdu3p7UzrWXGHPoc9u3vrODHq11B3F5&#10;znIncXkZ00M+/cTlg+285B1FvY3y8dY/d6GfuHz3kUstlt/T05z09POkec5xtvWd6I7ptZqX/mc4&#10;8I988ZHT8dV5qX8yz5319Xlwhsy7b50xNYmvcvm5h89umr3yuYLnLHTWHe3p7V5G8MzlZfQMiU35&#10;Wd6k/R0wnqPPwNyayOdHXmDe4HKTk69N9s2Jzekav8T0R6vPjiP/V8Vp99w3z5D4u/b96nlH58jn&#10;Q+5+xkmvxpicnQ5eanJeelzN03PSspN7NTdxe0a8Mp+834GxE3N7Nr9vcIG7t/PlNp79iaOnvO8U&#10;3fc77fRnl5/zBL70H09Oj2X1jbr6Jp08zmJ+s/jhMencxyhnqsWI3F769xm6To3aozhpxIzOcY/2&#10;hDdxwP0lSi3RPH2cZdQPTub2WztxxIytXeHpfSXHX8+Vzr4/BNzJ6B9wjfjQsz/VYkT9yY8uPVsj&#10;fqSf+u01cV7FdjPYfde35xmN7mSfunuJJU/t07FneLZpr9Xs5uIppl+ey55+WafWPjH3lJ9Ycu2L&#10;rXj2V7F3sfYvfdDlLPp3Z7lD+qW/vt1Xt4rqVv2/I84z8Tma93Oi35jPKrVir8TdrCPfaRcxtatz&#10;0E8uPO7E9PjO0Z3v7o0un9Fdn36eV5+Zc40rvbvm3mKrHY76q1nfEecs0zMSy7Oe2V9dcn22Genv&#10;vO1NfpN3Ypmnvj2p6XPzcyj7/h6c+vSVm9gqnzycjUYv48rnqL/SrXD89PQ5JNd+768muT8192x9&#10;phU+nTO15Gqbu+vJTS389JYzYfZSLzbNnXjyj6LayfdI+64+O+2ey7vm4vuO2d/h2XIu73y2YF75&#10;uQkGL2+w9rBPj0u/ntE8/wwOzlxrcjxS/+k8f3XeFc3sdIye3enY6RzDsyU7nyO5nMyTP+Vq7Fnr&#10;bU1fX3tg9OWAcxk/ioNardynYu6FZ+5OTV+Mmstd3N/6s/vfr637b+e5zO8/ZuUtbuS/ZkXeF7uD&#10;E73dm/jk5XNK38x3s9wJjhr9EiP3HHw+cG751HlWdfapubLOGZ/de1/f4Zmb7PZkdvZzF//nunk2&#10;cOiB8V80s+456WWvMWckLoYmcz2eiO2b85/w/2qPo/39nvbc8Ln92QjOfeRz9lxnfO7OO+Pde6oh&#10;5lxr+OTNa5/Uds9aD2pzoxx7+Jlnr3N5R1znND/rzJ0jhj5z+0Rw/ZOXnMyTn/g7cvdyd2eAu+vE&#10;ke/3AToxo3p67UEtRn91pUdznNP4VDsPDXf7rnbx59nK0x3SM73EJ/2EpZa+tXNak7jc5NjPnljy&#10;zOnJNdojHmnhoOPeceFxyelZjaefPSM+3W8/OF7JBeta3lfEPgMzxXZn2O2WuszRZM2crCdPd8ne&#10;kSa5f7ecz0OfGdGb58Bnif/1anCeo9x+Tj5jNHKMzbVWY30mukdznXXHs73+1O97Avn6+Fr62k1T&#10;kz/1r2DMmWZO2BXfFZfd3d8o1zM3bv+ro7vy/c7Ve/mMpr08S+pSTy7HOPmkftW/g+cuk/6oP2n+&#10;YH+eQD+BX/6PJ6dvrgnrxa3zG2HS0Zdj39qIlz0jGP2swfzlA5ybGp5ccf9SI/no+2r/3Km5U33E&#10;n/rMXOE5o3ezN2ntrTT20crJPDG5HXdzm9t1zrLnTOuO3cfDW27/8OH15spdzYl6GvU5EyeN3mf0&#10;34GTZ/B5gOU5zI25d+oTb671iq8W3hFH7lF0ZvPyfD2r6/awPorTTLCcLUcvayJY7wIupmbFg7u6&#10;1Gb/DObu7pB6c3uTH5wJT0y9fruI7gp/5/Ureuz+7v39uef5fNZHz+6or98u3jmbGvfEP3ex71x5&#10;4nLF5emTNbk68Uln74novJ5jbZ9ZmU+z6aub+j8N87yeyXh0jrO89snnl7PNm/9kvdp5hTO799px&#10;4a/6+hjhnrng+/vzjt9z0Tmre+mz6yVvlx950O9drIkrvfiOo4/7qbHuaL918la4fWJy8Ms6eT8l&#10;Z3/O4bPJvfNsq7MmR62e1k/EaT98j2a5X/O6zh1zlrzE5NqzfiWunu8Vzyc8rsx7gutzzWeZ+RMz&#10;jjxyB7liRHN77Nc3Pf8PKfbA1IoRxRPLnL61XKIXPffKHCx19tR1pP/uy516zrtmp2/mzgcT97Wx&#10;dyXq0RpxY54fjBvMW54+jcunn9z0VTtFeHnpYbRvLVfcOfTF4Ij79z305Rj1emdk1upyJ74v8x8R&#10;Nj9/x1Kjb565dWdrvPDxmT3h6Wy9s27MHnP9n0Eln56Ju3l+tbuoJjlgKw/xSZceq3M0h7q9nCFX&#10;r8Qz5z3iexkNvdS0f9dynTdFNDmzOem546k78oPXPl3r9c7YM/OczhVLruezJ9cIt3u8hq2TM/H1&#10;WkW9Vn1xedP+cqYIXw0e7iq3a3E1XYOnJt/TcJ2hPmPq4Nojzyt5csDMjakR689aOb2XOLqcJ27M&#10;uWJGtK13j5w3+YvJ15NoL7Gncucxwzy9xejnHuJG9VmnD/mul1x5xJyZHs2XZ8y+uX76g8PP297K&#10;R9yoN1EtuX0jmJd7WN+J+OKz8sq5udfRLHWpWc2QowZvsWlO8qb+Gcxdpjn4ixvxPDO3OVln7nx3&#10;7Tndl+ceyRdLzpTnfPKdR3JXXql3XzHjnd2meb8rxnOeXgvPy3OcbvsZ+Rnl/1NN4pnn65K4+WqX&#10;/PnneyP3Qk/tz23Ppa9RrfV3jas9fX6r/t3zrPycd9f3rs7Xlr3Mias9e86Oq2dq4PclBj/nZq5m&#10;N09ORj3QpTZz+XKt78b0Yc7VSz2RP/cR20dOek8Y/R2+8+1ezrqa67Xaxf5V3z/8P0+gn4Dvpbf/&#10;40nfzA50kRVu/07Es+e0D31u5xvhqc2op5j8rvlhzwdRX/D1MMJpn9ZZTzxny8kIXw0xueTc9tFl&#10;bi3PmphXepBzGcnTU1yMWsxnZo2WC27yPtHXv7oDTj1z5a5mimDi6DOf/KaZK01yM0/flTY5R7m/&#10;pDqj4xMz3EHvrFf+4N7qiOZ6qDfa71q+MXlHXDW7qEdzmEPPefTNG7fWK2sx/amzL26U7yxx49TX&#10;T05GfeCopQ/OnZi69usaXuqckXrzVdzpV5o/+HNPwOffr92dCXqlVl9j9jqXM/nIlWN9FJOfvuT2&#10;Etcv+2LfOXqWqzvudPT62TS/+z2/+dn3Ga887KPRR651+pHbF/cPl9bdTx/z5IipNybHfMVVcyfq&#10;6Qw9Vjh9e3LvRmae9YLnjuqsd/PbH03q9CWa4yfH39mtjfxe1N65h7zEpvyKB565I367OfZSk9hu&#10;truu+OJG+UZw7jMz1JyNeZ6zmld407zpXHfOO3mza3olB5wLLPEP8OIXZ7QPNZdRW2dnLcdor2tx&#10;o/32tP+u6Jnf5f+07/R8njzDFa9pl+m8vLbe+Wd4MD5Pifn5KQbOjJyjhjny3JleXlln3p5osr/y&#10;AM9dkvdkvprBjqve3fme28gz5bXgdpa9nJGYvOybJ0/sTFRnZAY7cZGD51zyrKcZ6qbeFcydjKlt&#10;LPfKXE2fQ/xuvHrGic9O3u5M5L0hn9fC7z8jmnzfTGeA44UXV2L2jM4jmtu7G3Nuz+YfS3IeL/o5&#10;1/cgfX3I4bUX+JOXu0ye75idnuTcPh97PAOfCZjPJPPcN3WJpy7xzle+zetafyN9d5HbtfivjLkv&#10;eb43V3tNzyjPho+336/2eX3t4Z+59WruWRxPvZx7Vpv8abfsH3nCdRe51OBHPq1Tn3Hi6A+PZ59z&#10;Mk9t5nCoxYipc37iauwRU5NcetTc0zXh6rtHLeY84+T9Cuas/P7I2TmXPGvn9ushnjE9wa3J8cwa&#10;7MyVmtwrcXym2s/e7GWefnisdlTjM7BGw9U+n+jzX3u/nMtO1sbeQL37yzM2X17jK37zutZv0uf+&#10;qUs8czl6Upu3v7iaKU7eEw9MrnOoxdRQ9yXHnjW8zK1bf1S7j7H54jnLXe7OdAbe6SX+O0bO6u/1&#10;ns+zE73tEX32mYPlc0tOajtXI58opr+YEXzaS1wd8c/1PZ8A/wiXy/car+3dSw/1/d7o91Py7OnR&#10;WrhyzNXvYp8n68ydm15gycneKp98VtwdPp3/DJ99e4eu8Zkw8KvnRXP2Ws08q/9JvK866ztfr5/0&#10;vN01n8c/eBESkPRU3Hnveqv5+abJ3Xde9oho/AMKtT3n+QuGc6jJreWJqdcbnNw/tPiHP2t6avCS&#10;n5gziI1bE7k9ixr71vpTm8uh5rImTwzcunl5LnuTD7288OOW2znc9laPpneiJ5683Bt8VfcPdz36&#10;ufKXUImR45nYbo6+u+gzaU7vPj2D1uzqnJN5anomvcaofa3UrvwmPVifxRmJg6WvHD3pZV/f9ADj&#10;UktM3z7HJ/v8157vLN4f3XMHOL5/ElObfXKuFY9ezmke/bySm/hKJ9+YGvIJF9PTOrX0uHn+9H0e&#10;5r4u1HLTJ/P0fUfes9zpHbPe4enzS2+fb2JP5v3M8G6MvcAaP9qj+fgcXclR35i7gHPLM+aMxvRq&#10;XE2+v8WO4uTlnNTmruLy8DC3l772wMQnP7Ti8vTrqGfiE0ZfL6O86fNz8msdHN7b+hjVdi1OzF7n&#10;WcN1rlFMnhH8V1w53x3BEncv+9bE6RnCa73axrNWlxi5uHNXXvTlk8Pz+8larTVxupyZfskDxzs/&#10;H9M7ubs8/Se9exDtG/VND3IudavXR21+/6SP/Y76N26dfXeg587OyFotMfXU8si9miO+i/rstPbk&#10;pl9jXasldi99yOXC8/2phmhfL2u08si9xPTyPYkutfKJapKTWHKnXF/+3NM660kHdtRv3VV+67t2&#10;d3H9idnrWv7ViI8zfN5iOW/yTZ19MetXY+7Q3vTclTl+XvAek9tnyn3kwM/PIjj25KePfTjuQExc&#10;P3F6uZf+xvyvZehJzxu9eHqC96UnvOZ2Lbc9qOVOHHuT7iymr175+vn8fGb0uOGi4yZXmzjz7ZPb&#10;I+fSB28u9/go/v1Ffu5jTy6RPlfuoJa+XLDk2NM/PVLzYf7vL2LWHenrby8xd6KXO3N+a3rpQZ66&#10;7Ml1L3vW9Lm6BmtPXwP24HsAjTfY//zP/yD70Kml78zEnIcucXLrD7O/vsind+aSTzRvnXPo+2wn&#10;LphcPOT07vbA//nPf/6Hh5bb56df4mK9IzV+znRG89TnnuTyUw9mz/hB/OtLcu0Twe0lvtKCw/M5&#10;ycMDzGvKcxa89HAHcHJ3I7oXPS/71qkXa464/rx2essFsy9mFNfnanSWPkSuxPXsmdby1coXn2rn&#10;5Rwwzvq///u///mf2/RnoK+LM617Ztc529yZ1q3JGq58cO7E8BAnZy/18qyN8PqC26+9HHVEOHmB&#10;uR+4uZrk0ku8tXDt62Oklzk1l/zMxZqf8zwHHHnZbw84YPz+nrPUfoD//qKOunticOQZ6fXlTPGu&#10;EyffedlzJ2pfb7H0S0ytM6YeGDfcqa93eokRUzPh6ponnprM+X7YXe1HnWcwJ/rap6bnn+31Tvg4&#10;y567OMPPHGeId41ebXo1Jk8OUU+xrNE7yyhv0mZvl7eXM1c4XtmTv5uRnJUWTvbaTw+iXPjW2U+t&#10;nr4X5SeHPHG95HTdODOcQy9zuY3LybliqWld96xXWvvfPbK/zzlz907MvKPPMn34nLXGi9yf0+j9&#10;M4ZeyRVzB3pg3Ho1Xy7Rz3gxddbG9BB7Iq7mPeGdHl81x5mree96js7tuNqjedbNp25MLpHzeKbk&#10;mRvlppa8P/P4Gdq/e+HhDDTU6Tv14eXlnqnL/pQ3t2s0vVfW6dlnyt4un2YmfzUvOVdy/Pzs8bVR&#10;n7tkbj+j/af3yxl3cvZxt7N6+cTvdp6zZ/hpPJ+zkf3/kcVPOxD73tkfjW/APDPYhCeHvDnW+Ort&#10;Xv4fn/LDSl76yjc6B+/G7CWeXpk3Rz93NsozNp6e9hIjB+9ffuToa60H0Q/HxPRLnTlRrn4ddxx9&#10;WmOdH9L+ARQsceZ7tx94Y3pn3O2YvM6Pzt78rlf6Mzu31xP1NHe1Y+No1dsjglnnjnKPsOyfyZ3V&#10;c3ueu+mpzihOlJs9/RJTcxaTv4u7OTvd1R5zpll5dvt6e05wefbeGXuWe7xz5k/x7mfz1N5P+vb7&#10;iB13r6Hvr6fOcsdn2rl93FOuEd7ufO0jX7+p/y5stadnMSZPzJg9z/LEvvjjbdTbuV33Hk/s8ITH&#10;2b08q+dqXdfutsLtG31uHdUb4cORZ01MDvXqSl7m8PEV69x++sJ1F6P65F3J0/NI547Ohr+b396p&#10;m2a1l3rjpJk89Zl66bHzTd6Z3JlnuGc4/q7vn9tSs5rFebu3egbg3bNuD+rkZ19N7keeHHsTZu9M&#10;ZFZ6ZH5G/6s47Nm7s8vT+z/t95XPy2fUMxMn94y+74yp43tHnGieHL38+4KcI99Z6tRQyzHKmWJ6&#10;09fXOGmuYE/5XJkpt2fzPKZnIm7PqE/H7DPD2pxaLKP7JGbuDDnU9PyMJZdrVLOKOx69nLXyAG9e&#10;12obp/aWkzH3y30Slz9h9jImz9lgfaOR23F1Dnmpzdmd44Mm/RK76tf+WTsnZ9kXy3lgfBbx/vI9&#10;xt/ngf/jH5//o0vywfKWr39HuGjVd/+71LkfO3OJGcXz/PLswTWnlzm1V3uIvyu6h7HneMZpf3ut&#10;scZTXXLNjfAzVw/mXkZ7RP3Fuhafon7+ngqn58kxwsmc2kt8OoecXUx974GufZPfvvYaT19zY3JX&#10;ejkrDfjqOvJc6RrHxznmO+8zHGboYXQus5wn1hzx5K04co2pMSeit5ZrXOH2O8JPTeZwc9eplxhc&#10;dwNXK5Z+qeudVnVruk5/cvtEd1l5vxufnkHumPuZGz1H7jhh2b+Sp5czz+h3Onyyv/PrmWd1k+eV&#10;uamfZk5Yau7kehLz50s/A7zzLPDliCeWuzgjsSmXpx/RGRP/aexolvs9PfeMX84mP9o1PeHnbQ+P&#10;9E18ysWmuPPqfaeZk+cf7Gc9AV/XK+/NKyc8eh91H+/eqeuen7snt9/f2cODvhx7+XkqJ+fJE1Ov&#10;F7gcon359sG5/PdHH8VfX9TJyd4uV7fjdG/arznU7uLZJk725E+83x3zdcjn8ZVndv5XzvwOs/p5&#10;v/1/tvs7HHrawQfRbwS+Kfsb3jq/YRPDww8p/9INzBuufPt6ySHmJQ7WPbXG7qdP5vC5r/BzvvPA&#10;9Orz+I8NneE8a/fRy6gnPDG1ajLK01eNHPGuG7dv9IcbftyexzrnmBvxMDfu5slxNvWOL+/dMXfo&#10;Ha/MVrs7167HLHZpH+vcM/da4clJ7yO/1q1q5+bOmedMPZxtbRQ3ihMnzL49dxHvaF9+999RM8u5&#10;+lvTm/ri8jPS4zLqlZyn82nHp2f8VL/p2fja9JmuvFYrDzyPfI76vRd1nuOMftovPXIGfhM/OVfz&#10;9ut65+f5UkMuPmntqbGeuEfYK1q93cM6o/47TvKPcvyOns+Rx9P93qfrs/PyGemRmD4+U+qpL69j&#10;c/HxecLVt3n6dL951PoZ1WbPPDnt1bPax/oo6rPj5eyJn1jmeKoFz96Ei7kLdWoSNydOHPvtKV+N&#10;UT5x0mT/V+bTbhM27SiP6LmJ4pNmwtRmLz3Tz1zNnXk5x1w/6465T/eu1k96XZ39FN/X4Qm/o2f/&#10;xIzJo89AnbfvLeJ049kefZasm0ud/ckv915xG0/N2bx3O6vr2Xd9zs5bPTNw/i6DfdzJv6sBn/aC&#10;p9/Udyc51ORyjeA5Mzn0vOTYJ7qDmNw7Ua+V1nmrPjge7pk8tf59UfbUwTl7rWaot+9c8Yzuyuss&#10;39c8edNeapOXuX6JmU9+Yka5+jRuf4pquocH5yNyyyPqT+5rZG7fqC81F9E7fehZk6+u5OgJN/HU&#10;rvDkrPL0h2PdnlmTyzPat9ZLfKqzR98rPVYcuMlT23HHWfV6JrzEMu951Ed9OO0JxrXCP7v//Trt&#10;PmEq3ImYPD/LwfOWo06fo9j8uz7O0U8fohiczNUQ5Scm3poVt7VZ9x709E0/sdSaJ0/sTMRTrf7G&#10;1E9Y9s1XPHDnyCUmtuIkv/PWZ5/eap/kXc0nz5yV5xBPjTv7f89hPpjc3EduYk/luVN7OnfHaU3W&#10;6LzByafzqXGetTHnJ6e9kofWvhrryRfM/ex3RK9X9to3e+buZhTPOHln/6m8d7gyV+1KY3+160qX&#10;/MlDnTH55OJoua2J+oknlj4rPDl6iTlnquU2R+6dOP3+nD7OTOxdueeaZooR4cnd7SIn+Xne7K98&#10;nJsecMXP6JKDz5E2+U/nnvlX7vD0mX6l31c/R+ble8j5Rp8Ftdzk9+tvre5sdB766XsKH3orf/Wp&#10;zdk7nWfjzwbwPKee+GSurzzrjpPGPaZe67s+Mw/OyvtI3/O+Y70623fc1Z1+4s7u/krs99vf9h9P&#10;Tg/RN8XqA6c1PkwjfT3E8sMPjBtMXN70QecHE77m8omJfxQ3vujbUv0Tb27XySWnr497N8danjUR&#10;fXr4jJxrTE3nZzhq3CH/QooeuLd1ao5m6KtmF5OLL3X6d3/ndaaX3vJzhtjVeMVDrrtYExMjt5f7&#10;TFj2M09u5no7LzW7fMUXzxnp07i1uuSS2xe3lm9t/yge8Y/6R/5n+8zhDD2Pms9IcTnGyV8uPZ/L&#10;xHsVyzmvev1K/TueUT6blf8KP/ssXtWfnXPE46zskvt4/sSOfL6qz07u50yxjPRyf/OVVi/78sWf&#10;jO6p52pm79A69WeiM+Di0956JE/sJ0fOk8/tytmnZ+Fza1+59n1m1PwuxpU9c3XyM+YM+dk3z9/D&#10;xdRS+zMoZ2Wu5k5kL72M+IC7c+KZy2vszh5nNO7TXHH3IJq7Y2veWbvP3RnqPYNRv67l2ydOGPik&#10;bUzeyoO+Fxz1xKzV21eTMfmJr3K9nLXi3cHf4Zl7uLvPJXuv5r37KzNe0Z49x+519yw+L6I3/min&#10;+2i2fu2hN5+zfXZ7qSEHdwd95aZH8tB5wVEndjfmvLser+icb/Rc/l0JkWfr8zU6039M0M9EH3m7&#10;6HNuTXomB9yb+dyppSdG7kWuT+L2O6bnqqen/fZ1Xvfh+bsJnGlWe+tBbN/sTXn6m+PvvvpZG/mf&#10;7OY190oeHJ4z0feFOvlGZ1ob008OHuT25J6NvcPKR17OyxnoOBfR7wP61r7H+J8h9BnR49L7o4gv&#10;9necoH/Mytpc//Szdyfioyd6n8nKa5qLhufgZ0dzsnZWYjmXvjvIUbPa6RXcWXgwbzczudPMO3uu&#10;NOId3W+anxi65FJ7g5PzepH7fpbf2vS9mqeXc/VwnvXZ2DrPlfqcKw7GZRS/GidvPKa9rnof8XtG&#10;8nc9eZ7dM6Sme62xJspNTBxP+t7NmercQ5+JdwU78uwzyAc3Z565Eay1YKsrdWc4PR9Nz8OzsUm3&#10;mgfuXkR/JwE/8lEH12vC7K1i758e3Vt53MWZ1TNy/uTb/InzFJa7PDFXvye8dmf0uU5zJsy9dp70&#10;9JWn11m9uinqNfVWWGt6j65XPl+J9845e+qtzgAOv2/89MlIrlfm8sHk+ztk7naU+zt4ex/p/vS/&#10;7xPw/fKuDdPf3OjMqeb96Z99/f0ZXub28aGXN9jR+7T51qn1PQ+Wl99HYOj6amxV4+OeeiY3855B&#10;bd+440w9Z+56eHPLJfd14Pn07D7P5P3TsXwenKWfwVefr/f56vm/et70/P/848l6VXxIfiPbFrde&#10;RXjcfiiqM/qNbw2PDwouZ4LJc44YtdrM1co3Jlcso30iHpOPvdSdydvbGm3OSZzcszbHGk7mKz85&#10;u139kIaDr7VRLT1ueeK7GfTUyL8S0e78r3jtuO7Ys75q/mq33mfF+1X4mf18tr0jWnrdzzrz1Cfu&#10;Zwd9cL53vJxh/UrEu887YVdn5Flaq3/PzXNlL73Ms9/+f/fa5/uu5/CE/5XXb5rn++DpM06znJE7&#10;T7zsq/nq6A7T86Fn373kTeeZMHVH0Tn6y1/h9jvmDmqT0/7Z2+V4qb3jm/rdnFd6vZf1E7M9O/uZ&#10;639m55VGPH3P+N3hMOvKzndm3NXkXj6TxNK3z7Hiocle6hInn2Ymp73cR07+/pFc+/Iz2nN29p7I&#10;9W+vFd486om72je5csSspxn0sk+eOnJuOdnXTz61PHu7mLrMc0bj6UeP+8rM1E+5Xjl34r2C5fle&#10;8Tmj9TxnuF/Jyb3OPGu/x33NJ429PEfOAe9njwZvtZNv+tk3tn9yyeU1/mR9tMOTs6569fNOPc/d&#10;3XlOU55Yasl3Pfy84XHnDLVGeun5Ufz1pTlTT0wf6zNRf2Lqze2nF9h0Txqw9ra2l96d6ymOlkuc&#10;aC6HCI9/FMjl95g50b8nUJ+RPnr3pO5rmtkYdXo4Q4x45Uq+s8TSG09rohxwcp+H3wPJJfeCy90e&#10;9lexPVa8r8A9+2onz+Y52QlsxXdnfakzb638r4ju7D7UvMZ+H+QOchO7kjOD2/P6/cQ8Lnt6dn1n&#10;vhoj3j3POb63reGio/YyB9dTDE5qqVsPdvVK/91cfXMvc3tGPe0b6fcZ1FyJ+qN52vvKHjk7deDu&#10;KMeYPDlgUz+5zUlt8tpnxUvNqzkzmJuzcg/7jckHtyfGTpm/uqP+Z3zcN7noz+yTPPjtlf30J9/1&#10;musuaPIST+yJ3N30z7lizukaPPnyiHCTv+LJtW8U1wPcnN7qSj0cNTt9aybv5KSnOFjiPZtabvqn&#10;TlyefuK7OHHF9ENPLp5+cqZe8szP8uR37D38ub7yXeHt+656NV/c59fz6cshyvP8jbV+Veup34rX&#10;OPyrmvZ4snYXz/Ok99/J66ufY79e1Nz9/gLjd+R//OMf/3nfqYVLzvd+Yrxu6vST62tKjc7fy/38&#10;APdSg5f+9jpmPz2SJ8cIzxsscXTOJ7dHztX1J7r+epU/ObFPPic9ieaT7nfHvsPZcwdyXqu8st+9&#10;5P0ueZ73b/2PJ/ND5O6L228YH64xfXMeH67WcMkTyw8TPOiJUTt3mkP/7OVM/LzRpq+z0tP+1Eu9&#10;ffn0xCY/MHbiL7zQpC75cLjwkjP5pqZzdPqYE83hk08RLGd/kIYv0056DvRDyJmT76F4QdBrimd3&#10;TR4+ei1G/h84+Zn/H2IAzOR7ImdH+wOfvMSIqRVPj1We3PSAnz1nwOGmtm9vNUN+9ydd79CaqV75&#10;T9wJ8xxT7yq2OtNuxq53df4f/s9/Aq+8H65o73yvXXm6V3a54jtx+yxZX9kjddOcFTbpci79rNOn&#10;tXIbT82dnPmT54RN/iv9xH0SO7PfbrdV74wv50geXtxXLvTqUquvfT2TI9Zx4ugnVw6RXveTt+rJ&#10;WUV0zoGTPpmrnzB67igvY/dyXvIybw5znZ09Mf9MYm3UMzVixl1PztV41bP3Zd7KA3ziX90RPj7T&#10;nPSfOPZTK2bM3rTbUR8fXld51FM+ee/OtuI3nvO6913rp3bGh8vn/dXn7bnuQ8zbveB7y22P5JoT&#10;9VNvD1xMT3t6i1sb9bVunn39fmVkR/d7dY+VjzjRZ0L05r+ukBc8NfKzfyVf+YDz9y7cziN3F3XT&#10;LHbKvvnVXeWrZxa5eM5OTuJHOTp/Pk7cu77pxb7u7Cyx/AyXY0+PPnPupEbuKsJLHTyx9GjOyi9x&#10;9WqJYvKs5YDLI/ocfD5gcjvq1d7WHdWDt7a51md58s/E9ryzV35PMhNPbnAuPY2JfRCGL+iTn5re&#10;eZAfQum98oNDb9XfDZk0+rXOXTKmfqVrn6nWxygHT28/T+mB5X85Bx2YvY9k80VuU3o+fTH3SE32&#10;xMWs1YkTwYzy7kbPor8+zsja/In41P5ndumzHWmmZyKGtv2unEWf9jja6Ww/fX0N3c/Zk1fqdn09&#10;9Jy4Ymc95ettbfQc1sQz8+U3N/26p3fG3V7OWEW1zHEWkcveSitPbtapyfMkLt851snJnL7cxDPP&#10;vnn6pof91H91Pu0Aljuvdkqt/MRSl55y+J3KPPup61yeOvrObi518qb+O7H+3adn7fZu7q+q2TGf&#10;4ZXc17fPmR6cq+vdWeHqR+7v5zvNn97PfAK+zm5/5X2i5k507tE8f2eGJzfznD19LzBHXXLJ6fn5&#10;Qe4NH9y/72hd1+r0dJ64fvTtdWzP5E69r8bYl/Pk60EO1leebeo3/6fVnu87781z7z19Db/z3k/u&#10;9rf+x5O82PmC3/lG9A2UbyaxfKHsG+nB8wNCnMiHtJe/WMgFT66zjPTyslZjL/n05InLO4ry1Tef&#10;Pj3OyZW8FQ7P50LOlTo8c272Ptn//SFiLUed++hFzW2tTp41UQ88ydt74orBlZ9e9s9E9Tn7jO4d&#10;HJ/FXe88Cx7W+t31b930rOQws+c6/06cZuGTM5y98r/a1/tIl/PUJNb56izNu1vnDp3nWcyNzuta&#10;/E/87xPgufZzmrD/Kp7LnJuv7XPurzv1Xuzb2NUpr3r4zJj76i69O37pb9859oz2jfKoJ4791Rx9&#10;pqh28pW/68k5is6Bd+Rn34jmztnQfdXFrnnGV+bmWV/xzOfX+1zxTZ8zutw/tb0D9eS30+x6k7/Y&#10;pMs94cHhBve2tqffKsLjms6lpntq7BubJ967yDPK+6rIPldmT9x8Bt3vOs+VuszloBXXZ8LkoMs8&#10;fcz7zyf60s+cevIC311o3LH9jnS7/lf3PMdXz707z9fqyjO/Omt6JszLmXISY468jO6ce4ipt05f&#10;euLy0sP8DAeu3urOxtzjimbHdefk7M6YvCdy//4oZ7oT0f+DgLP8PEk+PTWJg3mrN8pXi45bPnO8&#10;5epNTa9309uYfDRZm8u9Gt0pdY0xA0zcmBpzes3PHdUmlrk+xAnnWXnTN/f1pPZyF59x+rmHXGJi&#10;yZVDPznir0T8nGVMzHnZy3ngcjrCE+ucOrXUedlzrjE56Q0up/Gu0+Nsjof+aNozeyvP5lCL6SeW&#10;88h5X/keW/m/E899VnPc3T0924qfOP49Y9LLI3o1z9oIL/nqMuoLhi755kY48omcd6WBy5W7fCKf&#10;X1d4csiZI9dZicm315rcl156qYXDlb6ZyzPK1yvx3EPcKF+9eMbdXHn6WO/ibh91zuy91E7z1Ohx&#10;JuoH11l6W+sz4WJyXo25T3u5jzOtkzdh2SdX3/kZbXt1vdu/udTOzJ0m3oRdnTV5TNjO131bp8Zz&#10;GOV3LZ4+jamBk7maCaOXPnKM3dcrY3LF01NsFVN/Rdd+ald+E44m8fakTt/Mkyue2OQrRmyNPXDz&#10;9Gu+vQlP/dRXeyZO+sScZTzj+W6O+53ZSW7upM7YfzaAS48bvbz0MJdnfSa23x2PM3Oe4Ljr9Byf&#10;8P/dPX7Vc8v3ra9hPuvdey57+Hirp++5MmYOx9+/+f6ypwdxhctBg09e6dN9avvGnZZe+yf/nbn7&#10;5XwxY/amXY76k+YnYJzLZ/Bd9+39qH09fsL+TzzXl//xZD5EH94Ti531cP5Xz+65vnnEO7Lf9KYS&#10;z/3R+sFr5Hn4YatmekbOTT9zIn05RP6zxV7ZY1by9ZDbdeL6ix3V8ojpi84z62FUY506exnldeT5&#10;ghnJufUjqsEv++JG51G3LnvmZ+LK54z2DCd3N8+ZPP93XTnHGbmDGBGuUQ41edYrnlwilxp3UPfZ&#10;vfZVLZ7mOOhtnq5w/d52F3n6ELOX+jO52tzpjG7Fca9Vf4Xnc2gOPZ8DPWbwnsvve89h9DzWk2dj&#10;f9fa7998DXx+TzyT9N35vfpapT73Pzt/t9uZHvNz7pEm991xk3fFf+d5tcdcn2Pv4H5y9Abnlq/e&#10;/tmY/ul3Vg8vPajdSRzMy571UcQjfa7qj/zf0XdHYu5+Zpaa9DBv/RXviauvUU7WYjkbDA731Ier&#10;h7ma9LHX2MozeXJyTvbNdzvKMcLVD39n0M+envTl69Fx19/pne3Pj/SdPOUnb+cPb/JJ/d38aG76&#10;5g6eAcz8ihe+yc/cOcbVDomnX+4kJ/3FjPS48/WbZssnwp+u3Zz0XOknz3dj0167czyxz7v9n9zx&#10;ymvFs+R91O8l/tch7OlnBCfn/7seHTW3l7kxdc1FQ18u9cQBax7cvNIDvPl6pGaXu/eO887e0b7+&#10;2Spfg9Swf972iNxc9vscE1eOGiKXXpnTYz8xd6QW/2je/OJ+O3nu1bzWexYivdbKl4cf55BPzRnt&#10;k/d/fSK58PtypvPx97mBkXPZ7zzr1IJzuZt668/u/qtctF7m9sSPojp51ulDns+TGl5y5cv1M4v6&#10;X//618d58eBZoPN/4pm+Gncw6m+dEc13vXI3z+AZqcnzf/GHZ+JzMXo2uGh8v6V35vLfFT0H0TMw&#10;yx3Ec767i8m11tN6isk5o5fvPq2ZZoBNPDB94OhN7qWOHrm3fWLr1BC7l7opzzn0Jw859om+f8hz&#10;5qSH4yXXKJ7R8xxh2SfPPbv3VJ1757w8N3h/3+X8PF97JG/Kna+Hdfqgc7440Zy+OdE6Y54HvOeB&#10;rS653V/h8NxDjdzEE+N8XnLsE8XkdJQrnnx62aeXfTTZ1wNMntFeR/XtnR5o6Ce3fa7W6WWuh7VR&#10;/G48egY730nrXsSpP/mpsaeucftGeHCap17eKqpf9f38TD/n9czJQ709fLzBJq+epZbYvayTh++q&#10;l7zkeB5j8p7K3+l9Z0fO/+RO+PlMzXkPMMNZ3c/aXcTy/aN+dc6jfuvcqfE/9c95Av751vcLm2f+&#10;9Eny/en7R4xZmbMHP//BuM3lyRW3JnoGcm944PLw8Xtr4sDVBy5XavUSay61z1fOp8v/fcbOt/8r&#10;I7v4TF/Zw+fzise7tbsdeQ79mu728TW+otn53enlzu5zx+d30Pz3X8694TS7Nw7j8oW4M373JvKF&#10;lWOdc+j54Za4XLX2rN3b2qgOPpg86uzZz+gHL5g5Htz+guIHpRieOUM+0cu5YPLp6eEs+SstuB7J&#10;bT01V/rIJ7qP0b+sTJ1aIjjcxMz17VrcGcTM7eOtvxx5cqyN4M5LTP6ViE976K1P98WJZ/TNp955&#10;2nePaQYc++R9pX/yMm8N9arfuDWR189aT+cnnrmzdnr5RP3aXx/ixGE3v3ezT06Pq/cXT/4H8eIX&#10;9e7veRLfWTZfLnp7iZkTs++81ImpSb7Py+cAx1yeXtTc1HpOGB5qyb3QTJ//9n+X6LPhPPkcMr97&#10;1vROD73pm2efnN5K37qdR/tSy2+fnAcn68lHTL+dt9zkJJa5fld2SP3dfDqvGNG98Pf7zu9Jec6W&#10;awTXo7lqptj65Njb+clBJw+M21pP69Rkbj/52XcGvMQzT618seTlrMTlvhrTP71yVnOyTp767IPB&#10;EZO/quHbI+fivcX7bNLCBbdHbOzT5fOr3s2nK5Z8ct/jjVPrN/XE3Me64+SRu5jLM+JDL28w++Dm&#10;cq2J+tJbXXD8+YdGvTPF2itfL3tGZ+lFrY89uXKs7V+JaPVRJwbuZ5e9jrmbe+iXPuiszSd+cny2&#10;ObO99YBjT/6q17zm289dmmNNlC+Wc8WSQ6430e8hcnF0metzJqLzcpb12Zj7oknPsx6Trn17v67P&#10;zFLjjtRi6u1ZvxLxPnPlDmpyD/L8/qJODTN8b5D7/dAe9PJyFphcMG7n9Ry4E4bevZoDX+wjedMX&#10;z6C9cxu3fyXqtdJ4fmflZzdaXxP+IZlccPkZe5a9xt2F/tQD6xsNfPZzR6L76TnF3mNVT1ox9lEH&#10;lnlyyNmJ3bzgeh4x/Yhe5vbaQ96VyN+fsQ87uHPnzHOm3u5CbQ9dPm/+vlFveUTnrDBwLnieMTX0&#10;nG+U3zy5uaOa9Fcvnx6758UuievDOcn5fyT3zNSpl6ufeyYOxi1GtJbvfsSpp78e1sQJs69X1juN&#10;uyVff2LmeOuvjlp/c73U53vJHjH56ds9d1CbOrHU5HtNLtHXnZzb/dTKTc/M7buPenG49lInns9h&#10;4unTPXAxIjXf775f8SfnfEa93EM9OLx8FnrK7ahGT6J+cj0bvvbkd43GnvnE0Zse/NTQU5M88uZl&#10;rWbC9DHKTc/E5OHl80wuufzVPPr05KWnuZz0s6evMX3E1FnL6bp59OXk+ZxNtK/nqiePvlyxrtPj&#10;bI5H+6n18xuO54Arn6hezDo9wLj7Sq/uyXcG/cSswZydHitcTnvx/Z+XnunjLmrlg9sDS21z0y/1&#10;5s1f+Tqn+V3DmzDnHfnLy6jGcxrlOM8ILkeMCMYtpl4utb3micNZ8elxTf3Pzqc/73M5RN7r3FzO&#10;sQ+WOX1ruekHH6+Jpw6OV36f4dN7wJt06ndx0rnzTnelx4ynPa/Oh+8OGc0nP3s8c3Ofl3Xr+Mzw&#10;d16irzM8fLjU9nMBF5P7Idh8QZN+7ucc6+Rs7L601bt96fDfYJjvl3cfxdfJOb6XrIlwch814nKt&#10;iXxvcPNeT9xe+jqTiAYOV87EJ3v2P4h/cc3VWxvTD4ya25yoVtz6g/RFX3JP5rtL4ndW0eeO9l2a&#10;PB8zVjuC5/l9XcSn/eRMva/EpjOxm/tN/a/c76tmvfUfTz7xEHlBVj7g+YKZ8/Ayn+o7D7j3cL6x&#10;Pd3BmH29jPasjWj9kCXXSwydXD2I8sSak316WaMRS13mclb+cttXvpFzcMnPX8TAjvT6dNQPnBnW&#10;RvH8Q2f2Mt9508sdd7r0SU3irV/xUkM+8cDar3VfWbNL7tQ728+dkjPlYsbJA7/sU8Pjni658pJj&#10;zyhHr5zvL0hw+vtVfvrknHflzHM2M3LfnJmcxKfcM6hJT+fJQZ95+q3w5HTOLOfaE8s97GV0t8T+&#10;5NeegK/Z9Bpcc3qW7T79Grsv0+Q8O/nT7ei9987ZZ86T+/Uzyfqs1xneVU7uuNJe3XXyWc3B29dp&#10;x8FT3uSfmD5n+al9KncH/PKM+vtMVzval7+L6ZE5Hkc+9t039WJHs9OjuenXva+q3cHIXHfOHewT&#10;7RuTl/pVP/n4eafW3LnpRW7t7+/Welur18++UZ711Zj+qeV3r1UveeSrHdB3r+v2ultPu07zJ/9J&#10;C+9I3319jHiszps4eWrQPXXlnKc8r/is3t96vGu/9u3XivkT5l53Ys888oA/ve5g/jmeCG/l3R5n&#10;z7TyW+088Xv2SvsqvjrT9OxenbXTT8/AHez156Z9fDPPOWrBfKZwveXao6bH9xY3fwfDTT+/39JX&#10;j6vxVQ/03J7dnanZWXy1l/ON8M1XmsRXfOdOXryG3P5XBNuPWn33Ek/vxNUklrl94hWP5KaH+WqG&#10;/TOR18/3OH7c1MzO+ebOtN7NkCtHTcbmyDXSly+2i3LRtXY3S53e6tNDvT24PCsuex/F5svEE2MH&#10;88niqD9pGsNfHyMcc+dT96VWfOLYW8VJ40w1XYOj4+b9au77ln5+9qD3c5MeV3qipyb6+n2y1l9T&#10;L0tML3Ej/n1NWHN2tTPl4HfFU707W+v3asxdnIFn4qsZT+/inPTN3L67GcHhJZc8+3C6XmHgXvqk&#10;tz38Jtz+1Tjtpwc975ypJjE1xBV+t9fz+vsx52XuTuqN4qvYPOrJd6Wf8Kv6aYfJt7EndtVz2ll/&#10;e+4pbq0H6wf1FAAAQABJREFUsXtqk5P5rq9X8l/N8/fT3H+3R8+Em1r66hNPTBwsb/GeAa6+e1mf&#10;4ST/ifzsbk/MSo98Vu6wOz+91uhnz98LJh4Yv0f4ewU1OZFbDz2fiPri5dmc49zsPTHzj8f3fQK8&#10;5ly+F969ab7Xp1mrfcD93jjaVQ++9/x7DbB8n5Pjx6Uf0XzabcKa7+zmOr/xs3XOyRkrPDlnZ/wO&#10;vHweR+fxNTEe8b97n7P/nV73R//xpG+cpx7gkQ99bucaeZMdac+8EXdvBnt8QLrHylOu/dwze+ZE&#10;OZ7DGUQ/xP1BgG/m+oDDzxqMK/2d8dn577MT75haNUR5iU2zs9+53uD6GcHsg3Hz/J2RUR59OerR&#10;0c+b3plLX7jkehF/xdVzu86dcvfEd/kdzeSXzyr7Pj8x503nyJ5566zPxmnOWS283sPPA3qeTU7G&#10;7k1eYO+4VmcWd8+j2fDUwM08teByVxz4clJL3pquk7/yAJ+8Vvz0XOWey/5ur1XPvfR4OuLvGVc7&#10;PD0z/XYz6b37/LnL0/nubNMs+asz9/PwdZu8zmDpt5vZXsl1Z72Mrblb67/T7zjTM9rxe476PDOc&#10;9Mhe4uTZa2+5RvrwJw1Y8trrnXWewx1yRzF2yPzqTq2l7nM358yMSeP+U++M51dx3JN5R7vK7WeG&#10;1h75lSt103z/goeeXCJ38rvuHZLbvafrab+nZ5zxY4+ja8fp3vQMm/PKvEm78gef9kmPlTY5PyXf&#10;ndfn8K7z6t/PaoU372w9nRHszLncJT3Ass49xNVlz1yO9Z3YHs4D/4rLZ+AeXz2fM+7O2nvBX+0I&#10;nr32pQfWOJ5c9oj+nQw/X/g/MHCJpd6c6OwP8vDlqD9ITkHu0PudOS+cV/danV2cZ+gcZ9Hz/3Az&#10;HVIeES43l1G/xOSppfb3gw/xX1/sU+qf/cztq3F+cnb5GV3uTe7f0TgLD296nglMzrQDvaP59tXr&#10;2Tj93Sz1q5haZ6y4PTvPcaRNz9Qlbp47iXWU0zvBO9pFbXpOPvbly9n5y1X7VMTXuUR30Z/3H1dy&#10;qHlPqqXm8vNIjTsTvT+Z66/p6UzZ+k21uua0h9optnbiNObcxle1+xC5jOR43dkBLZe7pId5zpH7&#10;IXrgi97GnX9y4FG799EqnmXi2Ut/Mec4K3F61qmdZpzB8EqfaWb28Zw44O1lbYTjBba7nJk8sSNd&#10;aprbvZ0n3KkP1j49p+uVpn2meXLsdT3Nauzp2l3SN/eyL5Y8e4ldzZ/wcCZe3LkrtT8z5HWEn3tk&#10;nl6ta97EnTB81K76PetX1ez5K3bMmeQ+r+k57Hrym4OnNxz+H6w8a3LlJCZP7ysxfdQxg/eoPWou&#10;o7w/8X1PwGfta/D0pCNf5z89Vz/mM6P3AOP3ZvvTHnKI9vWx9nfwnpcaesmndi757jri6Tt5uKu9&#10;rsXPxJV29TPG87fOfcG7d2aP78bhDJ6J3br+bvv+2ee5J/DoP550rX4ziU9R7uobyf6kBev+yues&#10;vnnpv/NOXntQr/qTp1yjftTwiX5oqc//DxL49L30geudXnokH0xdc5OfOXprtWCZ2wfPq/GsnS/f&#10;On3JE7fHc7GXerGcYz+jPomZqzWCZy5vF5vPPLHd7JWnGjzMV9wncHfVa5o5YfKJu11bu+L2HulP&#10;rg8Rrrd481c1fG930UuNfWq/D4/mHPX1vhrxZT8u900Pe2DTDtlP3dVcn9ynZ077+Tk3zWsvOM4x&#10;tm7SpG56Bu2R/NWcSfMrsLPnubvbyv+7PBf3cx9rX8Os7z6Ds7qjWd1357P+7+L1HtTsanxlrj54&#10;ZE7t3HwuYvS97Nuzpr/aUY4avTryl0tc8one4H6+k+elL1zz7P/q3PP08+l9e3d1Z/ZPLj56iRsn&#10;r+ypS15ichMzt5fa75S7JzuZr3amb8+ops+0wptnPfGZ4V8wwZNDNFffsfezbt7dejU/55Af7Zp8&#10;PY3s1n1rOdZnztFcPBI78py401x92n/i6qkGTub2wTOX0xHekxf+OfdJ7zNenu8M9x0c/2EE3r0L&#10;z8WfT3dn756t8+B4s0/+Ti7HyB5yM89+70qPG13yMkdjbWyfqXaX1IBxGSfdU1jPoM5dnppz5MNc&#10;b+a717QLmLc8/BNLnB51/qyQ3z043PC5c37m6W9u1DP5YO+43JGd++r5cHNH+4ll3n5TrQe91IJz&#10;+8z9HBA3qqHmEidf/e4qTy316pJjdA58MOdlrhc9n2vq1BIbV3sUndc8/Ohx++x6h5W2vbLWN7Ff&#10;lbN/X6vnmNzk8Ex8DnKIYvjLF0/M+T4XovzuWe9ia5ObO4EnN/PUmK/6K1zdlch+Xmd9/Qfl/M9p&#10;cqnjdaHH7WtkhOdrAZ/b2eJw8hLXn17mctOnOfRS49zE9Omo74orLg+9ub327Posr3XWzrPOuOvB&#10;O+qnV+bufKSf+mrTjzy5mTcv9fB2XHrw5ZGn3h4zxHd+vcuZeudnbzXb/eQR5TJ7wsWyf3bP9D6j&#10;T37OPTNv4kweE4bWZ+MO1vp2LZ4xvTOHY61/6p7KndF+4O+c67zVjNzrlV347OfK10Jvorn7dMzZ&#10;cvWk9s96+K/Ogqda/Vfc5JGvePq8EvHOeVe93rmbu+xmHO3P2fp3eM+Lll7652vJfHr20Xm3Vo6a&#10;jORnL3d1R3T+uQWM913PSu7ZOX943+cJHL2evr7Je9f2ziJ6T7PsEdmLW4z3KLe/n9sz4gfXK9/z&#10;eiQH3dE1eZ/R5R7MOKM52qX7zPCZTD1nusuqbu1PqX1NiZzNcxp9/T2PuDVRrXn2flqeZ/lpu1/d&#10;9y3/ePLqEvB9U/nNldjKL1+o1K34V3F3UpczyLOWm5i6KcrrXxj0mTRg9L3dQS/71Phy2Zu49nqm&#10;ONEeHwJZy/kY8teX7AOhnXip0V9Mj9xfj+SaG9VTJ4ZP1uT6qekov3ldty5ruXpl78l8dZ5fNZdz&#10;92yfBefOvrs3H5498rwmbnrmrNR13rzVvNZljSb3MTfClSNmTJ935n3Od86avD1v7gGW9aQTg5v8&#10;szr1u4iX++143Xtyh/Z+Z53P8Z1znvT+zjt/5914DdyP2Fe+h4/6rX2ynmbjv/reTH6eIfPcL/mJ&#10;d97z0IkR9e/fJ/Sxb312rvw70R13Ws+w4rhn8tJ3d67k4a9Xz8LDu3u7OndqXs+m7/ycJdb671az&#10;c1+5u30j3OynNjmJX83x8Q//OYvc2357J797T9T6s6PnFWt/cDnds6Z/hic/Y3qvdkh+56mnd2cX&#10;PYw942qtj1G9zwi8e3L+rvHu81A3vXd2z5mer8dTz9wd2ht8N8szGNMnd7Mvxs9TP0OcSY88a/l3&#10;o7u7112fu7o896/Yoefns2WfvDlj9lNrntHfifSw188KnBs+Nxcaa3VgXpmDqbf/7uhOuznu5Pnh&#10;Tro+y85z6uGJh95Ebr9/nJv9ySd57qzG3rRrcuQR22PSwssLL/0yh4PenpqupxlwEl/5TDzeg/wf&#10;xOj183QHd+va3YzJy31al3XmK01yzD2jZ1JLLZZ7qTPa0wdcrdHv1dQ4R+yV6A546AtmLp48MGp2&#10;a27yupfnxGN3pf+Ot+ut5uGd/u5p1BN9Pgffp2C+X+E2Tw1+XPka2vtovPjlSa8XV1nKVzuC+3xW&#10;4km70qXXpFvNSDw9Ej/Kz+gmzoQdzZrOJjY9mzszjnaw397uYf+ViDe3nkY9syfWsTk+n8Yn3Qrr&#10;PZqX9RUuO331tZt5ZfczeztLX+L0Ooif8Zw4r+onzxXmmfx8p57OpF6+9RR9PvTSV679ldcKV382&#10;7s5x1uOI566e6Yj/dP9obv4uejQbL89DNFdHX459MTi81qlhNv2+ktO9VT1p3AFNz3HPld8f/Nkn&#10;4POfXqdXJh35HfVfmY2Wc/leYpbnXPkmB66ff0b3laf/ys8diGqnHRqTm/rkmCcP7tMXc1Yz6PEZ&#10;QZ+7d0pd5uxorebpvb/Sz7MY75zvd3gOPvM8Sz4T+79L/Db/ePLpB+oLyItHfvdFvOuzm8ku7gPP&#10;W4xnYa4P0YuetX0w/zIFLHH5evYvZOrsqyV6+YuVHHHihGV/ytXkjOS5A9jEse8PNXnNpZ4w56dO&#10;LPli8M5eVzQ5S/8Js/edIntOZwXLM8ibuMnrs6lrPGs4ejjXCI/86tzU5yzz7ruDe0w8NblL89U9&#10;HZ05zXMvZ8KRL7aKT/COPFY7sxO97nft7tMcuOIrnXqjfOufEvOsT+7s8+jnZ23/7sw7+tawy7SP&#10;2N3druqc1/utfM7yVvozuDud4TbnFW17WeOZ5+5aHnHXo4/PmR1zHrq+pjmpyRwtfOf271rt/Urd&#10;cycv95h6jeGX/K4nPtjES0xPsLzkGLOXOfrUWusL1zx54Nb2wb7j1ftZGz2Hu3d9hNvvuPKHx4z8&#10;/ZraWx/11sbVfvaJzaFe+aUu8/bIXub4TtzG5LlH97vOGeZw1Iut4sqv8fTL3pTLzd5qPrg8ItrU&#10;i+303bujaQ9rd7H+6pjzfU5XdkB/R+cM9O6QPmJP/3xhhnMydm7t5wO1N7vb79xzGT1f8j2bMbnk&#10;4Mm3P0V3mvhgPWPyeAWbdhX7ivns7tmNeZ7V+Vc4WntEbz2dIcfav2SXR9+/U0qMPD3R6yVvwuy9&#10;M+bc3HE1M/lwul7pEmcOOi/yrPkv0/lsxZPTz87PCzXZV++sni2eMfWJm2e//bIn39i7iBuP+vKc&#10;0fzEzdHIAzNvL2vjxLX3lZF98yzO3u3nGeGk1vcJGLk9edbOWEV5RnnWzhf3DPS7J+dKdA4acyOY&#10;MxITFyPKo3flap213l23NzznE/m7erXiaPDxZzE1Pe587cC91Dpf3Eifyz5RTI59cP2yl7la/egd&#10;aeSkD3l6dC/rI/8jn9WZmeF5nJde3ZNzJZ71yLnpP+mbS83d3Kyzr95+98Dl5C6r/Cp/5ZN7wJnq&#10;ldaz2O/97b+ya+8zzbrinzu6n55X47SbnvRyVnvLazzr9NdLnbV8cesnY89K7+y5gxHe1E8svTpP&#10;n/RST988tSs8OeknjpczJw978tNjtUdy1RMnf7jJ6Z8/zpCT3p2f4bQm61f16fWOPF+rlX/+TJ84&#10;/p429RLjWfSzx5v/8iMRH/tGcPP0Mt/15BCT169JzoDH7a7NTc8/+c94Ar6eq23zvQHnK15z32e5&#10;W+buCub3F3u5G5H3LZf9Sa/PLqLj0ru5ictNPv3EW/90nbPI3Y+YefJy396ned3/CXWe3X19Fr/D&#10;+TzTn/j/P4Fv9Y8nn3yj4eUbmCOTt/+EwU3eKteT6JUzU2c/o7N7Rzj6GOXqaa3WWr5z7INz+0Hv&#10;P5aE5y9NcOWDO0vO1NfXmHo9GgPnAs8Zn+j//0Nk4rTGH2I5J/OelZ7k3vIyMqu93NPYHOveU77x&#10;yFfeUTyac6R/td/ncB+j/skzh0OeXDF1R3HFn3Dn5syJdzQTvR7paa4+eWD2mTnVYHf2+TC78cU9&#10;Ujph9tl/15dH7LNm70z+qj5n7Ham56zUfHW+2/Grd3nXPJ/zO8961ttd3nXWyffsbmrZ8apGrXF1&#10;TvH0N6fn7Mz1fDI6sz2n/Zqzq1e+k8ZZUw8f+0Z45Nz+TtXalQ5e9lrXNTOunKX1uzr3yLOh6Xrn&#10;c7bnX5TtzpQ7nfWFlzp3T+yK13fgsrtX5mKe0fqVmP792vj+znnmxtRf2aNn6ZceeE94cl7Nn5rR&#10;e/b5es/uq7/6PNVN/o1NtXvoM82n5z15/O7Y9EzOntnne5afPL//EiPPfV7xb9+pxt+Luc4G98/f&#10;YKtdU++uehjxNzfKdfadmF6v6FfaPNvEcX72xI60qTmb6y2fGXn7Mzj7aLzlUvvayiW6c0d6epjr&#10;RU2efTAuMHrTrE/G+quea8Z7Oszty3MkPvGy/0rOPC5n+Cx8xsbkuOPq+/TDcPiiNy09zJNOz8vc&#10;/ZovrrdRvVGefo1zFjn2iGLq9BdPLu89fXwf+owmvp7OyVpMf3rpITex1qi9Gl/xdK/eJXF7PQdc&#10;3tSjf+XS64wGbvOnHZqXnMyZmX6Zn9nnFU7u4Vzeh74n6ZPz9/dEcWaSpx4Mj8bEjfaNzp209tBy&#10;oQGTa01PjPypq+ef8d1pPHP77DTNzXrll5xdPj2z3KX983nj2/3dLHupydz+Ucz9Mk+vxPGzTs7R&#10;nF0/ffSe+PLgyOP7Juudrnv6Nd71igfObPvWqbcn5t7WU2xOe6hpnvgqTj7t0Rz6zem6Nav5d/Ce&#10;1R7OlmcUb741fbliR/Eq/8yM3pPam3nd7x2z3/vR8/cieXL0NqavmDF7+oCRw9ldyZ94R/pJM2Ht&#10;czR38hBrL/CzfvL06OiMyVOuPbz8PRbMPpEet59/RLjeeshVC37n8lxntfBfnXl21h/e+56A77Np&#10;wtX3xORxB/N3ZefnjvTySo4470u/r8h9n6aP3KPY8/BKH73xsWe+83ZvOekD1v0VL3XTXvZ5HtnX&#10;jygnsd8p93zGPPPqOX/V+XN+7vdV83/nOb/8H09eeUHl8oYwN+abxDevvd0LqBfc9khdeslLLLmZ&#10;T1wxY/Izt+8c6s7loLMvR4wIllwxP7z9YQDOJRcdf1ljXxwOvb7tg8v5SP76Ik4pN/udw0/eWb2a&#10;jO2VPeZ6RnJ69qm5cra5HKL+xk/Vta/6rlQr79S508rjnbjPYZpxtJdnWJ1x0sNVx8zMrdUZxZ3T&#10;GvqrC4++5epHnRz7xuSZE7m5xOS/EvXUg70So15d9pLfXDngyVvlzc9abzFi+nQtPzliRr2o5SXW&#10;PDniPy32/tNZnzzTyr/3eHLmFS/2y11yX/Csd77ts+PSc+aR7qh/NOdqP/dyz9UzWOE9sz27f1Sv&#10;9P1s5E1+uSs8tcZJA7bq48HN70f5OxKYvyeAo+fmUtP5R/OvL3Dsq8t+5/Ibf6rW312yBrM+mgev&#10;PdCI2zMe+eXs3qFrvRJ3TvrII8qVl71fnbtbR3Z1X3p5tsx3+6uX4wxrYnqRrzSTNn2O8pyz4vbs&#10;5vm9Ke5OxiP9qo+eXvbFmKW/c3fxiJsz8KFOzdTPefI7JmeVpwaOc4mZ9w5yJ/yoR//s5X4r/lF/&#10;pTuL+1kvf3Ve+6t4Zk+9fe54ienbde8n727Unx1WOd70uPn+g2vMuerl22NnNHl3L7X2MtJHf+aS&#10;m55osz7j8wrHWZ6ZmvvsGe7O9pz+rkLk+ef7xp2Y4V5H89xbf7VTFGO2t88j98o93E/e0T5f3Wdv&#10;z+Vsn8mdndGo1484Yfr7jJKXGDuqR+MMceuclzlaZ+24zkitO+10U281T7xnXKmnefl3m+Rw+K/x&#10;ePusPKPRuda7/eB0P7Hu6X0mpo98d7ImMmPCPR/vG/tg8LnBzfGhx801zf5oxBc5RP1zF3Iv+2rE&#10;jakTU2NNlGfM3sSfsNS8kuudu5Bzc+WzdA4ab/+hpJp//etf/zkfnHytnGFMf+e5j7OI9hIjh5te&#10;3Z/qq/zJo7HVzszKz7vWUcPhnq4nd3VG7urzm2a/guXezl35TTscaVZeE5672D/yz2ek5qmYszvP&#10;mnnuAU6+e1ZymyO+2n83E43f/6lPT3N9jMnPXP4Rlv0zuXP1t35Fi9cVnzOzdpxpFph7eLadR/Ym&#10;v+yT7zzP6Nuva39u9xzP1Xxr+bz/zI3uldGceX7mihG98XAnZvHzi4u+/h/AyS93NCet30J7174+&#10;69XSOdfXgteW3xfs8TstF6+Pr3t+/sgjcmdvmvvqa5rvE3dmztFZp13+YN/zCfge8r3ie8xt/XwQ&#10;971n/4moN17swy7+Xk3P9x693Bc+71F3p+ai9spczHnpbe8oTn5qukftLDlEcLmcB443/UkDvrr0&#10;y2ejn3NWWnA5aMx3/O/U2+3MWez/hHO5Izs/ffkcnvb9zn7/2B3aN8c7DsDc3YuYPV/03iN3T37z&#10;VjUaPVYz1OazSE3OlZNY6+3t5umDVn76iMsjZi7XSM8PUTE9jHCmy19w/CEnh73Ss/e09oePOurp&#10;kk+P3J39z4qrsSdv2sGzGPW2NuqZXonBay5euUPy9UlMvTo5eq+eh31311M/64z2iK1L3plcrzM+&#10;cvV1vlqjfSIcdfIzNpd68kle9sm9nWOfurH0sZc8+9kDszafNGqNrcm95LwSPffk4Sx6uUfWcoz6&#10;WKdOTM4U5cP1BvOXsfboWk+/V/QDlyumv5qMchLz80MfY3JWOX5H/Ff7q9ni7Z+1501M3VPxyNsd&#10;cl5iO/3q+e702XPmhNFrf3nE7vWeyXUOnOZ1LVd99sknXM0T0XM5l9qZ+GcOx9vZ3W+9vvLPxPSE&#10;3zUYvuLOsKafl3hHOHke+nqlnpye/eR07ozEW5/e8hMjR9+99mzNq3XOc35i+oO5izx65pMm++ZE&#10;uWgnffbNiXD7Um+kb+7PitZY662vtX0jPvSmPtrVzzD1V6P7GHsuuJg50Zx55HlZozO3nzqw7Occ&#10;+WDp4/NJrTqw5Ooh19k5U44e9ozi8nYRbu4Ht/fRl17mXTsXjnlyEjOHm56tRS+XPC/x1Nu3R835&#10;5IBnL+fJQdOcVQ9uXvLQm2efPL2p4TUGzrXyabzrT/Xn19UeyXklX+2u59F8z4+P51hpVriziBNn&#10;wlJzJU8v83yP6eVzgSMvz2ffmB7m9OzjC+4ljrc5vfx9PfHcIX3UJxefrsGm6yyvte7TODWe9N0t&#10;Oeruzm2dfs511oSL8fz8P7rxvN1XrTFfC3L+joj/GWkuanzA/Dscanl6MBMcTu6eM+HYM7qrPh3P&#10;8vRmB648U3vSy6tre3pmbe5e1sbVeeB3jzpvOO6PH3tRq+soFzz3yRwfdeReyXGuWPN9lmqNEx9M&#10;fMWzn3NSZx+9ZySXA5Z5+/BelYMu63ymesCRj1fOpzddzXGHxtXat57iipM7rTj/j71z247j2JHo&#10;i+f/P3jOw5xNeo9DYWRWVl8oylatVQQQiAggq5tNStac8Tn1fPj9Pen7Pb2cgZ7c2ui+7S8OLy94&#10;ybUvZkzcfOWT/dSTc6/66bfKUwtH/+bDk2uE4/tHXfYS49n7HiS6N3xr/NQQvcHTt2t7E9/91MB1&#10;Bpi5HmBciZOrSxwMf/fXQ76a9Psw//OLfHl607YnZq3eGXKp5SaWOjXJ0y95YsnrfvYmfu5gvvIA&#10;z156k3evMedPccfNHrl7ErvOHT6If36RR7niJP+R3Bl+1uUsZtoXp+am1zslF37XYFzqnCnP+Mn6&#10;i6dGnX354tb2G7ffuLW65NGj5ibPWr5R3VSn1n7GSYuGy156uI89ePJTQ84l/7P60RMMrV7pk7na&#10;5Iq1h7hcfZxhTDy502effb31sO7oz4ScgcZa/sonec3Jnrkcam5qfk/KSy7no8+OXGqbK25UL885&#10;WZPD586+WnE1q+jM7ovr1/1VrW7VX+Gts76aL699/dxpPbXvGTTU/Jmtffzznxz99YNvbo844WDu&#10;Ixet+taIy/1O0d3Y+fd1/QSm5+QzJGafmtvPxWv3vzP0tqM/sXv+vYRcop9ZYujU6gUnvz/kZlQn&#10;ptbamDs5h17mcvVQY5z6cPlchqOOva2J5upPol4n3OY8o115cYbd9cgZ02+1s7jxao/0zPxZfXqt&#10;cmfQ3+1pL/krz8Yf0bTHr1b/sTu0D/OVh2Ievs5dzbC/mq3Pqp94zkuc3DknfnD4ALq69Lzi7fru&#10;o9f0nOzpoyZrcs/ffHB9W9s6PcD9AaOfPWu1RH9xJuea5nx2/notcic1cjJOc7NvnnuJTdG5ux5e&#10;eQafBZppjjvat5ZrdGbukLn9VUyfO7qV3xXuDOcSxYje9ttPbuPUq54zjK11Fnrz5uz8s+eMfv/C&#10;2XnT/1Wv1XNfnUe+z2rFa/zq+emrzno1p/3kNa5fRr2N2bvKH9Fced7t5xl7n67vej/L93W48rni&#10;df/OueDmM9rtIpd4NcO+3tYn/nCab23c+Tzby+fp/nhm/uwM9JzlrmeeX21i+IqTv/vqWVmTe0Zz&#10;9hG7s5u+xj7zHa9HuM59RNuayQuMMz3ybNp/qvXP2RM2aXcYHumZ3BWenMwn/iOv813NNDf3upP3&#10;bLzbP+vmT7PgN6/r9Jw8xNAlN3M46TvN1Sdje9hb4faJpzNS0/lq58TR7M6ee0y8xqYdPG/PTW73&#10;1MjJ/m5m69R/t5jPdbfb7qw73Vf28rXJuZwxXw9r/mzk+dF6J7ex1Qzm+R91Ug+uRq+MzZUvZ+rL&#10;Ia769O5c7qgfUWzyWfXVT5pHsPZzp9V8Zsghn3j0xeUS++/G5KQnGLcXf8Hv+0jMmDyxV8fchzN4&#10;npwjx2gPbmP2pgj37rXax9n4kScv89U8drninewrJ/8eLHeyv9oDfMex12e80vU8z0rEk9u/22F3&#10;b3X04PL+5D+ycTsTrfu4Hz1nfBD//JL9xDt3r8afqd1Tj9UuzOb87g/P70k1Gc3x9XVX6yziI2dq&#10;jbPaX5w55N13PrGvnpH9XS95d/NpPzx8D9L3BudM3PxHWi5fj4yJT8/j5Cxy1LuD8z+G//lFjlHu&#10;xBGTa93R8yeOb1/u2bh19lOfOdxpH7DkpVfzu5abuF72VnPdfRV7r+a1f86Vm3uJyaPOfuL0ugbj&#10;ajw9Phln3/v4XJ1Rv2dj7py5vp5h6smZ4op/ip++/6fZdzDP15oV7v6rfvs8U/cMajHjs/6cZ/Ja&#10;nRN86om3V9bmxt49feFQZ0y+3MQydx8wuUYwd0gMnMuZn9X8VX12Jyz75v3eZoeddtoRrytN6pyR&#10;mPtMUd5uxqR7Neber/bFT2/PanSWZ288++1hrzXW8uFNGDhz+f2Ry99ryOWT/77+XU/A1973j7Xv&#10;0Vc8DTz118851lfxLh+/nrmbwXmT7zxjauXZI3L7veWz65geq1xP91nxHsXTXw8xancW61rNnYiX&#10;59Hvjv4Rzcrfc63678R9Bs545bn0/CfH5f/bbl/U7/RA+8XOF2bXg+d5UkOe57vyaL7fhO25qnPW&#10;itN4ajwDWOJqsg8Gp3dUl1xzI9rUkVsT85di/dDkpUaMmgutObU7mhO54NDzbo2cD/KfX3KX5Cen&#10;c/5SdMdNT7RZo8tnQZ19cv3Ju6+fmt0evffPrt159Zen9u/u6XOadP38qH3+/eym+c2ZZqDrG17P&#10;BpNHzjXN/Ox836/svHouq17yr848PbfV00gvdGpzj8ztp599vYxwp8tfMLvXfH2a5/uv8dZ3/1V1&#10;PwPPP/m/Y6fVc5nm38HcVX/PlefNfOWt/tm++6x8TvCrXU48voqT533l3levma8z53zXDvkMe5+r&#10;me7nMzHqqd4ofhof1Z36fzWP80zPqLGv3ut03rSnGGd79PVa6fBe9aad73AnvWeZeonlXs5Ua21M&#10;3Spv7Yr3Ltz57S/uWayTZy+xXY6HGuOOv+u1Pvejl/2c257w6MtJn+Zap/cOs5cx5zVOvZs/zU2P&#10;n537DH/2Hu+ezznz9s/yvD7e+Tr6uvXzkWs/925u+1mndsrlGeUYc+YzOf7pSe7M7vUceY2/o2Yv&#10;d8u8Z9HbXezs3nITU+vfC+Sfr3i/cMM3Tlo9iM5K7BW5vnkGc2PPSdzz+Y+b8hx6q6dOrfizMT17&#10;hjvIIZrTy9flmT2c67yMzlv50+d9sLv0wFdvMG+x9kicXL48++Ds4OtJP3fq56TOCBcPr8zFOq44&#10;4Pq25m7dPl3jl3vQl2Ok77PI3einNnm9Z/Ky1x7ZS427ZD9zuHCSp96Y/MxXO1zp2iPrzp2R+8mx&#10;N9XJz39gDp53vj74UKu9Oge8Hcd++pkzi9zvD3H9rOF52bMmyrNHFDMmP3M1Yl2DP+On7zPRnfos&#10;K7xntc6+emuiXHtEMG7ziZ9Y5vqB6Zn9zq84+iUv8/ajdvep92rM/fC92qtny9fD2Lxd7Vkf0a58&#10;ey95jWdtDjdztRlz18yTM+Ur38lDLr3si7c/uDxza7nWKw95q6gvMW/5+fsEmPPMswZzD6OYn+/U&#10;05X89oSf/dbves31cz49cx5eWcPrOj3l7zjJz3zS6AfP3JjaVQ6XC+87upXfDmdGPk+5znUX8Uei&#10;z8iohzOsie7jXKL7kSeeOnNnrHj25RsbV2//O0d37TN85513u3meHedVvd0z617Xqx38vJWf5wHr&#10;Wp5+XYMnRm5tTG36i+8i/PRsPefxTCsf9PrA6Vqs9Wi8r36++OeJPvPKu2dd1dP8aVb7yOnnNvF8&#10;Lt37bvVX7emz+27n/9X2+fhfnpzegK96IVcv1DTzzsNDv/J+1Med0jtz5jlTXM1qpjz76K80cok7&#10;fvZOPHN3+K2xn3PhiOe83NFcXtbOSK08MaM6ohw+XPVIvHPqvNQnho/n0XP68J40iWXunPaF4wz5&#10;0zntreLkseJOuHr3nDg7rJ8/XD3J6esN3r908xd/XKn5AIYvPh+jlJUW3J5xpel+7myOltxbL3Fr&#10;+Vc8+f+U2M+Qc51gE8dnYs9nSe3zlWOUa72K6PVpTdcrj1Pc93vznbM6S/MfrZnDvZrjHo/6f7Wu&#10;z2L96Dl8Lq23tt/nBJfTvUfrnNXe75j36J7o3Mf4iFeeF71nNtKf/BOTs9I/shcafPtiL3ezl7sk&#10;Zt7f//n7BNruq8vYM7P3M3L28fkYX7HH9Cyf8c3d8rUTz3Os5shd9cF77xPfyQ/dV1zu++ieX7Hj&#10;V8x45nmv3henz9TZ0+/PeXZ5q3krXF16TbnvBXqZU1+dxdk5K/P2w7Ov5K/mOae11Kmf+t8F8wy7&#10;fXe973KO3R6+fpzVuzH09qafffB9DvR9bs7NWl72Ug+3OXKJ7pGcK03qT/L0dqa67mV/6ql7R2Se&#10;z9vZxHzeV3P9s34+Q3Jx/PjzvrP0g8Od/wgIDbcXfS/y6b1j/yR6xombs5KXuDrP5r5wEpN3FSdv&#10;NOC5Q/qsej5fnhE3/we6/r9LXz23xFfzcvad3D09Y9arWRMupg87gFEndme35LoXmH74c/PeFON5&#10;kjdfjGdJ7vtXnrvmTHN6XHo0njWcZ67UZ66nu1gTPUti5J6J6HsoPcmtO6pvz+RNuzR/4riXM/SU&#10;SzSHQ99abs95V30yj918vrwWfla6Ex5gXOmXZ0qcPOvWfRj99wuz8Jh8wNLD3Dh5to+1865ie6/0&#10;K/zKP/t45Lzsnean+lfsmztNc8WIzvOM9sS7Tm/y7lsnTy9j9pqfNbmaxFP/6vxqpnu41+l8dcZT&#10;nTy/51tPze3PIvkZc1dyPRJP/pRP3Ed8Jm+xq916B+erN6aPWMb2yd6rcnZjDrevHd45235y8kzk&#10;/rzVL/dTD+bvdeQ5g5rL31v8HAeTZwTjcofGP7vzV7i8B3dX+1E7a6fLXnvc1eOlh1pjzrnK9TCe&#10;8u/M2nnvele7nPR7z5yX72dec99TcJKXtX7ZZw9xd8paLlFcbOKL/Y6/9hPgtebu19pT+V7IKNco&#10;16hfasTgmPteFstI7gVfLzB0Yubg+sqVQ+/Oledqf74H/Z605zxmuIPzsnYff3+gnjxyvj5fGT0f&#10;++2u3tP6SqcnPDRENUY5PyvmTu5wcr6T/fXRF41Y5vZ/x/Mn8IcPMiWvfKg7r2l27jHl+K2u3ayV&#10;pnfoeqVbzRLf+cjBO/OeterhbY+Y127urpcembc/H8AnPvDyQuOdOL/88wF65dl7pMdp3h7ONOKT&#10;OTUa7vyQX3HA4RLN1ettn9qr/cSTS/7I9aguZ6VH78pzyT466sbSr/PkkvvsnCU26eQY5aTn1LPv&#10;X0i2zr7nsyaaqyFOWPa/a97PJvekt+sn1/wOP7mrHF963s7p1yH1vhat0UuPKaZP9ld4cqbczw17&#10;+bk47SfP6FmsV/HR/VZ+X4V7PuLqDOJGd1NrPcXWyHFe96kTy1xtxxNO7pp8cTBz/JPT815V+wxy&#10;bnrbT+zVeZ+z65x3tU8/Q7SJ6b06r/yemXNTqzfRHK1856Vf5yec1nyXOp/Fd9kp98j9+jlnLzVT&#10;rtbo6ztxX40581Ff9XnezO2v/D1r8hIzR5++1qlbzXgFzpye37724d7dKzXOMvacr6g9y2rWVV+d&#10;z8EIjrb12VcrN+vO8UHbeuuek3o5if3O3/cEfC2m5w7WOHxv/2KWv6yFJ862/g6cenLw079PgK8+&#10;Y+6cHOa6g3wwLjWf1Wu+tmfPXE2B19oV9xm8nw1ePZe6904dfV+v5qaOnjdz6Fn75x9qLvGPYvFF&#10;bs5YUI9hd0pBzrGf71Exorf/8VofPazfEZ1N5Hn6/cWsni+XHnlezc3enRwfbv2NeOQMcGvj1Rzf&#10;L2j1ResttvNJzqTzPW3074TQmbe/nu5nX3xVi78r7p5r78YO8MG9xfJcres6z7KbLw+9c8VWcTcr&#10;e51nvfL+Cvz0ebCLXJ497zsi39vgvh5yiNyc09w4nYteX2LE0+elRi/3osbDfexfxZ7b/qnXuzXJ&#10;6Vw/o3099Ow+PDlqOk6a5NDnvvJJTeetd9/mvaruM3V9dZbmu1frVjz5xj5v+8g7idNM/NITTtYn&#10;vs3JOXq1L/jEwws8e2I9R9wZRnnpseo1rvbVkTm5z6v9H/Vb7ZS4zygxPpf93RA8e+6Cjs/xPLu5&#10;fL3VZOyemuT0Dmi84alJTD29nmHvJKLFQx9nGe2feD3Dcd4zHo9qH539qO7RPdXtXhN28vcNeNxX&#10;Fxp4/q6SGnt4eF77RHNnyLH+Hd//BPo1eP/Ev94L06x8D5Dzftxdub9ao7r8HTV7mcudIry85Zzq&#10;5RNz38ybw7n5h/POgJt5e3Ut37M7i2ieM1d561e8R3HPhD7z9lv1rs5i37jy6XnW6FozYfLvRry9&#10;1fqed2dxYnMnTvOz1qOx3/X9J7D8f9v9Mx6yb9KrN8TumHhM+sTNjfDJp2uFo5nm9HOTt/KZZq6w&#10;nQe91T7iqTfnw9F+zgXbeSaXvLn64zP5q7cHPzX221e8oz6Jo/WXQXA5+QMBbJohVz93M4pn1EcO&#10;0VnJy9z5iWWuV2JX+ZXnlX7Vx9fnYvQvl6ce2NX+u372Mmc/a/ewXu2uJnmZt27yha/GeHLG9v6u&#10;dZ7pdEc0Pis0Vx67vj5Ec79/rKe9utc1mgmbvK64fd6Vxwq/s8fVLqsZ4szyeYt993i171W/z5fP&#10;u7XWRHnG9ulabeOr+so3d1h53MHd72ounnDkX81I7qTZncNe6lb7JZ589usaTH7uB351TV5q9DKK&#10;Z7zSJ3fKW+85Ju5XYb3Tq+fif+ecV1z8euesJ71Y8qZzwrviTLpXYHdne6bd7FedBR/m7Wbuersd&#10;X9Vzx/Zb4fDc2edknR72EutczkovLi/19sCmfnIfzU99k+dexuyt9pC76q9wdcwwX3Hv4K/0mub6&#10;TN49Z5r9Kswz4MefnzlL3znL1wiuf/EHJg5XPbk48e7lczXqpU96wskaTvIzV3835h7tP82/6/8s&#10;P8+YzyLzqxnp4XmJ3P75DI8+rzUcPKaZ9lKPjmvifzSe/KK/+xmxJfd2ZyJ/z8Et5vvcVd6xK3tc&#10;Xezh/0IFO6w0U2/CruZ1Hw9uL58ddeLW9BtXu8Ltd1ydtXnWk78YMf36fc0z9koNmGdWb6Qnl3y6&#10;nHvFm7SNrTxyHzVy7VnT7xwOWOL6ENPD3L46YvbIuVee6jPKTZ/s381f5bOby/ene8PLnPp//ud/&#10;PjBw7/yc+c9//vODhp39zNRLnTW+feWzTp77icGTK6aXtX1xojrz7O1ydFx463/C33Gy157OS86j&#10;+eo5rPyc7U5EsStN8szbRxyvzFfe4HqQoznVyVNPba6XUS61l/ypJycj3qfc1J3kubd897O+E6/2&#10;tG9Mb3aZ9klO59OzOfWQl7tk3rPeUbvD5J277HiT9g6Wc9D1LPuNw6XHbc+aHp+vaqm54Mk1fnZ+&#10;/L5NT/u7qBcxZ2ae+hWeHPL2A+vdJg686Zrm3tG350q7wlv/T6551vla8Uy4/bnv2cH8vYIeeb5O&#10;9LkSyzpxZ3wI/vzS+qzlJ5ba3/k/8wnweuf7Jk8J7p2475HE2mOqU9d9vHIWef75j77fE3LTD+zk&#10;2p2XHnd+3+VO9o2egboveuLm6uRmX2yKzpl6r8DSP/NTb8+x46ev+YkOzx0Pr13/dCc98HM/va1z&#10;F3uJ7WbteszOGXJzhtjv+OMT+PjHk754tHho08P8UXZe7bxWL9yVe76wO/8rH/p59qlOD2el5uoM&#10;9idtel/lztRn4sORl/0Joy9ObF978OhZZ07Pi/7KR1yOGiI/lLjo9SWWkfm5q7mcyWPVay61XOO0&#10;nz3i7nmkvzyjs9yf2l5iztIre6lZ9cUfjTkvc/14Pj4H++4sLneKaqZeY3C59aevPrHW2SNyq2ke&#10;dXKdJZb9lXbnPWm+E/bI7o9oPLPPtz2oxfz+U2O033Xj9jNOnMa69j3QeNfych5587pv3Tz8GpO7&#10;mnXal/ddYp7Vs+XZxR7Zd9LqbUxf+VMPHric1HUOJz3MWyve+kfrnZ89Y++SM+E0j3qn6TOn3063&#10;4+08U/ds3vt5dmP6g/n5hM4bjrn91P2b8nye/b7p+u5zQZ9/2dB6Zvv7SffQPnLleR7R39VMz0iM&#10;XfIc5u5ovDvzlO/8ntv1zk+PHeekd3JW90q/1fwVN7Unefqc7Niep3p5OQMs6/bOOnl62aduLHup&#10;FTe2jhr+ToOWvtrM9X0k6veI9q7GnfucX7nD3Z1zN3JvfDLXl7N5TjDy/DzWz2cgV1yuNVFuzgD3&#10;FjeKp1aPxMyJXpmL3Y09Kz3t7TxPODv9Vc99mEOez3w3W37740EvbzjOMert/3ElNbPFV3q97OvX&#10;e7yyZpZzjM5nDjkXv0twBi+51ruoR3PSQ05iE3/VR0+vox7pb27v0eis1Ke3+ySvseSnD3n+/iZP&#10;L33UUHPJE78TU0vO+xdfIrs4A0/qvLKnDzFx+WL05dp7JK48nJOeK27jasG904ccXF72xNozOate&#10;4vqgyzx9Op/0qbXfWNZ4wmusZ92t248Z3s6k5nPGO2fQy8vP1MaTk3nyepfkTXnyyfHq7wEweUZn&#10;GvHuXs6zl9hJrv+kb2ziyrHHzMzt73aBn7zM0wuP7O08p157Ncc9knc1T017UevTHmrst1YcXebw&#10;2qu11K2ZOCdYztJz5Z/cE+8dJ8+949nL3Xbauzumr7My2r/re3fHqznOl8eOmVPLIb+61PaeVx72&#10;0evBLHE/d3O+vcTU0jOftGrgTD72VxGNupwlhs75ia38xNVYG8XxSr/M5a4iXH3gZJ4+4mLW7Zt+&#10;cpvT9cqrea+s3ZPZp3s+M98z5jxze/iT+/Oc96j/B0PuK4fa2730MdrvGlyfnCduVKf/7/hrPgFe&#10;z3wtfX09jXVy6FHbs1bTEW7r5Tg/vewR1XXMHjl6vazVWBMTo+aasM/OX1/193uODt+Laulnnfhf&#10;Ln9l8L2mXIzv890lz3k77q6nT3PaN2s0WbeWevJNTXqYZ3/yvMLUG0/58NwXrbkxfei3f9fpl9rM&#10;J032yeXkHmLN/V3/9QT+ePdDyheEscxzJj3y5vy13t+zE257Os/5RufnlCt/vLzl5jwxPCd/Z6VG&#10;7CSi48o51OLty4cj3ObrMfX0gpPXyiP5Pb/r9nA/5mQPXWvdRR59r8zt00sfcaParsEnTH7G/OFz&#10;pcm+e6UXeXLsTZi9q9haa5+XceejJjmpI08OeWOpJVevzpg98vQi90avBzyvnpuczOVnpJ+3s5Oz&#10;yq+8V7rvhHNerkfOovbuedT1s/Z18A9z+oKrEWuOeEdnZJw4YvKoe6YcZ/vM5Fkb5T8SH/FA4y6P&#10;zPxOGs//yHnUeh49Oto32reeIhw//yc+GPPztVjtM/k/iuUuPe/K053hpc+V7tH+yX7JcafEHp2d&#10;upWvONzMrfMfB9DP+2RH+PLaP/d7d557TLPY8XS/5Hm2yfMK6526Rg+WuDmRy/lEc3vGD+LBF/XE&#10;u9q2V69n91e1ulUfHE7vmHNOPPTXS19xY/pmbv8q3t0Fvztz5PYc8ZP94K74+q76O3+1cvQwgjdH&#10;7hRTN/X1Sh4YtZgcoj0xOObpP2H09TSCwZ34yYHHNWGfnftfp5n3Xe4pXrn/vcnnbHf0+eTr4++2&#10;7YZGvr//gPlneXXE9CfnL4fV4mtOlJvzwPHR01odGnvoqN2DWh65l9g0T84jEV89ic5Jr+Qk/s6c&#10;me5iZN7JLpzD1zH54J4VvHu+L4i+HubG9GYf/dIbnAv/vOA0lv2TPHeGn37uQGTf7NsTtwfe14TJ&#10;oZczxTPKkUfM2+8NXyO0zU0/cznWj0bmphf7eubEd/7w1DQv8fRLHE32dn7tn7WeelGT8zs+Of8r&#10;gXx+5WdYvgfUE81zF32NOfuZ3Fkrj+7nfHrUfSbO1Tr91ds32s8oN7Hkdz97aKyveHCTs9LB84Iv&#10;D4w8PeQ9E/P9kd7mzOTmPQbX273c0Sjfvv72755DH8+oP358b+NPrq88Ys/snpzE35XnOcjdebdD&#10;8652yxn65zNQry89Xx97GfVIbJXn7BUHPHnusePnDvBTP+n0NKonpta+mFFPdY3bN+rTfGt5d2Jq&#10;8/19x+OEyxz294yeRW3X4kS0uWf27uR6uINacevuWzdP/rMx/Zlhja8zE3tmnn49Jz17lho59BOj&#10;9r0z+dLTk8/RvOCnFz254sbUrXJ/97vSXPXb3zO7m/3E/f0P77v++v3M6FnevcNXzZnOwWzn53sR&#10;zNdPDnpyLl9Pox5T70MQX9D0rMScp+euF7a/01/8CfA6c/u6E6dL3P++Ike9tTzqzO2Lo+Ny9kfx&#10;3y9qiPmZLS6PqEdir86dS+z/1flHZrlz+uJDzW1/5a3O/olG7kl0vnOs1XYtfhp5TX/m5bncwZpz&#10;mdsjinVMTubyEruTq899nn3mOV//xDJ/5az0/Yr8b/9vu/uwzx7OFyWjB2MWuL+EihvVZE2eO2Yu&#10;j4jWa5XbJyZHHG/+UskPVTj+QuDcjPZSTy5H3ChOnObLO4nq8eJ2l8Tbx7nG7lvT50pe+oLLEVeb&#10;dXIyhytv8pKr5+4DUR+57Z01ufMmndyeDz5dydNPzCiuHhzMPrjfD+Ddk58+yUmf9CKXR0x9a+Rm&#10;JO8rdeTc+hoTaz01PLXWyaPnNeXTeyF5ajPSz/2ovZOXuZ7q6ImRJ05958LnGf2dWTtunkee2LRf&#10;7i0PnVyw/BxKvjy5zhO3VqOPuFG9UT6Rq3FqvOTpY5Rv1Md+RjlgepKnt9/L+qRGHhi5t2dVgyeX&#10;2sTVfjL+4lh/dXTHnts723f/1MHNOnN1p1H/fqYrz559NUff5uGTZ9bXfey5h7F9HqnTm/38jHRG&#10;9vEXd1bWcu1lDS9rOcTG4e58U5t5anpe1j1PD7//qOGgUWdtT01GuF7JB6MWy/cBGFdrP8A3f3Gm&#10;e7nL1dgVz2eV+gnLfnq5D/3Ep1oPNfB7VvZ4bX3uRPjO8D1vH2+1zpFrPcWJ0z5dpw+9yWPCUkc+&#10;cRLrufbAu9d1z3Je89IzNfLorzjJh6NGXB119+RkTL44usRzjj2i/vTli+nVUZ6e+ulhja691LZn&#10;ck848JOXM8Gdm5ycme//xM39fJSHT3s5x1lquxY3umvy0tu+/FVUf8pPH7WJ/czc83+XvXxteSa5&#10;Ezk37wvzfG6eI9839K1TI4aG2/ccHC/9rO0Z7WedOTOSQ07f2x7+mTvv0Yg/fum5wpxB/yuv3C3n&#10;grvrFOGCc+fPU/9Sv33hcOvrLPT+AzR69uWKJZ8cnAt9XxPWnK6d23h7wXM3Ixr3MUcH5g2eXs3v&#10;PnVeqRVPzLx9wd2T55z/EI6e+xH/+OOP/38tmaGn84zg9pxnbF3jzoRHL32s5aTW2Rnl6WVPT2t9&#10;rY2pFzNmL/1WXjxjNUSfM7nPP73NiXC4Ty+5V8/nym/SN2ZtxNOcPTJ3Hpi4/N6ZmueyuuRnPzH8&#10;s554Ow58X7P0MbcHT4zcC+zKX+4UJ094iZP7jPI/FOez9WebmDFnJpb+crKfmFyjPCK3OBry7Otj&#10;bL54eogZU6O/M+CoXWFq9LNOX3vE9PH3kmmG3PSRl37kK1xtzkxt4iuP5GcuXw+jHPvWxOaAwQO3&#10;17odvuqlR+bymTtdybUvhpbcmr5+ianrqL5x3wP204vcGa2ztp+67llPHHtGOPLciZ6YPKKzO5+4&#10;qcs8PdQ1lrVaMTSTTh5RbmLk6jqXT988tWBqs5+5/Im38u099DC2v95+fssj+rMFDbdco5ievg/V&#10;4WGP3EtMH/GuxR+N7oe+va2J8Nx9mkW/n4/exKvrhOM+yTV3x5wjP7F35zkzd3v3XPyZ7XNgdu/C&#10;68NrKMfXyz2NehHBdq87nLymudk3dzd3Ef+u0X3dL5+V2L85+jz6/eJz873Wz8h+vg/IvfHjVi+/&#10;feB0z9qd/PsMcH3xsSYyRy/xnAXGBaeviZ+c7DuD763JS91unhziiUfyr3Ln3uXt9rjyutN3v2ne&#10;hJ14P6rDm33yPYqXO9KfvCcM7jsv98rdruapueL9U/s//OPJfHDmz76Q6o39IBt3Lrzudd1er67Z&#10;hZnONU67rWbnee7oVn6vwnuvlS9nhust7+RZ9IysydND347NcZ/mpXf3rNsLXL+pR98PPnKv3Sx9&#10;jCe/YMrNSO4P0J4n7+QZplad0fPsYuqTh8eql7wVRxwf9xEz4pNzEreXs65y56Q2MfyzzhxNz7+a&#10;d9pf+fY+p37svfI89Whee+azcVZi6MX9Hsjz2Os5jVOrT65eRDXuKGZNxENe7pbYhHc/d+gc7uoZ&#10;7HrOzVn6JNbzptozT73vgPV5PKd7d/3szvh59+zJ+4Qz6dyb3s7jhAdn55Hz4aVn9lZ4cjq/M7u1&#10;q9qz6P3IXivvK9zZzRPfPT80uaua9GrMWl/r1GSe/ok/mqdf5o/6TbpHffNZkPuMphli/P4lt/n+&#10;fiR3ivn7G3ov89VZrvr6XMWV/6SD69xVH3zHaZ3zTzTNUdueWbcme+h9jSYe2ISnx1W+25Ge/skT&#10;23knH17X7t64nvRXPTmPRr0fOcejM9XlmdzD3iqmJjkrPDmZ3+WjVXPyrHLWO/Pvsot78Ix8LcX6&#10;/OI+T/tZ+3u6UQ5Rnp/nfi4kxx0Sczcx6sbsGeVc8eT/k6PPYIqcG9xIbv0B/veLr7uvDa9fcuyr&#10;tUe0h8Y7eeTgXHLtN/ZBCp71negMNczaXbmL5zamTt/0yzy5matL7E6uPmeJ7XzgqCFOGvDsydfX&#10;Gm37yRFPLr1pnpopJl+viTf1EtNHzIgXefbtZeS1h8PNP5z0kmNN1M+YPfuNfYc6z8I5/f5056zp&#10;w0+NvDxL97O3y/WHQ7668F/1wXe9laf4Smu/z5Z8e0Z71kQwnin/AZeYveyT25fjDruIf/rIBbcn&#10;RgTLy1mNW6eHWPqonzwTM1/52Sd6nsTIc749MffIWkxuRnmJTXN3Hmjx4b7i5ZyTfNpF3bS7vY4n&#10;e93xm/zVZzRvvvW0lxhac/nfNZ7uueKt8DyvzzK5+YwSRyc/PcibB5af99RqjWCrC78TXuunPVYc&#10;/Hf87rmPMX3hNj/75PadS2wvOa1V331qnzN599Wln5yenZxn8md92c9nk38edG92o5/1M/vutD3n&#10;K2bu9vlZPV9TIu+3/DM4z8Sb/ejJz33hTHhypvxUkztMPr+xX/MJ+PoTzXmtr67mqH/0feg8fajN&#10;9cyZ5nKIYnq9MuLP9c4Zd/ad9hHb+cj5LufY7fpVve/+LNzP1271XOwT1ay4/2T8b/9vu30wX31o&#10;XoS7s1/54uWbIPdInGfS9eo5yUsvuK/ceTUbPOebE3sfuInJbZy6r+TSSx/q7lsnD4zaHrq+mg83&#10;fyHPvlr9pp5/UIHrbKP6jumD9+SfmHxnUTvDXs5QC2aONrmZy0kP8+SlX/blrHxWeHrA0WeaI3fn&#10;lXpy6/bWq2N6Zw4Pr/ZJTubwuwbzci9r4oRlf5c/o935vquX32/McH/jhBo33z4AAEAASURBVPns&#10;jckh58o/wOGVfvQT0yc5uZevX/bxyCt7+tFPPPmrXL4zk2dPjNpZzbeWo4ZIL5+PvZW//dUs+6vo&#10;LvR7xkrTeHqkz6v8et6VL31vtVcaeT5H69PoM2BO5ql3J/v0Mk/uLr/S2M8zm9Mzz/mN93w06Wve&#10;POr0p95x6b/yyj2f9e1z4AfWeNfwvvLMzHvl1bt3fTUrf/+54trPGeQ+08TlnkY95E97JeeZWc44&#10;iXm+5Dvfz39rOCtN6s3zTGIZ9W3eCkfb3PQzV28Uz4iPXhOP3oSnxypPXebOW+lWuB7qjfLpN0at&#10;Th5x4tpXo6495V3FU90pz32Mp7qrPU/6u+d1pVf7M/aedvvK5zbNF8s9Mrdv9PlZE32WiZnjZZ/c&#10;Wh/+17X8nd0eMS+5YHokJ/twnGdMHfkzl3PTGz/xZ7y/QpvP2r1793ye9Pqs6MDyhqdP4/D5+QpO&#10;nHI4esDLi1rvxMl3veY+wkfjvsziztoZ4H2x84TDW52nPe7Wz/qqN3rmkz08K1ru1Irx7PSePO3p&#10;NXESky92qpPvXuqM9NmVCw65v3uB2SPnH06i84afPnDcs7//6HHZb91n96/PNGv51saV3v6dqBez&#10;vCc9PPupMUeTubVnIHZ/mgOmJvunWnjc6UGedfpe5c5NfeaTPjU52934R5P8TOT9xS3fftbpbz8x&#10;c3rTXmD6wc1cbcbmZ4+cvt8XPe/KW6/W6Wvf2LvkGbunxjjtcqVR21Gvae/m3qnzPKc6d5F/dyf5&#10;6ZN7ZO4MYvIT95m2Lms401x97BmnWROmfhX1s68HuDk9crmdq+0ov3FqezkjeeJG+XK6lpd9OOBG&#10;e8TmZ+8k11du+/V+8jJOe6lrv9Sd5nrBbz97jcu1T03evOzTy1oPIpc9fZqfNRxvcaO/M3y6/vjV&#10;GaDwf7Urd86zvPsczsr57575Hf19DuzGz25qI8/G+3T3q+c59cHcw8i8xKmzR/0rXKudp+fwK5zn&#10;lTvyDPI5ZH4yp/UnmuSg5/XRh9zfX+Elbk7sy17j1pPGnjE5mdu/io9orjynvs8n39cns+WkbvJ/&#10;Fea8V/nd9XE+5+W23vmccHb6d/W+617vOu+jvj/8L0/60PLFF2PAI98Ip/pHvB899JWOnXOfzK+0&#10;3c/zd8/6GX89OuYZ9O+Ixv2M6SPWMTnk+orLtzaKw1cjJsdo37ojOjmZw2vPrttrp3HGpEnMGSt+&#10;9s3VqyGawzGHl7n65sizj8bcWcZJ23rqlT59zKfIDrl7c3Z7TNzGrKc9xZxhjYY8a33uRr0n3arn&#10;8/D1sU6PCcv+u3J3Sn+w3T7d6zq9zJOTef4Hi8TRUTemn31j8nydEzvlqc055FevrXx4Kw/3IU6c&#10;Fa53xuQ+4tvzqfXJOXdzfU+9Tnmne+hnPNXJO30O+HtWtNR3ZqbW2a+Op2dhrtyTM8j5ijPkMzmZ&#10;x24rnnunZ+dyjKu+uM9tNVOecdpP7Wqm2p8Rp313e8Dvc1ifeOV/qGaOWnL/0o/8zuXzRWPuLkb9&#10;uhZ/VczzpKd475ecZ3J9ic5Kvwmjv8JTm7zJXyxj66np373UGCcfz+D8nJG6xNWAma+4qTvN9dT/&#10;yhv+FUev3Q545Gy5k7dY8s3tqRe3tp+4mJyTqCZ9TnRy0D+q1eOR+M6ZfaasV88rcXbLm/NZe9be&#10;v2fQ9/NYrX/xyu/06tF50/c/FObv/WJo1KaenXK+O36H6J69y8/a12dN9Mod/X89TC9xuUS0vFZ6&#10;wEuuOFxwa/5REDk3+rzl+Lrbw8MLTs65wu1nnPTZ79xzuo97GpMPttoxebt8p88eOVefJ18/n2XO&#10;S515+7Rn183XJ3liyQVLTu7Vubz0aU7Xd7hok+888ew5h/cAl59BcPK2L19Pon4ZzZOHB7WYXh3R&#10;XnFa0/WVfte3R+R2H3Fm8Zz4nk9MLn015Fxdf6L7r2jyylmJkzu7Nfaaf1VPs8Cco341L99Hfr4Q&#10;83NSj3xv4aenUV5Ge0Z65Lm3eXLSwzzPpMZeRs50cuW8yS/nrfx2nMmzzz75pi53NLdvPXmcYCc+&#10;J/tOs/Seeqeeng8vNTtfZ93l4O0sPMzbx9rovI76XfFaN9V44eNOcMQmPthuLlq/P+SB6Zmz7Occ&#10;MH6+e/mZgJ6Lfvp3X13GnkOtX/LIk5v5jr/qtfdp7dxT3+ZTo218NV/e1M/etE/OQS8fPPng/iyY&#10;5kyYXtmbsOz/zDx3y7Of7qQGH/PW7npy1eY+9v5NkfN757l5Pnxu8H7088OcujXwH32W6Pr10Eu8&#10;Y+76O//1n4DvKV/nuye6q/c95zz05HmvdlBD39zYmhXePL3Yw7y/BybNz8L8/eKZ+Xeeza8wp3fk&#10;fHfO2Nyu2/8ra3bx/cjcabfEXvH++MrzvXLWD/940ofFw3nHQ+kX5tmD6Jcvpp5i+Uaw953iO/fj&#10;GUzPQYznwHzqZ/a4o885zp707ijH1yz1/ADyfSq/eY17Znm7mLNzR3D38Ie5PtO87KlN7+5T648f&#10;t+ekt5qRnpmj4RJTT3SOfaOcPh/93dWe+qBxPrm4/zgCLC/7YObE3Fd+9sWMauQkbg+s+9Mcta+M&#10;XzXnZGd3MfYzSQ85YJlbNwauHz3ez0SwxFNnLi9rc7Tk1szhok7fT/QTb+6Kp2aKeqTWvPlyG7de&#10;6ezfjfrl3Mzxs564d+c9w3eP3Em/7Im9Ir7Ld9qN55vzum7NVb/5d+s7/nKJXnkWsV1U27oV3l7y&#10;wMnbp/lZr/iJp39qzZ1nbL64fPrJyVzOrxQ5X58hz9y96WxwmoeH96QRc37qnW+UO8XU0e+Z3W+P&#10;q37zn6k9j7G9EnevxJpPveKpM6rtWryjPP27f1o/q5/mpGfmcN37Spd9NPgQ1bdv8ne5XvpN3BPv&#10;E87kvcMmzwnbeby6x3yf2SPevl6pzTNN/eS+In/3jPbPOvPpLPTzliPms/J1yL45kb7c/A++/J4v&#10;Ds99iPlnWnrU/qWy88FXV/rCSe+V5i7uDL3Vi1s/EvFo30d8dhr9jc7sP3/Rn84kzutCX524GqI5&#10;XPmZs6c4ee6EVs/skU9Xaqf+hLmfWjiZ2ye6Dxxrcq/E5BK99E3M3rMRb/2NenYtnnvAyZp80jUP&#10;r9StvNVNXD3gTDP1NKaHvvaI7ZH85HUOr7XJcRbvV97z7Qsuh77fF+kBJ6+eh2f6dh9t7pnc9H1F&#10;rrc7ZE2etXv1+cB9Js/slLPM9XM/a+OKx+vi1RzxV8X0J+dm39wZjOfm/+Iks30vwfOZppf76WdP&#10;fvvDT665PPXwJkx99sm99LM2Tl5gzjOCyVWbPTGizyaxO3n7Zt073PF9lOtM92gfcDnde7R21pXv&#10;KQ8fuaudPAdc+akRI+YlJ/XZX+XyV/3EnZHYlKene55q8UOz0qWPHDTg9hLXyx5crsTJs0+eHp+K&#10;+19XHhPeOzgt8dRlLpeY50i88+bpZ/Tz1NqoT+vBk2M/MbUrbuNTrQf+K+9dT/13j3k28qx7d3o+&#10;7+49WvczfMeMR3f7at307MF8Jjwrvl8ysqPPkJj1R/HAF/fo2Q9Y/TISz+zCPkvrnxXdo/d75z7O&#10;JD4y9xk9Wu/83VLPPjd47kjeWGr8s+LKDy4979R+hzzP6q7utTuTnI7t1/1X1O71FbNW+7qD/ZNd&#10;WqP2Z8fcy3Mk9rP3+y7z//aPJ31YLti1+KsjL847Zr3St726PnkmrzjjHQ+48o3uyf5XV54x9eDq&#10;wZN35Ulfvdr0OtHLUWdNzD0Tn3one+cMvcF2WjWeL2fbM9LTyz/sgXH5Az65n53Pr+I5J/vmU9+Z&#10;cvSyNq5w+xmdQ+Qymtunxre9V5h8Yl75vNpLHnjOFd9FNTsOvTxfc3c9uO478U7n90zqyW/iJTZp&#10;wNwxueYrzYSjyb/IlkM0n3zt5z+yTf6UixnzDGDezMue8zPmfwieuHmmyc9fpt1F78krOVNfrRFO&#10;asSNV3153zWePIPd7jyb9Ng9q8nnEX7Oy3zyp8+dczKfNI3Bv5qD5opz1c+5ze06ue/MmXvneSX3&#10;zs6py+etR/Y5r3sld/Uc9EgdeXuu9F+Bu4vxdCZ8NXlO9PYab29/vrcPn6tg9ltnrc7a18Y6++bE&#10;q73UvyI6t3dr7+TZc0974sYVPvXx0m/qixHdVf/WWdtPrZgxe3dzPJx1pXXeSjPhetNTzxxz+6vZ&#10;6akmuWJXPmrgqRFbxZz9COdkpxXnLr7bb9X7VfA7r9mrz5TvlZPXRP6K2/slTy2fyXw++7uxMbkT&#10;hjceeaPRlzzr3qVrdDmz+z+79lzv3IPXop8ZWM4mtyb6zDJnRzn29baGI0b0/x0tOJc8I37+r661&#10;N3wwfPqS2/iuduaKQ5/b/eGJddSDPeh5PbLXqQZe39P3UPqRs5+63tVzyeMc8j2TMbViGdXlfDB2&#10;vNLi8ypOzseX17MxcC579t2BesrF0PL3AuoTpzddzrB3opG7i/q234RPHDH5zAIT7zx3odc6++qz&#10;n7k8otzExK80q75eK2/7z0S9ieb6UbObf2/lnrxn+Mzz9vsDPj1u/dRYd2SWnM7dI/vovRJXm315&#10;GZ0v1vyu5U0Rbu+QPL12nORPOdrVHHHntD7nThz1yWsPanlTb4Xd1bjftIsYnLu+7k/U55Gd3U+t&#10;XsRpJ/vw1TZmrYfer4rOdQfnPeKPV/q1B732p/ZsRn2Sr86Y3o117dlSk7k75zwxvLitU7fKp/k7&#10;Lt53/Cevnpl+3VMvJ/tgWcOVR24veeT+jgbn6tJPL+OV7jv3PVM+F/e1t6rFjc0XP4mTluc74Sd+&#10;/yQOz8HfOzgXOe9bY54135P97J55ns9oc7/f+a/zBPK9dHdrtHffM7yfuXjfovV3b7D001eMfl7g&#10;XPr090Fyr/LcAW56X2m/ou8+ududuc88m90cfXM/X4+d7rv03P+77LPa41fZc7X/O/G//ePJdw67&#10;8vaFym+IK82q/8w30tV8+u66mv9dcH5gsO90ppNnlLo+Mz1/IHHe7PNDofvJoXcyPz1zF59v9sVy&#10;TmKJT17Jnfru60zr1GXuGcXUUZsnR8w+z9DL13HqicnNqKfnyZizU5O5/MR2OfPQ+L5Q7x5qszaH&#10;y00tJr+jfeOqr2f3qd1t6oHhPXEmvPeYdM5pfdfyno3s0Hs94olPn8d66jEjfylMrvPFqMl9r0/P&#10;ImfQ5574qUVjnbnzpj3EVtE98PXKnH5f7iDuc5HL90l6kFu7t9qOeohbp97eu+K7ZuHreR7Z/Rnt&#10;at7pWVez+0z6Nb6a/yrcuas9pzkrjfikSazPeGc23JyTdeY571U5c6fdc5/MmctO3KdX+6ObsGf8&#10;TrU7Xu7UZ05dnt3fA6b+zkO+M32d9T7R4iGfXI1x1U88ueB9pb89NBNuv2POONXin7r23NWpc8/E&#10;Utu4fDj07Cee+t2eaFe69Njlzt9x7DlPzTS7Mbl4ZN68ruVPuPvYS197RPuJka/4zaPG4w5/8viu&#10;2LNnWz3f73re1V68vp4lX2uw/HPjSr/C8eL3Vb1XvMTViFFz48FtzV54+3s8fHpG+VP9Qfrzi976&#10;3tk1fa5yd7vifZe+z8Fnbu3zYs88U+fyff9Mr1N6oOeG7+2zSO/E4E09OUT3kGedHPOJIyZn0sPh&#10;7r3RtD6x9JJndN5VlK8XtblRD2qxzvWRaxRXJ76KyVMr1zo59sTkgIvJyQiPfvKzfyefPHaz8VZj&#10;dF5+3vF+kAsPz3zPWhO5/R6xtp8ezjGmRiwjHu+6OFOf31megZpcnlE8Y/bAvfoMzcv+qpd45j0j&#10;vejxjxQTI89a/SMxfdgpa99HYvT9fPEfjIt5HvupeWSvlcY59J0hN3tiGe2njtzafmrIE5crh94J&#10;lj7y0U56uHCcK9+Zd6M++qrfzZdjXO1p/1XRXXdnzl3kG9GpFXO31IHJs59Rrh47Lrodr72cI06N&#10;vx72d/Euf+c19fK87JW70ct+/owB9+cBvslbzfE55Ay56MUnL3vyd1GuEe7kufO408s5z+jYMZ8D&#10;XlfenmvS5i76+pqpc4ZzjOLyxPURd4a4usTNXxFzj/az17i78v4lt24etX0ifivPSfssttvrK/d4&#10;9hwrved79Vl4Xe+8Vu6x2jNxfP39CHzSvvo8Of875J75u5zTPdzrK54Rs5y7muc+Vzz1Ex8sf87C&#10;xU9Pox7U8t1x4qszth7cfewRwbwTJ19pmmc9+dt7RZzOpi+zu2/P+I79cmbm75jlOa6ivwPA+5l7&#10;XO15t8/z/Sed5+75d/y//ePJfDMi/M4Pjt163zzs3Re+z4rebwq94Mjbzc49Mm+NXsl5Ze6+PUe8&#10;9+nZ8OA0Tz990CVvxYenRg+wq0tu+oL5y3vqm5O9KYev/6oPLoeohjjNk9t+qUvP5OlH9P2XfXJ9&#10;GrfWwz2s1Vnrb62e6Dkbo5avPjF7YD0fzIuev6SIqc2oh7G51NlDS01MH3Xy5VkTm5++3e8e/dWV&#10;3NwLvj2i88Ezpz650uuED0fNxLdnPNlJbkbeJ9bpAcZNX1ye+9Cz7/e7HKNaIpi1faPntd918pyf&#10;kX5y+ItwPeTZJ7JvzpIrJpfaO33A4MjPHrl4+pjLPYn6wF3p5az6PQeemu5lDSc91TSeml2eXuYd&#10;d/pnes658vCMV7yrPj565ezM7V95rfrP6vVNn9zP/qMRr/Te+ciV33t0LY9Izz4xe87kc+rOpZ8a&#10;Pamdae9uzB3vapPvTu5qnZyrHK16uOZXXslLD3R8tubz3nllT09i4nmGFZ6ck3w3Y6Vntjsmp3c6&#10;8Z40et/Rq2m/3C/z5k9nmrD0eEfevz+czOiznGh8TmrRZD55TJqJJ+bzu9Lt5qrVc4qpl2/M3qSF&#10;lxx1cMGznvTvwHKfd/h/pWc/v6kWy3NnvtsX3hW3+84jmvO/wMVnNf/vSuHzfcj9xx9//L+/3NzH&#10;z3c02b+bp+e/Kc/nxLmp8/a18/la++caf8b6OuhHlKtW33y+8vExh+/r7/+Cn71Jm9ijubu23p3d&#10;h767GMFar44el1zjJ3r91WfXHj0v+9nzdUnMqe449eTYM+YccnDPlBxze/pZ00+tXkQ5RrVX0Zkn&#10;Hni7g749L/frnrVRDyOfYzx7+vjw/uFyJpG+HPvN0R++l5h19sSIyYNjnfzMU7vL0bA30b31yRlg&#10;1Im5l3znyLUmgjWuTk/nyzcmTx97aol8viQXjhd9e2Id6etHb6XpHfL5ofEfTPK+ofZc4u6BLufI&#10;yx3oy8995Bjl6DdFOPLpe6nNHrm40X5Ge0Y8M6eW3/lUg929VvPEmc9tjf9up+TlLqlJvPOeZR/f&#10;Uw81V3GatZqTsz2j3MnnarZ9temfPfOMco303MXdkv/O3Ll3Z+z2pOfngr6c1fPat2fUE21yxcXk&#10;E+lxTz36E77y0yc15Fnj+cilx2r2ylN+9vW6wtR6LvnU2bPmM7jP2zw/t/VCkzr0auQQp50nfNKm&#10;zypfzU1+e7sTePdSl3lqEkfvsyGH5880eOpS88rc/ZnDbf3KGd/Zy2c+7Xj1LHxmPrfmi0/eO6x9&#10;4E4Y/r+vf94T8HV99P3DE9Hj6unwvpJL5M7PZfT9eSSfnhp17SeH6KW/dUc8/Ez093856S+2i7nr&#10;jvdoj324nGOtX9fiXxHZ6WfO54zfYYdXPGueo69x+vl8Oybn35r/7R9P9oPoN0c+YB9oa3Z1+03c&#10;Ew665OVe6QkuL/clnzSJZ+68jO1HrzVguyt3SL+d5hW9nIufz6i9/cGSu2UuH4xb367F5Rvx5weJ&#10;nsaeq94+tVq9jHKpzf1hJacjPL1TRw5On5uZySPvWm812W9vOHllTd5aufTcpTnqjGqM4CcXvH5u&#10;rXWH9nMn+dbNo86e/Map6WUfzKvxrDN3FpGb/bkS15Ootvvg3I2nNvPm6pszkt+5/Kt59uXz+pFn&#10;nd7gasSpxeyLGZNLLl9cDDw9wN0pOZPePtHXSa3vO/2TS87FXHi797C7fSo+v4JxOyt3c6789gZP&#10;vh56EvOyD0YvtdT9//YpteTJJ9ff5wUmbq899NEreWpTY1/v7JHT18vehMmVY8yZzrLXsefQd9Zq&#10;v/Z4V+05cp9p1uoMVzq9Vnr63bPGm9tL3LqjXP6wB3fiy8m+WPpN2ux33h7UjeHZGD6JpW61Q/LR&#10;py89dfLyeSRXrXxqL7XUmdt/NjqzvVf4nXnpOZ03veA6U7zrxif/1GRfLVFcrnVyOpeDxlyOPtT2&#10;5FGT89md2E5r79HoDuiZyc3lLh/Fn1+SKy7fmpja1JjnnNSRt19q5OpvL3E9uidHfz3En4366uN8&#10;8V0Nx756ddbZp+fvC/Kyjybr5HQuT9x5xMa6Vpsac7lyjODc1NzmqWstPTFyvYxgXskTm6KzVz1x&#10;/aZZcn5GdP/cy13ZJ3H3y77YVZx8WuMu+hNbJ0ctHO/EzOGr0ddaDrF5cvw91X/kws9Tf+dFx2cs&#10;Nzx6RPpgXPiQ65+4+8Azh+elr/UUJ52Y/PTMHJ51a9DSm3B9n4nO1cM652Vu30iPnOhnGF72ycXB&#10;yInevFZc1sbEnAHmLmJ60+Oy/1n9uIfY9Nqrw49r4rCbF7lnQcs57HuGnRc+8vW8iu5odI46caK5&#10;M9jFM8EHl0OtJnEwz6AP3Ola9cXTF33OltN4zoGfvOytdHf47ucczk1undE8/fv5qpXb+6LNZ8tr&#10;4w5wya3x8AKbLvn2UgOmzr3kTVGuPb0yJoec/T1P6uh5q6fv8yXSp0fMK/nZyxx+alcaecSVfuWT&#10;nuhPrskr59JPX5+dz8MZaLj5WebPNTE45K1Ra5+Ys9wtMXyo7aWHPvLhcnUtJv5B+vOLmpxjX4xo&#10;bs+YvdyRnPM704gOjVdqxOynxnzqoRPXQ75198WJcuV0Lde+NXHCGtePmHzx5lvLJ5rT88rnC4a3&#10;vNSQ2/9I/vtFnnX25YNlPtXOpLe6/PkG1/O3L9qdl7ppRp5lxRNPrjvQ47bOXRIj91bj2ZLXOzob&#10;XD55a6j93dketVx8fM3p87mDn/5GeuBw1Rrpgcv9IPz3izV9buvuW3dsvv30IueCy92z7Mv5IP/J&#10;Tyx54Nb65jMWMyafnIvnkZrE0PEaOGOKcLiM5PLIn7ke8bmj6XP3rpyp/fKcyYdHT03r4IrB8b2c&#10;Hp3nLLXt05pfqc7zrfaWw/n9vib3eZjzecD/MSN8MHXtK1+e3OSTZ41H12BovcwnnhzjHa6aXWw/&#10;dxDfaX/37j2BO8/U1+FqAp5wvZ1BTc77nvi///u/H3n+uZ6eOnJ78NMHjpd8MbnW8NSa0wMj+n1o&#10;j3j30u+u7g4/z3NH90/i+pr1mfL17Z61r9F3f46n+3kezrd6Lp79nx4v//FkPwAf2Mkbp7Wn9R3v&#10;0xe9PVe6Fc7u7ZHn8U210yd/ytXu5qBz1uQxYc3vGs1q5gpvjbs7v2vx9qMWmzRictKnseyZo9/x&#10;9Je/inoY4e2808cZqbVvz5qYPP8Am/3M4U4eYsb0TL19sOSIE7mzl3rnd199cld5cjOHb+2c9nhm&#10;bnoxp72y/2h+4nsy94TTO6LJ59f9qUbDL3ZeWZNz9yWWfTG45hnN3U9PcaK9zMHE0WSuR+L62YMv&#10;ttLaR5P55NH9qWaOd3qYo8m9EifXc/LI10pdxtbg5Tx602WfXnLcY9IklrzMkzPlzJJvzPmTBuwO&#10;d+Vxgjsnubmffc+RvdRkriYxc3q7vrwpotvN775c3k/m+JL3Dl07v/H0kXM3rvbEB/9HZ0znOtmt&#10;5/m8xPMZiJ34Nid9uveV9Z0zwHVvdcbGOQOY+HQmtcbmWtvXo2txI321YDt+9szVto/+RDjyE7/K&#10;0ekPNz0yTx/x1JnbS37m9olqsr/K1akxrvh38Fd6rea6/6ov3rtQtzbr5CdubpTXfvaN7JG5e53E&#10;U13y3Kv9k9O9qb7i01/NSr8TDvyreen5b8mvnslVf/Xs87XzP2DJzR553/KI0++u9u2p5zWbNPLt&#10;r15bfPqasBNO6pjPnRgeJ3slp+f+7NrdPJevszUxb/r+XUVGONacKfWvOCN+vWv6Zj/xzNmP/2DC&#10;5X7k/keUxMCdR07Pm/rZq2dd+eUuzb3r1fqTejdffXOo3S2fXfPQy9NrFdWe8uHlHqtZvDfkEc3h&#10;2+scb//RCrk3PPRGvej3BSa3e1knZ/JJ7t3cvTPicTIn95rm4uH5J+6E5Vz1k3fvmLoVf4Wntvft&#10;Wg806vgM4X2SnzHq/HyhJ9/ds9Y34/R8sm+ePHO93UPuFNV0rz0mnpzWUjs7OeRZTzq19k74cnfR&#10;feSsfPucK54+r4w9i7r3yXn21cnNWix1qxyuWjk7vfPlTnGld44z5XV0hrxpxg5zzsTRm17m1qlh&#10;vruJo9n5N1/dLu409ozpAyZuzP0as+c/xsRLbHemnKkmZ9/RttdU3/HzjPiYG9MbT3Ei927OVS/9&#10;ck7nzmz8nbW75+zTfU/2Sl/5u+c58dV1vMNt7b+p5jn5zH29jfw5O58juL/Xgvv32+qJ8vWwxzMV&#10;m56vuuzJn3rJ61xd44/W+OUOme884a122fV2nr97r30Cq9fHKVd9eLyW3vle2Wnz9ZdHzBwOl9hH&#10;8d8v4tbG5K04cr9z9Bx3z6DO+DPP+B12+Krzc9Z+rf5N55+e8+U/nuwHhsmETeYTdqW96k+eiaU+&#10;X1zz7Kcu8+mNkv1V7gz7zBI7mavO+amnJy7vTkS70696vcPJHmpWnrm3z8X9ugfuJdf6JK40K7w9&#10;V2eY9kW723fXy7nJI2fX1b7J1aO5Xcsjqodj3n1wbn3kWa+0Kzz9O09vcziZp2aFJydz+capB+bZ&#10;7De/+/JOY+u7Tp/uuQuRnjcae2rk+Ick+0b/I6V8vbLGt2swLnH9P9HPr/aI5s4V8z9a6eW++qgj&#10;qjXKyZg8cLmJ94zUmzvXuqO+4Ctuz5Gntvt42SPnyr1bT539T8Xn1+baU0M9zU/etIv9jM2zt/Jv&#10;vruiS83qbPp3TB+95HRP/CrmPlfc7Ktz7urM2ZcDJp6ep7la404Hx7ny1IkT5dmDC25PLTE5iT+a&#10;O/tE37M9w6Sddm/epE/szm7tTe2+6Zm8kx2Tv8tXM3Yae+6Z5135rXC8uqdv43L9+WRNVEPuX/Q1&#10;Tn1yMVe/Ppv45GMPfe9uL/0mDzH56TNp5aGT21jW7W+dUZ/Eplxf+Ua49lKX/cSv8vbq+kq/6+tl&#10;hOuexuzR73qFoZdL1A9+5tR57XrJu5Pr6T6tXeHN0wd80tAH506uuf32vVO397THHT+47kf+Cj98&#10;Vpf+fY4V/xHcGWg9Wz777MtpzLniRvEpMsM5ztWf2s9me0Y4+svzcz5rONbk+R9y3UdP/cSN4vDM&#10;7am1nuKkm3grrGeueD8TZ8d+Frk3PV5LLnkZ6XGDcfsPhqxTK0bMGZ7f/tST03HyAvPqvj0it/+I&#10;Cb69XZ6+5u6benun8Y7Wee3deNb4TzOS0367Gt3kN2mSh+5Ee8JhFjyvlSbny70b24Oa93b+3Qfz&#10;/SzLXXJH5vr9Ap48d5JvFO/YO039aYZY8icvsMTJ3SlxfOTaByOfePS8sp9a+l2rEZ+07tFcayIc&#10;PRLf5c5Sa40mvcD9zCPm5yE8X3t0+fdf1Fzo0/sTnb/Cy9kz68fX4YS/8hF3v5WXffnE3DX7eGSd&#10;3MRXs5JP7pXzxDrqj7f+Ys213/g766uZuWtyE2c/6uyDdQ3mJd8ovtPIIfZ8e+0nfhUnPzE9T3e7&#10;mmU//TK3n5G+HPein7j87mct55noHpOHvd5LXI07EfPzin5rW0ONrj3lEe05J3t3cz301H/CT73V&#10;ytcbfNWT63w03tnLXC/9s/cV+VfP9Xk415+Tq+cg7rOgVitmFG+N/Yw7n+T96nk+C/J83tTennNV&#10;t04+Ec2dy9dp0tLjPvGEk153dpCbczI/9VVjxFdtYs7LeNVP7u98fgLTsxZTwXPOZz3lzUErZtQP&#10;//TY4blLa+j5faWHsbniGeGkf/a+W35ynpOdf8Z5e/euT/b+J3B8v+X5f8br8V2e5eU/nnznojz4&#10;V78QvsC9d87JXr74zen9UjflqU/fiXuCpZ85Ue87+6l3bvokZt5RvbOtm0e968lvTtbO8HxEsfRP&#10;TN9nIjvc9WyN58DHPHe66z/xJyxnZH7KnXbFJ/XN6TrnPprnvEc97uiY945zuIPnMTZufRXV565i&#10;arsWJ9LL/pSLJVdMDz2T0z05Gdk7veg15tk6ogMTT199iPKyr8aYe+c+maf+JMe79c4zdj996XHL&#10;1Q+sf7mefNSqb++syeFN3OY9Urvfzl/O5J+9lYfnVQ9vp8uemtOYWvPcSyz9Jiz75s3rWt5VnHRg&#10;uefkMenyWU4e6Zlc/fVMnr1nor5XHtNOV5o7/fZnr9Pd7sz5jtyTc+5ed3r29bL2vImTdz15oJWn&#10;z1XER03mYLmTPXFq/+M4M5LrTDXWV3HlkTp3TYzcvcztu8NKJ2+KeuqRnPTLvcUTU2dvVV/h9h+J&#10;fQZ3MeI57SwuTx9r+0SuHb7zX/XS73PC51f3EIO38hBfeelhTB5aZ4FnT35G+840Np4aOYntcr3k&#10;pL57cq4iHo9qr7zt3/G/w9WfmLrpTNlP3S5Hk7fclZevB9Hbf1jE77HqiPbB4fCPSIjg9OXLJZqz&#10;B7yrC/7dK2egTY/Me37qkpfz1az6yf2Zufu5L68FuXX37cFLrrg6I2fLn6GvOCve7pV+iTmfaO6+&#10;aqi50KmVC25ulEc98dGcXPqdcJ0DN+eutPD1b356rfTP4jlbL+cawc1zRzH6+oCZN06dGmquxrr+&#10;ZP34FY48IjOdS/S9QpTH+9qa3M+01jIJzBnmP27wXOVOk4tziczuS1yeHOq+6Nmnlzm1XuR9dQ+t&#10;M8h9fujk2tcrNTvM3jORWd7sMe1in+g/jpQH5iXPmjhh3afWjzw9qafrhHOly5nmK1/6Uy8xcnjJ&#10;Td/Ep90SU3eFZT/z3CvxyTf7X5X7rHKeO5/uOHlMfomR73Tu0JpdraZf3zyHuVz9wO2B0eczwos6&#10;++IncaUDzz2ovfOznhnN83+BeDU/+ROnZzen+9Re/Sxylj0/X9WJEzkbUUwO/j03Z5ob1VsbVx72&#10;TyLeXqs59qeYmjwfZ+fy+ahNTs62b0QH1yjeMf26R50zrritz7N1b1ffmXMywzPoyzPxotce8NTI&#10;y2jvipeaKddn6v3TMM7K7WvQZwe3x9m75vcYsdTyfZKvp88tvRqbejkz/dW+K067O4s9/RwQy5jn&#10;yDw5u7Og2fXT53f+2BPg+fqMjekkJs8IJ3uTRixfe19TMf2I//nPfz6+h8h53xHl6XUnOuuO5mdy&#10;OW9ep/vnM2qP9Ht1vpu16+Uep2dMzXfO+9z52nznvd+x2/E/nvShvfth3Z0zvTn16AcGd7U/mlWv&#10;fd5Z39lhdc5H9uu5ehu7z4zs2QfjphZL7m631KT3TvNoT//WJ577yOu+uDHPTC4/vcTU7KJcoz90&#10;1YhTOwPMPfKXPzG11KnXgyhO1G/iJ5e8r55pX/9Vv3nUV1w1j0bP+ah+p/O8cjgLd+JdyyXKUwdG&#10;7uubeJ5DnKhmFZvzIfjvF/+AserLS18xNO6ee5FP9eThGZMvT6z9cq67THHH0zt1YH35XBqnTr48&#10;Y/LFnEktljzyFZ68iYN37rPykqOHtXGaIzd78MHVTZw7O6BvD2c411nWxuYlbr6LeY4dr3vua+z+&#10;at/mdb3yk3fqm89FTWL49Sx5zjI2T/zZ6Dz9ie5onjPkJ/bK3Nl6upc1sbFndlLbnjnv3fmjO7iz&#10;eiM4t/VufzlGudbGyc+emoy7XvIeyU+94fmMmKNOzEjPXE7yyftq7+5T6zn1GpN74tvaVa3nqv9q&#10;3N3zGV7NWHHZfdXD07MZr+ak5oR7ynFH96DO/MRHvlw908veFNGrmforTI3z9QE/nb3yFn+Vj353&#10;oue6o0kuem9wn5cce87pvryMchMzz565UW9i5mrFrIly/R0fr8SoxeBnTu2FZuqBcXWcdoG3wunt&#10;rtS5S/Kv+sn96rz3dVdi3+4G7msmh1rc6HNH169P13rfiek/6dgjOdRc7uoOE0euvndquemrzytj&#10;+mfu/GkWPfupmbgr7I4OrvPwU0s07znw7RFT31zr1IjpQZ151npPff7xCzjvFyLczMHU2ePvS+Dk&#10;DOsPML7kbH1oiwf1I01O87qntnFqbznOI8onWovJU5fRnprsZa5XYpnrA5Y5dWqdk1hq7IOtrpVW&#10;/uSRGnMiXG5ea/6xgTle+sixbw+cCx+9PoD4Igco86AcpWrdfSdylx1XP3ySl3nPSE337tTOSD+x&#10;Ex+5qT/RyUefOdqszSfP1E59MT2I7muPuMK7By+5naen2sZeWTM/r9wn8V2ez0M/I7rs73xWvZOd&#10;8nWEP81PjFnWV/vJm/ajp95cfkb3I8rXb1UnnrqcY67XFE84k+4RLHdWD+azEDNmb9LC8+d29tsv&#10;e+k94fanqO9dHV5f+Zxz90d2Tb3/PdOzZ2/Cst/5XX7r/4l1vi/Iu+5/3C2n4/Q6txfPb+KtnuvE&#10;dS6a9J88Jv3EO8GYxWVUs5uRu8rvuNPDXfV7j/a1flavz68aT56THCLPqz/Ts2/O85BPNPc5ycvn&#10;L08O0b56a6O7pOZOrs8dzTu5V/v4HO7s4LO+o3mW+6qZr/J59jy/9a9/Akf/eDLfAOR8g4hdfbPs&#10;VtZjx3lVL/fMnB2mPSbsapd8LlfcqZ97Tf3E2O8OP7WZrzzE8zmIoRe/2kNezsxcT6K3GiN4zlGT&#10;Pqt80um70oinVqzjapcVjt7ztNdJvdqpzySvcecTu+fOjbvXhIOpS0/P2H29TqMz9Wtdzu7eSa0/&#10;3Ge9TubJufNcJm7uOuViRG9nd6/xrPnDbfPZJ59b8uWKGT1DxpWHGrySo1Y8e2oyTruo0aM5zkif&#10;Xd56uemfnis+Onrd9y8X6Ls7+XQ5M3s5G1wP5/DLu3nqMp986aszpua07z6tpc7dr2akz4lumrfD&#10;0h9e7mNPrOudb/Zan73M5SVG7tzGrVe6qY/XFV+d0fl3deqnqKcRb/OJ/ypsNyfPl7tcaZKbe074&#10;hKXmFflu35V/7+WzaHyll29/2kEv4slfLuipTu9dnDSTvnnuK76bcdVj3s6n+9N+YvoYr2Y/059m&#10;9K5w3O2ZWc9qc1f3MeKd/Z41naHP2R6n3uj0UrPbpXd7tnbmzod9TnbyHDuvk3k7/a53suM79Tvv&#10;r+pdPd+r/iN77l53e0Rn+37yzxT9uqlhF3VGta25u7e73NW506SbPMHYdeql17Pnmfa5g7mnGmt+&#10;7pK7vxEePW9wcv4xUGqoveDk/8t16t2zefSZuOOkt+dOHbPvbpxndU0z1KHJfOXhc1j1Vzjezjeu&#10;uOB5th3vHT33y51zjrsZ7XUtbsRv4jTm/Cud/Sniya2X7wvqP/744wMH43ONK78P/MeX077p6dze&#10;X3wV3an7+mQ/d3C2vNZPNXr9Jp3+coxw5Yvhn3nOkwuWObUacWt6fdGT171Hazydibe5rzmfe/7D&#10;SKN7wOcWdzfx053UwXf+SgtXTurgd73yUG//VAffs6vtuPPa9drnHXXvns8h83fM1rOfAXXvteKC&#10;y5eziqvz5PzM5RvbN7ndy/pKv+qnx+kZU3OSewYjmpxF7s2e5npT87kwnUEMDpe12pPozEnffl07&#10;1zjNo+fPNPpyifg5v70nLzE16WdvFVOTHPdwr+5lPeXq6ZFbM8+/d2/vrvVVa63nVE/Pa+U7cdPz&#10;O+c+k9Xr5zOC1+dXO51Pv9ZM3H87lu+fzqkT41lR+3rwewoX0d9zJ80H6b9frl4zecZ+/Vrfu6l7&#10;ZXSGMXfK3Jli8o30M2++9e/43ifga+DrRPRnsBgbwMs6seyRe7t569Taz+hsMHRqifTy52vqTnP9&#10;Tvk/g5fn5ln+6tev8Mx/9Wf8K+y//MeTvkH84Miag4GL3TkompNvIHjc/hLrzDuzkptzyU+v1O00&#10;nmn1XJwpb/LacSbd6W45q2esPORN2sTcK/liyetcjvON8qzlgYuZE7NP3Zd9tNx92W/8pEbbnvo1&#10;nn72iPKzn3n2UwfHXuP2xNOPfDV34oN597ysySffybP32e0kd/K2947o3p4rZ3juxK5yNenbGnuN&#10;U6s3gsH3ly9we0Y49LMGm7hico3wubqfn8vT3mBo7KWfGL6ZU3PJpcedPp+Mz6/2UrPqJ64/WM5I&#10;jjn9vFKb+JTLNcLZ7bzqobfX+1jnDHdRY08f+xnliOnbHvZXUV37TXy5zmhOe+z2Ty0878SdB9be&#10;ydvlrZvmNGfnlz2fw0qf+J2zpC7nTTlcvY3Ng7PzXOna55H6Ue8819Vcz2bMmWJ4JK6nc+jJXfFW&#10;Hnp99+j5rvbMZyFXbffyWfks5arNmD+HEr+TT/4Tlp7ubczeSZ7nPOGfch7dJ/3dLZ8B2JW3Or3U&#10;T7oJU/fK6A549n45R54cazlZ5+7iraNOXvf1JeKRfXN7xMSovVZ47wVfrj09iGITJ/drjfzEJ7/u&#10;P1ozz5ns5d6P+v0TdD4PzpK5Z2vszjNTq2aqwewbc7Z9e3rIIWaPPp/r/OWyPWqvzCcveBPuDH2I&#10;+ZfbiZ/k+E1z1O56cn529JnkrjwTam929Kz07Oc/AkouOXx4XvaN9vSV90jE08vzWE/RHYjuYYSf&#10;eOtzFr3cP33VyT/ZS80q4tU+K395aqyNqxnvwHvHVZ2z2ZNbbvbMPZv1KupxdXZ5+Dg7o3p51P2+&#10;4bMJ3NudwNGpJcLpzzL79KbLvr3mdd85zQf3P47nruBqzI14wO0z9w7O2sXUZJ4a8Jxtb8W339Hz&#10;7HRwTi489HE3Is+E50nktoenuVHMCO6VuZi8rM3ZJX3dLfuZp79a+6cxdZlP+pxHv/dz98b1bbxn&#10;oJfjrKzNW/dIrX9qr/ztt1Y8vU7z9LryoQ+fKDf1mduf9pCnl/XEBXNu9tU2lnXqzHOvnJt+4itu&#10;zsg8+Ymb0+fGv+epdbZRLVFOYplf9ZM75dNMeXjrP/Ho5Wd56sj92dQ/u+jhpzd15jkrcXhcE/bZ&#10;eezrzi93mdzVXvG677OZPBNDx4zWJ+dduWd7l/8d394ln8fUy+e7497Z4Tf3xyeQz933qZ8Hfs9T&#10;w2scTL2vjzURTE+m2vtxg79X7ZUMe4k9m/M7m7sZ0zOxPE9ydnnq5Z2cQ90JV9+M6sUe9VH/q0bO&#10;zc3zMJ6cpZ9favQS2/nqw/eTn2nwM9dnF9HkpW9i3yHvPb/DTq/cIc/X74NXzvnt9f2fwPIfT7p6&#10;vkH8hhWzlvvK6JvUuPLuvjs1jn7C9FXn2ZKPzr58Y/ZSa/+RmJ6Zpxc412qv5O5yfSZOzpY3zUte&#10;9neaq3n4eOujxjrn2ttFdbnjjk/vaoae6aN/aiee/kQ16ZN9cX3gZ57c9PKHdOtba99oP33tGeE4&#10;K/lqsmeu1oiutXDF1RnRZa7Pu2Lu9uhcdGqNj+ybWp9Pvr5gcjo6D9we2Cq35/mN4uiY7R+qcja5&#10;t3wiV/tk3X16ud+HwZ9f1HWf2l7yzeUbxTva33mlpnnqid2zJubrl37keojDnzD7qZEr31ouNXfP&#10;B+tLrV7dp9Yve8nX1yhPTuJg4s2zNiZv5ZG4OmPqwZqb/czVPxvxZCa3/pnrb896F5Pb58kaHreY&#10;usR6jhq57qpH85+tnbPyybkTN7HMV34r3HNO/d6BOWD+xdOkOcGcaZw0u97Ev4P5vJjBZSS3R767&#10;WuOzQUPP/uQH1njqnSuGV/PlZExO5nDaQ2965nKo/fnXPsknz8szg6UufbuX+swnvT7J2+W5j7z0&#10;FSPKtU8US953yd2zn0niV7vKlZfnzd+B7BPR+P0PPzXJI+9ez2v+VX2lz3nJTZwZ9hInB8+e+dVe&#10;Uz+1OSe5cLqXuuTezV/lc3fuK/n9bNo7+z7L03OjnTTp6Ty+F/RNnVwj/P7clK+X3I76G+m3Vm+8&#10;sqeXM4zJETPmHDEiOPfKM7nyG/tudZ4lc/cHE/cfCiXG88jPvDwfPHrcevhsk3c310td175Gzu09&#10;qN1DLVwuP9v1cIZRPjFz+/pad8z+akZruvY//qHPu3lTzc65w8R5BvNMPhtnWU/ecuiRe1P7GpJ7&#10;6ZU6e0T6cqibZ4+YPWuiHHexJvL80xcsPwfZGR2YPGo9wMnz/iD+90vuI9ZRn8azhtNe6oi5r7uB&#10;562fOnjJtW+UZz1F9fTIudDp/QHUF3vyq/1DCedkjx9EVThHn6zFeI39PPQ96jmws+8+6uhlTs0l&#10;Jv8T/eurO/yF3Mue1TMtPaY9pzO0xq3h0uPmWemvhzxj4rvZ8k9i7gafGTmnPey1rnnW0572Ho09&#10;e7WTuJ9B1Nwr/WoffeyvzqSvEX5r9ZjiqW46Q/qlzwqfOO5Kj5vn5vsyfczbI+t+5mqIV/snd5Xv&#10;PPIcrbcH7jnBEnd3+tnrPM+rHxx1YNbkXNTvvnJm7+h8d+y+n+OJ6/d/7J3RdhxLjmtfev7/g7sf&#10;rrfkfRsHzYiMrCrJsq1cK0USBEBmVKks+2imwbg5H31Wz6KeqH7iypt6n4m55ytm+kzTc9sz5jz5&#10;9P7zn/9k6x+5PEG9wL+v/55An5Mdz8s6ebz/7RP751wwbjR53nxPpE7vq5iz4aZHznCW/Svfqz4+&#10;eTffeY1bq7W+ivoZr/jf/cdOgNfFMybnojZP1+SKg8lFp5c+1nLUGZ0lT50RPHvqVnE1Z8V/JT49&#10;yyP+PsOd535kzrfm+wQ+4wQuf3nSN7pvfJYSe3RBvxlbP/mK5fzWdZ3+k97+9MOv/J1n9tqj6+RO&#10;Oc+1mgn/znO3/5W359A6a2cbxY3627emT269ej517iFff2L/pVUuPfj0/YHNOcb0l0/MfvrRy0t9&#10;Ypnrk1jmre9Z9K880o+8PbNvL+fc9dePM52unEG/n8F5iYvJ11dcz8ap5ZD3TjmD/le5ei+eASyf&#10;E0x82lsPNcY8A/TW9vEit7afM+yvenLTn5yrI1h+jzoXnBy+GjCu5GSdvJUWDj12T2893YVa7G1o&#10;fEmdftH+//uu9HDRca049t9Iiy+tpebOnfSxh5WYPOsc097qEud/UiwvZ+dnqueZPL2I+hmnXVIr&#10;T8x6pVs9IzpvtdZ6q3WGeMbsNV9f+PCm91xz0lsdnOQ1R1/x3EksY3rBtVZnjaYxa3o7nlo4yQP3&#10;EjeKZ+x5We942dMfrTlRr8zRiZPLJ5+u5NLvWr2fldbwxNCJk3PpA26+w99E9UWdsdpv5a634rur&#10;ceKBdZ9ZjVGD9x7yJryxaVZiydeXPpc1nB3vnf3+VQ1VaqZaLjzzd5f3P/fyPSCuz6SxJ1dPY/bB&#10;ej91U0xu+snNvhixcbTq7WUtlh7pIzf7YOqmfnJfmTt3NVvcmV2D62Eul9h/PibX98bkOXnpe3U+&#10;3de/8a71N6rrXcCzR47X5Jdc+2qtnTdFOPKdI89655N6dXdi6515x2PH3e2+0532rvynvufdM5JL&#10;znvb/7nlSdNnhYYbvHv+TMnM9HKO3yvU5Hrph87/6TAwLmf0z7H2MpJPl7vknOQ5KzHzXU+O8cTf&#10;XdQQnTH1kjflaqdeY/jzGnGTo+Wm9hf0yP2PmXL0oceVOmu4+ZqCg9l/S258YQb6yUMMO3L3yZij&#10;mmNPvn3xjDkLnHrHT605c/Ja6eFxhs4g5mUNzzyjrysa8PTTx13sJ1eOUa61s6jtEbnppacae9Z6&#10;qAdvnRx73Rfv2eBc6d1n8s54n2ku37nU5nLwyc8vvl/83JTv95A8tUT8+vtn+qyD6z7kXH5fvVf/&#10;2/d83AOeHvS6by/5yUkcL3pc4N7UaoxgXmDq7OvbtRr6XskVM8pLf3N1cMHErYnqzeGI+f1Hj9fL&#10;9w+R1xeeM8zpmdvDRz1efeVe2RPHxytzsVVMrrmeaDLPWq6+ySPnWZIvj6gWnrc4Pft4pK+e9tHQ&#10;zxqMS0x91++s//JSY2+K+tnTl9peYplPfX2Icq94qekcD248vMXg6m30TPVRm1x7RPtELn3E38DA&#10;rYlqEktcL/vW6qi58/NNDM60g1o9d1EPPme5+mzUwuN7uy/3ZT8vsdzDz317comNoWss+VM+8cFy&#10;h/Qlz576xLs/9XxuZ8EBs9bXnbu+wu3nLuT4+J7onhqjO1pndB8/d/QCJ+9ZrYUnN3vk6ZU9Zyb2&#10;qnzynvbwuVZz1az6K3zn27vtuPjLdxfqKw06+eTf139PwPM0+lnH94c5bM+YyOeWn406gcPP77/M&#10;8ff7yVloM9erY3N8LcW7Vk/fHljz7YmrmyLc5OlN9LnkGJM/eTamZ+O7Omf4PDv+1EuP7D/qlx6/&#10;Mvc88/UA833t6+aOvK/BfG71Rnj2zOlx6Wtt/60ZX+y7EzE96Wcd0tupM24LLwQ+wwXtVvtVz3xr&#10;6AvJeSY8y+/+PC88moetpu+FCXt4wAcKL3958gNnf4i1b2jjhwwJU+cYaZnnN1tI/ieVd1f3P0YF&#10;6FfwW0nPuVP/FEuPnJf5zku9ceLaO/WcPH4F9qoz/sjdPVPP+HQWfLTq+1mt7a98d3OdsdJeea90&#10;H433XtMzNpbP2r3c13MFk0c0T+4KA/cfFsh73/SYermDP6SiAc+e2mkPezkrc32ueKmZcn3sZe1e&#10;RjnGk9npp8648rV/Etuj59EHy10zP5nRfD3ROl+OUV/q5IsT7SX2ityd9FrNl2eUb1TX/a7hyzVP&#10;D/NHYp/nlccJP3fd+SVPXz8X0In1eYint5zspX9ypzx12U88c+cZV5rEn8lztj5g3mIZ3e3OOaS+&#10;c2bp2b3TenqOnXa1++kuzsu9xXZz7aUOzLo93KdxfVZR3aovnr7uQG+lT74eu6inEW7mO+2ql7vd&#10;8UpuevQcn9Fo3zp97P2KuHuGZ/fxGX1m/Hbz5PfcFS5v6vdMuRnRJa/r5Gaez5D65lB3v+vUTHny&#10;8zkTn3Qfgb16Zj7PR+z7Cs9X7cjZ9fsrf55wV//OINfYZw/OzUVPXf+ypHPlOoeYmP4TlpqTXK8T&#10;rpy7Gva8q+lZJx7MgOe5pMYe/9Ehd/G1ACMn2ifqoa+9xMXceYp62UtN9jJPLrgac2t4iYlnNNcz&#10;o88ihwj27KVv+qQvc3oWtf8hM3XmqRcjto89d6B/ciVPLbqe27zkws++dXLoZw1ndfXsFU9cfu9g&#10;39ldg/M9wPlnnHjM4IZL7FnuoJY4YfZTn7n90zhpwZjNM/UOE59Z8uwbd3uokUOtLnudU7MbV/b0&#10;OYn5bNPM9oYPLyO5NfzsZ+4+E2ZvF9GtrrvPf8p3pnxq7qzZyZq8Ndm31z5w8kq/Ezw5r8hX80+9&#10;fc5T/op3usez8+7o3UmNcfUM4JNGbNLpaZw4YjsfOcT0QsPN9609fZr3Rvj5RU5iu9w5cMjTu3V3&#10;vfVMH/ynGYndmYPuhN/PlvNyv7t5zsYzfXO3nn93TvPxmzzFmO17Z9I29itqd/2M2cw6ve5w0zNf&#10;b/BHfdLzb87ze6nPwfcOHN/rjeXfN+j5emSOr3Ps96xd7fwVJ/v4O8t4Z6ZctRl5Vi45xmkvdfTy&#10;jKizR41PY+BcuxnvjO+v0wl4nkTP0Nweusyp4fbrkRy94PalP3jncttb/Jm42sm9V/3Tmfqc8v9k&#10;3vdZvP7Vnc50wl4/+XnH3+aXJz3QRz8M0D+qvTpmvYlXe3Y/6zv7wVV7td+qn/o7s1d+d3Hm5w8X&#10;uc+J14r/6Nk8qstd2Wk6y8SfmdPPPM1in1Oeu+d+YlOceD1L3Qq3fxJXz3eifSXnmT08szyP9DPv&#10;yP6NUXvbl+Pz2k98yhNT25F/IJBnhNPPkjV9uI2Bc63w9+7/fk2vu1rn5e5OwGvCdxq1uZPYo9Fn&#10;chcjfpm3/24HPdW0T2rNPQ+51P6lceWMmbeMAABAAElEQVTjfzTQQ618Y+PWvad8ozxi5vY79jPQ&#10;V5dcMePUa63eyT3JnaH+6pknz9boOXETa521eqJY6szpywWTa8yeGuIKR5c9cr0mPb3UJD99UvuR&#10;+TQzsfy8ZI/p2SbsI3fO83vlnJVvPt+Kc7qHXp6x9aTf9Sa+2LSjXswlT05j2dOTqEdiU+6zZS9n&#10;iDdPjv2MJ7NXe6ePM41TT2w1U619a3UfGX1GZ3/ULJ4pZ+RcetMzt2bFWe2sPueuuOD6GxNLj959&#10;53mn576TxplTr7Fp/+bcqXt2nkXOSk85q35yf8ec5/O+esbsey4+sx7U/AIel7/86J+VctInczRw&#10;/FmzfyalL78jmr7cUa76rFuzqn0GPeQ5w/qR+IwHz9J66j47OcQ+q+yR+/rB85cp1bU2n5eePHB3&#10;Az85c7RXvFUf7XS7H73pEt/tqG/rV7skT//EMsdj4jgze+TONKYXefJPe6sdUi8nd6Avbp4aMXc1&#10;5o4TZt+IT+bOmDB7GZ0BlrkcfFZ4csidCd/cCKZPRnO95KnL2Fw0YHL0EM/6NNerfcXxIefOfRJL&#10;rnPhJl8fYuLkeiVHT6M9+emRnvDpyaOXV/olTq6n0T6a/Owz9zNOHnV+duQO7gV3tcOEJ9Z7OXcX&#10;c4cdzx7zuPkzo7XgYqtd7OOXu+u/0tn/VTH3yr3FxYzi7EsuTszeI8+j16nWeehO5u84+Syn85M3&#10;6RPL2eRe4onRszbKz6g2MXPPxihOzJ+LcsfkTLrsm6eefXJfPXZ76vNI1F+tu7iD/a7lT9Fd1Rrl&#10;5gy59ojNz96Uu9tOu5qT2sn7BPN5mpvP4ZzEmv8V6t6v66+w450dPPc7mr+Zy+vtmRGpvTkXMc9I&#10;rj1qfsZpH3+2ESe+8tKPOV5i1O4Jlnhy5YgZ5RN5Ni4xOUT04Hl3X17i7YWPXskzh2+fuLvae8f9&#10;G3ue3xTB8uYseX/J9bysk2vPSK9fC3X8LOH7Vqy5+qziIzo1eN6d13ukF72um/8n1/3sXf/Jz/79&#10;bOsTuPzlSd8oz34zrle43zndiZ3l5hSfZeol7zR3jr6nuuS5i17ZW/kmd8VJn13O/Lseatwd/0c8&#10;0KWHPo2Bry643D1/8kiOubH91a/6zT/lqbvLV3c3+hzqprl5fvLlZW2OV+Z6/02R5/eM8rknLPvm&#10;zZvqxMi5+QEtZ8ux3/6N059euxWG3nly0tO+c18V8eWa/N0nZ8nLHbNPbo9cf/GswXaXXKO+RrT2&#10;dj701Fzx7V/xkye3d5ADTi6PnNu/IKuzby3P2vek9Z2IV1+JmRuvuPC4/UuMunwGMb2mWqx14H0+&#10;+kwRPh7G9kvNqifuTqnJXF5iq/yU6974tGa1T2pyPno17SUvOWK/Iq6egV2mHcHyma6e8+4zTTOv&#10;PNyhebtnk5vPkjnala/aKapJr4nX2BVf39bdqdPDecbs6QlGf+rJOY3t4dydHs7VfPvGnd+q17tZ&#10;48llPel3c3c9fZ0xeZ9ieuz2PPXa8fB3FrzM1Ym5S2vkraL6VT9xZyRGjkf3eg85zjO2F7VecrpO&#10;Ts/RT431Z0d3P517d9/Vc5/O+yjeyXPszuZKj9afk+T6M1n+T9uC8T8Txs+Q8tByi8Eh53862l/A&#10;5FzkT2c07Q6mxoh24k6ejaVf9x6p0y/3u+vV2qyZ4e3rY52RHrcYOedPjV/23c8e/dSJwyM/uXLn&#10;5Ks3Ng+c293Rihn161qcqK+xudRcRDlvwOaLmg3lrYVfc6nzhjjxrrxP+j170vjMxtSIGVMPxg3f&#10;vs+VtZrJNzF5j8bco/dqT/cDd4fEwHnf5WcVfW6/X8j9XGst+r56v+5nnVxw/MHcVSw17pCc7LN3&#10;+kw8+nJSO80D653UrHD7RnjOdC4xr6wzT465/YzkvmbuRfSXJhMj54JPTuQ19tI3azViRrj0jOKr&#10;mDx1E9cdVnNTM3FzTnIzT900x35qyJs7zZq0zZs4PWtVr7SNu6ux+yv/V+PMdYc73q1zf72ok2Pf&#10;GckTy5j8zNUld5fD93topV3h+NJjfu6Q88SN9qx33voT5as3+ss5cvy5dcV33qqv72nEzxsNeXpn&#10;DU6dF5g4r0Py0w/czz1wNel1lfds+I3hy2V8KxZfetcFbYRP/EfhA2A+42fOfWDVI8kz594DOI88&#10;H/sr3P53nE+gz9L3m+e5eu3A+f6W79/dmSKWE9OHfnLIe4/UZu6c1Nu/8sh+5u6T0T9j8JZLNHem&#10;e4CbG+V07D4198rDmcb2+67/ewKeUZ+xODFzlZ6/fWr//MqcPjU3lzFzPd4IP744z9qIVr8VJ7nm&#10;u6infsad5rt3/wS+z/X+mZ0qPNv83jrVfhaP3Xq/41+e7CXbqPtXNQd21wONB63/HY9HZjrnKt7Z&#10;A698jtQmfjXzK/Sf3XfSex7EqX/y3HrI1atx+1eRPR7Vtvejz9Q+z9Tu0M8krrd9oj0xOImJJ2au&#10;358WfeZ+LnBven0O2Utt+pHnD/Xk9o2JtQ8cedk7zdlZvTGfg5z5Ypkzg9ofSHvm5Necq1oPeL2r&#10;O6WHWOuS0/mkSU56JU6eO1kTUwPHGfTuXum10+5mpEfyeP3ygmdfzSomzzy9zHOGPD3hmNtLTI8J&#10;U0f0br6cxDNf9cUn39Szs1xxNXxfcNmHm88o35i9zNXDS1zdKsJNrXl6iK08Ek9d5nokhs7afnqZ&#10;N6e59uUTTzjJfzafdtCTXewTezd5nxlzp1fM9fnwmrxXzyye+mmfX3Fu0075bPZ9BvdOjthJRJfa&#10;fOaeceLXHPdt/Fnv3Lm9ppnNYZ/+HASTN3nQf/TKc33U41U6n81nXfnKW/UnXE17i6Mh7357yUld&#10;c05rveAzNz1zj8RPvT+S5z654915z2jvznoln2fnztdr9yzykuP5sZde7ujfDcD/7//+761Pnho4&#10;+PlzYvbAvSd/53R0P2P379bukH7uCWY++U799Jk0dzH82pOd8vzxdM+McPIXhf7973+/6fy7nd5q&#10;8MlZyUsOPHqNgU+XXLxTQ57z7IOf3MyS13PBudK/Oc4j7nitO63Tk32c587WyWtvnwNcj86p9Uo+&#10;+NXlbHXOAOf9w0WePLl6Zx+MPjevOxf9SdPYG/nnl0mjF7G1WeeuP+3GMPESI/czzJm+l6np+4w5&#10;ID3E3c8oPkU5+hAbU0dPXnLA/EVpuUQ55Pks1PqQX11w0wt+13LaF15jV/NWfb16tvvkZyAYNefS&#10;ryv6vOUSvaYZ9ohTf3UG4O4w6dK3c8/uSudseGqMiaW/GjC55M4ydj919Kbr7szJY4XlritO4j6H&#10;Ub3PYZ2aKVc/9U49Jq2+Kw/3nLSPYD2H+Y2l7zQfbKdJPXnPaO1Uey7pJWak11qw7FM/cqVv+9ED&#10;407eI3PU4DN5gfH5wdX93Ms8d4Jv3VrnTr5g+nU+8ZO7m4P20csZ+UyTVz4v3I/aZ5r9N2K+Hqtn&#10;v+qvdH8T7nvbZ7b2vWu0Ty1mpJc/Z4D7vaCOmN6pTc5prpefT62b/NXYM05aetxouHvOyku8PR+p&#10;p/34eZpd3GfiPDLrT9X4evh68pxg4kTPklwemJw+G/C8u591emQuh3nizp56YhlTm3jn8LiYY96c&#10;7/q5E/g+2+fOb6X2e2PV/2p4fn8d/fJkCnyYV7yZXuXhTr3n1Qvzivk9O2eyT9ZyM/bOXV/p9Xr2&#10;WXquvsQr76t+el3l7OEt98QfDjcX+tTksyWeubMy6ie24ztTrlGNO+hpLe/RqN9K/4o5Phux/ewx&#10;/2qX3rG9uv/Rde7+yln4euvrs+b7ITF4rREj+g/syck8ucknzwvN6esE12unsSe/az2mqCZ76MUz&#10;B9M7+VMu95S/85h6Yvq7L3jmzbPexclTvj3raRY9eVf95OqJdqVrvGs9wKcdGlOfM8X0Mk64mLG5&#10;4sbsi7kTPbHMc7fEkwueV2rgOcM8tfZSv8rV27+jVXMn+hw5J3c/9eq91elv3byu5aXO3eQSX3Xp&#10;3X4rfMfLnZt3Wj/7bKd7u49nam2cfCYMfu589wxS6+xdXO17paG/2l+t3qtnuNLrs4t6rGa09up8&#10;7OOnt1h7ndR6yL3aczeL3pXeOa+Mu52mOfL72U+4auFe6a/607zGPNPGV/XVzO7n8+jZnK6Td7If&#10;+mmOPq+I+q92vZrxrP7K/6R/cpYnPn0GPpva7oufxNTqC8Y/XvN3Gn4xj0iP23/otnYGNTq14Px/&#10;pRCnNidyOZsoJp71G3nxRY8VP3G5aTVh2b+Tp1fOPfVAj47ojVZcHzi8Dty8Ptxi6ozqie6UPfs5&#10;g1z8Lfn5RZxSL/vtKd6RneEa1emdtTke9vXLepXLvRt5tvS8o1dH9MYvzwv8aoZ9oztY6yG+ihMP&#10;LK+u7aV2xZH7yphzeV6unm8t1zjtkVz6vPfw5fbfbcDs8bkFjk4tPTXkiVNPFxz97beO2meUY8we&#10;HLWdT3V6kDtDD/tXMb1XXL2zn1jOzBw+dXLTw9x+Rl8v9Obw/TwU66insfcRP4k7rbvi08+YvdWc&#10;nXdq9ILvHLDWW8uf9kpf8uTaa6xreUZ3sn407uZkz+dkDvhqvprkT7td9SfNDku/3MF80qbGfmNd&#10;yzO2/8RPrPn6nMQ7WrjM5TZ3BnVj9oy5s9hJxDcvfTI2R/4Kt/+qmLukp3hincPhnnZd4e1xUrd/&#10;7rbrnXg/wnG+s7t+xFOvSau/vR1Xzq+OH72j/n02v/q5v+p8zokz89zYk9zzy7yfgZ9v+HmVy1w/&#10;sMypV1fy/JkJbu40aeknJ3cGX3m1Lj3MifyvXeg5zRc74cjdRWbq5R7NB9/11Lfub6z7nDgbz8cI&#10;Z3qf2OfczI1g6Ki9wbzsUWdun9i6rNFcXfBPrlPeidc35/sEftUJ8D4++b74FftN32OXvzw5PcyE&#10;PfpAudQjvmieOfRn5++eO713vOz1s9w5E+edauCdcnPHztPj7g54qUerHtycvjl4X7tec3f1Mz5q&#10;jcwh99l67q7X3Gdqf2jof2TVM/edds2+GmM+gzxfq4zyp6jOXu9gv3H5nxXzWVcz2TH3dPeJby9f&#10;l9ZnrW9H9IlNezqLPTKnVkt+90LL+0sPvNM/8/amp6571DutfPQnPPmrmHvol1jrsic/OWA7TvfR&#10;yp/80hveCSc16U+e8/18kL/ydz95xt5FnjOs4U+YPskTM9LrvnXH1HTufPGOejVu3X3qfH77PUee&#10;faO+xsb1McKTk3NTnzjcrJuXPXP9jWjspd58imrRmTdvhfesrvVJPTk85600ah+Nzkn9hNn3szE5&#10;H7WbM+/Ez9iFZ/fqedmT81ExX4POr2a6p/tnDaZfRjytd/7oveHp54yddtdr/VW98nKfVV8c3iPX&#10;nb2c0ZpH5r5Ks9qJHe0xy7xx96D/7HOt9M607y69l7vcje3bdfrlbPHG1Nvv+MxZXXnnrB23d07d&#10;R+a7nR6Zu3oOcc+64zRr0jQv9+8/H/1ZNDn+gqS99HNe8u3bs3YWODeaSSe/o34rjf3WZT1xdnvQ&#10;S431agdmNd/5PL9niN46//4pFw/7RGp+aSgvcPdxJhHM/RI3T48pV2uEgzbvlQ6O+yafXJ9Ja797&#10;K7x5j9T9fFce7tI6ntf/uCkHr+TpPWGpkZd6+pNOLv3kwJUvPnHQg2ckRys+vTffBD+/yGtdcuwR&#10;k9+cVe2zrPT28c7drdHJ4bXymdyFaG4PPjm42LSfvtnLHRJf5c7OPfS1h1Ys89SAWyc38dQ2Rx6R&#10;K/vuITbVYPTt6UGd2Jt5fEGjb2t4vbi50kcNGP3UO8v4Jv7xBU5iahLLHN1KQ6+51vrCmS55U6+x&#10;lVd6kMNLbvY9n+bITy7zwcX0di9x64y7XvKm3F2mHtjknZrM5Sa28j3B9bviOq/54uq733jz6YOh&#10;U0st1vqp1rM16a1uFXP2xHHG1Nth+sIxf8QL7ZUOTt7MVNOR3mdcznWWZ2B9En2m5J769Pz0mHL4&#10;6Z35xD/B8Mg9ss48vcC580qPxJ/J73qu9s0d3Puud3p8Zu6+zHTnxD5zl99tFufle4Lcm+fwZxs5&#10;YP68Ceaf3Z410f9DOrjm+oORezuL2t5b8uMLPTHni8kxqpffuHPEiSsvOfbdVfxEm9yTfNov5+Tz&#10;gVP7OrQ/Pfxa07y/pfacOI/p7nNYnVtq1YhRk/ueyfMXUzNFffx+S07q4d29Js+7Ht/88xPI1/5c&#10;9c08OYH8XjjhfzbH72PmsuvlL0/mgncfLj9w0meV3+Xrc3cvdR0fmb/SrPCeaQ0/r1c9U3pm/kp/&#10;vXwGI/Ps5ezOp7MCm/DWWudMsTvxVL/bKXvtxzmAiZ+cy539r7i5W3Jzn+S4n300PoP67KkVs5b7&#10;EbH3uTPD57uj2XHx84bH83P7HzZaKzf3EJNLzQ+Hnqk4Ud0qJvcjcufqTe0Pct2DI5bPQi4uJ/t6&#10;Z0++MTntp06O3sbs45e4OdEecZo7YeqcvYrOyX5qnZ39nAc3PeTLsSeOz5T3zJyXeWr1IqY+cXIv&#10;d8ra/cQywldjzDliqSEXN3bfOr3EdhE/NJMuZ8lLr8SSK2fCmMM19cDtJ8c5RHUTDw2X/Pfqn7PU&#10;GeXLnersoUvtxO/5qT/J1fusapjbmL1H4sqrny+90agjJtfcfupW+R1uejwyS71a64z9TNkj3/V3&#10;vfa5qj2XjLm3ePqczlerX9Zi+loT5dnbRXXNwcN/wJx6YKnNvOd33X6rWh1xei77qRdzH2Pj1GKp&#10;X+V3uJNH66fnmXQn2OTlPJ9fH3Hq7sm5inrs9PT8+VE+vpk7B664kV76ixvpr3J7qQdbXc5Pv1Pt&#10;yrPx9LYHNs2Ra5w4enzH/55An5PnByNzeNTcfMbxPwfNe5W/LxHl2kcPnpecCXMPOObJM89e5vTR&#10;TjPUnsT2bA19OT1LfNI0Zo1GH3POl9tfgPQzgX7PEJNvX7y14szPueL5WiYn9zVfRXzZB0+jXHru&#10;RI/byx2oM0dD7dU1OBhX8t6A4cukH2hL6BF9Pg/Gue+UL4f/aOClJnkne8nRg1oML/K+GvOMEyfn&#10;dc3XUx/51qmzl5i8jPKM9tQ1bj9xct974ujJjXzPwfGix+1zEf03InW5gxh6cO/0syeWerFddCdi&#10;XuKJZW6/5135wE9O5vhb69v8xuWrpZaT+3YOx9che2DcvHZ+ZuLZvnByjpz0MqeXl7Uxe5nbZw55&#10;zkvelL+S7/zcR4zZ5tkXp8fNZd8oZv+N9JMHR19x+UQ16ZW8k1yPE66c1Jj3Du6u5ivE3pGd2F/c&#10;ZzHe3Vmf1uVZTN7u0L3Upad8sdaJE90Jjjwwb7Hup8crc/fpyAz/nHAnOOav3EGv9Cd3J/qPzEWj&#10;xyP63MvcOPnlPHmvjD4LkVnOoxYzMnfa8XSf9DnVrHh6dVzxX4E76xVeeuDJ/X295gT4fPE9mmdr&#10;7vt7mibHn4uIYPzsqic6eeY9c/JOTC98ri647MFFrnals587ynUeHHN7z0RnpkdiziI6m+htP/UT&#10;lv2/Kef95XkQuX1PWHMe8nzftkYufV8HOXfOU60afY3gcLzkO8to/27U+1mfu3P/dL7nynPma5b4&#10;n34Gf+Pz+Vr3s/P9deuXJxHcebPc4bLcXX4/0FWt//TBQs/+lU/21bSneHJ3efIzT03OaA61fSJ1&#10;YumTuZr2g5N6PVPbHHuTl72OE9ed5MrJHZojV1wN+ISBJ4eaC0z+O/K/X+mnVr5Y9hPTX8fkib06&#10;Ot/Y/uC5v3XvNukTI1ebM/ROjDy1zmpMXnrI4Yccbn4okveW/PiSfLGOzZl2RyPPufp0nTi9/CGM&#10;nnz/MkHNjb9Ye6iTSz09L3jvmbVz4PUlr/Gu9chd0IrrQ+1l35qY/cTt6WfNOXIZ6evhzDfCjy/i&#10;WcvZ6eAkT72RXnvv+KkzX+np22vPfH/rM0X0aL31I3Ljk94rTM40Q2zFcaa8KbqPHq1J3J7vd/30&#10;sEYjF4w6MT3lE5uvp9rkpJce6u05w/eoO8OzJ2ZtDxxM3BnG7jnb2DprdfKM9vUn2iO3D8ZNnX05&#10;9rIvTw97iSdGzpnZNzKDSy7R+i35+UU+UY4YFHN7qe184oJNeHq7P7zVnMQz1yexnAeeO/TOp7We&#10;K/6q73x1vWfWcvSix9n4/rbfEf7k07ypVos+5zbX/sRxtj0jHr62csAyTy69vpK76uHBPXGdT99c&#10;XmrEnEEvL/qN0T/R9edW+pLnHvaufNWs9tKHeMJJ/i7Xy8ge7qKOHhd4X81tntrWWbeeesLSJ/vk&#10;XPS5rfVPnRjvGy59UpN8cWP29MqZO549dSfx6n124nHF8Zl6P2p7eGTf89M7e2Jq9JBjbZ+YWOb0&#10;+gwmH3ji5F7tJT5FuJMH3Mbh5i0HHnfPbb3zxfVSTx/MWp7RXurcQa2fjZwfOVwvzxQ/PezpbS3H&#10;Wr678B+K/GWonJnz2kOtnsbWiD8bmedM37vW7M9ccM4F3PMi93nB/vOf//x/rrvC4fmt5evP7vbI&#10;9Sfv10YNEQ0x+WjA3Vk+uFxn+QzUYuqJedGXD07dftTtlR5TnvtlX6/EHsndES37c00z5flcb8T4&#10;Mu2z8/H7J/3IuSYve6u+fvkavJn9+JJaMDg5I3P67pQ6OPLAvcGmS6699CJf6eBnz1yNPuA+B3ne&#10;etD3XNxDTfrlDHkThoYbT/Pk64lWnrsQwbJOjL3UqNdPnnXu1rm7vQ368SVnyqVH7lnIFaeXs8iz&#10;Vis/fZzHHuI+Gzo+/+jlDHzQ+RmoB9Ebzp1LD+ZMlzg884k3YRMfzJnpKZY+E0Y/fc3lWjfPvtE5&#10;8FOTfXDr5GROP2t9id2Tp+fEyV56Zd4cfPU2+l5CJ0ZE2/r0XuV60J/0E6bXquc+8CZ/MfR6iOl9&#10;ElcaPdsj8czhUePHbc9I31li1mqJXIm/I//9ao/I68glRq63uLURnAsNGNG8a/F3xT/niK0i2mm/&#10;Fb/xq9n0ubny2TLXc9qF3fgM9cp55PT85XQ4zpKf0ZnqqLnbE43c1Gdu33nEzOWmd2OpwY+fU7lW&#10;O6lfReev+uB67zjpY25Ub73zudv7CE92wNe/c7G/Fznvn8TsraLPn333PvWRr8epTv5nR/bznPx+&#10;7GdgJzBxYp+VPXHe7/LymcCcJ9e+u8BhFz1zPpzdlZr214dIr/s77/Tdzb/b283Ei7lyjODk1nD4&#10;HiBy99klD+3fdPmzuOfIWZBzeS7knFnWEwce710uuNzUaMWs0XP75xc4f2foS37j7uIeRLHm3qlf&#10;4XFn3p/KXb0eeb68tln/qWexe67pnCZs52GPs0T7la5+fbO+9cuTX+3B7h5yPvhdLfzPenGnOVe7&#10;T/0J87mnGfaMO/0djtxd3M062XXnfae322Plkx8Wfo+4s37ieqxw+58Zczf36vk+T+N36/ZZzcPX&#10;vYzNBdeve3f3mvjOtecsanvukBxzIn/Ari79Jo7+aM2J3nr2c3cNb8LU34nuoeaqlreL7oaXuXzq&#10;nmHvNE56sVN/+czsHd0jcfkr/4mrz0lc6Z3bHuDcrQPLvxi07qpuT/ngeTlX3AjnKs++Pumd/fZL&#10;nvmKr3f2xdReRbXEnTZ5eFrrr7Zx+/qv+vJ2UQ85zDz18/Nq8tCPmH4+k33rHQeuPHUZ7aVH9l+V&#10;O2fyy9nkybUWa27WO2/0V9xJf4q53yl/x0svn7/5clb95q/q9IFjLd8zA++eHKI8cnjP7oXPnWva&#10;TczITu4JJs6cq33VTTvttNlbeeQek/8K0w+9eXN3vebeqXNe75+9O55wT7RwciZ5P+eJz93d5Oes&#10;3iU55sbcyZ3pJS73NK7mX+mfnbnzb++uV1rOxMucyJ+VekwxzzJ1ek0Rnl701U3cxFKTeObtnT1y&#10;PE7npbY1+uQ8zoraf+iG487m9hN3Dj1uLzhZi4sZxTuql0cUkwtmv3typgj35DrxTI77EDlHetz+&#10;I3/PdHe4nruYXHHqzJtH7S7ZQwOel31xtckxl2tE4xw5RnG54OTe8ogTF3zigj9y5R6P6t2TuLqc&#10;48/mzaPfPtRi8PVQm/Vu9sQXS3+w9JTTMWclP3M0Ey/nyU9ezkpu4uYr3WkfHjs4x5jfD84A4+L1&#10;I/ezkD51P8u//vX+T/fq7KNzDn76k8sh78ue/PRorpxHcWZ54+FsMf13O/RsPdTa7xq8fZ3rf/zM&#10;Wl/O2ddBLKO5c40r3D4xd5SfWHLody+9Vnrx5KZP5slpXfLMm5P6ztGc8JunRtzY/l2ra9y6+/oS&#10;ufz+slZnrd5o3zr9xORkbL/sPZu7Q/vs9oFLX6376TFp5cJJvtwJ02+K6Tf1G0v/zJuXdT5j4p37&#10;DOL6G8Uz0msd/QlrHXXr3VVu1+J3Y89J/TRDPjGvqfZZ1STfXmLkye2cvjpi/rzT8+FyyX+v5q9w&#10;Wp86+2LG1lA3Nk+8jz7r+6z+/sbPK9g5f1HP1+HUOZ+Z3NcNffZO/X5Hns/s81r7LH2m3efPQLTe&#10;1v7CMLWvEZ6pb29nGvU0phYsazUd4XklP3H7XzH2nvkM7uvP9dTJJ+dGIz7p9fnTos9N9PYZrY3g&#10;5Hl5ZomZe67WRL2I+WdP+pobU585fe/Ev/NffwJXrx0bnnB+/ZN87AbTGUzYx27xOe5+Vvh8t355&#10;8nNW/Lwp+eHowXze9NdM4oWcdl/hOdU3waRPnvkd/pWnfT2d0fHkOVoz1c7r3h3/9kgtPe/Ee95X&#10;q9mZfbk+a2/m7Ga5z3RW9tS7P7Eve413rTb5icF3Ljk9b+rpar01XHOiP4AZ9ZKTtRyf3d4u5t47&#10;3rM9972zW85MXe6sL1zz7Othz5qYnt3PXmo6T51zJ6x11Dte9iatmDOtVxG/5lp3D9z5vKeo5eJv&#10;jzxx6r6S2z3q7JNz69n5ld5+euplL2P3Upe8zOW0NjmZy0Onln7myW+eel+H5NJLH7mTP73sNye9&#10;cofUmNM3xydze7kXnN2V+ubp1/hUO3PnN+lOMD2dgUZMvT3w7InDy7x11kY8Jr79jDkvcfNTH/m7&#10;qNfVTD2a73OBt4c9tVnrkz3zZ+K0B34rvGed8lq3q/XM55/43VcHN3vixLzExVoDLid78o27npwp&#10;ouPKvTKfNK/EfLaVp/vRf2Qv9Y9o3Qmtev0e3UfPjumbPeeKyRP3H8rti1tPsT2ac+LRGupHdSfa&#10;Z7z197mpvTy/9E9e4momzJ5RD6O4ceex66HHEw7RW9+MOfvEc9LyS33+vcZfXsHL/zDTPxc5Z9rL&#10;s6bXPGpv9lDfz9AcuGB4q6FO3ZSnDx590edKbXOyhqdmmk/fu3Xi6umDcenF6+AzglOrI9pTB4cL&#10;PTf9vsCcic4cXvqIE819T8hzvn39ci49cDUZE+893Se91U7cCZOvR3Psg7tn561Z1TkDX88A3HvS&#10;9g7pk3x43O1FrUf3Um+uf+rUw0m8NdYd1fd8ZzW/a5+r8VWdO06zxdDnTomb8z0Fh/e2XHtg+R4n&#10;h0OcPgPF20d/fL3dzVn5rP19Rk9dRjX4pw81l7i1fHvWavVunDo59ol6Z988eeSNdw2H18OL8/SW&#10;S+1FDm7P3FreqyK+Pm97OtMzz76aFad9m59encsF79x5rVnV6K80E0eNceV/ivscRnW+9okz0zrn&#10;k081XDXZZ8bkI95c8AkDf9Xlns/6+Vz6pO/VM0z99tPXeNWXp/cpX5189eJGceKKK0dNxtT4GSOW&#10;PD38s4MePPHk3smdZdTPGi+x9M2+OFjjaMXIu7anxxQnjjvpmTp7YJNWbvLAqOE3vuKrge/nBZgz&#10;jeq/4/0T8GcfzpIzJnL7Gvnzy4mzmozpdccD3Z9w5XOQe56cETU3ObevhT/H8n/AY4/Xhr58zqZz&#10;6r7AxPHySlxsimqNE+d3wHr/PgueQQ7R3GfrOvVyfsfoc62ehz49/+xMHrm9fnZ7Hf0cF590zqIH&#10;j8s9MoLrIw+My9r+O/rfr1fP/V/md/ZRJ8Br4+vwUTN+d1/fxz7H33BePuNf+8uTHoAv+mn8at9Q&#10;q+dY4dNzvvKZ7syddllh/U0Kj1kTvvJIXN0z+6604s7IuV85d293vLv/M/ye7Q4Z9ScmP/PkP5Lj&#10;5Rz01s4g5t27OFO+tV7G7GduP2Pn1F/5Wp3JtDPP7nlPOvt5RvITa++Jk3x9m2etn5rEycXlZdz1&#10;ktf5I7rcpfXubKRvzmz5K4/EV7vqp9eKl/OSa95R3/brGl1z9UpcrPVZn3CSv8uZfeonj9g7t0/3&#10;2UFMH/dqP3E16hK3R2y/7JFzyVl5vbP++fWEe8c3/cjV/nPqc9XKc4W7E33z3MA9s7fySt0q1+cZ&#10;D7xT7+6JTfN9FnsTf+Ul16jHLurVnMbdy7Np/l289T2v+8/Uq912nnfOcOXj3MnLHlr7YOYrz8Qf&#10;4d6dkfNy58TJd73mXtXt5XOKd62fODU5fO7E5f6KmHuQZ80+Pt+0m73WTNwJQ/esB7535stlLrf1&#10;tJ9Y7pnz1PofJOSfxvaddM6YemBX/ZVO3HMwrjx3Z0WPy8hO/AN07qYe3F+c7P6byU8f9ergeieP&#10;XK6vg3uI6wE3c2sjPbVGel7ZB8v95Rjhdl/PxMXUEZ2jR9Zi8oj49bP7H8DkcRbc6L2ouXIfcjnk&#10;9hpPr9xJ7+TrR8889yMXX+nUyiN23hga/HzO9qDOSz80eYknlnn3s848NebOMjZOjQfP4GsspoY+&#10;PaLz6HFb62tMrVx7GeUltsudp87YGnH45OqSl5zEzSedGjnGiWvPmFr3mnpiyTEn9msFX4wZvh99&#10;PdGogwsnvyd8be3JN9JHww2WV2LZI2cPPexZ40Gu3j51XvbFqMXQuHvr5K98G7dWRwTTl9ybHs/m&#10;L+uzA7XPS+TijLnoc+WM9HprDl+SP7TfIPeb+is9uGc46RLjWXJG5slLP+eCrfjJwSf16Tvlehon&#10;jpjvD2uisxN7NN/twNn52uufs1trryPa5uonrkb8kbjzovfIDDVE/e/u1tr0oecMfLPXc+jt+smX&#10;l970e5fUmMtJrRgcvcmbA+aVPbGriMYbru8/sJxL7xF/dHeuOzN6P2r3Jvr5Ks/etI/aqZdY79d1&#10;cjufZtzR4+efFUYwfP3c8lnBH7l2Z7TrPTLrq2o8w4zmVzvDy9d0lV/5/Al9zqLPI5+rzzTfX+Tc&#10;vM/1SMzPKf300oNaDI516vSzZ9TzT415Ljwj55BXn0PXyVVrbO/k/gl5fu7yPDxvYp6DkT45Nzxx&#10;c2uj52fdkb6cfi+zD3w11H2teuD6tua7fuwEVmf9fc6Pnacqz/VvOEee0ef9a3950hf+kfjKDzZf&#10;iH7jJW5+smv7nGjucl75/HdnfwT/9HmueL5OvgZGd85+9+R0hKeue6+o2/uj5z27s/sS2dVzFE//&#10;Ccv+KteTfnrkPLW9hzg/SKWPef6AlX72V3pxY+4l1hHPE17rrmqf+YqX8/v5dtrUJW+FJ6fz3dz0&#10;W52Tz5o+YPITd3b2MrdPFCefPHY4vZOrfbOe5tOXk/2cZV8MnpiRnnn2E1dvlL+qxTO2N732WWH6&#10;6JE6MHXm8juiW3EST3897BOnvjsQ5aqVb5RjbRTvaN/Y/vLz8wqMCw33pHlnnH/Vwz1UJm5ulPMR&#10;OzDjjm/v5G53o8//Kr+78+VP8z0TOVNUl8/R2HSu8vGUn/6TJvtq9Gm+/dTcyVd6593xOuU6k+gc&#10;c3uPeqUfHtbEyTtxd3B29sQ66t/43drdXuXH/PTC3xndc9fsi61ic6lznjp52SP3ti+/Y+q6Z73y&#10;ULvqo+/P/x3XeRmdkZh5e3Ut76tH9yb6vEYw+zxHcqjhJdfcCOezL/dlB/fnH5epX7GX/jxX/j0p&#10;f2EODj3/v1uQ9w7y3SvjdGY5l37W5niYG/Xy2Yn9fdEc611c+U+anI2O2/NIH3t4qJEHJtezA+OC&#10;Y8+c2hwv+/omhge1rxO1l3xrol7E7JszVx6c5tl/I/38Ii+jfmBe9qntkyeHuq/kZg98p73qp9eU&#10;o+/ZPkPj6iccrPdMHjnnmhh+aBpzjv2sM1dH7NnJy1yNWGqzR+77+NRbT+KVJuemzrz1uZs9z5Pv&#10;i+7T4xfF4crXm8izedHHI3noqf2fTCTnZo6zxPBxBzGiV+ZielhnZDZXcsjTJ/OJC9YcsLzSP/Fd&#10;jkYd/t7uTE1ujRdnLY/IRR8fXwf7b80fX6idI5aRnl6JZz55TNjKazffOZOfvY+O+fwnu/Y+qben&#10;z9VzyVNnTM/M5RvzzzIxojd+qdd/ir1r15PmK2D5fO7sWZzsd4d74vcZnNzZ58/XPHdIbuLkahOH&#10;7zmC52dQemUOj5o7P8PBuaY57531VzXTnFR1P3tXuTPgkXuro175qzWqMa504pN39vS5impWvFV/&#10;ha98/gTc1+orPrs7seP03vgTzv+RZ9idhz19/azi501y/o9POFf/nPRc8+dR+tz0uHwd9FSTs1Zc&#10;NRnlJva75nlOp8/g83uuehivfNRd8X5V3+fbzfd9CYdcjdGzsJZDbc9zkGO9mwtHffL0TYx8hTfP&#10;2l2sv+PjJ+BZ3n0NmKj28el/rrLP5pHz/R1OJ7/X/Wy49cuTn3UwnzHn2RnouTzIj3oDOOej/PV9&#10;9jwe9fH8Tp/z7p76u98UTzjqdvN9hsnPHj47D+cYUydmZM6uL+8VcXqmV/jqcedMUvORz88z84PW&#10;9OzM7dnyiHm7r31qc2NzGrfvzFVf3mdEdjnd44TbXtQ+L8+TeXP7edWqmfj21K448KaeulVs/xVP&#10;XP6dWXe4zjHmc6185Ez97skxOscIbs9ntbeKzlj1wfFc+Tlvp88ePicz1Uyz28MdVjvqZX/y1EMu&#10;Ucx9rY2JmxvTRy96fa34co16qE9cbIruqj515Nmf9JNuxZvwnGf/FJO/ipOP3H6u02dV37H9uv9I&#10;jefuGa480fIPa31Nu67mTPiEOWPX6+eRO+2j3yqiXelWeHslj9x95IElJ/uJy59i7pk53Pagzhnt&#10;J984ebTmTu3s9HdG737H94S7evbeJb1WPZ/D3VuTz9JzrfUwpod5+ojt4rTvzh+v7qeHu+5mZq+9&#10;snc3vzv71D93zGc91ctTS/ROb3n594vU2G9s8pDbccfVF82OZx+Od2p75mntTD3R+R+G018e/cyp&#10;4SVGDpZ38ujnn0dZ65V+aL3Aea244BrBuZ0Jbv1GevILXlzOdJ64O/UYeerop8b3ndGeET7arsHR&#10;gHOWRJ+d3BteXuBcuc+qlkv0+VqHVl7mYHmveomTv+pidu+aezKHfmNX8yc+Z8NrYITDrX/v4Qx5&#10;nq07GadZ+uqRMedM2uRm3rqsk5c5HGfkTmrtpSbz5KX+SodHatPTvD3gq1lxeA3UEbnVkPsfqpOD&#10;l997yQe3pp8+2RMHM9dPDB+95FDbJ1q/gT9ruImTZ20fjDzfg/p07Pnuqpd8efTzYoZz3EfMHazt&#10;q8/ds4fOeXKfjTmrvbJ3Z67c1OMt7pzsZ2+FJweP5On5ijj5Otu4myMnfcCybn321CfH/tSDN/lP&#10;XH3Su3M4k7Z5yZnmn8xqzytN93OH9sp69Uyn+vRa5T1j5b3CV76J+/yTR/YyV7/aL73g8LkkRtRL&#10;Hz/XrOVaE1PTHr2HOjWTn5yOK03i+OnZu+Mnt713tRp9rXcauc0BX+nB6SdHH3srbc85rfU/5f9q&#10;3kfuq3eetX/Wr84dvHv46MV5Zd7cX32eHzk/n7vPxLn8H47kL0OCe6b01BHB8/WgdsbqXBuX7/zu&#10;i/9psZ+7n6/PwfNunjV9PVsr50+IPhsxc56NmjPwz5nM7ecZyNeHHhpx64z0sm8vPcBWl/6r/jf+&#10;2hPgvO9cp6/jHc8/ldvfB3/qc/pcx7886ZvIqIF/WFpfxd2HRR5+5leej/Z9lrvfUI/O2+letYs+&#10;Oevk+dBxwz3hp3/nucPKS459I1722vdV9Ym/+zRXfNrFnhqi3x/2Wie3ceuVboWr6+icnU5Oa+/W&#10;+OzmpB+81dydj5r+x4X0fkXOfnnr6fP16ysXHrl9deLqjeLJm/LkT/3EPKPEnsnTjz3u7LKam55w&#10;prrnWBPlE8WdlX0xozpruZMHnImvtmN6qDPCpS8n8fbpWk3jJ7Vz9LBGK5Y+YHC4p7667K94cvWX&#10;l1p7HeU23rU8PB+5UqfXiY86Y2rwAbdnBM8ZyVGffTFi4uio+YzRW07WYkY03H52Nheel72eS5+e&#10;XvKvIvzJU7/UJzdxc+dbPxLTw73wyefd+V7tiFbf9lQrLm83L3vqEnsmbz/3e9Sz/fBpzPfgK2b4&#10;jyTO6f37fO2D91567PZqvx33qpdej+xy5U9/es7GPBP9rvaS99FxOpOTmXd0d7i72dMZTt4Tlr55&#10;9olnfsKBzyznnWiak3p99M19yFvbdfPv1jn/RMv8K4077nhTT+/sZa4ve2Yuh2jus1DLtSdmlDtF&#10;tVMPTE/7V7U8fY2tk3ca0wevvvHh/7sF/98nnaWGnv8fwfj5x77Rv3cZ1fFnhBge+eePWrnU5nC5&#10;qL2t3xrxJX3a3550/RNv/94j+/oQ9TKiUwvGLtxyzeU0ro9aolwxNGCppZfc5mTtDkb9qc15vfBz&#10;hv7Wb40fX8SnKKdj+nbvqlabPLE8k+yTy2n8tNZbL/y8PUe9wJvvueYefk/IzV7OSV846sTVqxHX&#10;L/v2iCucnlpyLrg8J/hOB7e1qVlpweFNWjz7Sh/9wRpPP/uJ4evrp9bvg+xNuT6+HtTk+JBz64le&#10;jFzcaN+eHvbTizwva6M9ajGjfsbkmneEm3f+GQBXL2dwfnLoU3PbJ4oRvcD1UmfPSD99xI3ZF5ui&#10;HvZyrtij8WqHnr2bk2fSubrExX5lXD3f6ozlG/P7iecQ3+Wr583XIn3g9z7ZJ6efnOyv5t3B0/tK&#10;t5rtntnXN7Er/6v+qZc8d0jfXS95mauZMGbQb840O/X21Rnl0E+On13y7CWP3L4+RLmJTTna5OqV&#10;vubJa6/0gccvYXllLzHz0+hu8DO3Xu03zZdrTL/Mczd9jM5Nzqtyd3A/46v8n/X5yH3yfN2TeeCe&#10;i3hGd5KbPXJ/RiLXy1krjVzi73b5jDyb9/QMPjuxLz2MfCbx93S+v8Go/XNTH/DdBU+NvCuNvD8h&#10;8qyeVT4PuHfju9rXbeWb2t8t55m4PJf8M1GsOfLfhD+1eUapa621fDx8rdTx3pXnjI5o1BmvNO3x&#10;Xd87gZPzhcPrwSXfeG/a3832/f23nMLxL0++4kB8g+68vt+0u9OZe3lmecbg1MZZ/b+ofLXNyBnd&#10;e0W9mvsK7/a4ehbPAt0VN73ReU9aeifXNHPCTrzg5POomTB6zNn14Jw+B9zTy7kTv3v84ATGzWWc&#10;tI21V/ep9TYmZ8Ls2/N8qLnEk9e5GvFfHXP31W7g8h7dd+Wdfs45nSW/vbPGK2vmnfjD4f234+uT&#10;/uTib+LFF3j9F8oF9Q12ht5GmplnLa72zejnF/9CAIe+HGox9elJntyfdv/YIXX21a16jVMzp3H9&#10;Vrh9oh5iqfEZ7K3iCQ+OPGc426i/ffidZw3fWm3G1IvD9/b1zZ47isGRD2bfKO8k7nZtvdycM2Gt&#10;e1XNXOetPKe+mHtbt4f9xk/rle+pfuJd7cTMieMu9LKfeM5LfOIn1/xkNlz89DfmDP0+KjrzEf/V&#10;7j67Ee/TZ3If+cbdfmqcQ+2tDh9u8J2nHHW7mHN3vDu9K8/c/Yo7zfXnz6kHpr9RXtaZs0PukT21&#10;z0b8J99pbu6z6u/2mebs+Ke9j/TN52SfrnPH/vMxe+w4nV/7yclnAsvaPRrLeeTZJ59mteZOnZ6Z&#10;3/GQi96bPT1L/zHccwHv//CKjoueHtT6gJEbyf1ZXR49v3/1odcXPC75RG488+od6TkT/+lyfvb0&#10;J3JZ5/M43+eyVgPOPvhzg/NLRPb9haLcix63O8vtHd6W+rmXO8lxFjjeORPMq72d2a+DPLRywLj1&#10;kyNudKfkTprcyb7arOXZMzbHfRKfsPQ7zfU0pk4sn9e58LIvp2P60evXI/vk6d+9q76zJ52YHGLm&#10;evtM8sWJ9LjR5dV19vRTZ73TqJdDvNLBkQ/X2/c4nmDUvgZE8fSH40xyen7fqUEHx7rng+sJV17u&#10;o4d7G1PXvq2h7gtNekx9MXjeYJm7M37s7e5G+PacR+3//KR+RC44aOFwOytreNQZ0/ut8cIveue8&#10;tnefxFOXWnE11mqznp67++peFXlN3c29s87508zk2k/N1IeX7yV1U0SffnIal0N0pjF76MWN9vXu&#10;OPWnOZPOGd2zTh8w+In17MlPzKg+teTW8ohi7vNM1Ev/fB597ck12p80YsmZML2zN/nrQ2/SiHV/&#10;5dV41no5c6rBUmOeUc6kx7u58NQ4e4rq6KW3WvricrM2b33PUpt4ek96d6CnPmPOTt/OJ54+zf1q&#10;dZ5B7+Zz7Z7lhIPvbs7OHy395OhF5HPeHn/Wk7sT2j/5ynPhmX3uPAPPhnMQV8fZcWb+XVIcH3D/&#10;7FYH7i9Y5rmqM7oHEexvuXxun9dzo+7eCgP3HIn52kwe8H+Hy/eBz0DMO793k8OzoaUvns+bGLyu&#10;1Tm/tfS50HHLM8rvWvw7ftwJ5GvJFF+DxumJdUyNOfzv6/sEPvWXJ31jfrVjd6+P/ObQ21mPnoE+&#10;qZ8w+is8tbv87q7we6YejTPXnjvIEbc2Tv6tpZZvr3Xdl5dxtUNyVnlqV7MaV6Nn98WJzc3eVT75&#10;XmHOk2dczbKPzhxu5nqmh/zk2beXPvDSh1pt4np0TE7rqPnh378ApDbn9D7wE+v8rfnjCzxnirlP&#10;4/anCFfd1H8Flv7uBsbdz+Hzq2m+de41YfTxsJd+Yice+iQ3c7zSm54YuM/jTLlG8fSkl7jc5mRN&#10;nnPJ06O5U9381R6Td2vxR8/z6+NZOJvavzyIGfUjovd2dtZqiOro50VtT8/ky5VjbWy/5lnLy+cW&#10;g+MZgHmDq3cekT44ZyRHjf3kk7ePHuBq9dpx9ULjs4i1Fxyv9nR3fzHAHfRKnVz3s5YzzQHrmfCT&#10;Sy0ncTD19ldadclb+SZOzuWc9+r9q56NMSPv5qVXvp/wyR41Purd3Zr+R145J3NmWud7q3eRIz7t&#10;DyfPKr3VJaaHvdUM+rz/pis9yPUQd6eM+sihtm+vY3p3b6rhpz8c6vw+mvrub0yOer2o5YkRpwue&#10;70/6qZPvbjkzeTkvOeozJhccn0mzwtPLfOL2fs7acdmjd5n4zm2uOBpuznXitGfW5O46aROT61x1&#10;1nKN8FPTOLV9e+2p9yMRb32dY3QOfTlixMSovdJTbIrpq0ZP69alpnvWeiS3/eSgSR413L6a3xz6&#10;YNz9vZta/RubcLz8Pu99nqndFQ9z/7E//79NMvvf//73P75n3Bs+ef45xL5giZPjw0W//yNOnhc8&#10;a3yZkREv+nqRg7mLtX130xM8zxOcO6+szZ1LnXp0+Xzy+KUgdoLv7bPB4QLPXx5KPn35PIM1Eb03&#10;Hnk1ns8PT747gclhnhd98MbAmaEPfL066oUHmr7Sp/tdt5a6OVm7y8RLTF5q6YMnljk9OW/Jjy+c&#10;FRxvOfaJemRPHX3x5IHpOXHoqaOvts9cPD3UZS/75r4P9KS295b8+IKHN769tzxnWhtzBznG7MFP&#10;vPOs4abWXuP5Hqcnz1+A5nnBiNx+Hsplhn0xPen1DQcMjmeph3oiF77e1MkzJ3Kzb36GiDsDvRee&#10;9LnkgXEZxRPLnn8vfRP9+OJnnny4+blMzc1zez5wM6fmkmt8R9+/gnEZyX0W8lddeOaMac+e23Xu&#10;0n72dpodJ3Xtzd7Zx0eMyO2fw+Jw1ID189rTi3h1pQYuvl7ZS5ycO/ezjyZzvPRp3Dk8hxyxq5hz&#10;4OpNrhfYhMvJXmP09KHXV/bg5vdw77bTyiW2Jzoxd83aHRMzR2uffLqaKydxMWI+Y+LuBpZa846p&#10;bc/0kqfeGk4/G5zUkuPN55uXHHur9x19OWqJvQd1Ypmrw4fLKL7j6otm4umhpxE8+Z3rRzTXa4rq&#10;0z959O2Ry5eTPTE1+dq0Tu7JjnJXHvbvxjuzV97utDqHlU5cvXVHd8zvoStNe1Djo5d9fLj9HiHP&#10;5xCX/zvGfD6ejXPss4Djlc8v1tGfp9Bx+9pwXr7nidnDw7nyc27PoL7qT5rfHeOZfQ2MnOt0JZc+&#10;fM/M9y41efZS5wz91Vt/leieRM+D3Ju9eV/63mLv1ND3ucHNiZ6PfJ+ZHhfRO7X2wLiZnX1yOW/J&#10;jy962hP/jh9/AidnzuuTPHNft4/f8nvCVzwB3gf9Hnj75cnvN8jHvFx54J7xs5PS81mvj9b3B1HP&#10;6zdj96l53jy7zJvv2WRszlW92lnPK/0r+ifn8oo5Ow/PedrF3k7/qA7P9u865/rDkvN23NRlvtKA&#10;Z88ZqRUjmne/8a7lr3D7U8z9pv6rMeexq/smZs5ccjm7PVIDTw2xe/QnDHx36Tlxpjk7/uTRWD67&#10;Xrm3WOu6Tp/uXdUnM3Ycex1zrj0wn0+MujF5Ppd98NRRc4m9V/+twVNr/5Goj7OMeNnTN+tX7qD/&#10;IzH3NWdPbmt93dnnkGffqI5oTi/z5IL7l0e97U/xhDPpmNNa6mkv8eRP2DQnNd2fZslBt9PCS31z&#10;swc3+503F/5nX7nTNJsd5Rjl5f70uBOTt4orTXpk7nwjvtmntmekz23dMXvtJxf89EKTnuRc7dU8&#10;OHLJveRlTT5x5XTs2WrbG11zweBPOL28TjjwnZ/aXd57qneeceUhf9VP/Irb/Wl2Ys1nlhgxuZnn&#10;TuT01Fk3Z1WjS23m08yr/mrO5NXc5OSc5lFf9R/V4OvfOyaPxuBz+xr0Xlnn8/nnafrpIZZaMWLj&#10;XSd3l+c88txvp7vTS1/39B//8bEP1r8skzy4nJlYnp9709OPCIeZ5NlLDF8uOP6HI3J/scIemBd6&#10;n0VvPYnuCD9xuFknL/dzDhFNzgZLrn0wbi4xnj9rc6O+xjfyjy/sKEfMs0+uPJ/JXu6hnigfHrc1&#10;PTE9sk4Mbl/tQx9N4q25U6+8dv5q5Biday2P6GXPCE6fc/U9TS/7U94a/XOW3lMPT7npP2Hqicml&#10;lk/OlX3zKaaOHE5j747XX1PnDpxne1K7y5XrCa/npqfPJEbNZ5DfP34e6uHnk3y/v31fiLsXOnrq&#10;6Zt3RJNY53ri0XnW9L3YDx+9wOH6Hvb8Ww/fZ3J/z4XaS+8Jc6YcoueFXlyvjL1P9j4yZy57PTof&#10;LZc+q12Tt+KAy1vluWty3Z/Xhdwajjxx695DTeMrfu9o3T7UehC94cs1gnmpobav1ppe8nZ18sjb&#10;I2t8uFKTtdxVH+7EESPmDu2DPi/7fn/ro4f91vSc7JPrc8VTN82xl36J7fL2c5/G9XBP65O48pq0&#10;cN2BPrX67qUeTeqyl7leYvk8rc+e/GdjezrTmPuZG+U8swNe+pCnN7h1zpBHVJv9zK/6+uesztOv&#10;890OV7Pba1fnTjve3d6rdszXxB1yZ+cY4WSu5neLvn/cu2vwxqjz2e2L+ZmeP1P58xo/g/EzKVz5&#10;zOhajJiXsxL7m/M8w9U5JIe8zzD7eNgndm8146vguTu5db4Xeaas+5nVEOF6BumnpnvNyXPRNzF9&#10;iHp1/7t+/QmsXovXT/p29AQ887/lff6v/jC4++B+SKkzeqAfGXN35xLBrT9yPt6+YchzZuKZyzGi&#10;y0vuqg8Xzq6ffp+ZTztNWO5E32c22u9a3Dj1wdJT7hTl2rva1Xk73ulsZxLb9xGP9NvlPau5V334&#10;csh3Z5HcFS+94O8uuH021CvvnRc9dbmDWP4jKlz/ckDulbPlqz+NeMnVl5g7Jf7Zubut9hGXN+0u&#10;x57cxMGsiXJ2z5u8zHeayde5rZu4zdnVq512vvR6n/bJfnvZ2+H25PIMYuQ5Tw59OWKto+aCJ0cv&#10;MXF55t5e8QAAQABJREFUb4KfGvOMzlQ/9RK7m7sfutxt8sm+e028xu5w72jdB39vMSM4+bSDPWda&#10;EzOnrx85Pa/GqROT92zEM+e2X87c8dAlN33EV/qrHdLLHE3q2vtqZvpM2sbkf1Zc7Z97kctzL/v2&#10;dmekhrjykaOv9VXM+XD118e/37QPfbXZUy+mj/UUU5OerYWXfbzEJt/uO8efVVaaxtWBr7RyjL17&#10;e1rv+DuPnU7vq9hn2fO61i/x1R7ikyb19qeIR553euKRPtmbvMDgpGbC6MPTzwhXbWLgeclJbJc7&#10;b+JMPWbnjImT/eZPc8DSh1yPzH1ue+gm/+zD8RI3Nq4/OBx5jWetR8ZJZ/9KK28V0evhnBUXXG5z&#10;1Nrnc5b3OjU9P3fByPkPMtnv7ws46PiPN1x6ELnl468POXxnumNr4OunN7UXOR5e5voYxTOmVrx9&#10;rDOiYy+fFy0YF5jnR6RnpC8vZ4M7fxXl2Kf23D1fMM9Xf+fR48pd8Mp+5u/s96+tAUXrTf/kkq9+&#10;pYHHlfuITRp5RrnU5q1r3FqP5NtLDJ43fc6AsydOHp5h99DqT8x++pN3n32cq46ay5pcf3Ku7L0j&#10;Z1/VddTf6Iyspwn4yDHqDd/3cmqTZ5791IvnHLFJa8/oa9meaLn5/7SoD5zm8f+hUjxfF54LfPXa&#10;MR9f57uPuDP1tKbvDs7Nnj72/PzSJ/WZpwdcaiLP4Wc4tT13EMMrPai56HPZsxZzzzfSTx5c7u7J&#10;UZv1o7l7pd5nS6x5zbGfeOZ4UctbeauZeKnJHK46I/2cl3jy0yc54PCaC8dbTnpkDk+PxDPP9wO4&#10;83IXsLyyl7jaxMzTY8onz4knJp/a3FlGcPlgmcvJqM8VLzXkuzl6qnFfZ9D31kvuK6JzVt72ja+Y&#10;mR7tm88Kr/upzRwd3OSbJy6P6J8B6dM5vL4mTE73mN1YcunZ7++15E35yls/omeg/pmYfqvZ+tN/&#10;ZLYanwE/c6OYXGe+OuKfM6/873CvvD6yn8+VZ0ju/ZHzP9Pb14TovZqfZ7HiiPu96s/HeW70+JmM&#10;v7OTT58zuYs76v03Rc/87hmgU9OR89PX18cz9XVSj1aunF8Rcw93Yw/x3JHcmsh7TR6a7Fknljm6&#10;vux3j/cyPe7sZa7WuXqLJ9fed3z+BDzf552+HV5xAr4ed9/vj+pesfNdj3/8z3azOA/L7UOcGqo9&#10;5b+a53z3tn71nBM/z89dUuNexuxNuV7d05v+V7zca7X/ozu/2m/a42qGZ4/W59Qne2J3on5XO5x6&#10;9j76X+nVJV/sSku/udTpdeIhx7NQb01fTO5pVGfUi9pbr66bK088Y/dy3jNnkr4fkbNnvoZd58x8&#10;JvCuk0uevtTw1djzbMDF5KA5ufRQryZ9uifnKqbHjjv5Jzb5JJa5cybM3hR7HvrGUqc/0Zx+5uip&#10;M7aHf9lI3Ly9xYnOyR3FE3N+asmb01r9G6fmQj952Hsj/fiSPmKvjuxxMic5qQH3L9Dk9HhdvMDU&#10;ZswcruchP2tzPY16WHekv9I297S+mrnzmbS5o/3cWWzlC1eOEW57TLzm9Iz0695n17k/s939zo5q&#10;0J/q5KU255PvrtRljkbv1MNpXvY7hzv5JI/+xMs56ZF5+pzkd7S517Tf5JWYevZKPPdc4XL6DLKW&#10;cxVXM9JLjph1ek8Y/QkH0wsOOZhc6uzDuXvpmTo9cw59a2POn3zSs/XOWHEav6rZqT3dM7Vy3Hfi&#10;JN++MXuZ2+8Ix3/4dzYYPG4w+ldX+1rr1Xr7xuyDMdd9iPLErNGJpcedPL308z+IUGffWYlNs1Z9&#10;9WqYA5e7f2aBw9n7sw01em80vjZg1PoT08++Hs7jH+Xx0Es9vLzE4XE5S5yY+aRNLHO9wNI/8fR2&#10;lmdnbUwPdXjbJ6Y3z4+XXKMao3hqwcSTl37iRC93VJ8RDnVzxPWYYvtMnMbQ7K58XneCL64+d9ZP&#10;jnxxNY3bz5i+5Jwt/9GSnDtz/XJP+H4P+X5Pf3M1uXP3mJfXxLUPd9eXR2zf7O3yE11yfMb2XO2Z&#10;WjRZr7zkTf3E9OqIPnmdU3P39xg6Lv183RMzp2cOP2dQ238j/fwCLtcd7Lcm+/S4nGHPmh7zuJ2h&#10;Rtx95KBNrjle06WfvaxXWvdUY0yt2GdEn/lqFvvl2bpv67vWt/XiHZ2hP32x5IrJo+amFktt8/0z&#10;Xk81xubLEzc2H56Ymo5ouX3f2d/p7BnVECfMvrOaB67OKIfeK66djzNXHM4me+STRiz3TR1418l9&#10;NL/y3PXpTXvnLid9fXqWePp1jr+6q1mpTV3id/JnPNzZ71+9Tp8B3k6j/+p5nCOPKLbSTLg6d5Gj&#10;r7XeibcGbvanWr+rnrz2EydO87Ovdto9eR+RT7s9swfPop59M/+I/b+Kpz8b9TP7/L7G9PuMVs+A&#10;trlg+VnP93X+faL5ziV6r+Z94/MJ+BrS9TzJE/f1pw/uLe7nL7pfcbFP7s4OWbsvkYu9eV+Jy7WG&#10;Izdj5nLy/QrGpd979c+vOeOfnffKGfasO9r/jt8n8CedQH7vZH7yjPD9PoFPftfjZM4rOW+/PNmL&#10;PzqAB/ahf8WD5+H/ivmeW++RNRzPyKjubvyVz3hn11e8v9LD3LjaxfOFx2W94ovDe8XV+7lHeosx&#10;0/3U2Uv+q3Kf8WqGvJx7pUnuaa6n86zVT3Vjco309RPbRfj5wyR13mjxE5u4+sM5ve7seOr5Kp7P&#10;i18+kzsn5szUyLOXcdJm3/yUJ9+ojrjayf3kdq0XMT0S/0q5z5E79fPTk5dRnn176dXnI8do39h4&#10;e8lLPHP6eiQ+YfbpTb4rjfik0fMz4rN75P546Zd5nqf9/BzjOcV95vQVy0hfjrP0EE8+uX1j95Oz&#10;8ljhek59e/hP/WkPMfipP/GQb5w07Zt7obPWw9q9fnV0r0f28B8w2qPPZOWd5wNHXeMrvRpi7mDO&#10;P9SQW8Pz+wXMf4QCX13utOqDp3/yrrQrnR708eAit77SqTfyzPhMXnoT7at7NvaeXV/5T/ze8YSz&#10;mjNp5drrefaJcsibR0+MPGvw1KK/uk75OYfcW//0mfZwZ/kfGXOWuxiZ665GsOwnh5xLLjH9qb2T&#10;9yYqnVjOSq39nEHOZSTP+dRe4N7T9+ZKl/PwWvGck1Guc7N3muezrTTOgcvnK8/n3v4HGT+D20Me&#10;uHuCoePSk8jNxYz8c8j5YOStSR16OeDuxTw94XipdYZaozyjPGsiHuDc7mh/Ndc+MT1zHz3tOweN&#10;OTE19NiBK3H5etEnl0vtJYfY/tkzRzf56DdFtHnnnObnnO5l3TzqPIPkioORqxU3puYkx0cv+OSe&#10;De9FcyIznK1GTJ4z6adevPeEJ5YznKNuiu6QPb0S67w5+iQu1to7NR764P2Iv/qOvUd60+safWOc&#10;t770uP38AVeTMfHp9bLv+4GaK6P5W+PnF2ardRda5HjpZ4/IhUbsDfj5xRlE/79r6q/GqDc1V9aT&#10;Bg4z5WcuBocr6+S9d7/WV/ZbXfbyeeCKTzp7RHUTNmnF5FtPMb3Nidz5fs498KH2tXZOR/2muRMG&#10;v+c4Sy+j+OSzwyZ9YqllF58p8UfyfC49jdN8ez0r8UmXfPupIQfnTjx14sb2sU7NK3J9nWvE255z&#10;uha/E31/t4b3dc7uvjU7JK93yh45d2qar69RDfUVV03HnJc9d6PP8/q93Jyem3XmqTO37yzxKe44&#10;7UPNnZqu6bUu56Y28e98/nPp2fNCn68J59ye1kZfC19H698l+hxE70d37/c3PmDefJb5ecbPbFz+&#10;L0a4xxv4/eWlJzCdrZiRgeTcfM7yunB9lff1bg/fX+x79WdEcuHzvGCeQ85J7I4O3+lylj3nOge8&#10;52et7jt+n8DvegK+1/t74Xd9nt3e//j/POmD+w3tN//O4Lv3fgKe3cl53OGu/F7hsfJ+Fu/dfD89&#10;46vHnfdk79F17+OMxh+pc1bmJ14+4yv3cW57rnYTdxf1HxGdddd7p9v1ck6fB73Ukk91YpNmhYF7&#10;tYf4V4h5LlfvgeyrM/Is+ZyJ07MmJo+elxzq5KxydcbUixEnPD2vuLud1a787BsnrwmTv4vTTDBv&#10;tStengt/Gbbe7SMHT3P/Ik0txuzkTDu430lsvXMaX3nBn/aZ8MZWnhPe++RM+PbdX4zauZOvWOvE&#10;M+rjLHqZpwc9+eRXV2p93a80r+jnOeaz4J291azWNC+fq3untTPaq8/Xvvydv5z22Gk+u3dnN5/n&#10;7o7M8Nxam59d2ctZK618/5HJGn7+A056yZkiulNu6idd7nzlSV9+ciffnGuePL30k/NoTO/J46o/&#10;aRpz13z25DTuM8Lp+Tsve+jaEyyv5CaeuR6818yzT54+mWevcT0SX/nLTb/EzPXCx9zeSZw0YKu9&#10;TnF93UvdKror/eRMu9hPjTnRvhGMz6OswfQ20ud2dzitUQdHHdh0qW0/a/tqxbNecRpHM2F6nUY9&#10;2CX3SRyvf/3rX+M8eKmlVuufCdR8tuf3F5r82SV7zIPPDa9n0PeyT03OlTtY2+v4Jhi+6EvkZj9u&#10;LrHMfdbs0fcsyL3kELmIPqMcYmrJne9ZqVOj76pOPzlE9zBPH3tGde7b+OQh5nw05vp1tN/+XasD&#10;9zUQI8ontqd18qdcj+aLE3lNfD93TB7+7ePMCU9MH/kd5RLlZrSPLnM5ibU39RWv9fAba189xVf8&#10;Ky/6euFhru9JTF3ugRevr9939HyvGfG3T+RyByOfoeJ6GsWN4NzuMe2W/TfjH1+mPdW6X3qnP7m/&#10;PKnGfdDyrPls5nI6Og+ci7le7mC9iqlx18RWuo/AmesOJ/7N7TPVY+LZI9JPbfaucs/KGXqho2ef&#10;1zZn+NqlDk5eao1ykyMGx5yoJiP4xMEPHjsR1ThHjXX3xY3JX3EnfMLwTD9nJJd84sglJl88NSuP&#10;1lmnVr+c0/2u1ehn/ZHRWcZXz8J39Zyns/SYdhQz6knNe7f/fcO+EU5fuS8+3GCJqxGTI24E95Jr&#10;/UxMX3x6PrPAGp9mthcc9RNf7NRffkZnvvJM0p98553zJx79Ce8ZX6H2WYzubc2O/Tn+Oz3f7ox5&#10;Vp/T2PyrZ01dcvUWI8qlx5n685lnPs0WW3Hs/83Rs/F88ywmzL6f3+rBk7/C1X90zPk9iz37hp9Y&#10;6sn9PsYLHpgaMPn0uORbg8kh53Lee/XPr+kt95+M7+qzT8DXL1/Tz97hb5939+yb72v4lc/x///y&#10;pMv2Q3zl5b/Cbp7btAs9z1OeUX73xY32rX+nmM+/2jufz7MRSz0Ytxz9ruqVxhn6vDo6t/frOe7R&#10;PPHmf3Tde3T9yPxXeORcz9aYPfPT83M3orkeRLGM5slzF3tE8+R17p5w9WgO9cpL/aR5JZZzpmez&#10;73M8MlsPtM4A23nSO7300m+lXeGnc+Sd+vjc7oc+Mf2M6UsOV232mp89dXLUW2eUm3r36544+uSn&#10;X/ZW//jdfH317Fq++1ifxhOdnN7hdIY89da7yHM6d8fb9ZznmXHm5N47rRo4+OilJvtiRnrykycm&#10;725Er58xPcXwzVyd8e7cid/+yck5Ox6a7LeHdXLIfebM5T4b0/vKazU/nx+P9PRZxLJ/NS/7+iR2&#10;J3dHojn6la88Z/CPL2CfdbnXnZl+v7vjHW0/Lx6T3r2McMydS5ww8fSVZ0yPzFOTuPmVXl5GPdFy&#10;W8tZeTZPvnHSTZh84s6T3pU+PZK78oVDz77/+Jpa95PjjIkjdxV3mu7lPPyu+quZ4PmM7Zu1//jf&#10;mqkG68vvPeelN9ysp5xnxMMrn5nc2tx64otNkdloc4eJ15yuJ01iud//Y++MtuM4dh36kvz/B5+X&#10;ky15xzDCqq6eGcly4l6rRRIEQFbPSJYU3XOnmT3fWh11Yv4vUYLJ4XlZ+x+H6XH7fmYncvvuCKaP&#10;US/1RF8Tetxc/q8+ksMRz5weV3q9I+8f1VBlDp9b3D2ZmZccYu6TXvLBfB76px6eNTn8rMl9f5N7&#10;M7e5eqXenYzJ0atjc6jVJxc8L+fKzZ65HOuO3W+vrtG3Jj3ly7FOzi5Hp0YPojivLbccYr7eeINx&#10;q+952dcXzEs/eeDpJXfC9DAmRywjXnDk+Tko5qxJI9YcPe13lG+k7/zkrnzgZi/rK0/9nUdMPX3/&#10;+DG9fM3FMpLrgT655Nz0iV7U/XVGT3p9iTmLfmLpTU9ectTwGvv1BMwLLrd/WAkuJicx9xUzOrM1&#10;8vW0Jnqj6bOkzyty5ju7/XY9uOg8nx7WemUtxx7RGemV/UmjLnmZp9ekF0seenG92C33F2+eONGe&#10;Os+XHHO48sWM6nj9J459+avoHpNHauQlhmaFJ4984ok52whur32o5U29xpI7eTaW/J616/Xc07rn&#10;q1vhuRP7TJ//vaeeU3QOEZ1avy+1r7Zr/w2k7/di5PqR98UM+tz/+9///m47u2dAsKdWkTUa5suz&#10;fxrRtdZnm7j5tCOz6NszrnZI7oqTHs5ecbPv1wX04Pk66Zn89qQnr3ufUe92e+Ve6bWbyZnhyjf3&#10;+5/VM+F1UKMH0c8Vv69JDv3exbp5cL/y5eeQz6t39VzEfI8mj16fmxpcf/XWeHFTc9PPG//0pPf7&#10;mp+Az5Yuz8xnLDufoxx7+VzJfd0ST65eRnsfFf087HnU3JzVnue2J57RM+a+9sE6tzaqo/YZkTvb&#10;PpF+ctIjc7hZm6ul//t6/An4PHXoWvx3/NgnMD33u+/xu/yPPdHe/e8/npTWD+DuYe7ynfvq+LP2&#10;8Pkxn9ua87mTMXuvPv+/yY/ndPKsfK4+6xPNs8+JGT0XT3fO3jQr9VfcSf9RmLtMz3DC3EOdUfzR&#10;6Cz9rIlik7c8fyCwnrhi+OlptEfMfuLP5FfneMb7o7S5s89pha12UEf0tRGzTs/0kZfYSZ66nIs2&#10;eydeVxz9PIt8cetH4uq56OWMnC0Gx5zILU9cjnX2M+951NmfvLuvR2oTM08vsdT0rjkn+Z2j0ztz&#10;9RN/1Wtu14/q2sfaM1ufRnW9j/gq4k8PndE8a33tpe50x4mXflMfzNmeQV7i5smX19FziadWzEjP&#10;uUZ6arIPPnHk21MLvrvae8f9iF7Od3fmuH9i5BOuh1w5J/uqcaYzGrevJ31vseSkPvuZu+cJN3Un&#10;c9yNmHOcJYZXcvSWlz0xOFdXf/+00roHccWZZqmjZ576zCf9KZZ7tWfPpS+faD7NWvXAua5mnfJ6&#10;dvv2rJWvPqmXay9j8hI3RwvH2Pydtx5GtTvNxBHTJ6O9KYI5y35qO+dzoTV+fjTXmr7PpvVy8HS+&#10;+9gjTv3kkVsT8xfO/seh9IPjvMTB9BGXZwSHkzz9kqPennVGPeQY4aSXv7j2Pyhb69U1WvV6rmbx&#10;fHhd8rWRi4c5kds/1nEXdLmvfD2tifoZ2Tv3xEc/cjSps6bHRd0RP/2nPzqSL0d/cSO7uYueYM6U&#10;R8zn3zvS51rh/QySZ25MHzGi+yX2NrQ+wPOSm5g9oz2402U/e425X3LIm7fCJv2Eoc895Rjp92VP&#10;nTF505725evD+4Xc9wNaczX6Ebnh6yPHaJ9aHbnz1MkTh8Olxij/vfv9o3oQOWp8f6a3PXXW3x1/&#10;zPT8Ef1nJa/9wLl9lvZ53omlnp77gZv/c+o/EX2MzCDXRy8xY+O+H8C5iO7rVDB4XPjkBVeNHPtw&#10;+fqmxhldy88IR17i5npRewb5HdV8dnSP1VzPAM8cLjlY6+UY9e3XK3XNVdNRTfLNifSdI44HuFrq&#10;7iWWvMz1Ty45V/Pe0fePOUs8+WBZ5xxw68lHPzl6rbg5p7VTT45RTvuLw5t69BuXSy/14kZ7fv74&#10;+tLnSt9pjn1i9vV9d/k5H3MHc/dlowlbbarOKA+Pxux1TC4a5088sJXvpNPPGcTmdd1zd7Xa3AmM&#10;9wsx8faxN3nIvfKQdxV7FnwwZ6dezNlq5XQNLlcOceJl/9l8mnnq+dG79R7OY+e8m9c1XL/24NFn&#10;pqc32szb61es/b6Jc0+Xz8av0xMHzGdnn1rMZ+aztoYL5p24PvQSJwf7fX1/AjwTn5HPKyPMk2cm&#10;R6/2daI864+M7sKMnEvOe5NbPCN53vqIWatX6xzf94nbI3LRw0fPd/SfH7Ovn1EfVXL1Ff8df3z9&#10;X/E8eNa+D17h99vj+gn4vjf6e9Jr5a/H+McfT/pm8/A/60jucTrfTxS/KFlP+vTOc+40kw+Y8+yn&#10;t317Rmc21z5xxdlpUq/HHX7rV3U/J2e4MzqwrCcv+n5zl339GoOvp/7o/YcwdfCs1aQfec7WD9w8&#10;PcDz0jsx8pw1cbKv1jnGxq2fie2tl/tkP/c2l4dOTA+x5OgHV1xd1vaTr6+Y/o3rJ57RnrPaI7m8&#10;D+CrIfreSMw8tfrqYS3X+daTFkxe962v+vI+MvYZ2EmMeLWjfLnNz9rc6LmcR73ryYejxihmnV4r&#10;bIXv5tBD5556WKuVN9XJRa+HmtXXPr0mjVp6Povkdz9reWLovcH4POidwcW6nz1yz6enn4fq4XC5&#10;+3v1/lHtqq+HPGp9zPN5Jq891cmhrz95X9nLPHmJ6+v5r3jZz1wfsMytE/Ps7AHON75i8MGp6WVu&#10;j8ilXp4zOsLbXemjl/7q9Gxc7/ZInT259HJOe6bWXK17qBeXR5Qz9ZJHDkd+96xPfOTejSfz8cwd&#10;zSftalffT7zPU+++YCutHOKO0z3npA4OePbSP7nNcXc8cpae+mSvPbInfxflG/EzV5cYuTOTJ6am&#10;I1z5ySUXR2PP2D7NV5MeaibMntE5J1w1RjTqwdxN/MRTDq89ubUzMjorOZnDpZan1r2ylqPeqIfv&#10;RXh8btlXp5df1+H3pSZx9fS4reVQi8mhl/6Tr3qifX2y1zkc+fZSl7n9jPSTk17g7u3zRKvG2L32&#10;0B+ePTBybvt6G/WnlidGna+rfWLyrdHB53aeHvDB5HYNnhr7RHfgbFfPAf7q0t8+vlziRG/3sYbn&#10;uRqjx17+cSRazwnOpR+5PHJ3SB65embB7wtcDtEcHnnuCEbtZa919MV85nKz1xi1+8sD4zK6X+4m&#10;llqfx5v4rw9yqOWBud/ES0322UVt4mDe4JlTqyOay6Hmos6L2p667JPbF28PcWL6iYsRzfEkT032&#10;W2tN7H0a45lzw/M9ynuzf2m98+k99UoNubVnYRdff3L3SK4a+lxqjfbdAY6YOT1vMWdwVnruwQ5y&#10;wM2Njcl/I8aH5jlPnMgNnpi7i1lrLb9x95OX0ddVTG8jXvqBeXO25Ogjln5g+hD9+uZripZcfJqH&#10;X3pfPVv5qXEno3+sTuRiD2a7rzOM6tqz+8nzLGB6Z988o/6pzf6r8pX/Cneuz4fntbvax3OpaX3y&#10;nSF3ivDbU132+HoF7k0vZ7V39tofbvZbKz85YNbugC5xnoVaevB5XyUmTuTKnv7vnR97cuHIS60a&#10;49SbdGByjYmR552c5jFbTE3yp938emEPXV7qxaiTw/P1PWivNWpfGXMHfJ3deNbmRjTq0sM9+2zg&#10;YOi91akB9/zOEROHa08/sHyO1BMfPK/en57e6ol4u0dy0kscvlq95Fnr1c9InXxif16CwcNDPzAv&#10;veWIr2J6mKPtXfSTgx8YZ+Drm3OdI5+6NVnL30V3aV3OaH1zu0/deuqc1f3JQ5/s9WxrveGKqXe2&#10;UTx5YHn1fnJ5Tbis1eR8sV85Xp2H8yenn4dnTw4Ytc/Q6NcXNUQx+f43Beb4OQGPGq5ePQ8O12q/&#10;9+6v9/EV51k9q6ungS615LlP9sC5G+sZ2e8edfepvbMP1ruoNaa/mJH3ETnvMS/fW9SexSiHCM/3&#10;rT65S3KdZz/9EnM2mDc+6tPzd/6aJ+Dzf8RN7Z3X5xHNI7v9Chqfxa+w67Rjvu6chZrPYc9F/Mcf&#10;T05GdzCGOOCOrrl3fXJm5u1LnQ/G/t15qTOforOmnexNul8Jm57dydl4JsmbnlE+B/tGeqlP7pSn&#10;Tq1Y+mSePnITu5vjkf7WYO3f9d1Zyb/yyn7vlz7k067NmerWdb3T5E4T7y7meYneetijJnf2tG9r&#10;9TCml5hR3+RMM+R/pejuxtytz5M98knTnFfVPWt6vZpzNRsPNNx51tZd9eXvPHY995bTEf/EzBPP&#10;Hewb7WWkl3NXZ5RjbM+s9WyMuemfvPQ1zz2nXP2qB77jTLpTzLNNu9o7md361NhLv95PfnLQcYOJ&#10;i6nXm9qeGjB15tSpAfdKndgqtkfWuxn6uZdRPH3AVju1Tv0qtu+KJ55ncNZqFzVfKa7Oe3oGzpzP&#10;QD+fxSvOmv74MWOaIwZnmt+Y/I4rPThX+mT+3v3xI96Tv6wrPbzmdK3XKk58d1ppwOGonfgTtvPL&#10;3qmW+RMXbLdbzjrJ9TKm/04vH07mk2Y6h7/kg09fjvnKM3FyddPc5NKn9k4+HnKN9tOf3q7Wx6hH&#10;xtTLE+vZ6MSI3uk35ZPG561HcvBwB/KJK0Yfbf6iFoxL7/fq/aMY/v7BEB1/uQvuL3f0BSPPmXqC&#10;567iu4gmL/R5Z8/cGa21v4rquu88z2r0nM6BZ4+oH31zvO2B81zVg3P57NCkVg/+qEeNUW760Us9&#10;3vLJuXZ9PL3hOt+Y+8ojsj8xZ6nRhxo9++bzUDPtpYdaore+RK/2UE+/c2rPQ2ytNVF9zn4Dv31I&#10;jlz79qy7n/gqz93liKU/OTgxczVTlD/1VpizjT5HdzHqbW1MXz0S6xydvJ2HPePk0xj1He9Jr0fu&#10;mZi4e53MQy+f3Auscf3g2JNH9PXR49HInJxlntHcGdTu5B5gecO1l//u6GVPjd74ghnFO+rj19nu&#10;U+vdz0utcdKqz94VP7nmPifrrxI9S+/Xde9rH715c6iz5yxj9iYtmNxVX/yUJ9+YO6SH+aqPnh63&#10;XD2JYIlPPN776Z/6XX7lm/2dz2nPHfU19pnE03fi6Je8SZt9c3ipN++YvPaWq+dHRGc6y+he2Te3&#10;xz5i6twxOdnLXL0easWtp7494+7rqpyeLX7iD1d988HFVhxnGZM/fe8KLzn++5O4XkTniqFVb7S3&#10;iqe8Sc98n4OzxSa+GNze3d4U73DveOurpne3P+2U2AmPGXk5E8yePsTsp+53fv4EfJ6p6GedPXKf&#10;u7zspx/9vPtrkT7o/TyePNP/v5j7DD27z8go/mz0tcu4m0FP7uns5OstRu2NX/rLdY483jfm9jJm&#10;n5xZ6WVuROs+5IlTry556S9mXGl/4+fP+VXPql+TfN2Y0f2TuStN4/n+OvH9zfm8J+D7IF8jcyPb&#10;8Jq+/I8nNSbmMOq7V77pTrzgnPBWezDvEf1Kl/v3zJWmec/Uj5zl0XnTWe+eccdfnSXnmsu15kxi&#10;eb5pXmKpyTw9Hsnx6t2sc/4j3icaz+LMK80pb+WT5/V8RO+djp4a8xV/wqezgvWtlm/w7YnpYU0U&#10;M4LlntRXF1o0femz6jf/s+pp1z5/7uI51E3cxFJrrge1PvZO4vQDGz56TX182Wu3Gz09jLt9Jq8J&#10;u+PB3JVH4uTe7S+v+57JfuoSMzeqk2+dfXM5xAmzr8cJL7nqM05z0CRODtZeXafvLsdP/4w7P3py&#10;r3jOlm/dkT5evOf1FJObHtMPm/DQqqdOzVSDcaFp7ntn/THnrFn/7DhnmnnliXbFOcGd/c+t1gga&#10;dcY1+3vnDve76ixbnfVMffb1Ovfn/ZZX9hI/ydkdfXqmH7kcz2nsXuqcLXeq5efnGTznqcmoRiz9&#10;ybNurprE5ScGT3zSiF3F9Gj/K+3P6PeOub/7NOcOjhbPlQde00xndJS782tN1u4y6fWGP/XT5yRv&#10;D/0TF8uZ9BvPmtx65ZX7wYXnbU+tuLV9v/9LHMw6Izm3ezkzz4XWG25//XFezneGWNbwnZdzwLjp&#10;M4MbHbd7yekan/aF46VH1uZEufKcY51cc3ewNupljUde3eecYOwPt88B1h7pR24fH29x58nJ1699&#10;qJnvpZba3ChHX+tVhOednNZbG+H6TJjd8/Wyp47oM80z8wdTXIlRq3eWrwsRL33heoGpy70a0wvd&#10;5JN8++2nFjw57iDmbh31O+HBkdc66/Zf1bnvijPh6HIWOc+R14fY/ysv7kyPK/cXA8//5Q41vaNa&#10;+F7N6Roeupyl9jTiubtyrx03eZlP3nkOuPqmTmzSi51w5F7F9MocnTvynOlxg/G+yM93dcT8I0lf&#10;H6I5vvCoPbd6elzUzrZ+a/z1QY01Mb0TzxzPaU5yyJvTfTnu567J06N3FddDTfPEf1bMM+XO7uO+&#10;9OyLyelIX273XlHr7R7WencNnpg6+cbd3ui5W9v1ysv5K766XUytfjv+qjdp82zMkXM1M/vMW+n8&#10;998+3NTmfDmJyU8NmBc4Nxp1mSfP3Cjf+pE4eYDtrpO+55p8Vno19Lmp87K2T09s4iVm3rNTnzl8&#10;avnE/hqe3zvoT4SrV+b2iPT1J6a32omXGvqpk2/0eyPq1aXf1J96Po/cEUyc6L+7yUl/8ck/eSe5&#10;XnLdw/o0ts9Kh/+j3J3OnnE1v/E//tj/iYP/i9at+6/Uvh+I+bnCc+5nTR+M9y8XGt/LPi/9/LkR&#10;XB8x9fT0RKe2PeH9ly+ei6+Nz+ijnoevFZFZRvJp9oT1bvrgpb+vu+dC4wyifX8WyTl4+B6Cpw4P&#10;/cnzUm+0h49Y72JtX41xhbMDvez3XtnT778WeQY+q888e782zF69Hr5uq/7p3ur1U7fC7f+qsc/5&#10;q5wjX4+rM+y/s3jixFeD71pzqFd7Tjvkw5v6jckXZ8fG7L0iftZz2O169Trk+V+17zQT75X/1evg&#10;jqkX4+zOy/7umfwqPc91tW8+iyvuab+fZc7Y7eVrmZzMd/Od0Xxrork+E2YvY/P0yXM6H5399Njl&#10;qd3xPqrX+/Y+3c+6ue4Ix17m9jum59RLr+5T2ydPL3P65nC8Etdj4snvqAa8dV23dqonDVjjjVkb&#10;8c7dpllg7bviiU/8fIbZP5nvDnJT70x71Jm3Vv5pbC917EBv2mU1M/nq9VOTdeerXdS2v3pwtbmv&#10;OdF9xPTUI/HuWeujJqP+ibmvu2Vvl6tLzs4je+bTPumXeXP1SA5588Dggp9c7Tv5rXxOZ6z0r8Dv&#10;7Lub189hxz3t4dmvhc9MPOfa03/S09tp1LYX+ITJT0+x1Nh/xEM/PYg7H/lT1GPqJda8aeaEpccr&#10;8j6nvxDDezXf3VMr5k72iN2To/+qr4f8jju9WjmppTf1V3ughb/rT/7OoHeqTZ/MH9HnfLyovdNb&#10;rPlw8hf1yTNnL/NVxMde5mB//vkn0N/PJ3ngvB/BjCfPgZ19H7tf/hJYzOhManRqwd3hLfnrAxg8&#10;LznUidsXp8ed/OTI2/WbP9XuwBk4sxe4/3EGzDnuJQauh5Fe5tRcybV+a8QHn6X9nBu0t9Re4uid&#10;Y9QrX9PU6MPOq5yed2rNPa/7yxW3Xu2gD3pudeJEMPcT1zf55O6hzn7qxZJDP/GsxYnmaOGsfOnn&#10;lX6Jm6ePWMecTa9rMb2mfnrSlyvedT5PX0M5qRfTx12I9Fa7iE/6CUtfci493qvvH1f7JZ8Zu/2+&#10;u51levXuOXNyaj4cvcwnHdiV90r3CJ7vB/bLve0RcydzcHuezd5ulxVnhe+8cl/0WavTN6M894Zr&#10;X91V1EOdEZ29K4+P6uf8PiN7Zt+9k5f90/Oo0cf69Izy3c+9rvTq5KFTm73M7avpaJ+ozthccG8/&#10;Z+SkHkzfyQvMfuv0++zoPsx1ZyNY9qm9fA72d2fb9fTrmDtkDm/37Nyn/Z6t07f3ae/e75Hzp2fO&#10;TnyXT5rcu3dKr+wl3rk8zzvNbI3cxrvOXScN39vA8d8n9XLVu5NRnn3r06iO2J54iK36J3P0OOGe&#10;ctz7lC8vz8Fe1Iklz3wXT8/WvNzfPXZzfvfOnwDP0+fdPzO0i7x8Dfgc9PNRvp78bE5Pjn2iXuT5&#10;+lL/vt6fQD6jz3om0+f33dnT3vhyT1+z4YsTfT+kD7m10b2mOvnJA09/tWLM9xKznqJ694cjdqKf&#10;PP9NGM/A59HxZ5yTHa5eF/d8dj99el7Xz875KvrVeb/Kfq/Y46V/PPlveCP4ovtwT8+E7pSL9x2u&#10;u/wX4vQcd8+Knn1fO+t8zvbuPsP0uqvd8fF9dKedb/d2c159tmnW9Hr2jie1uxpPNM1B622vv9kX&#10;J8L1NeqcWs5bEh/srfp6Tv3UhuWnpTk/817A3uos9Lmzj0fXk0/Pylq9OmNyVjnaO/z2uaNnjru2&#10;z2fV7JC3c3M3cq/ct3E1iaubMHoTLpaz9MmYfTXZX+XJNU+v1NknwrGWYz3p7ck1Nj5p5T4Tc860&#10;e3q7Q2qyT07Pvn7+AkW9vNZay0sfe49GvVb67Dt/xd310yf1j2hSf5ozZ7XDqcfP4q32Bt89P/Zd&#10;9Veed8+Ij7daZ+Yzz3n25RPpr3D62TNPTziPXKu5ejFrNyd3kZcxf0Glp/HKW94Ur/aeNB+N+Sxe&#10;OQfPne+uxx6+FrlTYq2317F51Nzw7Imt5uYO5s6h1sfeFJM/9SesfU885BDRE/N2zuQtD475aWxN&#10;z6bfP1P0DnoY6fsfFtiDWk3+QWDy5fm/7qJGHVx66u2nBzmf/862R0wfaq/EydFyJe5ual4dnTX9&#10;cpvz0ufs7iGfmoudxajJ7VFzgeGPT3LtvZHiQ+rhq3EHYnNC/ndPjnH19Vn/jGrckV5izgNXR59n&#10;xv8Ci88TTK2Y/Izw6Ivh7zywxHOn7Jk3V5+cL5bc1NsnThxwOe5DzCv7iZO3b2LOU2/dHndrfPS8&#10;o0XHs/Nz292J5vjRtyZ6yROztp/Rs8q1l7Uce8Td2Xa99CDPOfbU08vZK27qVp6JX3nqN0W10y4T&#10;f4e1R9bkfv7k64yfOBz2oeY2d0d5aOTSs7+K8E+u3FcvdIk7F1wOUY6YfWujONFLLc9luuzjkT4T&#10;96tgV3vmmdxZjHrKV55yjfoRJ83EW3HTa5fjOfky3x3sG/WT07g7dR9ecjPXU+2uVmfMOe6sHk5j&#10;9k5jezj3Sg8vtZmnNv0yZ++sU9O5Z5z4fP0BTz9quWqN7f2Rde7Uc9ynOZ5lxRf3fNZG9cTkMMeZ&#10;cO31fHryiH79E6PPpf69Wn/MPfRILf7+uyJunOZkD7+s4a8wexnJvdgDrTuKX8VpXmvYceUrvuO0&#10;H3Xqpv5nY34fwDl8TfzcfGQXPa60Ew/s5HW58v7d//4E+plS57P3/ajCntE+7wl/Zk4MnjU/b8pJ&#10;vt6/4897Ar5Gvq5sAsad2OmGk8YZehP9+uLXFGfm76/0IppPe6jVN2tnE50FT056k8uf5oA1B0/P&#10;oma3q5wptvfE2WHP6nfed3v9DD57N+dfvZ6PnOvU0x1yxmc/h5z9O18/AV7T6fVKxUv/eDKNX51f&#10;HeTV8x7160+k//onxyOv28kbd3p9nHWil6uPdb9+9huXb/+RmB7mxkf8Jk3v3ZyrZ+U+7XOlY44c&#10;tekl1vuoI8qfOI9g+Hm3Hrx3ouZ2D2NrqXe95t/htvZn1nf3np6nHkbP07U4kV57ZX+XT77p5S+P&#10;2iN1zk8s+YlnnhzyfC91b1Xv/FoDV765ceI25nPRI/c1zyi/fdSDk8szJtbaO7Vz0k/MWemXPPHE&#10;Jg08PdXcjfjmnNTbE5O3mtm4NT7plbje9olccozyqOWC+QtQeUZ6mVNzpfYdee1H93vUNXfuXbue&#10;ZrS+Odnv3q4+mZ365HcO79E9csZH57m3s9zbKH43ose/L/GVv/3WreppBtwVvvLZ4e7qbkbn2G+P&#10;6fnK2fXg5IzM1V/F3ClzdRNmz9jP8ESjltj67K3yOzPwzxlqjdmb5mW/NdbquhY3XvXlEZ2rxjo5&#10;9pKf/cSTKyc9pz5Y/gJTnXHS0BPPaN7a/P4uOeTW5nAbc549+uTWzsuzknPDNdfH8zoHPDn60Vcv&#10;xx6zufRIrv7O9z9S9Iys0egJrrf5G1Af6DlfHj7OK/rfZer+Br8l+jVu7RxrIn/0h87XRH+ifJ+J&#10;Z1SPTr65PSNaL/2yduf0sU9UQ+Q/BMifOIllrrde9sSp27drNXL14nzmaohg4kQx9frJse5oPyP5&#10;qlZvn9rcmFi+Pq2Fz2ueuuSg7feEfZ+FdUb9kgOWNXznm9tXDw5mPXnA6Uufxq31IWZu34iPzy/3&#10;6Fw+MXvU+J9c6PpKr8yTpz/99BBv7uQzYeomH3orvHu5k54Z00euMXmfkbMLd88XJ/J+4Cbn8v3h&#10;ftnDRx59c6OanieemsQyb6/spV5eR/ni1LlP4nIzdr/r5JonJ2fZf3V0Xs7KnHnWcMnV5C72wFZ9&#10;+fb1PdGovYq5xxV36rubMXeUv3oG9jvqJU7N3d7WzU+dHDFi8ydO8l+RO9NZ1tM+YPKyjwY8e3L1&#10;kwPu1fyJI5c48RN3Vmpena9msNuqxw72PEPz7fe+zUuv5lrjpc55YnKyP81WBz9z9acRb/+9cI5+&#10;1Nyr77+YkX10aumZwyEnetlL3H72so9Wjj5GZ1hPsb3kOI964qy8J66ed6Jnyj3Ur2bbzzjp3XHq&#10;pXaXux8cfRKbtNlPjfmk+Y3tn0A+U5mN8Xx3zxg+fT7n/bkLTB8j/ukFX1+jXGt3+h2/PwGejc/p&#10;O/qaLH1f9RroSfRmW15/bq4+E79P4pKjxxv414fkk8PT25jc5IjLo8dFbZ6cxuwZ0XkOsWcifs9c&#10;z+qfmd3az97Feb5m1rmXvcQ6R7fjTb7tQb3yONVPnr+xj30Cu9ee1/Olfzw5vRFWb5qTY7c2/buH&#10;3+6wJ/NexZn2yN2dM53B3q8Q2Z9zTedd7a9m1RefnpeYz83YuDVemSdfXMy51vTJ5dk3issX/zfF&#10;PNv0LHxGj54ZT77ZyDnppf/0rMG4dz9846U3PHLv7DmTnrOM6pMvltFcL6M+qbc3Rfgrr4n/LLab&#10;dbL7pFdHz9w983yZ2++oHq/Jr/ld+82sevq+F+Q6gxqel3hq6bl3ctV0lCt+Vcu7G3NH84z65ZnA&#10;eh+wPlfW5kS90HBZ08t+5skxf1f/+DE1P3beK/vEvMT1XvXVyKOWmxg4tb7WRjXUu6s9d9ypd2dO&#10;cnPvxKcZiclNPWfw6y15n0kNPtnL3BnpKzbF1KZ/c5PXva6Tu/NEN+2JvnVd98xV3f56544rrbhc&#10;o/hnRef2MwBPTF7ulf3EyVvf/V3dvu1Fn9t/H1ZeO5/s6S9mvfI9xfHJS19x5yUn8+6rk9N98Y6t&#10;6/5Xrne7e/7kiOWZwOR039rYOmq12ZuwVb+90arvnh7gzUkuvaxTZ76LeidnwlZ9ZnsnZ5c33/0T&#10;n3J5nlmO3wtay7P+448//v43r3vsqR85fWr/jQTzUkufOy9rOfqIw7XnvmA5Rw0R3Dl+fSNy20tP&#10;ta1xJlyu3Ocd+f6RHv7+spuOvt9Z71n65IzE1UweYskn59bPXI54Rp6Fz6d56u2zj3PdjahuyuH3&#10;83Z+6tLPnD5arvSwT3QfPcF2vvLhyPvf//739zPThzNzw/H88q2dpadaefYzmsORZ24Nh6vrd/T9&#10;o5rE3IOeu9jvOvHUiWdcaeW4pzxr+mLkiWcuxwi3r4k/ceDhoxcRTL0RLe8p+9SpIff193/5Y9KA&#10;5R9Lpz+9u1fus9PmmeBd6VZ7gfs5hg91e4nR50ovuF6Jg9lrXP6r4s6fnnswL7meG6zv5qZOrs8p&#10;e54pZ4qt4h1ue7gLuHsQ8Zx87cnPWox45+LzpGd1fcfvGW6fJ73o5bXaceKdYOlNnpqrWdlPXXvu&#10;6tbpacydJoy+uFGNdc4gBzfCzcteYubps+IlR90UV3q49PLKOv09g172jHiYy9F3ev/bI8LPuVMv&#10;v6eQm/PE1PpvE7Xfb8pRJ7drcaM66472r3wmHRr0RPX6GcVT3z054nLBG8uavlq59o328RQjFwfL&#10;fOrZ756vK/30hsel99TL/hu5PuT7rv316++b4bkrEQ//HSz7f5Q94x+EAtyh4LF0J5rouE/mqdvN&#10;sjf52RuXWoA9846HWs+ZMcfd8USXvulDnj/fdG96Js35t9f5DHyOPH8/v8jlkPdr4+eQWp6XPD+3&#10;7OlF7f8hIRi87PnM4eXXd33s/9fjRz4PXo+8rJl5Z27q8OP9okdH+nrD4/J9Iq7fW/OvD+0hjzi9&#10;N9Hh4a0PtV5g7ikur6MaY/fR9wV3wpvX9aO69vnZNef4yCv9M39k5vQ66Umk35zuWzM/89U+7bfi&#10;fUX837Q7Z1m9XuBP//Gk5q9+aPrtDpBvHvZIrvrkfHTus3BO7jP15P2bYp55dS45vmYrHrivYz+/&#10;nYae3kZ96DmfPK/G785Mr0dyd+w9HvG6o/EZXWme3cvz+Y3Rid/qNVjhfQZnEvtuLrV8e6fPRn7H&#10;9uv+VD87c/L8KCxfB8+aMfunO0waPPu5dD355y7ZT63e2V/l024r7qlv7tJezludQ372ybOWQxQ3&#10;19+aeOdKv9QlTs4cfyCBl/3cIT2SJyd1q7w9rmq800v+hIu5j9xdbO40K/XZzzw55itv95S3iviv&#10;PFLDLzj8ui2uDg/3FINzuoN+q6iPMXk5L3FydxLfceWcxpXX9Dx3niv+Cm+v1R7N+4y6d+nnP+2Q&#10;nNSTZ2/SnmB6GHuGHomLrWLuRj5pc575ym+Hp/eJD5zUtPeJR2v0U5sz6Im3LuvUiE+YPeOVd/fd&#10;VX3X4o/EnoUHXxedYZ+6sdU8NHDVdq2PemsjOBr1iasxyqGWZ5Szi3DTAy41+M4Hjryd/9S70ulN&#10;9MrcvZJHzuuWv5gXU5t8fOHnlb7g6uTZN9oniqVf5tk3V5+8zJMHl3+r1dAjt7YP7vuXnBudGP5g&#10;RvVvQH2Ql/odv+Q/lHr9AH4r8My+dZ+XM4CJo+Gm5sr+N+u3gN/kSROcK+f7x2Ng6szlyrf/ZlI+&#10;9NpfH3fWT71RXvqLySH6LMjp60vOLW5tzN1yhrg89UR6WZsn940wfGgOtZe+1OR9JnHjysvd4eXl&#10;rJyTfXN4OX/ii+nZUa9XRvfCk9zXmF368xpMvjF3AePyHPasjeJGddaviI96qiP2eXsvz2Psvl7g&#10;K0724HCry9x9esaraz8/3CX3Ywf+42RGcjTEvFZ146npXC67cOXzaK41Gm414kY9jeKe1/c/eHro&#10;K/806pHzzO3pRW1P7NXRmc4hijFLPOdmP/EpR58efA1JPXn28eh65Zv45HPllXukl/mjfc88naMx&#10;uc4y9g6ts09EM/XB2i91J3l7THMmHz9ven7reT/klfNW50o+nORl7iwwLuvU5zzw5lqn5iRf6RKf&#10;9jnxloOXHulLX1yuWGsmntzUisnveVnLaf1Uu496tOTc+R6i7vcKfslpfz3Fd3vR677e6ttP3Dj1&#10;0zPziQsGJ3tq7DnLOHHVGJOj7iq29hEPZvCa5XNMH2Zk7U4rfOKqmaJnoHdXq99Ot+up/7dHngH3&#10;9JqBPfMa8L7h52Ofs14dfcbyqOXYI7pnYv/2nOeQz+Uzz+tco68J8XSvfM3U8b5oL84l1mcUJ6af&#10;mu6nv1+74KhHp09qxY1w5IFNV+v5etkYOn3s6SVuTT859POyJ35Xn16nubNO+clz38Q+K3/FbM+u&#10;FzHzfP6ZJ6/Pqx48c/R6ZN76r1q7M/uRc+X53oAv/sHvUU/2/uGPJxHkoc135z3h7PSr3rQ8s8Rz&#10;Vzx6D/vG1ZzGc0Z7Npc6/ZtPz6t74lfxUd2V7zN9z+z53JEIZt86+8xVd3cHfdTlnPR1rv3uqc+Y&#10;3MSnvPeA40xyvYjTNenhcvuPrx6T/hlMX+LucscrHh5y0w+MO/Xm4nxjs/piNXmmvzkecNtHvbi1&#10;OiKYN7txW8vzP7Bad8zXi55z8qyt2dXqd5xX9txTz5P5apJrbk+/jHLEqOVnL3O58qyNiaPTEzx9&#10;upbrN9fJxVtf/cDU0Gs/+n01p2fIF3cmuJgxvRLz/a3GnjUxr54Bv7Hkk+fsqZdY+6W3u4Jx+7nj&#10;DH3U5Fm6Z90xtc5JHzF19Oyn1j6YfbDMqdWQry41HeGLtU/j1s6QL25NTMw6sfawbg61vrxWvl6J&#10;oaUW04uoX+dy0l8so3pj9/zaDy4n9zC3l3rziSMmJ2N7ySXSM6LJPD3UyMneCmuOtTOtXxHd27Pm&#10;vqf+aNWrsV75+f6CDzdrsdRe7YmHfKO7GN3Jmjhxe5Z8cXXW+hrld5QvnjsnZm7U14gPV35ONNc6&#10;4/Tvn57JM9/1dhz3k0MUM4Kl/wqH55UcsbsRD+Y6e+WZuHyfHzOz3zvA777zkiuHaN8IL/NJ1xh8&#10;vPS1v/Kh31ywic/nZ54fXl5qer44XGfhlTW5PKMYtZh51vKI+sqj5s4aHhcY3++rEdP7jfSNx97g&#10;7k8v89b4nOQY4eU8cWflH+eJdUTjPHfCE9yfX/L/gt8Z7CSPnDt9mJN75xx3AMMbH7XynCN3inKz&#10;pw9Y5skh11+Ou1K3Lz0xduX/3TeRa9Lp2TPg608PbXLJ7cPl8tnIA3MXcnFi7pk+7pHa3N8ztJ9z&#10;/CMpPeE7C07eznDm1IPDhYf7vyPvZ1ObfX3gmdO3JrpfY85QZ59nIAanedbw80KzutoneemHh3X6&#10;TdjOI3ud46W3vs3pOvk8X5+ROXw4+dq0B7Nynu9hX6/skTsTH9+X4sbkOE+f7okb5TvfmpjazOm1&#10;Xr548+lzJS73vfPdUw795ugBx558emJ6PhOnGfg7z76RHl8PeJZg3OTeuZt9Ipe1+4pbTxE/b/Xq&#10;fF/RF8Mja7Xg6sm9UidmRDtd7SkHr5UGjvMnTmt3ezlvini31jrniuGReHtmD406cWpztPb1yV73&#10;5Rrpw7fO3J4Rjt7Jp+9l33oVd7z2XtV462MEg88N1rhf6+D1BddZ3Tupc9aKv/O3Z5w8nNEcceOk&#10;FVMLl9vavnHCwdSplSeunkhPjbh16uypyRpfcfPs2xOb9qAH7ky5vYt95xjhy1VrTI5Yxqs+3Ikz&#10;Yfq6p7VxhXffszCD3DpzNe4hx5q+mNys4aW/nIx6JVcMnnn6qgfLC648dfTlgZ18P6JPek95zqDf&#10;tZjziauvP5N2mim2Oqfnsy9/F+/OXnmd+ux49Hxeq3w1/7+C+3yuzjs953ym+ohR8/4h8j71ez3f&#10;U8wD43tRfk+Bjp7vaX1aJ44v+b/x8ow/63w82+n5gnH1fonn6+FrbUxPMaJ6tdZyfA7i8ozi6YXG&#10;95d9+fLs8x6E7+//6FPnjVYfcHIiWvXUyXsrSie2inqs+lf4s/r0f6VX+n5kzs6+TqdzUuPrqja9&#10;8nlMefpkX6+OzWGWX/9ybuu+ev3I7v0sfsYZ3du42+EPSNPSYBO+M/vM3ulup7xHd9ff+KjPla5f&#10;zI+ed7JP7pA52t538mvNxNEHbuZy+x9XPYmpgW/PHL/E9Nc7e2D2jfpkL7HOqXdXzst8p7nbe5Xv&#10;lU8+o9WOVx4rHXhrH52nD1EP42o+XO9plxW28vsVcJ6Jzyr3bYw6ud1P7d08fdU6z9rXzrkdVzx1&#10;9tVNdc+U07E9uk+dnMzlemZ7vad9veQZwVuT3upWnOTi6bwVX1we+sz1y/3A9DaXZ8y+2BTltX9y&#10;u+fOcrJurhzirpc8c5/Dqb+6aQ4YPnpOHPRXeO7iPGP3nJe+zldDFEu9mLzsiXWE07w8T+at/Sr1&#10;tP9q7xW+O0v777inPffA23ynhZN7pCbxnQc9uMnPHE/npL86+1czrvo5Uy6Ys8WMzm2dOzauzijP&#10;esV3/hW/+117FuaR+4O686fobHdLz8zVyqNWay+jvMlDbfI/IncHIrf7TjvZyz0mnn29rU/iNGPn&#10;A98dmic+zfWsU68xfYjonGNsftYTRww/79Y4C5w841vx7UPqzTOq430ObjTnl55g/tLUXA/67ttz&#10;9U6cHL4a/MTekuEDXOapcza1v+RNmXwx+F6pTZw+tTPYy5+d/UUxWLus/4sAAEAASURBVHKcY2w/&#10;POkZyX2ecj3/G2n4IG9ojZDzpqZ7EjNnhnOInJe94PhLb15/anH93V+9OLG52SN3VuL6GO0xm718&#10;TbovzyifHeSCcWU0h2NONPf9Te1ZnWGUa03Uz9lg6UvNlVj6iKePWOrcSS1RjfnboBd/mLxzB8a5&#10;x4tH/2DnzB/AgyJ15NZGLXwPg/tayjGKozE36mNMHL0e9onNyZ75pLPXUW77isPPHnX2qL1WuP27&#10;sefe1T/CdyYxzyMOJt55a7LvLmDpJX4SnZv6nKn3xMNf3Fl+vaTW0x5c+UZ7q9geE++EM+lWmLvp&#10;a73i38H1VNM1+ISt+Hd3u+PtzFfG3XzmZJ+z9e2/P8k72e/uczrxnDjs5Sx3zDrzSf+ZWO56Otf9&#10;V3z67ZuazNvD59V413pM/J4tR9yIZ+Y9I2vnJfZorpeziXnZTyxz+yu9eGo6d6ZeRnnUcoz2rNUQ&#10;veVklHeF2ZfPHG5r+uTOb751RrnpwdcPfcWJ5mrSZ8rh62P/VCt/F/Vyr+baT3zCsv8Vcp81u67O&#10;9hX2/JV38H2QMd+vPnu+V+PnbC5fC18fox4+D+vkqwezL//fEj3vVztPPu/M3VNsej0T87Xj/4g1&#10;cX2I4FeXWmPywfj9hr9XcTeiuT8/+H0eGjG80leNuLP0s4/m9LrDnTyf1U+eienv2bJ3lau94r2i&#10;37O6fnTGykfc52L96JzU4aVv4l899xk8uvuvdu4f/pcnHz30Z76oH72jbwBivpi7udnLXK9nn48+&#10;uc+znq/Quxdndjdz/MH8R8n6kbnOcUZ64G/f2Vn7ehhTO2E9g39Ik5d5eplf9eV1fFTXPqc18/qs&#10;O+2j+zmnvU/9Vjzw7HU+1akx972S+2XP/7imnzH5z+Z3XodnZ13p3YVzmk/PSB85WZtfRWfAax+1&#10;jXctb+fBnGdet0k7YbnLq3LP6zxqbi4xc+rE3kgv/ODcthQ/me2OavSiTn334dEXl2udPuZqiM2b&#10;OIl13vOsm9f1NFct0X9fyMXReE//fsozOtM6Z4Lp1TzrXdRz4uidvZ5FrUfupcaeEbw9mjv5yPmI&#10;mOfM8+xmrXZc6T1/ztr5Tz09pt6j2Ooc7dezu25+1tMMMD437Pl9HjW3z2k3Rx6z9Mm5O1zelb+f&#10;n/Jyph7PRHy99XEW9TTPPr3sk+clL7HO4eih3niil6uvftbGxJ03YfJfGXtHvN3hlXPaq2dMzzOf&#10;QeqT6/7GFS9x895B/Cqiy18y5j5qp33sEbNvnhFPfTMmnn7k9vi8NAe3JnrTzz+ahMfludgFjlfu&#10;Jpb9zOnDVzPx9U8OHt7urBd4aqxbD9+ec/WSyxnBPCs8cnRicOEQ1eknBp8r58m1p+aZeOopj1nk&#10;7J9XnpE+NRx+zvN5uHf2wbzx431DDccIbu6c/I9FPld46IxomO1Nr/tv5NCh4eI/Ppi/Ad8+6JV/&#10;HImnOxBzjnsjF88o/s3+74C/V3uCT7vh21dimcNzD/L2yx79vJqbPfKes+tfcVurvzsY5Z36wUPL&#10;rWbC0r95vub6uAPR973vU19DuGD+L7SCg/G+4qImz13eGt8+uEPulX1yOeTJEyc6Tyx56LjskdsH&#10;47amN11y5LVX1q1HQ1+P7v/M2t18fkReM19Hvy6wo2cwP4lwvHbPKDnu5LOeemDtZ21MvTk9bmdk&#10;7ZxXR2e1r3sSff7JsQ+WObXnIb+6TrjNyXmr/Vd474NX+8PJGbzf+rKPdtI3/6Nq9zDmnNyLfOIk&#10;n/yE05ornXtM3vYmz1MMX3zueOUuVzq58oyn+03P58qDvnOnOZ556u2wyZNZV/Omvl70pss+PTlG&#10;e0SxyWPC1KqzzjmdUzsr+eBXV87ZaeH5tXLigSUOnzsxdnGee3VfPGNqzFvXdep3ObrWMsO7ezuv&#10;7rlr43dq5r/C587Mj+BO5wD7888/f3j+ft/zzHP/iP3/jZ6+Jj5rI+83f97w50c/H3gO8PhakO/L&#10;zP+Nz+qrnsnXLPfr1wJOYtR9831geln7c4l6ddnP2eTpg87aqBdc30fy4OgN5g0+3fZXc+0Tm/MG&#10;fPuAt5zEVxq56K6uiXNHf+W/2vFE9xkcX7dnZuUz9Nmd+KXuhD9xnPcKr8n/Z2CexbP9jB0emene&#10;J9o/dofDaNc/GfAsJw/zM3e5+yxy72eeQfrk+d3HfvaemXdXm/Mzx2e3kz01V3NXPHBu/fShFjPa&#10;28Xm+gPdTvOr9vqsnmOF2+/o8/c1yvqO1xVX/+Rlzl7U3rmnPKM9Pa1TKzex/GZMzUl0jp6pmbDs&#10;r3J0+q44j+B4TjuJO9fZxpwlNvnIkzPVrWuuGnn2iWJyJszes9G5+DDXundYzZFvX13i5OK8/+yB&#10;iTuf2r6eRLHkp2/iqSNvz9Q1l9q+MxPbzWmv1E+9K6/uT35yVr0J710eqf13hV8iMCNvdvLWO/cg&#10;d2/7WZPrJ67eOnX2wDKXk3HS21fbHPu7iDZ15GA8J37Y7av53afWY+qdYLlP8/Os5s1Z1Xf5K5+P&#10;wD3zyY4+XzVG9zrxkDtF9fi2N/wJm3wmTK0zJs4Vhod6cm904lceu376w+t6p2X+IzuoYRaXNbkY&#10;ORe9xt477x+nfdMP1qSfMLhX8+C84nLvR+b1+V65j14+H/cEd27uLKZuFVOz4ky4/tM+E1+euh3H&#10;nhpqcm///UweGH2iuXxxoxx/ea+Pc6ZngpZrtb8aeOZvgsUHee3pjtkn5+oo5k7GN/JfH3IPtWL6&#10;8yy86PE9Cf/m0p/+7ZU7RfT60yfncvZbceOD+pXEvv6eCb4YuTzz5NnzzPTs82zsp1YuPbn0zcWz&#10;Vk/08n1KnXPQpZY8r+QmTk6P/eSQc/tet59n0IOeOqOecrL2+cDNHc2v/LLveY3O2e2RO8lvbKrT&#10;s/vZy12at6pTv+LcxdMzny0+1jtP9Ua5/vzhH+Hi5d3vIfD8WnE6Gx1zjb2Du0xR3dSbML2ZxWUU&#10;VyNufRInDRjed/c8mfcIJ3c0d0f9fF3d22if2svc2Dh1+sNzbnPTIzmJm9un9tbPmUY12VejT/ZW&#10;eXInz0mHJrmZT3yw1shTm3vYmzB7j0bnTfqTeSccvJPHTOrEpvmNueujuvaz1tcoTpxmub98Y+p2&#10;OZ53NTu/096rZj7qg256nlf757ydvp/rVDMr/ax3vnf23vk4i7i73M+Y/96K7fTdW+2EV/tZ97MT&#10;b+879c6Dnt9Hui8YubUxZybWfHnJEcvIv4VczXPfxpPrzDeDbx/UiaW+e3JO4zTvVLvi5X4rTuOr&#10;PVb4qb55p/XquXK27GV+6v2bd/4ETl5/XwM+77z53OdnU38W8XXTL78Gso39R96756f5fKbn+vzJ&#10;5xPzmZP79VMHXjPuxu0TfQ/IFUtvMN8XibfGfzfA5ckhsoc1nnKM9M3pJ5c8e/S96HEZ4ZnvdPrB&#10;ka9nxp1Hzk1N5lf65P7Oz55AvsZnijNWvg+Y4XvkTP11WLl35l9nw9du8sP/8uRrrT/f7We9YPmF&#10;Kj8RPvoJfOas1Vn6mfssGl/pT3C8dmedZp3soSd6PcTYS4+THZOTXuknntyvmrNr7t57ehY5Rnj2&#10;WtP11YzmT/XVXGbk3R7TrnqmbuK1F3Vqp35icNPXXI/kTvkpb9JeYX7z605X/FU/d3zWazVjhTt7&#10;NxcO/eaoxbt7zpOz6sM74eg3Rb3x4QcFajH45kRnTT53sMnHOfTM2zN1Ox46Pdzb9xu99KH2arxr&#10;eVfR2fD0MKZWzB27p4+87Jv7w5210R/ajHilH57c6B+52ksPd7UPbm4vMXUTlvuR45Ovoxp66S1O&#10;FEdrDs7lXtkzt/fOfP/YenuNq02cXBxd5voYUyf2X4w+B59dxtXz6OeqB3x7ie18cl5q9Flp7+D6&#10;pmfmfv7mLvonT6wjHGd0b4U3jzp9UgfuHuJGdeknN7FdvvPa6ei5Gx7tI5a4mivfO/30dx/nZG/y&#10;pO/z2nF3vck3MbXG7Jm7Nxz3sfeKmL74u0vmzpkwernXipMealLXff9thOOd3yNNeWL48Qv7nuH5&#10;nEdMjjk8d1BjhJN5emU+/XtpH739nGmfyHznJE4Ors59mvvHH++/AmION39ERZSvPzq1xpyXWHKT&#10;4y6JneR6r/T03Rk/arngXNbEzN+a8cHd83XVG0wtEueG/K3vfLnEfI7J16exrPUBI8ffK3tizGJn&#10;eeT8xymiZ6FnfxX1MzYP3DlGOWp6X3A4zVvx3de+euuVj/1n487/6hy72dPrNvEn3vRM1bovHO/E&#10;yNOT9wXvF9/bcvHjawO17yd1RDXJRzPVYGiM8LzkG8WJaHj983KHFaYPvImbOnI4aFInR4x44qXu&#10;K8d+nn7e9s4+k34G4qvnscLx9znq6UxfA+upb6/93UcNfW8xtVOE054T79WYM93fuue8cj+fx13P&#10;HV/P3D9z+54re+Tdl5cxOeTpIS853e+efXC+jhG99TPKtSamX+JXuV7GZ7yuZr26P505z7Gad8JZ&#10;aXumdXpmjk/XK+/EJ9/un/ji0zy9049cnvG0n34rbXt1nR68/7kSo9Yb3NxIn2uq2+ed+c+Paon+&#10;m0SeOCo/P8H1Nv7T9UekeekBc9d3jx8dv59ZrTzr5lvbly/+GfFkNpyT3fT6jL3vzHB3I9qvuuud&#10;c31Vbr5fMt/tCy+51n7+o/X/cJOen/vgvK6+tnoQ/03Xr3Aed+S1MPc1oPYGy9c18c7hihG9yP33&#10;ScxIjx34+VUtPfdytu8hOfbhgsEDS1wN2O5SS9SfyKW2651f99Q2flo/qz+d85s3P4F8T82M9/eg&#10;75UV51fCPcvJ2ftcahv/qvXbb875JOvFu37kAK/wuDuXmdN57vo0/+osHzFztUN+Ubzaqz1eXef8&#10;3Cvz5Dj/7vPCIz31Ade/+7sZzU2/7PkPZPbNVzH1yUncnbP/s3N3yj2f3emVXu437WSP6A3P3AjG&#10;TtRcxGnH7L8R40Py5dFOPGfQSx71dKV+6v9szDO4J3WfM3vsa9357izOSY6zEkvPVR+8/XKn9rtb&#10;621MPZiziCtOaszlGsWJ6Tv1V7PSY5W7r3OaN82TYy89umfdMbXkK4/EV7z2tnaGNXHCsr/L2eVK&#10;z78febmz0R/UkkeP217qO8/nQQ+dlzOsifbVWSdnylde+qDJPD2cseont3M0rdMPbvda/xl1P5vc&#10;yV0T2+0ET67aHf/VPWc/6tv60zMkjxwfI7m+xt1+auGs+Mm58sq+O7mv0VnOE7+aIz9n3MmZ46xJ&#10;t/JHs+pNPmKpQ8/XKC/93MfaPlEMjrzsJyY3+x+dM/+RuSvdlddV3/PmcxF7JE57nnizpzxjz5/O&#10;suJe4d23Jq5u3ov0jPKo/SNJMXdn59ybPhfRMzfHvlzq9KDmyv47cvYxdf6vMbTSeUb66oytAedZ&#10;8L0GkUt/eur4A0p8qYl9t6/cxql3vYk/Ye6Vfvhy2bMmOpNe96nlqJeTP+unH7x+XmBc4vLf0R8/&#10;Zs9ZMuiBcbeXPbj09UkPMTjqybn4DwtcnIsbrrfzUg8mD509NUZ6XNbywHLP5JBz9e5dw9GXXbzk&#10;OYsoJsde4/afjfo658RPrtoTTXLQ6QGePuBZ05c74fS89YLn+4OvBbyHuOH5v0YpVy3RK3Oxjr2L&#10;fbT2Vj721dyN+rbPCm9/dHC526O51qfe8j8qsq87+xp7Fj/Prd15FdnRnrnejXse+/KN4GpWOf3s&#10;6bmLySfPeqd7ZJZ+nsOamV7dE++oxpj9Ccv+3dydPPOV/oR/taMePet0B/xXHni+qreas/PvM31m&#10;3Xvt6tVr1Jpp/4mz8pv0YHi0puuVtvH0MndHY2use2bWK21y9DGuNPbvxMmrMevdTlczT7TOufJK&#10;HnnWaLsGy/n0rTuH6/eAkw/9HZ49ZmSdOT5cYkYx9zO+kQ8/uP9Ky6yp1/jEOVkhz3LCh8MsdL2D&#10;vZXP6Y6nvNWcxHvHPq9nudo9PX/nr38C+bqQ83nhzxd+jsjh5w9ft/z9RL6GcF/5Pnr9iX909Gx5&#10;Bs8Iln2V2Rf7KrH3tc7I/vna0ss+vT///PMHDueTR+zXGKw9fSbJdbZ/XIkGLDm5i3n29SWCy6E2&#10;x5fcWy5xutTZa1/x0/is/nTOr8TzNexnffcM6H2+xjsej8xXk2cwvzP7Z3M9x8/e4yPnv/x/edIX&#10;2viRy6+8n5mN1hee/Bmv1X538J89f7dr7mbus0sdmH2iHGNyr/LW8I9XfrOF3po8Z1NzpYd7vXf+&#10;2cs+utSiyT61fXEjvd2F7pS787nTy5nTbDDPc8W9mptecvW2voruaIRPnndj1kSunkktlr5wV770&#10;dhc6fdszdbte8j47d6/Vc8l95IpRqwPrvryMyU+cvPVdP8rf+az2EU8tGLW93ufROmdkjl/Pcgd7&#10;8nMvMbXUYrsd01vehNmbYs9Jfe4jbsTLvr7tJZ4Rzl3dpMFTH+da0xMzZo8+l5icd/T7R364o+dt&#10;B50/8Ill1DcxcvCe1TU8sVP+ah5eXPSTk/k748eZ2XcXeemXPTVi1qn7iPx0Djx3c49TrWc2to9+&#10;GXtezjrRp9dH5bnTyQz57M/tf8j3PBnlti8ce/LlZA+OffnyiPYSM09++qR/5uqejdNOuUv6w+Vr&#10;CFfqzI1qJh850xmzp8dVVANvmpdYcq98X9V3vue1Xu1i/1Xz08cdEus852cOj9rPH+rpDBMGd7r0&#10;P9EkR52e2RMzwqVvBPfnOXVEMG4uav/wx94qvgn++uBO8LisnZs1fXj2qLnEwO2Btec7e/6Y3Enr&#10;52+qkwfubHL9yL3o55XPzT+ws+9z9Ez+IaXfp4jnXj3T2r2cL+4soj2x5lA3J2v7iWXefrk3PPp5&#10;i+mRzwpsel7ubnSGHu7gHHhi+MPjVmffHrVe5F56WKsnsqca/a3hZ65e3F7qrrD0YC+1uWPm9tXp&#10;33Vq7BFXOL302vH0ST6Yl1r7Rvu7KFePHXfX00dO1+2ftVwiOO+LjOR8fvM+830OR55e6L39OgAf&#10;njPkEsXYWdycXnM8W0Z5qc++OTy5YsQJy37mOQOdV+JiGU/OkfyPyFc79m68zly8Zn4N46zUXOQ+&#10;M/O3xreeOZF+xrfi24ecm35yfJ9ZZ0xfzyXWtTpwe2Jo1IldxeS330qbmuSoN9K74qpPjVhHvE54&#10;raNGl7ukl7je2Zu89Jt6ehjh6OecSbfCeu8V7xRnB24/F9Tl+1OOvZ8RT56VHJ9117u9W7PjPtpj&#10;H+fk65j4zlstHM+m1nrS0/P1lD/xdljO3vHsrebo0/taG/UxqptqeurkWcu/ivKN8vWzzthcazTq&#10;xFJHbl9cnrg10Ty5zuieerlGX39qOWgzl0tMXzjW8pMjJid9zHO+GP/mcquHYy6HOvcUvxvbd6VP&#10;nudJbKV7Fn92Vu+Inzc9njN186id/ewZ/uv6frY+13wd4PQzl+fzo86fR/T1Dyjzc8lee+j1laLP&#10;IXdyf7Dsf/Xz+Bq6c9fub+xz5jPgdfX3S+Lw0xPcWg7vA39uydy+M/UCZxYXe/n1l9yvveTeb8Rv&#10;XL0SI9eH3F3Acia4enpc1m/FXx/Ere/GZ/V3530U/5lztLbrOzvz+qTe3IhX5ne8J26/H+TkDPIV&#10;T/5XiLmz+9zZ+1c5p2fb/vHk3cPceVAu8Kp4Zzbc6YV+ZpfV/LvPsHfIXXPn1bzWf1Tt/D6feO7t&#10;DruenCn2DDj9LHIeedapT13OatxdG09N5jkPPGcmb5enJvOd5tneR83J52fez+jO7mi90bG3u2fU&#10;M2eCWdsX8xufxM3R4C2X6Kw3cPjgnNQ2rT2ckTx9EvvsfNqhd7WWa00Uu9pb3pVGXvqlxj4RnHu6&#10;6MtNTuaTbsIe0eiD1j3A0ssdxeSlBsy+uDxnPBv1b9/Ec4/VPDnq3HfHt6fGOqN7tZ/zkpt56hIn&#10;dx4cec0RJybfHH5yWg8vufSp1VBnnnXq+OEva3hdtw+cvlrT/VWtt3voA07u11d56UNf3AiWtzg6&#10;8LxSn/ivkHuu6Uwn+086PU/0O47PFb+c0zUeq5niqZ9m6inPCK4HOvH2aHzSiGWcdI0xS03PtU5N&#10;c+0Ru6c+Ixw14CudXsltvhyiubNS5+ctveaJyTfqSS2mt1Ev+13LM9KXS5SfuFzjrifnbnSHSTf1&#10;JkytZ7B+JO786fH6TdcrZuOrz2oP+9MOYJMObKezT+R8cPsWz+gf/oGJs4Pa1T5yeld0iVF7gbuf&#10;WEb7qcm+ePrbB3M259DLvlGeXuJENfbk2pMrz2dmn3+36fFMzYn6uZf/vuun3ugvra3VJ3+Xs0Nr&#10;9bC30sPbceitvOz5x2LMgOsz4Pxc//vf//5+r9HX76351wdro7h7+R8P1MozwieXb7Tvnr4O7Avm&#10;DS4nZ+vpH4+kn2eEr69+YOZE++Bc+ojLpcczc27imavXK/lgeaFLfvbMVxx94WWu7sp3pdvhet+J&#10;7u+O1F65Y/LsJ5fcz1n7vEa+j8WI6Uud3miyby917qrW3sSlt7qSLwdsuuS6GzW7+vWndckzx1ce&#10;GLf1NPNXwPx64Od5nsec6J1nmrDsr/J8bs5YcVc4Ol+DFYd+vx9X3Du4s1eaq/5KB+7zMPr+3Gno&#10;5TPdcfWVg84rPRK3P8XU2M8Z7dN1a9CqJ05ff9R8RGSmO7oLdd7MdcfdDvqc8nded3vulzvsPOQ3&#10;51Tfukfqj5q1Ohs7MnPVX+Gv2FPvlRf9qSem3ihOFDNyTnI51F5iybWXUZ6Ydeuyzlxdxu7rCSd7&#10;4PaI9oz20tt814PDvw+7S72z5IpbG+Wt+vIyolnx6a08V5r0fiTPfTJ/1qv1V96eu3XP1Lze+vZ8&#10;nqe9Z2b81n5/Aqv3qM9+9bzB/f6cXF5GvzcA4/skZxm/b/F1M89m7N3FiVzGr3Ii9p12cm93ztqv&#10;uanz89JePofkOU++P7PKIdLrPnuAqff58fsZMN9Lau0T9TZ3N6N4xinHxznk6Qufa8LeO//Nj/k8&#10;Mn/F08AvX8NHPXsv6yvv0/n66GtkX3uP7v7ZOnc3nvx8K5ezmrv3Vz7/2x9PTgv2ITzMLqLBa/Lb&#10;6V7Rc/azXp777hlO5uOpP3t2nbs7ny/2fdlrPOuek71X5rmL53G2NdH86jnBy0svI73Ms84ZerRf&#10;1zxf/sFrnBncja98eyf3Wun1Ude8ruXfjfjkDGviNCMxdc6kzr64mPyu5XWEp8ae3yxZZ799rY1o&#10;yPHgi7ba7sOjx03PmO8DcL30JXqpsSY6h97VJcc5V/zP7Ltbz3RX+8TM4fsM1NrPHhy1E78xvYjp&#10;J94YNR68nl7NAXcPOWJZp673om4stZnnrNTov/Ka+uo75jxytUYwNeTT1X2fIR72jKlPLHP0aP3B&#10;JnvosyZ3V6Jacu+cmXn6gOuTnMy7rz8+7iFH7+w5Q056m9NTaz7xwbh91j1HP6Oe1Pn9QeLmequd&#10;Yu9ErX71urWPfHD9wBKfNHKIOVePxOTik3n7WqcWLD3lrKLcVV9cHvtwde25wOXI8wz01L2ZhI/v&#10;CXGjXuqs7a9w+7uolx5wwbKeMHX04FInJk700jN56rKXOVrfl/oY8/NBzF2o9SFnTtZgea1mwHHH&#10;5LeXdXLFUmfevdTJIeYZPQOxv17CBefSuz3F30jDB/u+D6nzuThfac8T18coL/uJdY4uMXR66fFs&#10;xI9zMod8mskM97BP7EuOeNfiRGeRw+PWk3143s5Kn+Spw8Mr+2B6kusjxzo58PqaeGLJ3fnAb43v&#10;ad9n9H0t5BL9Jbp9ZoJxy5eT+/R7lh47cuuPPvdGo6dcdPDVJD89ybngTVox/Ll8jcnbP2fpB899&#10;7ethDYfL2viOvn90Pj303nTp8Uc39JyVWs4wecLJHhx5nlsOr9XVhSavrM31h2ees3oHeZyXs9HX&#10;y2cCRwyeHmBZy5erlxEfLmoueHrpA559ObmffvbQ8Pys4XLB84+m3oDhA1x03Fwd+4+tVvy21kec&#10;2r31pOb26hpcH6PcjOrgrHg5Z8VLre9zMLScWw8jO/g8xIzuZ623ETx75PbQ2tPHKGfVn/DEzD0P&#10;5zRnBjmX72X4apz9RvjrQ9byE5NHPPGQD1efnE9fnDw9nc/+eR44nhGNV2rF8E7/xMnVNI6GXvbT&#10;x766V8T2tM65nJuaO78OUPOMkitvFXPn1OWZk2NuPzX0fJ9l31wtEay12Senv9Imt33UofU9k/Mm&#10;z/TLvl70xXOemBFeaqjzUpt8+uLk3QPz6l7rut+1Pui4fT7iRDTpm73M4ciVT72amVpz9dR+rqeX&#10;M+TvorPRqHMXo974OLt7WZvLVWd0FrUzyU+u9Fzx9XSO+zRfHB5X14m9Eb5x/HxVJ8+5WaeOPDnW&#10;Rl5LX0+wvHI3cmfDtwbT3/7kAZYaOWDcH3XpnbvtZsrvfSZczPOnxp6YHPHcR84UJ96EqcXf25n0&#10;UkOfWsyd0sM848Q/1eZMNZNfzlMDxnvOndWD60E+XcnNXB2YOJi1/cnzBFOv96TJXubNda/Gs97p&#10;dz08rvo5Z5X3jnj6DIxqd1w5/7Xoa9DPanoO/fxag5dfo9EnP3NnyqHHvzP+e2AO7g0X3F7OoecF&#10;P6+clfjdXN+dHz15+jefOu8rvj6vjr2X/r0PtfuS8/zF0Fi3Xh81cpMnB39z/PLi55ecD4/b/c3d&#10;I3F8/vjjj7+9qX3f5M9F4M5XD+YlBsfftziXnjuT64NWnT4/M7pL7vcz9/mM2Z75ZJavna8r0Rx9&#10;5qe+pzy8d1f7WF/pdp6/e+9PoD93ebY+36tntP1fnrwSn/SvXuDTRU9mnXKudsIHzp3d7nDd82QP&#10;uXfjI/vcnfER/OmZeBZ71j3fvpH+xKUvbmyvFb7ybP2dejfrjs8dbj4DdY/uMXnpeTf2a8dO+mdv&#10;8oXrbd8z6SGesTX21BrFifilZ3IyT405/auzyP2ZkT3dNc80YdOePh/P2nV6TvpXYc5xD3zJs17N&#10;Urvqn+BXHrs+vav+yQ4/i+M3J8z39TfvnTxr8przUbXPmOh7w32c2e8XNfZXUZ3nslbvHGv6Pjex&#10;yVu/VS/xnU/yzHtH8auYc3I//YzJwxPcHrV9I9juSm3yVnhyOmfmqa7361qfxnsmdXOo1U/8z8Tu&#10;7AG3z8KuO4/UZH73jNPcnn3qn16Z393p0fmrOb2LzzVxcnF8unYnNatnIp5ep3tNPPfQNzkTtuq7&#10;j/sn75lc31OPq531SV7O6P2zh7bryU9ee8m9is5Y6e3vfO5q8WyNtZF55kRuf/lJNOcXmtxy0Lmz&#10;ejFqe72DOFwuteKpfWdcf0TrrV4/cV2cJ0+caK9zav2Ss+PRy0udz5PoxXPlexH+FxLhkTOPCM/v&#10;U9yhzySun9GZ1kb49syt5RjtW3fs2dZG+dZEz0ikFqP25typwYceF89DnhzwzvUlcvvM0Yqp8z8g&#10;yAF3DhE+0Vw9tR76iolbo/Ey16ejvIxqxLLOnH7Xk2aHeRbiR1/TjGn/CVvtltzM4Vsbp/kr3wnX&#10;R2/8uMH17q+dcH1f0MtLDXpu3pN6wst56hIjn/j6EpOvZ+rsq4Gjpz11xFdfzs1Zzpj2t/eK6Gy9&#10;ph3oweM1pJ+3OjmtzzrPkjha6t5F7+aKZ9zpk5cz0lc8sdTtcrVwMt9pVr3Un55p8vIcr/LbzZh6&#10;YM4mcrOTd/bddeXTePt1f1fnrMzRdJ0+Uy+x3Cl15skVQ9PXxJuw1p3UOx9fnysfPCau+Kqnb+7Q&#10;588efD3N9UDnLUYE89+ZxFd5+q84jbujsfsndZ9bDfjkO2FoxFd++hLTO3XkUy+1maudsPTpnawn&#10;fXqZJ2/Ke1Zy0sO5RDVi8ox4yBHr6Jz02GnkyVGvrzPldV+eUb61OurWdq0mo5z0yf4KT85p/kqv&#10;05l3eT4PdORZ/wr73z3vV+Tnc+b5+zUdPF8PcX9m6NfM10+dXkQxNT4H/d1BXtatUUuUp0/2MpeX&#10;GLnzyCcPMO8VB/wzr9zH3ylMu7NTnjt1/mxh317HPpd9dTmfnpfvFWo15M4VJ3LJ0aPjO+s7j9od&#10;7E1RH3tZqyeKi1Enrn4X9ZCjl/UUWzNxEpM/eduDP/UnH7ErvjxjzgLrWt5nxWn+3TN9xK69Fzs1&#10;9hFzH/X0mRlPfJKb+Yn2WY5ff/S5M//D/3jyzjIe4KvEfJOenkPNKf8jz8oO7uMc92rc/t2YPnjr&#10;j0/2Mr8zI/3MjTlj8heb+O7AJw88ueJouCdcziti7vYKv/Z41n96Bv1MmAnmLPvW9ns3eROOVj0R&#10;rnxxdXKNiZsT0as1JiY3fVYz830Df/LRbxdX/jvNZ/R8PszK3Nli7i9P3DqfC7l8ednXu6PcHa6v&#10;c5sr7g7y+x/PSfcIpv+0u70T30nvWVK/4k0c5p/w0bqr/K71F6eWSy6eGDgXvQmfsHfFdz9ruM4Q&#10;ezQ6l7h6X+SsnK32kdl65g+M+KQnedb00amlni77xNSb25+0YPJW/cThOsdI39yYGvsZ8bmaqxfx&#10;V7k8kzsb2f/kzI+c0xnOfsTjjsZ5aroWnyJc7qtdrzipz/mZO//KC55+xMlDr4xqxCbdiZ9fE/Qj&#10;muttzYw8j3jyGrNHTK11RrSrc8DjSk77vTO+P0/rjPqvtPZT80ye+7bP7lk196S+2r3PnLuRu48+&#10;Rmerb9y+UR/qFTdnq5tiztR35bnSg6vNSM7Nv8VGcmv+sIfcmP7s4G7pnxxnJXaVq+kzNm69mi2e&#10;O06ze44cceb4NYJnwdW1XLXG1Cbm7kS1+QdW+Isz09yI1yrXG477kueVWnGw1CZuPkU16Tl5gYmb&#10;E73I3Zfz+2zkOgc+ubUeRDV6yiH6msmZfPVWLwctN39kyc1FBHM+mN5Ebi49zN/Abzi5HsmTY8wZ&#10;5kY4zpU/xeRP/cTkGrO3mjVxU0c+aX1O9E884HnBT8/M5RjlOs9o/yRO+7UPtbee6Lj9I137vN95&#10;/b2yFkcDzo3OHfSw1oMIRv/k0jP99EyPzOl7q3OWWmp6XYOrlUOcrpyZ/RWenFfl0yz25/XxNXKW&#10;5zKCk/c1Yc2hhuf81ljbX+knXAwPfcSM4pN/9szVZbSnB1EseXdy9Pqhy9dAnM+VvNCk7hV7pP+d&#10;nNnuiS5zfSYs94dHzcX52xN88gD3Un/Fk29UZ52Rnv1pJ7lyMvYe9tRMEU7rktce1qnZeSQvfTvX&#10;N3G0eqePXGNqOtcDXI/WZZ2fC2i6lqsXHK6cM3Gy/674/rVJPrj5xFfXs9WtcHV3onugmXz16h46&#10;sNTLvRv1Nrb+zozkZr7yZlafAx2Y7wlq7v5aiTZnUHM1f+K4jz0i/tbvTuuP8PRYsaZ+66Z5fp2U&#10;O52bmZM/uJ6rPpy+4Krr3q9Ss3+eIfPpDFf9SfMbe3/fTe+txqbnK4eYdz9XP/fF/ZxAw//7ZX/P&#10;44z0VUPsGfDB1MlV37j9jpMHO6J31xON84yt+ejaczPnagf6eW5zdZ7fGk855P5MSc5Fj9s8dW9g&#10;fdALnreYXukhh7lcfB2VT899wU6+9sPjytdXD3DnkXP1Lu/oPz/K01/GDk+uPKP6KaKD19z2sy8/&#10;++krz3jFTy25OqLa5nyV2v1Wz+Iz9uzn5C7in7HDyQz2crcTfnOe0bbXaf3MzA//48nTQ/xqPL8A&#10;rN4wvrGfeXGeeSbONT7jtdPiz1k9L1yxne60l76Zq1+dD+7u0kueNRqx9u565/9oz9nqn53Zfvg+&#10;6+lueJ98AyL/JPa+7DpheE346mxwu5f67rmreOup1XdP7S6mL7xHPHb+qx5z3XvFeQXu+dLrFbMn&#10;X2aIf8bZPFPOcr69KT5yfn2N6Qs24ckhnzjuPvVav6v12XHowetZ1Nzt0Vjr9Lua+Ui/Z6dH73nS&#10;w09Po7r04wcyL3h8XeX2h0B7HeF6pV9icuhnLueVUX883SexxN2HvtzcpfGVT2pelffslW/v3Tuu&#10;dOLP6vX57Hh1zj7Xo/vp4zxr/KbXSN7pvFO+PGPu0bPkNE6NbtefNOqIj2gf0fQeehi7b53PRa6Y&#10;tVFcrfHRZ6T+TlztMHm499R7Fdb7+Cyc3f2ee9Vvvr5E853H1ANT2/5TPfHVZyTn9t9Coph/zCc2&#10;zQFzlr5iK37j6hu3Tl8xIjovd058pVvharuf+zlTjrV7dLRvVGdMvs+Znn1/iYzeO7+PSb0zwNRn&#10;f5Wnjjy1mU/65q+8JhxMvZGz8Rzk53z59u3JZb/Msw9Obd9cHC0Y81vH/yIoOLd6+FmLE9sjZ8lD&#10;76WGyO18ddbw1XdML3I16SfnbnRW6twNbOon9zSffDzHlUfuM3H7OaTvNDc9rvrJJZfvTCK37wtm&#10;+7VVvvvA6Yte33o2t/30TR7avLqmlzr7icERJz+5Uk9+V38y4xlO7oeP+4HnvuC8TvzcSO4N5utH&#10;VG/UU/7prqlPTe6U+JTjsTpf8puTvSl3N/3Vi6fGfeVk724++evR/nDlE7OfufrPju62muuOxomX&#10;Hskj9z2JrnuTV2PtnR7JlWe0B1+sY3LMjakTeyROPuyR5+h6mjP5wEttcjyrc6zVGLMvB0wc3iqn&#10;5zVpwPQ0yiemLzWcxsBXl/z2tt552dNjNeMzcHZx595HfLdHapqf3ukhz+eQvVWec5Kjx+TZPXXi&#10;1ldRb+PEz96Vf3L1QtP4lY/aXdTTCNf8jv8dbs7o3ZyduN72rJPzs3J3+lnzf8/9/gTytfBnYbq8&#10;X/I9kzy+B/D3C9+dvn+9p48WDf9vmOH6R3ngztEfXuLpmXnukPgudw85WTvXHnE1Y4Wn9mfnPk/P&#10;wc65t7nPwJrIa5bf201ngZe3nPRxB7Ge5c85ao38DMvFDmqdBS5GvrrgMM9zqP8/e+e2Hcmx49AX&#10;z/z//855GG/J2w3jMCIjq0qXbneulSIJAiAjq3Rra85Yozvxmfw9V/f0W/XF3aX1U63n1MOv+9TO&#10;SU1yU5P85KSWPHvqjc39DrXPIPf+7L18ttNzcr/P3ulk3lc+s5P9XsH5rz+enF6kO4P6Bb3ya/6d&#10;Wd+V6xv+u+73yr3yk+SRc1+9/nju3kM5/9Fz7fwf9fyte80T8LXxfbKL9qbJqx549szF/cEcT3fJ&#10;KG+aeYI574TbHLTu0r2pvjNL35yhPns8Hy4x86zV0dMv++BecuWBwxVPnZjaVUz9inMHzx3QTXtM&#10;2GqG++mb2ikH8155fhc898+dVnhyyOH5fOxZ5/Myl3MnOgONPsbcM3lysy9GXF3tIQ9cLyO/GPr5&#10;Bc+d1FBnXzzjru+c5E8zJl5qprw1+IJ1VNt88N5F7kfF3O3VM/J8PodXz9j5ebYd507vs16bfG4n&#10;++Ved7Un/nc4vs69k3slvvL187e56THlK78V7q7Z1zexzNnpigO/OX2W9PzKfNqzMfZzf3vWubs9&#10;Y/bSI7VyxYyt/Yza2cZppvvyHjWHl7l6MPP2kk/sW2+if9RD9PNCbXvrk//Q2XOnWj976UuPOjF5&#10;RvVyjPa79hziRG590DmXKG5Up//dqM+k0zt3JOeZoiN6uzc+0zP3THo6bzdfziMR3ytvd8LfnOj+&#10;Yt2nxpt+XonRy37ukjn65NJLH3YRk5vPXC6YPpnbJ6qXR+T1tH4j/PmBeuKK6Wmd/Dfhnx/E5Ihn&#10;nZzsJ6fxz66nHX2WuYtY8sF8VlMfPc//ipNzVjlznbHigLufM/2PT35tdR+9iJnjkRh63m+NMwfc&#10;/4j1RvjrgzskRp64M/Bwvv18z2ZPDdGdesbd2pnocpY+YtZfEdkx79zB19fn0bw8X+oyP+Ek3/z0&#10;2TSPeY3p+avFfLacOeuvOmvuwOfa7pJLnF4zP1fbA77a7nUtT/+sxVrT9e7ZZk/v1lPby5nm9lKX&#10;vol/Zu5+Hd3XmDvJnXrJW+Xo9GhO4ukP3rXaxHfe8ju2N333MOaM1n+HOs+QzyDx3nPXk+v3BWqf&#10;Redyp6gmd0qefbB8xonLbw84k2bS6nE3pj/arvXz66B9Ije7nO6jVs/UmacnWGus5U9eYlfRWc3L&#10;ua+Y0/6vrnPfV3v/6n6+n67OCW/3fkGvV/L8/u/PofB4vcB93YypA+P2osedvw/QA+PSIzXMtJf4&#10;G3j4of1bhq93936Gmt09Y+4r7utHD55cIq8FfWJ+H8ma3OeT+pyVuP7+Xunvj+mPlhqu+6mjZ07M&#10;9wA9djm59HAOtc+kY/rpn/zsZ67PFUZf3+R+Zt7zc/ddzx1POHI/M3oOXy9m+9p/5h6/yiyf4yPP&#10;UO3P8iz+648nc/F+w2fvNH+Fx+msU5473XmB84VtnT1x/U/3+QjeZ+7EeT27kTMl/qozeq70W83x&#10;dZg0rafWR11yyK98mn9S+7xWM088dpy7O/sMJs9pR/eHn/mkP8Fyvn7ONepD3Tc9dNz29FFntG9M&#10;nB/K8tIzMXRemYt9p5j7kftMxK13O7+Kk/NznrskxszmJ7bSpEdzuk7uLs/zn3rAU0eedc/SU541&#10;PLHO22NX4+Gz2/Hu9NzRM15pe/5Kl77meHsGfym7mnfSn3bImenhfDF5enQNz54aY3PhpX/r5Ke+&#10;OfaMelpnzN7OJ3mpv8rZ9+o8u7lX/t+t7+tjZL98dp41+5lP57nq6zlpPxNzT6JnNj/ZQz3czNXq&#10;aX3i7bPRr+ucZU//jjn/ittaa/ewPo09r+vpWcixZ2SmexhP90ie/isM7/ZPjXlz0u8r8tU+7Lvq&#10;PbKnXlfPAZ7cR+ZMmpxJbg23a2cbk6v3hMmHY07ccennzc/g3PwDKre1/+sDeOntLh375/ju7+r2&#10;p57233l0b/UMkpczyP2HY3LO45mpxdDL88zW8nMGuVpiXtb27eHrz1309CWC2xNHR55+9sSsnXEV&#10;1SXvrkdq9TN2r/GsmbuaLQ4/c/318fWkFlPTGFqfM9G+OX09yJnL/zIlWM6RB57/UQucS1/zNzA+&#10;5Axzo7SsPb89on3i1E/ud8p7113tGXt/NPaMcB55Fo/q1bmLn7vG1c7q7KP39j1GT195RnCvPG/7&#10;rjjOop96+UZ5K1/18k/izutE/wxndVafJ6+bl18P0HDby5qcy6jW2ih+J7oTmp1P8lb+6uGayz3R&#10;wz3l6fvRMffhTNQrrM/8Ubu5B/49s+vcgb3tp4ec7IF5TnXW8olqyKc+uJf91NgTk2OkT561mo47&#10;zqM9ZrhbzsNvwpNzku987BmZR373Urfad4U7x/k5O3N56ePM7OkjtoqTN1z99bZOH3uJvSqf5uHd&#10;+654yZXT2pNdH9Gk70rvs3O31jTedfL1Sszc+Ua4zddbjlri1Gt98jO/4k3zUk/u/Ma7bq9pdmL6&#10;tg5fsFVffnr1Lr/rf9cT8L2wes/snobvtXxfyfd3Dn5/0Bss6+SS0+Pmar0eziLCtbaPVo/EVjl8&#10;r/RKPji1mDx1Xxndxcgu7pl70eeZ5jmok2+Pf1/QTwweWNbk4m/Jnx/ErO2Do/e1SZw8dfnvF/DV&#10;egb4XOLv1fvHCes+9eosuYe6CbPXccVlXl/uutI0/7TGb+XpTLxWnJ6z4q3w1n+X2n197b9qL98L&#10;xq/a42Quz8w98/mdaL+K88yefyjO5X0Aif1bc58Fz2l6Vj6XqQemXt5nxtVOr9zBGZ6TKGbMefIS&#10;M5/49ozqjeCts05O6u0TueFxi8OdtHq8Mq7mrPBXzvbsdz19Vlc7pr+anJUYuX7G1KMT10ONsTny&#10;jeoyqpVjLYcduL1yJ7jZ10Nux9R275E693pEf1fj+XKuP1Tr1c9PvKPPrnFq52Se/Oyrz53E1Cdf&#10;n8SSP+Ur7+ampxrnJTex1JgTvVNHLqfx0xq9u51onIdmtRM+8q48k3e1R3LT1112erXJEWuvrM2T&#10;i4c+4PYSV2eUY50xe/pmdAaRXw7lG/HKPL27t9pRfX/+ph6Oe/UMcX26n/Xkkzq9UkM+6Zrz1XWe&#10;w13yPFMfnmczrrTpJee7xzxz5ldnSa5n7OcjfjdO3lf79IyJf7Jfzz7RONvPTz3cwQhuz9weHuTg&#10;YkY1cLrvP0KphdOXGvZLr+ZlrQZMTWJy7VlP8YQz6a6wfD7OEFtp5U39SZv8zFvfvfSil3VrT2r1&#10;xpx36q/WyNz02e2BRi6xc96H+UeT1N5y8c/Z9F99pf+pd+7XGntEvCd/P+/pyZeXZ9SDGc2z7vnW&#10;qdXbeURzfeSgZwd25A9Ze1d7ydfD2UT7xomT/FWOHu1dvTp93YPI+6797Ms3gvuayCHmTomrI/rz&#10;HX05zrUmghF51v4Hg8Tl4unrQe5FX31i5KnNWtx97IlTc3Wd/HfG531kl0fno+V17PO4/eQrd+qp&#10;I8rb5Vce6Wd+pfG9kDx2ydqdeF950e/3tDz09ODoA8btPH2M8ojw9Or+DtdDvbUeGbvXmq5TS976&#10;7KtN7DPyaS57+vWAZw+HO3NeK2tje3X9zHmuvHbPtnu+B9mne2BXs+B43eGqeTbm/nixQ+7hmcDI&#10;reU+O/9Kz7zcJ/nus9tppdUn++lDv2s1d2L6q0vsZAZ8bz2IaMFXHrte+uxyPPLKWfYSS+5JrtZd&#10;9Vxp5XVfn8T1Mk4c3//07BvTq3M9V/vIl2d9N7KLHsb0cFd71sn5iJx5uVvPsC/uftTdkzPF1Xnu&#10;eEy+ieGln2fKOrmdw8ura/zyDPqnZpfLTw/5ifVc3tdg4sTk42Ev/RJbacCTp36KPRNOY11PPnew&#10;ae87+ldz81l51sRePe/f6Odr7nPlOXv7PKj5+dILrrrmwrGnp1q/Z3QNr39+pZ5+V8efHnP9XAXj&#10;ch4988QTExfrc+gPzwuufKO9jvTx+Kir/Z1l7P2oeW7cXmDpg9bbZysHHbkX/z6UtbkRHrm1vkZx&#10;/Yj0xHnte1c49MHdD+zkQsc9zXemEb/Mr/yvuNnP3Dlg7PXIlc9Mv/SZ5mU/8zvc1Jm3Xvwrorv4&#10;XPM52WMvcjlfsed32eH07F/9rD5jz//6X578WQ599+H0J8Kpfsf7zs8qz/tZez4yJ/dcPWt9J25j&#10;1Nxq9EyMXuvgiam11kOO/cRflaf3as87s9Lvjm7F1c/d8rmqkdPPT428XdRXLyMafcG89aKnVmwV&#10;9Uy+3onBE8cre5mv5qiZ+u09cT4Sy3Ot5vic7Gdtnj6Zd98ar8z1nqI8Y3JyVuLmk4ae+JV+6qt1&#10;RvqJwVlpG9cvozlcc72Jjes5cVNHDkd+915dO6f3AucWNzJfTe/i3ifcSdsYdf+iPnGc270Jz93k&#10;N5bnI2cHbv38BdSeeqO+U9xx7BnRm+dOk699+caJO2HJx0s/YvbQWsvRb+LaW0W96LffpHlkRvr0&#10;jJwvL2fIN8LJ/qTX50581Add7rab6YwVf+elNqM++TyYL2e1S/b1aC6cVU/uxOld5E5Rbs5xt8l7&#10;8thheqQ/fGeQZy9zel7iRD3tEe2Tp3f2wKeenq1tLv3T6xntbobnfNQ/dXpN87KXGri7nv3WTDOe&#10;wfC/mmHfOM2jl+dJDjh9b3v6ifOPo1x+f0zeyltORrn6Zy/z5K24uXvy00dt/sMufXFyfaZcX3pc&#10;Xb+j7x/t+bOMNbPM0yN30GeHpQd8uLwuzMvzwZOrnzVRzJlE++YTJ/l3c/3TN3cRl6e/HKO4sXXq&#10;jfR5NkS5aOnz3OSB2U9Mrph/IEXN3c8dPpd9cnytiVxGZ76BgXfdfP3ktY+1Ub38VWzepBfTAw1Y&#10;a+mvcLV34zTbOUR36Lniq3n9Xkie50vsbu7exvbkfcQO9N0dju83Ps89gx5GdoGnHp7++tHXV501&#10;+vS2n3jm2QfXxwjmlb7m9ohXmuR2Pmmb89E1O3Dx+nH7enFW7vz6IKefg+do/HR3d4DfHtbJgdc1&#10;2O7CR42eO3730J7oTjjt/Wy9Opc759mfnTXpnU+P3NoIPj2XFZY6tFxiRHSpFXtn/pMrlvzM6Xet&#10;Zopwve1T87Vrutw7exPWO3imxtNnyvVunfikOcHcB67eehp3PqnZeemhpzpj9hujp04eUR6x+2AT&#10;rl6+HuId4XE3T2990DWnvV5dT/PE3Dn3u5qvNnmN6efnRfdTSz71E8scb/3F+d4k1t7U2VMz8VYY&#10;Gj2McrMntorOTg1+4q1L/ESTu5F7+33cvr7WPbfrK95pH17PTqznfkTd85kh9ui8q/M/6//oXt9R&#10;57PgmfncjNkz7+iZ/NqiFlwuOe95OGBwsmfu1w2jXuj8nIHbf1yHPxc9uOre0X/uISY/a3XOspaL&#10;P3fiqe9cHppXXvri6U7mRF+LxMi5+my5m79v6J89MTzEjWBccBqjFttFeUR2lKvv24C/ZngGsYy5&#10;5wpX78zkgU3nSI59d2yf1Q54qEm/Ccv+nfzE64TjzDtcNd8p+lpwju92lu+2z/S68fx8hlP/CntG&#10;e+X9Ef3/+uPJfpGeORBez+hPDoy/O0+z7J14NSf9nKNf9lpn3Ry/EIufPB/nrjzFM7ojmLOyf5Vf&#10;abLvGXrPqxmn/ZyVGucmBpfb52yvPVJL7g3fHyYmjv76EvWGP13to4cz1a+0E/4qrGd7BnF3zHme&#10;Ry49MXk+f33kEMHUGsES94da+nLUyjXyw7F5ziFnD19Pe3C51NB3TnLfSH9+oCfXnB55+uvbOuvu&#10;i+PDRd/c3lW8q2l/d2rcfZxPnxv+pEm9fbTiRnvWcHzmiYFz+dqQT33wq6t1niFx98JLXMzoHPrc&#10;4kb7Gen5uSCuP7U+HeUS8eD2OdkTx98cH73k7SLcvvASz7x51PLswe9rwuTYMzbeZ2ke/N5BD6Oa&#10;5q1wdR19L658kt8ce840gsP1pqZnn6iXr7918tD1JQ9cv+ZQ9/tTbs5u3al36tzX96seOd/ZqSOf&#10;cDF9WmN91dcfHrfPOXG9jMxe+bqX3BWvcXSp7Vq/R6Kz0v+ODzo9WpeecLKWq5Zee2WdOVrqjPq8&#10;gdH3P+Dz2vF+4jb39Wxt1s5JzBlEcDnGxuXT59YrtWK+59lNTP0U27M5OS+9ybOHTq/0cAef1dRT&#10;m7300gMsL2v63FmvPNUnX529j4jOMJ7OmM6OB7evAV7UcjMmTu4lDpebmtdIPD1Tp7d9/YjZy37q&#10;M3duelzlK03O9hyehZqf5bnIvemTc5Hzf8muxmj/jbT4AHe69LCXvNzXPlEOfWYT5dqD13169tUQ&#10;E1cnj5pcf2ouMXndh9OYXHpc1P3+BG9d12p5vbj5+sv/+yb/36n7D+vofD69Lx5cfr1yNzTm9LNO&#10;nB7XhIG789RPzPlo8lIPljuIi+FFzpm9xKjJ+/2ZM/VzJ3vpAQbPHr7qnGttz5qYuXPgcekpJ+eK&#10;tce78v2jHCq9xaxXfHH4ORccLJ8btb7qWgOeM6e+2l3UI+dlnlpw3+Pg1HLx6R0m7+apkZvzdrl8&#10;58sVp86cGq7vgVXf14HoWdHhpR/vQ/tE37P28eZyN3B54NS5izU9Ln3Ui6148uXlGcXgNE6vZzSm&#10;fsKzR767mMMO7tpzu9bLvemzvze1N1jyEtcHbDUbDn2jvDfgrw/2EzOf+PTUZD9z9cbcUewqpp/z&#10;Jg08+5nD7XrS38Fyp9Q5XyzrEw2fQ1yp00s9PfticHzvg3FPHL3sUeuhL7V7yCemRlyttXGF40HP&#10;vjU6sGkGvQkHU68f3KtLLzXOzZge8sCcZ7+9rO3rSd25HGNrwRMjz5p+7wbGJW58R398TJ/MfzDe&#10;Z9vDR6/M4YsnV5/E4FmvdMlJX7/+JeaMjszw/Zvz4Fnjo1frP7JmvnPJs865yQF3bzmpS5/+Hpx8&#10;cnzlW8vJ2Dx74r0fNTe/P+gvR21GOFzJEcvo6yjX3q6Wk97wueglbg7OLOt39n8/9+7DS8zZ4DnL&#10;PLlwuCbsvfP6j+6Rezplwuw9GvWczghmH3/qxuhzT73eqbXddwYx5068R7CT+Z5F/xON3FfFPDvz&#10;8+Ln/tVO4Nxw+usxHvj2+cD189/JF/RvAABAAElEQVSDmqOXHmrA+3NSLh70nKnWWcTEmmv/jfTX&#10;BzE8ufT6q/1WN6fP0n21HxU9P3Pd1/2ZSc4z406cnnx6Wat5A+MDuBryrKWpdV7uJYeYfWp0RnJe&#10;L+u35M8PeHG5w1tx8SG5+DqnZY1bO7P56bvitOaVtfu90vNX8MrXxfc15xL3uX3Fa9bPlx3cw+h+&#10;zf2Kml3c65n5enz02Zzz6K7/9ceTjxpNumeXmzx32KtevJzRns+cqbVd51zzqzdQ74fuxFf/js9o&#10;2+sV9XT+xFbnT07vsTpj45N3e+3mwE1P853mZGbvsKtzlvObD5687u/q9NRHzJj6aU6fOTmTx8pP&#10;bsfkZ77j5Q6Zq1fbu2cfzqSVk/GU94xm2udqLn05RM9ttJd75Zypn1w99eue9dSnl/7NoW6sNfqv&#10;ovvt+tlznntZJ4dcXP+M2W9d1s5IrHPmyHOGnNwBzDrzxNTpZ/1ZMee6V/7SlH1zY+8ork/3p3ri&#10;4jPhk96Z2fOX9JUHePYyT59VPvF7DzmNT54nnEknxqyVxw7f6fR+Nvoc0ucz5ua8j8inc53MeeTs&#10;q9fwat4dHdw8kzl4+ohfzX51P3fInDldX832DP5ib73yor+akdqcqwZdcjJPfuc9L+v0yLw9VnV7&#10;db3SPYLjzY5GPVZ7N693s5Znja9znDFF+GrcwXoV20ceOB76UGePerqSn320q17yyHtO67pGw/dF&#10;//GcftbtB3916X2quXMuZqavs8T1Ak+eu+5wOR3xyTs9dv8hI33c0/3sTTs6C4665PO6gHvLE9dz&#10;NUvP7KvByxxectxhFfXtvn7gE8cZyUsPcffJnrkc6v5Hf7CeC5/nxaWWON3Otef3BXVvJn/5iBnp&#10;yZeXfmByje66qvWZohrjxNlh6HbaqTdhVzPo9zkTU3/q7TNF15qu9fZ9Qo3efew/E6eZ7Q9Hnjk7&#10;+ccNvD/FU2tuZE941nomvurBsUdMrXri6lLb/fRxt8San/WKJ76aqYfzrDP2GZOrP/yckbnvGbh5&#10;+zluzB5+ejvfvrOyFiN+xOUuK2/P667JQ2u/8awfya/2OvVMn8xz71XODDUnnN5JLXjq5YHJMdoj&#10;Ttjko0Z+c7qGJ2bUoyP95qh3Xmuo1cgVS3zS7TC9nNtxp131pn30TY2zEzvJW5fe3Ws/dpPvnnAS&#10;T80KT86rc/drX/e1bw1PTE32xO5GPF/h03Pbkzoxz5JYe+xq9SvOVb917HH1LPSUaz3pxOT2PGrP&#10;TjSfeM7p3k4z9cT8/qsfuD2xq5h88tzR79/NufJ8ZT9nv9J35+UzWM3mudiTm372EpvySfsMb9JO&#10;GHPZ8XR+elxp7J8+g/Re5Xr5O731ig/OHt7w/f02e+lDDp/o+546denjewBOXtb6WRP59xEvvRqD&#10;5w56ELnsdZ79N+KfHyaMnri8V0a8PW/65t7g8oj5rNXoIU8crr2MmcO1zjyxnKs3ETwvNKkzT1wN&#10;WO5rbj99M2+dPc+qjzPbD5yrcX3UWf+O3+sJ+Pqxla9hYt9p29zL3J2/0553dpn292x3fL6C+6F/&#10;PPkZB/qMB80MXmRu500v+u688vXacXe91LvPozv1HHdsvOtpnlhzX13nHHJ39lms6qs91F3xpn7u&#10;hI+7TFyx1Ih9dHRmntXc2DucnKU1j9bu4OvaPzjTl5P5NE+eXnJWOvnG5JP77MSJcO/gqf0O+bS7&#10;e+Vz85xGOPZ9XpNX8vXtqE4fNY23blWnj14rrrhnse7oLuD6y+le1nKI4qnP/cSJ5ujM0ZunH7kX&#10;feckRg7ePXG5Wfe85Ex57jb1T7GTuT2rz9X19Fxyn+Znr/Ocrc7YXOrkU0/c5qSu+dZ9JnG13T+Z&#10;7R5GvU60cO5czuBrPLt742Fvyj2nsTnUXvgkT/wqPqq78qWfZ6O+2u9Vu/RcZk+X+5zy8VhpxKc5&#10;YD2j+buzy00PsdW8FY4ufVa8Ce+Z6UXefecYJ89TzFmrGfjYc57RXtZ35srd6bOXudqTOOkS83x6&#10;ZU/sTsxnihd3z2g/Z8qzTp49MPvpnbk7wM2cmksvNdb09DbPHlheco0rrv3Ukp/w4ajvqAd49sj5&#10;ox2+N5ATqeWoI4LlDHdKLrzVJT/7+umdvc7VO88oLt/fZRqXL8/YuDURD//RWzx9Jyx9k+sfqNo3&#10;Th6pk2f0+7ivGTh8/hcp+wLXyznym5t4cuXpIy852ZOfkX7y6XWdfHM4ancz9IIjH49J4+sp1yjf&#10;2tnWRDlvyV8f7CeWee+mT3LMu5daOcTmZe8qn7QTduXzSN/zvELr66MXZwDz86PP1HXqzDs+s297&#10;UbtDRt6PzHH3rCePaSf1+HLLcQ4+YN2XZ5+oJn3Ap0uu3nD0dJa65Ig1P2s5zrDeRbnukNzEMpcj&#10;hge5XvxH3/xjeV4fet7ozYn59UVv8L4SI3d+856td3NO5z67W+/w7JkmvTOMyWH/PEPmyXtl7h7O&#10;MuYMOYmRT1ywFa6evp5Ge1fRr5vy9NInZ08YOvDkiclPb/NV1Ku1Kz64mh1H3hXnDg8uz4/L5/ZW&#10;/PUhsT5PPq/M1adWjDhxs383P/VzH6KaPpOz5Vrv4sojNb6+xuy9Mvdck+fJnpMOzOfRHs4Tt9Yn&#10;zytHPzlTbQ9N65zh9yu5+uRMe3qoTV8w+/LvRPU9V8/EM78zo7mTt2dr7s9e+3yNnN2fNTlbf/3y&#10;5xx6PhOfe9b0d9cp19di53Wn137ugUf3wLJPzTVh753nPub8nkHtLa85PR2eXF7H5LcXvOzjle8D&#10;euknd8LQiidPT3+m0BPc9xm5uxC9xLJ2v+bBSUzNZ8c8X+9Dzf7cXNTy5frs5Li/fWsjuD219rJO&#10;nn2iHPo9k56vm1x4asDU6E/cXclrH7zA9Mg+ntb2nZMae0Y5O31yfudf8wTyNfyaDdZT+73k+3Ct&#10;+Pk6ecbvfL6f/o8nX/XWyBfJF8/oJxMxeaez1eiHTuyOh3oieutTjx3v7j54TfPdbTfrtMdOfhOb&#10;NM73Bx9rz2I9ae9g+qFpz+zpmRzy5kyY2p855rkfOQfPKT2s+/nhDcbrTvTOmfmM6VuTn1yT56Sb&#10;/JjlOYwTTz93s/4ukb3yB1b38kzUmXe/e9T5HMgnTvokfzVPvn3fF4lf5e7R83Y6z6PWiCZ9ElcD&#10;J3M16NQa6Xkllr5TP7n278TeT+2zvvp0nM6TnN6H19lfmOSlR/PlZEx+4le5Op+F9ZVO/sTrfScu&#10;2NUsfVJ/pTnx7Z2d0/hVnXutuHJyxtUZ2uuE75zWJk6+8hJPPl7W9hPrWae99Jo8dhhad9rxdmed&#10;dL1T1j0ve+3lfnJa2/xd/Yw2fd0lsZO8ddZ3ny2z1ExnEsPf3P1ypljH1nT/pE4Pc+NKT9/9VpwV&#10;fuW90p3i7X+15/TsmQW+6/Wc3k+tPCM4l7W5/Lfmiz+kN3Pd4WSMexIzX2nh+IeTGdWi6/nZy3zi&#10;ruY+iue8zF/hN3n02fO1mfiNtb77J3We05+/3IPXzBlEb3hymYGHvZOZJxw9T7hw8hyTxnN0L3Hy&#10;9LGXu4Bx8/Oqlzp56uRmRDP1wX2m9sG4un5H//nRGf9Er6udt89ix7me8DjDue7xuNO7Ur/22fn7&#10;mqKRt/JJX7mJ3cmfmYFWvZHZvr/I2c/3MDk9onxy/qBv+oNsemrw4qLOqA/R3hshPkx4YnqEZJk6&#10;J/Urslz6uxnJW3kl7uzJ0x6RGw7P18jzJyfm66QX0Ttndi6/8c+oPVfOynO7m1HepLOX8ZSXmlfm&#10;7O158LX2PNmb5q766ieNvZV20pxg7i73yv+qr89pdD6+nlFt1+JGtdZEMHXTrvZS0/mkS87KA/xK&#10;mz7kK6/mZd1fo/VwtlE8teT2G7d3dY7Um+cssfZvXzUTP7HW6Zu4XvZ2Ua4zrFuT/t377Jpdpz0b&#10;c+cVzt72PP8zZ9FLD2qxO/5o4Pc59Up/fe1ZyzmNqdPLPSYPOambeCtMPf27Hru9VvM+G8/z5Wxx&#10;I73p/FM/MXRdg32Xi92mc53st9LmeVeclX9q4bSeXbkbbz85evD9J39nEMfHG40c/fWxzu9j9PKC&#10;k/rsOR8Ol75Eevr7f4gkxxnywfUg9xLTxzr7eol9VOzZeT6fH7PhcYNZu6M9Yp79jfiXVq5ae0a1&#10;1lOEk5ezEmc//z3Jme5sPXlkL/2Su8rhq3FWcu0lNuXps+rnnhPnN/b7Cfx+At/3Cfz+48l4bfhi&#10;dvLF8ZSH9cRlBvjUi3X+TuFxJV+Pv0k/SXJ3b88+HS+fx9R/BPP1381t3ytun1n+R+zfuz1a+xwm&#10;/a438U+xna8/HONFzs3z884ZPm8jvd2znjzSb5evfPssuUv6yVv1k/uKfLXvynv6ARIPLr08A1jm&#10;1H31OfVqHvXUc6Z8OfjqnTuYy1Onv/3E7+T4utNdL3fSw9rd9F3tc9VHlzulv54TpmbqqXtlZN7V&#10;LHdyrnwit+9TcrjUctBkrgexfbN3lefezk3NhGV/ytMz8+SuzpIc8zzfSifuvjlXvRx8xZxxJ6bP&#10;Sof/aoY7rrSP4M462W3FwSN7eq72ueqvdK/Ac3burLdY8uzt4ilff73QNWbvKqb2UQ9m7HZ/xpef&#10;U1beKzzPLIcdzO0nlnn2zdHKIealb+PJyXzFc0Zyp9x59DJv7rRv8umvdtFLD+tdnPymM+XM3Gfn&#10;/WjP/Z3Ts+3nz8dyp92v9tBfD/nW9OXQc4Z9+cbkimXMPjn/WPrHH3/8/Y/h5Hn1nNQn7ytyn4Wz&#10;p93E5K7OM+FowdXmHHtgzrC/i85Rkz6Tlzw9+Y8OXvTsE+n9z//8z9//C2lg7u9cox5TVDf1GnN+&#10;46va+eqozVMjz74c48QVU+vPqI13DT/vVR8cT/3lXcUdP8/jDo2lP72dX3KfzZmTu0x+d/dpvl9H&#10;Pfs0A8wz7/aB09//01/v9tDbfkf6rWnOVF9p9HVvPMh936r3jyOp6ct7S/78wOe95wSDp5ZajVj6&#10;dF8ueF/09Ohe1/KcpdbYfGv51L2LnnKJiV15w2/P9KDHc3QHXgdunq+viVj6kFsT5eptj5pL//fq&#10;x8c8yw/09Zlz2Mv8ZMpq79T2WbNHfndm60/r6VwfNXv3XLKX+ek5vorXr+Nu99VzXeGcqXs5j1le&#10;4tN8e3JPohqjGmc2bv80+vVDfvpNZ5D3SEw/98cn80d8U8P+6ed5Eks+uByjfXsrbfIybx973yXe&#10;2S+50/MAWz0f+c+eW3+jfif+k0b9Lp54o+d7Z8/QV49VH57Pd8XJvjk6+Scz4OelNrGfIWfv3r2x&#10;7Jvnc+Oc1Pb63Cu8ec/Wd+f0GZ6d/1X6Prfff8A9I9Hb3xOs5SXOWboPL2fxearGs6sh0iNyTbzU&#10;4Jt856jTBw05fTGiPPpqye9e6XtHy7NwL3Tk7mftv9vkfvLkWqsh5pVa8qzhUTtHLzByfyfxOdsn&#10;ctlHD5b+Oef//u///u6/Cf/8kH0xoz09xY3uYW10L2P6yAGzL7aLd7g7n9+91z6BV74uePleee2W&#10;v77bd39u//wvE7/+67E8IW/y/qR5xYvXnixwxze57UWd/T7cVb/5r6h3+zzi3379DLJPnrXz+jl0&#10;LW+KPQ9OziBPTvYSvzNz2uMVGLvlfnq6pz1r+6sIzx9+Ji3YlRf9Fa+1ziCas5sevWdy6HXdGH1n&#10;6kkUm/y7p27iNub89pC38rJ/J9718llNu6XX1O+9Vl53ffTVz7ojvnob5VB72UvM3itj70udMzOX&#10;25h47zXhaMXTBy24WPLSV21imasHu+KmbsrdIT0n3gmWZzN3vyv/U557yHeOuNG+tbFxf0mkn73V&#10;c+lzpMYZd6JzJg3ePQ/eCp88HsWYy+33F316nz5/75Z15vrtIrPaf8e/6vXuyXeWHOPdndPTXG/r&#10;jLuevNMdmte1fhk9pxgar+6JZ3R/dcbk7HL1K85dv/RBy+05zO94up8eRr1z3pQ7k55eydMvsZPc&#10;M6DXI2fpkTxzeydxpVnhJ54TB7+Vp8/NOOnBVvrmn/LQ+Wz1cIfE9SMmruYqPqpL35WH+9jPiN5/&#10;aCZy84c55vZ6DrW+2fuq/GQXOZx/d8nbcez5LE8102y04kb9syeW0blGXjt3kuc/5MtxhrU84oSJ&#10;60vUQ23W7ZE9+cbmgiefftaTzr5eHe2rXUWeU/4s2D7UE7bym3D1U6+x5JJzjsTkNybX/lVUf/qc&#10;TvxPvabd0j/zibvCPJP96dmJGeVm3PVOd3MXvPISB8ueuP7WvDf5ekxNjsb9zPUX18MZesmbIhx5&#10;+OSVtTwxavPUkK9weTutendSc+WpTv5V1I9o7tcDZpNz+4eTYOLmzrAm5qVvYt8hzz3J3dM8a/dN&#10;jdgjUe9HtCca/HMG+Z3d5aYHc7s+2UVOanf7yHMH9OTi+l3F1Kf2yqt1WTMzvVY7yGmt+gmfvPCZ&#10;uBPWendoXK3R/opv/07Eu/2tmbM61zQjdfZz1+7rL5fY89Ckh9wJs5dRnrPpZU7dM8HyWu2QnMyv&#10;/JJL7j7u2v3vXp88nxPOdM58Jj6niZeYmpzZWmsjenV6UWffvHmplSNGzd0aa/kTxz2I8vRFz32l&#10;S4+fKc/nk2cnzzNbczZzonU+pzfwm33os3yz9f5ex/eagK8Ptc/dHtHnbk6ceOBc/s7wXv346L/x&#10;+JyI/p7hTr2LfX4WlpOz5RPN6XMR0eFh78c273156Qnfn8fpo9VTPXV7Tpj8XdTHmNyeu+rByxte&#10;1nmG9MxcTc9IbfYyx2fFE899nNsx3zvo8rImmtNvD3vi6SGfHjdcZpqrMcqfPMTk4mVu73f8Xk9g&#10;en0a6/rOCdD6/ruj23Ff7beb9dm9n+VsH/rHkz/DF46rHX0hn/nk4c2nT74RTzwnzuSVvuanPPnf&#10;LeYXnX4Onq1xz5BaMaJ8+/iQi+sLlzy/cYPtLviph0utd2rFiK1J3rP5K73v7uoZd2fgh9K82Ncb&#10;3NxzWKtxp5wlJzXy/cFbb3FrNHhx+8Oy3vqpkZe4OdFc/ldH9t3t5Tlzzz6DHGP3U3uSp17PE52c&#10;1KQX/ezJbxwN98RNLL3BJ11ynNOYNVF/cu/ck1ycuLrcJ/sTRt+ZKy5z5PRM8dRmbr91yclcfmKr&#10;vD3R5q7o0q/5K1/wO9z0UecexomTWOZ6JOY5jNmbcjzSBx13YpPuDna6yx1Pubnn1Zzkqu8o58qr&#10;dXdqZlz503eXO97JvZqR3FXeO7h74yt97qC2uadeqdMXrTd98eSu8tblHpmv9B+Fv2p2+1AnRp7P&#10;i1wsf9bhnKmbzq126j2D5X7pczIvdz7hpz/5ara89BfrmJzcQe/EUpu6zOWot95F9WjUJTZp7U+9&#10;CZvOgYfzUjNh2SeH055Z8/70539zIjOt2zP3uXu+9qJOv+yfnA9+87pOz+Sv5spvH/ng3H12MXn6&#10;GJOf3j7/3C01+opl1Advb/rkvo7qxa5+n9Yz55CL9xx54MkjF3tr/PVBH/sTRz49+c0TN6rpSD99&#10;7KvzeRCn3zfh5Z16cJ9z4pn33vbE3UO86yvcfsaVR3LM3cN6F+9wdz7Zm3adsCsNu610iWeenpnD&#10;2fnJTa9+NvYS1zf13bfHezG/NoCD4cFNjz+Wdg79lZdaIhc8dRnN06e52Xt3+/G1AX3y7WfMGXDz&#10;c27nnR7k6dO9k7pnWRv1yD+WJOdmtvPhXdV6ZWRO67L/mbm7MDPPz35Zf+ZOr5rF/nmGfN1eNUMf&#10;51w9N3nqjOK7HeWo2c3Sx9haPYzyrDuiX82zp2bFa9ydwLn7Sv7Ub/7devKcsLu+8vk6jR+3Z/VZ&#10;GeXat86YO6VXcu7mPf+uXr67uX/X8jrmOTKHp4e53u2RZ0hN8hJf+ST/o3N38Mzu13Xu0Rx66UOt&#10;npyr63d0/9E5E2vlB67OqN4djeLNE1/FiT9hK/1dnH29T+bA6TPenfkVfPb2ZzDmew7P7M+c2TMn&#10;TmeeMLgffa3mepZpvr1Ja0/dxLH3ipj+5uxg3jP43sLr4/cYfjbNCx16z2EE94avv7E9rKc+nuxA&#10;z8g+1PTI+7InDk9vd8QrL70T89xg6jtPvjlc+c5LHT13yj4ca6M+estxf/eWT/RWY89aD2Lumrj+&#10;YpMnmPs5Y8VLXK7zec7Oaz9r9+hoH09zOWJE/ImJySNytf4d/fGaWK949n/H7/cEeN2nK/HM4fI6&#10;N9Ye+V7o3jO1cz/K/5nd/i3aD/3jyc9+iLyh7r6ZfBOy69Ung/6puTqjGrzd7Y4ef/npcTX3bt89&#10;7+rk97PrWt6ro88U38zvzMldfQ56GdNPDpivTfbN1aZ/atSmn1rjrifnmegOeEyzsj/NsW9c+Uxa&#10;MJ+RfWpvPeWIy6VvT+wkotHbHy7Tx1wOnmLkK5zeq69Hz3i6Rz6LSdNnlU80T11j1Lsrzyc3Z2a+&#10;81HbHPDs4adn4ui61muF05/eP+qIq1niySV3FrFvNUa57WEtj5p84svJvjyiv7ToSbSfmD5g6ZWc&#10;R3J9VzPBe15i/kKvXj+juLupzZpcvvgutqfcnUdq5BGnX/7xk6P3SVxpwHP+iRecRzTtrce0m72r&#10;WWjzDOgmP31WPXdLL7E78cp/5fWobuWXeD5L8K6T6/n7OaoxolntnJz0XuXwuZ294l3hz+qv/Fd9&#10;d8++z2DaaeKn1lyeHtT6yjHCmS619Fqb/mqTk7l9/HKWHvpnr/PJT98ppn7qP4tN+zBT3LiaQx9+&#10;auTa08Oa/p1zodNDnZjfn8Wd/YroTOLkDyYnz5TYtAd9vq/JI/cG856+97mHHtbTnFMMr1f47Obp&#10;79mau9phhavf9bPnfHUd6cOfruyZ64cmdeDcvr708v/NL7U/M+cs/cSmGi04kTsveysd3Oypb0x/&#10;8anGy3nkeekrpk/X4Pm5Sy3XnGcoT0wfox7WHfVs/G6NT58Nj8azzvzuvK/is7PX7jWW12ektoeP&#10;eXqlxj7cfL7JoXd1pU9yc27i5DnPnj5Eb3jcfB7zfpOjd0Z81KWnHquv6WrkTbXe+sKdLvfpnns3&#10;flL3LL2MeDQHzH72MqdPnZGcm2ft76//+c9//vH1Am9fi6uvAXD7wv87XT4TYz4P9hR3Z+vpHPbg&#10;Tn09PiP2Lr2P51ztkvoVZ4ejz5mnfhMvsfT0DFM/eewpJ/HM+yzyweUZs0ff2r5RHM7qgiN/4tgz&#10;6mkUb639xOVOPXknHLm7iI9385wBfrJL6tHuNPS633X6fUTujnlO54id7qQXerV6ZZSXHPPTWemH&#10;Rn3iH5nnntNssOQ8u4t+xJzHDOcknvO6b50ccvFpRnPlw/VncDmTj5hxtaseRniTRoyYnEknNsVJ&#10;O/F22Cs89MfLK88oRgS3l3hrfTaNoxHTxzr9PiJnjjMf9fdc6Dt/1PMZXe7QPv4s75mNq+ctTkTL&#10;nT+7oteDWfLMrf25F25+foKnB7n+4sTcwzOB7y40esHTBzy1mbuv89TB8dnZ0yf18MWTl7k+cLno&#10;+XzIvfHNHjV3cnu2fm/Gf33Qz6ima58VuD5Tnvrm/TXyLegn37rnQobDbc+56ZcYuc9BHVxw51Fn&#10;jzov/Xac5P/Ov98T6Nc7N/T1vcKy/zv/tZ/A9o8n8wvHyWNo/vSGO/G5w+mZd7TNzX3bt+vWTrWf&#10;jGjTe+KusN1c/VfaxK+4/U04tVf5dLbEcnafx5546pjbtbs0bu2zzqi3WmL3J07y1UyYs4krn8TN&#10;k595zpCb2C6/y0+v1Jp7NmoxNOD5g+vkszpTctMfv5zhTGP2nZ36zJnBD0T+v5LLmfrB1zPnwqXH&#10;Lbf1WWfeO2Rvleds9XKzJ/ZI1Cf9xfATb8yaPjd1Yua5U2N6w8meuX1rI3xnqpVLnVfiqYeTPers&#10;22uMOrHJR6/k6WePuLt4/3HlPHMj/Z1vzteLyEXPXzTekR9erbNvZGZy3MFozxodmLX9xq2JfbUm&#10;+/qK9Szr5Pl8xbIW08+oD/WKI9cIj9uvJ9ZE/Lypp2vC/V92sYcHV9ZiRnvOELc2Jg8ONdFc3kpv&#10;/zSufN3DOfLA7TEj82mmenXU3L739W1t+pKnT3Op5esvx7nWJ3G1kzs4w5ntmft2r+s7XOf33K6Z&#10;Idd5XSeu3giXXI24GqIcsYmrB718vdUT9VavX3ISk6+3PPGspx2d4z7w04s8a/p52SN6ZS5GdL4z&#10;U6smMXlo7ZN7icFz/9TIy2jfOfas9Uycr5Xi6Mmt4emp5tGod+vT37lgyZfjbvbk4ZmcnIFGfuKt&#10;cTa4ud9HxPSi5qJOzB3sGRMHy9pZxtxVnjPsZa2fWL+e9MXk6EsvL3j+rO7Z4fr+kwvmLvTg5sWc&#10;O9cJP3duvr0Jp+f+8nI3MO7Uwpdrz1reVIPJd4Z861VUSx+NusRTm2eCoy5xMHq8Pvzhj55E8D/+&#10;+OPt2fjHQW8mf36glgNPHX3z7IPLI06Xe/le0UeuNfr2ylp/I3q17WUtR15H+uwHbs99eRbm7Zc1&#10;+Woncb27bp9Vra77jWdNztzEWv9Ifep5ymMHn4/7uLt1xvZNbeZ6GNPDPHuthUOfK3tZ238jDR98&#10;/8hLH7DuawGPnny/JhvBeX/iQQQHoyaq67l4iplTezs/a7zwz12dLd/oXGp1Ys6l9sZX7lvy1we5&#10;iWVu33M7Q441PPPsgdnDwxycc3KTr2686PEcTi+f3yn/M3icwWfJPHcUM8I7vZJrrk97rPDmvapm&#10;njvh+cr56eu+YOLTLHqJyxU3pl/u3X15xj6v/npkrSYj74fczxydWrHUmdszgqslguujJqNfH8Da&#10;w1p91+mTuTPVZc9cL+u7Ub1n9OsUPmLmGcm5Up/1W/PPD3jc2d8zq8+Y+ziXfmoST+0uV2OUm/Py&#10;DOLw1XQ/azlEtc4w6pU6eyfxUd3OOz1zb8+BNjmes/EVx9l+7sjLWWJ453vTWfb1EncH6sQyV0PE&#10;m68h/XXEXu6Eh3M7pqe5M4nmfv9KTnrJs2+ccL2yt/JKzs7THhGvSZecU557wcfTOv0zd4a81LlX&#10;91KDV8/JGm7qU2v+aMSX9xXzfI3wos6r98le59OZk2M/sSnPM59q0sczpA99zyJubXSWMT3N9aaG&#10;lz+7quPfBey/JX9x7U89dyD2DPj28fCS6+tnlJ+RXK26jPTsE7uHvq/k23MH9eDkiYM5L3vgXPTg&#10;c7uLuDH1YF7gXPh6ketjX448caPa1HkGtUQwPaibT/9///d/33C/R8DpOemBD5cc4zv646M+fh7n&#10;f2ujhyd36jN3puey/jHhd/bdn4CvM3uuXr9+D+zOpEe+T3Z8eejuzGnP9OneZ9aewefwmbO/YtYf&#10;HpjhHjrfVF+x1KMz3f9R/UfpfJ6+yZnzil3veNzh3nkOV77dp371c9jt67Pfcey5V+9of4pqnGOE&#10;m/mklZM9n5dR/+Ts8p7ZdWud03jPtc5nI9baqU6dfWfrY+w+PG96mctF2/rsOUvM2gi+0qv5jJj7&#10;vHLe1dmYu+Ks8NP9Vt745nmdkxgz5BHlgDdvhYGfXvo780rXO1zV+jbvas7U12vqiZ1w5N6N7T2d&#10;CY6X+cSTcyfqhybz9qcHRvS+M2fH1XuaaW+nz547iqG/uuT4Sxx857afXmqsPyv2PrmHzy+xZ/bK&#10;Z7Dzca6crlf7iDdfn6u407k70Tn67XRyPjPmfuxmfXdPdCd6eXnGnpkce8bUrfIV9wqnn2fQf3oW&#10;Ky81r4w93z2d0bs0X97dmL79XLpOrnN6T/FnomdzXkZ7+JvbTyznZ3/FkQ9XX7HW6Edc8dXidcWB&#10;q6e6z4zTbJ8BkX+89B8wqflHTOvP3PPZWZ7J8xLN01ue2MQ56clJv9VMuauYO2QuXyxndU8OOLn/&#10;MO5/DEHrzyjZ5/XmP6LY47X3Ss/E3MM+EUwcLrm4PGdMXomRqzXPvj197RlXeHrByTt3W+knXMzo&#10;DkSfQWLJm/rqUjPl6TP1xfI1EfuseGf2HS77c/67muncV8/RvpGZ3u4x+T6DOWvyWPXEibkf7+v8&#10;nM6d4fm+J/frvl49H449+dbpq85drI1oufQjiskhrrybm7WaxDhX4/Q5OzH3BOMG8/bro7g72rfu&#10;mDt072evOfvp9V2eQ7/Wp/t/BY9dp+c2YVf77TS73pUvffR33gsnnsnBO3fMed1LnflH7uaMKebc&#10;Kb/aPTWT/yuxfL4592rHkx3SL/nifm+yTo65+037pM4cvpqVh1z7q9g+6hpf6e/geqPRH4zbuv3s&#10;7zho6OelX+Lt0bV6tdbG5lNzr67s60ncadoruWhTr2drsk49eGrI+Z7f+Bvw5we0yRc/jc9omdG7&#10;51y8d325fv5ZE9Gl1j0Tkw+268t7ZVzNy12YN+2726P1zd31V7Pctb2sVzr7GfUyqiV6J/+RnJ91&#10;+TcBL97/zMtZOR+cWgwdmvxdQg49efqB9ZX85mVNnnX7MKv7V7X7dUQn5u8B7Z/9fm7sZj/37H2a&#10;k7PQwU+Nexnl5IzM3Vkf/a3pc/v60ee+c+HlpV9izpqiOvlG8d/x13gCvq4dnzkdXr7f0gesL+eK&#10;dy1+FVPn/CvNR/ans37kvK/0Hv+XJ30AxpMF73BP/Jrz0f4979VvxHyTcxbrq3M1r+veO2vnXM1I&#10;zZ38ynfqu/+dOc9ymTntgi949uDu+M/u0npmv/qZtF+exx9EPLO/vLSm97Q+5cnPmGd1vhGe3mDi&#10;GTNPX3SpJYfr2eSqn2r19ojNz96rcmZMs1/lv/LxbDlbbKV5Nb6a5+uX83LPxM1XXtlfeVxp9TDe&#10;4cPtuZ5PH+KUM0+us43tKX4SnTVxV/Mm7hWWO5JnrVZs2okeuBw1J3Hlt/ISvzvPOURz9sv8zr7o&#10;3OVEBwe+GucaxfUCt6fWHtzsie/i5J/8lWfr0DjbnnX6ZS4vscxP+v09IvWZ9y7tTb+x1O/yyXvy&#10;al7Xuxmf0cudMz+dPWlOMWbI7eciLoe+2Cq/s7PzjM5hBu8vZ4nDS+40a9dPP3jUK/4KT49pfmIr&#10;j+Rknt6pJbdnnv30eGWeM3uevZ7nfuIrXfPkr6Lz2k++fvDM7REnTC59/cm5pno1+13x4+uw9Spe&#10;+ajLHdQQufn8MJKf/vGkPuntvM+Mu/n03PNkJ7jy0zfzE587nPxff3C+rwk+u9n0/Pq22htcP2ZR&#10;+w/mRHr+Tqofc+WQe7kLkduZ3aem5yx56qnNme8lpnfqyFOXufqMeokln16e2bPC2V320zvz1MpN&#10;DG7i1K2n31h6kKfPFRd+zqR+9kq/3EXfCbO3iu254iV+NWf3bK60Occ8d5ywu/NyB7U5ozHep/Sn&#10;2/cwX7/tu6NziOk54WqMeMHz8wW8PeRmlJOYuXNXNfipXl7GPL+4s+yBk/v1h/P1jab/cBKdnnpY&#10;O8O4wu3/TJFnxcWZ8lziP8tZ7u478fP85BMnnwd9NVf85OqhljpnXXmp/+zojrn3tMN0Vnnp8Rnn&#10;dJ7zr3aX90w8meFezU2cvPvU4PJWe7YueVfa5J7mu3l6yOn9cx85ajLSS272yFvbtXw8Vj3x3Rx9&#10;dvFVevZxJ+alb+K7XbKHPj2yZ45vcjJPDnn2MpeXkf5uZ3o9G72a9t/5yVWbUZ0cZmROfXXpd1en&#10;rztY46eXkd40J/vqO8LxxkOf5nWde3Qva3do3xWe2ilXN/XATvfa6Vc9/e27S55NDE7mcox6GOV2&#10;n5pe3mr8md/6kehcYvrxc7E/G7cvO7mXEU7y8XJn9c6yJjaGX+Ni4tSNvYn+/KCffaP91uppf4p6&#10;4K2e87XWnh7q5NkXN8rvmP3M4VHvziqfaK6O2v3tyzHCxd9/n+pZ9PPy2SRGri77OSP3UOtO1Mm1&#10;/zv+3E/A15To+2N3Ivk7jj09d776yVX7aNRvN/NR79+69RP4rz+evPsC3OWvV5k7V/6+Aa94s/vX&#10;oO78GdM/6rlc+V71Ofv0HND5xeCjns9qtxV+sseknbD0ot8cn8krn0HO2OWvnMk5c1Z7e06fB1zv&#10;CdPLmJxTLzXE1uR+uUfiqf/Zcp/bnfOoybP2c8velOe89DPP/qRfYa23XvEfmZNnVX81J/to1K32&#10;Sn5znG/s/kmdWndhJjd19vWbMHpq5J1Ez+dsNJmnh9zEVlw5apInRvSXaPr8cu0vS+onnb1HIjP1&#10;dA99xK2TK5YRfntkf5XvfFeeqcmZ7pxYzk1d4uap08texvRR466pyzz1j+Q5s/W7XnOfre+eyefD&#10;3LvaZ3f9CH2fwfOdvAZy3Yt6wuwbmwPee8hdxRO+HGLPpLa/miHeWvGVr/1n42ruqS96vwZ7XqL5&#10;5JO96fnQf+TCy39gnXzFnG+cZmUvc7npJbaKzcVvuuDtepPm1VjPd3ej83pXdHnzOliTc/uHN3io&#10;h0Nurf93j+ybF+fwspdY5vDkqPmo6FzmcVObM5Najjt0LS4/6/x5K19fX39m+drLdb674CeW3pnT&#10;z8u9wXvf7KmR0z72e/6Kl3xyeekP1mdNrh53YvqvdHKyP2HZz/3N6ZNfafVJ3akmtXc1d/mex5nG&#10;kzPm2dSdxhN/zjLxnGv/ZObko85eRntE3q98nnrJY743PXA/z8l3PPho/VwgF3tL/vyQHvDkgHMZ&#10;34r4IC85YPpJnbDuWWfEB23uRN+59o3icjyz+1Bz8x8LwcgzyiNyGfVrjDqv5Cf+1Xk+F3bpmr0b&#10;u7PzM9o7cz6K+5Gv2/RsnUec+nfPqZ+6fj3sNy7/NLorPnoRwe2llz0xNdYZd73kkXsecev0EJNj&#10;lLPqy1vF1uMDJo4u8/R5dia+7eF85mSeczPXY7Vjck/z3ulUB+905/TsedaeaVWnh3lzwcXI9SS/&#10;c006fBvPWeZysgazZg/q5p3sp0Zu+4oTe15j1PoZ1XQNNy95iZGDq7XXtfhV7Bn4iGW88p926tlX&#10;Hs3v+kR/wmlfa7VG8Y70fTb21OyeQ2vQ7vh6Z9TDednrXG7jr65P5rivsTX5c6ic3BNswuHgpd+K&#10;k167HB88iO4Ev32dRzTXFx38/D1FD3v8bsLVWjFw9PaNb6KFjp57Jj/zlX7i6IXGvcnhcoOlDj41&#10;0Rx+XvI7wsl53V/15KEn54ab+5L3Jbdx6u5lnXustHqs+uk3cX5j/54nwHuBy7g6+VV/pQPnPdt6&#10;a+NOf9JLH/Orz5UT39+c6yfwjz+e5OH/bA/+I/d9xfNwP9/Y/ZK8YkZ7fnXtme/skc8B/ep53fG8&#10;4q72TPwz9sg9e3bWyXtVfno+9yCqybz3kQ/XPDmJmRPNpx+A0evnDkZ6asnzmvDGuk79R+a5/0fN&#10;mc6Wc6d+7mJfDRGMWwx+8yaPxHZ5zoDnHGfstJ/dc9dp7q4HP8+TeXt5fvEdV84qtnbaccLwQ9u7&#10;rObs8CufaYZY759z7HWUk78Ywzn9v2xTP0V82M394JC7g3Vq7aVWLHknuR7N5ZfX/Drqfkb5XYNP&#10;+/d+csQnH2ecxPaxJuI9+ds78b/DcZY7WOshbk28swt+k4d+ux6c3kfdV0Z39mx3nkfurT6xVd7P&#10;wR3gZ07dXLBnLv2NeK1mJOeZma/W7vbyLM1Z4dNucLnbA+6EpcdKl5y7ubtPut5nx0Xf/MnzDua8&#10;V/t+xK55LvZ198TJE4fHzfckIzn/oM0t3h7U8L/qyjPkDux02pt4YJ6r+4k7R4693GXK1U09MTnE&#10;vuE4k5y+l7gx+3rSs6/Wn0fs/ec///n7ZxR1+Q/w6p2b8arnTDXycwf/gb+5ah6NzvIs1viBUSdm&#10;7jOY5soxysndM09e4ujsneJo4KqjvnP1nNbqmzyx5mad/MRfkb/Ce/IA82xG9l1x6SXP3Ej/0at3&#10;mXZwju9lOOrMVzpxIp93fo0XZ29z/Ok7xx59b89prVaufaO7U5Pn7dcBPOQZxbLW06gXde4Bbp1n&#10;Buds3GrFjPaJXEb5YOR9TVhzvnPt8+4dOZfPsnsrvHm/ar17Nn3m1bPyfZPPv7HU2sM/8Z73WfVu&#10;h9x1t8/Oo3XpiY5affZ2uu59dJ07fuQsn8NqxrRHfw32ma48Gr+a2Xzq1uxeN/jdVy9uDddrOqt8&#10;OFNfn+TJ1fcVsf3Tkx12/VWP19EeHp7FOJ3DWUY4meder86dQ+Ry9ztz0Pj+Vdc++tvv2Hz7kw4u&#10;OPekm/DJxxnfIU7ncK/pPPaIrZ2eT3N2+ux1zi79LHferf+Kmv2udvRMK16eG458z9O1+GnsufiB&#10;cfPfZvj8yh30VWcfXIyfmfvzMnXy1PQZsq9uFeFyu+Optme6i5G+XhM398nfEdQT9Wh97ixfjjPF&#10;rYn6JeYcYu4BRx49LjFjztRbD/nJeTO5+cEdiO3tjLSUn9jv/N/5BD7qvaCv0ff4r/CUOdOvdJ7d&#10;a/L3H08+c+hntLvlTnsf+WLdPdsjuzCDa6d1j+aInz6rV/B6h51ncj2n/OyJPRt7Bn67ORN/eqY7&#10;j9y5/a508NU0t+uccyfXX42+4Ob2iI2pTzzz1Hb+DA/t7ofgnmXtTM9npG/PqIboOTtPzs+Y57mm&#10;/fP5JLefEXX2J6/G9GhtzmyNdXP0sn8Sp33bd+WT8zJPvv5Xnurlp8dn5bsdpv0n7HRXtdN53YOY&#10;/cynOepOeumVOdqdz+S9wyYv5oHbO52vbjdv1XOWfby4+YUxe5nDzd3M4ZjrJ1f91LeXmju5nu0j&#10;fsdLrl7PeOh1Fe/OaD61++YsefasV/zUfnTOTh+1h+c8PUPy+1lZn3jd4U5++Uzaix19Xrnv5CM2&#10;edh7JrpHe/Reycte4u1hLd/YZ5GXMbkn/NRe5XoT8Z785WRfTH91iYvByVzNFOWlT+b2J+1HYcxf&#10;zV314Gevz0A/b36u9w8mM+dMq9lXvY96HivfPOPE2Z1D/pXHXZ584om3O8L11oP6jz/e/4lInj3q&#10;9qcWt2dUR4SjX/PtE9OPeromf3j6kicHPH8msuc+8LmoxYjy3rv/3E2ePSJ87+6LJ988e9Ncecb2&#10;Fsdnd9lfzbCPx27Gqpez0ytx8tPe1Rx8rjg9mzo1vQu9xiaPxlqXHjmvddMZUtv8rpO7m5O61CRO&#10;bq/Pkz1y+nwNl+f/QRq9/F968fNOX/rk7opHcpKnt1x6cKcrdebq5FMnxmwu+Uaw5FGvLnk7b3zZ&#10;292JYDwzcWrny7N2dtfgE8YuE67Pd4j53HrX1f5qvsP+X7FDP6dHd5h8+tnCaWw3Lz2vdN23To/d&#10;rKmH1tuvS8079Xcf9KcaZ3003znGnjftLtZcPV4RnbHzmjhguVfXO79Vzzn6WssXtz6JaNQZV7qe&#10;l7zWdp3c0zw9drNXfuqN8vBqjB7Y1Ju4ehnVUk8e8oj6TWeiZz815vYy6iNmrcbavnjXV7j9jviv&#10;vOBmj9wbXf6sok/ywbi/8mKf0x1WXM+06k/nu8Od9Cusz+JuK/53wXvv3uvqHOjTw+cLllo5ifWs&#10;Xa0vHH8PIOfnYncg5u8TPdMaHde0ixjRmWJqqPNz7M1s8eEuFxv27JnaixvBM5dn9PcD64zOaQ5+&#10;q2flLCN+8hNzDlje8pkJznO07x5GcHdMP3Jx9fY76iGuztrZRC7riWf/jfj7w7/2CfheyQcAxnvm&#10;9PJ9tuPrd9d75/mVPc9B9PKM1r9S/PuPJznUIwf1QRkf8XjkgTrH+IjHqeaZs6ntWYmfngHNKbfn&#10;fWWdZ+09OM/UX+Gtv6r7eXW90k87rbiNp/Z0Xnu8umYndjnZJ/d3DzH1+tnfRTUTxx6xc2p/iCVn&#10;pnvkfHXprw7MPtE7ueT6Trj67v1K9er8fcZHnoUa4m6OvORk3rvses21VkPMeebyTqM+6vWn5rbW&#10;T57xCk99a9TuYu5wpfcsO7+7vfbMHTzbCsvd785d8dPT+SvuFY5X7g4/a3/xO5njc5KbPrs91MFR&#10;m3wwbnZZeephTP1pjpZrNePKR316TPskD27XV3O6f7Xvyn+Ft/+KN81NDB31Ss+c5Pfcz6rdz31f&#10;Nbf9pmcBxj/E+HmWs1ufPfPJ015Hn7Xn7X7jeruHenRg4tbZb29q+z1n4p5iejZf/GRWnqN9qLPf&#10;efcn/RXGrid76jNxPa/7EBNTO0XPJF9/au6sU7/C4aQuNY/m7oa+51Jn/84MvVojnr7k3vDN+dzl&#10;H8STa799f+XaZ+YZ83mcvkY+Uzz8B2r9OjqPaO5Mon8A5Ww5+NBXp0Z/5zauXpzIzWtvjwjWtd4d&#10;4amxp9Y6/cyNcoiTDzwu+ckxd55c+GDi1sTdpT51K35zU2OvtcnJnq9XYulhvtKv8PQ74ci/w1VD&#10;dM/ErvJpFj7ixpVPcuWc7jFp8XBm+og5w5gcMD0bTz5eUz+x1bzG04v3UXpMv2/ASQ17Ufv13x7R&#10;ixwvLmcwh5z7kQu995VHnqlnZc+dxTwLGr6WUjPLP5Kk9s6zyHOW+6WvPSOa1bXrrTSfifd+nFPM&#10;M/c+K7x5v3Kdz+nV58zn62thdFZyxIjNy95VrucdD7lqr2Z0f6XTF74cYuLt9Uz9Ub7P7ITWvXwG&#10;+q1w+80X76hP4+qN3X+0Zt7kmXtMfefZk29tnzhh2b+b6+fM1Qz7RDTGO/P0mDR62rNuTdfur84I&#10;zvc3fcBTS26tB7U5fL8/kj9ytZ8eK9y+0f2s3S3xzOUZ5VvLNdI391mBpY6+z8GflfR7RcQ/5+m5&#10;wulPfHXPRHx9Hs7J+hnvSTud4yPnTTs8g+Wumevp+Yj9bJtjPcXJe+KtMPegj5e7ZN49OH5O6KtP&#10;fj60R/qkLs9grlbenegZWqM3uPs2hzp52VdDdIZ7qklcr9Q1P/3bQ72c7lPn7ZzE1PC6mLsjvmqc&#10;Qd0YusbgOyd7Yhn1VpMxczS/r99PgPdBvqdOn8i/+f3jM/MZXD2/U97ps/9M3t9/PJmHJPdQd5fx&#10;4d3V/Qr8foacafccP/JZ5S5f+Wx35//MvVbvafB8VtO+2b+z86nulHdntly8+0zOy/dfc9R3TF7m&#10;zbN2lnsY6ZNnPzHw/Af41Olt1MPzWOuXUQ2x97dOffIaT6+fMec8nvnu/neeha9LzkCf89Mv8dRk&#10;jufkmxzyu+dzdu7Tnumrf/PdDdw7deRqOtLz0sdarvUjcbXzI153Nc5GR371jz2cNzU5b/Uskg9H&#10;j+T3L3Huk/67PL0mLTu4h/Mnv+zBb99Jk5gz3KH11N6p8x8X6E0eibVn9jJP/ynXJzU9X51c6uSY&#10;208vtRmnvlp43c9e+jTeuuSe5OrbN7Vw6BvtpUYfe18d3cd4uo9n6rOm3meRmLl6OUTz5FztpQ+a&#10;1utjz1pPdzfa75gzune3vvK62qV3T7/M3asx9faN8Oxlbn+3166n/jOj57g780TXHJ/v9Mzuzm9+&#10;ziJ3lrh16x6tc0Z6MGe65bvHR+2Vu3xWPp3F87KDZ97tk/zmnehbQ+3rMPVWmGdRLy9xd+29+HmP&#10;XnPl588lcvU/iT2vZ9F39sTNGckzN8rrGnzC5HfM89Lz51J2y11bZy2HmXkecbFpJzl6EeVnPmnp&#10;90ywvk795Dmr6/bd1Sd7qV9xew/5RvcjyrX3iqincyZPOP05suInji5rvcWcrb99Yvao0YhR+34G&#10;448i/V+OocdFH403GNz2ARcjWqvz98b8fBF7I/+l18MdjXA6t3aePs2llmNUS0yM/dyRXv4hJTww&#10;Oc5LDzGjGmvihGX/q/KTveBMl7iRZ/L7+ucT8Nn8Ez2rfJ7t0bVuviezLybnJDo3uXp278RfDR7p&#10;k3XOynzlr6fc5OFr3yjvO8V8FtNeeY5VH/z0jM5LrwnLZyk3efS96ffXdDWncdp/wtKPfu5E3hox&#10;v/92v/2s0zfntD55qU3exLGf3uqvolp5nnGaI8co1zpj7pK5nJ7bNbzUZb/nTrsm35lXEU3O3PH1&#10;z9m9105Pz1npsdPseNmbdtv5Tr30m3J3n7RXWPpN3J33SuuZ8ZOT2A6fdpCPR/us+N8R91k8shva&#10;k7PDeWZO7pY+zjZO+8h3B2LmePOz9u5qPlyw1UUPz5wt1x3tGemrmbzl0Zv6fM9pbzzlE/WA65nb&#10;q2s9iOr1BOPq+h39J56cnJ24/uqJE5Ya8hXvrREf4OZsWmDO0Nc6pL/T309g/Ly781juvFfv+DaX&#10;96+zuvdV9SP7oPnZPhf/mA4q9siBXvkA8Fq9OR7Zrd9Mvavnbt5pnTuZG52VMxIzX82ij/ZR/cr3&#10;Vbj74Zdnzn2nWdnP/Op56OVc+XoYE09MXWJ4yie3ZwTjSs47Mn9Ed8rNfdTc0c8b/DiDnvD6PNbJ&#10;0a97ybEnlx6YOLU/JMoh6tHRHnj39IRDbt+a2Bec1T++5J6pS1/wrpNL3rvA3+2qpn2sp3nOaG81&#10;j0b37Jnizk3/5mZP/smezkiu3vrgnbyu4atPTfKmf9xyDjwuPcytM74R44MeRrVB+Xt3MPeDn5rs&#10;pTZztYl1vuP0vKzJ0XIlPtVvpOKppWfePqmTA+bnphi6SSsmT79VlE/frz9ieuRsMHj2Vr6Jw21P&#10;+uLZ01dMnn7g3dMnOa2j9v09eYC1T/p13x18ZnI7ygP3bM1Z1cl3vtyppqfGvvPF1Z/GSbfz5Bn7&#10;/vB542HuXD2s4STWc7OXOfrmppe9xJz5kTF3dAcwc2Z3nfu03v3Beb6p59nmlTPE1WdPDA6evnb6&#10;gzPPXdSKWTsfHExcHT59ZU8+HPXZV5uYGjEimHVr0jc5jeuLPnnW2XcGMfHWyZtwMfTm+lGL+fro&#10;ZbRv3T7ixNwx8dO8Z2Wtd2Lt6/tEvLnU+OQZ0jdxPOzpl5he2bvC3Edf54HbSz9z+Tl/6qWHuVH+&#10;FHlu/HENsfm5Y37etk/ruv+Zde7is/Mc7JH9zN1RTK14RjmJda5errW8xrNPL2s1Rnpw5BF9fci5&#10;jKnRU50+aHkP+HVAHB7vC3D99cuYs9Tap+bOz09qL7XyxIn2zNUZ5VLD1UOdO1vLz6hXRzTq+EMr&#10;rsTky2FW9nOGHDG0Pg997BnB1ZlnLQ/M1ygx8vTu/bIHFx+wxulx5Wzz9876o56pJ3eGPvLAxZpj&#10;r/vyeosVLq+fh3hGZ4Ht/Nw/tZ3L0Se9mytHfMVtXtfowTgr7xF83ENPNX7+W9NX47Mi2tcbXuP0&#10;xM2JXOj1JtfPSE8eGDtwZ5+cG643O+Ql3/if//znTWNN9A8o0fk5Di4HvH27zn3hf8crz7Paj3Px&#10;HpCb5+L5e27xlc+jOP6+lo96fAedz89dfF7g5vaIYK3JfnP0SI2Yup5lfaWRpw9Rza4HL3fwvZL4&#10;pE8NXGc1Tm3PCD8vNfan2l7qyNO/e123b/Ynn9XMxvXVz76xcWo06njmfJ5yqelaPn3zN8GfH/RR&#10;a9/aKN+ozpo4cXc8emqaB77rM49+fv3QKyPPor3RciWes+jpQZ5Xatwx++bJE7sb07/30T/3Fkuu&#10;GLPF09f3is8RHhgc+Xh40+fSQ847+v5Rbc6mQy1ffXLEmM/35ZxpDx89Mk8fcK7UvyM/tPLx4mYm&#10;N8/BWTlHP6IaPMzlWjsvdRMGv3exzs/t1HYuHzz95Llb8uzl6y7PHrHfC9kjb411zhJL7YRlP/XT&#10;HDA4Vz7p+R1yz3Wyt1z2bn7Xni01Ys9GZxF9vzDHzxf96fmzJFw4RHPraUc4XvKtjeJGd6EvJlds&#10;iokl3xwvr8zBOLNnp7YP5vnYy934/SOv6ezZJ8dTX2o1eCZOD4xLjX0iPV+P1Or3Jvzrgz7T57vn&#10;Ik5aLBLHS7+coY9Y1+DuL+d3/HWfAK91vm84ab/+1s27eip3+He4Pdf9Gv+Z6mfO/5Xn/Pt/edIl&#10;pjeUvV8tctbVeacXdMX1ubQm+eT/tuuzzzzNE5teG3qJd92vV3K79xH1Z8zjzD6jkzPsuFPPM9Az&#10;d46YUTwjPwShU2uEQ54z5SVn8lYz6XP2Va5P83J+5s2jvupPmldj/Yzu7JRcfPRKfLVvPr/Mk4/P&#10;0UMTYwAAQABJREFUqiduTB252lUfDr3s995do8nL/uRhDz553pNHYuZ6GMFzVtfJ0+Mjo/N6J2f6&#10;Cy59uN7UfG77yyD8yUud/ZyTufM6Oq/xrp0NfuLbvNSTTx6NqRFvHbic3rfr5Oq34+hrlNtaXp++&#10;ktP65lqnRuw0MoMbDyPazE+9Vjy9uw/u3b1VDd9r5cvuXMbUpNZcbp5ZbXI+Mp92PJ230+56p/4r&#10;nt79rBI310MuuLm9jK3Lnnl//uw0q1mTprnNyT45/cTYLzXdo7/S0ZuunJHecPVPzuTRWPt0/7vX&#10;V/vv+j6zu2f8CM/ewd2YZU7s2WDefC5w//HHH39/3xcjpjZz/dkh897pK+vc1z3YFdydzZO7w/TZ&#10;xZXeGc7WQ9w649TTf8Vr/+R1rpcao//ATt8dzOWotY93Y9bORZt8Nfa7N+ErjtyMzaUW8xzwxVJr&#10;Tu9q7/Tw92MwZxj1XMXdHmp2nOytZq7wlT98fNMbrri6jNOMCdPnStt990lP894ztZ2jOeEnxznt&#10;dVrrZWzdK/zx5uZreF54+/50TvPsq9NLPnjn/b2CPjr/EJFaDL2e5H25DzHnsBd34nk+etMe+KPx&#10;DySNYNPd+5zWudcdDdw856n2I3mcZXV9xq6fMWN1vlfhqzPke9bnbGT2SkcvedR90d/pmz/VK33i&#10;mU8eYvB659TaSwxt6uSAZ059dbXvFf9Of9ol5+UZxCfNnZkrLr7OMCaW+crjGdyZpx4+h9Tt8ml/&#10;PaaZE1/eTienY+7WPer0hJt18q98knsn/wjf9FydR9zozrtnILc5OQ8feebddxYxvZKHB3djahOf&#10;sNyh58gnwuPnD/PdzPZEk3vYT4ycO793vA3764MasdSKZcw+Wm843Usdec/K/tRLvyt9emWevu2X&#10;vJ8551x5zu96Fp+/uxrdnzo5/tEz5/H9qya5eV71iZmr7Vrc6D7yriJ874mrL730Bvf3EnJ75vBX&#10;WnpcV/131o/PTeeJTx7ZM+f559cpz+vO8Pz9CIzL3awTeyPUh/RKrjh+3NYl/13+Ak/A90weJd8/&#10;4CcceL/fJzyFz7v6dfq8yc9P+mN6s0xvtOdH3XP4rIeaczI/3dYvzKdany18bmvm6XU6+zvx8hy5&#10;Vz6XK4791KTXI3k+0xPf5Oe8E23yH80/a477+cyp8+yZy50i+6YHHM9gXPUbn/xzj5yld2vEjfat&#10;nWndfeur2D65p9rGrHu2/K+M7sYOmbvTamdw+K+4nKtfzrTHnMSv5uqVvMbyDDkHDXXye7a1PL2I&#10;med8c7XWU0yOub7w/eUktfISeyTvZ7HzyJ3yeaGh504+J3B/uZVD5JL7Xv3z/Zhz7O9ierlXY9T6&#10;yjHKtT6dBU8NkVuvnccre870bCfe7ujuJ5pXcaaZ/gLuGSbOR8zP55AzM++5q94KR8/nr7P0s/bM&#10;4GJyvkvMs2XOftTu3b3EPacxz5a8xHd5zvX56oOud9FrhdtXO+2ZnF3ee+xm0us+ej2MzpMrTmws&#10;ufTkinfMvl5wxCeP5LUftX09Jk5j05zm3K1PPO/seHc+fP2NPht6mdNvjn3x1lCvemi5sw+/r6u+&#10;fHlGcPKu+XruDSfz5NLLa9dL3lfmvh7s4L5G9zp55nBPeek75WId2at3g5NnaM2zNfPyXH5vx5ec&#10;PhFO8tzJuNvjhIPen5unZzD5r3g9L2tydYlP/lMfLXj29MMD3JpoTs98pYXzyKXvTgsn58qdMHvp&#10;u9LLnXxSL6/jCWfSMI8bvbtZN7/r3tUdGm/dz1LnOTLv/e1xfn8mg5O5z4YoD461EWy69OKPsbmc&#10;2bG19NHytYfL2alztl+fskbDfwTkxscbnByf9ALnwsOe/ffOj571FFszccSSS87s73ixW+662/EV&#10;5/iuz2F37uytnoHP0Pe0dfN9D6Zn5v189JGTfnqp6ahmivjofaWzj48aPe2Jd908a6KaxK5yNMxw&#10;jj56GSefXU8+vhPPeUY4K65eU2xv/eR2Xzyjs68w+/KN4qvYO13xcufMV7rEH+FPz/2ujztcnbV9&#10;+f7ykVfOu9rtkT18dnrnvPRLnBy+t7zkgGWtRu4qpsad4JKveu2Vs9TwdVgPfTPCa50/a4irl9tz&#10;9et+4mjo9yUm1zjxVj24ux59d3OeGJEr8Xfkx0e9kwOW9Q/2e0ZPnTH5jVm3z1Snz9T/bth0NrHd&#10;WezJfeW5Tr2dTTTPPfRJLP+QMnFyPNQQ9RWDM+U5Wx3c6bKfEZ6zyJ1hBOtLfeLy/f1i6on1zmrp&#10;mzvDSG/63oLXpAET5+uWWl6DvuT27u2dO3gGtOb6UuvlDkY4yRdPDI44+e/r53wCvoar19b+z3m6&#10;31t/tyfwX//Lkyzom6zfhF+xvLt85Ow8Z8/L3rSDfXTmE2/CetbEOcHuzj3xfIaT+7zqjHf3YQdf&#10;k9ynfexd7alX66fa2VOvsTu+rX117bPAN3PqR/ZMTfqJixFXt7vQR+cuerwBNz44MyUTlv3O3aPx&#10;rJsz7XuK6due4q+IPgNnGMVXM+TRh5t1a+wRV75yWku90636anKeM1b70pfjP2DkPitdcv6fvTdA&#10;kiPJkWzly7Ts+eb+V9ld2T+P7NetrQUzN/eISGZV0UUiAShUFTCLYDLJ4vRk7g6JneTqcnd1d3dQ&#10;98k47ZRn8E7Fpl0mj+atOODT41x7yTPf7aRuinrr05yrfuuo1bTXST1pJ0yv7rkPsXfJnvpXIrP1&#10;xKd3SW96vsBTl7x35b1b+75jfntkbb67k97pK+t37IfH1fmu+q+e+WqHaf6ErfbwL5G8rxVvhavL&#10;mWC9d/b1mjB7RD2cAaYmMXCeif+z8/Nra6gTy1y/1P+KnPP2Xu6xwu2fRmcYU9czqH0Pkvck33n1&#10;3JX/tMuJFo4vvNXw8xQvMfEfQHwRn+YH7TLF51WPyyH/JLiz/J7dfXinmJ6rqA9nXc2d7iG52deP&#10;98o8ZzsnsVWeM+SkJzP8Pkk/e/I75q5qGgO/2nPS9Czr3Ct14p6Bmv7E0WsX0empV/P1Tl5y7CdG&#10;vsKbZy3fOeLEXS95yW18qvWll3MTn3RgclK34p7ik5dzdh7oTng7j3f1pjO8y1sfzppzrPMOxOB5&#10;P5njlR7UrfHXGT0ev3+oo2/u7zV6/FT89BSDT66OnAcPOakjlytOzYv/WIhGnbnRvdSJU5P/3Z6+&#10;D8+/wu0TTzjJ/yvmqzsAz8+WZ0/+k89b6vF84uEuT2PONO+9Tr3VEfn1i58YHvqf+n0Fz/2MPfOd&#10;OzNj8vOeVn12cj+5YJlbE3nk/6z+/bU1dla4fWLuB98ntYnbN7pTc8Th6dUcesmj7mfSJKf77df9&#10;1H4yd677UJvn3BUuRx/rjJNf9qd859f8FXfaecVtT+rc25zoS056msuxJuqhjugjLzn0qNV2L7Xy&#10;xIjo8gWmh/MSI+dpr64nTvr9MHnxi3tig/eunka9e59pxm/stRvwPSLyyn+g5//hFBP4/dz/rxbU&#10;/l2GusTg+uRnRgwNOLzsg+8e+0a45viY7zxSs+OtdnNGzgPzPCt/zwmXl3+Wkq8vkdlyzIk8+qBX&#10;Q4+XOxntd60PfTlgeiZmboTHQ+3LszTnJ/P317/CDfgZ4iy/3+e/wjv6vc7wh388+V0+ZOzBh//T&#10;T87os2fvZI/dzv5C3nnuej3/Dre1f5eaO9rd067nHcHxc2Hc6ewZ9bmKeudnKPMr/dN+ng8P93a2&#10;e638s68WLnj21IPJM9Ijn17qpphe3dfbmFww6sRav6vV7zjdc4/Gp/rpXpPXpzF25fF8fTfid/dI&#10;XXvi5dydr/eolz7WaM2NjeExzRJTZ8x95CTWeevUgNsTczdwMTnZ6xkndfrInzB7p9E/3OQfpPTl&#10;DOR5FnJrZthP7HT2xHO2Pf2N4hmn2frYI/JqHB8xo5qcscrvcCcPd2J2eolPmsSSl7mc9ATzjPav&#10;YuubP/Wd0Wdq7Su1M/xDtvW7Z+qf5yTPOs+xwpPzztxz91xqeyfz7nCv/NLLvcDMU59c8BNO6u/k&#10;zppmgNm/4zlx9TfKWfknT45RLTF5iSc3czhdp+4dOTs5o/cTf3WOvu/ym/bxHM6Sw8wTTP7dmL/v&#10;omWe5yTav+Pb+05avPne5iz+EtsajNq/6PZu0udkRvK/S87Z3N3Yu3knq37zr2p89JSbtf3cDZ7z&#10;M6ozJk9v+dZ3Yvqi8zPgZ8PfD5vHTF7ixGkPMXnMSB01j335P9E/fs1++oj3HuI6WafWHtE9Euvc&#10;GckVk+ucrvs+myc/47RrY+mTefr0jtkzl7PykGef6D2olZMxeYlnvuIkTs7DLOeKpVfnchPX96k+&#10;vb5T7nmm98N7kOPe3gU1HHnWRDh+fql5wNTa/z//5//86Pk9xN/T+N5iDjcffezTk5O7pIY5cOij&#10;08MIF9xe+ojp5yy11vTRWaeH2j9TzLOc7O254WbeWu9lx2nNX732Lrybvvur+tX7cT7RHcTwFus5&#10;crqfPmrkWl9F+ZP35H/l99V998+5uXf2M0/+p/O+2yfz0mM6R54Z/4mzmou3+tRl3tpdr7nUd/nt&#10;kefv3q5uXe5B3v2d11VPv5xxpaGvzvchNelF333VqE/NipecKc9ZU7+xu3x3bx9r/FaeaolyiOKZ&#10;4ycuP/ti8PTKXG1i5I3rmXjn/Fzj4yyx/tkNHhxf1Ok31WD6GsF4WvsT3X9ND/TW6SW2d/rrd7mH&#10;vJdPnPjKv/u+Nx3Zjc9b7kwujz6fS/zS0zp5cNOn+fR5wFsHnlprIk96/UTOv+rbEQf3IJp7NieI&#10;G8GnM9i3R83LX9f6EcHsG8HN87xiRB57zvkB/vNLc4DB1Mhdzbdv1M/oZ8H+77i/Ae+t73+v+nzX&#10;vYw5sTHq0/39TBrT93f++wa4gT/840nAOx8y+J963MNfBNMHf9e7s5c+anpW1/J2sX/hdY32iW/O&#10;fFWfXu/Ir/a5uufeYbqz5lC3r5wJP9nxiqP/nz32/WSd+el9rN6vSZ9c8onD/bqHMXmZ93ux6+l7&#10;xWlP6ysdffdVcxKvfE88nnB6V/do/Il3a/RuvOurO1z5rHaecLD0MSf6giPPvl79Q7j9PIs+RnoT&#10;T8/UTpg+Uy+1p3nuQv6Kb+vbizo59o3TzvLVwgHjSV3mP5r/8wWeejGj/O5P3mrsZa0PWObUzQfL&#10;B76a3iN5J7k+J1w48lc70l/1Tmc84Tkz74Pc1xPPOxrno8lcDzDvTuxJbI+u27P7026tebXumem3&#10;68mDk3uag/sCE1dHBOP7q/mPZPMF/mqnFT7Z3eFO+sSmc9lnzq4vj9hnQ+ue9CafyX/C8NfLWUSf&#10;nabn9p56fNeYZ/MO+kyv7K7nysPPt31n37nHPMPkI2Z0J6P4FFec3BNd8uyJ+x9RwPMlnlo0cBIj&#10;T084p0/6nGru8Ho35xmv9m49s0+1cvu+dvvvuNOu/fn0PdvNmHp6e17PmP/AKXP/Q0j+r0pMvvrY&#10;251Pzp3o3mg679mTb2q63z1qPYnZz1yfCZt67SVnF92jOSu8edQ5V507W086seaq0dfaWeqmPr32&#10;UyeuXtxIPz/3Ez+1qWv8qj7x1n/ntfLJO1tx0jf5iWfufYM1f6rFmO8OYniIkfv9R649+ObwqHn5&#10;v/xoT1/5fl9Bw4O/3j+Rf8+ES18NHtZE6vRHL2bE29wolnxni+3q7J3mOZP8Vz/cBY+/rqx7twlv&#10;zjvOkvfzDr+v8rjau+9v4sPpO7Xmc85jfedc+OZ88zsezZ32bw61+17NtG9MLzB9wJuz66XPp3L3&#10;Md6dc3KXK+88+zQ3+6tcXfbFprjaZeKK4b3TZb/32On0v4pXHj0Tv9R0P3twu0/dHHjvetq765zj&#10;Lr2jHLS87LdX9tQYmwu+46v7RDzZ332N0x76ZA9MjTGx1NDPnj7qrDPKJ5rD58X3frB+nAPefbX0&#10;5BnBfFonnnHSZZ8cTj5qxD1Tcq7y1Oh3pfkr9L2zP+OZfc/4P3DiZ0r+LsGf331v/MyBk/Py5xs5&#10;nl0/o30iWD/q+g6t5U88e6uoR+6SPvbVT/vZI8rXo3vi059xuDv66aGn+/X8rNUas5d7mE/9nK2P&#10;OxjRTb3Jz1m/479vwDv+N/IzE//V9+gextyzsa6Taz5xPKOfJbm/4/oGvLM146/TGf/xpMf7Dhcx&#10;fajdj96rO+7873o3v72zlmv0TLsINz123O/a87x5jszZm1oetXnz6E2PfHrtteKvvFf45CPm/Cda&#10;PJ7qnL+L7jZxmLvrTxr4d/bVXx0xMWZY5zx/yLVHZK47U2cvteJi7tu4/Tsx57fuyv+q336frtnH&#10;u3HWkx3V4OX9tC/+zsteauGolytGzEdeYuT6NX5S4+kLvjPchfrqmeaDTfiVV/Zzr8R3ufuuZq/w&#10;nedVzzvLP3T5lzLOcy+5xuzLuZq36utlv/3o8wL3e43cVXTPVf8TuDueeCe3z4uefj5POenxjtx7&#10;zX3Ylc8QD3j2XpnpHehnbRRnhljnr8xP//TJWXCaR59X4+nxVbm7ukvX4GK9U+LkesjLvpicqSeH&#10;OPllf8pXuzrL2ZP2LqbniS65VzvYV0NsbDUTrjo0U97aK2/76PRPrP2ydn5i5OqnPpj91k21XL2o&#10;zSf+uzDn7vw8y8S1hz777p7nyL58ML+nrnbIGStO4zlffzByXuS+chdy+empX2LfJV/tBt537s75&#10;voh1XPle8ZzZevHWn+LunBEv9T2va3mpIednLX8e5D94iJGj8Wex9vtB/J8v7kMNJ+eIEVdP+7ae&#10;z2NjemVPjjsQfcnvKBec3KjXD6C+0JNbrRFfeeXs9lnVk5e7ZE9s5ZN46hIn797Kd8frXvp6B5Mv&#10;OnGjXl333l3DR5uecMST7wwxZ1kT5bRfcsxPOHKfRPbb7eivX7zluZPncK64NVFOzsncPtHvI+qo&#10;wXmhSa4z3M/d1BL9h9ty9LLWQ1z/xMm7L4+Yc9WpyZi9p/lq1lO/E51nbW7usuKgSZ4eu3uT83eJ&#10;eXfTXYHJWd3bpFMz9fJu7cu3l7Uce0T72cs8uZ3Da33XqdEXjrl9sNSmtxxja8WnOPmod96kO8X0&#10;0HPSTTtMvFcxdzjZiVnyT/aTq7e7iluvIjq1xJzZHvbTS61cY+KZo83aPD2nXF965Kc6eKltb312&#10;nNY8ra92Sd8VN/Gre/Bs+Gaec07y1ZzJ88k9rnwSx9c9wHtOYuqS7zntWRPbyx741MPDV3LJ9e/o&#10;LvLlpo/zppmpU5ux+7ueu+049nqX1DoTrHn2VlH+5LfSfAfcfZ+c+RP7u8/K23umTw4/X+r6PP49&#10;Ez/Lo9NHrV78PYT55AXfxzz5YnKIiZk7P3nk6WVvp0kfeHIzmus3xRWn/+yjlvvMXurNiflSm1Gu&#10;5/Z9ktP6ruGJmav9Hc9uwPdgur/8fJ25vZ+V+63c5eS+madOrhGeXLHk/87nG/DOjDPrr4Nu//Hk&#10;O47JRX7HD6Bv8G43evJWd3HCQTvNufJezfyO+OoeVu//V58955lP78nubtXtONm7y08t+epOm/eu&#10;+mTf5Ez3N2F9lvQg9wXPPDmeT+/+gUpdxtToqZ6ov5i1uldi+t/x+cQuJ/Ons5+eYdI6k55nAsta&#10;XfbhWNsHWz3pJ0e9NTGx9u06uWj9rIHDlW+Ek4+8xN6V6507mq/2mWZfae54Tf6J6eUfrKjFPE/y&#10;3S2xznf65uqnxj71SQ9+ctUb9bDOSK/n2s9ecnJW5upejTkXr9X+7tT8V+ef6t3LPdD1fcg59dzx&#10;cs6K57wT7sqj8T5T97v+xA49I+u7+6V2yt1/6t3F8OJ19/2YzqRH77fzb5+Jq5/+T854R+u8ntMe&#10;8hIn7zp9+nzJ7V7qyK/6zc+aOeh58fsxcfdc9Xfad/fcHV/2svbujPZena+fPqu7kHcyN7n6ZnQG&#10;PLn0wXm/wIj5Sp7cxMz1znnfKd/tac99PQt45vaNrRO/E/HHx1m7efg6U95qljz78hu3P0U19NQZ&#10;6fla9SfPxPDCQ09701x7xtaIE1vvDH+2TS75zot++slvzNozqdN76sP51JPznCGWtfuJTVFdcvOc&#10;qUmOuHrrVbzi0U9/+YmTW7sj7zvf01aPPtmfsOxf5eqNEz/PYu7O1pPunZjz3DPnZs5MOeb05dDz&#10;JU7deWp9T3h/9CZPT/g89o1y7FHbI/r6If6fL/1rX708tblLcshzhr5/lej5OY/n9mxdg8OfcDXG&#10;9BX7O8ar+/Iu5eW92bt7bysPZ+jXtTgxZ2eenCd5z2zv7lP7JLd5cjqigatPejT31dpZ+kw7Nkfu&#10;O+PpGaf9rvbwHpuX5zqd3x7W6ol+/3bXjObqnkRnXWl7ljpwHzBxMfqpTb4cYnIS/5X5btfcS16e&#10;3fMYk3+S66U3GrCsJx/76uGIGe0ZJx8wfk5Bs/rZZNL1juhzjjugbe7kBz81ctJTjNg4u/vzlrzm&#10;gDvDuOPag5te5unRHGfJ1esTkRm5CzO+Yu4nzvJdPfuOd++3PTV+b+/3BNz3LT+7ybNP1DfvaOqL&#10;Jc9c7+aIy5siHHRqV/urTb7+auUY01eOMTnmRn2dJU703vExTz6cngE2PfKcQ50vNNbkzhEnrh50&#10;yV/x/q4499OPd2bs/lfWvZ+fkdyhOd3z/Z94k1/qf+f/vgHv8d/I2c8fyf+z5f/ff//3f/8/D+4H&#10;KGt/wAPjxTdDc/l56PzNKPEnOXNyBnU/iWXevFW9m3HXD377TXPlTT2xq9lXfX2MK764UX5H3gc4&#10;vqjFmnvl1Xxr3+ucYW8V5Tpz5WE/fSbMvr3V592+fKKYMXtPc3/9TfrV/U9csWk3fPx1a9QbPrm1&#10;PsbJzx7Rvr7WxMTM0ZDLo56e7JPnC779jpyDx2j/B/jCF+evLJyX/ZPZq3tPn13u3KtZV/32sea9&#10;MmeP9AG3NvaucFLv50DcGl3y9Fn52k+d3PRJjDxfqSWXK06dXuA+yU1PcTH14upXuP2O6o30yfVp&#10;vjX91IgTV7ie2RdLfefJp/eO2dPcnJMz5Nrv2p34nm9PrGvwfuDobZRDLz3A5SeeusTh00tMvT0i&#10;zwr/2f3PrzlPrQx/bfdc+mKtz54+d6Lnw1dvMHG9xCZcTurFMtJXLzf75Cu8eV3rq4f1bqaz5KrV&#10;G1w90ffH/lXU/4qXfeeBZZ4c85O+Pmo8E7/m/F4PRt5+1Dzejzy9sgdX/q6fXvImnb2rqFbf5ude&#10;K05q+l5a7x2sPgv03Sl9ydWaT7yVHpxn0vxo1Bf5+b6uvPGUb1zNcv4Vr9ZZlu4HQU+jsxSDi8mx&#10;R7QnlnyxjM23pzd9OellX75RrnXyuifHmH11RnvExKjteY/+v08i/q//9b9+/L9TgiPu51Yfah7r&#10;nAGuvxEeedbwfMD1Esu46+spf+cjx6h2pRH3/Ooy4uGfPxM3x8M5YqsozyjPPYyJyyU6i1xcTM2T&#10;yPk5Y7/+9//+3z8w/tff7DEvX+7FXPBXnpXe82Y/z5947tG61OSe4OkhLznZT3zi0l/haic/Nfas&#10;J0325MvLHnn34SVHnXHi25uiM9Tl9w+wrFuf/d6JXvZbS92aiYPHK4/naw99e4euW9d1fv9JbZ7f&#10;WUZ4cvm1yWNtdI4a6+5T85KX/dxNvREefb4/6JG99Jm8W6N2F/HRC17WjadP9sRzP73sfSrmzGmn&#10;aS6aU+6k32Erb/Dcdefxjp6zVvvsZnA36pt3F2/9K7Xv2WoHvXd9evrI7ygHXt9F162l1j/3MCfm&#10;9xdr+/rrYe0ca/vg/n7A9w1e1nrCga8mcXo+iSefPj2xq+9hztF3F515opm4O8y5eic3c3irWg/6&#10;vhJrb3u7uJuFn/2VhzO7r27Vly/PKD5FvZIrBn/C/fxNfmCpX3EazzntQa/7rbeG93R+6pwntqqn&#10;Xd2F2Dr88v70N57sP3Eac64x92SWfP5My/crf82D5/evPIu5nnqI46t3YuZG9dZEz0/e/eyd9OH4&#10;6KVH7ywvo5zUei4x+OmZdXplntrEWyvPmd338+N8Y3v+3WrvjZifZ+4BjNfJXenz6v2dzJpmON9f&#10;l/waFcOTV/5dlL9e85x51twjf73DR6u3u8AH689Z91tHzSvnkftSfxXbd9LnDPyyJudcRLw4R57F&#10;Hen7woP/9+nUu0fP5kw657iLGt+v1JD76vOr++ro/sx112k3sV+5v/vlrnlf7giWeXI+mV/tl7Ph&#10;rnZMn9RkfsJJ/pOcX0/u+Mo8Pdgh8yc7PdX4veFU757GPD9Y1qeepzxnnvKbd/t/efLVgb3AqnaO&#10;ccX7zji7T2++2J/5bO+4d+7h6g7sN7fvsGv2mzD31td6FeHJJfYeqbPnXOLVNxM908d814PjXvKf&#10;RucY05sz5HmcCSZfbJrvDzfpaa5H6k48k7/K9V7ttsJXflf4ld+q792u/Fe6Fb/xU33vgY5X4+1v&#10;3zlZ89m3bt2qhq/Xar79lccVnnrzjrl35nh37Tw9rDPSs595cqbcWWqbs8LhoeW143TPeeqzn7l7&#10;JF8sefYTS579xMjFjfaN4HjyWnHgTnP1WEU1+OZrxRdXZ010P+LUz92nvDXWcM2Zk9qsm5caeDyT&#10;Fh64PSP8yQPcJ7lipzG99TGeeEz6Ex0zUqvmaraaiUdvwvU+ibkXfs470b6D4+/f01kmbDfzHXeR&#10;/id3Mc1MLHO9wU685Wd8RZs+5qs9xInmaDyPmFG/jPTcd8VLXK4e2RN7Et0ZrTvp0zO6lvc09jx8&#10;3MfznsxMTuuf7uYu+lmf+qlzNyM4L+vJT+3UE5ODjy966Zu5Ojmrnv30B6Pmhc6eOLGf5nX/tM5Z&#10;VxrPdKU54XnW1Uw9Vn1xfPQy0stcrrgx//wKPx9+b8j+6T7tQa0PM9wLv8Th5Q6Z07v7nOjhrHiJ&#10;syt134F1cnvPK4791nXtDCN9tcbWdA0PPa9TTXrsdLkXGmel/mneu1r3zPSXA9Y8a2Ny9bBnPUV0&#10;J7xJC7bSTvusPHa4P985S9+c6xmMconyzVNHnn04/TSffmIrPRx3bz61mBFfvHiJrbzh5iNPnT3q&#10;xDJPjvkqpo7cefCzl/rk7Hhq4K+85EzxiWbymbBPek/zrrB374Nfv09XO7yr7/ud8/t82bszt33U&#10;OpOaPP0zl9+xOT2na/XoVj046SvPnyumHtiVp7M76mfs/t06fdwdD/Pspzf9Va95WZuf6p1BdCc8&#10;zMGTQ89aDtjJow7uXe3K/52e6TXNc2d4csUm/lMMT/3xyJx6NfOUh8fuWfnvNKe99GbfPKv1qVef&#10;V13OALM2ytvF5nbtbH6G2e3dOmaqXc23P2lb0xy18rov/ko8mQFnN3vXy92SR551z8heevzO33cD&#10;3HG//+9zXzsxk19rzPcfUIqB++tQB38+sLYPjocacl7T0+eUm3x88Gyufomnjr51ctSd9OC2Fp1a&#10;+ubyPDc9HnA5xFWt/qfq59cJs69n1mC82CEfuUZ7O385r8ae2X7uAM8XnMRbo6ex+0/r3Uw9787s&#10;98IZxvad/OFOfLgTrudJbD0adzCe+HySk3uYT3tf7aC2eeJ6Gpv3K2t3zB0mLPu/Ov/xjydZMi80&#10;lzbPPkuL/+oD/Jnn971/8iyfmNWfiTv7rz4/ena/cWviFde9VtzWw58wfXYxdZnvNJ5lx/lUb7qT&#10;aRZnaa7YxJfrD6HUvuCbE30y33nLJ+rjnOxljh8vnp6TvOwl/jS/Ose7593Zk9neyUq32//u7s5S&#10;l9723GO1m1p5HdvH/qQDm/D0yH7iO197RDTOMWY//Sd8mjnxEutcj9Us+M2xNuqph1F8F+9wmZf8&#10;zJnhPuD2jLsdnvTS17npQ79xMfH26Dr9yNU1vqvVpHfys08Ob8VFZ0+dMT2TJ6639Um80vRsdmvM&#10;Ob23uLH77ZO1XLXvjLsz5A7MtEaTL/F37jV57XZt/rTTpIcHfvXIW/mit7eaczXjSb93d4fcV469&#10;nJOYvOyTy5n6YIlnjtbafcB4dp4/GedfnXGqgO/81Ohjr3dO7i7XZ8c56fX81d67fVeaq/k9G/47&#10;ztW+7ucZco693a7pR269+hkcz3zB4yWWe5DTS6x36R4+/UxYc6jbqzlX/eRPM9FPuNgd/5x1J3cW&#10;ms6zpt9/GQqWj/sSze1Tt5+9VdTDzwT/a1A8K5/G1a/8V/iJLjnMpTbia18sd7O3mg+e/Kneaa96&#10;zneGdevA5Zz29Frp9JFH3fmVVo+rmL5X3F1/5QPu96oVZ+dLz7M+1V/5v9J3J3fUK2s59BLvOnmZ&#10;67mKyc2c70XOI5rLIYIRzZlhP/mZy0lN7qY+MeeAZd7crtMj84knZkz+J3LmeC8n/nK/ar+TnX41&#10;xztZ7ZF3dcVdeTzFe17XJ77T/unjZwgsueJXM9IruemV+IoPZ+q5h/tlzT+icE5GfdRM3vLl5o7m&#10;qRfLqEdinU8cfJ079dsj67v8PEPPtDbmnHfl7Iu/M57s7y56WXd0BnjPsV5xEk89uFrn5R7dk2Ns&#10;X/FX4mrmJ2blnu0/3U3yO1/tDW/yuuKrMTqva/FdTI1zjeqsk0tPXB59X/55rDVyUwsnn66zZ96c&#10;9JMDNs2fuGqMcvQQN9q3zjjNzP6r+W423p+e/+r+v1J/dXfTbmqMcMj7M5jaXS95q1x/faj5X0X0&#10;H1CiA5Pnn/XAff/tg/HolX8++dn5z6/ofPx1vPLS075acX2M9OnZN9o36mOdMTXyiL64Cx6juFx6&#10;YniJe1b7xpwHxpOYXj87//bO2pzovNYl59N57r+b5Y7E1HC3ngM9PV5ixp33rue8nKn/ztte6pzT&#10;PWv7k4YevOS6B73WNBdOPvq0LjlTrs4op+u7vvq8I75jdp4n83d4v+OMfwWPf/0vT+YF58HA/8oX&#10;vjp33sGdvP129/f0Xp/q7pwjudOZsv8kn84wYXl/uYd4Yr1H+yVXfWveWff8V7zxyv1f8Zq0vWvf&#10;T/fTQ64xe+qI02viek745kb9UjflE2/CJu0rWN5B5nhOZxCj734TRv/dz24OPfvGnO+u/vAnRxxu&#10;/uHCfnqscrj48FKXvqmzn1jnqW1+zmqd9aRPTF5HOcbuZ917pSZzeWLWeImlb+aeNTFyPdQTeYmr&#10;y357ZK0OTE32M7/qy3Uf+Ub7J/GORi6Rz3F/zp1HP8+buR5wxY1iydGTKJ787JvLS429jPjwSn72&#10;zbufGvPmrLTiu9hezOARN+487OV+5vrJOY3qTubLbe8V3jzrU/4pT99X4+oOTvZITvqY27fuXe03&#10;3vWKhy89/TNvDzniaq2Jzcm52Us89bv58FY6ejt/dK1Nfuup7z7t13rnJw8s69SIG+1R6wWWOXXz&#10;wZ4+7d0+V/07u0xc/Cc898i++4DxsoYvrzFqMTnpn7m8xHa5f7GKL7n+xM7lyCPmX7Q65+4O8p2H&#10;D1jWet+J+r6ieccOerhP1uanO058fScPe0b0mU9+k88K688A3ngm7jw8nJfYynuFp9Z5zU2OPWdb&#10;EydswuFNnum1y1fanG++OtPkr8aecxq3n1FuYp3j4z7y09vcnvoVbt+od9bmxBMfZxvVrHzs559v&#10;kzvlek+9X4l5ltwBzH2N2c981Z98U2eOPueJq9dfXuPw5eiTNX015Dz2O//RrC/OJaZObWMl/6Hp&#10;+XKutPI6Tn6evbm7evLZ8dn3rmbnN/U+7d8zv3LeV9xfn++dde/P3fVnWMx7nfp3d9Jr0vVOyXEX&#10;MHjuYpRrT9y4m6v205Gfg3hyR/KT3TzH1Y7ppSaxK72a5KHXw30nXmuor3hq9Le+inf4V9zTHdkJ&#10;rxX/as50ptSsfCdc3W6fad4rmDPveHzVfnlHOTPxO3u/ymXudF+NyXuyZ3vluVf7t2bFO8Gv5nk2&#10;vZy9Oqt9+cbmT3NX2pWH+N8h9vvw6pn7/dDP98Df58SNK539q6ieOf6dAph/dvPvn+zTU8P/Iaf/&#10;r7nB0LuvHOanRpwI17jaE46eyVn5pB+5+6d2yp1hhIPelzWx7wbMB34/6YnWvYj0OqbeWWD6wNdD&#10;PbVP59ZEPeR+Ojp7NYfPTHJ6P3rZX+Ur/yu853mfd3UT3117xsQVay61mBFfc3Udr/ry5eWu5nKI&#10;8hL7ipy5OTvzd83/hOe7dvsz+/zrH09eHcIPHG+E+ZXm797/q9zTp97zE9/VL/zGs+berfs9EOez&#10;2b3V53XFyzlq01/sHXG1w6ve7cv+Yn2+7DH35Kztobd7p0f3ulaTUX3OEYOXP5yljrz9U9fcO3Xv&#10;0nO6397v2qN9T+veF5072ctaLP0nzH72Mref0TmJkau76rfOOnV4ZQ2n6xOdO6WeH555+SQnefaf&#10;xtW+7TedtTldt3efofnvrN2X2HN7r9O5+qA3V6tn4vKmnrqOcsW7Fiemf85Nzi5Xn17NT07O2O0F&#10;L/vmqXeOPetPRma5g3OtjZ+cn945r3dJ3tMcz/Z1pvhT71d0zHaPV3xOtX3Wk9mtOZ0lb5ohdtd7&#10;ui+9nDdFOD0rdZMvPiu8Z+idnuqJ0/wdTm/1rGY5237q7YHZFyPm762peyXXXw9r54Nn3rzso22u&#10;fqmT03y59M3RkTdXv46pXWn0dg88Upd1ctTRz1wOkZc/B/l+wfUvWlNHDl/MiH8/OaN71DutfOdZ&#10;342nu7bvyW6teVo7i125893jncJRZ7SXZ04euRzyk0d+z1BLXw4YvHxlT80qOqP74CufxM31sdZv&#10;5wMn+XCv+PqqdW7iU95zsp74YKfeK33iea707T2yl/qvzHOH3i/3gJfczJPX+YonvpvZXlONT3q8&#10;wxcPfZiZ/r2DvORkbl8ddfbFO0689kIDJr7S2O+51PZ6/q5WY3SPlQZez07tSrfC3+23mjPhuffT&#10;+5t8/2qY73fe15/tjNPnjDN4puyL0X9y9vTSIz3Bds/qs+guaq3xduZqzgrXi6iPmJ7Wr0Z/XnMX&#10;9veFt/2TOXqccN/Bme7C+3+H/3fw8Dx9t+K/ekf3Wu0DLucTu6b3aoece8JJvnnOEdvF5Duz70Ic&#10;n+S3Lz21xuZQp9/UT2yaN3mn50qTvp3394/0g+vZWmc9zbT3NKZn73Pqqc6Ijhxv/a0nz+RM/b8D&#10;xh30HeV9ntyB97jiOqM/hyv+U5w5ztLD3TiTL3qe2Z3UWcMB4x9Wmv9I/ueLWmpyHueQi2VOPzn0&#10;eORmbJ5/n/ZT8cevzaf2HPiSy6E2J1I7G2cxp8gH99U8PVqrh/yM7JR7obWffuL2jLnzD+EHv1zN&#10;yh3hZk3O+5e4fvTIfa/ecQRnG3PWU/+Vh/vj67yc0brkZJ6au/nkI8Z8cuPkvetN/KeYe6DP/Klf&#10;6vIM5Lx+P++5gdv/ePLu2Hd/GO7Ov8vPD9td7cTffVj/THfjOXLn6a7keRddi09RLjOmxz49cl7N&#10;vdrPvrr0nGY+we54usdqzh2vlcc7cPcgXu2c89SJdS2eMf3lG+GZG1M7Ydnv/C6/9Vf1dBY04p+e&#10;v9uPHZzvPvJXuH2jP9z5Q7w+qTdXM8UTDjr9J4/E9Gs+uD35uxp999URd/1pVmozh+uuu3mtueJm&#10;X//0IHe2ZyHKtZcae2I5I3P7u9heExfOynfXm7xOMef5hzhr9e59NZ/+ioOnPubGxJ25inLpZ558&#10;8YzOIvrQX9Vq4arNPHX6XcWet/PomdZ49G5Xc0/76Ttppn3da+I/xdzDiE/mT32f6p7MTg35dHdP&#10;91npnGmEt5qdHHj9Pua+cvWaeqtZalZ9cSJP8q1/NOIL83MHWtTuaU1MjNpHXJ3Rfvond+qLXUV9&#10;4JH3jKyvvN7Rz31Wfn0v8Ha6PNeO57zkpNb+KqZuxQHf8a7m9fvhz33gvPzLwMzBxJ3vz43UehKZ&#10;v9sv+eTveK7OfGdGe3m2qzMxQ44asFXePeqrp3e74tPP+dbuSe3PR+Q8+T7/ROav+vZO6MH4X30g&#10;5iydxPQAJxeX90pMb30mf3lTDx24HH2IT/ZtH7yd272cdcKBL49850ffZ3WO9JJ7Gleek949jTl3&#10;5SMXP/mJJZ653Izmre8anycP/umV+c6vdSsufp5h4qzmqZn69iY/sNxNfe+RnPRpb/Vy6Ks1bw3c&#10;nqeemPzkJd681E852vSaOHew3uVK6/wr3q/q9/v4lXv0Xb6yyyvarzzzK7N2Z7SXdypmzNnJS5wc&#10;fvbJ9djhctoD3B769JBLTFw+OE/2fiJ//CqntX9kXiN6EPUlmid+7TYz9MoumLMT7zw5+hjpZd/c&#10;iFdy9aYvLjZFOOk1cd6F5T7MfHWuu6fvtOs0R83Ua4/kqGuO9dRPvbyn8cqffs9LTffcIzmZ27+K&#10;01w0d7ySS+6fY5yduyfXvrF71ujN5aan2N3YHu+esdqbOc7KHcQ8R9fiHVe8nt+83eye8XesvS8+&#10;z5948v4/5e8ZmMXfV+Rnwvn+PUb21LGXutyRPi/vRi845L7kGeVZy8+oJxgPGvhqf6Lz9yh4apLv&#10;PCMcc/1/COuLnIL/9evXPnfEQ51zwboG81FP5OlaX3s/SP/kmRt3c+S8M+ZuO9+8X88Jn7/n4gHr&#10;3SfsB/nBF2caH1gsJe15VWMEx/PKNy4HHTbSJ9+fnuceK9v0WXFexXMGuTu+4rvycJb9d817ZVe0&#10;vderfl+l/49/PJmX2gvkAeFZN+93/fMGTj6Y3vfuzt511yezdntMvavPwGr33GXF6Xl5n2jSA667&#10;JK7GHjz7xMTpnTzqT7gnHHecuLvexJ+wPueVZ9/JVe1Mefpb2yeyi/fHD4fmRjjqEwPvh76czCde&#10;Y9bqrd8VT3zleE/W7rDC7b8j5kxyZ6b3CoeT/MzVr7TObY24+o7N7/5Utyd1Y5Nuwpy/0oNfcXb9&#10;lS+7pPe02wm283C2+534nXLa01kn+uSucvyz177O33Fac1WfejnbiO9KC568qx3oJz9zeld+8Fe7&#10;oF89O4077Djpe8pDoze5usTA8+le13g0pv7EX+4Ud94T/8+IcXfe09397+pW79Odub4np7OZ6Vy1&#10;zEt95vTky8sazGeF229f8Y74TNzJ/wprH73Bya3Zobm919N62nHl9akdcp5nT2zasXkTJz1Oc3zz&#10;nFnfmdH7ncw/8ZdD5Gd6/rIqf7Y3d+/eQ728k73eyWE+O+Xjjp7JHZNj3r326r66T8Se5S7GuzNb&#10;R90zqMWafzKPz4s6oi+05Omffmqcnb0pX/H0mTSJoW9u1pmrmzT2iE80qc88Z63OKj7NTS/y9Ote&#10;1/rp3/2nNb4nns7vOZN2x7XXOmtjz6G2p8fESeyU96om9Xdy9zN6Pj3Ejd2Xt4ry1a94O1ytUU80&#10;5FnrA3fC7Xev6xVPfBdXXjvNd+694zy+d7/qnJ6B+K5d2scZnLF7v+rcu7l5F6vdPYd96/QFs5/4&#10;lE/6iddY7to96p7f9aSZ9t7pJv50HrGdV+/jf/xVSz/z5t+t2WXnl333lp+9q7lo1F9xs9+zsk4e&#10;uf5yut/1yf56tjbridPe0/knXfpe5a/q2z/92Pf0HtvnSe1sYs62njyzR5517g5++qDb8Vf9xtuj&#10;a/cBd1ejvZO48kX7xK9n5n7O0jd7rXtHzRxnrvyu+isd+G5/z7jT/516u7ua7uHkvUN39f69431w&#10;lzyDvvas4fB3UTz83uvvv9RyydOLvHVweNL3J/LzK3we+z/RP36V98fOTyR3kpOeqSfnPETx5Kon&#10;gqd35mrl69f4ylueOnz8R4TkiVPr0zg9HznWXxHZ52ouHB5j74U+ffRLrDXfqV6dix13vZP+k3Pm&#10;zMw/Ne/JjqlhRz8DuaOfg+Se5n3u1jmz8V9R567faa+Tu/iPfzzZgnwD85DN+0T9Ky4yz/uJM+nJ&#10;nDuz4H71/bvrFFfvTZ4p8/bwLDtOauRPc6e70Vf+xMFfXs66k7+qvzPLs6BZneeOn9ydV/Z8D9Dl&#10;Llc+6qa70p/YedZ6MEtuzgX7Lk/uknmfwX2TI0YUn+46eSc5Xjl/pcmZ8sV2Grjy/YNHYitt4qs5&#10;+q64U/+K6yy05O1hH5/M03fVm/jOUZPzzFu3wnsHeXp3v+tpTmKd6z/hiU3z1fYOWbdH9u7kzGqv&#10;CZs8dzw+z/R55WPNTPPsu8vUn/hq1VnvuHJOYvuiSW/7jXWds9SATTlY6lP7rhz/nOEe4r5/d+bp&#10;caLJM7qH+uydeK04+nb/Xf7tmzWzPU/i5Cd4767G2P1pxhVn0og5J+u7fmjR6JV6sCvc2e2T+Cqf&#10;vOXScy/znpG4OqPe1sY+H/jE1Xvq6aU2Pa967Zfa7uklp/vU9uSeRr2MrUtfOPISb83dOj31FcOL&#10;XLy9s0eedXP1Shzf/Hkue6vcOUS01vpb+32ZGWLtCd4P/DzvxGnNq7Uzcu6rnpPeOVMPzPlXvEmP&#10;dtKtcD2cmfPFJj91xhVXnOhnTI0xPz/MUkM/c/mfiM6dzmov54qxH69Jl/wp92yT1l7qJl72d3nu&#10;6O7ysyd2N7rbau/G5RtP5rUHGrH8bIGJT75XPe8HHrm1Xu5szz3E5Rl38+SoNepp30i//dxTzhTz&#10;Pw5O/R2WO+14T3p6eybrnZfcFSfvaMVtfDU3vVbz3oE7v/e68m6d9ZXur9S/+x5xx0/vqbX6TO/b&#10;3b1eeU+m+e3nro1Tr3r46g1HXuL6yVv5qW1+4ukh7yTy/S19UpP4E3/06tIrZ7yap6+5M/EG45XY&#10;6Uz99FGHV/bEpzjNdSf3Mk56sGnWpMm9pv7Kf8KnvZv3Kif17Os5G++576xX9+Quq1lX/ZXuDn46&#10;g/uSS8z7Yx61L3l39jjl6p07ZJ57Tp7urU9y0se+/OSZ73rq5e5i+7S2+zuvpz1m9FxqXqv58lf9&#10;1S7tmfonnu23mvtnxb0f7+buOdDvtLve3Vk7fv85UK7nyz39M1G/t8lBzz/4k0P0Zw31cOw7h1r8&#10;R1Jf5BW8LPMfHUK60tOXk7uI9SBweHInHr07eM5Ax30R02Pl6RndJ73IU4ffite6p3XufOrhTtOu&#10;T/xO536C576e6XTGqS7v6NQbXvtb3/H4Cm7fG7Wvd+2MT84xN37FOU9m5D7k7zr/yewnnH/948lp&#10;8VzefmInA9WdcO9wJt/+kKz80N49x85r6k37wWMuL34z53W1h78h66feepr9FVjuzS7uk/jVHnJb&#10;m7UcvMjtZS1GXz6Y+GoPuPlDlZ4T/8pr0jSmR+7YM+WAr/L+4aznZO2sKyz75qntXejZp5c5+r5X&#10;PeHyom9Oz8+5OXHyde5//dd//eF+7KHzwdddekfq5KrJqAZs4trXy9rd1RjTm1xd4nqs+sk9ydMv&#10;+e6YWHJz5xWONn3kpTb9M0+dPkQ9MsLlxfsJzntqvz2zzlyPxCaP7GeOfnrwyJ5zjGjMnacmdfZy&#10;hpix+at7SI9V7g67fnNWe+Re+E281ZzG1Yqnd/bEjfDtg4kbu0+dPWoeMaLfa8XsixuzD4c9wNwH&#10;7PRRk57ppTd+4mLUjeVcvRNrvhy9kpu5MxND46OP9Sdizpv8dzvY08Man8y7bz3Ny54eRn3hJG/y&#10;EYOnfpXDzR78U3/nrOJdH/dQZ2x/zwRublRD5NcXUUyOfuBiK47cjujUTD0wv786Qx46Z3cPDlj6&#10;y+l51kZ1zuk4+YjJTS+xKeYsNfDAqXnpnX041t6PdWp979ojfe2pc74zEgdbPc7vvv6NT3V6oHO2&#10;uF7WelA3n9q7kfckOhMtfjz9e477JBde1pnLh8Njz2jf/Z1r3+i56atJv8TSA9zPRmrx5aXOOT+W&#10;/OeXqZcaualVY6Rn373UEbtnLUcfas9hjwg/Odlb5fB7TnrRl6O/tZ7Udx591Dg/fTJf9d2D6Gvi&#10;OiejWjBy3g+0HVNj3jP0AifPx15i5Ho0bq2PnvqIy2uf7svLqGdi6uhN/eSaN88d6esn14iGx761&#10;faPe6WlP7VSnX+bNbd8VV97Ux9Nd7Pvr2tq5HfUV18c69eZyrOUS7SU28bKfuuSmF3j3ut+eu1ov&#10;PPQRI4pdecBTt+PS07P51tk3N07eqTNPnpge0/dq+M3TA13+XquPfSKY+sTflT/1fqp7196nPuzJ&#10;HXq31O7u3dozprfcxMz1ztq84+TdnF2NXo/cKXP1E2bvldi+uZO+uSN8a/tEsVVfLjw4vtQZk0cu&#10;j1yOkZ6PGNHc3hQnrTx/H7BubtbkyWe23zPIk+teRvzp80pu5u5gbK34VXyqa9/c1bPhrb+YUVwf&#10;aj26B87rH//4139i/FGj1Y88PbKn365vTx816UPOY8/ZXf9k/fxqjyg/PZJrrqb51sb2WeH6Ek84&#10;8t3ZfcAzl2e8463mXZHZ7mZsb389ws1d4aGh373kZd7eWV/xer+u0SdmrS89X7u58FPj+dX680h6&#10;ZD7tQD89s06teHqQq02umDF75CceapIrhu/KWw5R7Yq7wtXp1fPsr/SpM/8rRs7PXfjyjH0/8ux7&#10;b/LEre2Lf2Vkh5xvTjR3z9wLjF9/coj8d2giPV9q/Nkh+XD8NS3PSI9Hftf0xJIHX03izafmSQ/q&#10;1GYPnLox+eB+/22evuDywXzAuB+/nzlDvpqO6OXqlVH+FS81T3N3far/yl2f7nil270XO+2pzjtq&#10;vnjPSB6cFa91v6pmv9yZPdwbfOrf3bX97+p3fHeE4xzjnbtX46w7WjUnseecaFacf/3J5lPLrga/&#10;C39yGXfOKrfndP3kPHrvtO+Ys/N/ted+01noTXjPPOGgcVbr79a5F7NXvsm7O2Pir2Y5h7jaJf3k&#10;J7bKT/xW2sR3uyfPXL7zjfTN5STWOXU+ahMz7176w8k+OS84uyc1E88fhOUZ4WY+aVez0dm78ph8&#10;n2DOu9Ku9smd8cCvMbWrWSscnVpjc8Wv9v9E/3R279y76HPFW+kav6qdd8V70tf79CzymWWO1jx3&#10;EKPvC2w1S77eycu8Z9ibvMXSW70667tx8kyPqZ9Yzs985SEnPZK7y9WuOE88V14T7nzmmBvBEm/9&#10;ricXzupxDn1y/Yw73eQ7YT1j52lv8qHnjvI+Ed3XWdarncTl5Z56PN1TT2cY9aMvR2wV0bZ+xX0H&#10;vpqVe8gx9twVnryJk1jm6vrOsu489fSok6PnnZied3RXXPdL/961az0nHGzC0Thj1dc37yu5p3p9&#10;MrZPzoCX/dSRw3W2usT4eThr/nK5/w+d0tOfn/XO3oStdjvF5Rl38+Akz3Mnhp66e8mx56ypl5g8&#10;YmrlJJbcV/PJ15kr7+k/EMBFN/m1Dxxezpk0cuwZndOed+r0mnTTXmro2VfbtfjTOPk5H0/6WTsH&#10;bNLaN06cyU/+FNNj0vYuE6d99STCnzzkdA8vde377rrP4n8Mcge/97kr0RzOdDZ3TJ7cxrpWa7zq&#10;w4OT58hcn1U88Vc7ccFW+Okek96ZT2L65Q7g1Nk3N078Jzu8S5P7ZK6/exvFJ669T0V3yNmZT/3T&#10;XdSe8p/wckbmT7yeaPKu1Oce9KnlGeV2zH76wLNnTG1z7SXX3J8frNHmjiuvyROs+fomPzndlweH&#10;F/3k009N9jKXY9T3nTHnpW/OXHGSv8rxWenFc1b70PP9nXqNTbVzjHK6Fje6e+/XtfyMK2/wlW/q&#10;yXdz9EnNit+7TFp8xImpaV95zvY8eog3D7y95D6NK7/cf+cNj8+X/NVZdh6nPWfId/fGs17lehDx&#10;0ctoP+v0mvpixuanFxzq5kza1sm5E51DnPzsT57Jn3gTNvk0z3p1D/Rz9uT5d8C8A+7DO/HO7HEP&#10;mV/di3d/xXtH31nujqcYef79E3Wew3OC8+Sf7ajp+78+Sc0D5usn8u/vzYmzA7NzF/J86adP12qN&#10;yQNjHs/Ul0vPV++nXq5e+hHlmKeXuTqj37OJef96GeUTv/ph9+/wfHqPvOvvcN7ewfMT3VUMLljW&#10;YNapAf+Oj2dyt9zZc9j7jpEdV3vmWVa79/lXvKd4fj7Is37qqSCnYTEAAEAASURBVO4fLj9dwDsH&#10;OfDPFr2f3vvkg9Ea6j/rnXrevo88T3Omz9R0J43p0/hUX3FX/TzHtGf2M592uIPlrMxzRubJyTlw&#10;Vr3kPclX3jkvd7yaATdfyV/NSo65HtSdy5mie6PxActa/NV4x5f58Kf97L26z1O9d+Nu+IitPO17&#10;B6lFk7VcvdRYG8H7B+ydj7pPxd475+QZ4E1cd596etlLP3vfLbore037Zn/a3fswJj9z+5OHGPzc&#10;wdp+Rv1yRvbNs6+3UY5e1h3bo/tZy9Xzqk4teerQWidPT/nUcu2hm7T6pEbsq6P7uTPz8y84xIly&#10;3dEedffA1CRPrnwjOA+1up/I9Vc91PW8a4c9Q19ZOU/sK2Pv4+zGvUvvw73lT3HF0Ss1K25yyOWx&#10;x51d2mdVu5tz4Dln0rjHjqMHnvpPXvT6L/CufPWRl3vbIzbuHsbk3smde0dzh6u/sc+BV59h4uxm&#10;6r3jnPTwWc12xqqvf/et1cPL76nqiHCTZ85nitw6c/WJydNTTtdq3FFe1+Arz4mrD7H7XcsVz59N&#10;6eVcuR3hqCeeaOSn14Rl/yty/nEYj+fgLCfnmXbLeznt5yzvI7Erz2lOY3k2etOc1nyX2t1zH/dP&#10;rPO8Q3pqEhdL7TSPvu9D6sEnD3Ce9JLX+ub9EP7zi5rEOm9Ozkyu+4NNnMlHLjH11Pnot+PIz/P3&#10;TDlEeTtO8k95qXlHvptLz3OsZu04V1o9V7zJe7evfsaVr/2viPze7R55Hs9h7yt2mWY4332Sk5g8&#10;+nmO5E95ekz9vxPmva3uRDzv+tX7SS/8nYFv9sizdzVXfnq0J/XkqYaeeXLBu0efZ+L/7Mxfp/kz&#10;8xrNnfTNfa4d/shon65bYb9xa/q5k3yw7qm5inrseJM3M91l8pg0zJi4u9lPes52Pz1OZstRa60H&#10;Uf/GVr3kmeOhd96l/Vej3viszrLCJ60+2XuyIzOvPOi7250Z+qZWrH2c0X21057Nbc+s9UnMfOWz&#10;06j9RGTuNNs9syfGHplPe+36u97kNWHuZWzPrieP74S5r+e5u5v6u7qnfPc04mPOLrlP4vCyRz09&#10;/v0HPf+eDB9eqTeXk15ynU/PXJ38ruHJNcJJHri1HPzA/Ptf8uw5r6N8uej0NjovPeV5fmNzep6e&#10;jX9V/avne89fdd7vNqf/fpX9vJN8b8it7Ru/25mu9vEcedYrza/sc8+5s7t8x/uf9nTfu/Ff/8uT&#10;k7AHcRnf8UKm3U+w1ZuONs9p3vdBbe9knpwnmndo9bgb+9zs39jTu3AXPfNuxORk7PnZm/Kd18QX&#10;y33EPhnzXFd3+sndTu9rtcMK5+7o7frT/a40Ox97fY95x9OsU6x9el7PnXzR6NN8/Sbdu7Ccn57u&#10;lFjnJ/tdcfLMzlSTkR4vf5jih+/+Qb73e1I7c6XNfVecxvHk1ed74tXeeor3/u+YoXdGfZ1vnZx3&#10;5c5Iv8TyzObG1LySt5/nBeez6D7GV2adaJnLLPdAk7PFc2/7xp6T3O6t6iealdcTfDd/dU7mPO0x&#10;T23P7po5yaf2wSP51nrDy766v0LMO8nzejb6nj259o2T1t4Uk2/unIkPBi/3WfHu4rtznXi5f3LF&#10;0nt3vqnnefVNT7HUZU7f2qjGuMLt/+rY5+992N87odf87LXWujXid+M06+R+k8PvXVmbE82Z0ztP&#10;tfvT8+c0MWPrwMWIu0eee6ndaZILb1ev5rdm57PyUDP1PRccnq7FiNMu4J96nNd7i/v5sQ9OPp1h&#10;2jG5esETJ3cWmE/mYk/ilQ+zp/lizrROPzE5HenDn3hi6dd66ytOzrji5lxz55zElca5xuZ17awV&#10;bp8IJ3nOSM6dHH36oU3P7CUOz57RPjUv6+bKbw58tWhST716Tnkrvbh7UT/x7PPoS0xv8eRPfXnG&#10;E47cjt6t+M7Ls684K1zvXxX9fbj3y9qz9Y5wVr3mfnX9XfZyj7zPr76L3Tz2e8duTz28H3bEQx8j&#10;v+fzyAM3N/4gDF/gqh/aPyDnrPriOUtN7gJPnFy+mDU9nwmz9zS2J7U7PPWcdPpeeWc/dxMnZt6z&#10;1DiPfvOtW0utfuqJnXDkvhp3u7Z3npnebk99m9M1PnKJUx+OT/bV2cu46yXvaZ57rDymHdA1Tn3i&#10;l3PuauDf1TCv93VPvHzEqMXFrI3tp4exdV2njxox6ycx95r8wHoX5oiRy5n0yYPrs8Lt76JzXvHY&#10;+dPzTFe879h396+4p3een/ez31PPkHOSY+7Pz9bwM8//5Uk8eYnBQ09trp/z6fmA6W3f3irKz35i&#10;5NZ4+ncsYM5LDj7y05NcPrmcjPbTj3nWV1x95eH3qx5nu8sn9vC+dt6fnM9cz7nb4Vf2OP/uDnr/&#10;rn/l7n+n2dy7r7/Luf/hBzM/dGJcQuKfvhRn5fzVTDjyV5wrfDdHf6J5+jGb184j+eSv7Dvt0P53&#10;a/cxrvS7c3p+PYx43dl5x03P1Y7iJ1xnyTW6szFx/T8R+w6d/4lZ7/D0XownnnDz5Q+RV3/5pbfv&#10;mfUq3tlp5XGC+57Jda5R/K8UPfPTM07v4eSVPPvONopzv2LTXSdv6ic2cdPbvpi1Hl2LE9UkdpKj&#10;S199EjvxecphjjPxyLnuZt+YvMSmHdKPfvPp5w7yE0Mj7gyxxCfvxtQbU+9MMbXiaMzlgLkL+Z3n&#10;rs7Zd2a8i5vnfZfniY9n5q7yvsifPPqpvfLZnXvX03/H2c3Os+o1xfRwFtipfvJcYfqv+uDuI9c6&#10;NWJwyK2TQ65H41N9x2PFxTd7mU8z5feeXa+08npO1ys9PD1WHHE9T/nqOqrXzyie/Nxv1U8+uX7i&#10;k87e09gzcs/JUz67mMNrXfcmrx3mWfHRW0xdzuienCnKTT088J4FlvzM4erhz/jJx9M+OQ/9xn52&#10;/vhr/JSn/iqmX+bqVrt5Zv8yWr4eRnnpY49oX/0U5XfvVN+6O/VudvpwDs9iTjz98117UevjOand&#10;J3O44uT5rHA5+Dx5rnzTU+7TWadnzZlPc3Z1T3P3nzzlTj2wlXaFTz5weeUs9Xk3mU8+dzDn6Zk1&#10;PtS8/B535Q23Hz2nXnM/VefsvF/nZV/sadQr52ROn1diT2ed6nKnnO0O9vWzti9O3PWS95W533+n&#10;fdnj9PP7lTv/mWat7vXPcob8zL7rLOmTubOI5vazFuMOwbPue+V/+Umt/Cm27qpmJi9/vssdct6V&#10;z6qffivOKf6OfU5nnfDcJ89IDs7LvL3sNX5S56zk+/1PrHnuSt+eESz71KtHXmpX3AlXP/Umzwmb&#10;tK9ir87hXCsP8N25T3d/t8c7/Fa7911c1Suf1Y7pR+73L326D95eXaudIn4rPrjzMp98GlNnXM1I&#10;XXN2u6XuXfk0r3d616yv8vH+c57v5XTe5H2HnB2nM7jb6v1RM/Xz3PS9DzzlG/P3HzD/YSUe/sNJ&#10;8uS5m7jzpig3Zyfmz/e5oz7y3NV6isnJHC67gyVunj0wZvPiIea5Jw+5PwRf+MX93z1S35NzeV/v&#10;3iH9vmJGzrubc0+7u/I+8ZVHTPzuzN/85zfw3T5P+Tl4927j//Jkfvgyf36l95T+IjhReTl3NCtf&#10;vbo/ea+4rX1nfffNn/Z2H3tG8ZO4OvsTr5zXvvj5St5VvtoDvO9wxb2a8a7+dGa8P72Xc1dz7Pc5&#10;5Ru7n7vLIfqa+K9g+X46A0zcHZzRtfjdeOLTHHe6O+tX8vMM7M/jOeiJrXbsvnX6qtXX2qjGmjjp&#10;s2++8rR/6gO/vXIvfYi+nJFRXmJTnt5TX+zK76qvzy7icbJPzuq7yh6zTvzgObv1U09Oz4a7evRf&#10;9cX1pnZ3MeuJK9Yc8Y7wfHUv6zt+qSN3b/JTH7i7Z+WTs3b6V3relzusZl717+iSm3nPsO7zqTHu&#10;eFNPXfue1GgnzxPtXc7JnnJyJ3Mjc+UZwbJPvXpSA6fr1NFrX2tjcq68nKc2Z5GDrzxa07Ve7mMU&#10;z+iM9DBPnRhaNemTOVy1clOfXPITjp6tpW5v/SbuCebuze05vVPXvcfkO2HMTa2584253+Qz8SYM&#10;n8T9y9X0Tw5c+bnbpKOfLzj8x23ixMdXz5w/YfbpuY/YLu64OeeKt+szP/urPPdMTuLkuVf3vlvN&#10;OfIs7i72j3+Mf8X0H8dQQ+xcrKP+4Ob/YfqmQn9mkPOYU/OX/3IcudqncXR6qjXKtW8Ulydu3RF+&#10;csjbY6dZccVP/Np/qvXLnpgxe3kmcXjNnXjyX40nZ+99rurcKXdvnTw5q768k4iHfvKvfJuvboo7&#10;bs6Z9pj8Vlh6TTPBkoOPM8WtnZE+9OTZz2gvNdn/ynz6fTfn93+8pOfeniP5vzKf3rdfuQ+zvSvy&#10;X3FfOTN3YR8eMaN865+s+avc9JFp78rH/3ieHqkhx4uXuJizdtF/gJAcd8uZ2T/J9XAnNeJ6Zy3H&#10;qDbPA188czW/Ku7OkTvlWcDVeabkZj/zPnd7yp3w9F/NVJ9c85x95Y+mZ0y1d+CMjFczdtq789sr&#10;z+pO7tNc+hPW59XnNO70u3n2jKv9Tvf4bjzO5XuRd5TnzTPLFWtN1p5VL+OOoy/RWc3v2jnyrTM6&#10;G4xcj8bVJD75rrDW83PPNEveFHP21H+C+fOVu7THCm/er649B3v4M6W7e2/Wv3rXnO/eqx1z54mz&#10;w5jTemo0iZPz4t78eQgOefL0k589MTlG96M2T53nzz55PurA0GZNvqtzFnr5GT3z5N96OL/iyTMy&#10;v+t37OSdnHg5P9+/E91dTr7fu/fCffTfceW8I3r+nq937i8ml/hVezr77xy997yDv/L9/+tvtncH&#10;/64X8BW/OPrs3hP4k/ntlx+0d+a7Obveagc105nttXaFN++kxsu7h6832LTTiSeclVb/U59XeTkv&#10;8zzzqzNSnzMSJ59mJj9ztX2Pcoi+5Bp7jrV86+TrK2b0D0toUpc5XGo8xI30Vt70Vo/69E0f++qt&#10;k2NOb+qr/URknvPxd76zsg/PvlGecYXbJ+a8xMlznj09nZ/6zOVnVJvYk3w1J/eF48sZ1O6QHuqM&#10;8u/E9Luju+K6L7y7M5rftbNP8dxFbUZ9jPTMianv2ruXn75TDt/X1AfrGSvehKfWndzfnvWk3/Xk&#10;65u1GHpz+pnLz5jzrripe2fuH67S073YyZz+O3fsu8r55Ff95OeOife+fZ7k3s3b+65+x8/znMxZ&#10;3ZU+7SHuDvYbt59Rrlhq6GUNB6w1XaNpTH89su58p22u+7VG3F26j4+c9JQP1hp7xtSRt1/yzFee&#10;6Onxah96q+cuf+Uj3rO7lkek518cJ34nn+5j0l+dM312O0/ep5i+fI/13GJEdhDH053AxM2n84Cp&#10;MeZuzkosNYknd/JKLnlzur7i21dHdAcxOGJGdXei3umLvus7nu/i+j7j98oZW8/Z8J7+ccRqd+av&#10;7uTpburS19yekb3o8QLjJXe18138rt/Ed79p9sRPXp4V3Np4pU8v8pNd9DTmLHO8zInNdRZxelZ7&#10;6Dn5TT4Thkf7wMuZ9sWdZ5x8Uz/1vwOW5+p9dj243V/dhbzud43nhKEHnyKaP/OTfz6azp5ny753&#10;kf1P5M7x/nNGY3C/2/Mddsr3bbqfXf+q9+r5/PlAn3xPxdg590icHnX2waZHjjPh+Pm3B9b+YKtn&#10;p9v5oMu9rVdzvhPurrl/7mc/MfLGvZ/Gqd/xrPZzbs5wJj37YvLErYnNyR78XV8unMnb/kmcZk3Y&#10;zstd7+5zd85uB3onfu4Kd/fI03fHfWdvt9fp/eKhj+foOneW41m7BhfTJ/Vg9o0TLzXvyp19NY+9&#10;5BhzhxXmeeTCSy/xr4zTrl85/9VZeaf8PkqdGOf77mfMfbmP3JeetbE53qH99rOvDp6+RP/uTAwe&#10;/wfF8v35hJ9Z0KZeTv484x4dfxj+84u9xFa551lpxIm84Oeu4viTe57Em+9Md4LrYy8xexnty8/e&#10;K7m+r3hcaZ1xsvsJ52rers8uzsh80tzZe9I/wdxNrTtQ08tazu/4a28g35N+/37VZuz07l3+sfoA&#10;OmjqT9gnLmU1510XsfLPs+QHQRwdj1H8Kt7l6+cOp/pTnv53Y+7Ts7pnvZqBXo5e1mrEk2vvHZF5&#10;OeMdnqcezk1+nz97vzrvfXe7wm1+7593372sV7ycAceXuD/045Ue9P1BzznZF7uKV+e76j+ZebXT&#10;u/urHRMnz2d37u61Nn3Ic449PPK9Fb+Kk9dO07uuuPBOuVfnzRlyn3rvdH0Xzsr5p7nnd55eRny6&#10;l9g0B76/RsnTa+JPGBrnTn2xlbfaqZ/76UN8sqtzUpt5+ueZVhz5+rq/sfvWRnXWT+I7PJyrV++f&#10;dwHXvnyimF5GOau+vFV0trF5K1/nwl9x0iv5iWeeO+zOnJqvyHsvZ3pu+9b2iXkOcuvkgvUjljz9&#10;iOJEuYmT+9DnBVedvavY/lf8qX/Ho7nuPfk25j30GbtO3R3/1Lnnzjv5nbtr45+o84xXc+UmzzMm&#10;dmdPPdF4b+rTM3P7arImT677Ncfav7hFk7quk48mufYyrvS9T/t037+YTe++J3vtJb6LK6/eo2s8&#10;+4wTZzc7e092T/1J7n45i1x88uifwdWi8bMz6RKDm7rVPPB8pYd5eom9GvXsHakTM2ceOToeY/Z/&#10;NA6+nGrlaflkltqM+OKV5+l+1p2v9uh9dzp3gEOe9eQvttrZWat++pPn5zjnO8e99M16+v4kD6/d&#10;M+2Xu+20Vz133+3wrllXu9DPs3Z+qpfn2ayvovyO6Lwfery8E/Er71/d90yne9zln/qe8Lxf7/hK&#10;I/+K98m+n4NfdW9Xc+17V8bTO1HffPGVn/eCLvP2sadf93c12kmnJ9qp3zsnv+fJTY5Y+mcf3NqY&#10;GPl3fab7mnb1DjjfpBG3J3/y2mHqd5xd70qf/Xyvdp6nPe8A/tPz507pl7j7eJbkdc96iuqzN83J&#10;/pN8moPPhIut9vCs9q2f7KWHM6885F/xdn1m+UqeWP79N/2c6Vkb08e+tecygpvrYW1U25G+mu5N&#10;tX5GtdZoJqy9ei4aPYxq9LOeoprmrvDJQ6w9xKeo/9T7bpjnYuc/0959j55DnNrzGLNHLt7a5Mkh&#10;wtPXX7tw1YPZN6rTU459/1992zembsrR5z/UnHRizMQjfezhkw+1L/g81O5NTc5DP3EwuNMcejx6&#10;/qzWX/VZM8477mM8V95nMuPOGe9PuKfY3aP3AYeXj2dIzN6nYs/quuee3nHrftd/nRvw8/uJE/34&#10;X56cPmR+MI05PLHdXw6m5kmec9T7i5b61YuZ/J1jnO7GXsbVLszInVOT+W5O9vRLbedXHPr5F8Kt&#10;z3rl5Zm6v9oVHi+e1OZv2vSSR83TM8R+NP/5Rc5qvlz7uYt+9uTejZ5LH3dyVvvBk9O9T9Xupr+7&#10;+T6ANwfMPeU3D02/5IhT8+DhPGdNvvScy+e1fX66/XE3PZ2hd+Jqxaw7trb7u9rddx45P/Od77t6&#10;7uWeJ77uqLY13ZcnThRDSy0mJz1zN3VEc7iZq9WXzw2fAx8/R9aT1p7R/eD6fVOdO1urIdozJkcM&#10;HnjWqSXPBx58vU516WHe2h0u17lys87cvvtad0yNM+Tkr195cqjN5RMbW9X6qZWXOJhzJtz9prlg&#10;atJbz5wLT664mPzs62dPTUY56Mitk+OMPEf3V7rkTbk650+cE0wfuHkH5vx6NE9u853VHPDE9JJP&#10;veqD21NHbU7M/dKz52atvt+XnCdf7jTHeXKz/kTuLu0N7r2Yn+wEV08ifxGkT34f1pMej/cm9wd4&#10;8EU9VGeD4cdj3+hu1nByF3B91K/qyUMvtD7J0797cpxlDc+cHo+fG+sf4D+/9B1njzz30zfvPvnJ&#10;Vdt9anz0ag147tn99NUjZzzJc576xHKO+2S/NcmnZ51ac/rtlTV5vkd6Eekl1x6ePPYbp5eYn301&#10;RB5wPzv8upx2wcdXfi7cq+fItc+czKl5Umc/sZ+sP36F27w7eh3VWHd0Rs8DTy213O6156rWTx95&#10;jXcf3oSBqyW/evLzB1ct3n5G0iP74PDA/Jy5k3hqyeHykpf9CVMjr+eLT9E5+qqFK0YUl6+XPbng&#10;cpuTNbma9pRHbK9dT7/kTLme8o3iala4vFVffcaJiw+4fkRz+XiIpZ9596zVUzvDHlr75vL0zWhP&#10;H3vtAd6fcbT96wfdpHW/7Ik5k5h96hVnwuXrYQRfPXBWXmjonfikR96T+M5j1+u99W582rV3d5dJ&#10;O2GtnzjfDfOM3Ckv66d7tofvlb5dMycx856PnteqL5/+alb24OtnBGtOY1fz4fPIu/L+yb73Nc+X&#10;c3Sh33PpqSNXR37nSQ90XeOr99QTMzbX2p3ggckXX82WL0+dvtZTn1721cDNPDn6GHNXNRN/19PL&#10;KJd68pJ3Et0Pn/RdaXte66h58fta+3WdM3oP651Gfe8kfqU90cnx92m9ie6YmHx6zheTJ259FVOf&#10;ObqsOz/dQZ0x98ucftZXe9/pX/me9F/db5oh5t3kmeyBZd+c/slOk096tH/uAK+59v3M2jfadz9r&#10;Ihxwd6LGh6i++9bZ1xNMLzGimDF7mfPzWnJ6hr2cIwefxNN31dOvuasavhrnGrm31c+bctSu/D+N&#10;O999pnmeUa6crFtvnRx1XxXdYZrnXjsOuu533Rx85eQMMfldy7VPFCOapw6OT+LmaMyJeuRnUoyY&#10;ub4Z7etJ7fcGf53Sc5Z5eqg16jlxEpOXOmcn72mur/Gpz0qnr+eAB5Z1asXVZe+duXNWns5Pnrm9&#10;lfY3/voN7D4jr7t/xoHPR382Juwz0//T1T2Y7+f2PxnPq3/9v+1+bvHnUXp5XuifYfNf9aE7uRvv&#10;0ej9ppbehMOZcDBeeqbXKp98rvR3Z+xmT/NX/O+KcwZfd3b07JPWnn5di++ivqk1N6I/eb/hpSZ1&#10;jdPjWeE/u9dfp73E8DafnF6dPXnusN0uK91K03jXKz/wq3Ov+uLMcl7mePNDPj90+6ix3sXkdk4t&#10;lnn62c+dxJL3nXLvkZ1W58p95RvRmMuzzrNnLq+jHPX2rZ2VPHO5V1EPePiqT1yMPq/8w6j+ydHL&#10;3jui/u/w8v7cU+88f86hnxp1RLXJfyXvOXo5Z9pxpUG76+n9SnzFv7WekX0yl5efOzA59vMcicnL&#10;/rtzZ+TcaQa8FUcPOfKI5nhaw+PlX6r4FzriPV9foj7JAfeO/T2jZyWfPL3M5bgzMXuZy1Gziyfc&#10;9MarNdbE5k783GfiixH1RiOeenI5U78xuXp0H3zC5H8yru7vkzPxzjtxB2Liqx2e3lXO8ddFz8Cb&#10;3q7f+08enmPa1T1a96R+xcvd3DXni8mxR83LvrF58qc4aSZs0k5Y7jP1J8x53RM32qfOOXx/9XOS&#10;ODxe9NTQ94Uf+MmTvuQ8xlOPkzl3OM739xfr9PDciWWO5mT/yTt9Mm/uaofGpz3aK+dkPmnpN95+&#10;3U/PXY5OL/L2yd7O56TX3qlhTvezzlydu1nDSWzSyDVecdpT3So6f/K1N2l3c9DttJPfO7A+Q9fu&#10;RMz95dl/xy5f4eE5plmeaeq9gqVv3mF7dk8dO5/esxq8M59qPY0TZ4WBT49exuT0Ptl7JT/1ZSe4&#10;0267+enf2q6Ti2fP8/d356kntlZORnly1cPpWWDyyfNJXI/EkmvuTGt11t0HnzD5vyK6T+/uLvat&#10;T3hyWnvlYf9pZG7OJHeXlaf9lc5+65PfvdRMvNwr8/axh9/k0/yp9ufL7umXu8qxZ33CgTvx9LiK&#10;PfPUb9KtZiX3dNfUtO+ql96Zt77r9kutvcTIwRO78qSvV3Ot7a+8weXs/OQY9Teyd34++xxdq3Mm&#10;/fQmT03mqTW3nx72nJH1Kk/9Kl9pOb97wDHXhyiWff3kWd+N6d1aZ08z0K3w9vkV9bTbr9jjaqZ7&#10;Gpvvz0f56wTMB53vxSquvOXjteI41zk5Vx09XnDN7eWuYMy09yO5+OJcok9iidt/Elc+K9wZp+e5&#10;8tHvq+PVXlMfTNzzP91bn5Ve/yveSv8b/9ob4P3yle9Z5l+70eemveUfT3JZXI4f9M+t+0fnJzPd&#10;949uf0ROzzV9OJ7s9scN/vgH/tOdJq+72OoM7mDEN/OswXn0MorRnzhiP8SLL+kFpTXUzVlYvQQz&#10;w9nGaZ8c8lW75cxV7h0ZPUOeq7W5vzqiOXxro770MqfmSe1PZP9VvrE9rYlydKTe9eVNUV17Njdn&#10;dI966l95Tj6vYp5n5dP3N+04YSu/xlt7tY/65ukD7s5iaMjF9TDqlXx7RnsrD/pyiJNn4vrejc64&#10;q/s03/P2nNx3laemfVKTvMx9T1qbnJOcWZNH7yDP6HxmkE8ePf+KM/VzD2e372mtl3OsjSsf58pT&#10;TxRDm/nK6924u/Uu756Tfs4UW82W94578c6d2Z7Osm9c7Wb/HbF3e+qZZ8Jz8vWc9lJzOnfy0Edf&#10;vMjFr7xTN3HveE36T2PsN+0o5p25hzg1+cmTmtTh3f4nfr+Cszrr9Dlp7tUZ9Wid50x88rrS63MV&#10;cw7crJ0BTm6duT2jHH26hrd71O04d3t6uov6xM3tncT2Q6OPUR+54tb21dLvnprk/uq8d+x92Nmz&#10;rLjiRF/6nJ4ZXXIz1+tJ1Mcd22OFN4/6Dlf9E40762FMr+SQ28scHXhy9XolfsKz91nt7Dnh5x7J&#10;l5NY+0+1uvZu7sp30ifWPq/U7nDHH666k9l6ozFHR571idc7OO6es/s//uUceJNGTvbFvlPMc+Ze&#10;Kzw5p7n3I79r8YzvvDfmrc6z6+U+r+Sr2a94tjbva7rf1Q4n59cvPTLvXXa1XtNceyf6Heekl/d1&#10;wpfj3tOueSf0J86E6X0n6pMz7+hX3PQzd9ZOkxx18MGzBrM2ppb+k0evJ1o1eOQu0+5yMzpbrXVy&#10;rvLWWqeu98se+VW/+dbOOt3bf0yTerSnenUnkd3e5YvXdNYJO9ntnRx3MOK9OjecO/ctf9q352VN&#10;rtZ88shdW5/87OX+0znlEqe+vvblwzWHk7maq9ieV/yp79zd7qlb8cWNk9+EpferubPxmXJ/Ps49&#10;4Pmy/+oeT/TswF659xOfO5rVLO+n++KrGfKTB+Y/VOR+5axiatFRw0Xr93Nq8OS6k7Oou4/OufIz&#10;tv/kkfyTPHfYzT7xuuLkrCuuuxjhpz5xe41dzXh33/nuae0cantixuaKvxpzpp+f1Q6vzvqtf98N&#10;8B75Phnf5/79nN7yjye/37HmjT71i32e9vdAd79Idj1vp98Tv3GK7zyyZ65O/4x6J5b5VT+5nTvX&#10;aN+9rP8skb37LKe77+5xdR+J7/SnO6x4eOe5cm5q5Kz6yb3K22OqP3nmq/3ou5PnTowc3J5ccJ/G&#10;qK/OpB8eK277wmsdenjNzTpz+D7pNWErXXKvOHBX59NnFfGedoR/MnflO+GT34Sh7Z3kGdM/MfLW&#10;JnfKU3/aP9HkHuRXmml2Y3oa21McHb2s20sOUV77TZrG0LZOv+beqdtT7TTP3jtjn8GaaN7zpp1X&#10;XLX01RHlG+HZJ088czlGdckB80lecsjp2ecPmOZo5SYm3piznkb9nPnU50TnDCMacv4SyL8Isude&#10;7WsfXI4xMXX2vGNqX3iRp6e6Kcol8hjlTj5q5HwiOtfzXM1w7yv+VX+ak+d1r4nX2JNZ7XFau6P3&#10;cKp7hefMlcdX7sIOzvM9os4XHHv+2gHz8der9XeK7s1OnpM8cerpSX7mExc/OJPvhCdGbq3PNOMu&#10;huc7Hn2MntF6mgFHXvbFsp95ct+Z73Z1jrudcNFMvAlbcZ37lTH3Mzf2ntxH9k73nO4RjO8TPPbT&#10;nznip3Oap0fv3LU7gNubvq/Bo3+1V/f1dA7xnc+004TdndnnuKuHn2d/x06rHdw156244Hz20Kib&#10;uDuvnW7y+kos9/7knT85U94bubsSX9lVX/1Odsv5zX9ll/Z6tV6dabWjd3E1d+W706V36jNXDzf5&#10;5LnzSrPSixNTq2/2O8+53bPOXcVO4onuhJOz7vJTe5rnHaK5OxO9L2em5yqHmz21PV8OODmv5qjV&#10;c9VvbfOcpU/7Zn2Vu2/yep69FW7f2PuLG93/1E/dtKs9Pa3fGU+8/T2auXfPheZkBrw7T95X5pOH&#10;O7MHL2uj55t6k19iPduz6i1XPOvW2iMmv73oJ5Z70+unufT9mZ+cn7F5VvvkLvCct+LDySfni0+Y&#10;vY45X11izX9arzyd+W7fKz/24ZV/BnJHe3i8ut/VHlM/Z2Y+cX815n5EXt4he1n3fYr7vWF3Brg8&#10;/prCSyx/bcEBt2fMfeQ4l97//b//F/jHo14toDPIwdsv69TB58n+T+Rrvjo3958my6NHPp1RXXLF&#10;fnW82mnX3/VOz5Uevv+JZX7q+Zv3+wa+4gb+Vv948upC+YXKy1/EV/xVP7+B/hV/8eeZ+r767Kd3&#10;mT7p4R1PmL13xrtzPF/fiTvt/HY99Z+OuTezPI9zuxYnok29uXjG1Jnvzq+X3KcRn9UZdvOv5r1r&#10;P+a4X+/T9dVO7+zvzpd7Jc9zsAd49qbdut/6lWbFE+/IHLH27B26j27HoZcv9WqIzjbKl/vu6Bx8&#10;3ePdM9rPmT1P3F2oxZqbnvTkJX6ao9VjNadxNb2rPjkbbr+y397Zu8rV4u8jZn0VU7vjrngrXK+p&#10;f3dHvV6JzMxdMj/xdefWNW4fvGcyx74z1VtPccfJ3uRNX45/McIMsOY7W771O+LVrKkPdrrLxE1t&#10;5qvz9A56/v/svdGWHEeObPvQ+v8vnod7TLx7tNsG7uERmVlVlBRrpQAYzAxwzyyyWOT0OFqLJ333&#10;TvLomUmOJ/Xks+tN/HdgPmNy1/H3Tpzh7tzVXTDLfWbenfHV/Kd3cbLnifcV56rPPXP33ov3Bay9&#10;up480K5++BhNXv61C40js3oGeLjdQ28O2Csxfj3LM5wzZ8eHQ7R/8snPXHIi/MzMi5r+V0V2Zw/u&#10;gH2I3jGfEz4L6L0vHsZO8qe6E284nIf6TrTW93HH4w637yPzwYjxYy9j05zuowu3e5P+Uxh7nOwA&#10;17ugS3QfvLnmuAc+6cLDn2ht53jEM/mJpj1c42esc3M4S3NeqTlLPOzPXGOvzLF2dW/eJfxP7uB9&#10;fkL+iXt+9Vzv2Cke7dN19gy2+ly8cg4+Q3hMs+l9ImY+O3g2572aiQaP8J1bD5fo3lXemtSrOfYK&#10;x1o0xsz/VM5c/O/Obz0+3xG509P3IDtyXs6ResI4j3lgTyI+1jI3mPvgRGt+au797+zIGYnR4mVs&#10;5QkHTfPoN/7uejW/55zwvHP4rtvv1dr7nMxacezjfVf4k73thd6zglGHmxc1EY579m0ec6Zoj6kP&#10;Fp5/vuAZ/FnSO6CbIjx7hNd1a9EZB7vStn/4vHyu5nkW5zR2J2fXOxrOFS37JsfL8dX97uxlLjsY&#10;c37VN/dOnvvYeXN3ePI+E6NtD+44Mbz8g0X47Ycvkftnp0Re4eBJzvz4p2cds6ynH33jqdGkn6dr&#10;638x/vp9Cv7kA/dTkb1632keXO878RqLt7Xd/wk15+89V/jdndvXemYE2/Gs+Tf/vhvgPbr6XPt9&#10;/fS2zMpueVG/Y+72H09yGbtB5rx7ud3cqccuqwsyDnfy+QTm2Z/w/yrPPsd0j3wO3IvOdfalTq99&#10;019h6BInTrSr50SDfzyu/NM3x/XVLOtW+34Vzq7EO3M5M+dxDTb5dY+a+6d2dG5PNMHCoYZvrnN4&#10;6Oiho09N/2mMH17k1O25wpv3jppz4tU1+Co2n7MZv3OenR6fcPKHA88gRx8u/N49OLzupcZr6q0w&#10;z7L/5EV/5TXh7dMe3U/tndoTfnPA4Xefunldo3dES3TP+VU/3MyD59nBqM2x/5Sbiwc+Ex8MLjXR&#10;fsHMO/HFZxftueKtZkXLa6U1vvIxp3M0meMneGPur/JoWjvNALNPY0/m22/KV57s7DjpjXlffCcs&#10;GvqJ4ZhnT3jG3p2vZntOOFe7rDicMX7h+IdJ9KxNzjPNpE8vNVhi4/xQCk9HdGBoqXcx3Nbv+N/R&#10;Y0f2XJ1vha925p7tf+pxylvNfifO/iee3OHE9ZnMM44OzDx6q7jj0sMXj9Rg4VAnRxNucL5G4OCR&#10;CB8v98jxp/5E9Hzvv5pl/ooDzv4r38bhR9+9zAXrHbpmPj67vrnvzjM3P+hn73we7uzCfUSDjsjZ&#10;nuzMPtHa74nXiYZ50yzOiA/c1BMf3p1oz0mXOTvOqmeddzXf+DT7itt9z3TP3lczzV15mLPKd3O8&#10;J3pjmYue/GSXcE54eDP7RAP3TmzfnnvXC318k+MPfsevuacezIyefLXLqWfv8t31k/v1Xbxrf98f&#10;O9nb/eDskNzvSeqnDzOI9pkw+t4FrGNzdn6tfbXOrMzPizzxzg69f3Z6Rc8efTZ2BPfeYLs4+Ro7&#10;2Xk6q2faD3zC6DnueFdz7fPVee/W95h+Y94RfSLf/4GFZz04fu7hubtHOKs4+TXXs9OjJgZjT/eT&#10;+zHHOLn9wD4Zvc/VPex2m3p440ucuO8+I7Pj6/xqTrjsuePCefUs+PQsfNmn+8F54KYmdz+45zin&#10;l8iz6+MfLjOCkRPTN9d8OER41OH6Me48HLTmTxj96Hd988in2HtMHGPmOzdnlcMnmjdh6a9wa3c5&#10;dxQf8h0/vXD5eWvq6HixD3X6/z7rG/DPyMKa3oP8DOV//ud//jSh/5///OdPLve9mpA+r3Dg48P7&#10;CA6HvvH0guOXSJ1eP+nhQw8/IvguMg8v4k7zSs+7OX/Fc9J+0nua9xRjT2LuP/k73gd7sl98J2+4&#10;8P6NP/MG/D71+9j1V57gHbPt8QdfBLsDf+UBX5nlg7WPez5r81KHC8e6iRuMO7Qu+Ik2vKuHXeC9&#10;yxe/08jcPid6+qnZOZhxuER68BtPv3twHOHgl14w1yd8c67yeK/8r7Q/rc85iKv90ueuzQm+0q7w&#10;1qdurr+5pEe0vnM4065ww6EPn57jrmfePynn3nLm3I/vcnUP1sDx3ToP13z30E6RPeDz+Zm4YJ4D&#10;NkU83Zsw98mb1zW8u7F3j29jdz3fyfc5nWfG6a6cBz2x92y/rpvvGs/Myos6HHL2AKPuOeD2v5NH&#10;v/Nwj93u+Dc3HvjgzZmoWzPVcPFqTvr04BprvusdDy/zT3N+eND8O55wOVt7ndbW43mlNc+5veLR&#10;9ZXvaR9fzz7VNm/yAmsudfrMhuva/WjgoDe3sdTdp564YETPZu6kp2cd+U+IvV/O0Odgz+DNd925&#10;feiBpZ78MsscZn9XZO9pPnvSm7jNgXsaV57cX3zMuTMvXGtPdzIPvb2S9/dm8KI1N3V6wXi6D/5K&#10;ZL7n3PXrvVaeqxmNR4/HtMuqZ7x3mnw+gWWuz7Pbo/eFa/27dvSsVz3bi33BqTOHMzHTPTDH5rtH&#10;fuUBbxVX+hVuH3OcmzPluZvmc1/h0zM2+XwVln2yC3vne0bqkx04T7h4JFL/mTz8j73xw/uh5VLG&#10;PawI01zOu9KscHR4Xs1e+dzFPa9n0otn8rz6/j3vqm/ud+S73Xsfc/temnuntpfvF4933KF3j2/X&#10;zOro3br3k+veu+91df5J5z8f24d85TXdD5rEScf8qTf5GZs0wfA0927O3tH17p5LDr+5XV/tcZd/&#10;5XfS5wzEE405Pjt4vDgLfbBwelbX+BDxon4lMou98OoZ8Ojv4h3uzudJ73Rv79hn91z84O+40cGz&#10;x9P8jhdcIntSr3Y46eO18jjFM6u9Ul/tgD88ezgPz7VzPBy775pZ5nt/8om30hgn53vp1J5PfuXf&#10;PPhE5qyi9cmp4V/5pI9m4u56zHCcPNzvHP/GT2vP81nQ4w8vdX5uk/ctGP+IDx4688G+KmaXvLID&#10;e3xqdp/76ZzJhzPgmRqM78v6Z2hwE3326S7sF37qfowxe+Iwy/zmpe49Tvj4RHvFh/tK9Dmv5nHu&#10;V+b9ZK3P13fh3tMztCc+vNfvmIHnv/GzN8B7SfzstGv37DHtEuzJ58pe0W//lyev1/t9GNNlPb3E&#10;rzz1tPdXzu9ZfID67lLTW+1Mvz1To7HPxGssfLTd++o6e3gf6q/e484879h3v7vXcPNY75wd4DWX&#10;viNc4kozzbGPc5/BvnAmjF7iVd/ck9x+ydkPnBovcOqvjN6PuY2xHzE8vz+N40OEa5570x8OfEf8&#10;ISIaPIjB8E/uxx7BrUlNH5yYXh7qlX846bmPJr13PewZP/yJwdxPffexl7X40qcOBwx+esGIxsmf&#10;RmZN/ieevRM+4PjHyzl9f/6Y1zy00bz6rDzY+65//OzJeXyGU8/4sMcT/W7Oys+7W8+5Wtd1zgtG&#10;RBs/MHtf5Wim3cAS4e3m5Nc/9kHL/Ogbo/dV8WS+z/lkL/TTLLBwuI9gyf17x+59Rstu7Rnt5AkW&#10;XTzyoP2z0H+MWyfK/+5v7NV8NevUF73vdqU1h/swF4zInVDD7Zng4aEBg0udOGHu/+ScM/pO+sy9&#10;P+eF13XzmdH4qsaX/rRbML/Cja53YXZivj75/cbeaOC6R25vsHdFz3V+5Z+d+mHPxuObB03X8MGp&#10;iau98INHDL7ygvNKtL934PevePd885gdDHx1RrhXEZ8r3qf6d/b33az2Bjf3Xbu35zQLjJnWdC+c&#10;9IOb19pJB8ceyc3F05h1ncNvnx3P3D4HNbF9qHf7newUTnsY83z7OW89u70relZ7rmajoe9z4BHO&#10;hNNPvOqbeydnv9YwL5G8OdTp//vcvwHed+4YB94T7pVIfxXhtZ56pQvOLuZMmPvOJy5Y9kr+ynPl&#10;gT93wKzUefnPSPQc6VuP1jxy5q3qxrkL8EQ8iO51Dic7JadunmvOEi45MTy8iNaucuvN8YzgXZv7&#10;U3Kfu++zz9nn4fPCWax3nr7nwL8b2xPfxKm38p92iX46rz3oM4sazpXH1N9p6d2N7IfOeyanT6RP&#10;bV2wVT+81qA9jd7nVOOdotntZ094xry/c3OS98zun9SeP/kZay7+7EjftXP4icbJ3ccrWPJw4HUd&#10;Tnrgqfuxll6w/vWCHvPbE9x+cOjFI/28jOHd0Ry84LgHtoo9jx3DJ7/jt5pj/F1+fW5mNM45fFZ2&#10;CEYf/b/x7Aa4N+4yquTU3U+drx3605Rw3McDbn72xtcfkV504eNhrT3JE8nxSAxmn2B44R1serqP&#10;T7jdm/SvYPHP0z+ffMXzd9Ty/k2773oT/wrj80PkPbjS/dv/OTfAezZ9fdL7ym17j6c7TLo///Ek&#10;H9Z3fzHcuaRpudaHk9fVnvbibO2VetezB9odZi9+I7raE9/fIXJ2n5PzdS91XnDh+Zz0gjlHC9c9&#10;51MfL/bxDu2LHg01WnBqz8Y3GP3wnU91sHc/7BJfz1/txjnQtcY+0zdn+WYCbbirzzrz7R9+P/AS&#10;88IvvGhbT01kH2oifp4XjAcedUe4zUvtnvN4wA9OPnnTIzYneDx2Pq35iprzMov7T+19m0cfHedO&#10;JG+OPwvdswZPR+bDS/R+1PStTR4cjnvxsAYeGnONsQ8YNV7tSx8/19b0HcE/jXg1f8LZIb3uu4YX&#10;T7jGwBP5/FgfPE806H8hf/1e0fyVf3Tm4gmeGi08IjMd4aLL/fsMye1trX3J8YNnPHn6YHCIjXe9&#10;824PuO3RNbpEdpu03UMHjm9qMDh3YrR+qOPvGeGkpm8NuXuTdsLQdrQXPeuTu4YTHdr0/dkCh+se&#10;GJzJ2xz6YJ+M7JQZPdc9dmgOX1P0E9GFS05Ez/2gNx6PfO2CoQ3uJ3g48Nwz1nr3rElOrzW9Z7jN&#10;CcbDbqnhxds53Clanz57NTc8uDvOpDMfD2J6nBltMGucR8cDTgxuX3jvjPizR2bnxRnYxf0n8+Nj&#10;D9fxYw+8u0+dzzc+RDSrGK2f6JhHb6r5WjInPvz+mJgn/y+I+F8rSA7/z+b/+4/3TK/vFl565oIn&#10;tqd7rVlxwc0np2ffVY4m/UnXWGo0yXN+OMG5RzhEOETvAxYuefpokxtPnaf5v9D5v9YnR8sMonnM&#10;wLF74I7xwcv4Vd4aZhHxTW3syrf7aIPHk5r5xvJeGm8vajip8UtuvHup83jeL+S//4sHkS5zVnh4&#10;6bnfmvT4+g+fzy5f09Tp5cErPnlR/+r+dx9siq0LBwzv1tEndp+69al52JnzmRtfXvAT0aOlB07t&#10;6B1XPHOsdR4OeuJOB8ceydGkn5dr8kljP/Lm40cfn/CCNU7/SWT2znPXezLzp2i4z96HOzH+zjuY&#10;vJjZPXDvcpLjwxmprW1sNWuFx6v9U5ufGY15hyd57+2afdjBveR5wcls91P7e4/UPOahB2MWERwt&#10;kT4zwoNLL9xgqfOCE01qfv+AT8QHfaJ73XcPbjDzwBOnp7nhTB7B4abfs9PPQw/uL/Svc1C/EuPd&#10;84N5ZvquPQ+cOO08YfGIJq+eTw3HNZhj8jwrXj4j6dFPvJr7y/G/PX1G+mBEZlzV6NkFPrhjeviC&#10;Nz99c7qPbor4R5+7oja3Mc8KbzUvvFXP/p0/0WSW98LDWM9xHT7cxEkPhs78YN2HR49+dGjh0KMm&#10;mgeHX/eaQz+a5Hkxi96EwW8/cLSp/VAnwm2MXcHRo0mNP7sFa36wPHB/Vb94jbm30oD7e3Uw9MSV&#10;f/o+R+rmpt9YeD/t8fuUfb0z70Uwzvvuc3le7oaZd+4JD+94R/8O7t29c+/5OdjqPv35bG96J3tz&#10;N+aCEaceMx3Dp44muWv7THm47bHigfeOPY++8ZMZ+Dvaw/g/Medep7PvehP/CnvV7+r9xv93e3+z&#10;L7vnDq/OeXXPn+hzp9lttV+f4xN7tCd7gXcNfhXZ3fo///Ekh018+ryivTvzapYPeNf7KT878Xrq&#10;gc7n+46zsEeidzF+1WsuH77G8eGcxIlnjL2IKx19a0/zaNs3GK8rn0kfTfBPP7sZ9BLzF5l9RnZr&#10;PLW18BK7F16+MWyP1vBNOzg+zAHvGl/0qa2FDw+fRHrGOg9n0t7h9U5oT+Y/4aL5jshd9dmM+06D&#10;U5Nnb/NT5w8IvMf0PQN+ersnPF7hxcM+k3blHRxtx8lnwqKzPz7hTrgxz7/6A5TvbtrjVcx7TV6r&#10;fuM+Ez6+EzAi+pyPnF6iMbzBXE8z4MWn+6npk8MBZz51Ipz0eOhTn0RmhvtEH1179H7pv2Pf1X6e&#10;N83JjqeP33/mEeNx5X/St1/v5V5y/IjhN8ce9KxNP/q86FvT+cRpPzQTl95XxNVeq9nTPYKd3g/8&#10;1YzgcN51P3fP+epc9s9Z8OodwMPlBRbd7rF/85hDTH/FZx6xvZ7UeBGZn3q1x5M50cTTc3Y+p7wT&#10;jz4H3sHJE13vfF/tsQ8xfuSOvVt6wfLyr93RN5caPzjUeAX/ric7ss+0w9TjXM2HS3QfzWoe/Ulr&#10;n1U++d7xmvSZlT9f5qEfz7zYNz2wzlOvHutXHPAdd+qBJZJzF8T2btx9nw88EW9jnZ9wVrPxiseK&#10;Y9yzVprGo7eOmcSrnv3YhYgHcYXTP4m7fU7Owg74dM0OVzg8In5d4wN+FeEntme0wRpfcZmFJ/Uq&#10;4o1/dGjBop2wlaf5cPBKxIveK/GJF7uczF35rzzMb457J7OfcjKnZ6f+qvlP9550u537jOgb33mk&#10;xwu9405r3p188gzmvbu+4/+UO+1lL3byz6fYORF9cvDoneMHl/ok4kPcaSaOZ0799ltx8Ok+ePu8&#10;Usez5+z87nBXPpMHWOKr58SrfcBXe4FzJ0/1+Kzi0zOyf+/Vc+AZn2ZOPGuSh3PCax31Shvc56A2&#10;hsenY2b2nqs92JOdrLPGOdyO0VqfPruc6PGLR37mb037httYaubZy3n3PQPeFCfehFk79b3z1Lf+&#10;Ts7Zo/EM4/i5D7aL0553PXb+X9Vj58S8ci7ORu1d4PH3c/wsJzG69E8eeJ4BdqJfcd7hsfJe4U9m&#10;5h9O5jU98eP7oyfer2iu3vvVvsY9P3m/mGHNKserNcH782YM3crXfnCJK82/+NfdwNV74ffeXL+v&#10;bOt+sNQTD/5Pib03e/0u+7Pv3y3+1//yJIdbvVn0Hd/14ftdPwjZm91zF9zHnTvkPtFSf3e82id9&#10;n599V2c33t5d47WL1jjfad7VY57P1N7dQ9O8T9Se5T2MZy7/+GrHmfaLT17WJcc/3/TxDXXrrUkP&#10;jXH80dobzBEPYvj2g0ufehcnrj2dtw89YvqTX+u6jv6Jrn2e1N79XfqcZfLdYb4D7sLYyW6Tv3Xd&#10;Z445Uw6PGI7z1nSvz9F7oI/OvdbB+0mxd/bZ33UW+0xn554cw6OeNCdYn817TN70fQfMAQuHF73E&#10;1no2WvOdo8UHPhGueWCJzXMv+UrXvK6ju/JuDXXPjA9+3XMNB5/TuNrT3vGaeM3ZzYQ7+ex07tmD&#10;PH3n5r+ac/ev+rSefV+5i/Z0feoLj33iAWa/Kbdm6oOd8uDfiXif7jx5X2npJ5LbZ8LYy7wnOT4d&#10;n3idaJgTbvLpbCc+cPBb3Z150yz05pE/idOZ2C3R84wzyxg5mtR5UoOhIzZuD3qJeKFzhLfjmH+a&#10;X/ld9ac5/Wckdjd3wtx3vrubaT+w6JgDZt9VjgZ9nydecOIBj7ia1TrmgxPBd3E1Y6dhPzipmfnE&#10;D59XoudmnzzG8KZH3ZGzNN71ysf4NL994KDruvmud7viZ/7TnJ0S8Z1m0+s5OxzvaJynXunSO3nQ&#10;s3ciM4zBc4R3NSeaFRe/eEwc95mz84Mzxclr4hnbaaZ9rX1H7rM6n7zZdbXXVX/yvIPhf0fz07nc&#10;5XS29CacM6GlvhMn7YTt5t+ZZ5/MmWbd8TvlMsfzkxsnb8/geaElTjx+To1Xa+1jvT3R0qeX6B5e&#10;9OETzQ1GveKjexLtmTns9sRrpWF/9z3XeOfhWY/OWHLX7XFa48GMU515eIDhRex+6rzcJ8fjlXji&#10;xU5wieCvzEcbz7w4b3CfGx7xzmx8iHh8Kq52AydmPne52sU7w7V+pWucuwXHgwh+FU/4vedOkx58&#10;4tUOU98+9HvuxIH7arR333W8V2czbg/26TOAn8ZX9adz3snjTnyPuxy+zzrd5bRjfl7QDz74dt+1&#10;uZ2f6O31JO8Z7HDqFX5e8SG2tmd0f6rRXO0Drz2MO29e13CJ7gfjZXyX8398C2fypUf0mZ3T30X8&#10;iXf1O+9/e/dvYPr1wS68T4nkvGdE851f9c397rzP9t379HzfJbs25zvqT+7y5z+ezKEY4kv4jsP+&#10;jjNzZ7437vLuWaKzz139O/lXe0z9d+0/+WRe3+uEre6g97XXlc+qb4/VXOPTudz/VO6z9870VpEf&#10;WmW35tgrPV7hptfnNT+cfqzvXtfs4hlg5k6Y+5/KvdedGdmXe0qe+/+uM5zs7d12Z3bPGudX88L1&#10;3TR/8mr+xGmf1OiSR8PsPofrcFfPNBfPlabx5p/Ojs/EnbCeeVVP52Je/P107R6alR9c34Hz9Hda&#10;ekR2IYK3D33mE8GJ4NbHs/tdozNunfNwUueVxxp83h09g7me4b5xcu8PRuQ81E+jd+gd3Zv84U+8&#10;3n3FaV94ifiHA978VQ2/fVb84J7X+1t3x9O6T+ec+WrOKW/y8R098Xlyd56ZnZ7M7bPw/tobbOK6&#10;l/kn57B3e+5q+09z8E1v9ex6rcEPvGvwxGkf909zz+j8zu49Dy2e1ET46TdG75VoT2awS3zThxPc&#10;PeaC0adO3zk+6LpvvPOVFpzYunfWPsvk6x3gEsPvP1+lt+qHT49o//TzBKP/C7n+713+teN//xqH&#10;PzH65Lv/1YVwcpY+Y3ScsXvR5JlwZk+9aOgn74cekX7X4MxY9eHdifHc+TFz53nCsZ55Ox0c68i9&#10;Mx4rvnG48bEHNf6fjN5nN8e7hoduhePVffA7kVloVp7huYcukTwe5lBbay55a8DZqeNVv/n4t67r&#10;1k31E83kc4p5XnLX8eBsK7/YbRWsAABAAElEQVTw4bTWvZX+Ezh7fNf8u2fi/loXnLOkB68xaiK8&#10;9ruqn+p2vv3zQXaMJjkzjdtvhaM39yRn3gk3HPhE7xOM/2MMnwUu0bOM2as54eUVDjxm0IuGHvqu&#10;T+ahtZ917u9y7/tEP3nvzuN9J+3VDlOfM0x+E3a136Q5wfCddoye/onXFadnuM4c1+2VHrtcca1F&#10;h9a9qxztFS99ds+cJ7NOZryLc3Wu6X45H/HOLp433c0078QfL/TU0TqnZnf4JzPQwsWDmojnqg8v&#10;8YQDn3Pc1TSf/U58W4vmbuyZd/Xfzc/+3D+7UPcdrf5xU/Pw6RjeKbe1XdvHefN+au27WN331e53&#10;z505dzXZ4UqDL+eIxnnqk6fndH3l2fye2frU0TTeun/rr7mBq/fPW/CeJfK6o7fX75Bz3p+y60/b&#10;59P38kcO7F8sfAHOnyxi30nP7Kn3u2F8kRKz/5P7sx6Pxn7a3fic2dX11a4+G7qOeAQ33zkcR+/i&#10;PBxmJL/yCaefaNqzOVPds7zHxH83xjx2p2YO+xG73zW6xPS6T808YvjJqcNLPj140OsaHV7hhZNv&#10;7PnLSfu3Ht8nkdmtZUYir+bsap9lx3t3L7uuzrSbdaKBw93E75V59onX7s7osQOzE08e65pPr/dp&#10;3qqedgv3qZ/nsFsw5rj/6dxn8C7gxqYd3UdDDN85+sSrp3VX/FXfPrv7XfWs9wxwou/BPONw0zdu&#10;fufNi4d/IOI+uefYLzgc8K7B3xUn/2mPd8276+NdnLN3MB4w6l0M11q4eHgWvU9E5q28pz2udreX&#10;ufxFmvt3cnvd0b3Cnd6j+IFf3d/d2Su/FX7X/4q/mrPCr/ze3WePRN6DV2fwGcfP3sx7dcZOz/xw&#10;nO80d3s+U2vpJfZ58/03v5/Ay47cFbE9U+NlHd/P07MOr8Spb+5X5Cd7cDfZh505YzB7cD5z0dAj&#10;hpOn61/oX98LRr/iwN3FKy374dE1uOPEAUt0bh05fWqicefp5xzB7p7nis/sd0Xvzc6TN3uZbx5n&#10;nfpozV/NwueEa47z9vBO9IyhpUc9Rc4y6cPnXKv+5GmsdT2Pmoi2deAdT3nWrTSN++zejxx+IljP&#10;Cd698NF2r2t48XWP3L8Wejb91W5w4VF/d/R5e5dp1/AnzYS137/1X7+n3r2LvBev3DHv2/Se3t3l&#10;ip9ZmdOzXtn/aubUn+b1Tqe68KJdeYInnsyY5jaGp/H2Nsc959YnT899dk7Ez/1owJNPD/wr3qSd&#10;sJ3Prjd5BUPjPYNRJ+YFb+VzhePXPuDouwZfRfjt2/zw4LTGvda5RmeMHG/qd0dmE5lHfMc8vIjv&#10;8IxH/NjbnuDTvAmztvO7fOun3dx/6h1dvFs/zYMz8b3LVX6l95wr7tUs96+80vfDHmDUie1Frz3Q&#10;XkU8J97Ks3eYtN+JsTcxu+Sc3BW7+eycyRow+KsYnnXN67ndRwuPufysGLx176jj7Z/fPPHs83Oe&#10;eHGWna/5Ox49+L6XkznoryL+V7z078zFl4h/zpFX4/RXOH3fA9i/8etvwO8T78nufWVDuNGT0+vY&#10;fiea9vjqerqX7PBTdvd+X303Xzlv+mz9+b886QtwfrLcZHqiM+fuTGuv8ni/Y8erOelPcz5xtsz5&#10;hO/JGXecd+505XVy11ceu7O4N81y/3fMcze+H5/RuTl3zmkdfsT4OMe3dwrub07xREttPTkcasf0&#10;Wuv+k5x5+Cbm9WQWuuyB35Odnmg4x4mWPRPJW7fC4fVfjoSfhwjvdC941oMlktN3pMfMaQ/4U8+6&#10;k3yad6Vj/qkWHjr7T5j7Jzn+5sZ3573rxQfPK55nrvJXdske0w7G6ftzzP7eCd4Jhn7SRE/fXk9z&#10;ZkyexlY5euZ3Df6pmHneLXOoiavZ6bPvzmel96zk7ZUazB7ea+rD9X5gHfO5s4e9w3WvtV9Vs0Pv&#10;lvknZwwvHrwmn3Cmp7lX8zJj0kzedzF8uY+7+om/8vKs5K65x+ms04wdZt/mMSc4vMTVztaf8qz5&#10;7pwzvroH74v9fGfgxFfn7fSZkRc7wWUfeuCO3s8+0/f01pGjZxb4ahf6XxnZhV2Zzc5E8ERzncNp&#10;zWpG81sX78bQnMQ7+tWc1f+yJPM5/6R3r/v08NnF5nYdLVhiZiWSu99zzPGOzlvfvfbc1ZmX564H&#10;OnsHA7/yg2d953DilRd181b1Xf7Vzp4Dd5rxZNfJD8xzP52vdvc5k5vnGl76vOin9tN1eujNI29+&#10;1+FNWPCVb/O7jvanP1dno09cncf9T90Dvp7lfLXb74LnLJyxY5/h5NwnnPZ9pc7O3pv5RHqeMfWC&#10;wXVu3VUePd5X3FXfs+PXf75lRmJe/UxYc1x7X2tX/q21pnup3U/ueebfzX+aT+/fZ532Deb7Mcd4&#10;e79SMwN/IjjeXU94OOjpd0wfL7hdt2ZVo1v1jfcs95zjCZ8YTnL61kz5itd+0a64k+8Ki8fkE+zJ&#10;3juNz8Bc5mQ/91f7Ns7uT7Txsp6cGa7xNwbvKkaDfsWdfMFO9Fe+V/OtZx7z01vl6CZ/a+jjjY4I&#10;Fx64I5xg4eVlzNyvzq/O5X2mnY2RrzztRW4N2J2IHg01EfwTcfeen87Lz0fyPU7vy2fkdEbre373&#10;u27+Vc1+8fErOu/MHKJ9J8z95P3zI3un7z3oEdP338ul/vf5mTfQnwXqu++f33s8HJOHkxf4z7yR&#10;/96Knf8b/bf6zhv48x9P8iHyBy9LnXzAWnN6GHTEK53/wuWK6z5nMzbl2WPahS+2SXOFTX5XGvrW&#10;Jj89B/pXomdf+dzh2mt1nvjZs+8/PbTd69rz7GkcL2On+crzRP+KNv6TPme5+jpBR2RX1865H2Pk&#10;idx5cl72RA/WEa8VPvUnLHpwZhLTc+4aTbC7Tzyjb+87PnisNK/st/J8B85eic77PPSY6Xp3b/TC&#10;T96++K2i+XituODeDWyK4cHtaH7m5utxNz/69M3Bc8LwR0edCB892K62/lM5e+Gfmp2I9Bxb5x55&#10;c3Z+0cC/4oW74gTHJ7zpSX+l3/XwivZkzmrGpDWX/Y1lNnX67AmXyI5ENNSJwVZ88z6Vr2YHX+12&#10;heMZ3o7r86PxOaOFA24efWPwpnjKs5YZxt6d72ZkZ/rOewc4xPSdPzk7M1pr3xWn8UkDxz3P6vOG&#10;5z76xOa6N/nvfNCiW3HhJV5x4mU/ciJeXYO/Gqf7mbBX51zpcz7u6s5Z0d3Rorna6R19zpL9+F4G&#10;jOg5wcDRdD94XuaGEywP+j+L//8/9FI6n7jWvZqz5+TDHkR2Sb3T2QtNMHyIwdJ3HYzHWudTH6zj&#10;pIOz68FJDK93XGmbh779wNtnmmUteeagtcbzzYmOesfBnwiXGczsPnX3wZ/EaV98ei9wRzjB8Jpy&#10;a6bc2lXf+MQ35nx1X+Dh7p5X+8zJDO/VM+Exjxpe4/TB4b0aV37Gme1Z3XdtXvJVz77k4ZK3T2p6&#10;9nSePh5wJ59/OsYdvfMeru77EzPv7s/nY6XjDP5MrbgTjn7qTVj4dzWTzynmWZyxY7zMO/UOb/ce&#10;M2fy3ul6fvR4eaYxz3COl7lgiROXPr2VFp4jGmO7PN7R5JWcVzRgO717d2db+8689+aMmeEdm5e+&#10;uamfPJ4RvzzGUq/w9H7qw869n3Gf03hrTmt72Bs9mHnpdQ3fMZzo8SCG49yap3lm9U7Mx7P74FM8&#10;4TbnyZl6x2mXHeYdnKOxP33vCRZ+cNd47CL+/L2j9Z6z89j17EeOr/elFy/6ycEbS20s3NWDR2Jr&#10;urbHxHf/J+S7/bNf930X9MH4h07+OVHrr86MF95X/Phbc8X/af3+uslZuLPTs03nx4Pz2mviwzuN&#10;Ow/3nLd3er1nc6769p/87uh79r/1190A7yPx6WQ+A47xetX36T6v6rJ3fo3w1+9POs/V19er5//J&#10;+j/y5vDB6osA/8kH+Em7+QPed3my5xPNie9Tjs/jzwJ7uu8Z9K1x3/mOiz4RXrTkweGA2dtc42hW&#10;fXNXeeYxfzW7tae81u1qn+WExw7RkaPbecFHQ8wv7HwDiM9JRL/jhsNO8IkrXfjsuuIY9wzjq7y9&#10;2efUp8+zmgPe88BP46v60znmeSbnTZ+7Sg5+dW/WtIdr/IwlB48Ps4IZD+/qWfG9n3P4K99V3x7W&#10;ht+9q9p65/byHu1nzSq/0tjfHuCt927hdx+Pnd6c/NoEFzyx57h3leNHXO2ID/3w0dCbYvjNwwM+&#10;fSI4Ebx16dNLzg88mscO5obPY344rs1Z6eGstPRfjZxj5cN+7G/+yW7o8McvtfPU4eKfmM8m958+&#10;jzlg7QVOREOdGOy7npPZV2fK7uF81dl6H2Y/uUOfv319LrynM9JzxAt/ajwT6ZHDCU4vWF7U4T55&#10;Wm9PZsS3eU9mRWP/Ox6ZH+3dh73R2qdzuJlh/t2Z5uOJH70VDi+RHM2TyBmZl0gef/KdN3ugpeb3&#10;5uDB2m/nvevtdvnKHudkJjsTg/eZg7mfmid497qGu4rh914r7jvxkz3NmfakT8x+PstO09zU9knd&#10;z+QXzpUuHO+VOk/rpvf+F/Ov/8JhFyI4vswj9iwcwcOzB30iPtSriMcpHx90qdESwdgVTaKx5NaY&#10;dze378rTHPwnjN4U431Hc8Vn1xWPWfB6J34NDg43ufngzKAOb/XA3fXTm+a0f+rG0DW+mneCP/G8&#10;Ouc0Nzszi36fsfvwdvHJLis/7nW1B/2V/ivx6T57PvvuzvOu+7ua1bu9q16dzf4rDjuH69zakzxa&#10;ZpzcJ5z8OpQnNa/U8cPTe4XD03zj1oAntid+RHODrXzgd5+aPn5dr3grPD7tgfdVvKtjhyvf7luX&#10;ma6T82rdSW2vE/4Jx/eCv7ETj6ecqznZZ8eZ+pwhO5G3BziR/cODmx5fl/RXsX3CC8bPt9y3/8oP&#10;PDr4YI5TL5jnhT/xwE9mtF+01k39cHYP+mnfnY4eeuqryI5E3wmYPb2XuZ4DB31qYyud+fZzjk+w&#10;lY/5q5xZ7oO94ms/8nf74fsTYu6sz5faOHl+3eCOT3efvO9omX2q+Sm8nJuzk3OWqztEd3IWe97R&#10;tTc7Jl7t11rXr2jtQx4/PBPZk/4U4U29f7GvuQHep0Qe3kfquxE97y/RPhPm/k/Lf7d9f9r9vXuf&#10;P/KGrJ7pF8cdf+Uz4ZP3xGPeKX/y2GH4hzPNoE9sr+DRoacPlnqlhZs+nNZR00fzychMovfLXHah&#10;713u9ODa017k8JhHTVzxgkcTHlx7BMsf7uin5z6+U4Q3/fCZXvtPPk8xzyCPF+exL+cDSx0NutR5&#10;wOGBuY4GPv1g//nPf/73D9rpNydcZtJPzf3Zlz6x51OjDw/v9FKfPtHdeeydnPsm2i85u53OQOM5&#10;p9qJ9y4fe688ffbwzUuPO+oevHDwAEOTmj691Hx+6NPLDLyS50GfGB6aX93//i/9/M/Gk4fh3P7B&#10;6Rsnpx8OmHP3g/MYty599+B3NCd5PMCSc3/t3T6p0a+49K1lFlhru4ZHnDxbQx2u+Z5tHO9dxHPH&#10;wR+uZwTLi/vFpzXgRLxST7lnhOPa3s6zw/SEA4++Z6ZHTTQPLTE959FQT/rm430nti/azKXHDvQS&#10;3U9tLj107oXLQ5/aMT366Ing/NoWHb3k4OEZT48HD+rwdnx4RPjU746rvT2HfX0WdGCrzy48Il9n&#10;qaPNK/doPLPxJXLX7jnHP5gfcPT4waEffNWDg6Zj96nxS20MHJ/U7sPPnaTX/ejMT41ncPLgPObT&#10;Z05q3j9jwV0nD2a9/cGDOZ/qYMxMjndinujB/gQO/oM21F3ObuZgP2HpRYMudfNSm0OfOGngJ5oX&#10;rmel5gkPrjlgRPfI00vu2r5//PHHn1+LYES+dqxPTg2PGP/0pmel4es/mklrjP3DXeXp5WEeZ4CP&#10;H/Uv9l9+9MH5rOIX3NrgcNBMMZr2nnhwPGPinWL4JeLJLsSdV3Q5H1z7RMf/Wys8zANzTN+P93Nu&#10;TvLouOfmsdM025hnJ6fXs6jNB+sIh53Sxxtuer0jPDhEuPTxp383cmfRsSMRjH2NMweMPaithUsM&#10;N7x87flpD3grTjyyf2Je8NsnvZMnOjzQGGuP7M/87qXGI/nKlztIf3rwIOLlOOnAVr7px3PVbzy1&#10;d4i+OcF46OXr358x99svPTD08E/iTrM6606zmsmO3ef3ksZ3tfd6ssvKmx3jSR4uM8CoVz7g7YMX&#10;+3ffvt2LBh3+q8ieqz44vPb1bDjeDb1jeO3j/jtz5rAb3t5xlaONBo59wPDsmD6clY4Z4SWntlf3&#10;qCdvdPRSO6dvvHfD3/vgQcTHWjyNwQ9Gnmjv6NDA6b5x85Pz4EGdyCxjp/nkZ2332TEccjgd8Qmv&#10;ufTQ0CemTw8uPePBwK0BN7d9qMOxh38/DZ6+MX4vwptoj/Z2D773hQ+PuXDB4YFPHmBozEUPxzX8&#10;YOREPKjRp6ZnL/L0uC80ifikT46m48o/OubDsRcYM+B6fudTHSwe7eNZ4eSB86va/xc9EXbX9kzu&#10;Z9db8YyTxwfvzMc3+e57kvB4f/01ggeezHFc9Rp3Hd+8dk/32c8a9gsGv+esavDo8GkP1/CZ3zX4&#10;T42rfXOvnD+7c+bk3Dla99LPYyw8ajS/WNf/Nd/5tfIZgz2fqdcq7iB3l5y6FT1/deYVHr9dr+dd&#10;1fHCL7uRJ/auV17dv+vBbPagbl/XJxzz/2n57j3oHnd5531/ojl5D/A113uln5cxc09yPmcn3Fc5&#10;03nueL5yzt2cV+9w5/3dvav398//t93fveR3zu8PVX9Iu9+7Nt/9E+0Vx34/Jd99wezuY6VDw11Q&#10;+7wT5v6d3HtMM8HueK64eHnmivsE73thnr3MST/1032iZ4ZzzyNnLjE488nxco2ve+n7wZOYnvnG&#10;rXt3vpuZXvZgF2prrva5w73yetqfduAsk+fEn3iNWUfO3cEFT52cPhFe96ndjyYeeLYH/UkDBoc4&#10;zQmWfl5Tn/l/Nm/+B89Jhq93a97//M///AnBTcxr5bvrxaj79sG7d9jV6KczxO/0waf5KxzvVX/l&#10;E741ztFMGL2T6Du2Fzlxd9/m9Ex64F0H537gdERDPNG0xzvqaT73d3WGk/mTf3TgJzPgRsdunaf+&#10;uz45P/dEzFmT80NZ6tUd4OG7DDf1CmOWtcbQr2YGDx/NxOvZE+cO1rO6ttdq9gqPNn67vv1P8nix&#10;I/FEB+dKY3/vbZ1xfMHMo+cIzxj51LOfczRTxGfFpz9pJyz8eE26xsxbzZ9mgKHnL1kS8wNgvm7p&#10;w/d8557tHN0U0YePBiz8YF23j/vO4eFLDYcInjhhwac94BLD4wnWc+mt4uSz4r4TZ09ie1/t5f+j&#10;u3Dzymcnr/zDKR56jvSI6eUhghN5H7yruc6jgY+efmJ6vOjjCw+cOOFo4KzipA0XPdFY8kkHlx4x&#10;fD/wJgwNceIYu8onn2iCew94iXnxl02TP9ypd4q96oGeyNzUfgXnnInpUaPpeMqxtz2i94MfOPXE&#10;AYObetrXmHP0q4gvfxEbHhiarsHh3pln7afy3b5Pd0VH/NTu+OYMn5i1uxtmf0f0Xp8497vOlN3Y&#10;9cmeaL3PhLmf/IqTXbwPOTH6K4+e+ek6+7AfkZnsSux+ePTQnMYnuiea033M8zlfnYk+EV8wzySH&#10;k9p5anukvvu0n+tpp8bgN353j/A5SyJ+YPbLTPrGX8nbz+fqHnO8W3OixwP+FFs3cU4xezHb2ORz&#10;1bcmXPuSh5MeL3/PYr3zu3Ot/WTOXok+3zRz6qOHT91c4+RoVjE8uO2HJn16cOk5hkOfmD5a943b&#10;4yTHb+J67tT/yVh277NRu8cZ6XGm4BOP/j8t9v2cnJ+7PeG+i8P71rNdw3l15pM7yUx2IV7tsZtz&#10;6nE143ft7+6me13nzMH8eej7nDTvvKuet/L2HmgSg9NLpBcf5yvf78bZPXs4f9den/B8127v8Nmd&#10;b/uPJ3fCdyz2aQ/vv/qg+y95sg8a4kp3tTv6Fe+p78rvu/Gcp8+8wrzryT1MnMyacHsnD6/3Ch5t&#10;XlMv/ZOn55/Wr8w82WvH8Y5X51/dXfx3vfR7DppEnuke2rd3tG98qPEigjPrK6JnZg/X7ArGnl+x&#10;17tmePfkeXEOekTOTz87JKc2r/eDQ2SOa/zcS96+aJjRdXB7UMNPRAOPOOHw3QvGXuT0icH72fXC&#10;ZY/WTTVce3qnaNLLKzg98/E1Bo/eKlpzysGbiK69uoY3xXit+FMPbnreA9wz3D/BzXkl3831nuG5&#10;9syVhzkrbTju4RWM3D7N796dejdj5/NUt/N0j3NnTl55wJoX3Lwd39rfOeeMqzNM/en+oje3c+4W&#10;nj06j9ZYNNT2Db577mrg49k1ODt4T+fwEvFIH93UD9Z9PBuPZ2MrfXDz8QS3Dk/z03/1ebff6T6c&#10;9WR+OP2AcS/dn2pzo8fDXHPAJx6904hvvPiHb7u/QAoPTc8wvuNNuuksYPa1tnH4RHMnLP14tA94&#10;onUTL5x+rOneaZ1ZVz5Xfe8L11jv0r2um58a30Ty6PIZyj+gBHdsH3TgqafZwcydOHgkXvVPOcxk&#10;/omv9+gcv8ap6ROD90x2QdMx2tY057T2HtZc7WAu+cor/fTcf9f+zN5FzzUPPLHPSy98+slXvD4P&#10;tX3QJzYebPewAzr26BoP+Kmd0yfuenBWkTNOfe+V/itzJn+w3Q5wrmLv1p7c9ZXPV/a5X8801mcy&#10;z7k14GBE8L6X4HDoEdG8MzKrPX/y+5PdpjsxxrnA0ATPy3hjfRfU1oElBu9nwuC4R57ITvDeFZnR&#10;fisc3lUf3mm88rs6/5X+ao/2b7+rfvzhtLZrdgmfV3NS42dvtJ+K7OHZnk8/mPPme7/0zLUfvO6D&#10;O4bTc/Ammp/8xLc1qT3Hc4PTw5saHXhqa1PnMf8X8td/rTW38b8UvzL2uuK1blXjs9qVfuuNJ1/p&#10;W3dVn3oxz3vgnV7j8OFMMZrVfPTt2z7wiN1PveulP83oveDEizza3XPFnfa60vS8011a97vVvqvp&#10;vXF/dzZ4P+3e2Gu3+zt7u3l37iY+0/uRXemd7p2f7cVrN9/9HW81s8994gHn7nnYIfqeS4033HdH&#10;5sS3Zz09z7t3PPWbzuIzJXcd30+ckRnTPpyFXrjk9BJ7VziJ+Jv/U3P2/tR+7f873c2rd7L9x5Ov&#10;mr9D/+qH9erN7L/kgU/kw5Ga/NVz4W2fCaP/rrn4fSJOOwbLa3c2dpn09FYRzcrfffJ4kRPtbyy+&#10;rs07zaNf7XfqccrrXU/33+136tE7cm52mmYE4wUvPnCNtf+uRr/jfKLX+3oPfp0x9okdPuHZO6fm&#10;rInug7OHuWCOu759VzzP8y5o6aduLHtMvmiI3rfziWPPaSYe5oFNEY+pt8Oym7XkxtmfuPPb9ay3&#10;fzTu4eFdJg79qYdHzwF3NMeecPJ1GTwv7+kanb3QE9HCBX9nZMap52pffFb9U//wfE/Ud/SvcN+x&#10;/9P5fW7udOfHvifa5ux86UXz0x7u5ZO77e6K+Y53dkG3ule8zHO+0t3F49nn7HrlueI1zgx8ug9O&#10;7H7X5pFfxXg8ffreu37qu9P1na24pzz0V7vTf3JfaDMrPxBNbQxPY87ZMTHc/B6KR/zyD97yvyjY&#10;Gmq49nk1Z2d8mEV9GiddMM6ZSO3YOvem2c2fOMH6XCvehJ9oT/eI/4rLWacdrrBo2zd786LfnJVv&#10;dGjMCYYnOFzqxAnrPvVqJ3Bmhg/WOV5T9C7WN9e87rk+5d3RsFe8eZyDTfFqH7xbG3zSTnObR73y&#10;ziw4yeFN3ulfPewaHl5ougbvWa4njft4EM0Pz3XylZbeqo9/x57h/q5n3pR7D87Ajua7Z/wn5OzW&#10;u7xyL+31HfWn9/d77/zpWe2xek8mb+um/k/Hdmd17+45w7e+72Hym7DoGu+6vTP3itOarqPv/Rvr&#10;Gc2PZ3PAJu7p3pNn7/9KjT87EvFM/3RXNI783NtYPHlN/XCnPSbcvif95l/V3M8V72m/z7ny4X1w&#10;/1SLBr7PFMw1XEd0YK7RBmucXnTupabXeHp3H7zeoTvdB57j0z3u7p2Zr8461b96PvR9RvCTPeDG&#10;A76x9r7Dm7Q7jPlwvIfz9FM3H93vGPssrskTc25e3MN03r6vHQf/ifM7Y32urt99Nvs7v5oDNzEv&#10;v3f0rjxO+u/0OpkHp+d2De/dMXNyl9O8CXv3/Ff8eu/e1zW5PzeZDf7KHiutvXvuSgM+8e0H758e&#10;/8l38uc/npw+KD/hQ8FexLs7TW8sXsT8ZU8e6kTy4JNH8Fee+F/5sgPxlXmf1PZZ2Hc6X3OzF3wi&#10;u1K3T3B6cO1D3rrUaMnRB28+vXfFnvku3yufvivqk33gEK9mTf1Jyw9M0str9Uw99o9m8r7y7FmT&#10;R3N2NXrvFT54Ik84nB3sd4s5A2cl5gyc01hy8N05zWkNfkRmud55dy86tJ7bPOZMeDA8iM278rZH&#10;a1O3/u6c8PFoLbjnghHTa535zk951pBnHrviww70wiWnh36K+Lk36RqjZo/owfDCGzy1+fAmrXun&#10;OfN2/NX8aHa9yXPi56zGObv19N1zHm7XwdAlv/Oc6sJjbuJU35lrLn7BmOH+6Y7W2GvybO7vUvve&#10;fS/OfRbfrXFydCd3BDda843j23Hi4HG1Y3u9Wt/ZBS47snN2oHd3nxMd8/COJphxY9M+J3PwP4nT&#10;2cFenYXPyR6rWe2x4u1m2ONKb+7K0x7OzY9Peh3NSd7z4MNL3Vh6ngsHDZH5rsmj4XEOlsgMonvJ&#10;mUu/I5xJt+o1d1czb8fxnFP+ld/TPvNX923fcP3zl9T95yP60aXPK7VnBE+d6MecVQ7ffbCOzGk8&#10;deu77t3sEa77aInuWTflaIjWgk26U8wezk/1d3jx9/5og6XHK3jz4KC5in2Wrlt/6g8vfuxI7Bld&#10;w+vZ1M3f4Vdek3blH256kyca9+ASmXUS8Zu0PQM/NKnNof8Tond0/hN2+84d8n595X1k1uozstoF&#10;/lfu+ep7Mu3c+7uGv5trDrnv09iJD/OjI9/pTjg7/as9zrrbF86rsz6p5x55vzyLHpg57k13wPdv&#10;aBKdo5+0mUef2Y7dw9ecV/L2by/v7NnoiK27qp/q2tf7de+qZgfiCd93QH6lX/XBr84AL/t5pvHd&#10;7mh2nF0vc/AgwvcO3YNzFe/q4Hu288zzzlfz6ePRMX1mJqcP3l//wf003z3nqxnh2MOak9y+8PFz&#10;DwxOovvGna84k591v0ue8+UsPk/yvO/8H9DC4UzTnTRGbV/0v3vkvvpeTs7l+0jOPa20zFr17+DT&#10;7J3/q+c72S0z+g68Z/dOPF/Vn8wwh3lEek92R/sV0fuucu8xncc6c9+VZ+ZqBr1dnz3Mmc4B76fF&#10;7P3JfX0vOfsnZ/20u/2v/+XJuwe/y79z+E96+03Ob/D9AeAbPvb9xC54Epn1d4k+V3Lu2DlnNRes&#10;46Qzx79IMMt959O8U8w+T/JpzhMfNJNfMN8HXCIaou9rwtAR7c0seo7p+WsJXXB6iTzg1InuG6eX&#10;fnx9BvKdtr3eUfc870GPeDovHmgS8TzVv5vHfHay/ylmTef4N07d/dTMdc9YcmpyuNT4J7qXOhzP&#10;wSs9HjC0wcHgOE49a6+49O3jHd03zgx0+cvqYLyiMx8efh2v+u2HHh1zUyfnmXK4cIh4pQ4nNX72&#10;ge84eeJxpe159nXOLsbelffZ4wvGOYJNZ2kMXfh+Vng47tkvOPON25ecvr3onUbmnfI9k/xUa561&#10;5Jyja+vI7+6NLt7MAXvqhf6TkbtYzZh232mm89vbWufmXOV9vxMfjve/2i0+6Fa74QcvGrhgRPsl&#10;P3kmLf5E+5hv3Hlzug53wnYe7q3y7Btf9mYGOLX1E+b+k5x50eJvbOcJf8ehd4fbd4IHsb3gp5+e&#10;azQdw8n/2mS+l8Av3/cHy5Mc3H7kieHwD+fChR89vOQnT7R3NeF7JnOM4esYHrPwuBNzZt9Pz8Ub&#10;/DviagffDXtx9tTO6Xf0e44munx2ci+r2eDE9qVe9afdo1nh+K04mdOzUtuPHB61vZ3DA9vxe9aJ&#10;Bk5ie/dsuI1Pc+3VfGaBE/F3TI/+lad1VzmeOx4cYrjs4Oi+/cKhl0gOJzU+YO+OPYN57JLYHHrN&#10;zW5gJ3vuuMy46xk+2vizO1jv1f3dTq19V80O7/Kzj+/A+Ffln5rf7ye155E/OWu0/XzyfepZn6i5&#10;o8l7OhsY8ZX7ZOZqhxWOrqPfH+fNS33He+W1wj0vHM9ybp5za8I/mWP9d+fef7VLn8l1ctd4+Pu6&#10;qb+7210P/1fiO96nnOl0T3hXmrv31HzXu1mr80eDBzv3PYPD281pLRpwvIjgJ/HO3Mm/d2Em3JV/&#10;91OvvPA8iT2POdE6P/GCc0dnbnLv847zsdMUex4cdro7H118rrSr2d5hugtm7Hp4/O4xZ+XFWTi3&#10;7487MSc5XPCO9Ind/93q3MPV73+nZ8qdXD393lzxu8/71hFezvLOhzmnnvz8KHzOao+rO+p+tI2d&#10;7vIOHrtnh+/e5eo87MfOjtMdNv/K/x19dpq83HOe3b1/evSNT54/Ecvun9qbe+Hcn5qD/0+Kfzw5&#10;7BPNTzk0u/OB8i/+9IjZ2R8ONJ8+i+d/etar/r6fyStnme5tOiPc+Ey+rZl8px2+E1udI/in9t/5&#10;9h3mbnzvq7uyzjn6xoJzdmI48HrHfBNEzzs0z7135NPMO76TnvPGZ+rf8TfXvsa/Ou89+j3qmv2s&#10;416MwUt0398gu+ccH3Tp9eMeOREuPtTE5oGbv+KEC2/FoY8vccWn72guuWNmMCc4LzzcT46WPhGP&#10;1CsOXCKa5rs2BxyMGJwcb+IKp5/Yvu7t8hPv6M1jV2O7GVe9+OB5xZ366KdesF1/1cs+u6/P+Hrn&#10;+Kye1YwVH9z+YMSe1zW8d8Tscedp/rTbnbPdmf1V3OlM0+xT3qTdYav767ufPLLTxMOzeyt85T3h&#10;wfAlBvP9OE9v99gDHhgRPNHe6edlzNxJj4d71js3x3PAzfXcr85P94H3ZL+cFT3nTu381BdN+PgS&#10;gzHH/eRPH+YR48Ofq/N7A7Pd9yzv4xyduWArr3Ddsx89MKL9nacfL2bmTJyHaA9+HwRzbK/MgU/0&#10;bPLofJfBfT54U2TvqfdOrPfp2rO659p3hCZnD4dXcGvIiejggfNeuN/5xNnp05s0zMZ/x4Mzxdat&#10;6une4rfabTVrwu3BHHjZJ0/vRX+K+LUXOH5og0899FMPrSN8Yye5/eFzXs4PTrQmHHjBvQd4dI3j&#10;YQ7+pxGPU/7EY/7k1VjX9pt6E2bNLmevjq947ua5l5mnc0559r+T7/zT437ueJ5wmUs80cBZ7XXn&#10;XvF6Na52wXd1f9+xKzs5+v7Z1Zi59I3BpUdtzit5fPGefPg+Kj3Pdj7pjLV/a1M3x/qT/FV9Zkwe&#10;3nXqn+z2Tk52YKen+1jfHvSI7oP5roz1OdOzvvt3aubED0/7u3/liz48dGjcA7uK7RH+zmfir2bE&#10;x/zU9nYPjwmzBk/itO/kgX8i/fadOGDmgj2J+GQHn2HyYk/30INNHHqnEQ/vw347j96lue17ykeH&#10;n+veEc4UrVv1vVP4eTXmmfFpjvnMsab5eDgmn3yCXz1PdVe+39n3mXJ/ecAS8wJf7Ql/1d/h03u2&#10;439nb3UXd8//9Myr+as7YS9HcjRdgxOv+vA6Rnf1uUFzh4tmir0r8xuftO/GmMkO7/Z/1Y/94sPP&#10;Ju2529va5DuuPT+ds9fVPuaFS/3p/X66/096L995V7v397/+lyffOfSneU1fFLs3fHdpr55t2gXP&#10;XQ/OT4vcFb+YcIbV/dLvc+DTuhW/9VO90jJr1Z+8fiKW/TnLp/bLDO7Js4z3bHj54Vj/BksPz9ae&#10;1vgQX/U7nWueZ7JH+uTpJ8/LXHvs8ieand87et6Jc8aXsyYP7h+MBjt57G1+cP4iNTm8RO7Wu0Tb&#10;dfTWofUccnjUxOCrHhxi5nsH68CNobsT8bEmnuDJdzPCMxeflQ4uvCma48/Aatbk0ZjP4N3wdL+1&#10;7DNxJix6a8jti8495+m7tvYkx3/Hjf/Em/Bpl2nH5pkz9Xb7Tb1p3/CmnSf9DvOuzbP/jte607rP&#10;xV0Ru48vfWpHNJ/Y13O+M/f70ntw/umO6N29G3SexQ7E7lHf1d7djTmryD1Me6xmwUVrbzRE9+7k&#10;q3vDlx3wZBfwjvBO407fu/XskxlodtzswB47Xvfs7Ty8rltL3XPRJeb33zzm0Ef/auTsifHm+6ye&#10;Q5956JqXPhjRGnLzjJHHvx9mBp/6mQfO7NTG8/+tIg//XyvMC+7aOnpg8eXPRsxkVrh54DpvTnro&#10;k7/7eZc39+L9Ju/wci/czaTDo+8nOPfjHvyOeE97NBcOGvfdS57Xijfh9jrJ8VjNwcO8YOyZnF7y&#10;p4/98HiHb7zik1+/ekbwkxknHHZeRWa3V9crPXh8eAVb6Y2Hz9cAe9iPfPIzH08iOnOcu4+GmN7E&#10;RbPr28P805y5RPyI+KQfzJHeT43serofd3DK/ym83d6rnt9L8p9wnv7c/YSdVjv43qa9wfIe5JXa&#10;mpUvOPrUfh/J7WUuenjURLjdByfCf3fMr7+eTT7NTQ8c3p19rL+jW3FP/NiTvePlfPKgjzaaiQee&#10;yIOWmtheweG6N2F4PInxs3977Hrh0mev1p/UeCTiAzbp4Uy9CZu8PGvSBEPXd+T5cIjRpc+LP38G&#10;Xz32M8eewbs2tz3gNm7NLkdPbG7weNP3HDA05oHdieiZQX3HY+Lap3eGzzldg7EPvV1s7mre5MG8&#10;9Nj5jn7yBMNvtR99+MxtPv2O8Bs/1bfuJ9eclTvjjMazP/XpWcLH61Tzk3jcR3bKWTh/Yv4/bFB/&#10;xc6ZdecuJy5YvNidM9I7PQs68/E82TV6z3SOj70758/Xxk/mmv+JPDuc7P+J2SvPvhff/ZNdn2hW&#10;uz3FOdOdXeD6s/Z0/qd17PqpObv7y/18ev6nznXi+2X/eJJLPlnKnFffgJ5LzQeff9xBzZsNj5qd&#10;zIOTnnlw0HR037rw6DXeHrsabSJ+J3y46HeacOER4dMLzm9OyeGlDwdNYvqNTxg/0MCPiBc1Xon4&#10;NwcueMf00afnvLmu8YVPbQ9j1k45XPzgdA3P/QlLH236/jpInRd9e5Fbz19wwE/Eg/eKnnXh5CHC&#10;8R+46Vn3p0j/MSdw16L+75kmDvOnnj2cc75o8moP+tGkR58zMgvc3le5511x3933vn2G1NNu4N4F&#10;LZh9G0MfjnnO0SSyA/yeBQfNyid4a9kF7RQnXfOYaX8wonutT695rvvzh96cYK7xBEPT0XvBDQYe&#10;jFe0jadGZ+9g5loLDh+PSQOHOM3y/bR3dJNm4oULHs2kC+fqaQ9+bZ104U5z8Igm/dT8emOf9ILn&#10;DvygsT+enkcOPx7OU/t+4ccLb3yJ0Zw8eBHR4MMeROPWkBPxQUdtPVhi8HBbTy997jd581PnmfTs&#10;MPX+FP2//+BnD/N5342F23Op0+NhPnVHz+4e9cRhl/SmuWiZDwdd+uTtj8afa3PQxQNf7ojaHGbB&#10;sf/EswfcePCgMY9eYvDu4RPcevLonKfO01hqe3QdDbOT52mPX+hf/21+OhOGAr9w8krNHuF0HQw/&#10;a+HSS93P1Juw1j2pV7tN88xNnzpz4YNRe6f0wInw8aDuCB8/anjo6SfSMzdY6ryS55Wvkbxc8+t/&#10;MB76K288PQ8uM13jmx6/1oIl8rWbvPeg3zvFi7N4D+bT43zMiA/8xNTNyUye5lqfPL7hxCO1H7h4&#10;pAaD1xq49O9EvO54oOk5k4fP6H486LUf70P8o0kfDnXP7ppZxPTxsD+Y9by3xuAxH98d1zPJW4+P&#10;Z3Ev7mW+a/PxBmMGdcc+C31w6tPo3aYd7cvdW9NzzO+e6/DgMheMOnxzgvd7Zi7+aLpuvXn4gBHB&#10;p13wpzdp4NCjJoJnDnl6Pic9Y+EE935gifHKq/ueEV4ec+gbc+4dwFvTOP3VLOMrbjirh3mr/hM8&#10;57zzeO/opp2ac8d/x51m7fju7XZq39Th59eBPNTB8pr44TEDLTUeiXnA8Umd3PUv5v6/8M1iZ2a4&#10;96k8e2SezzHtNmHeyTuTTxow5tmDvPWuo6cOnxw8dV7U4TCz+amnB709zLPfhPM+usee/P7kHnOY&#10;S89z0KfnHC7RmisuGsedNzxzmAfGWcBXO7jfvvGiT+6aWfz6lx59zzNmvPPUcBPxN548D/v8qn79&#10;F2337QPfeuvoTxEefrsd4cSneZM3PPc8j7z7nuNecveSt4f73XPtvGeseva2ZoX3vmianzoz86LX&#10;O4DHgx589/jHT+nBc3/C2IsIh3qKeJobDNwac5JTmw+Gzj7pURPNA1vx8E7k6xp94lXf3OnXWM+H&#10;iyd1YrC84IPBASeC44WWPrh96AVzTm0NWOLf8eH8nDnvfbDU/n0ULHcQDvzUzsPDM71+dr3mPq29&#10;z7s8sjfnvvJP/5Vztn97Tf7hwEuEA94Y94KG+jSudCvcvjvOrmcP57v76l50VzN8d8l5RZcXfXuB&#10;4Z36nY/9elbPZEc0xOa9c7+v9OIcPROcSJ/7oiZyL9Q/JWb/r9qNOas7+il38q49vuwfT/aH8F0H&#10;uOvDHrzR1JNPc6jDbV1qPjT0zJ/8P4F5JntczTnl2cdzjH8q9/3emRGdtbxHeLx6DrzxIwZ/x4M/&#10;0Z4nuzcnPuzmnvFpljXRobXOu4HD62hu8u5TN++ra87tHacdOK97PoN9zCE3F+wqXnle6d/Rv9o7&#10;O8JxHsz7O89eaHpHeFN/hXlu/FLbB10ieGt6DzSN363xYa713qfxO7XP0p7pMTs99ok/OLPoN07/&#10;E9H7xN+zk3d/2uGEM+mCWctsYnrurzzu4JzpiS9az8One8GD5dUPGuPou+eafPK01zvzzOQcHXsO&#10;eyV6V/Lwnbf+af0JT3bhTNSJmccr9cTxHTSHfYnpP308u/1Suz/NuOpH077BrHOeXp4rTXPiMWnC&#10;m/yD92Oe8+a9q+59XTt/ZR7nOPUzD63nu2/ceXQnPGu+Oj/db7qD1a4TlzmJvhdwvLoGnzzxSez+&#10;Sd2z+Aum/AA9PfrtlZ3o8cP2cIIR2ZtIL7X98CGaT05Ex4z8L0riy87pwYuOOryegQ/RHHPJ8U1N&#10;zm5wuA/w8PovpsKFz+z2Q/8k4v1E25qTvXpeNLzi1x7UxNb3DqnNiY6aOGkaYx44PuDU6ScH7xnU&#10;9PEj4uM+ObG5qfGl96nIflf+3vVqt6lvzF5Xc0/68Y4nvp4VPThe3QeH2/3Wm3+VR9t+Paf9m9/1&#10;NLM9usaDfbrfdc+Y+nhxntbs8Il7hU07XGn+7f+6Ae6Oz8G77sWfgXgyJ/nJLPPRNOYZ7dl1PE4e&#10;z7CH8ROfd3CYT7yzAxr2SO37AifuenA64tl7uSZnH6K98DHWOupwnLfG/viGTw6/68nTGB7o3QvW&#10;fvCIzQePjmfFof/JyPmIp7NOd+acROsmbJofHrppT2Pw8I4f2OR9gqG3Z3RdX3nh07z2aZ776VE3&#10;r32pww8XrXX0wsWXHB4RP/quzcHH2IobDnxzTvLWMs9nwqe5wRvr2lpy4tOdo2dPvDq2N3wi/K6n&#10;c8NdxfZo3lW/+VNtD85mbNIYg9va1GDhwyNPz5jx5DyThzF4/9TIPeZnFfwsJXeRu+WefM9g4aBN&#10;/u/zmRvw3ZOvYjZwz+/VO7bD+x1epx5XZ8hOcFb7rfDo+md02St8v652xZ898Njp4KKFG7wxamL7&#10;gxO7j/ffJXJO7tDnogc2cej9EyL3QfTn6+9+N3/4sKdvdi7qqy7mK+bwxp+ef8V7l8/K/wp/cldf&#10;+V5e7f/K/aHlDqgzEyzR+NU+6TcfL3A8E7t34v8KJzv0X6qt/NjX/WDsbJycHjzOSIRHDD7NcZ88&#10;ceVjzpRHl2c3a9I9wZh1Oo+7ejLrd9Jcvdecpd9j3jOi7xeN41U/3Ob0e5A+84jMoIcHdfrtg4Zo&#10;LliidT3PPGYasxZ8wuidRu/huXxzb8ye6NKHkwhurnP30bk/5eah59c3auKkB7MP2Els7yuf8K84&#10;9PEmgp/utZoVn/R44Re8Z1zNhg8Pr11kfjitp7Y+mPHMcm3uqzneV+dZ9bMXPSK7Ul/teMI74VzN&#10;WfV33qtecM658g2+0k8a/Ihwuj7xbA1eU5z80Cemb05y+u1nnnuTjz1WOnuQr7i918Qz5vl4E3c9&#10;OCexdzrRcFfhWs/u02707D9h7p/mzHuX3zQXb2ZNnBUWbetWfs3D07jz9PGCS2y8debxe7Sx6PO9&#10;RXTE9PmHiXDtGw01OREcXfA8iXl5B3OTwyWnjsbf/6ReaZmbfnNcw8sMcGuMh5se+7Q2vfzDUx78&#10;wmdvtPTMDYc+eGJz3bub3/Eyd9rLs9PPa3UG+tYkt6/z5lFnJ3uhYVci/I7hm4MeHvUVjz3QEe0N&#10;RsSbOhGMr4dJP2H2eJIzt7XZY9ULN72TfdrjRMMurWVuIj5EuERwvDrCm/ArbWumGg/mEJu7wpu3&#10;qpmz6q9wz22P9Bpb+azw1ren5688/sU/cwPcfb9Hr0zr93fn3dwnc+PPOdB3Db6LaOKH5zv2282c&#10;etwXke8TzKUXjB3BfI70wZNPD/ypZwwf85kNjx7c4M7hBUOLhh5xhdN3xAsM/zseaP+O0ffg98P4&#10;6bl916s8Xsy5msF79WT+Tttz2Yc53QdfRZ/VnMbtO+3HHubhN2H0VnGnSY950VMTV57B0e38w7vq&#10;h5OnedSJzPrFPP+vtfaLA56N29295nfdOvrGX83tyW5gRPDVLHjEK358zEGHf2r3wVtn3Lm1zlvf&#10;c/GIZtWDk9h79iw41nR+NWfybI+/S81dEHP2fC+Sn//wTO+Nv19BC/+fHD99F3w2E51z58aNkT+N&#10;zHqqv9Jd+V/143/CmfawLu8fP18ETyQ/eX/hTrMaC3fybI+u24f6lAf/7xBXZzY+3fHf4eynZ/Bd&#10;RJP6n3Inf/Th717apy7qK9+Ed58hfu/2vHpfPjVv9z5k5snnh93MRUtvdT5rnK/4E+4ZzA3P+KS7&#10;wrJPPPDZ7Qf3yrP79u/eVc0+7Nd8e8OdOMbai7ojfpyb2l5gaLs34eY8ye3p/MQLPntbQy+RPtG8&#10;v1POmV85E/dFxMt3N81Jf8Ktb096k85+k677eD2N3mF3VvMyq+tg6Ol1Hc47Hu4Af+p3eLN7e3mW&#10;e/AT4biffNeDi097gMPruOq3T9ftkxqv5gY3lhyudZMnGB74WG8OeaI18NHDoyaCE6OzD7gj3sbe&#10;kV/57vo5z67/jv3ssbo/OFf97AqHvanxeBLjgd8TvTX4ENmvZ6QPBz1c6kTrpr65T3L7T3rPzL7U&#10;7O5Ib/J5ink/zz/xY7cTbjieZc3uXPSY5ZqcaM/Ow8Gje6/U9j3Z45VZ79TyXvtO+izu3Z2NljvB&#10;O3j3jGWO+8nzQ/D8wz//Iy44u72YbS57REffHswIhi4xXGuD5dU/oPc/6DQ/fj3PfWaE5yc4j/nJ&#10;u4bbePTpTWeDm8iDT+rgcOg7rnTmfDL3/GkO++d9IrfGZ43evcnvKZY5O++p593IwyPPLsmpJ4/d&#10;vs2PDxgRb3zAmQ1OtAfYabT3pLnqRxPOaoeVfoVPOzQ2aSeM3RL7TtvT/XhR40vdulWNLl//5Ctu&#10;cM+EN2H0TiI7E6NJnte00yvzPMO7gTOPmmjuv/nf8wZe+VzdvZF8rjLvyUx/Jp3f3eEJf9o32NNn&#10;8nvqhW63z66Hnmiu77nz1Rng2QfvRHB47pHvenASvQOaYNMMMOun3J5T/w6WnXZzr/rTLvbjzNkJ&#10;L/d71/SmPliiPe2L18RBP2nRObJr8805ySc9u5zqJz77Tb2d712+vfosJ16tsV9yznGF48NM18Go&#10;ifjBZxb4VbSntfZrD/es750m3RWnNae1d2qNd0zvUzvElz0+NQP/p+ewnnu6uysed3XM+zvF3IXv&#10;gbvJn+n5mUZz+vxoGv+3fu0G8r5MdxsMnNzvYaautK9t9H1qzrvboO9gx+2e/fPZx4ufbVG37h21&#10;Z6/8wjnZob1ONKuZvzveZ+/6dz/fnf377F3f8frduP/nH0/68KdfWE8O7TlP9Hc0zCKiPT0fOqJ1&#10;wfiFhT7+7oF9Ot6dyc7oVvVX780+01x2nHqn2FMP3mvmPPVBfxXx77lXuu7jQ1z1jYfrH96faPna&#10;CJedifZOvvJr3k+rsze755sgPz4rHPfJuSfz6e10cH5anM6RHTmn9+X+0rOOcxsjp2cfesHoG3NO&#10;33rn5k5+1oebujX2I0dnLlg4xtEYN9c43O6D343THvFu/4mXWfBWfe8T7gkPTXOZRVzxgrc2WOvA&#10;Jm5jkzb6Vx5mJN71jwa9tadeJzz8m5vaPwzh18LskRe63E3v1tgr99ez7OW5xpOzX+uD02vNVO9m&#10;mH/H07q7uffJTNf2Yp9df9Wzz1U+7cDsKy3zm981Ps3vOjz2SSRvPTzwRHv1fHroUjfHXrucnZ7q&#10;d96f7nlnzsFd0PNd9T5o4Hb/1Rpf5rzqt9IzJ33OC+aau1n5BPeuaIOjdZ8Z6fN03x5wjOFrDJ4j&#10;s4juJQ/Oa+oxp3vTXM9Ibo5nBLcvOv85Jv9YEg8iO+CLjpp+Ir/PhYMvPM+2JjmexsNvDdhKYx/+&#10;IgLP9PwC94z0PQPOJ2LP7Rn+/sHngjdh9KboeVO/MfytS56HXmtO6+jxmjS7XvPt5b2co4HrnjHm&#10;gkUXzHy87kZ7RsvXCjNXfqvZ4Ff6le8Jzgxzn86zV+dPPb1X8vjileg6fWPeAU04rzz2bB96mXU1&#10;jz3bwzV+YKmvfOG+Gj37q2a+uvPfQZ979+9rfE6m92D6PMCfermfFW7d6T3i5X3B8Dv1egeP2Se/&#10;7u72S++dT/bKQ9z5c4aej7bxqV557ObGhxnwJh9609xXsPb1bPbCv2vw74zZn72cX+3kc4abz270&#10;vPAkBr/7nGia07Xnd+90HzxO+a/yMi+75vVk9qTBy3fQPHqNn54HHfFKB4+5Ez+c7qNb8YNbkxyN&#10;8Z3+lN8entW9Xc28cPz7Ump25veHYLsHvj13/FNePHZc5k6zopv6+BGjDa9re7oHPnnT6zjpwewD&#10;1vq/c50zc+7cBe9FPnv5XFL/ne/g1bNxf6/6WN+evE/gxGjIO9rvd879NfqJc/jXX74GMgecew3m&#10;PPVXPKfnP+V9xc7fPePfu/jrHfg73QVnydfhydfiH7mGJmLy1xX93+yE839Vf33zNvUay15P57SX&#10;63j6zMwAu5oLnxjv5K6D4Zf86on2Dj9+aDz3rgc+V/t9ou+97/pbO52Zu4lv+q6ZBU79amQP74bn&#10;hNHbRTzhPPVpPWfvezn1j371DfBuZ+YxJ3GXs6cjZ0kEN+b8qm/unTy+edg9tTGfKzx61iS/eqJj&#10;xhX3O/o+15356Ig+Y3JwPFObA06k39qdJlrPwQPPXbzDjc9qj7s+7MTe8W3vrqM5mYNn+HgkGk/P&#10;z6kvftYmX+HmrXZgL6I1u9x8zydP35zJy9ypD9Y+6Ojzg+LUzOXX1XBbj26K7W0tPSI96vYLzj7u&#10;oQsWjl/uocUHj67B0ab/9MGD2Yn4OT/1f6I59Q7vyn91V8yY+pw3HOdoHFtvfnZ759N+zCIya8fr&#10;Hho8Vn14juGiMz7l8KzpWXDQ02+c/lVEH57npranecGbG/4rj2fZh1nGyL0DvPbpGm2iz2T8nflu&#10;/p05nM+a0/3ZYfKwn3M0YNz11Ux40TW3PfGGO+2HBzEcfiBofX5/g5NIbg45e+w47oWPxh7BPIvf&#10;T8NBA4c6PbyD9UPPuD3Sn3QT31hy70APb9/pyt9nRY8vezNjVVu3yq1dcSacs3QvuP8SL/7+x05G&#10;MAAAQABJREFUvIRvbfrskF7y9N/1XHnR9w69h3vwez9zurerJ10wz6GeuDvv9PB5orU3evzSYy94&#10;9OCCd4RHpH+lg3cVJx9m9c7xWvGDdy+1v37ZxTxm0SOu8PR3vfTtn5on+JU2XPRwrePPK81hBtEa&#10;MMf2xs+cVX6Hu/JonH0ap76aeaXH5994dgNX9x2X3Hl4ieRn7n/9euQ5zn+399P7cg7uZncn1nGn&#10;O/4rPfbC4+Q98xms997G8U601njneF350LcvWDzjg1fPMA+uo/lw7ZUc3NxP5q/O8/7xSu1zOO9z&#10;MNse4bjGExxNavdS81gfzDs4hz/FlfeK27h38M7N69o69xpvT/bt83Vtz5Mc34nLDsRwek905jRG&#10;z1owuFOcOPaYNHewnVdmT/3dTt2LvrGr/Sa+/3yFHu/wpz3hfUdc7XOyq7XTXfR5mmM9XDjdA4c3&#10;xRPOpPs7Yf3nhb/T2b7yLPks5TP46c9U+1MTv/LMXzHLX9efOOPq19+cLbOZ/4nZX3F//7QZfs+S&#10;/9PfNz6/f6fPwemZ/vzHkz64hc5XHOM/Pc8HnTMRs7PxO2d41xeOdzmdj4Z4qpt4Pgd3YWzSBDvh&#10;WAt/tzPz0XUNfhI9h9nRGb/yCdda89una3M/le/uZ7c7+0TP+bw/GNG9aF2TE9PH1395kL454d19&#10;rE/Ofq/47LSe51nk7k8+Vzte6SfP78Zy9tO9/f5nb+6NyFnaE3/znKOb7hfMEX7i5BOcmcTGJjyc&#10;fsyj55ndp2ecfOrFkz7+u4hHcyY8WHt3PenaO3V0cCff1sBF6/5qh8bRBF/14GTetFd03gW+/eiv&#10;uGhWEX36zqmZhT91+mDJTx/rVxr2WHF3c6Pd9TNz5bva510452LH+IJ17pnel9w6c1e5Z06cq/6k&#10;ucKu3gfrOZex5Cu8ea/WV/d51b+av9JzPscVNzOmXrTB8bjaZdfH61U/7zJ5cQ7mmb/bD104aDpa&#10;z2zr3Mdn12/+71Jzt3f35T6tw4v7dM93B8995+1NHQ/7WJMc3oSzE/qu84PDfP/H//vueOUVjB8q&#10;rvwzr/2CwccLTnp54g3G955w0YYXDg/8xuknok38/9h7G+S4khzp1sa6e4O9/5181WZvjtRnyssf&#10;Im7c/CEpFa9ZCoDD3YGITFKUStOT2uR0njxzffRMPHO9vCdrdVmTp5YZzgE3T413oy57mae+fbKn&#10;pjngqxngvlIHxrl5qZVn7bxdTS991WQ84SR/yq9mTJoJ8yxXfvImD7Hk4OfLPvFqTnIfyftud/Ps&#10;5d6PzNxpTmaccJzh+dzZqIdRPlFOYubJl2eEYz+xzPXZRfj6JA9s8pr4E2+lzxmZp4f5tNc0H58V&#10;njM+Mv9q+7zq7M+c6xHt9BngLOC7zxiz8tlxk+eOySc/feQ63xq92KnXq3m5y+T96v3ar+dTJ8fc&#10;KJ+alzW7y5nOscJSv+KAOyv3EzPu9PZWXPB+3M2edfPsN/6Rde427UOf19RjzxVOb9LBv/JEe/Xk&#10;XPx4jNnTR8yYfHN7Rv30uBvR6+UMPe7i6k7itLdYz80ab+ve3bn6WBvRZa9reHqv8tTDWe1Az6c1&#10;4M6xZ01PTO/dnnLR+YipF59ieruD+on/CIZf7yJ25de6K373W+95PWvy4U7PxNVn4oOlV++gJjli&#10;qzjtsOKC631Xt/P8VXvcQd4Dd8Of7TOSe2ecM/l57uTseKn5jNz9e99HdsELHz0f8Vhp8OTl3zNN&#10;M8SIrzjPapfPwD3bO2bnfa3mrHD2yd7q3uWs+qfn0kf+s376/I6Ru+J++s5+x7N+n2l9A3/5x5N+&#10;wRi/6ofDD+/6WOuOWs/ob+J5VntEcDUZmSAvp6VmxUn+I/k09xEfNJ4pczHjo947nfeUHObdfSZN&#10;e3tfnifrO/PUp8b5etpb4fZPY58lddM+9BNf7ZU+u9xzwPE/uMlPb/Ks4agFN1ebMfdtXfI+I/eH&#10;yj7bVCeW+TN7v8rnmR1W2n5Pc1fzfm/Fid1rP+bK7x3u4DmnZ1hPfvT6M997XNX6Jw9sNQ/e1Et9&#10;585Q13Xz79buqz96Z9z1kq8XceflbHXGSacnHPKJo14O/qsZclJzN8+d0OZZ+d6Sn6/cJXm7c+x6&#10;zusd7pxB7W6OP0PBSZ7a3bw+5467600+uUv29RFL3snO6k8jc5wx+ds/9Ute+pJbw/F8yd/l8qcd&#10;d7pd75VezklPd7bXMfupk9cYfDGj3PQSg+MLLDmtV5Mx5yWe+c5npXePq37OOc1Xnq13h9X+9ifd&#10;pAFTc7pDe7+6dp/2df9Vf8VPfHdGeno7K+9HLP3IVzi99gPrp/VZm7sbtbm/14H5wnuaqQ99c3jm&#10;4tSJU/P7aeL6qyFOP9MnD87VI59ZvHzEjeDkyZF7FdMD7spDnrvkzxSp89xXc7s/7e/MiQumRl7u&#10;LgbPncl96LMrsV9yiGizbw/s9Mm9TjXJU+8u1nLcT9xo35g7m09ce+qME9cekT6vlb65J7zUnOTP&#10;eD6qPT0z+/cdXs2UP80Qu/KwL//kHpOD3j3A0y95j+Z6G/HPmZn3GdylZ+uV+IRln7z9u//K2t3d&#10;y7pn5Pm7910//555/9Nd9t37HqkxpjY55t2fdMmZ8twFPXVik+YV2G7GI+dgJ/d/dr/cTU8jPWdl&#10;XM1Ut+qnh9477qqXc9wfLJ+us9c5P8fIN8LpHbtun69Yc55H9s574Fz6iBN9rfzBeak5uZ/kkq+8&#10;8dLbqL8eO61c4sRPrf3U7PLWdp0zybPfvld30PydV3LheS5j97POPeSnR3LJ5TTeNR79Z6HmrGpn&#10;9B7U+VjLt5d15vaN6PVIjHynk3sanWFUx/00Zu/ZOO0/YcxZ4e5GPzngvBKb9pUjT7/dzPZR2zh1&#10;+tnf8eX8XSJ3wR15T1kn5tcpfTl/lzv6rHP6vhiv9uB94fl+f/Y35eca1vR3bvTzDr3XyTW9kidu&#10;VJscsdOol7s943U681fjcUff9/KrvWuP7evXwUr94x9P9ofBL6IUyTFm7xU5vqfepzz28izpD+YL&#10;PDmp8Vw9r2t5qV1xJtz5+kycCZO/i1e67GeOJ3Vi7pnYajZceP5wrlY+tRyx9rUm8moPdDtcX3U9&#10;zx/Y7MvfedLjkWOt1ihuFL8Tey+0jVEnxrzTmeqSL8YsvYxg+cDNO2ztP/7xjx+7Je4PE85Mb3jU&#10;6ck89Ua19DKn5pH3s/pZN09O4pmjpYbXuL7E7CdPf2NqfsU8z5b7+14lxpk996SjB86LvD0mrT72&#10;9LC2zx5ixsRyTzTMlketD5gvNOLJSS/zycveLuovR5+sV7Nba43HSoOvPGf0+8D/YlRy9Mvdsq9P&#10;etOXr57+hOllTH5qyPNxhp70WguWvtapnfrwVo9a+9T5eQJnD17gfu8Tby54vgd9Bup8rKc9upc1&#10;fF484uRi5Dz6Nv6z+1PLvqu+Ht3Xl9nd05s49ZsPR176qtcve3oY4WQ+1cyYnhXefu44eYBN/fwP&#10;L5NuNRuu83ec9lTT+LN17pAzyLM3zUm+XCN8PeTRy6+rzOU4R621ftY5p3to1a944D1Tb6N9PfTs&#10;edRy0le9fkZxufpSi8m9ivB99LUm+jml58sZzk1+5lMfjMeeXsbs+f5mjz41L7k/kv/9RW/q1si5&#10;E9PPvOda65u1mlVPrjxr+J590iZP7cSzN/HFiBMv/fhZ388Be/mI6UXNg197Zq2Hs+npgT5zaubz&#10;6I9+pRHXw7noM6fOBz4vOHrI1wu+eXLMvQ994bIruN5GcHP5GenxeFfOSA65M51DzSsfz2HU2zq5&#10;5OL6UE+7JqZn6lv3xx9//BilvxrPaG38Qf7fX7JWa+9uTH36Zq6n+0+95JiveM6knzk6686bq7d8&#10;a6KfAXtX+9iHj14v9eLyVlEdfbWdp3/3qH3g4aEPZ/JrRI5RjnXukZg8d7AmmsOf9ODJyTz5V7iz&#10;8eNJ/k/kz1/Tlzy55Lx2HJzsp1bsz0k/eXKyL6aXPfDspVfmd/jpp04v6+TYI4LLSTxzOc3rOjWZ&#10;r2Yn5yPyq30f3fNKt+vTu9qr76b51uk1zUxMTXtTJy9rNVPf3uQnljr5icl7dVx9/3MOu7iHedYT&#10;T+wk5ln1Xemyr05u1vCoxYypV5cRHpwrnv6pzTz1zqafePKnnjp/blnx3Vm+XtTdc372dmfZ9XKO&#10;u7lD69xDnlHcffQkppd8Y/bM7RE9pz9bwgHzJVde13rSN4eTeXqljzP9usqec4ji8u2JWxtXuGeT&#10;R3TP1ojLVStupI+Wl5jRHhEsZySHPo+YvKzFfjL/+mvy0kfWStv3qQ+61tCbMGf0e6jXpMPHPnpz&#10;/btOTufppQ4OjzUcvX92/vorPF47Xs75q/qvlTP/iv6s+r6bozZ3FWtu1t69Z6CXumn37qcfPft5&#10;J2Jwc8fW2nOuHpzfnl7W6ZH+8ogrLnx57fN3qr0DPg/eVUbvH0yc+yFXm7iYd2ivcfunUZ9Tvjzn&#10;pp4zeS54eXZ1yReb4ikvtWh4sZv72bc2sqe5nI56iV/x5V3FV/ns5nzEDOc7K++/705uRnVg8HnA&#10;Ehez/4P0v7903Rp5VzF15Cd7X3nS10uuNf6vmqH3R0bvi8jX99/18R48f38exT8j+lk7nd1n6bp9&#10;/pmEr3TwXvTd9d/l7HfPmR/A1mav3x+5+fmCI978Z2o8e87kt5qdejnGnc+OM+k+AjvdCd7u/WPX&#10;qa/Os8jJub4XRrlXMT1W3FNOzm5N16tZz+K5Q3t91A4999maM13tTt+zG9VY73xar5bdszedRX97&#10;qe2eOySndXLE3xGn+as5r95HPyIvn9xJPDF4XcujR959ceL0qEmfiZfYxJ3mpuajc/chTvv2PvDU&#10;wPeVPPsrbOon13ziTTv2DpMOz9Z27VzxlY+8jpMOD3B7rbE+maWHXL31sG8tz9oIL3uZy1lFZ97R&#10;tFfP7/5XqT0r+3he79ianhh5PuCrXvJOc71y9pVWrvERj5yhT2KP5umV+R0/dJ6pdeLE9Ce3NqKV&#10;r0/X4slFr7+Rvr72s2d/5w/n2cfZ6eNeYJkn5zSf9HlO+56z654jr3HrlT5nys2Yvp1T+5fJ+DsD&#10;febUOWeXw+WZ/mL6Z+enV+7CrKzTX80u9q7Jtae/dXI67326b73yVO85iHLVGuVQ524T3/7USz9z&#10;4sTNmd23J27Ey7/QBxM37xr+qx9nvNp38mPW7r7tTdpdL/k73qrnHRjT7yTXd6X33FPfXs/REzx1&#10;4Fl3nzq11DzqiN3Xr/Gfyr/+Kvev6M9q1XNm91fzxIlqxJwrbv1ZMfeadgJLzrN7rvym2T1rxcl7&#10;bs13/fvcwOqz86uccPX5Zf9dr8+XX4+nut3d6eF/WLR2rvNWuPvLUzfFu1+rOfPEP/nT/Fdgd89w&#10;svfVXpzrkbmvvI/dOewxL3cVX50v+5lP/FefhXl3PT1b79f45N2z8rypT17m8hNzD3vWzelaHnHa&#10;Nfsr7ZUuPcjx6T2Tkz29E1txxSd/d9dPLnHybo+Jkx6dt96+e1jfie5w6nHKYwe9O6fOs8DrGk4+&#10;ejnfOjnmJ5zmWu+ivnK6Fv+O+xvoe+O99P20R02e9d5139V/xXLOqv8s7lncw3lG8WfnqMdv5eku&#10;cJ1PDj9rsI94PmLudC7vZ+o9cu4+h75E/36SXJwZmTuzfbJu/t0zrPTO7tj87t+p8cqzqH3lDD0/&#10;Irq378FHzPyqM7wL9vtK9+Fn7p339pf/t91exGdcwmfOPj3vKe/kDfPNNZ5onuG8cvdH9uj5vt96&#10;XdXyVhH/9oDb99t7pN+ul7yPyt+1j77Gu+dB52vS0vPefU+mWZPHxHPGrifHOHEnTP4U3X3qieHp&#10;Swydr57ZtZqOOftU0x6vrt2J6JnFmJV7Zg6neY3ZR2fenp4nOc5JjTz1Pcu+2qz1oZdzwJuvzjlZ&#10;p0/inadnasTFWkdtT25zVnjz9GmcunvW6S3W+sTlN0Yt1hzr9r1T4z35iDl78lxp5WZ/5wOfeVcc&#10;fU+iXp7D2Fp5iYutNMmVg4YXta/kfXTuLj3XPcXdn5oez4T9aMQvyYVvHZS/pHo2TzzJiZ3wU3uV&#10;t98V/9393T70vAvjtM/Oo/krn1O8eVezm88+YFe63nuqVz7TzEkvBj+97ur1uYr9fubMSXvVb036&#10;d88zee/UV/5q8Np59yxr9Ubxju7U+LTflZceevKXc+TT/mJGtRnp+fRsev7HbzhTH44vfYzgnpGc&#10;Ry54+mUuzyjXqBd9/xcnyXn0kev+auxTm/9U/vmruJo/O/tMHaz0T5/k6JZ9sSnK08Mo17410X+0&#10;Sk4fTerUGOHxyGmcXmLywE+eiQ+GZ7/wc5b/oNIZ4kbxZ2P7TfvmjOZn79n8avaz/ju9s/t8Wfu+&#10;6aPG+iruvOit/NTlfLn2jOLJ1Tsxd50we1N0ztQDc3721Riz9+rc+afnesdOeLrHO86Hv3sz585Z&#10;k9s7dv3q3b/9zm/A97cVvkerfvOnGq0+RL2Mk+ZXwvIcedZnzpCe7bPryfW+kysm59mo96t9p72Y&#10;9cicK41nyJmtoZ54E5Y+q/xK1/P1mfbAS76+WZvr0VENuF5iV9r2ylovMb30BheTM8WJk5h+Pa+9&#10;so8+dXD1NKqXd4Wnp1qi+sTaK3vm6nbcnClPHT6Z29ffvh5TXy4+9vW0Tg554nDlTz212Ut+4skl&#10;b561842t+4i6Z1sb3ZUo5l72qO0lJo+oHt6Ko0fqpnzn0Xzngu/8VzulX85t/s47Pb7zv96A92j8&#10;a/fne+bdrjhqnu07Rz8inhOeHPMdz93kZDTX59nYO1P7wtucmPWr9/hhvvnlo+dNq3gHU+8RbPIT&#10;4++tTh81O74c44676z2r33lPvZ5H/RU+C9Oup1if6VT3O/GmO/gq7+u7P2P/5KBeAPk7D/5O70c/&#10;kH3B3gV+fTePzniFrve84+m9G/OMd3we4TrL2Xp4t43bfyQ+6/XMHT+y76+g6TvtO+o+Z/I9351v&#10;0u346fuIVv1d7Sm/74V5k1ZeR/hXj34n93vldbf/zEz29rzOFaO+8vbcaokTlv1dvtLu9lCTHLHd&#10;rKseHukJn1rvqX/lebd/Z4Z77Wac+OlzwnWWGuuMfYfZM99x0vvOTnqvNOLMnubnXL2IcOllf9JP&#10;WPpc5c5JXs5MfMon/cT7VbGT+71zX9zDqecreOx24vNR7w+75H25W+On9+Te0zkTW/nnLno9Gj3L&#10;o3p0ufOq1n86k72Mr9jLXdJ3hYG/ambO271XfW+pO8l33iu99+9Ze4eu20dd44/Uj+zPnGlH99LT&#10;OO0ll5he5P7DPaKv9FKbWObM8x8/Ju4/GAUTby/xaefGevfuT7Xzdr0dJ3XJcxf7eQ55GbNPbg89&#10;tf2M3inc6S939TC6i1EvZzSPfmNqO+YuaFJnnnHlvcJ73kfWpzt5PnZDkw+9xuzvenJ28Y5+dRZ3&#10;w4sXj9hutr3eYfIQy8+KeqM+qz3lEXO/zOk5i5yn65/on78690/kz2zq6WfM+Zn/6fIzk9/4M/W0&#10;3zN+anvX3bnUPBJ7jh4r3L7RvYzij8Z33eej+/wddY+8B/n+52cn8dVdwlFzwl/5fCTuvsyc7mvC&#10;cr/UJ26ed7LiOmN3Z9lb+fizoLNfFZ2XO7S3HHHP1Lj9jvIb/+g63y/Pe3oGd1VnTUzfxE/zqx28&#10;P3m9g/3VvOy7a3ustI/g7ol2mpP7tP+uN3mpz5lixNbIa1xN963t343qicw0Tj6rnZqrp3jX4sSp&#10;N2FqVj3w3m/F1cv5rfMekkfevO7frXPn9O696dm3Z+1e058f6ck3ys/ehOmvzhouD3hjPzt//VWe&#10;PnSvdKv+CsfTOeT9oMv53f+uf94Ad+Q9cmf8nr67c+/t5H5XPuLveH/6PO7bs072V3sV8zzOJzpD&#10;DJ/Or7zhv+p5pderdnqnj+f1/WGWub2cLybHKG5U07W4Ub1R3Ih+1ZPz6vgZM199hm+/nzeQnx3y&#10;rD/zjk73eOaz+OMfT54OeuQy3un9yD6tOdnvhHP3TTjx7F2ZwXOqPeX1nKx3HrteeqzyEz0ceUTv&#10;AM9X3fkznquzfQbuPb16tr7eN7WvnJX3qCb75Cvc/zDSfOv0znzlp65jaulNejgT3l7W7Zm+/uEy&#10;/fRXZ61f6uWAZZ7cz8zzXO6Re2Z/Oqca4tRXv/JM/ZSja62e8uWA+6IHntys9bSfPbTi5FcPXPX6&#10;psZ+YpmrTew0d0+iOdqrOv3hurceiSX3Xblz2cNdTmepTf7p/qd3706n/NzFfNpTXzmrOGlX3BWe&#10;HszdncX7S83Kt/HTMzWva3xPsd7BuvV3zpPaOzpne4fWdyPzH5n7qO7ufs3P++rervaMfV/t1zWe&#10;Ynrs5nRPrfgjHmo7nnidcPTtXcXvRDyuZjoHnnnOEFv1k5u5c43ZM++es4hXP1/qcTfizcvzONNd&#10;jCtf+Vf99qHmpd6+NX5iK2/76YO+8fRceclJL/L//Oc/P+7eyPuQPxPD8dU7+57R92muXvZzDzDr&#10;7lunH5iziK1VkzzmqwFvjT1wc32au8LVGac5ajPqjy61mXvH6tCoA5ObmNzsX2HZz9zPA/foq3eA&#10;D+YuqZ/yO1w9PZ/15LvCntGuPBP3PO5G7czkTbkao5zUZ27/mbjyE+9dmGXPuV1PGjC//rtvTcQr&#10;/eyBZe7sO1G9GudR25tmy8+Y+4CnLnmZOyOxR/KTWe3b+9Jvn9zPu0msPbvWD406MeeJWxMTo/6o&#10;Z7qTj5r9d52Tn4e7d/BZn5O7e34U/+5dyu97tF71OY+96Wzq5WV9xV/1mZczrzwnnyss/eFa9yzx&#10;K78rHf1Tr6tZ2U/f3iF5r8hX++cOzLnaA58rziv2TY/V7sl5VT6dL8/7zC766GHN7mJ5Dvrg2UtN&#10;cvXovlqifursWT8TV17OdT9n5J69FxwwOSvvyau51nrpLa5H1/LsE+WkV/Y7l9/4VK+4K7w94LnX&#10;pEksc30a61pex+ZRuwdccjB52WuvR2p9H9H+XTT9nnDuxHxPprucsKt722mc68wrr5M+nv4ZVT7Y&#10;bg95p9F9p1nOznnJT3yad9WfNDvs1X67WfQ4653zXvnd6a/OKk50N3wTp6bXGLhPnk2sI+9/zsi+&#10;3ol95983cOcGVp+tOx7PcFfz+2trN+MON31+/ONJgO8vpJ/XwpuRl7l6c/ISn8n177nPeKJN32e9&#10;1PsZ0Vt8F+9w9fEurHcx3yt5ieX8xOX+DjHPePc8qzu58qTv63Tm1ayrmc5Z+djPCDefV87oPZx1&#10;MkPuI7ul5rPyPrt79Lmu6pVOnJgeJ3erduKCJc4Pl/oT7ZFnraf7wFv1k3s3d37rVrg8duG54sl/&#10;Vdzdw9QTy/m9c9ZXdzz5pfedfLpDMX1yN7HmiBPdD46v7LdWf2NyV3ly22+lEU+tWHrYNyYHXuP2&#10;78ac+aiWXZ7xuTsX/unM07s65Z3seve9eeXs3X45h5zn7q76X91/zlLjPGcn/kyefo+ex92Mq/1P&#10;98ydUrPab5q38sBv4ucc8/Y41akn9s56Nq7mkRlqT6M7GNVZr3aTdxpXZ1nh+DLbPU7nwNt5nvrk&#10;ufHj5c9a1juv1MNDyz+0E8+IXz/OkNd969ZSo5lwNUZ5asSNV7Ph6dG5HsTJP3XJzXzS0c+9+H97&#10;nmclT1329E791E/sZE/eW/5xLbp+5cz0Fc94Miv5786v9mV+7uy9qrN+dM9Jr7eeXYt3POW1bqrv&#10;eMHNc0xa+83N2d2bfJL/aN6+7pZ+iTVf3gq3fzemH7k7JH7Xs/mTl3Oau6rhTz4rvvijOvUZnX93&#10;dz3QP6rV4zv+GjfgZ4VtP/t9d5fdZ697XZ/cOhpnyb97dvX+H29YG5nhnNzRvnPfFXNmznh0PrqV&#10;Z/qbyzVOcydM/Z248nH2HS80d846zVZPNO9dJl1zrvaePJx3pX2mv9pzhees3lnNCl9p5auHJ9Z5&#10;euxy9OnXXP2NcM13Wjk7b2aln7PVZj3x7BOnXfRxB2v5RHvkq0ddcnte7ie//VJvT+7Uk3M36nlH&#10;N2kmDM8V7ryrvrw7Me8n73ryyPnqEkNDbc968pqwq/mT5nfD8v4y55x913fP3veb79Mr/E/3efYc&#10;uzl6E33lOe2vPK76K90j+EfOYj/vwfjO+e1NfTW3Nbkz+dRPDn93tntW88HtrfQ5+4q78vjGf+8b&#10;4M9v+Tn56NN+5ufynxz2Mw//kZfNOR+9bHTe010f+P4lwXRedzLCyXmtOZmfXurd3/okqpn8TvRy&#10;0kcvMTkZd+dXn/yr3FmTdjfryvedfXae9s2Z3d+dM3Xkcu/MYZ4vPXqHFT7x4J4+re86fTzbjpN8&#10;eGrET+5FTc5JXeL6dpSTOjn2rH+32OfzPjln5tTJtSdmhLd6mqOHfPvi1OQZ4cpT94qop7ON4s7I&#10;mlye/VfGPLu+OR/san7z0YjpD8ajV/Z/dta/qpGh1jr75nKs5Z5ENOpP+M1By+tqtnOSJ5aeq13E&#10;W5N+6bPKWy9P/6z17p6cKaqZend8Wr/zbe6dun17R+sr3jQTjXr6K4/EM588H8V6l0d9VrrcO88M&#10;3zo5K58rHK/2szbq0TX4IztMPs74FWKe+ZGz7DS73tXdsFfqybNu/a7X3HfUzM+7nGb0jit+8/QS&#10;V2fdfespqp167dcctHCM3adnH06+4F75p59a/dSnBxwf8OzJt09c/eVjztBTL+vJL3v2wRI3dz9q&#10;czT2M3c2mA+YWjFjeoBRyyXm30forV9y+UeNPHLI6fskLpYxvcSdQ23fnnXOkCdniul5tVPqe072&#10;Hs3xvLPDjpu93DXxR/d8RJdzc59HvNSsfBJnbtZoqXMfMX2zTl77JP9uru/Kc+onl37WmV/tovcV&#10;7119dz/dw7MRJ80Vpt7zJL97cq7itEv6XulX/cl3xf3G33MD3+/B/Xv1s+/Xk3U7gcuht+O1Nvnp&#10;kbwJn7DUXOW98xX/M/p9j5xZrM8v/sye7YnX7p5yZmpzTzli8hJ3jrvLaVyNPKJce0Y59q2n2Bzq&#10;9pl0jaVGz8Tgi7c269Sc8FNL3no9xK1bRz31VrqJO3mK4XOqaV5r6btX+ptnbG56OSex1OaM5CZH&#10;HCz5yem853Xd/FXd89gl91npvvGzG/Auued8j8R1yfehe3JOoj7PeJzM+Yocz+5u3jd/L2NOlHf3&#10;jvz7Hb1yDrm+4q+IuW/75bzeqbkntX6c07txPrXYiddHcdjJvT9q5jTnFfffvnk2/aeziu3en6te&#10;zuo9rN0hvZwt5zt+38CjN5Cfq0c9ntF95vx/Opz4d/yiym8unt/4yjuZvJzdHx7nN/4Zde7de2Wv&#10;d7O3OiP89muPk9o5K27PP+GvvH51PO+be1g9zaMWM6q3xotcnNq7Tgw8n9QnnnnrrzTNT6+Pyqcd&#10;+n7Ypc+CrrHVzpPfivsOvHf1zLn/isM+yVvt13o14NO8yUfNNDM9kpc+vcPkM2knXfpOOT7uNPXf&#10;iU1zwcRzt+m87CaXPDniicmfsFUP/BWP+zzihdadM995yU9OanMf8Yzqkgc2+YKrXfXh8KSfXCP9&#10;/MsH+faN4KvnhLPSPotztvxHIp41dxJ7xaz0xQ9vsMQzl9OzX7VT+57Unzn7ZL9nON69kbN6XjDz&#10;Z2a8Q5v7pv+jO+uXXs/mkyf3OeGrveU+8j48onn2zCd6z3TCnTit95zG6S7F4LR+miEmV2/wzOWd&#10;RL2Sy+8lvOwRzeW5s3Pz+7ecjPISM8d714fX8xO70uPNfj2DevJ1r6uI1tnt4yzxjng7n2juTGt7&#10;4qkTw1t/sYx6gcGjzmeFJUfNCTd1r8qdn367MyfvkTzvDP107sm393zVjvq0vzuc7pf8zP35Uexu&#10;7PtS717uD746Az35ctR1feVD//RhBudnBi9q57aHe4CvOKk54cB3rtqcI/aqyE76u9+qbjx3SB9x&#10;+dR6J48+tT11J1Ftc/HK36+6/11/rRtYvY+rLafP1Ir7K+CPfPY9l3dxx2PH1W/6+YiZav39wdp9&#10;iHrssEknn97kYZ9of+eT/B1Pr+SD7TRyJ629jvrd0bQHNT4rj2mGWHqlx+lZU28+edvLuNpXTvf1&#10;bVy+/VUtfhLxaj90Yqv7sd8zwFd7y7WfHqmzL5+Y3Ku+OjUTXw6x++rkZD97icPNntpHo15E54il&#10;54TBB/dFrQda8fTJvvrsn+T4pg+1T+Zixl1PzqviI2frc71ql3f55H36foj9amd51x290teft4n5&#10;dz+vuHM9XrnvlZefGXh+vRATv/K46uPFfenvOVczwH3h/c7PsTvlGdzvnXOd53zi9LjL1LuD6d9+&#10;XevpXtZG70Q/8JWHml3UJz0y32ndZeKcejg/PU61qfnOv/YNrD7PX3vr57b7n3//+9/zd5X/+vpB&#10;Nz43bv+NgBlXc+xPX5S73dQZm+ubv+ujoS+nd7Anbt2zplrPqQd21W+dP3igc5/mZJ3+yU+c3Do5&#10;6UMuhxyetRp9qP1/G0Yud+Lj5ZN9c3rqycXbFxxMjvkP4L+/qKVMTznerfUuplfzJu/mnNS7Gblr&#10;8/Ls2SPvGh8woxyifwHmrvrK95zUPvi4m5727kZ9meNsPMCt5egtbm3fKN5Rnbyum39V48P98XXg&#10;g6f+Yl8l9l4n55fDGVrvuVa4fbV4eT+TJmetNOr0yRmd89nUE50vedZ3PNUS0zvxu3nOVytGTe4s&#10;Y/blJAbPr21we0Z7Oc+e2C7in3z3Sg39CYeTvfRJfWqTk3nyO9/tqIecnMXd0CeCZ89cHJ5ezheT&#10;I05MzO+h2e8cr5xJX3/3s5anhjg9yZMLpo+YeiNe8FKvf3LErqJeRvnUvgdir4q5p+fAGzx7YL1D&#10;ctw5MTTtCXb1tAd8sPQ68bji3Omv5oPz2LcGu7MvfJ/+OsAH3/SWexXdC576R/dSv5rpnvTNU+Pc&#10;xFZeKxyt+vQDs15p3WnVn3Bn0csZ4s6k5uvDx37WyTXPndCkTg6YOX7J0d8ob8eRu4vqjXAnbzG9&#10;ki8mx561faK9xDqXM+nB7BtbT21Pj6zbg559Ix78fMuLr1Ne//znP3/Ef/3rX/+Hq00dWr+2xZk5&#10;zYXr467Wd6OzWpe+cLKWC27Pvn5ZN2YPH3t6Eul7F4mT9+8zeuljBLeXHvraw488vz7hw8NLP/+X&#10;KfUStybmbnimnj4ef/zxx48X3Px/4Z05XPTuSM0z7Sk+zfsh+u8v9hPL3FmeyxqOWPI7T3/4rc86&#10;teInM1JHrpZ8p4fH+ykfri+wfN8mHziN6+XsiUMvn9SA4ymW/mKptT9pcja5+tTgJZ6+mestTz21&#10;efIzz7767k94cnZ5+u94U2+3vzvhnzPE8QNvD/vqUusOYnKNauS1N3hzrY1qnWF9Ek80006v8j7x&#10;eYZzcr5n/NEyI9+Lntl1ch+Zjd/VzDu+vd8d7cT199Wp13tPnGex6Tx551P/2ZmTfvq6AfP3n+5T&#10;Txjeq3vzrtE1Tyxxf7bxDuRc1T/M//tL7qKOll5y7TVu/5Gol965Cz1e3skj/mj0Tr1z7/RXGnBm&#10;OIc6udOM5LuXeuvW6SnP6Hx18sSnn4GSc3K/zmKGWudlb+rLW0X17SvfvnVHdTtec6xXXvT14378&#10;OoOf2uSJG+HqQc5jT5yYHtT2fip+alqXvebbm+LE1bv5Ezc53fccjaNxRveo7aV3563r/ne9vgHv&#10;mM8xd+33A3Hv9uR9WE/5+3am+/NuuRX7RHFift89uXs5+nnjXYu/Mvp3GDtP98g9ycVbKy8juTV8&#10;tNT5/bd9qK/6k+YUe6f3yQ6vnp/3ezL/d+GsPoen50P/rMfprHfz8nvPu2e1/917vMvveVf11V28&#10;+z1/xh/tM1/PP/7fdl9d0FfqP3LYkw/QiuMFE32udlAj/zPj1a7Tbp5VLVEMvnhqs5945nKM9PjN&#10;jTqxnpce785zD2atavDpHu7s1953tHKvPNzRfZMvptcUV98c9SWa653RvhgzzOmRG6f5J5jz0zt1&#10;zkvMPHuZ0z/ZqzX6nuqZwR33rK7T9zNyzslOuRe5T+a7O5HfUb1aIzx75IlTnzytSb8T/QknPTPv&#10;2e111W/+Vb3yW+0k3jpwXuBynN21+KujOxkn/12v+Z4HPPPmvbP27ozsf3KG3Df5+qx2hjtxEku/&#10;9pHXHGvjSieuj3XHlU/z7tTv9sS/z0WdOLl7NFc8zyRn6iXvV869I8+QNef2DuwbpzuRmzp5RvWP&#10;RmdMens5i9za/qQFk9d58/VJfnNOavR6GU90dzj4uqczjO3T+6iDl5rMk5N5eifffMUFl5Mej+Q9&#10;o2s8E1vNldN9cX263zvv+unVOusr/eSRmv4/CvIvM/1zH9zkpx+5deaenbjSw09fz3Ma0Z56uKMa&#10;a/XWPXu134qP3hnpNfk4W96kS7/08D1Sa8QzX+IZ0wdcPnnuII/Ii5nmcsWpeahPnj77iWbFwSuf&#10;rrN3lff+VzV+cJwpP2tzZ8vpOnnJ8euw+zlXr7vROekllvPaVw545s3LesUTN6pxfuP2jfKM4Kt8&#10;5bXCnfGZMXf7qHPlzL5Pazi5T96RePqIJe8d+UfNecfuH+GZ7wnz8n3su2vuo/u9yqf3fXSfU90r&#10;9/7KM3e7re7Azwp98/SZsPQiX2n1mTzspZeYUd2OI5co3/xUlx6P5Mz193dn5y56uo9RjlHeMxEv&#10;/fWhBvclnrE12TOf9mysa7XEnNH59N8/9DKm11fLveNprz5rn2enxU++PtY5y5/rk599tYmlz9SX&#10;a4+Ixtq+0Z48cWJrcra65F/lqV9xk9Pzu06ufsnJ3P6ksfeRkT2m/T5yh1fN8hyru/2dzvqqO3vU&#10;h7vm1Xfqe4Dv1N/Nm9639Jv6O79X93IXvVc7ySWao5Evlr/36/kd790Ad+p9ouz6nts3+/sGvm/g&#10;d7mBX+4fT+bFn3wj8zeU1N3N9chvopOHPHrkWU/8r47l/pyderoDeUbONfH6vOmXWvWNtT7r3bw7&#10;PumZuf56UfOyTu6Uq6enhpj4pHsGw7v/8J/zyN0l85yZONx8wUs/danpvvPk6mc9RT3Udt0aeY1n&#10;PXH0TV7nk645d2pm+o8nyfHn9ZV+8J3O7F3RM/fcWU9aeUT7aohi8qYa3sRV0xEPNdkD158+T9fJ&#10;3+V3dXf2X81lpudy/orbeM5H68t7aP5prf7uPlf8R31Xe+f5VxzwU97Og7O5vxH+1Zn1bJ51esnN&#10;aF9+98DlZK9zOe0jbkSXnMxPOD33q9R5jjyjOGfjRb06Z54ldeCpSd7vnOeZvTvO23foHSRHzHu0&#10;7pgz7N3RTHp9iO1lfaWbPPJ8Kx997afPlE+8CZu0z2DuiUfmeuYOmdu/iiuNODOnuVe+j/adu9O7&#10;T3NX+M7r2Z47OBs/MfLEqaenOak3l0NMLHG8s5+zxJuvl9zm0Zez0tK3p0/GVU/f5JInrjYxOdkz&#10;t0dcPe6rxhp+z5mwlS615P55BI/8x696Jl9Mb+p+4Hffmj/n8L/MkP+RVb2cjvaJ9LI/zUr+3Tz9&#10;mNNnv/JL/pU+Z135Tn3v4U7PnXrPyWOF5Vx9EkN3VU/eu/vIOeZ63Jm1m9F7T7452zx5mbtfxqt+&#10;ck/zqzPp477Wu8ied/hXXvTbr+vJIzns5N9vvfIeX3nW6Qx/N2y6z1e+X59xn34Or84xnf0z9v2s&#10;mZ7f+2KPvDPz7LsrmH2xjvonju5Em5rMr2bK3c2wR+zHHrj9nrnC0yt9Es/c749iOSfvLnG5RHH3&#10;Acu56UGPJ/s/kZ+/poc42ITbv4rOSo/MU3+KT2cW00+vxq/uW33H9un+MzXe7qvPNG/C5BOzjx+v&#10;xOSK0/PlvbhH67rWK6NaMTWJi8lxF2v68rsnhygnsSm/4p32dzx6fa5pFzG5O0+574zu8c4Zn+U9&#10;ne3u+/RZu/8Kc/Oz23dN3X1re9ars8qznzOutGpeGZ3PbOcTwe0xz35icoypf+WOfycv79A7z/v+&#10;O92D53/mzHmXd3zQ/Z3v/c5dfXM//gYu//EkH95HP/x9nFf56HvyhbXi7HbxzM2hpmffPabY2onz&#10;K2GexzuYdp/uWh38zCd9Ys5RY2wOdc+duPLodb/rnGF+wpE7RfS9Z9eT7hnMnZljrt/J7NagBfMP&#10;wiuP1nWtz4S7393oLnpap09i8rL/6vx0Ru7lDpMW3oSreVfs/bpmp8Zyl6s+3D6XZ1Vrnb7ku7nN&#10;vVu7kzvkvOytfOVk/3RfeZNH+pHnft07qXOGc9VR80qOeXPRTJheGZ/hpdZd0ps8Od3LWt7KR648&#10;6zsR70l/MlOOeiPz7b1ilzseE7d36br3ztq8NdOcHYZerx3vkR6+ud9qTvNWs1Kvb2Ir3R381X53&#10;Zp9y8z07ubs+U+pPZ+rhvZ/qJl564HtyhslHrPX6u7O8V8X0ddarvHc+OXfHY6cVF/x05yveVX+3&#10;I73eZbVz+zg3+elF397Ebb+u06t7Xct1Hn1m5g5g2VcDPj38o7h8+h/j+Y/m9Ew/cv+soYd3QN17&#10;ySHql1hqV5zkk/eM9kh+7p5453i0b3Pc/2pe66h7j51X+ptnNNeDmLnzpj3s4YGGyPuZ7zl51ult&#10;rn6a4X70MrfGO5/0THyVy8/oHDDzlZ4+vEk/adpP3cQFu+rDaU8wHrTdO/FT+8Pk4hfPL815V3Pk&#10;tc76NK7mePZVX//cI3P61JM+eVNf74+Mnvd0pnt7FiP6PHfieovpoYYoJkdNRjmJdX7Cac2dGv/d&#10;jne8vgq3z5R3+BFnzXlf5U7u7OH+d+7qDvfOLo9w3f8R7as0ucPdu4GPnpda/eyJ391Xn9alX+bN&#10;o869pv47sNVO4Ozjzz/UcjOuzt277s522mueOzLLnXpu1q2nB5ZRH3F6Yj+I//3F/tRLTF5qyVd4&#10;867qV/mczMlzXfFX/fRg993+2SdHa8TfnHj15Fy5E2bPOHk7V84UH9W11+QDZ7f7tF/yVzm+OU8f&#10;I/3v57EbWN1h3vdjzn9v1e7+8s4z58b4fc2vg+yB83cM/fdMq1vWY9X/KNw9jMzlXLwy9+/DOGee&#10;+wcpfkmfgN+auitDPmp+znzl4Va+K/yVs7+aF2d+5v1Ub/R8q7t01qqv/jt+38Bn3sDlP55kuf7Q&#10;31nYL4QTjXOMJ5p3c3IXch7PRGzs3ftc+bube7rflW7XT099m59zmr/SpIf6SZu8V+dX8+j7ckfP&#10;A57Y1W45S11iV/pVf7eHP2T5QxdcX/i5h3nvI9coT50RnEe9fH/IFZdj/4foxb+wk3vlXMcktuIl&#10;R93diIf+K60c3x/4YOLEr/ZMOzXmufM8nEM8z5RacjlGuVOdWnkZW2PvSifP2Hx8c9fuq/vI6E7T&#10;zFUPnFc/eZ7Mm/fu+pWzd16r+5nOp8+JRu7kA5Z3n9zEybuWa9z5N4c6/dROmFp7RjT0fPn7DDi5&#10;j3pqtYllbl8tMfuJm08ae6+OzuqdxJlnz2iPWsy97BGzLy7vV4+e+x3n0tPoXXUtbnQnavMrjdqM&#10;q8/6Hc9prhg+5PrlbHuJdT5p1TkDzeS/w3vOrl55T7utfB7xQLPSreY8i+edZu4eRnv83Gees8Hg&#10;2mtdcne5OqN++qO1R24/MTnd0yO5YnLz51p8ePia4X9tkJ79n52fu+gBZk7UM+elzlwdceIm7yTH&#10;w9nJT8y8Y/J7F2ruovHUnOSpz/mJtw89uPLti1vb72j/KnI+3mN83cfo/F1M/9zNffBXn1xzZ1Gr&#10;Mc+e/Cmqa37Xk/azsdwxc/cS84ziGeUktsrxaT51+0/Y5NlectoPXEzNtEvy5Os5xeZk7Rx11smx&#10;94qI/8ob3Pk9S83Esdda6t28nKEHWPtkT01zxJO74riTMTX6PBpf6fXoDu/WfdYZc+7qvX332f+u&#10;/nn3H30Hu/eavejLoRbrneGIyecs/mzhueRQmzvDWq5xwnOGvHfG1fnuzOxz4Jk/X9v3Zya8Pacx&#10;58kXo5549lcxfcinnZKDT9cr7+S6W2up6U14+zZHz+at6hP9tMvK75V47ua5ElvNkmtfDdGeGBzP&#10;Z98e0Vwv+dbN0d/+KqKbuM6zl7u9cvZqL+d2371678TVTB4TJj+jfollfuqTmr9rfnWXf9d7ede5&#10;+Wz259P3AJycl3lyxdlNjXvC89U9OR8V+b3QHTyHNTuIde5+cuGll7i8d8WeQ507v2vuu337XO+e&#10;99X9fV8f3VP96l7F/ewQv5/vG/jKN3D0jyc5gB9u8nd+sJ1DXM3xC4xdrh49jFd8+nJzlxPdN+fn&#10;DeR7513SMfdeE/up/PkrPDnm6Zm91HXePOr0af5V7S5XvI/ue86cO9119s0n3uqOnGPEQ71+Hen7&#10;Umet1tjaR2pnTNpn5uA76Z3Xva6nfcT0sF7FO54rj3fi7OdZMj+ZOZ1Nr5V+0jTWHt1fee9wPPXp&#10;fKejp468dwPzkZf+9oj2E9vlEz+x1S5w3MF8xd3Nf6Tn3Ee0nu0ZD+Z6ZnfQ1/qRmJ6r/bxjY865&#10;s8OKmzuk92qfiZ+7kWednr3D5JX803w1b4Wf+l7xrvzzvHCzxvtK35zWX+33SP9dM658V3eBbuq1&#10;38TJ88uXZ20URwOWdfqscn26f9cHPZrJb9pr4vUOXU873fXpHbvumdbTnGkf+cYdZ/JUR2/SJrbT&#10;63Mn4n3imTvo3zo5eho9F9Fcjymmr57y9LSeYmuS4/wrn+SpR8N/xPXRg2hOz5rog1+ey9yYXDXE&#10;q35yV/nk3Zi10bmT59RTN/ETm7Rg6okTB49dLzV6NZZ17mS+6uPHi/fel5h4Rv2I4BnJnUO0/4P0&#10;3x6YHPG7MfXOMV55uVN6XGnoP6pL75xpbpRH7azEyFd3l/zM1U9Yz5V7GidPtbuenEdj7901s73D&#10;aY/mP7rHTufc3EW+PeuOu/1Sqzf6xNtvVatnnjPBxFu3w+XqY/0dH7+B1X0/7vhTyXuEdz7OmnrJ&#10;+2p5ft76TI/s+hHnf8Wej5xtpekz7+40dzdPPjPEndd9cWLPzp59YntaT95Xnj1jV0/+zW+OuzXP&#10;2p+xU0fOa9ImTj91erZu4shdxVONvJ6J7wpTk7Pl2rOWAw5mFBezzrjrJY98N6+5Wbcueyd5n+dE&#10;AyfvyXzS5n6Zy3W+PaP9jvITnzTuNPXQJi7XmN6Z92w8rjQ5J73Mu99+1s1b6cF7T7m7mGdxlrN3&#10;ur97z7v6u9/DVzq/n/98b/iHg+D5D/P9vc/d5TfP/mdH9yPy8utT3P3sT7icj4yfuUfPfvbcr/Z7&#10;dp+vpF/djZ/Tq11X+tTBwc+Yve/8+wa+0g0c/+PJXDq/CE6/cFL/bJ7zr7ze+UV4Z4+rPT+7v7un&#10;Xc+9/YZH/cxnwjt9xsOdXhndy/is96vOp0/vlbUcd9715GSEr4e5P6ROP6DChSc3vczp8egrPsXm&#10;dJ0+u5kn3hPHXe15vpxrz9ga8Y69b54t89Z9Zu3ORnfpM+c9yem4OmN6yWnM+eLycsbJDvD1SO2U&#10;O9Ne1+LEXY/+tC94Pzsfe56TmufU21ny9dt55Cx1+pxEd9xx5RhX3Kv5V/2VL7h34Xl33F0PH1/N&#10;W+3nTM9PLZYe2d/h8uCkj3uB9SOWWjmrHrg9uUZx4+Qr9yTi4/7wJz9n6Tdx7GVUN/Htwc8+ePca&#10;QyMnte0lrzngv8vDPfT5su6+9zadv7kTBwx/uTu/lb7x9HB3Z8C1b0/9hIvJIbbO3gq3b8xdxE6i&#10;/uzEyzq1E5Z9cucn13PuvNtnVevV/ZzXPeqVbuKeYp4Hfs/3HujlbHC5icPLx57c7F3lOw09vfWx&#10;bl3WcKjVG9UaW+OMjHKM/JlC/RTBxPHJPGv9ctadHN8rD2c3r2t5q/nNz3OokXPlRZ8X/OSai8vR&#10;f4r+OY+e85O38pBr38h7S4/I//qoOXW+wHmpsybmY23sHvrVM2lWXPHU4M3OPrtZck6j507+CktO&#10;5uyaO2UOzzp9xdIn8zy/uJqpJ5Yz1J1E9SsufefLudLkLmpTI4YfuD3xrMWM7mAEly/2aJx8Jmzy&#10;hzftKNY+1vaN7S2v8a7ltU/XrVvV6vRd8b7xz72B3fuz6/XWvt+NW9O/46duivhczZt0d7FX7Xt3&#10;7kfyvcc8a75X3nX22S85vW/31DpLfvPE5Vu3DlzOSW81R5/20Ns+ccehz9Ocn+j+V39+65nW7Slu&#10;bPfGWw+/Oekx8emDp67ryUPOynPyZQb81JgTpx0Syz0+Ine3R2dNuz/qOXmt7th9V5ru5075Pqz0&#10;Ez5hziE+0keTu6Ufee6aPTWrmfbVyGvc/qNxtR9+75rprld3J+87ft9A30B+HZgTpz9v8znzs6zP&#10;hGUPn9XXBrgz1bwr9p5T7WzPmJzG3P2j9ne37/j3vQE+g6/+vL3a7+/77nyf/F038NA/nnzXMnd9&#10;+QLzN4+dNjmrL0o53d/NeMc3jd05PrqX5/N+cofprrJPvrs/ufo4w7ni8k5ia7o+8UhO66l5uWty&#10;7+T67ny8hzu+cvV1V+fRz1z+FPHgL1+SD9beqZVrTK6YfP2tH4l4pG/m+HX/kRk7DfM8o/Oa3zt1&#10;P/+CS+679+4d7tZ5ZrRZe4YTz+bqA27ePmo6No9aTnrpDWY+aRtLj+5l7czEVrmedzTN9RwnZ+l5&#10;XbOnfvas6TmbaA6+elI7caa+c+FfzZB7xZtmfwTGfr56Hjh7ewZrsTyTuT281HU+zZGb+uQ5O7GV&#10;r7vQ93tX66z5Swp/D1nNgJueak+i52ruCl+dv/VdX+3Xfebz2t1PatyXmHjv8TvU0/nEvIfpnLse&#10;fD3MrdUZJ+9TDM/JR8yZRn1T1z05GeXje8JP7VV+5elZrnzs7/zay7MY8fCs+k0xObt5qc3ZOS85&#10;78hzljuI5e5gq78Mlk80d1c9rXexuellz52m3uR9opPzj3/84/+3P570eXH+zNkhf89wPljulzn6&#10;rNWA8aLPY8x+Y9kzJ+ovv71zTuuaSx8fPZNvvuqt8NwrPRq3lkOcMPvubp2RXr4vkw+cxOHnP5qk&#10;54seL2sjM82JzzzqV/fY3vCT+6heD/U9Z6rVTL1TLPfPXL1Yz7qzp154nOiciW7SuMvKyz76FYce&#10;T876ifz110mfmpyVOS7U6qeek+zJFc/ozBOuOjX6qrVvtE+tZuqJEfHitePbT13nKw6+6Q2PB4zH&#10;OnN7PwjFWfUaV3sS0eYeJ5pvzvUN/Ep3uvsM7HrewglHbsdntO31lWvOmY+fj4zJMSfy52t+ZsgH&#10;nJf67HUORz/5p/rdDD2Zl7zEe5dd7W47ztTzblKf+aR5NTbN63vo+nQHvY2pEzOuZiTe+Uq7wnd/&#10;35O7fUbuzjkbLM9Mr3ndT449fajVGxNztnzr5qi170znGe0nv3tyiPbg9w7J009+9szp6SO2i3oa&#10;5eKTc7KfuXwx54sb00tMjTVxwrL/bP5u/2f3e1TPuaY7ftTvWzffgJ9v48z6+TmG44v3h+/DWU9a&#10;+jzyyNV+5GfX+X6uqFfz3Zld84HvS1w/63fFj5rzrv3Tl7NMz+reJ+439n0D3zfw+9/A//z73//+&#10;659cF2fObyqZL+j/B9/l3uWvvqnpQ5Qj5nJZw+GVWP7BHNyePGv9iGJGZycnMXnG5GV+2r/iXXl6&#10;NninXvA8E7m1XmJ4yiPnyRpePvr4B9Lm6p8a8vThLw+y7n73Jq8dx51WnBXec07qycv5eS544q2h&#10;Tsz7aZw7997lUydvun+5nif55PzHVB/9rImTp33PZE10XuoyTy55e6inZ66emlxN9pNP3o86z6h2&#10;4nXPeXK7L34S9XrGgzknembBm7ju4c7NyX57ZE+9O+XnN3vmqXVmasSM6jK6D168rI1wU5/5NH/C&#10;ct6jub45P70S9xzZn/IrT/uTFozPvxzm5w6pSY74DoODFzr7bEIAAEAASURBVJz0bE3329s6PcRW&#10;ccdlnjug57PGI2YU8ww/SPFL8pyXGFRwXs7ovPlh/393hoZ/zKAXGnP4fq1M2vRHw5NYasgnjt8f&#10;7adefvtkDd8dze2nV2Kej+jd2SeCqyXmjvDBpt3EjPL0ArfnPHvWq5ja1KSfnOyv/BpH27r0hm8/&#10;ce6D+8ln8qKfOHn66N289N3l7Se3Z4Izi5e93IO+XnLUEPNRL9Y1eHs3luemZ+0OfrbTx73A7KPt&#10;J3nqxZq7quWjJ88ne+Jgycvv/3KI7pMYeWpXnNZ0nbrM0z9xZybWnic1+lMPZ652AsdLnlH/jPZ6&#10;R3B53aNWB2fFazw16aG/XhnpUft91Jz6X//61w+cPxdQ8zKH5/eXP/744//6+MFjF6Mz3E8O+nc/&#10;7OmT83e4veTrYezziRvTI33EibvvD/igk6+v0fnyxDM6w38QSe0u+jqDXXjxXoKRqzMnOk8f51GL&#10;ZW7/JLqTM1JDL/fP3p3cHdE4T1974le+8q946Yem65XeveSr5euKZzdf7cobXF/ynRd9nuT/RP7U&#10;2cPHPY1y78bdGfBe3YO7OA8uj5G+nNxRLLk/hPULvNSl75U2rXKeuvTtPpzEnJueuzy16aWPEZ5c&#10;o77WcsWJYqnP/i5Hq04f+c60Jp5w5Ms99Zevfppv76PiK3Z4xiO1fT+rO0Cz49JP35VP4hNfrGeJ&#10;o+9eeprDl0fMvw+VkzH5iZNPPffBm5ffv9SKyzPaN8LjWfXlnUS88NGrd8Cj51mnv1j6mCcvczRy&#10;dnp6/uwBn5d8/NojZ5DLbZ71xO+eHnKv+vDgpC5r8PZo79TqJ4dov33Ek7vK/Rk998m8dfac6Sxx&#10;+P25bg9q9LxSpyd98OyJEeXR79oeMT8zzfshXPyiB21nNBVO99SJTxx95Fob1VKby7WmJ5Y8cp/k&#10;gnUtlj5q7WV9kq+81E479GcFD3i89DO6l7V+1kQxZxrlWBuTL0cfoxz7aqd4wkmdfGfQE0te5/Dh&#10;7bj00jc9dj15zrD+jt838MwNrD6r/RnlewJcvn+3Jrn0fLFX9nLP9JBjbJ6/Z4CjkzdFsRU358KB&#10;nxqwfK76yT3JnWU80bySk3d54pt75t2faL85P2+gP3Ovvhf87874yPeyf5549flP/PJ+Mr/Swr3D&#10;3/ldeb1ijnedX7e7nd7Z48/qnIldiL/0//LkyUVNl+7h1a/e5Oallz2jXtZG8ZyRObzPeHKHaf5V&#10;f9I8gvnFodb7MIp3XPV77/Zvn2frnves307PmV85b3WH7pDzprkTppaY/tP70P5Zp4/51Tx5u3jH&#10;I/ffeU4956RHY9atX+ETL/27T33qNWlPsN17lj336H3l2M+Z9hLLnH5/rtI/Pcl5XXmmf+bp23jP&#10;yf5H5p7vlTPzbJNv9/ueqBtLn5Od0Tun+eJ6dg2e+h3P3ipO3ivuCa4f8eqe2k/NKd68rN0DLPOp&#10;Buv3U03j6huXb5/4zNN+OY9e1/LBM2cHa/exbo/kZk/dVczZOy7z9TfKz57YO6N3kTMmrPdM/kfn&#10;q13c29h7qTPKs4afeet3NTr9mpf4ipeczHde9nZ8ORnh85rOqpd7yhFPH/NdD46zrng7P/eBkzn1&#10;qS/cdz3ek/65k+e3Z2yOeEd5nrv9up/63Aue3ORMefLu6PTKv8DWi116H/iJWYOpI2btjHdG5/Vu&#10;j87Ux7N4Ts+Y88TgZO7sCbN3Et1lx2WGc4zJx8OXf9lNTa6/MXXmeNrP3P4ro3NOPeH3ma3Ty9ze&#10;qf8Jb+c5zRU78d5x8GG2fu7R9c6je3o2Tq0vObOcR33yyE+fzNtj4stRB8ecnprmwWmunI7tkf2c&#10;lfidfOePz50ZKy/xycveyc5w9Uhd5ic+EwffV/jgnT7uO838qlju/1k7PnJvj2heeb7dfO6Uvhzr&#10;O/PVTprskbf/1Xu66+960y47TK/cV4woLoZX4jvvZ3vemzP1A3cvsMzlEHPnxHf5yis17XuiQX/K&#10;y1mfkef53Dnfc7HpTK3N2rOI6UNM/8lXbcb0IfeVnClPnX0xavdKTN6dqM+k2fXgX/XleGb4q30n&#10;rwnrPfU74bbW/RLXTwxfXuId4YmpIaam8a7V5xnEktt5clY5mvS1Tn76Np5aen2u7KfPab7T73r6&#10;977i3/H7Bh65gZPPHL7wmnvyWWzNtOMJR51cY+PWxOT43z0Tc//EUn/VT+7vlK/Ovbqn3+ns32f5&#10;PW/Az66f7atTwj/lXnnZv/K86uvzq8bb/3jy1W/AMxfnB+jE4+7eek86PxRyer79xFfc5HyFPM9L&#10;frp3cifNdCect7n6+MPB1Z20vvn4TByxPG9rv2Lt3uy22j05qzMkhzy9MlefWPL1oZ8cdRmz33x9&#10;kv+KXN+cPfl2P89IT59Jm5i8PF/mcHNW5uljnnuIGZ1l/c447eF8o/OzNvecRrmriI7XFT85zsIT&#10;HS8x42reKa6vfH17z8TN1Xx2zH3Ie/dn9pu8xIjmJ3Phumvy73pwHn3I1ZPnkzPAc/5Kk/rOdzOz&#10;17qcJc8It/v0Esu8vVs/9cVyphjeiTsrMbnG7PH7sRr7Gds/e6/O2Wu3C/Ps5xme2SN9Mr/yvNqV&#10;Pd31kb3v7JK75szE7+Sns53VfPGrma2Tr7771Nkjz1p9Rvrpkx7J6/zKt/nUeue8ibfC1K/64O61&#10;49Bzh/T0LsT0sl55yuu+uLPsi1N3T05HealtzkmNfvKaMPzE9V7p3csoP6M9Y/ecRZ98xUMnNz0y&#10;7/7kN/mnB3nr/IeT/C8Q8vD7A1j++Q9N6+Cu5omj+ajn7qw8j1r3vrPzTmtv58dMeY/Mx1s9UQ8x&#10;/XlP/ceSGadc7RQTI3fe7oxTTx/3f9Rnp09P54Hxoj7ZPz2uzuEuxpXW+ZOfmPtaE9Mv+4nveOm1&#10;y3fe6nqm+CpO/JP7X/mJ565gPcfaCKc1YNOD5or7zBlyp0fn8/Xrk369t71V1MPY+qnWS81pbK9J&#10;N3HA7syEO/lM874C5tk+YueTuznhPHJvd9/H3Yzprk7vUd7O/6rnHWW80nx0392Yu7r7V9zFybmm&#10;Of0eWhPz59Cdv75q4TZmPfmkLvsrPDmr/NF5qTPvPVZ474LOF72Vz9S74vYO1kY8+f0pa7B+mAOn&#10;5zWPOr3Ugbc2ea2jfvXT83qfaV6feaXxnNMMsfZynv32Bl9p1L47ulvOmfbM/unO7aOHd5mxufbQ&#10;TDuCq7n6/iRv8qG36k985n4/r7uB08/S6yZ+PaerO9j1dz1PyucbXj9+7u03x766rsWN9o3iGZnh&#10;n5cmnlhG8/RZ5XK9F6P8q768q5h3peeV5qv0+06+yl6/4x7P3DWfq/ycre5H3q/2OVyd51143qV3&#10;9q5Zfxff2/948qtfTH5Ipl3vfJGtvMDtGZ3VtfgUv8KH+CN3mO4+74t+vrizqz8cTPea2DRzwlKT&#10;ee6X+FfI+xzUj+zbmvShZ9+YZwdzj9TBab681Lcme3fynLXKJ7+cn2dp7qln86Yztze1vNSDdw32&#10;FR73vdrldH95ky+9CXd29/SyP8Xm4NHYpFth6nuXFf9duGdwD2vmuWPPnrhy7FGnl/3TiLb1q33S&#10;E4077PhycgYYv3+ok2Odc8x3PTmfGfN80x7el2dtzqRX01zq7LW2a/nEnC+vY/Oo7z7McZbxyiN5&#10;maOjds+Vz1VfXfNOvNU+G5+d1bv3Ps/664dPPxMGRzx3E2sPa/r+DCkXPTkvveypI9oTS77YSZx0&#10;zuueu5343uE4L8+U+c4rteRZ73T05DYP/HS+2iuvVV+9UZ7zjfbvRL3QkO+8kpszJs2VV+p3s3Nm&#10;5q1nh+533Rr7xN0Z6K36/sdNvkbJrZnl793t317Wzet93127R8/xnk7xE16e1dz50zyx5lgzU5+e&#10;v6v9jwH4+H0Wfvvyj2Phuoe5enBf6OXhwytrcjFxNLsnNStec5xBvHrU7nj6uLP1TnPVe9QDnXtc&#10;zaDfc7o+8XiUM+2au0/9njW9P3kG8/TFo+v2zVqP1IFNeOo6d9er2fhecfTqGe6YuzXnyht+fs2n&#10;Xl+/vrNH7l49o89Evzl66WH9TEyv1Tz8kzfVqx1SN/lnf+XxTnza6V3z/Gzg3+/3u2amb86/c+/T&#10;HaUXM+Akj35yMk9e7rfK1a509ld6cXn4mNt7Z5z2Tsw8d3rljunb52SO8+3B7+9fk8eE6dGe4sZV&#10;H3znq54Ib+Wz66VH5ul1tcNVX69pDzD1q/Om3rO6qxo54sbGu3Y2/PRKXC+jPOt3R3Zx79wr8d0O&#10;qZGnn/UqJi/z5DfeNdwVxm7980Nzu87Zd3J8Tu9s8s17TJ/E1SXm/qlxF/jg2RPT6yrqf8WjP3Fz&#10;Vzhd5670P+L5jJkfca6eMb0fzfnd66s72PVXvcTN+3PtvdqnXuVqjWqnmB72wdBmL/PkkWcvc3pX&#10;O8BXY0Tnc9WXt4vt2/VOe7f3Cu/0yPzuLt/8ezfw7F0/q7+37a/Jvvp+kKeSa8zenRz97r256t+Z&#10;9ZW5l/940os2fuXD5I7muzfZs8DxpY7IK3ExdRnlJkYOPj34rnoT/wrDLx+9V3sl91W5M/XrunF2&#10;5j+qyDPyByrzvv/dOfXfxdZbOw9t5juvVe9Z/cr3HTi7ui93kXXOyz/kemf20ag1Zi/74kZnW+vd&#10;uP13RmffmZHn9Zzq6elptOf5jOKrKC99et5K+yqc2e6h51Utr6M6z2Ns3kmtF1x89CLm51avxOSm&#10;hzwieHOoxVe69Njlek2c7vUek0bM/ayNeli/Mu68+yzO3d3fzk/9szHvKXcxN96Z056n5+hZj+py&#10;Vz3wbn949s3lJZ5+d3P8/HrDk5f/QeJqn5NZ7qm3nuLMEsPP2eTicql5URvh2SfPR15ima90ybnK&#10;9XA3+GJGsazBUkP96IMvXlePnN4jdXB2/eSS7zztJa/9k5PeibuPkZ59MbXWq768V0Zn6UntHkZ7&#10;U0wOOfr2nHRgqaXu2fqIG+HyZP8n8ldP+/buRs+Te6Zn5njLa/zu3Ef4zHS++q7FifR6T/krL/ny&#10;0m/K5aFLz8Qn3YSh0cM9jPK75s9//P6gzu/P8oi+9CDK8/cWe+5NrYe9rxjdMfd+xZ6+F6/w2nkw&#10;x/cPnu+Lmj/++OMvn3n4vOC5I5HHuzCXB04uj751asAfffBzzqMek07fV+05zdhhu7n0PLN7tlf2&#10;4fDoaa8176idibd75M6rXdTBVXe638oz9VecaW7unV7m6XnCVbeKfe707F56JA/cu0xOf73bS27m&#10;9ok9e+Illnn6vCrvfVa+fS87Xvau/Ff9d5/bHXv+u+bm/fVMdyHuesn7iHzaxfvJnti0E71df9Ik&#10;lnPExfS1tk9MDJ61muQ+k9/1XfHFjc/sdKV1hlG+d2Ns3Hr1/c/+M3G1E57de2bOO7X8bOjP6Ozs&#10;fWbufHq88mzyk5N98NbYN6o9iT1PD3FqXtZXnvL0kS9u/UjEo31XPjte7zL5otfDPrVaez0/cfPU&#10;+PVjr/V+dhq31st68gFzZ3lX8cT3yuOk7/mT6xnYofdI3kmuHk990d3xTl3PpJcz9Caqs7/C1Mjf&#10;8eh9P593A75H+Z6+cpv2p17Nkpvzm492pUfn9xc46ZcaPflaTTzn7vJJ47yciUfX7qe/Oms17tj6&#10;k356XeX6G6/4n913z+nePnu3X3U+d9qf6bznZ881+e887/J3Xl+9570br/aVZ7ziX/Xx8TVxnWOc&#10;OB+FsYOfDT+fr5x9/I8nXzn0V/Pyg0A07zfD2ugbN5115zPxfyWM83tHvffU+8c//vF/NO8OwPzq&#10;HuGu5qUPeT47X3ntO2lyT3W/UuwzuvsKp7/q5fs7cegnx1kZJ132p3zyFNOPenqybw4v80n3Cixn&#10;ZP4K76/o4XuSu/W55TRuPb2PavCFN3HoJY969zhvx7F3h6uGuNs1ebt8d6ZH92Ked9ge4rudrnru&#10;rPej96CeeZk7X9/cWZ5RbXLUZ8x+apMz5amb+mATp7E8y+l8Naf81X7gkwc7TvjkIw/NHd2OS88n&#10;c7GMzJ84iZG7Z2p3eeon3mruxH0Wc9Yj5+jZ6XH3TtrrpHb3Ey4cdzI2lu9L5qf+r+Tlju3bvZNd&#10;5aA1z/Mn5rzEeqack5g+V3y4zjJvvfiV166fns7b8V/dW51h2iWx3Hu108p7hacPnP7LV/rOZRfz&#10;1GXe/dy/easeePf0JfrCz/+Y5F9Uo5OrT/LF3IWes5on513RPe/4q3FntOZ5llNP/eCnXk99rI2p&#10;S86E2yfSzzliRnq8l0Zy32O1xOT/KP77i59f9pRPq+vUrHL0nnfFafyEf8rJc6LhJcbcR/brfa2n&#10;nU79czc0vvQmTv7Zf1We3wf0fMVsPTjbq58rT2efzL3DnfzYZfJY4ZOH2KTx61POSfR+3MsardiJ&#10;z12O3sScedcHvneh5yMepxpnnfIf5XknH3WmR/f8SjrvrHfyDld9+HJae7dOH/KcSW4tL6O9uzOT&#10;3x7WzsnaPPWZ01eX+CP5NEt/oi+9c65a+XLErVMDRp0aa/mPxp6TPrmTPDFj8u/kK/0Kb2/3AV/l&#10;9uwb28uafs9vjf3G08PciCb5emSfXDy5ct4RmePMu/6TbsImX3jOJk+deUbvQ8x68haTYxS/iqcz&#10;9IWf+c5fHhznnPInTfqlT+6UOPlK07yr/fS54unbPGt8zN3P2nhnlpqVl7h7fcff/wbyM2Fu9LPl&#10;LYDzarxr+VOEO3k0V17i/h3GnT//TLPATp7VudDrYcSP3L3Fjdk/md0cfZzR/VfWznrW81U+z+7x&#10;u+hX9/mqz8TKf7q/1dfGxP2VMc9JNL+6J3nTueld6VPnXD1bK27sfnq9O3cH4zvmXf7jyXcMfZUn&#10;F9NvUF+WHHjk1uwgRt46+8Rnnmm/xp7xVzvtn72cueOqIaYm8Vfm/uW4nuzmK+eTu3fm6JInJ/3M&#10;Ozqncf2N2Uezm5fcj8w9t/Fqdp9DPrgeRnrTXagxJl8sY3qDX/FT27nvwZWHvNaf1Hiv9PZy/sTN&#10;vjPBxNGY25/i5D1hk/ZV2GpP97DftfPtW3dEB2fHs+cMNRnxlef3F/nZU9N7qG0869aeaFL/yrx3&#10;SW/2op8ccyLPM7ur1StnX3mrVZN1+2VP/klMn53Hruc50svZieHBKzF5HZ0HV406e62xlmed+tSS&#10;Z62usaz1zNh9a/x4USeG1pqvP/+Cobk545U5sz3rzrc57pyaE458z9ca+89G/fWZ9hUjcu+nu8C/&#10;4tqH6xx3IU77qUneKj/ZYadd9cTd2Z16nn34ctR2nPpg6dEa6uynR+aTTu2Ot+vpmfPFVhG/5Osv&#10;Zo3e3ChHb3Hq7Inn9wiw5OgxRXmpAdPXKM84eT2KPerpnup7V+vVXurt62NNxGPCk2Pe89p/8pOT&#10;M8h9oTGXY8zdyJ3P7xm8ePg/rhP/Afz3Fz3g5f8BnnhyT3O107yVB1x1cNQmpnbC6Imnlz7ZX/mk&#10;Ho5acXUd6Z9yJ62YHtZE38OM4HB9+R5bG+H5gLkneT5dZ+9Orv8djdyTO4abu6pJTD8w+2K7eMV3&#10;Bp6Tr31mXHn1Hmr1nWp7+rfHVT3pE9M3MXP3uZqhB1FtYuQnT8/Ta4Xj2b2TOfiiO9G6gxGNObMy&#10;P5nder+GU5uemcNxZ3FiY+llL7X29bC+E5/ROqfvQvxXja+4k88++50z3OF+9rlW8/sM+fWCxn7j&#10;9CYM/M6z86DnfD2t1U0cuUT55uqSM+XyUi/PnnXH7PvnkubsamfiY77idz9nrzSJJ7+9kvdZOfvl&#10;jqs9cnf5ibVu1VMLPzngWeuXfDHjSjP5iBn1tSaK6f9onLxOvE84udMJ3108Z+rJ9aCfHPHmd52a&#10;7lG3zxV/8thh+PWMHd9e77Hy4Oen5upBXPVW+GrO5HnCTV3matmDnJg7iaWGPDnU8FZc+t/P17qB&#10;j36v+vOStzF95uinhn2vnhNOeuJ35+/W8c8ZeDX2ih3To/fNHvlVv/lZu/8zHun3nX/fwPcN3LsB&#10;vn+cfP3J82s2p+T3pMRXuV6P9le6HX53x/Z6Vt9+eY+/9D+e7IOd1v2hywvRw0vP3yTF5GTUI70z&#10;T+5XyznXK3e98vOu5DmbmheP0d7uznac7OmpF3X2xYm7XvKm3Dkr70nzGRj75a7U/Zr2Sh19Pcjp&#10;8SRGPf0lVHLUwb16UnfCPfVuX89pdFb62VObPfkZ5YFdcVP31XLPnXvl2cTF8qyZ07cmmqtfRXlG&#10;eM4yTz/ynjV5px99dXKzTj/7p7HnnOpWvEd3udoj79TZk2bC1BrVPxP1ch61Ob7dd1Zydjz5ySFH&#10;nx7OaX5ysncnn7zR4929q3n20aUWvP3oy3ffxNTvOOoyqgNLbXrTk9c4vdOnz0SdM7u/8nWX7KfP&#10;1E/uq3L39U56rrW7Wb9q/l2fV8zHw/Pk/FOsNbudnNXeqele+t/J24c65+BlTS/7re25qbM36fWV&#10;cxKdPc0A676ezleXXDkTRg+cnxl3/3FBjl5EdyGnz5PYD+BNv/Sc1dlW41u/4oHLNe642fNOwKbc&#10;ne/4TlwwX8ySY3S+fy5gLu+1/1jSf5Tzz3/++VcU7ouHfb3zH1DKo/fux/MYmed8MPNpD3vw5ILl&#10;nUy6Oxh+q92ufFKXXPcGc1f7noWa98gXGl/0zFcz4PDYN6Ijz/iT+TV/dVf3zS0njD44j2f+UXzi&#10;L72HtWd752rOyhnezxVGf+JOnul1J5/8wZjBy+9T8qbZYuqYD2atVtyYONjq0X/qOyN76Tv1k7vz&#10;hpf69KWH1hc1D3XzxH8Q4pcVNyifkrpXnv1TFvliQ31fuR+ed9+P78NnXINnzXOKef67e93VM2ea&#10;pQ/zp7477/r0Tp6c5c8KYjmbXFzf7IudxPaZNHJ6rjia7k0+7ojOfOI9gun5at9HdkHjHnlHp15o&#10;W5eYZyVmnhxnuQe1nomBZy1HX/o81PZ+Ij9/zZn6yLNWry5xsY7Jmfyaf1LjqVfznWd/x22ttVpr&#10;PfWybp78k5ge5urwbczendgeXeO1OkNyd/skb7cbPGepMaZ/8tJPbmLm3XNO98Fzln1ie3SdXPOc&#10;kzn9rPVKTI+M8hL73XLOeHUPX+3M+b581P450/vI2X2HUz15NE9v4zQjfbKvZorM8YVGj6v5k5eY&#10;HtYrL3mrvvrTiB9exlPdZ/F+lT0/636+5/46N5Bfd3c/1/n1r8/Jyac5ehH5M521fl2L/27xf/79&#10;739v/2k+l8drerikVU/+1M/LzT551nrcia33ze2Z1tPM9JDHDv7hP/exr2byk5M6+Yld5WqM8DO/&#10;0ts/0Zxw9DOuNI1zH42dePQ94pFemXdP/46rPZpnDd9Xzstc7oTZ6wjXx52IidvPOH0ms2+eu+hP&#10;r3H87BN9Ja7nFOXrAYfcPfWxnjxOMO8FH3N1zm7cvjHPLkZMvRwx+pNv/sdbOP5HE/J89Ds9v/z0&#10;eEXueaaztL/cxnu39PJ8ieljxC/7+nc/azjUiXHX1H4W/vOf//zw9T1JrjMyZt99wHhZE8XExZgL&#10;xiNfbs7JPHmJT7lces6RZ+8Eb44eJ5E56nNm4vrYt26duNG+UZwIpt/UX82fuOlLntrm08u53ddL&#10;jrU8/9GAOFEunPQXN6aGXE/yiSMGr73R8KQHdWrM5SWXc0xfy3D7cb56fYm8xNFZp0a+PGv4YuQ8&#10;9PIllhGN34fTC45+RrB+7Kmdanri6OWSg/MSk9e1XKKPHGujHtZEuf0+wfV7onz1asSnKHfqPYM9&#10;4qsm9wajJuY5xU92VJ8a8tPniqt/761/65OXnNxP/E50D3xypvOM9oyNWzM7vcDtqYXTWPbo88j5&#10;Wf3568T9s/szO+G0puvJA2y1V+tXdX4m5Uyzck72xcWoeVGL7Xzp6SHvlTH3MHcvI/P5OYy7SIwc&#10;zMdajIiOfzyZGLm1ZzPqr1bcSJ/cmtlq7LlPR3mTVh97xORnLrcxcPX25ILbE5OTvcTkEdXaB/MB&#10;08N+86ntEf09NT3AefGzd77+3//7fz/88+chc+c6z1pfYs8Ck09+9cB1d3Vdp4c9Y+uzRicvPa7y&#10;3mPHlyuHeWLmVzskH5+u9c5eYuY5jzxr3vN8/BqVkz3zqQeWz2rXxMlTZy99Vrlc9JMHmBw8mtP9&#10;ibOa3Vx5zHOm97jigstVb3TX7Iupy/3lyclee1oT5aPnlTX766vGvlp11vb12tWTpxjR7x96ZI98&#10;hTev60d17fNo/e75k79Yv595BjliOy6c5qt7JE5ezOczmD13Iia+milHnfWKn7hctdkzh2Pfr/fT&#10;3fRYRX1zBlzq6WszfdQSpzsE54UXLx41Ynz9mcuH1/zWWRtTQ+5Dv/0Tk9cRTnpnXxzf3B+OPfI+&#10;g3XzqKcHvn6phSueOjnZSw+4csiTR+2THLFVxMPPiX5+RtH0/Pa5M6u1q9o9su+c7Iklj7w5Xbdu&#10;1/f3F3zRqVWTXzdizVnh8vDmkUduLzFwnwlXA8e+MTF5nI2+dXqLqbdOH/n2Jq6cjPIS61xP8axT&#10;Lw5mrmbC7Bn18n20xutU71xjezdO3zn9tTdxVxw98GudPXEj3H6aSx9MzdTXI3nq7KG/6svt6EzO&#10;vnrwz69PNcnf6ZP3d8m9L+7O93d3dt9DONP9qj3xkvuo125+ej+bM+ejZrGr78mjez+r3831How7&#10;7knv2V1ftcfJrq/g+PXD3vk1Qp1noWdf3PoVe7zT49V75l24N5j3Ivau+Jm/Z3j21XnBeYyvvoOr&#10;s79y7l2vif/IZwIfdeZE/nuENff65/+sw+KWIa+eXW+lAX9Ut/Nc9foSmmcf3L0Sk2/POvmJkad+&#10;0jX/o2v2+8y9crZ3lVjmeTfgd3fXP30yX81KzpS37+QzYZMX2CNnW3ld4b37xHd3Yr7gnuj1VEut&#10;pz18GrN3Gt2lvcRPfeTlPrm7faIcInOuZvVu6bXLr3x32uy5Z2J3vN1fjedPv853XHutoZ68k89v&#10;3s2xlkftC4yXnGmmup4vbrTf3ulJL/n2wHY7yJuino/o3WXyeGYn93xkJ7Tu0z7t5/7yMurR52gP&#10;NM1Jn853M+96wXdPI/45A9w/NLq7nP5h1f5q5/ZtHnVyur/rNbfr1OaeiaOxJiav/awnjphecjte&#10;9eW3n7V9Ynt1ndy7+cqLPeyRd72a01x5ell/dGSvr/R8xD4nd37CefTerry7v7sTevKN017J2/ml&#10;Vh6+Uy7XnvUzceW1O9sz857VTvs29uju7cOuOy/fJ3Rq5Yslbm7k9zx56HyB6SPH3wflTPeoZsWx&#10;n1qwnJe9xFtLj6f18ozpl7l9oz18fYHRd5YcMHXdk7OLk+eK7xw11vCZ7ftDzT+go84XfF9wVk/6&#10;rjjgp7ydR/b4XE2eE5Y68kfuvj2u6mkGGPud7Hjl/8q+e7WnZ+h9u0Y3YeL6pL98YvdX+6SeXJ0e&#10;etLLvOtTf3SrJ/3dA665UX3yxVYR7pU+/SYuWHJy1oTrYZw4k4d8emrAEs9cDhHcWk7X4v8fe2e0&#10;HEdyJFtbk/YH9f9/cvVwdYZ7JB+fyKys6gYIUiizZkR4uHtEZjdADonV5uzv/HNuoN8f35t3TL96&#10;X7Pfc7N3skvyydtv5bHigafnSv8qzgxfuUvm04zeDb472zPqlbVYek+Y/dQ2Zt3xiaY9ss79Mk9O&#10;5nDcQVxd4/Ttda72bky/U0817Ge+m5scz3SllbfzfdpL79ztqd9Khzez+qw5M3fRJ/uZd3/qyZl8&#10;7WWUl16ZJ5c/l/PQR6eWmBpzovmKIy4v55nTc5bYLiZ35SsuN2t36hlywOGobV7WK6/kmKe/2N2I&#10;R+6lp5hRHP/Me97EhyMuv+eK7+JK4z49Y/JKjjp4ibcued3L+pSXmv/23Hs3Xt3Hf/sdc0//7Xdw&#10;9Rn57r9+A3zG/Jo0vu767fCr3sD0PcfPRcaJ96ucOT/zn7Wzd+c8dnAPo73lD0+2CQLEPFPvj8aN&#10;X/TQ84Z0pOpnnEjZM2d+Xwpa95I3+YHRl7viNH7l2Xzq1Ez7ThqwFXeFr3yu8NzvimvfuyOae5cr&#10;vxWu52fG6Q7dz3Nc7ZMeatWcesjfRbxzFlxrY+vR5Kv7Xef+eqqH2/3WT7U+2Zuw7mdtjs4n9xJ7&#10;GvNcpx7ucqW96p/Mc9YJd8VJj8xXfHH2l28Uy7NlrpbIT/ujU2ukR+4/qlP74OVLPlFMnlGOtVF/&#10;dOrpJZ9eP4klN3l6JrbL03PHW/VyfzirvVb6nJ/5ij/hfeapbt00y92NaPp87XPFOdHrYWQ393MX&#10;oz1qsWknPr/+paZ9tCtNz1PTUV7iV55we9/26d3sr7wTJ5efezm3MermW7dXzpl8GpOvX/YTk5f9&#10;znMXtFknd/KaZiWWevPsO89eR3dRQz1hrfuKdd+ftfHdO1/dLfNenf1Uf7LbO/ZzDnv6GTKC9f70&#10;7DM/c+p+pr6YsTU5c8VpzarWCx/yV/1Wc3a4s3ecVS/39SzJveO9O3/Owb9nTVo0qWuOHnL4fdCc&#10;6O+L5Pw+aQ9d/7kve33+3FeeHLx6L3rNk5+4OqKPfTGjODwxcs6Rdfezp4cRLg+1PGNzfjD/+uvE&#10;T625M+DzEvd94L0CJ+b/8qT+6tgg879u9F7EPXHN3Nr9pqmeOXt6GLN3mr+iPZ3xGbzp7qY7e9cu&#10;Oc87TCxz+1ezm5ceqZVHn5f1ipP4K/lqn1PPd+j18MzG3Q5oeO249NJbDb6pM5drTJ4cd7KGa558&#10;eekldhLb90TzEZzd/nnuu7On8/Us/BvrOb3DFb/1r9bOZ66zwRLfzZCXnAnL/lfK+f3Y36Nz77wL&#10;952w7skRv4rMdG5qycXxyNweWGqclVjq7LefuLqVRl7GHVe/nOefWdNjl+ufXunX+M7rbu/UG557&#10;9oz2aJ79xvFp34krBn/yAIMjLzlgWePBI5Yac/qZU+eTPXK/tpLjTmJ8JsByrj5icokTln3ylV4c&#10;TvvQ80WPV/L1FacnL/3U0BMX+wP41y/2xI32iY2pSU5izU8PeXDIeU389H6aOyvn77zcySi3d5z2&#10;VZMz1RMnfPJJzSqfdFf+qck8Z4D3WbNPrjbniTU36yvf5JrnDLH/tugdnNzxq3fjrDs+T97XO/6v&#10;cr/6fq+e70rve/oZn5+rXX7l/ur+Tu73V/sMnpzp9L3k3jy/8VT7u/C8g+k83vXU+8b+fAN+Debn&#10;KLFki4Mtf3gyBeZf5Q3JQ7rbKvoBc/c8vBp71lNU52zjxE1MXWKfma/OtsLZLXvun5j7g9kXy7jr&#10;60c0Ty2+9sidk1yx1HWe/O6d1iuPxN33ZKfTue/m5b54dz3Ng9M8as+ZuXrvglre9JcM8nexZ6+4&#10;J7xp18nPneW3t+eTp4d18+2LE83tTfGEM+lOMfzd+VQDb9KlD313b9w59q1XkX+ITa7eRL3tU9vH&#10;z1qeM5Iv1lGN3O5T6z/1xHb6Uw+9VnGaAeZ+niX19hN7V37HO3d3X/ewNoqv4ikPPdx+Esu8edY5&#10;r8+802ePPGu8rfNucmbmyUGXtbxdVJM65690cK842U9vPLPOPOelfoWvOMm/yvHo84hdaVf91ZlW&#10;fPE7Onc8vYPkOUcP53/lmPtPe3bfs/V7m9pdL3nvyt3pHX593pXndEb3OPXQW511Rj9Txuzt8qsd&#10;0u+Km3N2u8rTb7ojOb9K9CzTvrvzqfOerSefFYbGGcT0Ml9pxduDmn90dB//+8GYfDysnadOf2Pi&#10;cNXRt5a7wrKfHGevsNZR+//uWC3R18TP/cm9j4m7w/LcO97Uy/2Y7/vEWf75z3/+8cofInDnjObp&#10;L2bMHvkKb96dOj19D9Bnfsevufgwg1feW85tzWfW7uVM913V4kbvyZh4njFzOVNsn1OdXu7f57Lf&#10;0Xknc+Tc0fS8X632zLn3yd1OOj3UJ8fc9w+umLqnUZ/0PvVC6/vdml1P7glH7p2o72q3O14rrjOM&#10;zQP/3Z88u7nx5Oy7O/K9mzj2TmbsODufPMdqB3F9jMxULyf3kDf14NFXr06MuntyiHon5pzsrTzk&#10;pn6V66fmqtZnxROX966Irzuuzj3Nyn3UT7zGJm56Nf+qTr/V/iv8ynvV7327Xuly1xWn8dRk3jxq&#10;+7mP2I4/9cTUG8HNib7E7eUOeiUmzx4x+4mbTxp7q3hHk1zyq31WM78inmfzXGKrmnPQax741f2o&#10;kUtcPT0/eekj7uypJ+cq3tW645Xv796/e2+v3Ifv8x2Pz9zvzl7J/W/+LOX7k3nez3d+fgOrzxL4&#10;k6+f88mfx3z35+Tdfp93E/cnTZ+Pxvyc/Or34mf+/i39UHgPT/R9p9SN6XvrhycV3Yn9RrpI4089&#10;9UOf+anf6h8fJq/c+ckbNHnu9tzxc5cdL/1PeCec9Jzy9CB318TVrXpwU5v8CbdPdI4xe3dzPZxp&#10;rY/7U5Nnv2s1q6g2PVfcpzgzcs7JLPk5E+xEmxpy50+ezV3VO+105/KnXs84OZN+atGkLnM48H2p&#10;+dUi+3Muz249nXV3tvSAp99Kw/dnOLz8R1pniqttr54lr6M++hrBzVtDra7nJnflkb7kOw/8VpzU&#10;6SnWMfcit9941qu5yZnyE+/kuLsRT/r+8Cy4v1erI4KnJncBlys+YfaexPRzVu7TGL3s+0MGfRZ1&#10;E66+vXJ/e94ZPT3Vy+9anv1dbK1c5+N1xw/9ylNvOSse81a99DBPrruKWTtTTUf4ybWvj3VH3v9J&#10;B2/yTL/M25eeenmrOa39Xeq754Wf9/bue7i7D/PRPNHl7qnPz4Sfi+ROOXp13U/v7N29x8l/td9q&#10;pvPVTZ5yiJ4reWqvZqTPR+a5h/uezkvtSrPieA/+/mGtT+u8Q/+8Bq81iaGfPNCkTo4/ZIhH7uT3&#10;T3jo7PnnBvfRJ73xEjeC8chr/Ef3/NeVXtyYjv45F6z71PnqPz/Yc//0fZLr770a9WIOHH9wkuhs&#10;I1xzYuZ9vuzlDPN3x56vv3vQN6e34qv7FSPn+6hz5d1N99f9vr++/12/z3Dl3V7UfRfOf+I1+Tem&#10;v7hzeg/7GVubvV1+4q3er/fcix51++T9T7ke6uFMZ0htz8mePsTVkztmDr/rlccOx+PqececaQa+&#10;Pb/vp+vJZ4e1f3JPztX61nQf/1d3nnZsz2lu6jJPrvsnltyvlvvnH/bKO8h8t7PnTb1nxyNzfVIj&#10;ltHZRnt6WZ/Gnc5ddpzTORPPO0j/Phc695g8dtjklVj6uot9651/9tSBrc6TOLzUUPfjDpPuSotX&#10;cyafnmndWvHT2LPQNdb1nZlweaXHKl/t7J/Pp75eHeGqW+0rrnbyb0xN47t60lzNnDQ9oz3UiBPF&#10;Wtv1jrfr4dPzrK909OV2xFe9PbCrR03z8Fj1mtt17mnvqZf6O9HPcWt6h9U9rXD92kfcmPorrpqf&#10;HaedE2M/69MzyV+djf5Hel3NX+31BOccOa/rJ55fVZNn88zGr7rz77SXXzPGPNuv8j70ntNZ8lxX&#10;OX7p0fWV/lfrc9Y8725/79ro39/sNF+pd+esvXd+DvhzwcmdySHmfyvr5T0yS65zL394UhMFGXe9&#10;5GX+RJP6p3leQnpwIVPPi6Jnf8XFT/7Ke+ont/M7fPa74l/1mT9xJqy5K06fadqztVl770b9uhaf&#10;4ik357aPPSN98skbbNVrX33EJz9774q7MzDf/VfzrvonZ88dVnNewXtH6qunNc3PnVd+4snVR8wo&#10;/jOj+17t4M7GU768Sefs7E0Y/xjL/+tuHrhwiP5Gp4b+Ks8Z8HwSN9dfTkf7zlLXvKyToy77V7ka&#10;Z098OfR2vEl7irVv1yc+3EXumvUOzzt0TvLBJo5co5yca+9unDx6JzwbSx09d5rmq1VjTbzS5uyc&#10;oZf9rN1B/skMNOnhjnp1f6rFiJMe3Ie+L7DM3VtczSrmLM+QHqlrPLXOa07qn+bMOfHtfZyXOD68&#10;wE599XlHvDvTXZ2d96AXcfVc9dp/5fMVcc+/22063+5OVl55782xh+/OW17rd5rmvrte7fTuOSs/&#10;5t85f/Izb/88185/xUu8vVe1GiM8ZlOLucuE6QtHHX/Om/6BRL281DpL3fRnRXdTZ0TrjiuO3O6n&#10;Ljnm7U3tD3kmB5xXP/p3bN5H1MzMnbhb75fo/+IkPHH2cNdVPvUn7CPO9BmensW7s/6M2XdmsJc7&#10;pu5qX3VGtVc6eR2f6nr33qfnrOr2aZ79ac8Ja/1U67nrTd4TNnk0tpvXXOqnc9A6a/IAy745kV5r&#10;7OPLI+9HNf+amszVz6r/oK35T+delme9p9yz+b3ts5+Te1/tlPf5UXeymv0Ezx0zf+L1MzR9370D&#10;Z9o96H2/m5vezcm7Sl1qVnPlqDOKq3OmUfxO1BsNPj1j5dUz9cmvR7DJT64zVzNO8PZ3r8ZPvJKz&#10;09/d353SP/P0E1/dnX3jpLV3FU9m6N/30bWz5FsT8/zdz9rcuJqR3rscHz3a09qoz8RPTvfVTTF1&#10;9FtrPWmfYj2zfZgph/hkh6e63oX6dL47p0dju7rnNDd9zeGoI+408tQaJ92EyX9XXO2aZ2LWiuce&#10;q3PZV++ZrvjqflZ0X2PvIe45rJtn7bmtd/HKa6ft3ju92vuk9n7g/uxdTvZ9F8ezGvMe3jXj2+fH&#10;DXi3Ru/lV7179+YcfSbPdhrf6XU682fwuKe+K+u8g9VucOSvOF8F96zue3K+3v2JJj2cDZZ5cswv&#10;f3hyZ7DrOeCz4moX8dWHaHXZycdjxeN89J2T591pkvcZeZ5nmjftP/EaO9XlXaCxXunpu3NyWpe8&#10;3u0ja/dYzcgzrjifiXuXRmab91nE5Vg3r/f3fTJ2f1en9xP9zvuql7Phdi22e09bQ/2Oc+ir113f&#10;aee7Hu7gPU6e7ifHKJ4e5va8XzX2qf2Hb2eqkSMON3vmRvo+aMWN9Mh56U30L0PF4GWeenpXT/rD&#10;bX16X3m92mdWz7/yfKJZeTrbCK/Pb8+44zhHDzS8rO0b01PMaK+1+tmXT2zuhLVeH7T20jNz+85R&#10;K97crNWAwVebnM5T0z1q5xrB8hzm4Pk4m5ja5JDLa/wdtd59RnFn5Bnk5s6Zq9FDvjhRvhy/vyTH&#10;vLmpl3MV3cF58BMzv/L5mX3v4SN34B6mO3rHTH37rnvmNEuNHsmZsOyTq2/8tN7tOM1/Mm/y2e3n&#10;jJUOXM5u/9UMtSv/lW7C20NvufZzZ3t3oj5qeo743Tj59Cw8E0ND7Yv+5APOY08Pf/iO743+cKEc&#10;+fR8oaOf30vl46XvH8OGX6a+mD7KrOnzsrY/RTmThv/DIPtEc32o3UXMmpjnE5fXXuIrnrg6ajG1&#10;RGbyvvADk9w5NS90as3B1YDpR5RjhEf+mU/OczfmZ/7ufZz5jhkrj3fOWJ2f2c6R07U4sXfdcVM3&#10;5Wr1pDafZk0eYPqc9nvOSucuV/6tR3c6o7UfUbOLZ/BMRua5b86Wn9gql5uejVlPHqnLvDXZm3x+&#10;Vczvr+6f58zc/jvjR/h/hOcrZ859Mr/ribY/k3c9nvB75tUeeUa1RF/5Z6zcR276T9hKAy7fGda5&#10;06QHa47a5JvnjmJENO2T/SlHc6qbdhLruSt8tYM4Pnq5l15yMu56yXs1Z6cns+5q5HsH095ypt4V&#10;tjqHuN5GPsv07ONvLidn0stn4tBvHtiKm3w5qReDl48co72sU2tu3yiu/iqqS96Jx13ONCdnZg6X&#10;V86Y6tR0jtaZmTfPOrliRHFyfXIX+/bkEX3kWE9RzxPuNGvSiemNjkecPDFz8OlJ3dQHaw9qdcaV&#10;9hRPz1PNz+Stzr3CV7v23a543/jvdQN3Pye/1+l/7ml+1bv/Vff+me+2v69wd36vNf7MvT5itmf9&#10;CO+VJzPzPs2NKx345Q9PpljDV74IXtG6C3s88UldfhjxTT/PKd/o/OSnLvtfMZ/O8XTPEy/upv9y&#10;r+fh00/eaebwsiaf9OmX/MSf5n3u3iHnZb6a1/oV7x24u1/d2Ttm4cHZ8jX5Tru4J3xyOXpNPitM&#10;LX30PuKJ2VvF/CxPOj1X+sbhTz7No77rrcekcyZx6qtdxdTolVz64nKN8OwZUzvlOy0e9HnpZ5y8&#10;xOTLdUbX4uqIchIjl7vqJx+O/MQ/KmfWO2fe3d35ni/vKL0Sh9s6sN050gvuRzy5Y+bM6vn+cEHv&#10;IU991+klR4+uwcHw4OU/Psgn6m+uh9G+tVpx647Jh0utJnupk5fYKp+4ziDm9+TJwx3cqTl6NZ51&#10;a62n3VJHnv7u0hxqPe3JTX33Jl1zuJ/JC2zyVv+R8eTensx/13neuZ93/+Q8aNxl+nw0tpuhz4qT&#10;/cwnfvYzT67nXvWTm3m+h+T99Q2mtxE9c1bPbofU6ZczVp4fgTv/xDvPdEfX3nn+7k11z8o94Fs3&#10;L73oOVeeNTFzfkjP38/k4iWWvqnjcwNHv9SmhlydHGPyxOQSxYzpRQ4uP72SpzZ5YL784dHUyzVm&#10;7925M/IsYNwvu/GQy3M+GK984HhecPLUtkdqPyrPfXIGu/Dyc9a7J/ej8uk+8n3Y7f5RO+18V/um&#10;ZuJkv88kf4XbxyNz+YnlnFWObtKkn/3EnC+28p/w9pNztYs89dbGSe9+aohixu6J62ufmjw9wOQT&#10;7YPzgNmnbu2EqUmdPKIPXl/tmc73zh37TvRe4fafxDwL/nfuu/dJrye7/GzNyfn7jCead5+r7x3/&#10;xPj919qYO/QZ6E3vuxge+qQWTE7673L4/hluxzvpPZmfvp6pMc/UfXFj66ynvr2T2HrqPqu7NffE&#10;f8XRM/vOTizz1JzssuJMPmIrTe7xkbnzM7pbz5UjDq8xe6uotzqjfOrkUIuJO9c6teZGuT3HPlH/&#10;xFZ5+vT81NiDn5rkfEQ+nWXCmH2yV2oz3+3u2ZvjvFW/+U/ryR+M+e6Ad+Z3ZqX/Uw/ntT695RDh&#10;da+18JoD9v1838D3DXzfwM++Ab43Td+zfvZeV/O/v6de3dCf+0/e41/ljqfPMOf19RnnYIZzpn14&#10;N9hHju/O//zjH//Y/o2Tf3mswOgb2ob2jSf99Lrit+8VP73VGtF6KebWclIPJ+epgZu4WmP20s/+&#10;FFMz9ScsNVd/6SC3z9u+6ZO7q2++dX5u0KUWjvr8yxtxe+5mpJ8+iXdPD/Ddc8rTA/5Os+vp8ZGx&#10;52edd+cOvr/+v0aGA+b79/e///Xnq9vT2veDWiy9wPRlvhx3cb+pJ2cV1abnhKW3/ZVn4nDdXR21&#10;eXIzZx84xNxNjvqpJ8e44joDnrkz1a789VRLTCzPmHjyyXl6Ntr8+k69d/lD+edf8el9rfHQR4/k&#10;2yOqwV1czPjnyX+u2oOuM//M/OtvrvrjgSZrtWDcz+qh794rzh1cr9zFfOVz1c87av/0tJcYeZ8x&#10;55Fzd2jV28/avP30JqqDM/mBTw/c1sJLz9X8nGMu13qaqT8RHrPk5y7i8og+8vLrz55Rjj7O8DNu&#10;TV+OmvaAOz1+9tWl58RvTF3j+NDjf/2KR9/8eqK/2qv9rN1XnfOt5RHtTZj83EF+9tJHXD/51PYS&#10;a2842bdW22dzjjG1Yh8Rc06egVn23Nl6twdc//wib/e591707lmrvt7E1mbPHA5e7a9eD/lEuWJ6&#10;WBNTZ946eGD2qXkSM/fr3f4fxH/94uydh1y9rFexvZyBnqd3EYcnN731M9pTZ30VW3/Ff9JnRs/J&#10;e8vetP+EpYadsk5v9xVrr9TJJSYPDi8xa6LfW8T0AJcPln1wah451snDwxc4OV/vvMz9vq/O2N8H&#10;wHMePwD4v//7v//egz67oMPbvf4QDb94Bn2lqCPiwyOX3H3tgU2PPu0v96Sv1qiG6Hwxz5z3ljpw&#10;XtybOVryjOS+3HXiiMGB/9kPMzlfnnHagf7d/Ty/3hn1InLn9tSwQ89Mjvm0a2LOEVMn3nXzrIlq&#10;EptyPH1daa7mn+pzj9Ton/3M5TZPHK49sazFiOJqqO2LEX1aI54x9Yk7a9W/4qLv/VKTubPAnCdm&#10;LV886+Z0Tw08Xtbw+B7v9wi/TvSzp59RD3z0nHo5Rw08/bOvfhfv6O567+ZOvfZ3N7ndF38lTp4T&#10;ljO8d3lXe8rHQ67a9J3yHS97+k4eE4ZWDbleYpMGTJ08dcn39+fEnuTMyN0mD/ew5z7iqQfTU/4U&#10;5dnT0/oqrmaA8+jXdfvyPYQnv4fs/g9TUu8MsJzjfYCJp6753cu69TkzfdTs+tlrX/WrqNYoz3ry&#10;syfXmNwrjv3U6EO0L5a8XU++nNTp25ga+9by9BIn2hObOPaI3W/9xAFrHnV62Tei4YED5ota7Afj&#10;rzuB65Mz5Gc/sczVtY91cs3VWBObP3Emnh4rvv2MyeX7BnVicBPL3ZqXvlOeWn0n3gq7O699dnp2&#10;y767JoafOLk9Y/bo97PiicPXQyxrc33lWD+J6Ylf1vo5p3vi8q76zVe3iu0nTx/6vKjF5BBX+uR8&#10;5/duwDu/p/rB5j26ek/87598T3ca/6zzZJ8rzStnnbxf3XV3D9O8n4Hxvvke5vz+s713S0TT/dT+&#10;yjln+8gnv04+co7eH/0+veL/6l1czX73e+m8j/y69uuLvz96Zf+//mSUn4iLyNB3HPAdHrtVp8vx&#10;8nY6e7yZ8vX66J2d/RnRM61meVZj8xNf5XjbI8eDmth+clc9+t/PsxuY7lqnfj/g9nsm907EQ+/M&#10;73iccKez9Rn0yXOJXcXJ/8TnijP5sou67J+cZ9Jdnc2+WuvVPPvwJw6YuLkao31rI/jqyR6535vh&#10;T7uDp4a6H3UTT4woz6iPHOspqklu5moSQ6PO/pOIh75GfboWn2LvcqpVB9988gfTM3fO/7iyn9z0&#10;2vV7du/T/fS9ytNLn4yZ6wXGy52N9q9ieqKd9JO/Ov27bp/21hOcvPX4pof9xDJ3D3XyE+98Nbd5&#10;T+veoev2tZ/nIu895amnnv5jIX3gZJ1a8u41P2dmrs9Xi71j155ZvM+f56EnL/HMp/7OU+2ks2eU&#10;k37mRrmrqIf9U518Y+rIefG9NXG41MyU0/P169g+2benV9YTNmkTM9fH+leMnME7MD45F1q9Ui/O&#10;3eg/3dOqp+ek0TM5zjbm79/wk6vnarY4kZefVzzaV67fT93NGUR3akwtuLPMe189WpOemctPLPP0&#10;T0841Oozb33WmasVa/+c7d06h3ukD+6LHi9qfvDAHz4Q7+hcIr2v+HhHq/3A857kqdudKTmZ64H2&#10;Cs//xoHrPru59FYz1OVcsY+IOSd3upp195w5J71PZ57y0pvc94S8d84e/X667xlyF7HWntapz/xU&#10;Dy/3UTdh9jJe8XonayN6PcDEmSFupGduhJc4tY9ecMmts58+4qvY+hXvGz+/gen+E7u6c99bJma+&#10;2iC9V5zGJ82ErXSrM5x4tGfXeONDdI4R7mpGcsjhNTc5Pdf6hCN3iif63qt96KfPdBY18K784MLT&#10;03iic07HnuvOejoDHdiE66nW+jTmjFMNPOc93elkrjPcK++r56afvUkntouth5uYs3IfsZ3vaY9Z&#10;Kz9we/B84S2ecxLLPDmfnbtH3mnm9p/upf6OJ1x1Rufr07j9jOmTuLle1p8RT/be7ZH6zPusd8+G&#10;V2rMc8Zur5Pelaf9E6+J885dJ/9v7Pe7gVc/c7/fjXyf6PsGvm/g+wa+/g08/uFJjvYr/GFh9Ycy&#10;35o+Q9fTb27N0WsV8birWXmd4O+ahU+eX1+ju1gbxYno08M8ueTixOyl15Q3H+0d/eT5TsxzfaWd&#10;8ny9V95f91J3J5/u4NR70k6z8YN7yp88TjDnnHBf4TiH8+RdZb7zV7/j0FvxnJP32Vh7w81/vM4+&#10;WvWNr2r5RnjmRubxj7nTnumb/wgJ3vea+tTJbexp7d5Xenjs5F7yW2+/cfnviM5ILzBm3pmbXD2N&#10;9qyZBeacnN25WvGsM7edPepQAABAAElEQVRvzB55zpYzxdTZF0uP1e7gfh6Tr5exe8yY9pzmqHUv&#10;PbOWY2+Kye/+tEvzc7ec1zy9J097Rnx8iU0x5019sJw37bTzmHpg+qT3yXz3kTv505vwxDLX66tG&#10;dz25K8+ghtrcKKcj/XxfUkue8+Wlpjnds0+82kVOzgR7+uzmda/raabnp5f5xD3BembXzlnh9Kde&#10;zz7htIb6HWecfBNjxtUc9yee8NOfXJ2x+6/U7u6O6XU6Tw8jHpNf4nD58x2Pf7bkh/bU6UXk5S7Z&#10;Nzf+YfZ/v6ihtA/m789y6YHzGDv/o/l/v+gl1jUevDybPKP91tk/ia21nvZPDJ5c5rAj/wvP4kTe&#10;A3B0iacu85N9P4JztUO/z9MOeOT9wBEzTjqw1jXPfu4pBhfcXkf6co1g+azw5JDD0797Kzx5J3Pk&#10;pJ+5PTzFjDlnlctNnxX3Lq73XR1898Gjfezp231wseaqOY3q9VNnbV+cSG/Ck3Mn18uZJ/5+f1TL&#10;PHK0+kw9sMTROS976QOHR98f1V9/7X7P+avi90ee3oG6vlNujN6En96mej2sibx86MsRM6qhlqM2&#10;e/LlyJdrv+PkIedKK28X/fqBw27TvNWcibubterp33cD395Ku8JPdc6c+BN2spM6Iv6+Vrs+xd0d&#10;PXnPfep7pXPOFc++92DtrhMOJ/0zV38a2/+OLrm7HfI9kJfYzsd72HGyt8onnxVXvDW9c9fqMu44&#10;u156nOZXd3vqc8Jjd+dd8ZO3OjMce8Yr31Pelc+dfp5FHXskPtVyk5e5/SfRe8AvPcXTc8Lop06+&#10;XHvW9MnFrdVNEW7qU5v5pP1ILM+R+enMJ5pT72/e+Q342Tr9LMk/n/B7Mvvr8lc85e9whl/x3r93&#10;fs8N/Dd/fl/64cmT6/cb/elvDCeeH8Fxz/S++mBc9dOLfJrRnJ9Zux/n6vcra3m5a/YTN8++OT7m&#10;8qZ4xdHnijd5v4p5F852F3zBsn511kfo3d992dl/pPRM09zUTX0xPYjm9t4Z3YcZ5u/01wvvOzPk&#10;qydOWPbN78xRozfx5FnxGu968nZfIg8ac+rs2/OzRj+f1IFbqwNzp+yBrx7nr/oT7rycpY9zJ51Y&#10;c65qdUb5zjfaN4rLF39HxFN//T5ijt67yB68mH9nB/ffaXY9dtLD/dzDmohH8vzHi8QyVyvmDtb2&#10;ryL8nVa/5jRuf5o39SZMTzzsJwZubR/s5FGXXDBfiZ/mpzskb9rDeaue+uz33tnTryM+ycu8uXdq&#10;fNzxju4Od+ff57rjm3eAj3PaU7z5PUudX7/qxK1Tl56JZ553fMJP7ZSfeuTc9tFjOlNzT+qcpTe6&#10;9l/xphmthbPSJz55icFb/flDzrsis3g4h7n1H43hl9050if90kbO1LdHnJ7UrDjo6Nk3t06PaQYY&#10;HPkTRw++DuWJ8d759ZnvY/YnTzH84OptbZ+eXoll7k5iu4iXfGPzxY05P/Xq5BnFjZwtPcCt0Xh/&#10;4NS+5PBDk3DyB1bTA56vnCUG92c+q3txJ89pnPinmJ5GdPqKdZQjr2dlLTcxdek7Ydk/yU89cpfJ&#10;t32u+OmB9g4/tU9yd3UmUSz9EpObffP82hJT29762JdvbFy+/VVE17Pk2rPumDMm7inWvllPHvQT&#10;Z4/pDMlJz8zh7J48Y+ZoppkTfrJH7/BE0x67Ov2nO8j+zue0N/lN2M7PPft92Gl2vbvz22v1/stz&#10;X+snsT3y7N174p9/Lkq9c3JGn7d7qTeHo5eYMXvpZf9uTI+c2Xu3b3LppU9z79R+f9fPmB5Xs7N/&#10;dQ78rzjOnnaxdzfudrSXe4mt5uRuV9z08PyJfXQ+7TdhuQd7esYrbuqucj3lOccZRnlEMGt1iamx&#10;t4p6dT+9umfd88WnuNon50ycnjFxcp78FW91Xj3UW9+JqV3Nn/zkpn7irbBJJ6Y3WjBqXlM//e0n&#10;dpI776neGfpY342n872LV+fd3S/5vWvv0v3Ukne/9c3/rj/nBqb3gfcKvN+zrj9nw6855Ve5C/fs&#10;91nc6C3Da6697/h9A1/pBvqz+5V2++hdPvyHJz2Al5zfFMzpPf2GodY5HZ0rzpzG7E2Rv3zoGeob&#10;n/Riaqw/Kj69x90+vk8T5+RcO/3kucJylnef2Er30XifL3fr3rt3wf/0DuRNO4Hx6r9sm7irM0xc&#10;MeNKCw7Hu9vxsqemMWq9jMl5JT/1czf4PEZnn9yJ3JO483P2itN48s3dobn5mYHLC07z0IsR5ek7&#10;xZ6dHuR66JsYOX/BmT0wHjHjD/S1X90lXfQn+sq+v79M50yePle81JhPe9nbRWfCyXylgcMsd6RW&#10;J6Z2hds3yqPGw7+wpqYHJqdnyCGuHjV6POGtPPD829/+9u87gccL3HlietjvPeQnLje12Vdjn94q&#10;pyeffPfIc/6Omz1nq8+euZyp3unkP4nOxN9cn5OZyVGfWOb4WsOV77ys5aUGDI69/noQ1yf55Nm3&#10;52xieif+JE9/5z7xudK093QGOMkz955WM+DtOFf9lS/4tOeOf1fDbrkfeT/T2eTRu9rxqp/ze/ZV&#10;Pe12pbnqezZ4mV/p3tX3TnO+dzTtM93vxOv9Xrm7ldY9exa4L3srD/DuUT85Ezq+/+mJh3+eIneO&#10;/s7o6M5Eufj6vRVPNXqq6VpcL7X6GuW5r7V+RvFVdMdVn717d2s0zPdxJj8oyQ9N8vhDk/TsG/FZ&#10;9eXnLOd8xeiextX+9l89w4kPO+T7qwbc3Ai2enY99WjNd/yeIReteXLYX98VJ/mv5tMOTz3veHlG&#10;ZqHz3I3bh0Mv+/SonZs5vXzkJDbl7Z8cd0isc3dInwlLXe624ubs5Js7j2huz1nUjWVPXUc46tJD&#10;nj1rPYliRrnJOc3V6nWqO+Xpv+Lbf9d8/XKe2NWMU57e+l3p4MlRm7U+9nbxlKv/Kb9nqjN2/06d&#10;v3+kTm9j9sg5w6rX3F3tXaw475qz2rXx3Cd7ia92BUcDV75/frLeaU96+q+4zsndV9y7ON7pm3l6&#10;3cVTe5Lj7zmv+NMup9or7yd9Zvt6om9Nn6/P5ix53Rdv36taH/TmqUk8Z0zc1HU+8dvP2qgH2sbs&#10;GfVPnpicXcwZ6YEmfewZu++M1Ih9ZHRe7rWaJzf7K11yM0/tKk9P8/aY8MbQiOWs9sreK/k06xU/&#10;tFe7MvOK0zv0nnf17fddf9wNTO8v71e/Z/2eftxGX9+57+brb/yf/25k19zfP5/z/vrK/q9wtrs7&#10;cr7vz/PdW/ua/PysvuM9Tb+veeL/bPVpPzzpyN0Xzq6nnthvkhfeeGrUnc5obdbMeYdPen507s67&#10;OXl/ni+x1sppfKrTB52PHlf7qZl4euulN3HCsv9qPv3lCTPd1/6rc3Z6z7/jPOm9w3d6v3a79Myu&#10;V1rve8Xvz0HXK9/Er2Yk92fk7nc6u+9KPXj2yO3p3f0VB51cPazxEtPXmBxzvYxyjfD0a07XanYx&#10;Ne6w42evtej1MDbfmn7qwal57P1RDL/I69bkN+3RutNa/6v9rvzcyZjnIc85V15X/fRzjnOvtFd9&#10;78H/OHKWOudRy7UnRkweee5nvtOn55Trser1zOblfnoZ4WY/tckRX3HdYeqD5Uuv05iemavPPae+&#10;PGL2zdGbJ9fcnrys5UwRXu42cXbYTvuq924uPc9I7h6Jgd99Wn/15648Y2uZLeZ+d/dJvh56Zu9J&#10;rg++5PqfeqlPrVh6ibVvcrpH3X1ro5quxTPmjomTr3onvu31GfV0n56hd564H7HjK3PYuV/Tjn22&#10;ieM9TD0xd8WPvH9ASRw+X//tKV8/op7m6ZE9zwCmb3L1TE16JleOnq21Dz5xEstcnymmJ7k6fviR&#10;3D53xAucxx+iBIMjzxliRnFj88W/SmQ/78Kd7uzcWj2IeSfyjMnb5ck3z3hn192cV3vuYcTPnOjO&#10;qzlys3+lSe478rvzmk/NOfLln0Po2XdXz9w+9Bvruj2sO/ZMfZht3hpqe+4oR9zYfXlG+0bwzOWt&#10;Ys9JLbn9lR58xWu8vahzXs+w37rmXdW9xxX/3f2PnH/ivbrjFZ7nP/H3fUqd+W7Grqf+1eiM/gzt&#10;dr4z0+8/alb35Twj/N4te/pdRT2Shw8vHvpyxJKbufOvePg1xxntRy1fjlFue4knb+JkX01HOak3&#10;p0cup7XUu97Eb2zl7w7Jd5/GrNXkTmJwEldjtCffaJ8Ip3nZl9PYq7Uz26d3TF73WvtKnXP0ESMy&#10;2/mJwxVXN0U1U0/9imMf7YqTvs1B3xh1+p5655zMpxnZN3ePaX5yejd7jetnn5hY80/3TL9VnnNW&#10;HPHeQ3yK+PK6o5l8fhZ2dcd9b3fPeeV/de6ef8XP/iva9PnOP/cGfN+Mnzv9a0/jTryXu1+LP+tk&#10;7Muufi9wb/9Ojb3EjD9r18+a63uYZ/+s2d9z3nsD/63v5Us/POk3hVfeivxmkfkTz6t9fJOveM5m&#10;n9aI9a7yGtfrs6P7rOae3MEVh7OuziuOx5WPO6oxiu9ic5nFk/jp/N2cVc952Wf2hCfnZ+R5J9N8&#10;d/a+5Iunxl5i5tmbtPLeEfVnJrn1zvuEgz7PsfPLHt6ts3bH5F/lauVN/vZOomd3F+OVNvfo3Lpj&#10;etJztmeQn7zO4aTWvl7WxuQ6x54a53ZfnlGe9UlMz8xTO+HuTcy5cHnEJi19eeRXj9z0EnPOlUf2&#10;1SbW+coXHH3u0tqsVz4Tx72McpxJfeWX3NSbrzw8kzx89HIfazntJS/7qzy9yH3wsG4/cHvyd1Ev&#10;446bPedOOufLSZ25HOKOJ/+dcTfT3nQudrBPnJ7UeS65Rjn202fC6CduTnSf9Fjl8lf9p7j7nOrv&#10;7Nye06zEMk8tuPcPnjukJvHUZy4//bL/Sq73zgNO8syNp2eY9hdLr97lyh+tPpO2saxTt5qjf3LT&#10;4yvk7pi7uK93m73Ms6+m70I8uemxy6fdkq+3kd5K05z0Uac2ufaSD4+/fIQn19yojlpfo72s9dev&#10;fwATbj5d01Mrb+LYI3KGftqj+3p6ru5PdXvq8fe///2Pu2EPfmCSFzkvOP3SW332u2edUV1iXynP&#10;/fLOwLNm5wnLs6QXeOvB5HRP3Ah396if+Kue+M73bu8jPO/u8JSfu0/3eOWbGr3AyHllXy/7WZM3&#10;bt84ednbxVPdar56z7eb1T21jWc9+aKb9vFeU08u1zufPNXoba0+a/P2cY7973j/BrjDJ48635Ou&#10;9RS3lm/9zog383idzkkeedbv2I3fx9PT/fDezUuNe3iXfb6u4ctVO/nZuxNXPuA9s33Vypv2XmkS&#10;d5aR3okXPHcg59ntIjfn/FD9R2f9NDr/qb532/l5nuRkfmcHdXqiFbvySV7qJ11yu09PffLAJrz1&#10;1PKmXmLpn7h6+9ZwyPn6z0deYq/k+OXM9Jrw3fyJn36rvD1PfOCoM+o/6eVMvdTJS4y8cfur2HOy&#10;Jr/rxxw9UtuYNfzkUfNk/wcy/6r2ii9v5Y0+OTmte85KXK099YnbE5MzRTjyu6+++9T2dvr2+65/&#10;/xvwc/H7n/T7hNMN9PeKifO7Y9/fE3/3d/j3Ox+f2cc/PPmub/rv8jl9e3Je/qFmpc9vbvLbY6UF&#10;h5seO+5H9Xbzn+6nZ97FtL/+yROT37U4cddL3s/KPZf34R5dg8vdceydRuZMvo3t/PQwyp3OYO80&#10;ugdR/3f4Ol9fav3tvWNO+utr3PXkGN2ld6SPj48864zJE4fPy78kSf/M5XdMT/j95BmnfvP5B2d5&#10;/sWtdXOzXnFyP/kTVx49Xtb+A7i1HtbEyU/MM8gTN+p3N+pH5MWDpy/97Fn3XPvg5nLfEa88e5+e&#10;qf6K1zprde3TNXy5ajvSl4OeV/8vM7Tm1Tr3dKae9oziRLnuJ8co1zrPpp7oec3lWxN97KWGnri5&#10;faN6+1lPnOTRT//UrnL4p5or/95v8t15wJ/6+hLN9bbmfOTi1n3u7NOj5qV39jPXR65R/DPjbrY7&#10;ex72EiPvOwLLh76//4FTT4+eRnlZOwus+/KcITdnNaZPauXbs/6I6D5EXlfPCWfl4Xn0mM6sVq5R&#10;je8jtZia7ImdRGeccN/N4QzTPXg+e+/aMe/siedu37ybnGOe88R8z1L7NPeu0OPLDOeAZU7N4++f&#10;P6ofHLVg6aG/kR65tRFd5tSrR727tc4ZqZcr1prEm2vPuNLaN7ond+P/6mT2wOE4T/6pv15fLXqe&#10;aS96npN+nl++HGtj3gucac7kp97Yup7nHHlGcX2I9hJ7NW9P5zZOLSbHnbLOfeCvesl7R+5u7XV3&#10;h2lfvY3NsbbfO1DLmXonWOqdk1h6ZB+OdXJWeHIybz6evHIH58i1nxw95Uw9OPadI6Y+o3ON9roW&#10;X0V3uatb+f0OOHfR9+F78+r5rnyYy+9bPNMe4Ccevq/w88Fz1Uvek/xdvt69u2bMPOepmfZO3tRv&#10;bOfV3Du1e6R/nie95CZmbs8Inp7yOspJHfmEt/ZOrae+anOu2KsxZzj3ylON+1BnPumTM/XFTnjO&#10;UmPsvcRXfPsZ5eqVPXL7icsl8uo/Syf3JM8ZmaPFH8xZ+oEll/7uSW7mO807esxyNyO+79xBXz2t&#10;mZM59fTIUZ87T/wJUzv1Phpz/5wj9q699HPGE9+VR+POmOKT9yZ9nHW1/zTnSoP3FSd3+c7/e27A&#10;z4Wfv+/Pyv69/5Xu6e576WdhfwPf3e8b+Bo34Nfi19jmc7f4n3/84x//+cmdYXb/48NA2UKryxU3&#10;rky6v/rmwp7dS+3U637W0z59F/An39Ze+Taf+q5m4ieWOf6rvcHlGuHnI07Mf4jS076arsU7Nq/r&#10;5luveO5jhCdXrN9TPY3w1IhlTL2eyc+Z/kWen9Ur75yTefo7c9VPLpyu3T+jOxPF079zeLlHavT6&#10;29/+9ofMHvj0pA/9K96qP3mfYO3nPqd4z0DPmfWhT+59kLd3e7yjZoZzehf87ZHbByNnf3O51r6f&#10;4NPj+fTXW+6Jvjl64Jnff5yBd3LMnUlMLrU+nhVs9Zz4oWVGzsk6ceekr/38y7fsq5niiqcnGjjW&#10;RjC1YLys0chTT8wn++I5JzFzNas5uQO5L/hX3j2DejVH7ikHnrun1pzPE6+cZy8xOLsnzy9PvfOz&#10;Npebevn24DZmb4ry1VAnRr571BEzb036wHOOEb65sT1Oar2NaPxegy+Pe/5RHPzyhO8s7M3x0cto&#10;zzXErXcx/Xa87t2Z0drT+mQGZ+8zeB+N59zJW508OYnrmZj8jpMeDlo/T62x1l8P8V28w9Vfvyst&#10;/SuOXsT0b2321KQ3/aybQ5+Xd6ifGvVZ60E85aufNOn30bl/9mDv3N2c+bmr+9inZx+MPHvwrc29&#10;W2tiPu1HL+eQ82dZedlzlr30Nc+efGdklG9E533Jc3bi5Lzckbz5zOWlPmfkTsmDkxp5Yvb9cz51&#10;ntW+mNEZ9HnciegMziDP+IP9n51yLhz94Vnj8//+3//79//aJD3+33T75xY05s4h8oj/UcQv9gP6&#10;d+oZ1ML1z7f6/5v8f0n75Tma+6RO/6feerS+69xPTWI7fvJWuZ5PfdSv/MHbOzWrnjjRPHXpm/iK&#10;63704csT18O++CqqVydPb/Hm6c/nmYdazBotX2epBfMF7vckNcT0pN49eDlbHtjusZ+z4bvnTjv1&#10;9LOnT+P07RGvzpkcv6fhyUuf3Uw47kCemuzp8UpM71d80L7T68kur85Xb1ztkO/NxEEvh75+iaXO&#10;fmKdJydzeCvf9riq9dGfmtz6Sm+/vz7FiXg5J/GPynt3ar9+e6Z7pSZz+nLUZp/cPjF78v2zAzX3&#10;xCv3UU8fvR7iYtSJwcdHjDoffcDgdD1x20tN46mdcnX0UiuemHp6fo7o+8o+HF7q9ZNjpD/11MHL&#10;fuJ6dOy51rwH5PrplfVVX40zUwvWtTyjfesrP3ipST44r8TIxZ1BTE7iU+686TNrT137di2vdeDJ&#10;zT44NS9yef31uPJOjb56WKvtaH/ii7Xmbu0MY/qCUXfPP6v09yN4cnOPCcu+ubPlT7P9WkeTfDTU&#10;iaXeGUb5OYte18kn1188o9rEXs1z3ursqxlqey/xlW6H64WH+Y7/3Xv/DXD3+R7yPvhimj0wuYnB&#10;8b2zD/YZz915d/l3zvBu7/x+eGcPuezj43tn/UrE1/dbnzw7Od9b4Dg3+2rFqKfvRfQ/6sl5VzPc&#10;U57nsv7M6N29a+bPPAtnuPM+3D3z3bPd5fc+V2d59b1Dn18T6Qeede92WrePNX9GO/VXkzMf/y9P&#10;pslXyDlcPl4K0Z5Y8/pisk5t4njYS7+vkE/n3O11l7/yah/u5+qLL728TzV938k9zXOnzE/1d3g7&#10;f8+249yZ9W6ud2089fdc8FPrOYnmzTmdMfHSc+qfYrkzmjzPzoP5cFvfGjnJy90zb+27a3box/nG&#10;3BMuuD211kbxKSYn54NnPWnBUj9xrvp69CzPacTH1zTnKeZcvDvv3bNurudwD/vWd+Jdbe7Vc3Y9&#10;uFO/sd6HOjmZ40nfV/eo06/76K+e9kh+7pZ5cjLn9zL3MdLPPPm7PM+CnhdY4rl75s6UO80Xk5O7&#10;2EuMHG7zrVcadPTgJUedMXtoeFrzA3326+TvjGeOP1S7/a98T8/njCv+Vf9qn1f675itB5Fn9Z7R&#10;mzjNhyNPPziJgfO09gf6119XvMmz1Sec1qz2bR71E//JJ7E8r/6JwaW+s6f+Kz/7xpyXuX2jftTk&#10;Xbc2+3p8Zux97s5e6Secs054zvQfMMXyDjO3P0Vn5N2KTfy7vu3hzvgwh39kB+P3Yl7g/jdm7tQ+&#10;7pj7gIknf+XDbGfKV4/GnNgeYkRfkyZ79D2beucSwfKHDrwbcB7uiRePvkSxxv8gfvAv7ub9GMXv&#10;jkenh/Gux7v5V3usznqlu7Pn5NVzs25+9nou3ObLEW991/KNU3/C5J9G91nx7Rv5enOuES15fu1T&#10;+6KvnrwfeunV/ayTm3lyOpfHDHKf05nyV/HEJ2fnDu1pr/meQf40c8J2fHtPYu73RP+t+esN9PvX&#10;9V8Vf0bk+xmya21f/F1Rf/26Fr8bc1/yV33Rp+duH+d1VAM+eU2Ymt3+0245Gw85ztZvqu05272M&#10;4JlTn2jg8aRWnZj1D+afuWJTVKfPxDnB0OuVfLAJd172xFZe6Usunzx9umcf/k4D787jzPRUTy9x&#10;ufazJ/ZqnDyda8/6dNZd/qkv++Cde02z7ONL3jX4pAPPR07q6VvbB8ucmiex1Jj/YK1/TT2snQ6u&#10;fePKWV95RDDx1smzL795q1qdfWo9jfYyqpNjnZy7ec6+qz3hezfOmXaeML09q/V3/P1voN9z6nzt&#10;PkufcTvu8hmzfpUZfg1P7927zuAM/PwMpHf2E//Ov28gb+D7c5K3cZ37NU3su+v62u2vjPQgd17i&#10;f1WdIV/+hyc97NVx5K0uZYWvfPPNbO3VrJXnR+C9W86g567G7E/5zq/5ehJXul0PP/u5a86xn1jn&#10;cog8vUvXrX9an/q61905uzvBa5o/Yd4PmsynGmz3nJxFDrv4D3nt2Xt0/7Pqvi93d373xZO3O8uk&#10;T61+HeWkfsJad7dOf7RdT9jE2c2F7+7p17ged/3VTTPspac8ozs1J2t95BLVr3hq7BN96cM/StuX&#10;n3HqMTdx91Bnr3n2iXISm/BTXvuc1r176/J+cpfMW7Or0eW99Hx9jcnVN7HktRd8sMQz128Xr/hT&#10;f8JWM6649D3jyiPx5GaeHPP27lo98WpPPV+NztTH+sn8E236ek517tD3Im5svrjxqi+v41Nd++zq&#10;kxly8q52ntlr7cpjhadX53jn9yf7OTN9xeURxZKX/Vdz/D/Ke9qNWZ5p6id2xXPvyfPkXO3fNbuk&#10;z9TPfT8697zOyd3EVvHu7vJ7ZvvLM9JPzfTn+9X7ld7pl3j7r3i5g3rnosmXXL5W2Zf/i9OJmxi5&#10;de7kPhmTK66WyOM+Xf/R/Ncv6cGO8sTZncf/RRP8vHtnOsMafvpQ45M/MNn+9MXUWxsbp/bJ2WBZ&#10;o7/7eCZ06r0LsPSnvnr0uOLd6bPDXd+VZsJPve/exZ0zTtyTvXIn+FnjaT15Nb/r1JOnh77grz7t&#10;Ze28rp1nn5rcF/VKQ89HjvUU4fQced0Tz3gyI/mdO/sdPu2BN1jizus9rur2ueJ/91+7Ad+7K5d8&#10;b6+49H3/V7ru83skXHB7ma98xNWc7OZ+ak81d3gf6Z1nfWUOPujbQ39x43R+PaaeWOuvNFPfnfTM&#10;2P70Jiw1H5X33Ny7e6sdUjNxpv6EpZY+83OH1CSeOnG5WSdmntpdrk9ywPQhyjEm13zXk3MSc3bz&#10;c0buB8+eeGut8zxiROeq109crrg8ceKETf2Vx2q3lUfPc1f9U2feMyYPuRnlrbzF4TnDiI+7pWfm&#10;7W8NJ33UZL85yc+9OrdOT/8bcfKA15qu9boT8fA87SeuX/fFr+KJz8q7tVezdn1nnHjKUbPz/e6d&#10;3YB36d2iIs9azokjOvi+0udEf5fDnN2Mq/7deb86/933Mfn5ftDjsd7dHRz5O172nmhS/6787t7v&#10;mvvt830D3ABfB/k19s7PY/p2Tn01KzXu6rv203540sVd7uoQLvzu6PyVr3sZ4WW+0iXuWRP7qDx3&#10;c+7qjMntfXY9fdWsuOLNV0dMjnXvm3p76vQSt9bLGr4cY3vIzbjiiK+8xN0ja/31sJbTuP2O8sVX&#10;usbVgdszt9bzKiY/c2cY8cl+5rsZ6CeuvlNv53fVW/mt9tBv18fTfU/4cCaNuB6nsc+021VPNLlD&#10;e2Rv8hObdM6QY01svj24/aR+6sPnH1rx9KWH/JyXXHlEueTJp9497pcR/okHHHUnM5qjVp/sO99o&#10;L7ndk3M3sseTx/3Vu484nvlDBjkjz5G4uV7U5s5Jf/kTZm8Xr/bYae/03N2zpHbC6IurTU2fd+I0&#10;P2vPrc5ZcFa5ejXWyRd7d+yZ+uds8xUXjRz1d6JaY2tzbnISR5O99rhTv8Ond7szX64e7MPLmn7X&#10;2VMvxyj+asSPxzj59Uz22/Enj1ex6U7ueE479xlWM5p3Mre99Ghcr2k/e0T0Ky19e84B+1mPuzB/&#10;tU9y5Mmdzjphd86ntxrmg4lnLofonvLsZa1X8uUZVz5q9JOXuLvZo85cLX+O8Ics/DOgPPdQa6Sf&#10;uXPlq4fDy74/+KfenlG9Ovni+lj7vyLp/vi2t1hqxfDnRW3fHrW97OeuzM0ne+B6NZ6aXe75U09u&#10;7V47j8/ouU/Oyt2mfnLJVxzx9GvtR9XOxr/n02sMXmrM5RHF4PLY+1H953t287LOPD0mf31Xsed3&#10;7SzxjOT29bem50vMKJeoX2JPc/z1M668pl1W3Cc486cZjbun0VmeRY/si8kliiUv+3J2/ebfrfV2&#10;l7t6+fi86qHXk/iO+enxrnu5exbmOlst9+rdTj15JxEfPYwnulc4OfMVn9bq6910n9ozElf81MvX&#10;K3uJwWtu9lvnbDnE1qcmczXwwbOnh5i1GiP9qacnPD3Im2uvcbgnj/oT7sRJfe48cU8xPJ+e56mO&#10;3a72f8X76uwnZ544ef9XM6760/kau7oj92mdeO7QHHp5RjXwJm56dZ4++jbn1DN57oRX4uTZ61m7&#10;undd+Saun3OnXnLMp7jSihPN0ZP3WcWS56zmip/Eu1rnP9GlRp/THT1/8/F84tU+1um1min3O967&#10;gbxblH4e8p7FVs7Zz/e+vVf6p3j7u0fu/tT7d9HlHWX+jvOt/MSNzrI2ihMbo959lnyv0+Odec6e&#10;fD96/jTzG/u+gb4BP4dE8+ZQ0+uvsYknduW16+uxiz/thydZarqIVw/U+pxhz29quYM9L4s6sczl&#10;PInu8w6/3vHJPq9q8hx5tsR3M/jHl/4HEuv+h5mdT/am99d+7ij2NHLGnJU+9sCcab9r8afx9K7b&#10;f7UHfivPFd7e1Pg7Q93Oe/LQR/2KcxfvvdT3HHnuIe80egdEvU/vQL6zuhbfxaea3FGPKXo/eT4x&#10;9hJXC0YuJ3F6+ciTm70nefrorU/2Mt/th/aqrxdRLt/fzI14yRXrKEecmlwdtY/4qgdPjpqvGPP3&#10;AM9CzDt4x955F3f83al36P2SR24tz1ofcWp7xuYkl17WaLJWexVPdPj2Tl0zRyz3MDe6j1zr1Hee&#10;nJN82vdEt+P0/nI9x6ov72688nOuvld8eZ8d3Yt9zV/ZwXPrp6d/lmxv++qybw9Mv+xf5ZPnSnOH&#10;q0fuJ/aR8e4dPDnTtP/qnLmPHGPPpk4MXuqZq5ZcbmLg73jw1Lf3av/esfsfVbtf+nsnYJ6BmL83&#10;Tzr4rc2avl+fqXdG6lMnlyguZo2W55///OcfUU817N45NbjnwkueejDy6dGPnnxyNO5lFCc6Q57a&#10;jHDUykPLAy+f7HO/vMT8X50UQ9u+cvE0l+Mso7jzu05cjdhJ9H9pU1+jnxvfqxMvtXDJn+xzMmfi&#10;TPOYf2enj9g35+feJ7MmrTpjeiafPq/E4KqzZ0wfOYl1ju8Jb/JH617000ecec0Dky/PKN8+NU97&#10;JJ9+zqbuR377Nm9Vq89+YidfX+5oVG+d3uZyrI3g6ibOVV+f3yF6fu+jz3TVb/7d+h3+ejjbenUm&#10;eauYOnL9dvzkwfeFJv2oszf1wVZPzpEzYfZOor/Pye19xZ/GvL+Vt5xV39n25YsT7SVGLpfIC57Y&#10;SpMeasTUUrfeOmfI7551+q64cqaZ2XuS90w93M8+eObNsyaqJVdDTJze6bPT6r/ycqYe1vBPtXJT&#10;67zJI7FJo/Y04qGP3kZxY3vKa/y0flXPXqcep7zT3ZOX3t4VmHlyM+/95acf/K7TY9eT5y5GcWLv&#10;AJae5F3L0c+9jcmH+/RZ+YA72+gMa+LVM50djR5X+u6f6Hqv1GQvd/NembfK1dpPfe/5XX+NG/A9&#10;6218D8Ezb1725enZcdJ+BMYeuQu5u3zEvK/s6bk/4w6cZex7Ac89VjzfO/RwVrz2f3d9Z27u/O49&#10;vv2+b2B1A/m5y1y+2JOvI7T+vbk++OKVtbOuYn89/dQfnsxlnx4oPU7zq4uj72vaS31f5tX8u/yd&#10;nzvsOPR2M+1NXvQm/Gre1H+Xz+Q9YTnPc3jWiX8Xw9/XTpt77Hj27vLR3dV4D3d17thRP3dJX3Lv&#10;v3WndfqlRjznu0Pypjw15iu/ST9h6rsnbuz+z6jdxcgOJ3nv6t013jW89D/V6dN6cPzSJ/3VEf1/&#10;0ZhccPh6TFr53XMX+3jdedT1bHG8nDH5uk/yxeTbyxliclpzhdu/G1dz3McdJ184qU+N/OaIZ1QH&#10;ln7JsSfX2Bx5xmn+7kz67faQs4q9m/XKM3eU6/6rGeDJnXhX/UnzDuzdc/P9wtt77HzaPbX2e7+J&#10;I5eYfWdnf5XnnJ0uz5FeOTdx8pWmebt657/TZS/PleeFY21U5+67+a1Ra8y+fvaI9t1Pjnhyn+Z6&#10;PtWvdO5M/2rf5Laf+6049lu3q91n5alWnjOs7V9FdVe8n9nPM3EfWbPXdEfNa83uPCs/NO0jl2gO&#10;j3zFpT89qaff+kmTvJyplx788IE/AARmP3G8GrdWQ92v3kEfZ8Mn92Wf6CPXeorukn7w3McfsPCc&#10;4GD84Kj+1L6coR81Pfc0gpvrA5Y68t2Tuh1v1WMvH2cRze3dja/q786Dz1303K5fva8ne02aV/bg&#10;THkuvNKPPPvTfDA5xkmXvmrkdW81J3E0qbN2B7lyxKkzt598MXhy6YubZy9zvU5j7nSqucvL/ZwH&#10;lme645l+6vSltp9Y8sxX8eleK78VPu234l7hk1eeY+pfed7pv+KfezrT99D6IyP/xwLMc6a5df7+&#10;4h70pr3tZ2yevsnRb+olb5U7A/1Tj5W3uL5GZ9qf4hXHvp5EsfRLnH5zsiZPvj6JyREzys3I+08/&#10;/+xEzWOU7x76i68iPDUrr5W28Wmmns5QA96YvYzwTrnonEc++U8Y3N2zmn/qNenR5q7Mtz71lafO&#10;M/S8FU/+acw5eOp7pZ94YOmHR9cr3z4fvGmGfvaMzZfnvOSJqYErXx5RTH7X4h0nbXPu1PoZJy27&#10;0fchzzrxzvNck0/21WZ0TvLAsk7+lOuROrGJP2F3+e2Rs7vXdXJ7btbJaw/qO9wrfffT297VPvK+&#10;4/UNeL/9Oe965yRXL6P4TvuunrNytvm7ZvyqPh99D/obV/d01U/dHW7qnubM8zN05XHKu/L57v/5&#10;BnzPv+/3z/eyqrinO5/blQ+4Xvj533PiqXvXe/NlfngyD3cn313E6Zuih5fP/Cst/TvPXf4d73dy&#10;r859Msv7lLs7e/bM1XetX0Y48hMnn3pyT7zb72n9dJa6p3Nb137eBdFe5q2/qvXb8XLOjve0h//J&#10;Hu3/VIfPbp7fxD03fHLrnRbuRz3M5eW5r/aQ5z7ub72L6d0+O13OUGfc6eipzdlXmu63h7Wx+VPN&#10;+5989nEnYvZSDy5PjjU8c3upzVye0d6VTt5nRHebdpowdkLDiz4vPe7sm97qjfq0d/flEe2lL7m1&#10;ER65MT06V6N/66iT0/rPqPvc7pizkzOd277RM3k+o572rU9jz3beSv9kTs9YeYPnfGcl1lo4d/z1&#10;bJ+T2lkn3Fc4V3PuniHvL3N21MvY35+fnEMvtPneZK4v3Nxp4shN3g6zdxpz31PNitc7pnf3Jo87&#10;9zHprzD3cZesza88vkqfM0w7g3k+ds18tfuJj1r9Jo09uR3tG+3r1bh9oueSo6Y58hJHI9+YGFx+&#10;sIKvf6N9+f7ZHdwXOnBqH3V+L7GnDzyxzuVMfXq+pj5Y9vXiBwI4Ey9/OIQolx3Mifhk39xd5Vpn&#10;ZMbuyb13vFUPvR7sweOZsrfSfybufu57d7Z6dHqAmU9+u376TdorjLl3PVb83Rlyj9SrSczcntre&#10;FV5z5O5i+6SHvWkHMHH9UwtGnZg7GtV1LT5Fd6LXupw1acFSL+dEJ7cjO/hM3vauYu6AJy+/H+eM&#10;Kx/7atLX3kdFZn7mvI86x1fwne7S93S3n58ZOWqM4h3f/b499Zt0YFf793mu6jt+cN3LiL8e7md0&#10;Nn05YKmlTl/qqye99MazffVp/9TLybjr20tPz7uan953cz1znjvglfld7x3fuTsOvZzvPYBnTp3P&#10;yluvqS+282UGHnDk51zz7DtTrZyMJ57ye7/dHmpejc50ljF985zi6qwzTvzs54ydT2qmPH16pvc+&#10;6SbuxAPLGStO++14Kz/vob3kJy7mnOyB6UVOr/lyiD7Jg68GvHtqPiLmrKf+ePB4hvZZ4c3L+soz&#10;uVf5O854NeO7v7+B1WfA9xn1jkMvuftp7+3m7Nwh855ob3Wm5n/X1zfQ78OvfLf5+SD/lc9y/c59&#10;Xcavevef+Xnxs/oR7+JHn+NL//DkZ3z4vGAjb+LVXN/wK95HfCDa011yfzjW9lcY+JNzTBpn4umT&#10;88Uy0vcvuPhHETy6Tv4qR3e608rjDs48z7s6ozvd8X03d7oTZvT+01lO9lc37Z3v7dQ/wXZ3u9Ln&#10;mTOf+Kv9nctn0Ry9uTrj5C2/OdSNpd4ZYPImLDVPc3dxDj7OIoJbO6Nr8auoTt9pph7ZEzPScy+9&#10;7HX0H1rBJ0+/1+CTXhO3vU9qPPPpOnvOlGOUQy1HrGNr6Kvp3olf+9+te+ZOz57NX+3u7xX6qWsP&#10;cXmrCM9ZK84On+biyeeLXfUn8uIx7ny7l3PU597ZN5/6iTlDTF/x0+g8+fpZG/XPPljW5vn1q/6j&#10;I7v0PquZnsW+exvF70b07b3y6FlZ62HM3srvXbgz7/j1fnoQ6WXfHv6J5zw/P2pXvNR0/kTTHru6&#10;/fNcV7pT7uTjnU49Mf17R/pgV314cswnL3o+U/9kV/Ud8ctds9+zuk7ukzzn9j3gl/30zz0yT07m&#10;V/ejR+8grlf7UKuBmy//7KSWKDexCW9e7uGM9gDPfdJXffvKAdeX6PcFZ9DnPM4QJ6oTQ5tccl56&#10;wueZdplweGqz707EEy88eOnnDzaq18O+tTPlWRM9C7kPvAmnnzi5nonrcxpzz55x6vFVed7Rbj/P&#10;/8odrvzTc5pztd/U14eZ+htzD3nZE4OXeepWvd4FfXqbr3zVZ1TjfHt6+HWfs8zlotXHCCd5+r8a&#10;8bzz3OXvvPXyjDvu1PM+spd3CK63s5pLnb3WNz+52fvOP+YGfP+euPfno+u7ntN7/8p+avV9ZT89&#10;OJO5n2VrIt9/3vHoqZdnse4IX05r4boXPbnm9NWS81D7ok4NtY+6jvBXz67Hnjm3PVLrTDn2iPaM&#10;cBK3JuY8PcBXT3rCUdO4evty4SUG3lr6Ykb9TmLq9Xemfl3Dm7CTec644jobnrPUZm/lk5oVZ4Xj&#10;r75nXeErz8adob918+7UeqGZ9gSbcHXZM1/Np4+utfDFWpuek76xnVd7MzP9u683+Alv50dvdcac&#10;mx45H4763S7pRZ4emdNzVvqa089nhSfnad57Ze2OeOcOiTs3+2LG9BR7EvFZPXd6u11P/J/oV76/&#10;Cj695+ze9951nu9pLz3embuP8Z3eJ14/a+602+r9nbjvwn7lr6N87zJ/1918+5zdwK9695/92eee&#10;Pnvm2Tt4zfqff/zjH3/6nd//6EWaH4CnB7zS2Tderzwz1Btn1l9R+Kkx5+y+sWKtnvpw895aQ73y&#10;S+4JR68Vd7eLmtxVTN/cxzw5YnkP5NYrb/13++lN5DOZXvbU92d22hGNfL2I7Z1eziHCRW8/vZyn&#10;rzpxa+KEZb/zid9zUtP8rt0/NeTgvOCnRgwO+Gp2auD6pC+YfsR82lc//jGQ3Fqe9cqj++gaQ7vC&#10;9XUederNr/Zrf/28B+dMsbVw1Dt/0omlHr6ajHLsUzsDH7npaZ691Ez95NKndrZ8oj7dU29fDbi9&#10;1JOLq7EmgjnDqKc+8HyJpQ6sP8fyiDzO/FH959fEnWGExRye5P0B/OsXe9Y7Dv+Abr/920c/Yvf0&#10;SM5Jjo9aPVd1z4WHRo/UkWe92iW1E1+s9bmrHrnf9L7bV0vM3H5G5suTSx/cHnU+4v29JznmyVHX&#10;c+Tu4k6DL4+crM2NcpwF7ksPudTsj8aXHGP7gT95ciZ6fd2N6A724P3tb38j/In/B3DwCz58jtIP&#10;mbMyl+ue1MmTS8xHnjp65KnN3D66/uyk7928Z+Sc9IK3e7rvjq1hfx74+WqetXyjc4zyXol6OUMv&#10;90scjHqnUb+L7dl+zmi8PblnHj6vfu9TC+6+5Ik7X3/6POJ42RP7wTj7Ve0Ze8/Syz2s96rXupzf&#10;u2WeM90BdzFy8cTA85GDt3n2M0+f5IoTxcnxzPcsc3n4q89ZU64Gvhoxot9f1dqzNqbWvHviRvvE&#10;PAc1nH6B50N/p4PL/nDYm5eenoM6H/tg8tWC2QfzcwNOLs9eYnCyT56Y+R9g/JIzJk7vH9Jl6h4Q&#10;csfEV2L3tk/tDkZ7RPlTjz64HOp8dj15qYXfc7KvJqMz4KWeWkyP7OPRfTA+azz0uFtrMWLvCJaP&#10;8xJTkz0w687RihHNxYlqEyPPJzmJm+Obj5+nxOD4NZg43hOen3k4+T3Ic8Bxdu6YmP5iauUb2Ym8&#10;eeBg4tQ8yf2B3Ps1/XKHyUWuPOsdN++v+db6cf++Z9kjp0eU60xqXvKNzRNXl5Fe9tUau5/ak1wf&#10;zvAznjzbR8x/6q/O6GfFmnszJ+bXGeewd3WmEx6z/PrPuXq3h7XvrbxdRNP8xPTceex67i/nVT99&#10;OuYZeoa1nK4bx7sxNLzXvt/0OZvnk49Wf7lGcSM4D1pe4mDk1kbw6VHrDvD9P0yBr5dz2Dk9xdXn&#10;DDH5RvHkTrl8epnLTR9zeHKJ4mqMcqw7rnTw1MIhd05qxIz6U/PA5S53j9r2VU/UL7Ednr30BefR&#10;b+qJuddqf3k/HH/8uvOVJ8fazz41nryaIzfjNJ++Wr1SY18tXHN51vqIG+3rlZG8+1nT72faYeL4&#10;vcA/y3lv6e/Oiellz1qOuFFc3gqnT2/FV29Mnp5EP1/ZR5O1fDFqXtbOeBL1Rpv5yqtnpmbXW/md&#10;4ivvFb7ybX7z8jz0Jr6c7oF3Lzn2ieB+pt2h++IZ1YJlnpwnOV75sN87/dP7JGd+3t2J5mdzuC/e&#10;06u9P/JsH+nN/fZn1jtffVau7kL9q9E5xlf9voqe83C3/j7xVfbKPdjvIx4/U0RfP+P9fefde47T&#10;+7rDh8tjPJlxh3vXO/mr9835/nnOncX98554x5Vv86Z6+7886QKTEMwvzFX/Dv7Ei/1eObxnIOZZ&#10;za+84cn1rFcaZ7ZO/WfH1R6eY9V/suddT2anxjxn39lPvb53tM7EQz1YemRuz5nqX42v+rm/e7iz&#10;Ubzjrp+9p/vhkVr3BE9/95J7t6f+NE7+qbWf+079FaYu+7vceXc4kwasce9U7+6LT3HH3fUmryus&#10;/a7uED4ceZ4zfew5O3uJqRV7V2TeNHPyh5d79O7Zu+Obs053Sc2TfDUn8cx7Bn8w5bz5ak7XO7+8&#10;u9ZZq4drbu9uvLO33u7obGv7GeWAOSv7VzkaPHj1HHt6NCdny7mKap7seuXd/dw3z5LndJ/WUu96&#10;E1+N/pNejChPHTEx6qsHHz2b64y7nu3zmXXvenW2aTc9Jm1jcBubPFdY6p0r96qXPHPinX3g5tzM&#10;06vxnJc8cvfG2/9obX1y2ku/1ky83xnzfeyYZ7aXGLn32/iu1usz791ZznY/ceuMzbW308ghwksP&#10;64zw5ID7ORZrH/GM6PKh5wucHF/+AgcuL/68ogccsKzB/Mu27Kmnz2ON1jwjc6mTa/4H+K9f5IvL&#10;t38Se/fWPPFsj119NV8te0zc3X67nr7GydveSUTvC37OnrynPljifo6cP/nYywgvfbK3ypvvLOKJ&#10;n3p1zrnSolOjh1oiPftG8NRR5wNPLzVi4H5tiaFtP3XpC0dfI3246eX3otTql3NSk9yrPGe/ys0d&#10;2jd3Zk5ynauGnvzs2VdvT2726VFPXuo+O7rPZ8/9Veb5PhL7rvK9tf/Oczkbz8zfOWPyynNN/bvY&#10;R+2e78duRp+na86z0ic3c/i8GvNuwLMnPs0RM7qP/pOPnPRd8eDkPn7/xr9nwnNuz9An8d1M+TkD&#10;LB9nXfmk5iSf/HoPzypu3PnDOeHpwYzcJbXk2VMzxeSmh2dAk7ke6Y9OrdG+tTpr++JXsXfQ50qX&#10;/ZyJPuvktXfzsm5u+kx58tMnuSs8OZ2jSW/6Jz6pIU9N9pwnx3lG+8RJl/2rGXCTQ60nkRffa3aP&#10;/Oa0L324E97aqe45+jQ+aV/BnNMePbdrdGATnl7Zd9aEpeYj85xN7k6nM5Of+am+eSsPcF65b2u/&#10;67/eQL6nmf+V+Xshq8/RZ53SuzZ+1tyPnsN5eP03Pj/7M/XfeOc/68zTZ7z//vPdu21/eHI37F0f&#10;TH38pjVdwm6Pd/aczU7udeXv3hNv15v4TzF2dff0OD1Dau7kq7npMe2V/VX+VJd+0/n1NSb/bo4/&#10;X6A5J30Tv+ud/Hf5pOcuZ16eI7krXE723bv9xNWs4imv9e7gXH2sk5/cCU9sytHrP/Ubg+/M7k37&#10;Nee0nuak/9TH+85Zkj+dCa/db2CTxvNNvWm3PBNadeDZAxdLnvOI8o16JWfCsk9+wpHnrPQAs594&#10;5s6Qq481XDG5rU9u9k5ytZP3iX7i6Jk9/bMnZkz+0zz98Vh5r/DVXPjtnXXmeosZcx+wxFdzG580&#10;zkvuxAObuKk7yfW+8oLHi78YzO8f6PQwnsxtztX8ie88Y3o01nvK7dhzqPFqPbha8idP7/jE464m&#10;z4G2a3dKX7E+b2vVyFMnTrQn1pyu5XWEh1f6nWpT07566k8fLL0zt98+u9r5+OSc9HJG99O397Ln&#10;GfRrD73lZ3Q3sB0vNZ2v9mreqlafu2S+0r2Kn8xIjvcjRs3LerdPc6yvPOThTZ51zpv2APNZaZMD&#10;t33ye39z9c6440w95xHNnSnf3e0n7s5E78aYmP/ApYczkkOuN3k+6SnHCI/cesoT0zf5emSUdxU9&#10;24qXu684H4F7Prwzz33As36yR+tz1olf87tOj55FL89AXz05L96flQ791BPXi5qn6x/o/lf9ieqJ&#10;1InpYs96iq3Td+I21tyum9+1fHbIx5q+efYzh6MPeGvQ+0rdk9xdct6pD9r+/Oij7+TVPWp0eU59&#10;0CeefuIZs6+vWHuC9y5yT6JzJ27Ommbkbjufyft3wryn6Y48p728s+6d3qFe6q+i+02805mT9nfA&#10;ru6y3y/vsnVdJ498d8/22mO63xXHeamZsOybJy/9yd0NbvLUTlEPY3L0yF7myTVvDXwxYuqtjXiY&#10;E/PRp/XJyTx5iZO3d/bVOS97J7ne+rSmfZPn2dVkT8zonFUtbpz4O391J7G99RU34mXvxPeKSz+9&#10;9Uwd/20jx2if2tzd5Oj1Smyv3Ne5yel9crb8xNTaS3949icNmDpyuYmBnzxoVroVnmfNvOepv7tf&#10;eqrFO/Pd3r2HWvexJiZGPT3O3XHlqJ/2mzjyPyLmPHJ2auwdc/V+1Wt1vyv81Xm/sz7f59/lnP35&#10;/V3O9X2OX+8Gfsevr1/vXXjvxk/+fupdGzz+4cl3fVPM32QzvzrgxJ2wEx91+cVlbu/KZ+rrMfW+&#10;CpY75lkzz13h00udfTD7YhlXnsk5yXu+M6edTv2ueO7eM6yvdsi+Xlcz6et/wr3LSe/MvV/3tGe9&#10;m5OczPGwNu587vbcUd00Y8Lkn8TUOw+Ml3X7rHqTV2tfqfO+9cmZYh1X+8rL/urMcHc9vabojq23&#10;tq+26yvcPn6ttTbCXc0VN8JNHfXPeNjBnVb7yDE+2XPl/cQLjTvv9Mlxvv94b088fcAmvDk7j+Zm&#10;/SR3ltppR3dOLph15vp0XHH0bv6Tmn3SL+vM8ZZndF7zEjfviObJc3dWzpn2zh2633VyydO7e9ZX&#10;HvBWHPDVjCs8PeFm7W7vir1nz1vtqm6120o37a3HSuNOq/7kKaa3dUe9G8/6yiO5q9zd9bI2Tjq5&#10;RHlEcTG1XYtnVAt2wk+tubrVXomrmWLuMvU/AmP31X6ey7ldixP1SSzz3dmcr4d1a7rWv3H19oly&#10;nAHmeZIvRp8ndT+Q/a+t73rl17z+yximwsldwahXGH0eOfn/4hHcP7OQ5w9SMsdZ9Hise5bcH6wf&#10;v4L52Beztp8xOeDW5Mz1SVws9xfLOGmyfyc/8Trh3Jn5mVx27/d5Nd/35eq88lY+Ozx3meZMWPqt&#10;ZotPenvpk/lVH25zmDPNSt/Mm5v67DEnaz0a6xqe2v76kUvkZV/cGcQJy/4ppzWndd/zpPOcE/dk&#10;fz3hpofaxJzVmokrJpfYWHonj9xea5InBwxe1sn7iNx5xnfP8NxXZ+q++6gnivWOaLMvj8jT3q2/&#10;W+uXM9PDuYld5U80V57Zb3/PkJxdrv6uDk+1O//sMaM1PTdruNapEzPmjMxTI45GXP+Vj3356UGO&#10;Tj89rO2rOYl6XGlzn9SgW/WSl7l7ganNvpi8OzF9TnTwU0N+d37y0+tk/sTRwyjH3Rq3b5z6uaO8&#10;j4ofPWs6X59ltcMKb/2u3nnsejvPqZde5Hnuric9WHqkfsUHl5dacGfaB5ue1iUH7aq/66WH+uTn&#10;TvbRkGdv8kks85VPzk3+u/Irf8/jfsZ3zW8/anfKnnswV9zoLsnJ3P5VTD/1RHGjvSu/7/6PG8h7&#10;M6eT+fddfcwN9B13/TFTP9d1OtPv/jXa5+s76P7nviPf0951A/k+klsb3zVn8vn/7L2BjhxJjmyL&#10;h7m4H3j//1N2gLfWwtk9bUP38MiMrCrNKIAUSaOZke6ZVZKqtbOX/3gyH7rVIit8GrTCXvXoL4aV&#10;/wn+ihd7o6XOPLCT2T+F4/2vdrp7PryJ6IlX8076Oy/m2sf8qW9u562lTrSXa+Pt9501YE516gAA&#10;QABJREFUu/cO7Mt/TKQOz+dqXdf4Ww+nfcKBDyexecHwaz54OHnoN/6r+7+/Tv1g0/lRTXvRO42Z&#10;cbrjqWfz+mxdwzeenVbng9d7g+O3i63dcVe9zMOH2DsEBzM/nmhW/unDwceYdcww1jleOy6c1u7q&#10;9usa7ZU3ffTU0YPhdRqtc47nagZ4NOQ9Mzj/EKG9m7uq44GWCDe9/MfLRPOcw/2qmNl+pp3db373&#10;Wu8+eTiTz6SduGgT07fOfHjTXHpEOK/Guz7eOTNP9a1jX/Q+f3rwifCbFxwPOB1bkxrf1jY3XnDb&#10;9yvr7Ok9nGePPge7rXD6u+i7OJ238mv9itd4n7v7pzX34D3AOsJJTC8vYz3T/akXDH33n6z7HHiD&#10;U/+0+BP36/dr9R6H19zpfn1G53DjYbzzqxmtx7cjvju/cPKCY28wfFPzsoY54dFvLfxE/n6BbyJ9&#10;MHjUcPizD7X7YJkdPS9zgvGQExun7ugdupe6zz5xdljvc5c7zedOdl5f1etdfN5p96u9rOnP1h1v&#10;c69m7vrx8U5w8Z96cE7jziNzmHXqF573nvSZefXZx2c1Nx7eL3Ve/geTzA7+1Y/vgPnswy5dg19F&#10;zmqe54Ff+fde1NEnv9Jf9dnjicgs7/iE78qDeYlfNXO1i3H2CrbbyzzrT/OT9//U66fyfEe7u/yK&#10;/a/me9dpH+vDdW3+lQ9c65O7hpPILPqpe8aEocWL79vU9PEiMoc+NdH6KT/loYVPBH8i2jPnc+18&#10;NYs7WfWv8KsZd/zh2jM5eHbZ9a52/Yl9n8379bnpTfjKA81JjAd3ezIDbuuuZpl/xX2iP53lVV/O&#10;jP703k/PfMpj/iqyV+8b/t0ZePUs8MyY5qz4xlc6vMNt/+7Z75U8/vbceZjn/EQznfXubM/kXsD4&#10;u1BqetPM3a7/iT3ub4r/DvfHue68t69o7vib+5WzPPer8pwvn6PpnP8On6++R85ETD9n9/npJRpv&#10;rz/199/A1fvDe5iY1/R3MJ/iys/cq/zyH0/GIAOz2O/8TGfgTFwoNee8eiPgdYyPPcnh9Rzw74ir&#10;Xdh51c+u4ez6cBJ9l9Hgn95Tz8k+T82afPouup4034nxPqz2pM+Ovl/n9BP7fbV396y7ylda/Lvv&#10;Gs7VjNO+vTvvWe7bP3hz7/TNJcevY/pgcBPZ7WoXc9sndWPhTxjzpj69SQcfTmqe8I0nbw9jzcen&#10;ozXkif30rPTNm/rNwT84+6104fg55VnTuT28Ozz3wb47Tnt6p6l/5xyTPv7Bn/DxruQ9k1mrefTR&#10;JzbXnt2zjhwOOupEMM8BS4SLF3HCJww+nsxMDdYRzadi5nlXdiL23OZP/cbanz5npb4T7Yluwuh9&#10;It7Zf+KCJa52h3Oyfzx2fM+BSzzxnzireX2eqfY+8e56mtcY89sfr6kP1l6p7YNHcOep33mY71mT&#10;X/pwp/4fbP6zyO7O6PXdpu5X3y/axl+p45V5u+eqP2mnHduH2XDTJ195ooGLJ/9RgTr65PDwo6aH&#10;jj4x/Tzp54WO/ejDD+4XeCI7G7ub97y7+u/gr+7qO3bx/U17NUadXaPNC8xefRY44KknfvPge84O&#10;o5eI191ZeEwz8YSziz4fusmzPeAGh99nSN0YPtNceh3zczG80mNecr6+k0+zJizck4cd43HyMAsd&#10;GnBqR3ubZw9zonXNXViLPx7md6/96BOjnbzpJ7KDMefsYewq98wr/XS+K/+v7Pssr87tO+bMwbkf&#10;IjO6Bn8nMjce+D9xvnd2utJ6Z7jsTr2Ld7jx6Xl8/5pmxLv5E89YNOgS+R6YnMeecNMDN7c17llr&#10;vTXmgyeCZz/X4MHYZ5enlwcdMVj01PZKjyf9kx4+6FrjOnnz0a0ierQrPbz4hJMX2KSZsKsd6ONL&#10;vfMyN/nEnTB03aOmnx3AiMHcT/1Tnlf3Qucz5kzgfb7mdX+lM568fegHp09OnWieZ69wc+7m9kze&#10;O8cPzuTdmknfHiccz+r5XZubfOff+6LFc6WF99Mj5+M8q31zzivOSjvhkxe7wE/NC+yJ+2YO8emz&#10;ses7Mbv9Tg/7En+n3Z/Y1Z8h7iDxic/rbr/MYF54n5632+U7el9xx99xLt5Hf66+Y48/Mz9/A/4a&#10;zvvNe++v609t8S//eNJfUM5fXYBDcKhXfd7RscPKY9rNGHpj7WUOeTjOW/N0nf2enOfzxtc1u6/m&#10;9S7oV3z8iPBdg00eExbttLPxlY65V5GdVry+h9U+K/2ncfbhHqgzF4wd6BHBHa3Z8fihE1q4ifZw&#10;33hyNOaQ76K1zlvjXvJ+en768Kbeqr86c8+jbn5q5nX0GdBP8WrvSQN2MgN/a5L3Wegnnvian5zz&#10;J0ef6Plw3A+fx1xj6IgTL/z06RGDoZs8dzz4jvCDta95uxwdEW7X4K/E7IkfO3eNr7nhpG5NuGDo&#10;8KO+E6+0zLri7WbiMXE459QzZo9TjfWrPL7T2cC6D77yMz7tiZ/PY01wXuipVxrrn845b2aTs1ci&#10;eeY2B+yJnXx29jB2NQMNO7lG67OAOfp8xpPvenB7X3ZoHD4RHvUno89xdR+v7uHzeF78+i56h+bf&#10;2aG9rrTh8/JuwfLYL3t5N84B9y+BfnF/ykXdpmhDWs3aGvx3Mx6vaq+8T/ur+Zyv+9T0T+a8wmXO&#10;5J/e6u52OnutdjrV24sc7cobXu/uGi1nRNMxPHPN5/9g0P3k4bCj/brXunDR0uPvUdT2Sw6eSG6O&#10;Mefm7HLmrzjcwar/abzPlHq6+1f3wP9VT/SeD3bqGR4a+zifOFca65NPHs1Z1Z5FfnU+eMxObCx1&#10;Xlde015o7OlZ1oSbF1znxvCMFtw+nefrBx5a4j/+8Y//6VnHbHjuneY9k3qnh8NcajSp6YElwus+&#10;uLnOr/rmJl/526f363ryNGav4Fd6a52za/uZ82TOvHh65qv7ezd7Gz/Nvc+UsyNzqCd/OFNvwuLl&#10;meZ0D2/mr3T22OX47ThXPXa54r3Sn/bredyBueSO5Ls92nvixqefEx2aSZ/ehK98g4eflzlXHvSt&#10;Ya9VRPNqf6UzPs2YMGuS+xzOzcMnffJE6p1u1bN/cnyTW7PCw8vDDr+qv/+K1n5/Z/yqrvr2SX7F&#10;n2Y0Zo94MqN5d+vT/TKfma2ZcLDsw+7BJi1/X2AGcTqLe+018XeYdzTvFZwzxmfSs6ujZ76b93xq&#10;dnFN/u5M9Myg3sUnzo/Has5un+5xF8T2hO8+WHOpzQVztD75Fd/ak3zn59krL3aafKx33/nK9w/+&#10;6wZyV75H7mV1h+FOfHQ/MWbf1Xmy73SeHf+JMzLz03Oe2PUdj935dr13Zn6n1u8r+Wqfq/5K9wf/&#10;7A34c3nyHoXPy/zkeBl/avt/+ceTMT4d5OWuFrrDvfJ6sp/LZTfyq/PDzx5o2AntJ980Zj0Re994&#10;svsT/ngwJ7Xvj/4U0RB3nKkH1nrO1+8d/Kcic57ye8Jnt1PuibtKDHfHn/Yx3zl+kybYqm+P5OyH&#10;xn72aK555HCso5cYvP8vq5vbNXpwIji+Ppd7V/lKF7x7XV95Z1cea43T78h/RLXOefNfrfs+vZvn&#10;GV/NMj+cSdMce6WXc8MhhkM+edrjlbw9XTM3vsGpzUkvOH1zkncdfp72QP+ru/510sFmD7yI6bNH&#10;c6knDj20PTt9Y/BWeHOpicx7J3IH7QHOjplJnsjX3KRrzDW+xk5yzw5/dwfsSsR/pzEnvH7Rfydy&#10;hnic7OJZ8OOxu8PwmGONvZLvPNK3T+pXnp7BPvHqXvtf9Zv/iTo7+PH+wd33fYFPfGPTGe0DFz8i&#10;uHfrHC64fenx+0fq9M1BR4/aHOf0VzHc6WGX9OAE43VXEz4722/yMQbX2Ks5Xj7b5AUv8Yo76V/B&#10;mMNs6kSwne+064TtPL6q5/NwTmPeg76xu3l7uPbcKQdDQz3tkF54efH7MH9XoMfXNnUiL89IHjxP&#10;cv4DIhjz0VInMttcvOHRS1z14N6N7XdX/x187qNncxb3wZrb9XS3zZlqz6IPRswO5HB6r+akBoNL&#10;bC8834nMwiMzmGcseXD4J7tMPhPGHOLkbax3xBMOO/bO1HydpkaTPE/qvPie8Av9+6/0QXtecGPU&#10;xJ4ZPA/n+FX9768rPppdn95qH6aEx/xE8vTxSCR3Hw/HqY82PPrGyBPp23OXo8EDPfVO+0rvypf5&#10;r3i35moW/VdmRjvp8MwuU5/fI3vXVb2as+Kf4p/yvZr/7tzcKXc83e/V/F3/1I/59prOBTbtHIw/&#10;y8Qn3PYFY69Ee6FLNCd1HrBf1a/aes+Da8we4PDwDA7m3Fq4E4avOa/m9nJuP5/fe7PbThdO+ujw&#10;dU1ONB8MXUdzu0ft/fBLBJ88Jgy/03jlwXzvFG/w0znNww/8ag94iWjf3cGe5HhT94zuwzuJp1rP&#10;RGPsZNaOs/P0nORw7RcMHhxq85zjY94qv9K5n5x9mNH9k9q7wH/HD487cdrhRB+d/wyPZuf31Wdj&#10;pztx2t970w9GvvMPx/pwW+eafNLt5ky9njtxgjGTftfgPzH6fXDOrpzl9C7Q/YTI7tnF+Xfu5j36&#10;Tt37zh3/zH79Bvo9dM37DUb9+rTfS5lz/+Qz390t/wfGeSbdhD35bv1//+///b+//Re1Htj1u8NX&#10;fo13fTU3/EkTrL9QqONpTfLdDzu9g3XGnTP7hGtd8lMNPOLk4/O2t7+Y4NnLeXu319QPhq/5+Cby&#10;QxMw+4DhkRqsvSd/dO7Znxye/ZODw+s4/eF7p/Pu7dV1Zt/hR29+9L1f+uZ4ZnD48BzxX+nx8p3F&#10;D1974cE8NODxAsN3FyddsMlj4uLtnvX4uB8stXnxgYMGb3powM1rLzRwXUfH/eKJ17RDeuD4NN9z&#10;nMNDR8+ecJgx9dDDIaLF907EIzEvvIjxYhe4jaUPx73kp4+90UwYPcfw8vL7mT57JW+v1OnzkDfv&#10;tB8eHsnjw3/c8B7p5QnmHXrupPml/PVr+K3B1zzyHbd7nIMZ9MHbc4XDm2I80eEfXjC/0IKZk7y1&#10;YPhbRy8xeDi8R/DhoAvuHn08ptqYecbjyZNZftxrnF40/v6fOmex1z//+U/L386Z3Uae6R77GSOP&#10;V+vaP3046dkveHugR+NZ5FNEN/UmLPzWUPds9PSpEzkDeeLEC/7OY0/n7ApGzffR1L1juM1PjXbq&#10;ub86R+vCmzDrM9O7uuccnwnzGU/2tAdnNkYeL17Bwu09ep7r5HxvQp9oD+fp+WGeObt9rXVuvfHk&#10;6TGne0/XzMI37/vuPPB3+1sPP/7J0YUDD4wd4CauOPbKzvmBBRga+zkPb8WZesGmBxyv1GDhgycP&#10;Tu2cXiL95Dz4Tb3mUF/F3Nf0MMu9CXN/ytmVOHGCXfVXugnvO504YNOZsgv7JOZ7RP++Hz0cvF6N&#10;+PQuqTM3T3Je4eeVmshsvNCAJ9KLjpr8L2D4pf0Hyt8gz+j9qCMwDwNj5PQcT3Y2/06ONzHa7MI+&#10;jacfrL+O4Kffj3vR+j2mF9x5PFLnlR59amYEz0NEYyw5OLxgefD9Vf3iBYPnPB7f+fjsvXf2Cua7&#10;nXblXFPvBGOHnsU+xHglzysPuukO6cH9SzD8gl/4kw99z+t8sH0Eutr93SHv+K+03OGq3ztP79OJ&#10;Nhx4zCRmBr1E4z0fbnPQp5+e6/ZAu+Ks8PZhVuJKA+7I/MnP2OocK9zak5w92C2aYHxfT05NHm5y&#10;Ini00YGnzsP3ouT4Js/jub+QX7/ib8x5+n5WPuZM+X/913/9bYfd/6qw9T3fveTsc8Vr3VWNb3j2&#10;Dk4vOHn7oVn14U88sHDQT7PgwcFzine41k9zu0+dPcKfZu12hB8fPOxJbl6wruG5N81tHZzG8Ztw&#10;NCsO/XxNkpsLFm9y+o7TbPd32vDQN884efjmBU/tfjg85jpf8dHton2aN/WmWealz/fK+J3wmRuf&#10;vH98L0Vrf+foHNEY2+X2O9Va47znxK89c7bGopt8djz30Cb69yRw72Wd8U/kmc8rc73bJ+Y96cne&#10;9swZuNPkfZfpNWb9V+Tewbln9+7wgif/yveJXZjtPV/Jr3bPnK98rvb5yl2mO+a9zx7On94r3nn9&#10;hOcr92AW5//054853PP0ntM7id7/lI8mfOazV2rfAfiJdzj2PtFc8emzE/viTZ/Z/NmEfkd8Gn+i&#10;Hv+XJ58wftXDl/Oqx0rXFznNas7K63fBr87jO0h+xZ/OjQavrl/xRYPXbi495lMnrv5wnF680TAv&#10;OM9uNpwpvqprL3Zr/N3a58aLWb17cF5w70T8iJ6THDye9PCnNodex3Dgd8/1xJmwaDx34oCZ51nJ&#10;4TTetXnJ45nX6jeH3cx40ycyLzWzugeHaC7YKl55oWM2deKkPZ1tv/bhHjPDvNR+WufeVY6WWcwh&#10;Xum7j59xvMHgEJlFNM+Yc3PIE/E0tsrxS4wuLzB8qO0Bb+qFh581q9wezFxxg5vvOZ2vPJjRfOr0&#10;ea08TnHPQoN35jFz6oHx/SNcHnxTG59qNKuIV/uAr3Tw/ZdZNPS8D72V3138XT92TMRrh7FfuPDA&#10;HKf+jm/tuznneNfnU3ruYbdn3x8a4mq3nWc09NvffnCMkWf+1L/aC/2n4qvzfQ8+m89ITnzlDDut&#10;5668Xz3fyu9p3Gdg15yZ/Kl5V36re46OF7uw30oDL3HH2fXs0T6cZbWHfZ2351fUPd+7e37w5rq/&#10;yk804ax47LPyn/CV18R9B3v1Tnrmyifn6B5nW90L/FXfs0845p/k9mRXdF2D343cS3R3PL0bM1tv&#10;bziO9FsHhz61Z6IxBm8VW9ParuMDloje/mDwph5Yc9BOfffQGUPzVGTGzu+Kc9U/3T+8eMEnTrvR&#10;I06cEyx6PBI5S8d4gTn3vifz/l04viufyXdkfJU3f+VrPRreN/c+kTNv533C2enp3fW5cwf2RhfM&#10;OHs8GZlFxJu5RPCO9KNPjg81/K7B70b80TGfehXhEeF13f7wviKyS3bwHhMOdrVX+7i+0p728Tzd&#10;6cQXzx03HM9sDf3G7cnP5+C6l3ynzWz//Ky1kz6a3c7tsZrPvrt+vDzL3uhXfXN3OfMnH3qTPvxd&#10;3xq82Tk9MPMmP/OmvvVX+aTH373k4CtP+tZNXHhTLxj6K95Kv8PjuTsLs+0BdrIP/tYnX2mNM4fo&#10;Hn70Vp7uo/l09J7Jv2OHu2f0ztaC/+QzeDfnPscq53yr/ifx75z9yXP9JO/pjv0Zcf6T9v532SX3&#10;m9f0Pjx1xvZ/YhYeie9+Rt7VP3VPKx/OSp99E/mzM72vjv+HZbyk869aKHvwYfjEfPxzHuecj3ug&#10;Tpz2mDBryE958L8yTudnfvamf3KG6d7wcrzyuurjxW7UxFM9/CnG467Pap/4p5cv8NM7mnZ6B8tZ&#10;er/eZdqvOV1np9U9NXdVo08/OfV0XnrtNXEbQ9s49VUfniM7G7uTcw5mE0890DffuPPmTXX40x72&#10;cd+483Dywo+etZm/wqfd7mD4RtMz7/iccn3O1Tx2WvUzCw5z8UVDpH8a8Zn4PXPiMJdoP+vTT20M&#10;rjFm0KPu6Hndm+ppRnjBmYVncPZNzuM+GNrUnmEcLhx40wy45oBNkTmT14S1B3PwST+6vPK4n5pe&#10;cGvS6wctXt1f1ebjEe4qTy8a94OdPK079fCOPad7XTd/qr3HtOMrntOc9p4472De81OzPMO75g79&#10;5xffKbzGUr+6p73YyRgzHemH3xp2MT9589y3H/nUN3aSZ+bkF+2q5/2988qn97C+e65XvNM59ppy&#10;dp96T2K97+pc3sf5yS7hew4zjOHTXPDviidnbQ7nMg62O8erZ+c+29szv2qX7OC5vRP1irM6C7qr&#10;+K7+yv/J/vSegBE5DzF48n7gn+LNu1t7h8z2Xr1Lc1ez7DFxuIOpt8I8e8XpfcMDQ+/YvfDpo3Ud&#10;LM+k+9X59eukOe1HG3/HaK887e982hXMPOevzrLHnXyaN2HtOf3jjquz2cP3HLxrc5Of7NSaVR0v&#10;5u046YWXV54nd/jL8Df8hbt7anXf78qT+3f/3ffijt7z0RnzXp/M78wO1zui3e1njrU7zWkP796r&#10;9Vf95qduTdetSf/quePx9F1d7Xan792ST2c3fnXuafbkOfEaO9Wd7LTiMMP3wB4rTfrcCXo09Byv&#10;fKxd5d7PM8GNTR67HSb+uxh7xad3e2UX+02e7Mss8xtzD90uwieai7exzqO74qU/+bfXO/WJ/wnn&#10;ZIf2mc5vDn0w4jQrvfBbEy5YcnugMRaOn2h3/XDxQce8xlc+8NF/KvY+XzX3U+ex79X79FPOutsz&#10;vZ+yp+82eX92uv871L/rGXafmd/h3n/qjtwr8Sv27Fnf+ZnM7NWz6600X41zd6e7wst78PTzP//L&#10;k/0GPz3ojt+Tu3BpXGL26BxOeuTmBP/q584dvLvrnVl9D5nNndG7s0+48O0Vz9VenoeW2US0/cNb&#10;8z3POB6vROZGu/OE5x1emfeOxrPZJ9GPa84DNzz69OyJD70V331zkrvnvHneI7zU3jP8p57eY+V7&#10;xWM/7x4v6t2/rLc3/GiNT3Ww1dM+8TKGztiKE655aDvuOOn1edCvcPqJk7c9Tzzsd5Ljz+zdjOZQ&#10;Z050qcHwSSQPj37y1ROONfAmjN4qWuPcfO/k3Jzkq72at6tX/uzmvnM84VF3dD/55AFGtAa/9Ogn&#10;the9lRYf4opvvfPw0RDj5X981t7Uu9gz4IJnFnl6zqm9T7D8nh2s8fTuPq96TDp2p0ednYJR0zfm&#10;vekbi7bxCbPmbv603935r/JX98h949vn4z4TnYffWjwS4RpLPmnAJo33WfWZQR8/cCL9ruET6Z/G&#10;+HrP6PDqmaee5q28mdMzmI1H1+D/LjHn7zvgbKuzr/g7HV5X2niEA991MF7BzUk9PSfzJh1YZqw8&#10;wHd7rM6C/yuRudFO+/VMz7AWvPnm7M6Gnmgd2C5Ou+/46Xkf5zvdaq8VvvP6ih7nyn7kn5r7iv90&#10;b42d+sJrfc5rDF7fgzndS73SwbU+3K5XPLzhEyc+2BQzkx39Z+H2Q7vC6d+NzF75rvC7c8xnZrB3&#10;/dHbM75dB/NDH717Ux4emvSprTdm7uR3ik0+PdNe5ptnzhM5Z33Ca/LAnzhxrjDO7zu50rzTv7tr&#10;+Hc12W+lCf6dT+/FPtw/tXecsPTRmJt8xW+e65UmM9LzrBU3fvDgENMjxzOYH7RXWPp4mbvLw5/8&#10;rUkfjv2dhw8HbffBmwf+VMTf852/MgdPa/EkupfceHJ7JHe/+anNT93P5AHH85iDn2tydHBS2z+5&#10;e/ATPcv4lHte/zcC/OEQ7TNh7jvHz5jzVf9kxkprf/I7XDSrmN1O/U7OMc1Z+Qe/8ryzH7Pb1zOc&#10;h3/X/4TfHGb2PXQNj3O8Eyevvpe7/pOnPTgPPCK4ucnpN/6puuel5k6696kd3vX1zu3FGYjd/wl1&#10;fxaudr3qP32m1bwV/vT8/xS/q/v058T5f8r9fNU58z7wPfArZ2bWu3OvPkN3zvOK13d+LjPbP6Pr&#10;P/veOfsT3P/5x5NcCvEJ87sefjPJn7yg6WzMubvrV/B7N+9PTvzEPvHuHT4xZ+eZ+Z884272nd4r&#10;d/UVZ7u6O95f9r/icyf5By4rLl7hJueFNjM9Fzyx8dS7OWhWHHt/R977c77skp1X/7h3d5703Lcn&#10;Z3QfjNg99ET3k4Ojd4RrTnJq+tY43/mvtMYzx3W8J8wzV7l3ac+dhh5zOXtwfIhwr6K9Jm0wOCsv&#10;dOGZ6xzOysPc5qSXB4+um0+NJzrwq3jlP/n5D1vtP/Gbs6rRslOfKTW9Kw/38QlmPbnnwg3WfTz5&#10;h4ipw0NPbl1yavj4oKPuaJ17rTMvOX3wRL/o2/PdPJ7Mu/KCZw070cMjdfeaEy4cdCfR80/438V5&#10;5Wynu3KXngGGB73G6RPDy6t//6W/i8zYceiFe7UL3J8U75yR87UmNVg45KfnRI//qe534fW5ptp/&#10;/+2+z/nK3UYf3eQb7K6n9/lUfmcvztUa8Cd2XHmt8NWdrvgr/GT3aFfzTvRPcKb9J+yJWa94+I76&#10;rtx7xfsJTe/A3WXX3tfz0BHdm/J44e3+NOOUF5/m4tf4xPUe3V/t25qrOj7sRJx2a5+Jc0fffl9Z&#10;T7t/av7qz1fcFfGp+Zwt8V3vlZ4Z0870npg/+RtjVrDVrubfzfH/irOsdmMHn2/C0O96cDq+cj7m&#10;2Ms7Gv/KvPfynx+zR/eD8TWa/cNPnHjhPn1G+2XmarZxNOxIBM+eebr+ha5/xWfN+FfPK036vAd3&#10;91ntYZ+r+SuPxu2DfyI4MRj9YOT2g2vsldzz0ePNXCI4vF1c7b3TdI/d4uXZ7GM+XGPk1k97tZ9n&#10;xaP7wSaf1oX3FQ9zvadz+qtdzJ049NsHfNK8i/Ws+Hme8541aZuTesWzt/PJw1j88OT7Ef3gV16n&#10;HDzxY2bj1Fex9Vf87qPvfRpv3d06/u1p7K7fJ/jsF2/nn5j1tOdqX97Xp+c95Td9BnyW796fXYg5&#10;N/l37/bEe8BZnvB6wsP7JOeOiZ4RzHz3/uTv3QD3yh1P9//ehP9VMytI8v7993+ZZxl+idn7ld3R&#10;9sSd167XPq/WnG2lv3veK7/VnBP8f/7x5An5d+b40qcLffqDsfpw3r3Dp3x2c/vs1NM92Se8iQOG&#10;TzRwfR4we5Jbiz6xvamvdPQ79pzuv1L7jJPeOzufuJ/AcuY+99XOvQceq/3xJ5oXjJpofzRgzek+&#10;PPDm038nxhN/fCYsnMa7tj69PPzQMnnPacx99ERz2SVYHut+Ia//Op3pVf/ec7fragY499D7ud+9&#10;rrkVvNCCE62DS4RDBF95wTuN+MFPjbdz+lOET689gzcH7hTDnTwm7inG/J0vHHs233X4vPwfDiZ9&#10;e6dur67jEywv+HCIPQvc88jxQWOcHlhiMPB//OMf//O/5AgnPjl3al7B0JKnXt1POHkyJ0+4fiYc&#10;LLzkeaGjtgc9Y0/l8e75O29zr3j0W8N5jDtHR0yPxznY3fiEx92Z38nnvInT3bObe2BEa8GIu144&#10;V30+g+GSX2nCnR70U+8uxn1cecJr/xUeHr2c08/q3M1Dj7b74HfiavYdj38HLnfbdwrOGbkvIvhX&#10;xd4vc9mFHjG93j/Ydz3sdbWTeeTsfKXd8ex16hNNc1Pbi5lTPOW19lWdfU737PPZY5VP97LivoI/&#10;cf5X5kazug/v5PMb38084TH7hMssNNSJJ3p0xNYFn3zg06P2/JXWnOjDg0tuzjs5vpMHs6feKRb/&#10;6eFeVv+hAB28yQMM7qoGJ756LnbpefgSr/rhnXDweyK+euYnZn/SI/fYd5na7xU5kX7r2BMe9VPR&#10;vqvZT82648N9oMmevV9j6fMzAnSO6H1m9533fHpo8QoOBocIbi8wOO/E9mIn42A9Z4WHt+tNfc/r&#10;Obs6c1o7YTsP99j7yiMz4Vo/5b3fxAFrz96DuZOntfDu6NkhsXXuJZ/mw4mWn5+BObJbMOfmdN77&#10;XOmu9tv12at3eKW+mvOK507T9/Lq/Nx3njt6uL3Dbt/0mJUcj+TTY276zacPToRLH2/3wRLDm3oT&#10;Bh/9pI2uZ8P/RHx13sn5sq/9+1zt0fV0P5+4g/bsPbr/O9W/21nYN/G73v9+f9mp8T/1czeQO+bl&#10;9913398/npv+x2l1A7n/r7p3ZhFXO+1wf17Ce2f39trNdc8zX/Ww3++a//WPJ30ZP+UgT+/Em2zf&#10;5OA5d9fv3oW9X/ViXyI+eDdOfxWbH5/Gop2wlWfj0bIf/tThkp/OMM95z323vrvXnXncwx3NJ7l3&#10;99nxr94T7jXnmbj2nvp9D/iFS94cZtl74pxi016NTXXPNyd596d9wrOuOd3jTibcWHL/cMc9PPIf&#10;P8g7mu+dwksvLzTuT3l7te7EKxp07TfNPMF2PvSYufPbcdLDKx7Uk4beHd60F96eO/GChcNcdBM3&#10;PXj0zccnPfDV/F3fM1Z6ZuHDPsT+DwMrnmd5b3wSe1Y0+BHNdz71g3GuVR8P+vDBE+kR6YXLK73u&#10;w1vh9k4er3DZwTrwxlYzwjMX3tORGcQrf85GXPHpx5c8XOepPZe8OeFdPdY4x5N45fOJfvZ5Yj7n&#10;InpXZmSO+6lXs+mt+u3vOnl0meV5zu3rfPJpDP8JB8ssfNmFXtfgV9GecD0DjOjzghF7h51PNPTR&#10;f0fsnb9jh565u+Nwuz+9h41Zc3Vm+sRpZnp3Hs+PznrnJ547r53e59nxPtnrs/os7jlnH7BoyOnZ&#10;B+zdaM/Mm+buZlgfXu+8077b8yz27n2YAXfqc264xOaGt+KiuRPb3zVzEqdnhU/cUyzz8fUuK31z&#10;0MK3X7Dmw3O0B/wJo9cz7EWOnhgcPZxX4slsfD3vSgfX++LjuOvjYf4qj8/EB1vNCe7eig++mm88&#10;XHzv6Owx5ZOXd28NewSHZ2zya48n6+zw1TNP9uduwn1qP3x23u7t9sRrxznt3fXqHe/qT/bqGWgy&#10;i57ngsGb4gln0t3BeqeeST84eftbs+K0ZlX3nK5Xusz1Huje3Wc17wmcfdk1nhMGzlngsEOfHZx4&#10;1Q8PbzRPRu/bc1z7Hjx/0sN1zxpy+yd3Deck7ua0p7nOT+a8w8kezCPGr/djhjlgRPdW+nDNQ8se&#10;9HZ6NInowNDhQ5y4aFYRL/eZ515m5EWPWdZNuTXRWk9v0r2C4Ze4errn2ueN3ru2X3PTt1fq5uz8&#10;wn/lYaZnNUaNv7k7rHVw/8Tf8wb4/E3v/3eciH08+6fs5p3eyfM19FPOxB7cO/V0vie/9pmXObuZ&#10;0x5/sGduIPfO61XH6b3bfb4n/p3Z0a8+hyv8jn9z2ffKe3fm9vxU/bf/5UkW/9SwK1/Pd36lO+1P&#10;b0i/CZk78e7OeHL/ldfdPVc+OVt6/EOq1f+1+HQH0XGH+FNP/MbQN95nM485xtD37MkHrmPz0pv8&#10;rTnJJ190nIO6Y5+l+3dq9vBM/In2gx+MvqO5u9w+no3vShsd83Yceu0NfhVPZrT3lWY1Mz6t5Wut&#10;Z6w8Vjje7mdWz5v6wV6dzwz72g/f/sdq4K17tc4e/Ux30pw7NTO8O1j7wOk+Nf3Wpb/qNTe1/awL&#10;Tg9P+uDtl757rsnbA+/2ooY/1d2D4x3AriIaPBPzmvaDO/WmOfDdQ8u89ILxSs38SZ8+z66fXs9A&#10;l0ifSA/PfH9hj+5NdbjNhzdF7+avcXD2sNb+zZv41j6Rn8xgL88DI6ZnL+PJ0zNmr1UOP9pX9Cvf&#10;3x3nXjgH926878w9fp/lTtPDA0/iqgffvvihXUVrwsHrVI9v+4C/G7OHd4rf6W7TTq2d6syYtMH7&#10;Qe/YnLt1vH7Sc3oXp7wnzub7Zq7jnTtE98pe0U6zVvhqBh6ca8U7xXfzOS8zd54nHPT4UjtyLvuZ&#10;79y6O/nKe/LIPPPDASNOutZMnFewnpk6r93DLonNbT98Ji69OxF/duj54Hc8r7g9o/nuO2/enbrv&#10;K3VjO7/VPbAfsT1WOnirPnj7Gk8vtTn08e8Y7o5P78oHX36mh+7KH90U+yzhnOzB7MkTDJ+JG4w+&#10;/AmjdyfiO82Nz24OWmLPDb7ybe6r9VfMeHW36Pr+et/u9yzulpg/xyfH59P32/vs6id24VzTHPy5&#10;i4nTmP9Ozr01B9/Eybsx1/y9qj1Pa3tZs9opfPcmDZ6J5oOjt9b5ro+H+bscL2Lru4aHZ/fBpxjt&#10;Hf7kEWzlgX9HNL07/iuc/mlkrvntnd1X+1vXuX2u9Ks9jMfDnuREZlD3PtTwUsMlBqMPRp1enhX+&#10;q3v9K3qYp/6tW+nBO57q2cd8sHgmp0fsWbvaXvCufDwTzRSvfKIJhx3I7U/P/u1Lnchr0tnjNMfb&#10;fLy959QPNunhot9x4BKbyy703407v+nP2hO/d8xOE/burn/0338Dq/d/wr9r23z2pn1W+NWek9eV&#10;5lN97+L8U/NOfKevdWPs2fdvzsmc5ljvvHl/6udugHvmPbVzMPrGr/JXNFeeJ332nc5yon+S8113&#10;4DP8Hy/B5Zjw1bn3OZ2NpvcP3m90/wGHH8YwKxp09mMGPKI5wdC73xx6p5Ez9A7sGZ/uTd74wEcf&#10;3Duu8vaEZx+8E9Mnsh/R+KRH+5fBf//CrMTuwWlvNMGZAdcRP3j0wKlX0TzvAL8xdiHC69i67nfd&#10;fNfkHeMBlrzvjD6cRP/ALF9PPr970eahj8c04xfzX7ng0eIzYd2Ds4toiOGyo3X06fmM9MJPHg67&#10;utd+8CYcbOLQ65hZnp8+Nbk1ePP9j13B4doDLJw8aJI3xg9tzQmPBxxe9GDh4Ec0hgcxOniOyfEk&#10;0o8WnTHn+MNNpI+fOVPO+ei1Ln54Nid49Pl/vTw98eL9m/rR+4zJmc9c1/HoXVybi3c04Ct9+pNP&#10;a1P3Y+/07JMab/aBnxouMXw/4VpPD9xe/pqHZ1/m5f1CF57z1OEZQ2fMOs9Y6YPz4IMu+/B0L3gw&#10;uPSDB6OX6F76ecxJjs+v7q9f4RjzTuTxJzeXudP9m/dqzs7MaR/6xuHSI4LDDU4PrDmpw5nO11o8&#10;HHNnO557q9n26zx6dOzanFWNbtU/wT2/8+g9w2ddeYeTV+6N7532wBOs3xdm0E9N3jO719rwV9/b&#10;02t9MB57ZX5ewcDhJbIfPddg4ZHTD+aHPlh4K2449KJrLVh/fqOhF4/up8fc3B15uDx4pE6eh/n0&#10;mEE/HHrJv+vhfJnv3Pt45+DsPZ3JOriNMSc+eIUTnIfc/eT9mNe9Fd84+miNp04vGHHiGAuXr/Hg&#10;PD3DdTj2p9e74LXC09/10H8iZi57f8K/PTnnNJNea6i73zW8J+LkfYW57/MFzyvfn/oxr3vR7Prm&#10;m5ec2juZ73zigoWHBxGtOfCC+ffB1qDdxWjig39qsOi6B5Y4zQPj94fowdAaY5bnh5fHul/I//4K&#10;H8Rc+9NPzF3RS+QzMnnx/Yn9ooeHR88Eh+t+MGp8gnFPyXncB3PsOfDtT27dndwzootfXswKltw8&#10;+uaEx7PC3Z88+Yx7h+T9gDGHGB49NNTMA7+KeKKf+HDcC3/CzXkyz6zVjrtedrjqw/G+fC0Fy9y8&#10;8r7l5d6J9+TvWcwAi6ef0xnW7PL2b+7qnpvXtXWeYTyarvGJhrOaYy+49NH4PXEvOd+TwPn6wysx&#10;vbz8/rILM9DD9V7R0QfvOnPcox9890QTLtpwXZPbL1zzne9m0VvxmUU/tedGTw+vxOa4l7w103sE&#10;D6/E6PICa9/WdB8d0X12Yk565tFPzGcMHjhc8ESwcMwzPs2hbw92DWYvcCJaOO0P7zS2n+fvvFsH&#10;Fz390z2aZz1nBSO25rTGD377ud89NOaAJU54PFY+1p7k8fEMcmak9qxVjo6Z+KKnTj85L2r0wfP1&#10;zde4deZER508T7g89IzR6+gZ6VkTH9do8W8+fUe4k89Kj4Y+Nbu6nmaBwffslRYN0RqwKcZvxd31&#10;Jq8/2GdvIO8Hvx9l0uqzwPvJ+0f8xHbMmrx3vYkfLJpXdCs/cN9V/FOf3Au7EPF7KrID/vx5N3i+&#10;jybmoU8EZ4/gwXjFBy84rUmNH5xdbP2O+6f3zA3k/fHnwK6vvh9+z+Ox8+Fz5bmrfOJ61kr3CZwz&#10;3Z1/l7/bPTvs/P72vzy5M/rJvRywL/vq4Kvz4HOqh2+/3YWbdyef5tzR77iT98kZrOvcevd2e3yy&#10;xz6J7ENO/cn5kzc70WOPxulfRc4Dr2tw5lDvYu/S9V0v+Pisduyd4De+qpnj/uksa1Y+5jjvPa3v&#10;3k7n3iq/cx7vgV/03qk5V/7hoyfijRcRPLG57nXuHfBC796kg9e9k/pK67O3H3uCe090+PODCrgd&#10;8ULnPj0wPKkTm3NVW4sfGqI57B8ufOaGb8w68smT3hR3fqt50TAHfSI5c+BQExu3XziTD5zuUROZ&#10;Mfm459xadiOaR24+GBGdOcmD09tx6RHxiTY5f3FITi9c51ON31Mx8/o8u7nsx+fbe7RX1+Y6x9MY&#10;OR7mcIdwugb/ZOx9npz19Hm867t78llpz67hvTqv/fBZ+cKnT0Q3xeZ0PWnAel5w652jSURnrPNw&#10;dvr06BPt0T9comeuc/onu8H9SZGzeH+w1Z7mmhNdet2f/CbMXs7bz72TPHrmEdHZe9eDz/duuOiJ&#10;8IgTPmHwf0Lss1F/5W49M/Xq3na9r9yZWb07+FVc6XLuXe/Kt/vcIzF9cuZQow0ebNWHN0V7Rc9r&#10;4k5Yz6SGm5oZ3QMP1/ujdbSWr3P69OyXHp7g3gWtI3y07q2w5uxq9mwO+zVO7b5z+xmPjl5iXt3H&#10;2zEcuCd8a0/zyde7ps8ep57msb+x5Pgan3Zx/9Wc89zRn5x5te+J9nSX3p2a2cTJb9cL/6o/ea4w&#10;vBLZMdzk9FprXveod5z27dl4fDL2Dj1rt39zpxp95vAyj36w6fzuh+M6OfuTd7//jA9/2iX+eaY9&#10;fnXu/+p9TtR3+StPztl+4JNu1wuffntOXqdYvOKLd3T9+/Gp18SLP/tmBnm4nbMDPCK+9K3Dhx5c&#10;Ilz61PSfiHjHy/kd75Wuce+fvPt3Zu72xTczeg69u7PC33kxy76Z1Rr79C7h9tMc9ye++yc5/h2j&#10;xZ/eiV848Dk7devTZ0b3Uk89Y/HFYzWjfcM3l9y+zlu/ql/RTF6cKT17OqfH7pPPDsMLvWeC7fT0&#10;dtxdD/2f+HU3cPp+8Nn4us1+/qTcHfdCfHLreJ6+P56LBj0RDn1qYvC8fBbX7WOePcj/xD838OcG&#10;nr2B1dcuU/4t/vEkh7kbry7H38DgTt/EzLu7w1P83X6Zwd7wgiUHTz093UdjPLl98Vnh6VsPnzh5&#10;0WtP+1gHDmYdGJ6fjj2va+avcPonMR6cvfnBV73mdr3zDXfn6x4/DMsPWILHN687P3CxDu948IBN&#10;e/kc+Ew6sKuIB/OZTWx98+jv+PRWWjwcowl/pQFHw4zU7jmHmwifaB6Y+Se5dcnjmc8F3nx24Ll3&#10;4n/KYd6OD4ddut5pOduO037U1jCb6F7yaFY9dlj10U5zmROt9c7hfHVkh96b83gfuMY6X3Hav3Wu&#10;zY2fa/NOc3ba+XhO862jx2z38vXF1xz9xPbGAy010dpw/KKHljpxwty/k3sX8viT77ymPSZs8rji&#10;eX648IMndz/+1OZNc8EmD3rfGTnH1Q6cM7zkfR7uqX3sj8Ze+LXuTu0Z0VH3nPSMkXt3tOHmgfOr&#10;+tdf6bfuX5nPIKt54KspV/3e33W0qfHonJnwqHcRf3vu+L9Lj3Od7AvX94mOXu4nrzt/LsfjTvR7&#10;x3syYXc873A57x3NV3K5k9We9L9yp6tZu512vSvf7+6zO+/F1d8/woc77X7Vt2bnYx75CX/icEZ8&#10;EifM/eTt5dr65NSJ5pEbN+aZeARz3jV6tCvuFQ/f5qVuT2Z1NA+dMfN3ODuEQ24tefrmhGv+agb6&#10;RHPwIpr3Ts4M79Z+cMCpoyGn57jrhTfpW0Pt/Zx73i6PDzo82YFo3PnO95M9/v437c3On5x/6p27&#10;4mWN75DcZyG3ZpW3fuKZk3zlDw5/8jrB8DnhvsPJnrzik7muJ+98dnq/aMDwmLSNRZfH2tT2o07M&#10;A/dXdfarNcw8Uz7D2s2celd3OPX7zry5z288+arnGeZM+7bnVLeHfby7c+8XHI29nMOHRz3ts+u1&#10;5x39qXbleYXbn7vy3ez01jpvDffXHPDmv1Mzg5gZ/P2UecRX57yrf3WudZyPuNsJTvTOo8n339xP&#10;8PYwt/vN9W7J028NfunRB2t96tY3hx2ueNYxFy1zzCFnN3PpJeJl7JV85T953eGi7z3v3Bcef+L3&#10;3EC/31efyae27LlP+X7Ch8/ztPMpdrKXvch5P3Z6uHBWGnAi/I72C9c1XLArL/h/4p8b+Ok30J9l&#10;PuM/de/s+6P+8WQujG8YfZlXl8hlo8PrStd9fIj4NY8aHnUimqln3lWOz46XGTte93fc3Zz0+jzx&#10;CtY4dSLzwKjjhz751WPdFfekf2f2ld+d3biHePp+rmbc6XvGajdz8J64YERzJw/6dyNeV3O6P82J&#10;1ykP/QkfbmLzXZOf7mFfvNFyL805qdljx2XOxNn1Jn6wk5kr7Q73PfRe7q3moyGuZtkLbmOTdjU3&#10;ePR4tZb/OBEcD6Lnpo8H0Zrk08P87uFNTJ+5naNtL/jE3Q+y2NnzwPB/OtqfHYk9a8LB2Jk6Wuft&#10;ddVHy36TP55Tb4ehuxPbj/qOR7icyzleibzymQe/O+Ndfu94tYe/Pn2u3mPyCeZ5rXHderSNr/xW&#10;uGc4n/xf9bDv75Zz5r7nnIM7gtNnCz7p4KGHQ0x/5WntOzz8PRPvd6M9nd/1zY4nd5gZnIcZ+b2m&#10;v4/A8U7OmYeHe8Go8YHXMbwrTmverT0vObt2zBywaaZ9pj5nu+JNWu+VfteTxtgVn/50vvT8hMNZ&#10;grdm4ltPv3XmJIfX+Cdrn6vnsO9X7cU89viqucx7MnIWn6HveuK8uoPnTB49G07rUq/2gks/HmD4&#10;GaPHbHRENPCspefYOvfQ2qv7J/Vuhr3Dc838aUbzPCM915MerH3AE+1jHt7TvtHRT+7Hf1a1Xzho&#10;HJtjL+fs0Xy8zH01b298mEG/a3irCD99PF7lxiseVz7t7x2cmxdP98jvzsLzXT0+/J2eumPmrHZc&#10;9dgNr5We/lXEL5G8NZmRV/e7bt2r9Su+r2hO3p9XzxAdOyXm1e/V6nsOfPbDx57J08e3vcHDy9P9&#10;qQYjXunC825/DXrxl953Z8NM7wlm3YSlb93qDCs8+t7Vfun3c9Vv/iv1UzN87umc3Ckxu06zJ+yV&#10;c+000wzv7B13Pie9eNkvOV9/4N4nOfiJ/7scz8aL+VMv2D//+c+/vXfwiNY7j384YMy7E3vGpIUz&#10;9cDYA653cg5/FcPFI5zkeKOBQwzuGY3zMxZ83cezPeAaN4ZuwrxLeOHkZXy1g+cxY4rT3Im3muNd&#10;Jp2xaXf33805CzF+zu/s+u4uf/TzDVy9B3zO4CWS9+dnnnAfZWaUzLrv8nUKdvRn++npzCDGfzcP&#10;XiI8MO9Gzxga852H6xp+8Mkv+J/nzw38bjfwkz7Ld3YJ90f840l/Y1j9ZfyVD4V90efQ/qYE7njV&#10;N/fOhVt3ld/xnc555X+luTN/NWvlYfzqrs1dzVnhaB19bnDr2Wfqmfe75e+cJ9pJH4z7InIv8H3f&#10;6YEnt8a5fcPbPdaZZ5yZ9nXfupMcv3Dbh57x5OBE+tSeS4/o3qt5e01z7d1895KnjwdcarjmgCWa&#10;h3bV5/eDaNBFA84PZ63vfJoxYda5n7nU7BAumHVTjh5+6sbQ2R8MXWrnExdN+6OzJhg84+1BvYp4&#10;08cztX3huQ+G9iraL9zo8wK3H3Mc8YdPvYr2hmPt1IfHLswHJ65w+on44wVmjnPvZtz6Ezycnt01&#10;PvbOfO9AL5EXuqs4+Ri70k999pl6Ezbx7+yA/lQTHhoie7mHX3PgOoYD33hy9HiveK17t97tdOVt&#10;LftH07vDa/zKn350re0a7ip6v4ljP3L2nvhfjWUn79Xz6TWe+uQc3M8J99Szd5m8d3u3/jvqJ/bj&#10;bu96cV+TbsJ29wOfXeCucPrsQA0/sb3gTLG5+ExcYz3fva/MV/v2ub5yp92su/d29/3czX6q5zP4&#10;/rlz4lPznvDxns45izHPox8MjjFzO4dvvLUTZ8Ls4Tx+eVaa4OGseOD2JN/14BCZ7+i54dFDk3hn&#10;xgk/fsxxHi14ch5j7GsM3i7e5e+8pt7Kv88X7Yo7+Qazh3N6Kx14NHDvzj7R4d/eXbPP3bjyP/Xh&#10;5ywrfvbsew2XuSud8Unv/lXOrI7o8jOi1Z5wPhXZyf7sYuzVfPJ/1WvSxX81I/jqLOgmLdhKmz3w&#10;DocHjBi8PU5+HohfIrsY2+V3+Tuvr+71XXEW3/G0065vj+TU8bHOuGeYY5x8108P3+a5Fw59+Pj/&#10;xMiuvZvP0T3XnDE++f7tu4DHDLjgXQdvrmvneFhj7JUcf7R9B//4xz/+5zMQDvsT0VPDASfi39E6&#10;9650cK2fNO6jIe56cBKblznMmnpou2d85wGPaB/mpmcc7i6u+BMO5nnTTHjMbT74KlqPFiw1efT0&#10;7eV+8K4njfXv5D3rHa8/2vduIO9Ff15w7M9AuF/x3n3FDM7o+Om57/hbm7zfG58jPf5+tNIZtzY5&#10;/nCI8OhTd1x9npr3p/5zA7/LDfTXwCt73/m68Ne388y98vkR/3iyl37lwlaa6RvQ1byrfs+Czxvv&#10;SK81T9fTOTNjms9+6TufuOHwnPTth47Y+h03mubjs4rh29M5mrue6FbxxC97NK93Xfk/hfcO7DPd&#10;ETPdQw+GHm5HeBN+pW2N65WvOZ/O2aHP0fXVHiufle6u/8rnBD+ddXUG+pm58lzhvae93EOffnPo&#10;hZ9e6ubYixyeIz2ivcGIzJg47IE3msSJ737neAVfzQQ3B59pnvnd752Zn2hd/JsLRmx+8Fef9mLv&#10;xuNPb5plfvIdt/XhoydOd4AOTmrn9BOn+aee9iFvv2kunPTI0Te/Oe4np3Yer90ZmPUVsc/XM9kf&#10;PHw07k0YmsRw4Rif8vDwvqObvK6wO/7NPT3PagfOuOob79nuTbm9nZvrezZOTt/nXHlFs+vhmdh+&#10;rqe+tZ23lv7pLvBX0f7OJz59ZlNP3MaaSx0v5+jyQyt6zCPCIaKnXsXwTrkrjyfw3qHrzAjm85vj&#10;fHUn7IkP9Um0f/Ptx37hGF/pr3btWfgmtpYZjduDnVacFW6PcJhl/KtyzuB5371PdtntxZ2d3K/P&#10;9en8zr15d+ucT/te9dHgz10FB4sHOXz7WoPOfTBi99rTfXsH3+2BTyIe8KnTM4a/sXD8tDZcdOYl&#10;xyc5ukRwMHMnLP08qzm/uvtfPRevveJXd6djH+/c3u6RJ+bFPaz2MKe57q30V7g9kufxHLDg5PSp&#10;05ue8JqDduIbgxc9ufunec9vXfoTB+yd2T3rlfrqH6N9936+J/LpnPSyr/OJayzcPiM1Puaf5N7h&#10;hP+dHM6aHVbnvYv7PPZnhu+HvHnh0rMfu8CfOPDdc06fiBf1KjLbfbRTz7zk4cCnZ5175PSJ0dEj&#10;BqOfOOHh5IFnzq/O33+ln4gGb2Oo6FGfRuaEv/NYzYwuvfbZ+U1e4fNMXvQ6thda7sz95PTjA8ee&#10;5sNBA5+avqO9kpvbvafqnsGePR+e++xArzX841B4aInRoW2MGu1VXPHBmTP5wJl6wa76k26lyR7d&#10;o17tmD665M3vXve9H17GVvlqH/hXfXhE9qJuPeeg/86uV96Z0RzmJvau7p3mnGc359TrD++zNzC9&#10;R/35M+eJz8d0Is+Y+p/EPj37XX+/H3fuP3PhE3OPzvte0/O+cI215k/95wb+3MD6BvgaWjPmDjq+&#10;Jqln9i/0R/zjyd2Cn+ytLohvXqv+6U7v6k/nnPI4l/nZETyRnZ2b7xydseRo7Q0Hf+qno/29n3cx&#10;5+n5V37czRXvqT53wPlP56Mjovfd0etdTzjRRI+HNfZzn9z9O7n1nGenDz8/PLbO/MZTcw77g1mb&#10;PPjUs7Y1rictOxDhT1x6jpwp/NM9rE9uj+51zRxwtNTsDU4Eh/epyLzEnjlh2QONd4r2BF95tpfr&#10;XW4/z++z7Dy612exb7iTd3PwnLj0ptg+1qfnepXvPDwzenu4l7znTX14Uw9972Pubv7K2/o7OXtc&#10;zcST/amJwXnFC9/0yYlovjL6fFd7rPbnLPZ65Qztjwc4/kT63rt7cE5itOjJ7X3i8VM4d/bmzKvd&#10;3cfXGLpg9MGI7jmnn2hP+xg3/6tz78Rs75Y+tbnk9NBeRfzQJ/JnMHp44E0Ed0wPr+DtYe5pvpt3&#10;6nHK28169Wy+j2kPZt69K/jea5plzNzexbzkebFbuBecLwQAAEAASURBVM4n7dS3B56tvVNPM+7o&#10;n+Bmh5yFx2cE+6rIbPYh9vwV3rxP1+zbc9jP76/z5qdur+a7Ts6MyesKsz65a7TBVg89tNTsBI6e&#10;PjG4c3hXMZrM4K7skZz+zsea8CaNZ9jLWs5Kn17j9IlXfXzgT/HKozXTGc2Z/CbMms69911tvKYd&#10;J8xzr+bQ927WT3k08E/mw8VrpQkOl73QvBtXfuDMfXWO7+SOB//LKisNe9mfnaMxvvJ4F/e8lVc4&#10;vMLhvTzRhts8zr2at8Pf0e58P9Fb7dr3wWzwlQ5e+ivOhMd3heOZyHxj5PTsY4wcPjwiePPAn4jM&#10;mmak1zg1uuyw4sGZ+uhOzsDMlYY54ZFPvvjsOJPOmLX49V5wdvuEYz0zjE0c99GcRHZhtxPNKxz7&#10;sytx8oO/40SX/o6z601zX8Wmf9zv3TjPzn+364k+3pPHiXbiGJt8Mw8Ofer08gQPRj9Y6saC+2m+&#10;e8ndT56XZ7vf2k/Vd2eaf3In7M05rae3i+jCQWtsp73qPeVzNedP/zM3wOeByJRPvq/x7nnM/VT0&#10;zMy+e74r/rv+d87tu2Mu+xHjN50TDJ3ngtnDubn4N/an/nMD/4k34K/Jd86PD1+nO6//iH88eXIR&#10;XFK4uwvsb2Zw0SfCmXrmfWW+28X7hueanIjPxHOvz4beOPzu2dv8kxwvvNG4dg4f3ndG9npyp8mL&#10;OTkrfeLd89/ReS5zgtmDPBH+hKGnR52IrjFmET3DXOeTl/vtgXc46dE3bj085oQPhnbH717Xu7m7&#10;Xvuc1JwhXM4x6cybfviBxudvP3tM85qP553o+dH1TNfMM2ZN+vYLD820k33gEdF2bB/PS29VMwt/&#10;uOYzq2eAh2t9ePiioW9feq9GPNkDn+D0gjnvvdA0D9xaMHvQByPCTQQLlzwxNXrzyeFSE1c4/VNP&#10;ePHrfcDa0/j09Us//+GNf/gUD3D8vitmDx6fHywR3Fhya5OveOGmB3/HCzdPc080v5Sv/cr+zHH0&#10;LuTsCO+1qV+jYkfvPk1e8a50p3cRH2b0/PT89eH+yXx2QNdzUscHL/pdo59i/y87wMGb+p3IXvFg&#10;XzBqesE92zk7RIMezHqwSUvvd4u8p8TV/rv+dGf47HRwPhmZn5g9efGPO3r38OCylz3A3ok98x2v&#10;V7WcqfXg37Ejs1c7ga949L8qZo/TewovL3ZPvKPPmU5nnXDZBy57Bc/vLXx9gIfHYy2YY/qTDs7J&#10;uePhx37Mb475nUdvD37/TMTPffTpTXiw1fypZw90E6/npTY/e0XH/uxpL/j0OvYMdrMOrLUrHB4e&#10;5hkLnhcYulfi5IMvc+wb7OrBEy4xunjbf+WFx6p/gp94eDc8T3RwPxm5p9UM+tnX52iceuXzKu6Z&#10;O4/w+F4I72SnyR9d4tTHf4pop96E3fVvj928eO/68aIf7ru7eDdm8/0vczyL2Vcz6U9az3sy71n2&#10;5lzGkjceD3ZvburVDHA0O4/2Mbd98LuK9mj/eNq3uStveNbiHSx9ekRj6O3vPng+azzpTzr3mWWM&#10;/E6cdpn0PS+cYLs9Jx9jfM9rH2bZG8z6KbeGfmsnDtyrGK39dl7uoSFezUnf+hN+c3b69K52QU/E&#10;f6frXtd4tGfX8BLdcz5xMi8c88DaK/VuP/fsh4/7wfrh89049ZXevJ6fXvQTftWzLzvYJzk43D/x&#10;P+8G+EwQfQO7z555/8657+Urvl48Lzk1s6m5c/BEcnPy/Sm4Mec7H3rh473D6P2Jf27gd7mB6bP9&#10;U3afvk6929/+8WR/gZr4iby/qTwxgwNzFv5ybm96xpKj5Q3lL1vg0XnnKx/8Vzz6T0X2jF/vupqB&#10;Bj683hne1G8u9xZudHgnxycYPLD2Bm9/avrRTRg4PfyJ0ee166969jBn8ksfnDOzGz5T7d6ncnbP&#10;fuzArp4JBi+9nCU1GF7WBQPnDxJg0QX7xz/+8ZckOBx7kDOHOvzG6CXSh8Ncc8jDST8PfHqraB6z&#10;Vvr2pobvOhh1IjnzOsI3j5wYjp/JI334RGuc0ydaax5zzKMfjD7YKsIjNi+4Z5AH99ccevr2oUdM&#10;r7Xupd8+rsN1PfHB8IWfGAzcXuZEDwecOr08ruGATzVYdHmlBvvL8L9/SZ2e74ceEY3np5evcXzp&#10;wUWbSM8YOfxw8ELjnvP0U+eFN7lrc5Lj+1cijwnHB+5Ug119/2Q2XtTRO0/fNXnuud8fZtszPDyi&#10;NSd5PMDpdc1Z4uX3N3lzmZ0Yv/TJ/0r++xc09MA9H+wkeo75+IGt5tFPbI17Ux5+XtyjOXh5bjDX&#10;5HCtTw4Oz/1g6cOhF7z5zbE3uu+KnIP50670En1mPpucF21i+5pDH1901GitSc91ZvOAw0nN10dy&#10;/OF5Pj288KBOH86kbz61dWD2tJf7PQsNEV0iXHod3XcenvXcJRwifnCJ6FPnxdM68ER65rt/N/cu&#10;d7XNZzfw1Y538Hiaz4zGUoO1Jvu45zo5nsn7mbzgoLN379FcaiIe1E9GvNmvvYPD6d6f+tcN7O4n&#10;vdXdnt7fqUfzdnO9s3nk7nvPqd9z0cJF3zg1ET4x+D//+c+/7s9Y/FKDJeLRvfze1Bg6cDh/EfVL&#10;89LKnOD+Pm4enMQVnl6e9Hnx+/uvzr9qg/uMzZt65qQ/7Q6H+fxejl/2Qxdu3xX3AC+c5I5/Ff/9&#10;C57UiWBEeq7zs5XMDca88JiDJjGcvOg5pw8fDnX3jYcbr9WTPn7wiNF0D59wuPtgrWkdNVzuI7r0&#10;8KJmDtH+YFfRM6+43WfeOx54PuGBlyM7GktuPLOZb7w1T9WZxZxEvu7A2IWvV2r6V3uE5xlX/O7f&#10;mQe3PV6tszv7x4NzcPaexx3B9Vw0xtDTS+0Z9O0H5r3SZzbvH3Pg8/UK7uj5zsPpGh2+rpndvXCC&#10;5RU/PIMnD579Vnrzo+FBSz3NtdZ8uGCJ5u4805u44Hgnmuccf2JzwYl4po5PXsHA7U1OLxFs8gsW&#10;Dp8hdMGZk3x68Ma/tZMmmHmppzlw0sM/3Dzp5WXc+S/W398na8z1nOh2Pbj4J7JHdPTxcE2OFk5q&#10;8h0HHbG5wYPhNfHoEdFM3O7BSbR+4nW/OfR9Bj5/J9xweOLFuRPtGQ59cnQdW9c1fHanTgw24T4T&#10;POs6x8OzwYjWwEuc+uY6Rxds0tnPOR7orV3lzEBDDb9xz4BDNNe/X+x+f8PvT/w9biDvMe+3Nw7O&#10;e248+cRvzt06np/w3e3hs/uzvtN070rHma547bur48X3OvzDT84ccGK+ZtNLDUbczUoPT3j4ND5x&#10;0VxFPK9439XnrH1nP33v1X1xnk/un7tijveYMPe/Ol/t0+/1bq8+6x3t5MvXN73VjvQd//aPJ934&#10;ivyVg+dw6Jyv9oVLbM10WROGPz6pndP/nSL7T+dNb8JfPV/8eh41np7XPTgdo7E3/eD2A++44pzO&#10;b7+fVnOO1TnZd9ePR/e588bxIzLftTHrjcNPDG6ee5/IM2u1y515086NcTai/Scs/Sf2W+3h+c59&#10;H8zHwz1r6BtzHl3+sLl6Vuc/4bNT78Du7QG/8a7t57x5qa/6Pl+4Kz683jE1f1j3/Pg01/1Vvpq/&#10;4p/g2WPahfPSI9pzOkfvOOns4dxa8uiTU8MHp76K0VvjvZy3T8+d+taTE5kbXTDjV95omGl+fFzD&#10;SQR3ZK55YET3koMT6dsX7N2I55VPdjnl2qvP4F77wQV3pGd9cuPwjTX/tI4XPqe+4cM9nfMJ3rQD&#10;Z8k8952zC1giOiKcVUS76oPzgzHzmZfIC36id3BuTvO6xwzrnVsf7vTg4R1X3EnvGav+O/jVLlf9&#10;d2afavvO7+i8v32MJ1/1elZ4zQ/HejTGPI9+R7zBqe1D3n7gaP9d4r/ruZ58f6bPI/7p9WeFHvHq&#10;jlf61q14zLkT7dVz7viYa8/g1Ct/+ni4du4fHhpPnr9b0HcPz8ye8AnzzugnXmOcr3E86NsfDA11&#10;OM7RgIVPnt7pg4Z51tEzRp7epKGfuNObt8rRT3MaYx/wRPQr/yv8Sn/Vv/Lnz1fw7Jecny9wJniJ&#10;5lKDdUQPHj5Y8p/69I7UPsdX7J55zO55K7x5pzVnw5eIPrWx3W5oOvaM7qfODHjuT5j7n8599qtZ&#10;O+50PvjE+Pd53WsPc83znuaQwyWaf5rjdcoPLxp0PTv4hNm/tfAbt8Z5+K1JH725r+ST9x0f9CvN&#10;bs9od/2Vp/Gr+XB7TuvYpfHW4ZfY3NOeeeR4ZR55eqv54Kdc8+wLjh/7JNIz5jz9K93Ut0fy5vRc&#10;avPI6bUntXecuPGZcPRXfWvZKVrjeE148/Bo3B5TfsVPf/JGRw9v6vThEOFMMTprJk4w/Fd98HjB&#10;xTs98N6JGg1/fgTH95V46hEe83sOHjtOa/7U338DvJ+8f2wETv3d8Ts+Vz/tDk7fg+zd72e0E4Yn&#10;Z00kp3c3tv6J96497+70CX524k5X+034E/fxifNMnuzvs068VzDurrWfmNUz7tTcwWrfyctc5xP3&#10;Fewdz7/948mry37l8H2gqxnwV7PAw3OOzpGLMS85uLlX+SuaK8+f2ueOiE/syXuQe+Qud/7hoLma&#10;f8rdzesZzGbX7k81mqlnH/LwrQGPHtzY5PtJLLP5jyfMCcbe3s053MTGU/PijPBTp0cEfzW2f3wm&#10;bPLvva84V774XfEyBy7xROP90Bm7yluTmcGuZu/67uGXPewLB6z36L3pt655qT1z6sNZ9RpnR3zZ&#10;AR67UTs2171dzixz2ou54KnZ1bopR0MPnfHkzIB3J1rbXsxrPzT0qZtHbd/OzSFPjKd9mUWvufFd&#10;PelNL/itpfYOYNbQxzu95vkMaE8jXsyxPz17MYvY/Na4do7nymfqg3mm9e6/k097rvzCXe1Az36r&#10;fOUf3BrzMnfVM2/KJ12w1Vna4w63ta/U3jc78jIe396ffkd2aD745EWvNfE2xqzJAx4Rz47p26f7&#10;qXuuOVdauCsP9pt82G2lxfuVyNxTLbtMfO9uX3L3o6e2J9zJ/1MYexCv5tzZceUZPD72mrjwpp2a&#10;37W9yZtj34kTDA19a6a8eejD7V7rze3eiX7SfCU27X915q/c72oW/3FrxXv3LHf1uc87mitu91P7&#10;PZvq3AWc1vuerN3xouEfmdk3Gr/sbZ5xcubBA0+kl/yqby78K0146MJ1nt70wKE31WDT/NbBIdLv&#10;uOqDE5nd+qs6+rwmPd54dA3+TsRzmn/lGw36iXviudOnZ4/U8IPn1T//cj87UXs/exp/J8+cV3z5&#10;/om29wV/Z7dT7SuzfW70JztfcfDCv2vORD81nnDhvBPthf87fne1zH91Njp8EsGyCzWx9+Pz2Tge&#10;iXmhJ4YP3tqn6sy6eprD3pwrv6/CIV557vrtwbydxr27fGs77/vPbpN/79w+q3qn2/XiN+0RvHVd&#10;h+MnfZ/T/JMZK45n7PLWU3sP9LteOOlb1zU+p/FU75ntzc7G7/LRnuyz88bnKrKzvZxbf7JT+Hii&#10;pY6vc/rEXQ9OovdD03hqevCp07t60JhnPX2ie9bczeOD5ytaNNM+O1/PbS26xj0LDljiim/On/zn&#10;3MD0fgXr97brrzwBs9l12u/VffA+1d/ln/qGF+8n/bkvdnjSG0/iyts7rDh47GK07eV6p/1k7yfs&#10;8Mnz8Z7lnORPzuP++v19csY7Xj63czwnjF5izuWzcV5z3s3xJJ76/e0fT56K3uX5Mt71Wl3+dBGN&#10;db3a5ZS30v90vN8Pzkt8Z388iPFKzkzy4MHywCX+Bf73L90HnyL+Uw+s/cGZQ72Ld7g7n94l9RPe&#10;k4dn8cNhsOan5j+swCFynq7BO5rnOcldm4eH+2CJ4a569BN3nPSffjhD5u52hEdkj9bgM/HQPB2f&#10;uDOfgzNkT+N9pj7HtIe9mu960qZ/F0eDjnj1w1HORmQ39L4HZjSHmogXWup4khOZEy0YPneiva2z&#10;p2eFk17fT9fwEntG9PwQur3D9+M9nJuTPD7MScz/Wzu8weG1duVrfXJerZ9qz6TPHPvSW0W4aMNz&#10;nhpOcp6en7p51MT4kscnuWu8Hel7p2C8v3DpE8F/amRPIufMvsFcJ4f39Hle9fX9t0fv3zv7bK1t&#10;7qfqqztlL3YlgrPXdNYVhsYRX2PJew59+Ink9ND0fHD41M2jv5vPLCJeaIn0O8Jv/NU68/Akxos9&#10;jPWM7qExz/7g0fnzD259OJMW7tPRs1feu31W+r6j9l71g9NjLjPA2+uqPtFNnAm7mjX148MZur/C&#10;m3eyC/fV2u+ufcaTc3xqX94HdvBezKRH/VR8x3fa03u94x2f1nft+d3zHp1P3GC8mu853Zu84Ey9&#10;CYN/EqPPPonk1k27TjPh7Xr2TT5xwSa/YOCJcNt31zN3pTdnlfeM1Hn1kxngxHD42Y/57p/uFk1z&#10;8Wk8sybMOziHix89cOoptoYarSM9fLpe4XjQJwZfecBJDGfirnytnd4/9/E29nTeZ/Te7hn3DuYY&#10;T+57WZ2l9V23p2vvNOkmDM3UmzDm0UMP/k6Mp/2cv+OLNn7MYH/qcJhHDEY/EU1wPyvcnHja1z30&#10;E8ea5ObaIzm9xqmtB3OMfvJgh6kXPX17TXnPj1+wU/3keYpNuzMfj4lDL5E9zSNvL7ithw/evK7h&#10;JabX+qle8dp70jLHcztvn+5Tt3/w1lLD7To42M6XHtGa5JMP3Hei53CG+BlPPc1vTnirZ9JPXO/w&#10;Sn+l2e06zQx/wuO/6/V8eyTvPbrfevPDnTysMd+45xgnv3MmNHhG23rvQX61O74d0TdOfdUP74rz&#10;6m7s8Cd+/gby80M+cz0tuP97V/e/ss4ufJ5W+37lPk/NevIsfD1yT71j+rt57jlvn6sabc9jvyv9&#10;1G9t15PmKzD//L13yj0Ea5y9uCfqnxw/tWt87b26q++8m+zEjtN+xuCx7//9v//3L23j6U8YutPI&#10;bOKpLrxb/3jylQF3lvnD/fobyAcw7yuRDT71XuPLTObxhdA4fHirCA+f8PpMrb3qN39VeyYczsFe&#10;4InNnzjhrfD07j7MfMoTv+yx8mxO6nCJ0cLBg8hvqrsf/qKNz098OAu7sW9wv9JPTT/1Kk+Px/7w&#10;wYhwX40rH3Diq/6v6jKX2YmcHz/XztGEF5zaHDzguIY/YfYgn/jRgsMLlhwcjvvBeMKDu+KECwdd&#10;ovnp99zmTh7hgNtvpeXrOf18TbtGgx/1ypd+IvsbA0/02fBjTmvB4bXnnbq9o7W/c/uCg7GLz2Ev&#10;eNaFi844XMf04VgHx30wdiEGZx65a3T0XPP93Xzn7GaNfVb95n9VnX2y/24vej7naj9z8d7p4Kz8&#10;Jvxq30nzBHa166rf53cdTR6w1Pah3/vDb9z1SmtO5/k+h47ILKJxcnxSwyNOPbCO0bSnOe6FO82A&#10;Tw8Nkf4Ur+ajwYvYODXRuzhPvz2CwUnux1w4jQU3hj4YGrAno2f2nK6v5jYf7+DkPk9ycGvh07ua&#10;67419txxrAmPPzeAJ6688O2d4RPh/YlfewPcP3Gazvs99YLx54dV/zvwnIfP57vzfTd4EuPt3Fzm&#10;ug+GrnupwfAy1j37OUfLHPeS3+nbI/PRsou906MPPvHcg59ornH4jvTBdnV7ozmJ3umEv+NMO9qf&#10;HB6xPeE1PtXN9V10z/qeHW5j8IPTI+680RHhog2ePDhz6cFFexLxai6ejU91c0/3uPr+yflO/abd&#10;XsVyJt9Nn/FVX+tO/Z88v2d6l6/MuUveX2bfPee7Z+n57EVkH+rsmZyaPvsTVzj9KU6eYBP/VSye&#10;nBv/aV94qzl40McrNX7GnMNpDK/TiJ550YGdeFh3xTe3Z7h35XO3H2/mEfHwXOf0zZ/68HZxp7P/&#10;5LHT0ku88pm8waLFA89TP/h4dbTPjuueNezWvlc1HsQd37N3vKmHf3sEzwsc3uQRDF4iWuMr/Qpn&#10;Dr72YgYcorlgxJM56MN1Hg/r06OP/6vRvvaw/4pj/irHxx5gK03jaKNDC5YI1ro/9fffQH7+kPeI&#10;98sb5X2bcHO+Kv/kHvaePqu+B+dPnN0/X8cv+0x70F/F6DgLHvaht9IHP+Gs9K3tOjrvs/Ixvrvv&#10;Xc8en8x3P7/r/Tj7dC+f3PFdb+/LGd71RB9v+wd/egazXom928pj4uUc//Vf//U/ktQ+W/JJ9z+C&#10;i6T9Luj/0r71jyf/Rf0DgFcuLxq/CdMxrvrRnPhM3r8L9u6Hc7ojv1/kq3tc4b4/PHi/iODm0jPW&#10;+aRrzlV9MgePO1w0n4y9j2vfTfDU7k97uZ+cV7juTdonsczy/pP3yXkm3QnWs312djPH/fZv3rQ3&#10;GLE9VjXeu/kr7afwV3aZ7jT7cb7Vrujc9/wrvXUnuf08h9z/8QPMmtWMFWeF4zP1gzEbHtF85+lH&#10;E6zxVY8Z5oMx7060T3T8QT2e+P7zn//8KwfLfaODs5sJB024wVITd/r04OIFHz3eRPrWGkPXfuZM&#10;uf0nLVh45pI7OvcsPIIlNy+1X+HQT/67PD7jyc45407z6h3sPNkLTiI5vZO5rUF7FU90J/N7zqTx&#10;99Dm7/aw14oX3Lz2T52+9c7NN37lie+KN+3Ve3j2ygeO+zsf+ESfCezJmF3YxzEzpjvYzd7tirf1&#10;YImfftjtqVn4EPuughtj/u6c5k88Zk09sB2ne13j0fFk99Y8UX/X3Du75w6/c0+/h9Pnhz+z3TnT&#10;KfcTZ3/6Lrkf+5ITp/PSI4bTeerJv7mu4QfLY8/u/WL8/dcTjveKOprG7ErPu6QPTm4NeTito9eR&#10;3ZvPfubDmXrmfTpnD88xNu2X/u6s9rrKmTX5ec7Un3bLPON4EK/26b690mPf5N0LlodZq/4v1t9/&#10;DTeP/f/OOK/icepz9f2Tve6c5XzTMyY7+EwTNrnBS+9K7z5ewYw7t6fnoJ1i6yfOp7HTXbNHuFc7&#10;mxOu/Z1f+bSW+b6PcOB5rjnJw8lnm7/bpfbTtXvOvX/w1nVtLXw8iHBW2ubBD46G6B75LqIj7riv&#10;9uK9OsPVXJ+R+ZPXzgf+tEfrumYmEQ8i+CtxOtuVT+/H2d7Vta/96J3OQouO+iR6Bnpj9ggOB7xr&#10;a+GDNTce9PAjhrvqwTmN73q9s8c7Ws433duEwU/czV1puSf38z185+WZUx5t/PBsL+qejW7yNIYv&#10;GH7E7sO7E9ktGnytP93Vmj/519yA/3tRv09df81G85T+jD3xuZ0mTZ/fifdJ7M7ZeI+mvel9ctd4&#10;7+aw150zfXrfJ/05H/eA9+686VmH5j8xcg+7+/op9/LKrvn/DJkH7VNneeK+vuUfTz6x+O4ST/3D&#10;y5uS15UG7m7u79jj3ESf4ekPrL2TM5NorN+T1S7W2h+cSK99wROZ0Rpzpjz8Sbvzgb/ym/B3seyz&#10;2mm6l2D+4Wvv3F70G2fvCW9s2gP9uzGz2BGvxuj3XvBXsX3gcR78iPSJ4MwH79j9rvGJLn+wT73j&#10;dI954Pajl5j+qrfj4RvOpKc/9ezb+cQHw9MzjRknp49HIhixd3CN7oRrXfiehY85ycODmzq8FTf9&#10;q4c9PTuartvH/Wm+fdGCtb9xuK/E+ODFTol55fsZ39NS5w9n+TrJP6K07pW5fZ7U9mSnE+8rbvqc&#10;iTmJwa6003xr4pGHGfTA6RHTh0NMb3ro48W+1PQn7U/Esi+7Z79pf8447Y9+0uFnjr2cT96Nsedq&#10;VvM/WbPDyRnYu/fBo3HXE6f9zKE3Yfbd5WjjhV/4wV3n+9DqP/5N/N3M7rFD41e197vycN+6qxm7&#10;Pp5Xfqs++sxwvpt5txdf5j81I34nnuEwn9nofA56xnY5nuY05jn0iNElf/p5x9/7ej/27P4ru3u/&#10;V/T/qRreg935TzjvvIfRMuMdH5/h1c+D9/Be8U7Ni1nUnhfMz652z7n1ye/0wuUc9gFLf+LQ380z&#10;x9744Z1euPCDXz3mtI4aj55jLRzirhfOVR8fovm9F5yOaMLPi7p59guHV3juWbfzg7fS0k9ccdjV&#10;ceKm37uwv/FJyx7u4WeMnB66uzE+8XjnuePBny9X897dZeXbeO/s+2xu6nfvefLcYbt57LrT04Pb&#10;97rzR/tU7Nnx5f6JYMxEw/7gHbtvv+ZSTxzmhZM+nODdwyd4eDz+bKOnR1zh6dsL/irC9W5wvRe8&#10;9CYuGkdrktvPPHJ8mwcenj1T02s8vasHbXg7vXn2bE3qFTd483de/z9756IkV5Ib2V2b/UL9/5dI&#10;GrOVd9lRn3Yi4sbNRz26ec2SABzuDkRkVrHI5kjuPZIzi9h79a4rXuse2WXS7HzZZdLRW+npT9oJ&#10;Cx+vu1r8WmdPOKvY2vCyDzu1buI3Z9Ke6Nondbx22vQ8j3ynYc6Ks5qJ95X+pN9eaIhX/d49dV7R&#10;5UW/fVY4c4nwqImeAbaakX730FzFnv+oT+awMzPj1f70fsevuwG/J/1+u/4O7x+7Zhfv9pm3xw6Z&#10;6fwVO/S57vpzJ4nROr5ivxMPdmiu8eSum7uquQ+iPcBW2s/AvY9zZntH5/R/WswZpnM+eo54td+r&#10;Zzy6W3TZjffN+akn/8eNzPd5yTkzs8x/V/7LP55kiWkgi7HwxPlqbNoNjJgdk+fFH8B357buq893&#10;d352532btKuz7e5j8rnCmONdgrEfOHPNJ+8ZjeMBTmxdarhT7w7GjClOMxqLLhg4dXbA884+K+7O&#10;K7OZa573Yh+41InGUvvh6ytYvD0nOv/L8tT5BwXewV4nOf4r7lUf3e5McO5EzkSM1jl1Y+CJPNkt&#10;T3NTg+XeV2dY6fF3hGuMGfSozUlOv/FH6vZazZy8w530jVmLJvdIzkyi+c7dR+++c3PBvRd9Ihxi&#10;c+EFJ4d7Eu13xZ/8p7nw0uvvB57h2dbAAaOeZoHhZU1yvr8kzyvff/7zP//z//zXf/3X/369WMOs&#10;08jc5rMXOLzM6jw1fHaBg/4k2vuEP3Gmzy/7he/cevbuHTgHEQ+08NGDT/GEM+negfk89mdHzkVv&#10;xadPhJeIFz3H7u+40dH316Nxe787Z5fM4bzMpEfsfvOoE8PlH0qD40MfvO+Pfuvhn8bMizd795yu&#10;vZ9nGF95mZ+8vd1nL2PJPSc1s9xrTnrPPnh6Xjyp6RN389CEA5846cx3f6cx7525d2OfjtN8ONbv&#10;ePTQpY6WOpEXnu6jP42Tl7XMZVb30l/1mguPSL89mEk/sTX0Vjj9xPZ373f+cbe5x+kuJ2y6s/Cm&#10;9w2M39+o7eH3Z+Vj/mnu3ae5Jz7s5p9XW7ebw1w4qcHaJzU9+GCpV73gfb9wpxnG4Hle9z2bHvzo&#10;T+ab3x6p8elZwY2RB897MvnGDzx5nvDzNP4HePALc5t66ss50OOXSE6PGI39w5ueld7c3edj5cvs&#10;+Kw4zLC/ucnz6p/fgnE+8/Hz7GDxN9+a5uJxFdnhitd9ZmfuqcedHfH33Dt661a5/a7OYO7K78pj&#10;p0vvagZ3Ao862t1seOjCv/tEi89K6/5qljkrnxW+8gy/e973dGa+PvM1Fv704uvXs/BmnnucAw71&#10;Kk7aFTd4fK3xHPaZ9Oalj0fj6RmDF/zRxx67HSd/tN4J3qkXHugSweJLTkzf84ynt3vQPaKZfPEh&#10;wqEmMjd95/TREeGs+vD4/IePhhjOlT4ctNaBX+nTR0eM9vRhf/j2sPfUB5viam/7J2/eNNP+5tvL&#10;HOfmGyf3PPx2mu6hwW86E73E1k9Ye4YzYcHznHh+MNe/xp9XWMnxTSRfO6w77ZU6j/GVesW9u89d&#10;/tU+r/JbzfmNv+YG8vnhFceTz9xrJt9zyecpL+96z+ExdublYfZjLmuVf3/h7pm5Vv3ZWX2drfA/&#10;lZ+T5XycKxMfuUfrfTff4Yzeh7z3AveNN8e975rnHK/e25//nHu6q6+8j5z3zpnZH43/fdDuHPB3&#10;nFf3fvnHk7sldr3TxU49wjvlejaXH2ylB/dfjIUfbV70GwsOJz3q5DzWgrUn+C5G42fydZ/cuqu5&#10;eKKhxmsX0Ziz0vMFzj5owye3T3K80AQjtwaeNZ2n5oHP7J2Xe+iniKd7p9poop887PdsvtqHud0H&#10;z9dI3r/UcIj5V+H02A9d143Txyt9OD3TPfPjkRodNd5THWziB8O7PdHs+vTgJuLD/qnB3E+eBw/v&#10;99H5669Tv3+TwYt5k+avrh/VKc9aZjSWOn7sktz1xAeLZvLF07zGUjOTHucy3rzUeeCyKxriB+vj&#10;V7jWwUvP/Yljr+gmPn7EcCZuMHMmb3aC553g02MXIn0iPOrE5qY2L3W+vvPkewd56tYGy7PCP7p/&#10;7fN7DT30ePC9BTx8/tct4bBrYmpjeBqDTy8RDA964NTmOo8/TzSTjn7Ow56Th7XJ4TaOHx7wEs2l&#10;Hww8HPA/kv/5xf1gK5/uMTf47mEmnx9qNOyWml4wcuLEwyMc+hMfb3j4w00fPVwwc4LxrHD6zEhc&#10;eYcLL7k90RDT5wkP7tSHR4RLfTdG33Ps6Z7zzGme+/ZdfX20B372CSc1vdTTQx+ta/JEXvEIF+98&#10;D0ru70X0Onp+/OgbT86s9HnMN04/0bjzaHmMB+te+sH4Xtxfo+g5dzzAkuehtrdz+h/s9a/WNCse&#10;6a846WfH7nfdvo/UnAfvRHL7wQPzHYJxLmpHe048+4drjnvxtJdnJIe74qRv7xXPvs1JzZzw3Afn&#10;6z99sPBa635yPxOXvs9Azh6eDf+7RXb9zL1yT7wXxMxnF2Mne4WPFr49uhdO+pMO/WlceWRmXt5j&#10;8nQfjfdtDD54ar5HJaefWXCmuWDMso4eceoxa6VvnDqeye3pnvFwqVtj3LwJz/3kydcjX5Ptlzqv&#10;cMPJw/fW1PFNP49zajDPJ/9D9D+/WB+Mmn7zg7NDenmhIaJdRXTpo2EONdrUYHDQBQ/G3aDZRXsk&#10;xxsvtODh8AKD80jEgz1S59Uz6GeGc2Y2H7z5zHN/yice2DTfHuHxMn43P53HPvDvzoGPHr/gYHBO&#10;oz3QxGvC6XdkdjRoyd1Dlx79YOGsePTREplDvYqZk4cIj3nUifb0fs1xbV88g6G3Z3Tw4drLObxg&#10;9kCHvzX5uxf4xqPhFR3ft+HaEx3+6fX3TTiJ3hMNOL7UiX7cbxzf5qxw65OjMz8YO4J3Pengxtd5&#10;6jsPs9gj2p5nLLnnwQ2ehxrfD/Svnxf0cMNpLDXYqQe89suc9oLLDu6bT5+44sUvHHj4O1oLDkYM&#10;Hg/XztHB4+vGXw9wvAu5vcCYRx09PCKeuxhuXvYhb9wzksPDn7mN0yc2j5r+dC9w4k0O3/OcwwNL&#10;nVdqMDyaC9684MHaCz064qQ3l34iOX1qvMCJ7oPBXfXA4acGQ5teY+kF47OLHs3Ep4eWOP28ar1z&#10;e/RM/MKnl88O/mB4mAcWTnDPnHTwf8evuYHpvetNTt833nPrjZG3n/nP5P6s4cP5mA3+bMR38nnX&#10;+TxrN98853yPMeY7a8+urXtlnjnsQYz/I/eI3lqwV+78rNdX7PSZM98xq7+G3zHj2fc1en/2dn69&#10;/5Xuqt+z7O+8edQ7zi//eBLRT4w56N3LnPjGfHnGP/N+vMNnzs2s6czZh53cTw7OnqnNASc2Hzxx&#10;1cNz1bcHsyeusfDgMtt9e3Ye3Sm3tZ9dn+w6ncV3M+08acJrvH1cT1ww8+KbunvU6e+e9kKXaF97&#10;WAPffXL3TjTmMx+vXcSbP/yHGyyv+Nh35zPx8I5u6tuPeWjgE81d5e1BbX78mEGf2jxy5u844cJL&#10;DpfY/dT9eC96ExZPz3IeHTObh2dia+ihpXb0Lng3H9y6d+Tsn8hr+vxmNtzVHs+eIfr8wSmv5Ph1&#10;7PlwvR852tTJE/nLFfs0Pz205pHbr7np4QffHPdW+aRjH2vAzPesxqNFQwznxLO9qO0D9qoYb+/W&#10;vj07XF7hup8cPzyJ5oJZ637yqwePide+5kSXlznOzX1HvptFL/HR813tfOV9pU+fPScud2sOMxPz&#10;yvc/P/2e+Oz2QeM+WOLEDb7ip9fPxAUjoqHuuanpXXHpTxGP9jcXjrFdfpe/83p1j3MS8e+d029O&#10;uBPW2q6Z4Qin/cCZ5TpY1/Z03r7uJV/5TLrGWuu6uT3X9cSNV3A8idb9zh+/Ae73cYc/lbx/fo+c&#10;/8n8NfN73F18jRubtD3X50zOK57ueYbz/P4RXj8T1pyr2mdZcc1hZrAJ33mgNScYPkT3yXc9+yb3&#10;faWmHw/yRDyNkTN3xUNrTzT0uo6X/bqfmvkTD37Hntd913CZM/WM3cntyZzowYORX/me8uLjWc6v&#10;ZtDfzXrEj53ad+UVHr3WsOMqRrfS4LnSgree+lSPzyp6x3i/ync1L7hn+OdvzrbSuo+Hsei65nzw&#10;wwEjT7TO+UoXTR73P5DHf/VcXIwlz7x3z8zs0xn9Pxpnb/b0/vQcT+dYs8pXs7g3dHdmcg60icxp&#10;Xzh3/NHsYvt1vdOmt9qzdfA4X/dT3509eRib/Hbzre188mpO12immWBwWntSxwMf88Hs7Tzc1OE1&#10;jg991+Qdw22fSc9e6LsObh/yiRfuCk8vT/R4fCB//dV6539l/VrBJcJgVuNdhx/uhOO1i6s5+O76&#10;9p3mTxia7nXNXPbg+zd6R35vbg9zOsc/muSTFk5rzSWH23W0kz98IjrPomfsd/41N5D3p9+PrqfN&#10;Jt2KF5zPQbzJJ/5nYq/e4+Te3nm+zL+7A3eQOGkn7J1nwDtz2Q3sd3z9DXDPxNdP+O34k29g9/X/&#10;Lf/x5CMfZL7R8E0wkZw3b7oIdOGQw6NG75heXnDde1W+m/+KGbt7ZjY/wIbL65HZ3JPvDSx+zn2v&#10;5rNT+M5T/35edwN5L7hfYruvcPPgEP0eM4P/5Uc48OyRHB39xGDg8PFsnP5JZAZcPKkd2cPYlOPZ&#10;fHBrwFbc6Wxo7JO8PbpvL3s4b03X0wzrfX/Mo991vMGYg7418BqPDsz5yoc5cPE1fjdvD2pi9mNH&#10;sJMZcNFGEyw1vWD06QVbPdaZg4exV+Tx5fcUz2APY5nXde+ArvGdzpr//u///t87ZF766J0zAz0c&#10;cCJ9143Ri8euF176q1n4wHNNjj8ernt+c9rDc8L1Pw7FNxx80HfdOP3VWe2N9iTi29ydXzTpw6Fu&#10;j9RwiOZEN82Hmzj17XGVP6Pv+V1fzf6KPuflDq92gIeu+fQbT41mdS/WwrUuOdpE582Dm5jHfh/I&#10;/Cs872ImM42R73pwVhEt8+FRE4MnDz+vPHz/z/eO5OB/NOsX5hiesPTBPRsdvdTs0zncr4zZ04/P&#10;kl73zX02973gxTz3yL0b/DsRnzua5rIDe9IHJwZvDtxnYvzzivc7/J/Z7TtrubPVjnfvMny/1yvf&#10;R/DJm/1WM9E0j3q3B9pw4u8Z5ODU+IGjBT+Zay/4wcjxmqK11hhHd+IH115gxBMfz59+r7EHOZHf&#10;n5g3RbjpsatnWmMueLCJ31w4xOhXWryvYrx6DhrwaR69cL0DuDX4Ec2BBwaHyH6rvnHn6In0mNf4&#10;qg/vNMaHGY96WofXNN+zpn4w7m/ns9KC8+c7PNiPPjh1R/NX3Oks6Faa3Rx6k2969jSHmZMeTTjw&#10;gpGjeTTGhxmPejyj81n6TPQaf8XO9mCOz9Ez6TWOTyK93X3CwS9xx4fHHNenWjTTOY2xR+8Ijk/v&#10;Av6VsXfe7XKHu/Nxz/do/F356Xvg9246d2PwG885TmeGi0/y6aHPnK7BrQ3GC376yZuf2hz7TLn5&#10;1rVvz1v1pxloE9F5rvvJeeCgCd5nnjjWkzv6nOCeAXYVd5pVj32vvOnjw86c3z7GooPrfOIzo3ng&#10;9uk9qOFSW5MeODzH9JqfPlhru7ZX53i3Bu/m/66//gZ4z7wJ7x/RvV0+8Sds5/FsL/N4PePlvZ0/&#10;4/mo9lXz7UPO1yb1ozv+1v2MG8j7zHv+Mzb+veVX3sC3/MeTj1zIMx98a/PF098sqfnCIj6y56nm&#10;M2ZMu0znDw+cvfpO4EyecN1rn/QmnvH0rSO3b+c7jv3CW81vT9d4oN3Ns+4r892unCf7nZwFr/Cd&#10;o5+w9PL0nXv2B+OxX713z58cmUs0x17Gp7y5qXnB73raL5zGuw4nT+PMuYqtS42ntcadsyOa9ovH&#10;hNn7JPfME7457Mge9qJn/pRbs+qDM6fr01nWca/5jxfx7f/w17PQOnoufu47n85pvbnP5tMuwTwv&#10;+0w7ZfbJ2cPrOeiI6ecfT/b/66j0zUluL+fuBbd22tVacnTh89Cj3kV2NWel937MRX+iyQz45Dsd&#10;M7wbusSVtvmfXXtvn7f3yNcn3D4LNXoiHuioHVvr3i5nBt7ElQb+qv/Z+G4f7uRkpz735HvHzzMn&#10;L/rtyR6Nhw8Wv7yo8YKzmjfxrb3Ko1/NRctsZrkmh0s0lzw95ystHh1P+SseeHYgT/ROPTM1XHpX&#10;fHiPRM86nePzTJqTM57sah9y4jT3xPOEkxl+mEV0zzm6K541d3O8M4sXHvSoH43xfZXXtAP3NPWC&#10;vXM2M9mBO3R9Z3504aPH/5no+eTMwXeF019F9owej+aueuA7D3r27DlwGk/dPWr7vTrvPdrf/Uf2&#10;4VzRJueVOfxDMf/j/t0MPMzxfszqM5zU+Ezexk68Jg7+Uy/YVR+dd3GevmvnaM05nWftVd4zu77S&#10;P9LvGa59RnAw6p454cact9Y1c8DQNU6fyNcC9d145W8/diKm5zz15DdxguVlvvN45YFH3jEaXunx&#10;TF70iOHYHzyR3Saf9FZP99Djt9KtcHT4Eu0LtvJY4Xis+uC9Q3C0zKZGk5geL/fxM5ccP+pV3PF2&#10;/pMfXtZlX3DvPumv+pPmVdjJ7JyDs0xz3XM+cY35joyv8nhHc7IzHuayGzEc+kR6qcmJeDqiMzbl&#10;9pv6z2LZkVe8Tvfy3Omcja18JxysPVLT8/zOW9f9rk99o4PLDPahJjKDOjxyesSphy+cROtXObxJ&#10;j9c0Lz1r4p+XseakhkcPjfHkPKucOcRJn5719kQH1tF9ezfvqmZ+oj2jo25/8PbGCy31it/63/X7&#10;boD3oies3tu8Z2gST97DyQsP+/UOr6p7/uneq/l9Zs6y4n8W/uwe6Im99wpv3qqe3mtjna98HsV5&#10;3549x6Pzv6su99F3Q/1dd/6919kN9NeU6zOHNetb/uPJRz+4/qbgfH38P38oDH/1F0VcOF9kxJ1v&#10;99jn0bO136tq9sKPmjNSZ2/vzp2g20V74Bu+89T2T52nOXh9dF/7q+czx9hqWu+44n03fLX3Cu/9&#10;/RngPzxM9zX5wSPyj1D4GkSTmAde79A1usavaubc0a+47Er07GB5RbvSr3D7JMcneTR5PBOMSK/r&#10;P4T6hb6gZeodlqSDRs9MjTf5gc0fFPjtOembwx3BTb859BLZkTzR/HyeXaefZ8I+On/9NTy/6KL3&#10;vsG6Dt8Y+kQ8kq846T37xNuzyKeZ5k791S4rLjgziczh+1ZwY5MuGK/eAy14/JgF1pGZwZk3cYJN&#10;Xsbs1R6ue0/38LBv7id198yJh/eH397mmW+e857h3t381Aveaj/fH1x2SU1/6oWHr2Nz8TuJaJmL&#10;xruA/bTYZ2J/zkzkLt0PZhxuON1DR0zf/OBdw3Wc5nmWPeAGY15y13A8o3N7di+1Pcw1PumuMHuZ&#10;O/nCpde19VMOP714+GfEiR8MDTMn3q438T8Ty/7Zj3N4du/dNdwVTv8kMr+9wE88Xs3xLuwxYZlL&#10;v3eAv+o3f1Xv9MxYaU/wV3iczPlsju8tZ5zqR85un5zpEY/VXbQ3PPDpHKsdomG3RL/wdYTLrKln&#10;bJWjx48IHh0YceXlvvX2WGkbR2/P5ryyZg5z4+2cOjy4ic3pneij6b7rcOGh89zk9METedwDeybG&#10;jxc+3gusY3O6br7r3Rnu+NjzJ+V9xtS7O/HZTrjhMIP39kTHHP58TN0Rz8bv1uxoXbwb792p4fXd&#10;GSf3jOQT3ljq9m6fu3U8Vz/LMv905imvd/Sc5HnFC9z8R2fYo/NnPNk1nt43eV652/bv2rr00MaT&#10;Ovmjj/0f9UDH7u3ZNfyvjOyaHXo/esHJe9fGXbdfa99ds3d2emSX1nE24yvfFb468x0+e9gLDB9i&#10;OPTMv5vbz9rgvg/PWmmsd26+fePJDPujbR24oznBqfFjHhrmNY/+3Tj5MNteE+Z+7+lecuYYN8a5&#10;mttzrbGXc3PsCyeYfc0PBw0RHT3Xre06XLBEz7VP413DjcfOB14ic439zt93A7xnvvfT9+pqK3ua&#10;u8LN+al57vPd53u1v/2cv+I9mPyMdc7n8RWz42H/V3n+XXy4m1ff+d/lfh49B/e60l/1V7pT3P7O&#10;T/U73rf6x5Of8c22L2O6UH8BeSfj0eVlrL2n+lRzyptmvApjh+mM6dHPvIlzsoc9mp/esw8e034T&#10;xrz00ILtIucg7rg/oedzOOfOgu0eeCsOntwzfuDU7dP1yv8VOLvc9Zp0nCdePsMODw8uPGLw5NTs&#10;SJ2Ilt5pxHvFty/zJi4+q12mPlj79Rzv0NzTejXrVN+83jF9sKt9V7tc6do/dV7RXWl7/139Ci/2&#10;Yg41O4N7VnqveNqHOrPyl+z+j0TB2AEeO9ADp04fDdyOUz8+Ex4tM4grP/r2AmtN45y9teaRO5Lb&#10;P+dovGvzOw938mjeSe07vbMD3pMGz95x4rZPNOjpEdsv+M4TnSN8Ip67mT0n3Obj51mfnWcHzuPZ&#10;E0YfDbUjvUnf57fuKsc3sR9jPde95F23F7V5YETOMfnRC9c5WserPjvseM2hzvcecs90Ht9w8ppm&#10;GLOX8filbsxzVvkjmpXXu3DO7V3BiNNs86f+DsM3v29O/5F6p3WPHfBzL3n63ev6RANn8qN3End6&#10;zpJIfrXrycy/K6fvxnfm/B3nz2xmnPjvdo0+Xs3Bd4WjgxcPdkJDDafjyffQ1lBnxuS/wtElTjr3&#10;T/P4cNbWTHusuGh3fuZc5fQTOSuRHjUzs9vVfvZbcduXeR2Z2/hJvZpt7Qkn/N6D/a/06cP13ORo&#10;V/3mr+rdjJXmO+Cc/2oX/7k13JP7gnMyI99fdk888MF3x6cHFy04NX3wVYRHNC/YhIdzNQcd0Rpy&#10;94L1w4zGXa84V972eEU+7RFsev/ZbdKc7oLWv3+BxYMZnbc/GvOvNO2x48eXGZPuCuu94tWeYCsv&#10;+sT2RAceXp6eA+9OxGulYeaq/yi+O+srzsVe0/l8JvaAP0X4k9fED8YZ0K544PCpT/aCO8Xetffo&#10;ee3R/PTj2b7B8aKHlhpOYh5w4gf666/p4/Vr9wPZeUx6+PSu/HsuuuA+98rHfLzQUZ9E9kbLPKI9&#10;4BpLPu3SnMkPLBFvMOvpGXOO5opnjbmTHswa5923H7wJozf9/kiP2DOC4zn1rIMH9ju+5wZ27wMT&#10;TzhwO0b7Xd5LzvGqnfAhcvbvcl72+YrIHXDnvQP94HCCcZdgrTut8W+fFX7q+3flcfd/1/P9Ptfr&#10;buBb/ePJHOuZbxpo8XG9urL+puKabzBEPE58w332C5G53okd3hk9t2dzJjine7QPdXzwvON1d/6p&#10;t3nsaGyX9zm63mm/qtf36J3Jcw/kJ3v2vXVtj/zlL96JzsNDm0huPPxnnnjawzPsy17MRmPcfHL6&#10;9kXbXq7Dtwa/CaNnX7BVxMcasGjI3Q+emh51IhgxmB980m+P8BrDhwgnEQwN3unxNMZccDzgJ+4w&#10;dOZ3jh4uM+GlhgP2bGQWPviD9w7Ngw/+GZGZqx3Bib0T+uDh7Go47RGdtdTw7RksNVi4PMGo+Q9Z&#10;8MKhZwwtMZzuo4Pziogns6jj7dy1ueTTLtaH59r8xvEETzRGbg9j1oXjXmr6yU8fdsALD/CVT/ho&#10;wnG+0rwa90znnmM8uc9n3mfm7MQuPRscXvdT+yxTvzE8G0994mVOe3lP9xpPbYxdwK2ldxLRJdrf&#10;+YnPjoM3u07cfE/0TPYyNumMNRePcJxbQ+4dzcdzpaePz1dEdvfsYKud4dEngnd0n/MmGl9pwoMb&#10;Pvrm72rr0Pfsrs2zHh47MbdrcGvBHons01r2afx3/esNcFeJzn9lvg5ZvW/TBHZyLxgeRPfJJ234&#10;aIjh40mfOj3zuk5vmhMeT+uDr3TNvfKe+uxOZI/dXHPwJLpH3vuz94SD4UeNF/hU40vPMTq08Ijh&#10;pccscuvJ4VAn4pu8+56R/qNP+zKT6DnJ+TOO58E1NuX2St+67qVOP6/k1O074cHav3WfXbNTz+V8&#10;4OZ1D44jfKJ7yePB47yxlX56v9EmrnTmTPm0S/utOPYLp3c40bXGnlOOZ3R3tOGinXyfxfr8nnVn&#10;T/Y40TCD2dStPTk72sxHH8w4u4HBCx7M/4Aldfpw0OBxJ8YDP2Yl4t05s9xHj5d9kvPAS20f4/Ts&#10;j/4nRO/t/JHd0XNXj3isNHfunD1WXjs82p5l/lXf3F2+2vHq7qxjl9WcK6+VLrjn2Mczuafu2xef&#10;Hcf8KWcmXhPnCmPXiefd6E989giHXdB2jU8iXnDdO8lbN+3RPj2T/cJrv2DuwwlmHE/41HAm3wmL&#10;fvfgt+Kkj29y19HQW+mDMyPcE/7O63fvPTfAe9PvL9PouybvOL3H02enda+qe37XzFnh9HfRWnLi&#10;TvdP7PH1P5196vFZmXqTxw6zR3LeI2bstL97v2/g73ID/jp41Zk+/R9P5ouXgzh/9EB8Q8CT+tTP&#10;OyTvGl/8/Ad1sI7x2D2esePRu8tHl8gufQ5zdjn/8RMfuPZzTv80RoueiLZnBoeDbuKgN98YebT4&#10;2QcM3t85+g5yzpy9sZPzc3/oTzTmeGZyf53dfT/s5Rnk7cfOE45mFX1uc8CNOc8s5ganJod74hMO&#10;L3S7yDmJzb2aaf7KA076+JkbLO8xPfiJ5iW3R/rWkKOhhgeeun3AEv3YAz0xPPdTu+d6mke/PYy3&#10;X3pXT/yY13rX8OLX94++Z1nfvTs1PswhxoNe8uzIy3h6q8de5sRnevBPZAbfc8DQps8LLJ6eGdyv&#10;7vcO9kmva/jsln7nqfP7c2vh4dGRfnTR2yM9+035hOE5zTK/+1Mv2M6vPa5qZqw80ffZwR3ZDe6/&#10;/vWvv9xXuOF4JnnuOY/3wOePhn5Z4aL8JW0+M4jsEJHz7tMDJ/5l2BcWvR+r3Nkz3Pjc0TAn0Tq8&#10;6Nu3e3BWMfydNz3uwLNWnuB3d4lu5c/8cNh58g8PD/pdx2P3oCP2bNf4hDs94Zq/4lkb/oqH16pv&#10;n0dy/K2dZk08a57JPc93YXzlb/6OM/U402oOeCLc+JDTt/eKa07n1tjTZ3MePTsktyb1T3resXvu&#10;hlfugt8TkxtP/e7H7+1u1u4e0ut+zgFGxB++I+c2Fn5rG0s/2sZTg//RHGpwR89rvXnO4VmbfnB6&#10;id23h/MV12c1/8Q3nNaz28oL33//+9+m/G+OnpgGc9AG8+c7dT8+Lzp7hg+e2L32e6TG197kV7PD&#10;g4NmtUNzU6OJBy/0qekHo7YP3HdFZtrfOwUP55lnd56etZoDb7ULfSI+8IOT00ucMPevcs+bvJhL&#10;z/wr7/TRw0WPH19/1MTwk8NH39H91obrfms/q84O3o2auNvDOni+l3efD3/v4ZydphieX7zX8Zx8&#10;Vx7hnswMB9/JC8x+zuknMu/Kz38nhX7lSf+V0Wfunal389AnTvlO+xnn5Az9PlCzA3G3L+fbcaae&#10;vdln4r0C847OV95Xu6U/PX2OrqOZMLzoJTKDCMcRvjHn3cfLsTmeba8pby6+cKmJPSt4Y+2JlyMa&#10;fNNzbm5y+I2vant5R3D8+N5LHT/zqR2Tw8cv2PRMvGj4/ph+al7xACPHF6/UnhvcPXTm4BHM/uBo&#10;qHMv2REuup4D/3f8/BvIe8J7TPQWE+b+Lo8277Xf72f8ehafK3B7O6dPZC/qk2g/cp/rxOMzOH0n&#10;JzM5T7jkrzgbHo4ANvK9AABAAElEQVT472aFn5e5J+doDnODd/4K/573d6p/38/Pfzf9Hvrz/4qT&#10;/fKPJ/liPR0U/imXhXczVl6rOXjRjx4PeplLTo9dqInh2QteYjj4GHfuPp7uf1bOHnd3QJc9k3Nm&#10;+5jDebqfOi9+qEYDj5o5RHSpk4dnbvA8+DQHHA31h+qvv6Jtv7+yHq92sx915Vze+VGvlYf3Zl5j&#10;1O4nz/udXv7AkBpeYmr47EzNH4KMo2FPuHDwpj6N7dO6VT84O/VsevFy3t7o+Lrofmo4ySevxtgp&#10;fB57JHcNh/eKOr55zE0enN70PrXmDxP9Yj+48fMdNId58LGDlz55ehM/ffOSUzvHJ1ge12DG6QfD&#10;j9w8engQw8lD/6P6+NXexpOnh4dzMDjogjMDX7jWwyfCnfwmTjB8V317shdcajhE98mn6NnRog9O&#10;ji41fPcbh2Nd8skPDhq8qOkHz8ufe3vCX81IHw6euxguXug8P5i/nqfvB+GjZZY9rfc8c9Ct4jSD&#10;mfaMHry9mAduXvfgdLQmPdfTjs2hDhf+zoO94KJPzEP/o/qzxtN9MLinER1exOjz3tKf/NyzbuJe&#10;YXid+sDHl7r1nIF++MnDy8s4PTzp47njoiGGyxyw9vFu4fbXX/7hBpp4eH7wvIwxxxG9eWCJ/b3I&#10;WnJrg6FP7l7w1MZyRuNo+6zxWj3xiw4fePGI/+7hjjmnfSY9+8WTeczvOeZ27xU1Z2NO9uVuwTLH&#10;OXXzpppzTfr4oMEzcXrCw8v99nXvKj/RwiF6X+fMmjB6q2iN8/CpmW8Mv3DcD06NHu4U4aAxxxg8&#10;+tTm0HMMrzldm/9sHu/M5NX1o/6P7Mwdncw0N7OYZ3zySd98OOjoEdPP17lrNB3xCM4cONG7D34a&#10;o1898W1vz+9efFb9Fe79p13cn/ZEE3++9088MPjUif0+sGtiXnmiQwsG7w/C//zCfLjW8/sTWjT2&#10;7F44eMBD5xgOv4egcf8Ei0dmMK/1rs1LTm2O84ljTWauHvba9dOL38ljHt7exR7mGn8kf5XX5MM5&#10;dntxx5N+p0svGvSpyfEiprd64KBd8ejDh+fPd7Dud40uEc8VFm3rJ431nd/lt/609pze+dQjvFMf&#10;ZhDRUduLXrDuUzcHnO/BrU3NEy2vYGjbsznhmTvxmUE0n1no3AuWur+/w4kWDnrqcJLzsoY90FCb&#10;Yz39RyM7Rd8z3cOfPYhwqIngeBLxIYKju8Kv+iuf6NzrufSIPYd65UO/9V3DW0Xz2dFc98Gbx2cy&#10;fb6+wrEWTbDuwePnmvjAQ9eacFYPftGgD5c96aM3h54xeI7pm5s6L//+ASc8+mjs5Tw8HnNbb174&#10;1NbgQwxn6qO1D5op4hFde6ZnP7h4U8MhgjPPPnDwSEy/Ne53Dhcv+09+8Ogl5mEufT5TqZkRHn00&#10;1BPPvfDz2OsD+fiVvdGwDxz61B1Xvs17V32137vmvsqX++P+J98TzqRbYfHL90Z/dqZ7nLCV5wr3&#10;uXyO4J7feriN72r29UznaCeM3mfEZ+Y/ci+7M/nO8r0ndV783pldPdP5M+dgJzzwJaZPD+53jOw7&#10;7ZrehL/qHO/0ftWOKx/uhvtb8U7wV3qdzHslJ+8h++P7ijuJ1y//eJIBXxk5HId+9kN8pWdezkxO&#10;vNJyT+yKDvynRc7B3j4/ZyPCcYRPNBfM/M7Dsab71PDwjIYczi7e4e58PqvXd0L9medg1nTX9HIf&#10;7Oa7cR/O5JNeuN1DP3l7zqvz1Tz26XkrHB59fFOTN4f6mcg8e3ge/WATjo4e/MapE81B5/6dHH0i&#10;vmCnPtGh6Xjqgc589jE25dHuuPSY0fXkCWZvdOnhRQxGP5E8eB77fCC//mqv7u56zZ3q1rNj8LzY&#10;d+LFjz7eE6994ERLHr1zfOFQr+aAEz0zWOvhTZGZ7nk347u8Z9qDP+Q3Bz9wIrjjrsesiUPPXp2v&#10;OOCTb3u8ol7NyR5Tb8LY2ftMPPrp0Z+08HYR/Y7zil7mPLqj59/dt2da373MASMyO7W1wamJcO9E&#10;a53j7z3Iicyhtp6cHn5opj49R//HA+Pk8ckMIjhxNZ8+exDB70Rm7Pa448cu+O60J5yd/tkeu9on&#10;O7HX1Dd31UffXHB0qZPnRQ6ntamnnnmvyHs3ZrLfK2Y86nGyA/ufzuB8zd/5rDTt0byum/+KOjOY&#10;szvDnVnxwdO6CXP/dP6Vjz3N9V+YN8e89NglOC8wa6/yRzTtOXmwLzGaidde76zZpffoerXDSh8+&#10;veTt5176u2figtk3uXFyvLsGX8Xw7b/i7fDp5wN79k6uzWNGY6nBel97oU8EJ7qXHL/Gd3U07feI&#10;z2rG5L/ivgrv81z59o5dX+m7/4r7yxm8x90zTTtNHiuszzDxesY/oeZech/TnaTP+5Y+/NyN+XC4&#10;M3rg1PTvRnzQ4ZfIy7vBI+56cFaxZ6944OzGzNTJ2wceukQ0YHAap/+qOPkz2zPgTT3zvirvvVK/&#10;Y2c8+5w9P/0Vd9eLxl7kk5e58Nira/CO4cUH/9Z13Xp04Pilti/9u3E1f4Xv/Nn1Ee3Ot3vMMT5h&#10;7j+T+87x8TznUx/M8dk7mmbanzw/n8J1JGeP1OQddz3mvCuy57v8n/VlP+6M+lnfz9J/1b7cF+f8&#10;ij16B3b5HX+9gdzVO96jydPY7/fo1/fCiO/KePJdr7n/tPoddxPPz/y8vuIM79z3l3886Qty/lkf&#10;Pi7M38xOLwBtdj3VhHuqe9V93Nkt+332M+03Yd7Ldxh84k+YPch9z9G0t3nkie3f9cT1LPfJr/rw&#10;3h37Drp+dD53hN/qvMbhZib6k/nookFHRM8cuMaTwyfSvxvRew6z73qFj18inmCP+KF51iN6XuzF&#10;vsH5X8AwryN3Ei56YxO/sa7xafy0PtWb5zxn8ZNeY/RXuP3gdrTv5DNh7XFSx8f7kK/weJpDvdoH&#10;bnjN6RnhPPt4nvP4UrMHEXw3Oxz44Z3sHg6anmHcPfKeB77bceqtdMHd8z7e257mJ++vfzzNs75z&#10;85gPJz0wIj2i9WCrGO70H3PD96yVHl7iah+07HXKQwef2D7g8InG0aRnfKqDmZ86T7BoicHwaj68&#10;cPLQJ36gP+9X9idy/kdOEo/o7dH39ogvGvuCET2bs7hH7rjzM6/93HO+8jO+29Ned/J4ekfPu+PT&#10;XHyI3Z9q75H+He3kd4J5RvK+jxOPO5w+o7XpeR/3ppx9p94jWM/e7Rr/V89f7cwe7EcER0ftPjmc&#10;jlf9eE4cMGa271SjmXqvxjLrzm6Pzu+fb9rnkTNbM52DPrFnug4HXu7Dd+Lcml3+iAa/Z7R47OId&#10;f3Odxz/31dhu7knPnuR+XzwXPJj3WOEn8/Ffce0NJ5jng59EdJOv9eGdzIFn7WnuHbwXcycMb3rU&#10;r4je58rvzrm9650ZVzukj/fKt/Hmdz+ewXbnwyPcdz7s8aoZ3tvnNn46a3c/px7fief7yF59vum9&#10;8L2REzlb+xpnRjj2bw80pzFe/fs/s/BgBtE4+4CdxMknunjloW9vevTDoQ//D/E3+oWdvR8Y50gM&#10;Zg65uc8ca/IDe8YX7aN73t1hx3cv+dVO5nOOq7jSXM2KbzjozQc7mW2d8xPtxMEjMXtMu9CLHj48&#10;arzBUyenT3Q/HPDkeVKb0/1w3E+dZ8I+Op/z66Pzozs94yMnwd/f370rs41lDjrPhAs2ceit4iOa&#10;ePV++PdO4J8dOde0Z3ac8M/e8dF5r979rt9d/tU548frinvaf/WOp3P/Trzc4e5rha914t/p7K86&#10;y++7edVN/hyfZ97z1lITX3ELv/zjyZje+Yb5zDLTN5X4gWcX6uTT0312917m2Dt+8JNbYzy91YMf&#10;fKK9VtqfgvdZOGP2991Sw+8ed8W5uwbfxdZ03dr087CT+xPmPjkeqU81aK+ivScu/8sqeMxPnVdq&#10;sEl/guFNtMbe9I2Fyx7JuxeMJz08rEkfHM7OB793RPbAu2v2Ivoc7B4tfXzuYNZ03vt0P7U5+fyw&#10;CxGNeWBXsTVdR99zrjwnfrB450VuH3BjyduLmj1d24N++3XdPPym2a2l9txJZ080VxENMfze1R70&#10;zJ808NILlxodtb3J04MH5rjSovG86CY+XHypia3Dg4iO2rrkrvEyhi6RFzy8w4c3Yd3r2n492zXe&#10;U7QnORF+6sboJU7ncL/zHf90bzzZK/GuFo9XRXaJn3P8r/abzgDWfvZyDp+ZuwiXuON+t57P/Mhu&#10;3Cc+xHjR2/mG77+gtc5eO49d72qHzGZOYl5XmsxDs+OmRx8+u65w+h3hJ3pP8ubfrfHHz/XO65S3&#10;85h6fV8T5y52x/PqXPEKZ/JEe7Wfecn5WRLPyd+Y9Vez/g59n306D/c29R7FVp5XuzBvpaf/rshn&#10;I5H82VmTz7PniyceRPZ0Dywc8/iaScyDBh47oyGa+4fw8JfWH8peQuMsd81a1/XOb8XlHlZ9PNMP&#10;Fx46Y+GCoyOig+Pa+cQH6+hZzuFNvvROI+eL1zQDH//8EWw3Gy/8dlz82ePKe+qv/L3HirOaz+70&#10;HVdezDP3Kl95odvtASfR95ca31O9f7Ztjc+162WuH3Ywtsrbt3nt1XXzU195Thr7kie2F5g55Pha&#10;45z+V0fve3c/a3MOf35252pd6ryY33m88ntm6zwjWvfxag413MS8Jn644DsOnuaTM8ecO3nmswPR&#10;+sm/eRPHHq/Ke258mU18dtY0I5j9ySfus/Mf0a/2aJy9T2f0uU91zfMeqx3Mab3rlT6cXc8e5D7f&#10;pO2dJg5eie6Tt4f5U47OvWB3fSb+Iz7sEb9pN/onsfXs07s2D+9THvyTaE/mEq0PZhwd0dzkcB3h&#10;Eqde+4QLzz1j+Ll/J4/Xsx535p1wsxNn/G67rfZf7ctZOAe8lc8Ox2vFsbfzFf8u3vNTc667Xv80&#10;vt8P56+8h917QY/4yrl/F6/fd3P+Tr7jrl75ddH7xTuvxrs+v4E189We4z+eXI9/bWc6DG8UF0q9&#10;mrzqo0fHrODdg9PxlGddNHmY595PzDmPz5SzcT73+3zp5RXuxMOjddRo0RPpO+I1zTHP+R2uda/M&#10;2XvnOXGMcU87j1WPOyDG197o6FPDYXZHeB3RBecv5idv/FqPJri9mnda49E7THq46ZnPrmDmOW9P&#10;dMF3vNbdqXsn6sS8/B/17Ms+8OiBp6ZnDLwx9B3Ni18eMGJrqMO/4oSLLzpia6lXfHRX8Vn9lb/7&#10;zPLu5OZNebTo3Q82eRhHN/HsdZVH316egz8YXHypw4NLj9g4GiI8x9bQm/CdD7pEeJOHeXfz9mOO&#10;Z4J1bG1qON2Ln7HwXN/d237MXHl4zhX3qr+acRfPTp7FjsG6Z57nmDdxJgw9c6hPIn7e9UT3kzmc&#10;NZGce7g61ykPH/ypH4l3ZjKvNV2v9kCfPnm05Ctd4+GfzmztrrYnezV2pfdZnO90Uw9t5rMD2MR/&#10;BGs/5uB11Tcv3OitaT/4HeER6eOFL33w8OiheUW0P37BmA/muOuZ98582pt5ux6cZ+J3OH/vn514&#10;+R9evGtXz+hdUvPnn6l3F8v7ySvanCnzM4M/t3J25qbuz0HXJ3tMmmDvutd3+fqsnOnds+yfnLm8&#10;h4nGjCfnwSeRF73TeDLn1Cs8+7EfevfAOrbGdeu7bq9VHZ19yYM/6rmatcIz07O6jo4++9lr4rt/&#10;Nz/1m3a5M2t3x+nZ3zV3cWfWq7ind3My7xEv38k0w/2vvKfs5vcstXc7OfvV/u2BPzrqnp06z26/&#10;D8b6V3uvWPw+6751zsNh7xUfHF7vTz9x14MHhz3wTR8M7neJ3pGd2JUekX6iMfjuk5sHloiGfiKY&#10;ea/KmYMfs4yDhWOc3H18HOGBXfHh3YmZ0b6pwXqHO972sGc8prkrb3ym/iv2s7/zaZ6xHTe9Z3Zj&#10;zuTD3Ff4M6cjM4J7zrSP++2zqu2/4gS/6x0+3q0FZx5ceFMfbvfAp7jyay7zG6fumfimn55rNJ8Z&#10;PT/7sK/xz9zn7izvmZwzcA7iXd9/Et935Pv8O9yBz/bu8/junL977m//f8YN8JlKzOszP9vP3DB7&#10;2yO7T7g5U26N84n7COY7fdk/nrx7WB/MOQeaMHqvjswi4t81uGNzXCf3ZVv33XLvPe3Wfd5v8Omc&#10;cOLnu9hpPBseekfznKPJbM83Jzn7wu8+NX344J8Vd+fIbq/Y68ojfWat7gM894Kfsb4vOI13DY/I&#10;Hs1b1af8HW93DuZmP/OoifASOYux03y3Jx7THu5N8+1rPfjqHOYyI7FnrHhozPcsdOwBH3yaBad7&#10;1qTXntbRN+Ydp765u37vgS941+3rmjOgSS95/tIYP/PJ4fMfl5tLn798pkZ/Ettz0qw4mde9aYeJ&#10;x5zuxa89mNF4POglp28s+LOPd8Lbs5x71hWevr3hx2OXR8MenjflzWOmuc1xL/mkaU7qlc/qLJPH&#10;uzF2ya7Jp7MZW52JPfGh7njVZ5/oPLd9vkvd95GdfQb2bJ7xiZ9+a67uDk+0k++EWfdsnh3Zm9gz&#10;u350Jv678z7izX5Ez7njN+mC4cveicZ2M8KbfHead/d69z7j3fn281nJ3bc3c+lPPwekFx5cPOOD&#10;zpj97+bMah3+zOv+V9bslh2SsyM49Vfu+Jmzc95+cRfv2oPP7bv848sZEsnB+Tkc3JE8XH8WkqeX&#10;l/Hwpsc+9E90cO/Gd3lzjit/91cac+6eL3zrmRHceTipzQ2nHzThoWkOdXtd8dGdxJNd2yca7+++&#10;d4OTfp/Bms4nrr3MDz7xzUmO/oSLFk1q68AnrLl4vSIy9xVeuz1zrrx6Huft75/h0XvVbu3jXZjl&#10;ufSN4UGP+pGIx+SPn/cC+0mR/e/sjIb7iTY5dfrcGfmJvzXNn2ZOHHaYeo2lnviNURMnH/Zzr/ld&#10;hzvdT/N23ldc+pOHd31F3jOYne8d/P3i6Ry0zfeM5M3ruvWvrKf59u9dvLt5yZvb9aQNZ8Lb2/7W&#10;oCVOulMsHr2ztbteeFc77PQ+k2dOeftczZ08JgyflT84vHiA2c/9Fd66lcb6q/zKs/vt1zs0v/ut&#10;b376Ow38xOZ13bNcT3pjzLHmNG+tfeORPZsTfMKCP/PgeeduPM+74+X+T8i/w96P3v8j98t5/d49&#10;4jNpPvMc0/x3YauvyWfn8R7wnjzr90/T83n7fX8//52f3kO+Pnw63nNjd/Np1l2PK/4v/3iSxR8Z&#10;/sg3oOnyrpamb61z+lNsXmoezp7aOP1XxUfu6c7s3r3r9tr10+s++6/uy3jPSu0+XhPvBOvdrjSe&#10;fcV1/+4ca5/J/X+xwj7ex7k5J3m0Oz331bG98YBHHR5YcvDE4PSMh5cnPXjcw8T7YK9/xWPN2HfY&#10;Y2K1N/uZ2/qJY77z1rr3aM58Ij5dB8/86VnhEzcY/GnGSvNK3HPZJf7BXa9mNmfyM2YftN0P3ph1&#10;pzke8cOTmXjAoe7Y/PSjmXBrmWfsTh49M9iRGp+uwR1XHOPkRObZZ8pP+HCsP7k/80/yaU7r4Dg6&#10;b75reL4bsPDAwXZnDAe+Z0y5eZOOedZaY/xdOfOmXTIzfTirHbq/8op+6rV+Nafx1tnbees+s572&#10;yN4T3ntxPuJKY5x8NcO4fcGjB88+znu/1J7nvnUThz49a8HgpOecvjXO0w9/4tEz33n6cJg5+Vjz&#10;SM5+zIqH89TMJ2cP8OaHlwdecrjJdw88a3f801587dk7PzMX7eku8Frn/eDkZ3P+Q2n4vOi/KvZs&#10;7sc4+xp71fzJhx3oMdd7JAeH90+Lq/Ov8Ffdzzv9eY+nCMY5ssedz8GdveEyk5rZr459jq4zD4w4&#10;7bDrwfdZws8DRg330bjbYzUjOLrs438k0hp4d/eLb3vZ48SXu7LuTt7zT2be8d9xszv7M5c6umDg&#10;O5+pF10e+53UEyfYq5/sxY6PeHMuPKjxAu/Yfe+BR2N4oL0T7YWOOanpG4M3xead7MaMyW+Fxbdn&#10;rbg7vD16X/qN7zzdQx/MOX7GwgFP3s+uZ+6KF9zzXE8ac5ObQw+s++wDj5oIjh48ES9H91vTXq7h&#10;GmMGWGp4zKEXnBxdc9G8O/YuV/O8N7tfae72p7u4u+fkcbrHlbbvYOcbbvv5LPTwdM++8Iw5R0ek&#10;hw5/8F1EE479jF/pmUfEC90OZ4450XWNF5FdW981/EfjtEcw5rDHib91J/xXcKb948v+r5jxjMe0&#10;n3eb+tM8eNZOvMbuvH+tTX133uRxhXG28JyfzPafa6K3Jl6u0+/n7rzWP1ozN/uRx8v5s96P6p/V&#10;9Rm6xn+F0/8d//p5fsd98B4QPePqa8fcf2r++47O3/l8xriv5K7PXV7D5PPOPnG92gdux9ds9HqX&#10;/7c7UA7BJWQ0h3p2Dfvg33tQ029N78Z+8HvHid8ca8M/1YTHg8eJNprwrccHDD/wq4juikf/is98&#10;85JT84/a7vrBf3XMXuxMnGaw/9T7TGy3Y/bo/+X3nd3i/cg5p53sQz9x2o++dw3Ge4OX68bwALfX&#10;hLk/5cyaeicY+zeX/2gcPDNWu7UeHuds31fV8Z++Rj2fnMhORM7GTsadNy9+3Ycz4fg7mkduX3a2&#10;xrn76PAJz33ryM0Fu9LA6xiv6eul/bpun67hJ2YGL/OCmeee8/B4+NygC05O9B+uwdB7JliiZyRf&#10;8dC0r2vPty/ajnDs0Zyu4RLp40V9N16dO35XnN6BmoiHY/I85nwgf/5KL2cm/7P7Z+b79/2gIf6p&#10;OMuisx8q/K72gn8VX+XjOXiyP9Gc5DmLz2ke51xpgpvfvFWNZuW/0l3h+F7xHulP3mCrc9D35xMu&#10;vdTku73goA83mOsTPZzJjx7Ru01z8IDvOPHdd77z2fWY4T3tSx6PnQ+80+i50ay8wRNPNbuz4IHv&#10;bvbpWfDAe6rT6753cG+aG675cKKbcPrsQm0uM4PhYwzNK+PVHPqeOWHuvzrnPuK7m53ed3h2O37G&#10;fr6vz5j3yIzV5x4v+kTwRH7Wn3rp5/75LMAN/uiD16P6OzrOxMzUzk+9rNtpmNccZja+4jePmj3Q&#10;UacPBtcz6RHhdOw+NV7U0Rkz7l7nqV/xMI8diPaGA0Y9ceGsYrStc00enrnMnHzNW/VXeOblhT/z&#10;mw8Oj9i80xo/+Jzhyte7ou2IN9HeYPYBiw9c+u4xhx71nRjtld795HnY686sFbfvmBlE9z3XeHuj&#10;bfyqjm7ne6Xv/rSHz9D8rnf74L3j2A8+GHX28U7k6Z9649kxXqcP+5jvPz8ax5dd3buTcz78OLM9&#10;3As+7QkH3cSh96rYM/FldmJ+rqGmT4x+1YPzE6PP1HfUtbk5K3Xz+h5W/cbz+TVGvoreIbuwTyIa&#10;7wJGP3VeaOlb0zn8xlMzn57rE290z0T2Yx5n9S7P+kf/Kr87uzCTM1o7YfS5A+7EOHli991Lzvzk&#10;5pK7H87Js9O4l9z15M0eUw8MTrzI6T0bV7//nPry58rpnCf7Wjed7Wq/SXO6+6M873y136MzrPO8&#10;xp89f/T2X+Wemzy8Z2e351fU737/+o58v+86L+8N8V1z/i6+/R79Xc71jnP48/sTPl/eN+8z7zW5&#10;+++4r2c8/x/LxiSLsmzH8MCsYfiE0XNc8RpnF/DU5ET7stuE5QeIaPhGnJw6sbVgnmnf5GjC9XNV&#10;m0vec+zhHP5JPNWtzrGawa6J5ObmjplN7BldWx8NOryomUcdHV6OePAH9/RW2nDR2jfe7qX+jk/v&#10;7B13PfN2uT3I+75S573i6yx+1HjzQ3xq9MntSU6E6xosHsF5BZ8ez3If/aoPt2eDJ6aHj/Epx2ea&#10;xxlWPfzo4xU8ee6axz36jQVnb75GwBLz9Czqj+7H3PiCE93vPJy8omMuNV6J5PTigxZPMNdg6N0D&#10;syd8eOnxhJ+HCE6Em35zUntf9z2fO4incc9of3uRsws6oj3bxxzyKfLZaj0zg5NHz07O6ZvLbsGY&#10;EU1zJ7/weOijA0/EGw4YHHZAa1449NGZR04031g8U4N5Br1o/TQnPfTwzOkedaLvFh/603z7ht96&#10;5jvil/ivf/3rj1b7wIe76oc39dC5b577zDLXmPOVzhzy5qbODhMONvXj17ubl7z70eDZerjuh+Mn&#10;vZ5BHx0+4InWGO8c/8bv1MxnH2uNsVMimhWXnzvYLxEvfKKFlxxucvzR0HcveR44aOyfPjU8Y8l5&#10;0KdGQ54YfV7mBT99mE+Mz+QVLF//9JmbOfATjaeXujXU6U8PGnr4pmYHfr+Ei2dqP9YGT+0HPpFe&#10;64KjJcIlsgu14+TnfvJph+j4vus+O6yw7k/zG0PTe3XtmfSC8XWTPF68V/w+APfZ6D2dsxeY62DU&#10;zIeXuntw7sTJzxhzguX1ipl39su83sd69mnOCrf2NI8XftFQE0993sFjL96f3QzuiBjupAvG10U4&#10;zEieJzUeRDjUH8wPf3rG8AFbxfi1fsU9xdvvqm5fdpp06bmfvB9jcM2hb//GXJMntia1Mc9xjgeY&#10;vaLP90X78H0SXXrkRPOdMyNx4rp/lXtuuPy+E98rb7Sr3ZhNH79EMGK49JM3zu/98NwP5qd7+IIT&#10;o5l2ab69yeFQJ7avvc2b8smvPa2DT3TPee809dqjazT2ch5+6pUO/RTREO0LH39mwKXvCAes6+D4&#10;kcMl2r/36RpNR3ukN+0R3LukzsMMa8Da90Nx71e8JpV7meX9mA3HPbDJEwz9VFvP96DwJk24jZub&#10;fl7+nsHMRM+yj3P4EzZ57HjpsQuzg+XFWcHjjVdi8KnnHeAbS37yMOOEGw6ziGC9Y2p7dz89POCy&#10;A1z3e86KgwcRHnVH77ibl5777eteZlB7XjT8vm98ytt/4gTznGha5374U99YcjTGwRLBwajjn4fP&#10;9Ef18Suc1lCb63z6ukk/fnjCn7zMIYdHBMcXP2L6cMESg1nbPdcnOTPs2TPoNZd6moOGnuuVLhzz&#10;ojXXefu61x5ww6Fnfs9pPhrj5B3DZQ46ZiWStw5NcPLWU6Nd+bEDPolXD5or3q7fc5gf77zyddUc&#10;+4WTBx291HnlaxwOvSnC2c2adM9g7MzsnVdzT/c89d7NPulNcyasvU7PgQ6+vbkbOF8Z373LK/yn&#10;O/Sd+W6Nvyo/mQ/nVTN/+3ztDUzvZ3/OUsNL7D4ngEOdGC4/g1HD23nZY8rZAa/UzIIPhzpxwtx/&#10;VZ457GZPY3/5f9vthgXOTzjmf5ecy+Dyib3f6flOeas5Pfe71jmnz9o598r+7gfrGt4q2i9a9ER0&#10;qc0Nzl2DU6fX+mC/n/kGVnfVeNfcNzjvAzXTukaXvnPzkqeHJ1xzGmsv1+FOD3Omnme73769U9fR&#10;tld72J/8xKe9W0NNXM2d+t7ZOufsOsV4wk0kn7jB2GHVh2MfNKtZ9KO1bjUDjnXMnTzgEdFP/un5&#10;L5pSR4c2cdLT7/ngxO6zQ89p3DPZwVj4wZkDB5+O5rm30sEPt+cGcz/16pm0zTUn+eQNRoxH8omP&#10;H9z+SwZr4PROqe1Dbt4KC87LfDytcw43mPdyvvJFywxr3Eue3jS3edRX++xmxYNZVzzm3Y3299mS&#10;5w8d/vo+9V6d2bOuvLzLxO0ZEycYM1f9V+KPzDo5B77EaWd84BAnbjA+T80DDye97gfnMXeH0Xt1&#10;ZD4R/+wcjBjc5zDfOfqOcPBrL3DrgoFbD8cewajDJQdHj9aRGY1Ro7UnPeLkkd5Og9bxit/93W7N&#10;9ZyTfOfd+syC371315k7nRWs++Dv2sv3wGywd8+ezsTsVW/VX+GTzw7jzMRwyYk7/bt7OWfvQU0v&#10;0feRPjWRPeHiEXziwHdsXnr2gTth9Dre4ba263hNOzbP9TTfWPxcW5t81zPXPtGk9s9f7QPHHo/k&#10;vg88E5nn3Duig5fZyRt3n/3gUE8ces/EyZfZU281Cw19tIndg2M8PP8cjd5/qY/ubsSrdcxf9eGn&#10;D5foHvl3jj7DV+15dc99t9Tsjj64e5wnGJxgXcN7V2SnO/6PaO74X3FzX/ka4+l9uobX0ffevane&#10;+eJFDHfiBwsnr+5T4zHtEGzSNtce+DYHr8at7R6a5ngnzgg3de/Q+mnOI5j3aL17zGdX75cefTRg&#10;8OhTE3vmCm/eq2v2a1/2oU8MLzl9InrzwIhTb8Lgr2LPXPGexZmz29G98KkTqcHaj7r3hN/4qmbO&#10;qh+cfZJPc90Ph4ddJg2cXVzpwXfad/Y4L3E3q++376I9usbbPniEywNGneh+ajzAJw28RH7uXOlW&#10;u0Y7PcydesZOedac5pzF0dqr2Vd9eyVf3XHzvrK+uyN399k7s+fd9+Bkz/bs+sTjXZzvtMvqjNOO&#10;0+eE93Dl8yg+zY/Xu+Y9uudv3etuIO/56v1Nj88EPOppA3orv2h2vcnzqzDO+875f/nHk7tBJxe7&#10;09O74+M3yjlep9EXaZ/k7tnPPOPeH737d/Npzmqnu953+CczffYT753ndG480ZnDbHOSw01ufuo8&#10;7lP/0fifX5oP1xHu3yX6zDlnXnmCc+7dWdFbaz4+YK7R0uvILo3bA87Oa3UO+/SM1HgSmZUe+co7&#10;nJPHO+AZnWeSn/jtOJ418dLPHw5389xzjp/PAObYGuro7t6ltcmpPc/5Vd/cq/zurvZrrevkPOxr&#10;jJ6j9cZ3uT2dMxOte2DEqRd9467bH34iefypk1ufup9dPz55wtnx7InGWHL2c5+8veG2Bz6JaBLx&#10;mfjwrIGHrjmp/fI+cIl4pcYPjJkTbs4ut6/zncY99uwduo4GrvXk4e/68HZx8pgwz0k/r91j/sRL&#10;vz26nnSNRXM1yxq4V7Pow7fHZ+XMJrKT59MzlvwOd6eNP17E8Fdz28s86088mD15GOuZJzXe5oKx&#10;J/VuV7j4nO5lHvnk1RhzHNGzJ5rE7ll3krfHiWbH8T7sCZYYrPGVX+tWvMbxD06OF1xw6vSbQ++d&#10;8WRmdp14wfocz+w6eTXGHsHzon5m7qmWWb3TqX7H290lc4nxcb7z/Yze6j6mHcF4/7wfWGJ4eZEn&#10;Ts8Kn7jfAeP87ML+jdPfRbTmrHwmbnTmh+PavlMON3HSgluLxlhy70cO17Xz9kiNhhy+udNe7t/J&#10;J//dbHuvtM3xmehNGD3H/F8w/ve///2XryX37bPaxxxrd/kjmp3fP6GXO8t7cHV3fp/gEukRc2/4&#10;Jm+cfuLuwT8c5zsNPfM9n/5J9BlO+N+F47M7z35d73Z+9N52nuzAP/DsfagT785HezXf/dYws3H2&#10;Th+Ofa5yn8d641cep337T5rpbBMvmL12u5q38gL3/NbtZkx68/Ei7ubg9YrIvPby/O7dqVf+Vx7c&#10;Te/h2vmVX/ez12qGuT3DNWcjRue+fU5z9sKrvakzx7PAmUOvcfqO4cA3vsvDtze5fcB2Pnd6eBN3&#10;2rtnwjPxVAs3e6D3Tn1++ES41jrHFx/2ag4+6cMNBh9spUP/iribkR67eBZY+ju9NSc5XtxDNMxa&#10;6a1ZcRpn78RT//ZIzezk3jn1Vzzv3MFnXeVfcWZmvvPszHh1XO3M/ab/zqf9u37n7N/eX3cDz77P&#10;fD45Qdfgq/js/JXvXTx7P7rLie74H0/eXfyKzxuyWhKceOW36qNn3ooHDp+6o32uuK3teqf3HOt2&#10;mvCiu+LYz3lrqb0L+cmMFQc80X7k3qnz5rjG15rGujb3O+SfuV9meZ7z1V34vvMP7/h/zxc8+kT/&#10;ZZb58fQMNOjogYefnNp5ersnXB58qac4cdgr/KnPXvAS4RHZ2R70gnlPc5L3g641zaOeZl9p3c88&#10;/y/v8CWGy05gJ5EZrU3d2IlfNLtd6NuLHYw5pz/tQy9894O7137NTX/3fz0jXtbYj3zqe4fud69r&#10;fIl+/+2Fjhh+8nDMM26u8eTWNS/9fjyDueGAn3jYE50xcvvjm8grPPD4GE+vvZsbzuqBu+szjxgu&#10;uo4rn8aj4yzdc73iMDdcvND1fYBP8Q530r8a633y9cvXSM7J74eZC36yQ99RNL7DlUfvE96EBbdf&#10;OK67n3r3tHbH/axeduqz+5zurfKTXT3HPtOduN/e+Ey6cHfa9nq0ZrZnObdvcF7g0U8e9MOnD0ac&#10;ehMGnxgOD/wJCyez3Wts12NGYvPcSz7Nac5V7XvyPHL6qZNT4wuP+iqiv6u78k3/nd6eP83hfsz7&#10;jDy7+C7ZLbPZiRjM/dQ/+fG5fcY+U878Xc/de/lM7jXumvMac07/7xZzRt/R1fl8J5PW/Z0XWmZb&#10;l5+/qOmvvB7tW8eszGCv6WdANInWTLvh0z08Gk/t3h3/aR/06fEKZnzaAcy7gCVG372umeO/T7JH&#10;7hYNfuxl3iO5fe/qn9HenfUd+Jw3uzhf7QaH98y89HgPE/kaRkN/+rqyj3O0xsiZRX0ap90nrWez&#10;u3nuG/+sfNrJs+/uN93nhHnGs3l/FphHbP+TM6207dW81Phzt9StpR8cjv3A0rdv6jxwzbPnB+t9&#10;v3rutEtPbg568PCTg7d+qvn+YA94E0ZvFfv+rvZh154FTux5K7x90IG3Dhxeojnddy9c+sHJg09P&#10;a8NBM/VOsWlW+1JP3Css2ul8xvA3tvOdzrbj01vpmA/Pcdczj/wuH11HfNiZCB5+MGrn7XVVn2rZ&#10;gbj77yeeyY4rjPn4dm1ders+3HD42RVs2oPeK6P3Y2awfvI/TKJPzzz3jDtHt4rNde18pQf3LsGi&#10;bWzFBb+K8YsvL/h39kTzE+N3O2feD7/H33E/Pivek/c+/z2odzave+hOY7x28+Pjeae+34mX8/30&#10;M7zrPrkXPgeJYI/M7Lu+4wWX+Mj8Kw3ez37dTHPifcf3l388yXIxv2M0LfNdMM7RZ3OdXbvu/eOD&#10;V3pdtz61+fg1D/wk2m/lE86qdzJjxWE2MTN6DrPB4caTXnL6K49w8sD7qD5+tafxXY7Gft4n2l1v&#10;5/2qnue/yvPKh3tpnnfhnohww0Hff0iA0317MGPC0CfCS45f8jzU3uWjc/arvfFr7MqJHa54Uz+z&#10;pnnB2rfr+MFLDx8i87oGR++6c97X9mDetFN7TBz80sOrdXCCk+O10rQHvNY377Rm/sTPjO57LrtY&#10;m37r2sP85Hg2Tm0/52iv/PExzzn9Xey50a/2Du6etcZXHvATna/47A03dXKeK1144fBCB+6IL9F/&#10;0R/93ccz0YNRt6dx9jDW/F2N3pwJc/9VOTufzoOf+c5TP+IR3e6xZ+blZWynTY8d72jucD3/7m7W&#10;XuWPnGPniR8c7+6c/mnM3eXV/tFzr1Mv/RWe3qMPnsx+1OeO7u6s8Fea7E+fsxCnneihg4M/fer0&#10;naeGk5zHWPNTdz+1seStw/uzIjv0Hl17HzTGyN3rO4BzN3qX+OfF49w8+s9EeyfHn9je5q84rXm0&#10;9iw8mJnofel/VmSPd8/jDhL7ldlg797jjn928v0kp2ZfMP5MZH9zJ9wYORpqYvDM/EnPu/a98l3d&#10;4eru4F/5oj/lwScyhwgeP2PJPYMePPfw2MVH+db1Tqt5p7ydHg/mc/5EetE7z9df+GiIaLtezX8F&#10;3jNf4fmTPHLX3MHdvXmfHtU9Mzszoz/1aF7qk8e8R+/pZM4znD6bvby/cfLPOJN3yDzX2YP92YU+&#10;3yfY9bNi70F9Zz5nuNLgPfEn7Mqv+/FgBj1jztMPN1heftrDPefoTvn8LBa+NfjY+x25Z9qfv+db&#10;9c113nu3nto85/a6m9vH+c6HfcJpTWr3Vz7hoCXCdQ/McfJvj/BXPnDxITKj+9R4wlvFld+K3zh6&#10;z4WT3oQHQwc3ccLRhz9pojMePpr08kx1NI1/sNe/mu+Za8XHbHTWMN9YfOCuPN1Pjo9xPKev8ea5&#10;Zib61M7pd5w8mjPV6IgTh++f7rHTTmf+MzmzVh67HVba4DvdalbwR3U7z5/Wu3sH5q/ek0fvYPp8&#10;et6jvq/W9blT58X3CM9j/9aYczdvL+bf9fmO/D7bd9zxO+zU95Saz9qd/axpT/uYB77jw3GcPNz/&#10;zLx3ubq/X/7x5NWyGXD3gq48v6J/9wzmc8nEaX/4xB130n8HjN3ZxXXyvHbnSj+/eVgXL9fkK5/0&#10;3XONtj1To5n+AsUe4f6Tn9yT77HvgntsfKeZuBM/WD4fzEhNjkew1vKZmnroHK/OGK7nOrfPlK+4&#10;K9we4fTZ6J/o4U4R/cp/0gRrPj7E1plvTnL3WudZ4Z7wJ49gzJ086E27BKPPPq7tnZzHXvDBiHCJ&#10;zArfHPTwXJtHv+OKj9b9Scte7lmDT/oTPmHmuu8ZyfGGQ+2eNe4bd47XysPcVe45yV1H4xl4BFvh&#10;0bsPDzwePQNfOGgck9OH3xF+46lXM696k9cdjL3vaL4Lt3f3H477veB+iZxh957AIbZn8PaD63hn&#10;hnXO+6zdS+1dXjHTM5I/4uk7i94e7AuW2vyeD3+1y06Ll2cFsyecRyPe6LsGX8VpFzzcC8ZZjccX&#10;fDXjBLc//J7TOHsS07cGT3REc4zZB/w0Tp6n2h3PZ2BGsN2u8PCF214THo151Hgl2t9c/K409no2&#10;9y54sQcRvGO0V5zWPFpnzrTro36nut3cXQ//Ew5cx+iuXuHv7uTR2d7jNN/tYY/w4LKf/4KfM8Ox&#10;9jSPx096HtmXu1tp6V/dA3rumzo6sM6vPO/2mePZ8XAdTmq4ifzsCHZ3bvj4PqLdafDlDKnBogtO&#10;b+fjMzcvflcPenPZgx4e5oA9Gh/16p0enf9TdI/e08n53n2X7H4y5w43fnnQcNYVTr9j9Gi698q6&#10;98T75F7grjzSv+OD32nM7739fdR3Ru79nK/mTLoVd8LRJ57MmzyC7bTMgEdNXHm+Az8957QbWvec&#10;7/b1/aAhci87vTnWoZkweqv4iObKy+c092oWffREPOhTJ04Y/daDTzHc5tu7e+2RfvjmgcHFb8eB&#10;21rwxJ4Dlmjv1P2wg3Ewa8HMW+XWTZyr/moWeOuDN7aaiwd9dMHxMQcM/ivibiY9YuZ5n9TupeYJ&#10;Drf/XBdO66Z6Oi++5oN5Nrlj89x7Js+enNV7gcXbeGr3Uj/7nPhlh97j2bmtzx7MSH6yV3u8q2Y3&#10;diK+a94zvq/cDa+8L+TP7DZpX+3LZ4hZ/h4C5vju+Z710/J3vu8/7S56Xz5n+fz4nsCb/xk1n+Wv&#10;3IFzfsYOt//xZJbjkpI/s+Qdbbiem9knjzXJPdO9lVdr0CfudsJ74rTnavYKZ4dV/xnce7ePzwJv&#10;4jRG3XtzD+0Fj4h+iuzUHnAnfMLMT/9kNpqfGnfnnO6oMe6eu6I/+dLjrtCkJkcHF5x/LOl+8vxg&#10;AhffXbzDbR9mg7MbntT0VxFe+4V/5TX1wTxvwjK38a7xYMfUzumvYnPjb8z5yiOavFY/dNrD+eTX&#10;88NBwxx04NSn8Y4uXOaim3bMbPrTHtFccej3Xyzjd+LhHXpP9PglBsuL96415sLf3Qk9dD1z128u&#10;HqvI9xj6PjsYnom80gOH13HX7zlwifinBiPSYx73kT7vO71HY+/XPpllTuq8+Aw0f6rDz2Of5u16&#10;zT2pT2bGZ+KB9ZzGs/O0d7Dm2is961Z8cya/9vEMa42To7WvNc7RENFSPxozw/Pts8LNmXJ0eLMr&#10;56EPjgc4NXGF0+/IHPC7enQdOU9wdjfW/K6b23u6z/eWzOFnMGYy3zF5+wXjwdse9MDMoXcS0cHt&#10;Ov486fXD/MY/q858duz9fJbk3X9mR2a2h2fA8Y7m0/ee6dvD/Lt5/OOFH/PwAaf+qsievd9n7LO7&#10;g13Pu7G/sV0evl87bve+4o7YwffRe6SX73XmNBYN/cT2yBxzmHsnPqu/M+uEO51xp+N+orPWuPXg&#10;xpJbS+8Ug5+4ep/MeTT37tmNWeDU7c850HR/V688Vxr4xPCYT57e6rFu4kxazuU5zXMPPrPy8wdY&#10;z8Rn0jc39cpn4p5gzD/h/uasb8DvH+87bO6YCH4a0XkGOb2d19Vn5sqDWZlxxe09mG0POHe9dvMn&#10;f+ZMkb2mXrCTPto75/CezpmJ59V8eMQ7OzArGu/gHD8w18ldTzugSw8uc8GCmxf8FU88PTOeYMZ7&#10;9q4XD/Ztnuvwrp6ee8W/08fbO4Gd+DTXPtF33Z7oE+GC7fQnnJ7V9YmH90I/7UmvIzOiaS9qOK1N&#10;3RxmE1vLnBMvOKsZzIc3zWQ+EQ4aIjOo3x3Z52rOtNfuDtsP/em86Fd31N7UK/5uJr2VFm94rtEQ&#10;6SXCT6RPpE8djnlo6dv3Xfn09/Sez07vmu9Z0wzmEyfOhN3hwyVOfl+NfefdXnk3fc7Uxpy/cu6j&#10;Xt5n+izzd+Ur/0mz4k741fxJ8xMw7oX4E3b+jB2v7iOfhyvOZ+yZGdMu/ry+eo+c+zPP/tA/nnzF&#10;oR895PSGXO2TWX7Tur7S0/fO5EQ4jp5pPDm9nd6aiRfMPuT4Txp7OodrD3wSPQsOGvs4h9f61Om5&#10;nzx+eBKbhzZx96CH03VwMKK5jdH7zMidPDMz55juGYxzTvdMj5g90Dl3H7yx4Dz2CM+18/Dzw8f0&#10;A356uxnp+2nf0x4zoscDjN0TecUX3DM6DycPP1xRB2NOcnBjyY0nd00fzJ70iMwPJw8a4gf6153A&#10;mgM+xXDhZ3ZeJ080K+6EB7PGM8mZC9e4teHR8yzn/OMRPIlw0IMT6VMTez74FOOx8g+/Z+BtzfT+&#10;u4+HMXbp+XDxTL362kWbSI7vFMPpB23jd2ruJBr2AOPMzPY858xrPnjH8OC65znBmUE0d8rR06Pu&#10;WcEbQ9MxPHzcM2Y/cGPWkV/17/Lgd+Sc7NX9Z+t8vv15Z158T894tQO7E8P3nCv9qs97i1f8e2dm&#10;Nnfl+Sqcna78TngrTnDeOziJnJl4tcOuj29zVt7w6VO3njo8OImch/5VRM+88O1nPD3XyTPPmPXJ&#10;d090/fvn5MU+eJmTXvfh3YntwYzG2zO8K05rHq3ZCX3uLrMbp76z1+ocj3qhy64rb87xSGx/e+Tc&#10;fXbz4U4YvdPYc6yzv3M0icatfVW+m7Hr9fzsyd7de1Xdd/EZM9k9Z+N87EGkR4wGLrG5+F6dAR18&#10;/Ki7H/zKE+1Pj9PZ+0y5r/DMnbDW7Wr04fj98Azrg5uXHA/+/DP9Ptkeu9q95OziWc05rdk1sR9j&#10;zJzOS6/11MyAZw9yZplDHh94ycP1z97Bdo+15jHT2J185RuPXe/OjM/g9q6p7zyre2yfFc+zWtO1&#10;PdKjJl/xG/fMuzmzMnvn2/2Jy/6nO0we0YLf9WNu7wq+i55JvuM/2+sZ//73v//y/sef84dL7rnt&#10;4d7Ed7/z9kIfvOeb2732pY6fdeDE9jHfOfxXR2Z4x2B57Z5Vf9LGm3N6Tvzbh5p49edheNOuPWvH&#10;sU/yE+3kt8MmT8+1FnzSTJi1zvEx1nn7TZpgzWufE0408OLHLCKeu1mTfqUzl9lwHXt+etMO3tn6&#10;VY7H5G8NexpLfqVr/mnNvFf77/y4C6LPZyw5dSKeRHrWc+7W5vsHOnPQ2p8+kTkd6dsDLLPg06f3&#10;jtjfH/us75hpT5/VuHM4iVf7+f5O+NMcY98l5w68j89q/Cvyu3c97dhnTL3zfcX57d/zpx2vsN6J&#10;P/9bx8xXzLNv8p7f/Z9Q5wy/n7Mb4K5436eaz1sc4bX7Cm9ee1iXnNekeyeWuZ/9/N//+I//uPW3&#10;JL1k11cHuMMP9w7fs9Hlm1d/k6IOxx+s6NHZC5ye9c2jhku9iyfcEw4zwr3DR+do/eq8/MZAP/ro&#10;XONpv2BwwInpJc8rHGJwP/DxSQ/M+aqPF31r6Tm6772MkxOtTw7OzBWGLjzuGKw17OI++a4Hh52o&#10;V3HaOdzo88qeeE0YXPzhrnzh54d7vPFFG86//vWvPyzB4AS09x+kB36JHz7MwIZZ6ZOnBw8d/MR+&#10;P/nDCxpzJ4x+ezeXunnoE723eWjDSQ4PzQq3Dk4ij2eAJeZO0lvNwXfSp0c/XnCI7qXfj/toVhz3&#10;ey6acODZm35HuMHDT32iw6fvDo+7PvHzZ5O97uzCTokrHXj82R1denlNs8GIaHYx3JVfdPTtAZbd&#10;rIWTfl7+uk2dv8TPE02eYNPTePjMSa9feICnhk+PmJ3anx4RbWKe8J0H43NAD8/mUU8+6eWFh7nh&#10;+2l/98jxSY0XOjhTZAf0aMMNxlnR7jyjxQ9+Ip5oXbe/dZ1bZ194V314HdEFz455BWM39v7/7J3t&#10;kiRHjmt/zL7/G4/ZvZD27BxBdA+PyMyqak2HWTZJEADpnlml/qjZbZ1rPIj0Uk/65sH/VMy8aSZn&#10;ZW7vmjr3gNZ85+7bCxxsihMHrPeJnl57BYdPNJf+1MNr6kWHFt5VZG788IwGL/r5ngRG3xp4q3l4&#10;2wMMv5X2Co9Pz3edPl8j7cUO4TuHN3nTe1f0rs7tz27Gdnn77M7RXHyD8zUFx5F8543XisO58Arf&#10;OXow+OCn8UpPP37kmTXNo386+yfx7uyes/N7EX6flLNwJ474JloXfrDV11/6rz7xZ+7OC15inq6t&#10;hQOWM4Fxbtfk8BPhJXe/cffC7cezu0cdD/sGnzD4jsxvvTnkE3c1B260fYaTWbuZd3rMT9ztOu0U&#10;fj67fB3YK3xeEx6sn76T9JnrnvHk3UuNLv27D36veHjmyT7MCnfFZy+iZ5DbJ1hqvr/Qg4tP4/Sn&#10;2Jpog4FPmqfYJzyf7hLdV+7jO2Xu7n2Cw/l4X1Z7Nz+8lf/EZc4Uw7cXnz+4+JlDj4iHz0HPMf32&#10;d/8kX+3DfuwSr4kLxqzU1tgHDzAiWkd8iStuzu9ecjS7eeZ47lXuWfFgXvKVJ5rup+bPT8yF693b&#10;Gw6z0XaMDm73qHsncOKkR0PcceklwscztXO4OwyO/Yx1PnnB2fXCSX/iNEYdDV+PYH3mcIz5DtxL&#10;Hg+4qafHnOSu4Qfrp7GumWu8d23PXY0PvuGCWQcGjxoOOHX3r3D6+Kz0Ew9Nev5zD9wp9ucBjr28&#10;Q+OuozU3NX3jYOnn6fpPdO1FfxeZN3kbC48aTXyD5cU9rjjW7PZZ9fAl4req8YFHTURHnWiu+8Hz&#10;/vNnhOTuO28f+//O1zeQO/T9T0z6xInzKYz9Mrvf78xkJ+Kn9sA3c5jFbuk5h0uET/00ejae0508&#10;9bcOf6J7T3O+lz/VP9XlDLmnvLIDZwJ/6vuduk+97ydn4i5PuE84Tz8n3Alxmv3u3XvXq9nZKRw+&#10;g9OOKyw6fp5nxQFv/+ncT/dgxlX88v/Lk0++oJ9org6ei81DvOL/7v/1BvhgEv/a/c9/9Lnf/rCb&#10;DyeY89STrjnhvfJMfsydemBEZvM5JYIT8aROnDD67Q9u/xUn3F1v8gLbxRPP1nNGa8HgugeWaNwa&#10;cN8Fugmj9+6YWey124m57NYa+h1XvMzCqzWp0U09MDyoiZyDmgg/Ec5qjvvk9kmOlkifiC598vTI&#10;g/MKxgtOav7wjecqegf8w22cmrjiruY0bj09vFNPfXiJ4Zrv3LyTPFrmEZmRaGzyY3Z45OjsnZxX&#10;+lOv/cPhcQ72NPbs+AQ7nTFxwab7MsYMR3LOQ01kP/rT/+UFelO0z9S/i8Vv8jSWnHMbB7s7M3z7&#10;WB/Pqccsdpk49pny1uAJ96qGR1ztSn8Xoz3Vr84Mvptz1es7ueJ/st/n6d26zi6798x3fKKdztb+&#10;cHpX8ERmtRbc3Lv5qSe8/PeT3LOmXcLjFa7PCJ+Y/uQb3I851przNGdX+yZnJnHy3/XsN2nfje12&#10;SY99nL9jB3zj1TvsesxuDbjjCcf8T+Q+y84fHrG54D/hTL3bVX26e3h+4YueGDz3kJoIhuYr7ol9&#10;iD0zdb+8Z/PTw8u8zlPffTyLnOiZ+NKjnuKkm7BJ+yms56fmLIn0wbIHmHeaMPfv5JOX509e0cBx&#10;bi44kV7qPJyXmj4917ucPVo3+e587vJ3Xumd+HEHO6/4+IwTt/v49g7GWzP5gq18BRfIcAAAQABJ&#10;REFU6CfiB5fanDu59XhOc+543uF6/lfMzTxemeczn+7dO+90T/x3flOPGdmLPLzk/OOV8fQ4Q3Dy&#10;4H5WuDlXec+Fb+/kE88cdInNNS89+sZbD8f4lJtHnog3WLTB3Jv8Vpi1Vx49k13a27zudT3NXPm2&#10;dlezw8qLc+Ox4uED710RX88FSzQ+zew+2ok7Ya1vzomfOfgZa0/XpzxrvjPPvpyRPaYzgIVLDt8R&#10;LzhEc5xf+cGNT7infPZAv4vmsq8xa+mDrWr0ic2JFhweGL5TRNM9+9uveas6euuoPe90Rvtk5gqz&#10;p3czH9w7gTmiWXmau8vR4xcus8l3+t+9/Q1wvxNr15v4X4n5M/CVcz3L9+PcnHfmfA38hLO/81yf&#10;9uLeMsfvk/FP7/Db/+tu4PfXx9/vms+9P/Ngf2e/B/njhyc9xMPfM+LvLqdvvvf6u8sZEg98OBtx&#10;cljthsek+WnY6gyne+7uZ/KY+GCJ093Rbz92b83Eb4698DE25Xd9Jw9jzGW3yT/8q749pxy9e2Cr&#10;meY6j+5Kc9WP3+QTzHh8UvcDZ9XHv3X5x33+gpHezgPOO2Pm5eVnOiMcepzZOufwgk1c/Kx5R+5Z&#10;vQO79JzdLvZo3arGj13wAI9uleOJhnqKzbEnfHZInT4aIryfFNlzOo/3hGfsTu67iW6axz2tYnT0&#10;nOPtXvp3HmvxQ+9dndPfRe7N/uGnNuZ88nPf2s7Rms88eifR5+QMrcsM87rfNVwiffv33uHcnYMv&#10;XtZ7tnO4aJnr+rvyaberXe5ofP/2vbofc8l912C7eJe/85p6nKHvo+vVHUyeYCtv+k/iE0/OgvbO&#10;3FPNxANjPjHz6XkXMOLEN2afFY5/PMOBx4z0g+X3fvSIcBL5H0+A2ZecGH3z2hMukT71J2PvllkT&#10;xg6cZ+LQg7uKnC8eeVHD3/nseuifxulMk1fvCwf9qg/vqj/dCdpV75P3wuzviDnX9Mou4N5r9R6A&#10;m/uVOfOzM08wXsbIn0TmtHaFN4/ae4L9KtFnPTnHihOfVe9Td3E1L32fb9rD/RO/eFgzeYKZx38H&#10;r/TsYC1+Xx2n+2O/3S7ZPTz0aDgTODxi3w38k1krDh5EeF2Dn0bO4PfV2j6ze+/Mmc95mNsz6Df+&#10;jpq7uOv16k6Tvs/fnO67Jo+GnDOBgds3mGs0J3Hys44+2GrOCkd3FaPPLF6pwVq7ws0LJ0/vD6dx&#10;+ER4uxgP+PYDi9a5OTvfO71P+7OLzxqMuY3Dp5/67rmtxa/nhJPX5L3C8XI0d+UVvufDi5ae+3+A&#10;pQGD75ocP2q4xpmdnne35irvXZ/6THOuvHyW6Ps8k6ex1tNbzV3h6HaRe2Kmd0UHhzrRvNZSwzc3&#10;GP3G4a+i98CjuRNuXfO7vrtT9K1hB3DmEz0TjrHoJ645zuEHY/aqbzz5nTloW9Nn6D46IvwrHvzf&#10;8f4NTHcMdt/tNUXm8mqn79qp99jVn9jRX6ev+r+q9y65h1f9dnf5jp73693f4f/b47UbeOU9yXuL&#10;nveZ2lvRCzb1zf3Vcp/tu3f/H5ZJ5KITwT+14OTP/J4Jd9Vvfmo0Uw9sdc5od7Ou+vj/inE694Sd&#10;nm31PnCHqz7+V7N3/SvvzGAP5nWcPHYzTzzDiYdn9xzqq1ne9w7XuuTexb0Vbk04E2/CouPsnuPc&#10;fc4UrzxE+HDhgRPpU9+NPQ898zrSP4lon3J7t8kPjnvOPRtuMPLE8FuzwvFrPfjdyNxEPO1BH2zi&#10;0HsS2//Ko+d33X5X/at5r/Z7/olfNJwDfWqwnQf8cJxb03jX5l7lJzvBIdozs1e4ec3Z7Tz1gvGK&#10;r3PmgDErdXLq1gWHgwccNMTgzqNbPeZZZ5xdp/nWdH46s3Xs6x3sFRwO+IpLv2P4aPAiNpcaPvXd&#10;GH1mtM/duVf8u3ud8D2z9z/RfxfHezt/9z6n3uH5/qzr3t0d7WttfD1nxbNml7+qt7e9dju6Z/0q&#10;xze65MQVf4Xjk/5Tjyvv3dl2vT4Xu6IhMp8+ZwHvGB1cPJgFlxoe+FdFz2XHV2fvfHa9zOU+Xt3h&#10;K/S+u2lezpofpEnkBY86cXrAM+NqzqT/FMY+005g3p096FF/MjL/kzM+6X21/+4uo93137E3/id7&#10;wrGGfNqFHjo4rp2njwbuKsJrffhgcPAAp34S4/kOn/boXafdwjEPD37Aj/+RLXg82Nc6cvOmecFO&#10;OCvtq3hms2t7gX96P+6051Mzn8he9K9in5Eav+jvep7MvOKkzy4n3B2nz5IabJpBD8/d+ZuLpuM0&#10;J5yVN75Tf8KYZ51ngsNLnDD6uxnWegYa+9In4o8HGnBr4dBzRIcv0ZxVfoe78vD8FafPsuIFx2/H&#10;oWfuasYJBz9ie9kDDnHXg3MS49NzT3TNaR/v173WvqPuM1B7j92cE148w2susyZ/c52HG91OO/lN&#10;WHzZjT4Y9Ulkv5Od8EdDzZz2oO49w8cjOTxwanPSu/PgcaJ5ZU78mTX50COGf/X7C3smz4M+M8j/&#10;7Pz916nPbum5D/53l78i0ey49M1xTp+Ie+rfz7Mb4H77Drt+5v4eFe+3d8rert8z6XUXdn3d6a8O&#10;vE+gr579Vb334cyvenK2d0fv5b3fPee33/fdwNV77H62/MrPQWZ/5bzVu8AdnOzyys5/+788uVro&#10;u3Au4ul89NNF0pu8p0vd8SePXw2b7ujqDPmLSXTT/dCLj/NwJ77npW+Ne09y5rVn4/TBM4uc3tX8&#10;E/6pF7NOPOE+ifHvnbrGl12oicHz4g890fMKJ7nntA99/BytM945vHjl2Xm2dlXjhR88ZlET3zHT&#10;XuTEvjfwVdztGQ39xPb22Vf+xlvvXuf25s7A8KEmxgOuv//YGy4e7jmHZ8wa+sbCBUfnfvfgfCpm&#10;Xubn9WT2pJuwaf/TefHLw67kf4D/+wucK8z9q3zybM3qrGjpc1bj8UoNxvc9Y3B6Ljja1mQe//AH&#10;Bw1e4fhOwZsHbh+wVQyXM684weHZe5VzPzu/q5538pwT3R3+ld8rfc7wXfsw/+oM4b1jx3iczrza&#10;aep7R88xHh294J/eqffsXbq/q3daztGcd7x33NdqN2an7/xKN/ldadLnNeknbOXZd9Va9ycP+un5&#10;3O2zq9HuOHd77GUdWJ+ja2tWeXvZo3vU8eKsjqsZpzhe8Jm32wnuO2PmeuY7vb/b6+RcOX9+n5LI&#10;K3sn7wes37vmfXXNORPJs4Pz1Nm/sR2eXj/cQfDJq/k/ufZZvmPPp/NX72POsOu944y85+xOPXnD&#10;SW/Hs9Y8cvuceH36DrzvlGfv3rl54az+/B9t66mJngHWM16tr3x5f57O4c+H1vtcr/rbd8qn+eb1&#10;/NxHY+af5PbwWVda81ecp/jV+3vl2/pV7Ttb5Vezrvp37sk7XPlO/dU5w33Vm3k9Azz+7p2e2xq8&#10;ptj74299ON7DeTzNnWY0Br9nN+9uvfJj3l2/u/z8fZFnJaf2936w+HvnCTfGPo2tPOATo0ObGF1e&#10;jbmOdsVNDw94iavHe04c5qZH7v2swQuee0/zUy9m95zVrvBe9cfnlZgdpv0bo77aeeU37Ygnvfbu&#10;Pjwi/CveVR+/08gZ8WWP1sNr/G6NP/PQg1O7n9x95+ahvRPjNXl4Rvv1Pt3/XZ/dwE+6x7zffs+d&#10;5zRdn53wPitzps/j5MROxInzT8F+0mfl9E55X07fz1Pf37zXb+Cd782JVzhf+Tlgp9dv6r7Dk9mv&#10;3M0fPzzZaz5Zoj3u1q8c4u6sd/Kv7upd58qcd3lN5z/xZocVNzicntGaHRetNZOv+2gmHr27cfKf&#10;sLu+5mff6XkyB83Kc5rT2Mn9rfyN8xcb7JQ5ycOB5x570KMmNk5NhPfVkfnTWT61CzMTM3c1G172&#10;mDjBzIEHdqKZuNbR910EM8e95O43j559wdondesnzg6L3rOuPD1vp3MPjTF2oke9itOeK+4Vzh6J&#10;03xj5NbEPzg9z4Nn7JUcv2nW5At/6l1h0fYrc4P1PyIxZ9qLXubZj/nuw6E3RTym3g7rOc2ddg8H&#10;HX1i611HM/FWuLWdP9G0x5Oac1ubM4Fzvq7h06dOtN44OV5E8Oh22vCneeiJcNqfviNcY9+Vn+zb&#10;u632x2vVx4c+fPBdDDe6SbPCd37v7rFf+3LWxqeas6FJJKdHRE8/tXP6HU84rXm1Xt1N+/ZuPmv3&#10;rDXP+FU+6SYsPhPeO02c3uGEgwZu5uS/i/wDaGp64fYe6F+NnvGq106/Os/VfM59xdvN/im9vL85&#10;h1/ZzWfjvFc7o4GfmvxK+84+c5mdSN5zGucM8NIHay6c3/GvN+B78t2Rhw3HmF2u+uGutLsevszC&#10;g4g2PLiJ7odDnz83wKWXmIf+n9V+ZziOPde9zqc9m9N1/L37nXnt1bV9u7eqez4exo2RJ8JJBF/N&#10;OcXt49yz4uXeqXd47/gfo92Z19yr+ZzTujv3e3Uvk79ndQ4/vnf22Pl075P11X18cvY7vKc75z1p&#10;/+D83jE9867uAe7Eo8e8iZNe46lX2uDNxz/RuonnfvgTJ7gfZlpr7MTDfu/K2eGpn/U+G35X57Ie&#10;zS72DPt3b+djHXn09gCPT3DXO+9Xep6PT+Ya/4o9mE30THbpvcKFByeY89R54P1Z/fVX+M1xDeev&#10;yv9Uu356eCXCJcaF/n8c9xk+eNsryq73bnP3aqer/ux6jT715czcSSZxT5668rfO/NO8fZnduP3o&#10;sbt7yVf9V3eNNzOZEey/5fH9cQ85u/Pvvou8L9+9D/OJ330n7PHqZxafV86DR8dXPN+lXX12gr96&#10;d+/a8bfPfAN8ntL9ae/VT9tnvsHvR//v/233d17YyWw+bCfcq2udvCZs8gnPOzg3f4Wbczfv2Xf1&#10;T/hXM3NOznrF7fnR3dFccdO/eti1eRN+Na89prp3muZMuidYz3riEY19vK/x9k7PXPrWJOcFl9g8&#10;cHxSmxOcOtH/SJveiT68kwevzCFnH+r2YTfwFY/+LnpueFez7XUy92pXe5BP/6hDz/NXOTOJ8FL7&#10;L+RT40ueGh09Y/GCi+/TyJyn+ujYcfJwj9wzwSZtY1dcfCcevfa8W8d75zX14U97eT48Y+S7HpxE&#10;z4iGeqV3H07i9Ip/vi7ooQ1urespR58eHsHIg/uBv+qHS699Urv/R3H4S3tZtvpHD2uYbd1VflfD&#10;uSdf7zL1342x+2qnd+9jP2bnTKv5J+eN1l4nmldnns5onnf1mdk/GLhz+u23wpvXdXTM6d6ujubp&#10;zJ3vVe/uvr67eE8791mYcXUvk1cw8Cv91Vl7r4nPru6tdOxl7jvzPvtuHnfTHOrVGZ7s217MwMu1&#10;9yKHdxU9x547HTNO+fZaacHZZ+cN176/Sp5z9f4+a/J+5WzmTPXu/NY6nzS928TZYfG3R9fp0SdO&#10;frs9o5v6O79pxn8LNt3V3bPjsbr7u37w4+v3bedvXvSu2Y/fJ9uXHhrX7PFqtGf2YjfjycFfnXdX&#10;z1zvEyy194IX//zZy3Vy6kR7Tfs0p+tJc4Kxg7lgVztZM+XcBz18VzX4u2L/PVD79j7d9/mvuNZa&#10;Z5x88rKGfOLhsYvR4bHj0YPb8058okUfPzyMMYce9d2I5ys+9kjeXmDB4a72pE8Mz354rfTG7QF+&#10;12u3c+8yzctc463xPuy4i/Zq3q7X3FXd+614jZ/ONm+aRZ97IWbe1XvRO001/vg1h37PDY/eiQYO&#10;PmiJ3XdtDvr0V3j38Eq03ni83Etuf3Pv5PZsHT1mJ3om/dal3vXg2xdsF+3pPZy3Phr6zAvHOBp4&#10;1FcRfiL5asd4uTfV8WjO1Q7us4OxJ347DT3PYm9j3uFujg+z0FPTB3dkF2PojJG7l3zlbdwa43iu&#10;4o5Lz94rn38CznmJPtOEuf/V+e5z8VW75E5+wmfD743z03tozdWZmt9z3HfevK+uOReR+al/0p7s&#10;9Tt+3w3k89Cfk2mbE86k+2/F/vi/POlLO73od12YZ+88T3k7j+5x1rvfbNC131fU3zl7Oh93x/tD&#10;Ddc/CAVGjCZ8zkSk33XwCYN/N7LzpMucPERzdjrzWs95g596XJ3Xnj1712vuVT3dQzSNZyav9P0X&#10;2v0XreH5aS/3kjc/GJrEvOCAU4f7icef78xibmaxT3D2CAZ+sg9cYmuC8zBjVYNP0f54th8c+tST&#10;3ymGV8+iTn+akz5aZqFx3Rx6RPfRE3ec9Ka90BDbC5zo+cHCt6b76IjwJx77TT3rk4djnndwjo44&#10;aXZ8dHej5zi3z25uNOlbm9w1XvZZaSYdGDF+5I7O+f4Bxg6pvQf4KqK/o7HXyTxmWOfv73j0Dtwh&#10;fXyo8esafIp48I/PE8cYfGOv5if7+r95fS+Z39jpnqe8PmPPo897RH0VT85+5fEdfe5tdQ/eyRx0&#10;7p/k3BN6e670J5xow8N35XWK49X7Xun5/sXO0fOKNjg9uPSZtZox9YPlIeIN5jq5vz/9IVz8gl/a&#10;eCSyA9Fy98HRUr8zescrX+/Bnq058ePc9gsGbs+eg39zwe1pn6u85+z4zGAm3OB3fNA5Xumv+n0v&#10;9v5Jed9ddgNL9Gvq3TkLvqea3PE7H+a3b+rGMhf+tIP5q3zSGdv5h8f3t9V+9jrN43U199Triud7&#10;mWa6b69w+8yT3ppXcvbIDOaArXzT9+//0DUfH/fJ3QNDn15j9BzxIFrjPJpTT/vHA2/jX5H3vtPX&#10;Q3PYK3t7d+r0o+EF/ypGnyc6oj3/ABe/eI8FZQkzz4QJc/9d+dM503n7/rKjeeSOfY6TfdC3dqrD&#10;5WnvruHt4p3Z8WE+MVjm5mUMPJFn4tC7inj7jGDWum98yid9sHjg4++XwajpE+2Ph7HmTbPDn3iN&#10;2ReN/ZzDBbNXsLzA4BhD/zTi/VQ/6djziXc06O29OjPcqY8XnPiRezcwz9vl1sLDI7H77AHX/fCt&#10;oQdGjTYxvTxT74/GwS94HFAvKdnjXX7TmSaM+/FywfjvObi13tP7OkdH3PXgJOJ9yp+0wfj7Sb6P&#10;mbfLV3NXeLzS436IzEBnTnJweB3pt194E9b6rifNbgZ6ONSJjVFnBrn5ncPxTmDhgjfWdfu+UjMT&#10;j93nH473cU6/PcH/qdF34Pyfet5/2rmevmetS83fOa/uqDXNu+o3/6vrfG2zY3JeYF+9z+951zeQ&#10;94b3zfFaeY8R76fPK9qnM3813R8/PMkXWl8Yb6wPBResNeCn0X47Lz5w7Yt+p6WHBzVeXYNPES5e&#10;4TinP2kn7C6/5608T+7FWvjBvJNz+HDpUbc2dXrw0BOtA3OMrjkrr+joWQOGr/cxjz4R3cQBg4Pm&#10;JLbG+0x685OHj4Z60gVjz1X/FLcPeWbzwoe9Uu946UfLA5c60V7g1gRLbZ7z9F0nnx57rjjGyaOb&#10;5nsG3mjogadOzzWcjuHkFT5+iVe/OWyf1NYnxxsu+9AjBs8f5tCHnzo7sId76eOV3E/zPAOetfQT&#10;/RcRmQsPT2p2pcbXMXr7uZecueDMoCZ6hjnBU4PBA48eDC/HiWevyRs978nOH24iPPyjJ6dnvjXG&#10;0bjPOdKzl2t09Knj49yznK844ET88XUNhi+axF3uvrXB8TeHnM9eas+OJi9wPPAmdj/1pIPnGcnb&#10;Fz291oWPhh7RPb724pPPEZ+l4K1nFnhqP/gHa4576bsON3UieTh5JuzPzv5X+zfTvfhPj3HvBI5H&#10;1/ECm3zdx6N54LwX1M1zDYfZXZv76ZwdMoc9ppnphWuOc+vx7L4504xgPQMsET9zmAUWDnk0eeCg&#10;/xP9z6/0g8AJZh849P+jvs7QXjHxZnaiv+ajDye4I77THDB7o0VHhEud2NikbQ7ffxunTmQfZlGn&#10;Bw8MDjj1JyK7rWb5/OY4v9pr4oJNZ5564TU3c+Fe7eB+++BhHCw648nTy/e/7qExvzmp4dEz3zn9&#10;RD/hwLOXOe/MM4N57/DFyzE5NTNS+7/14F8ZV2fPbtw9ESyfjWB+7XYOr88+8fFPz/nENcZ+6Ogx&#10;83RPdCcR7x339Nx4TJ7cA73Jk158fBep3Us9Pcygd6KBm8hO1rGHMWuSp/fvf/+74b/VeNHwPP7b&#10;lB48z3QeTtfRoCOaA0aMx8kTfnzsRW4veDtPdOFYaxw9GDxq+niA830ePDG9vOyRmq97OOkHwyv4&#10;1YMnvDtaNO+K0+ze712znvpMO7aXd3aONpH3GYzaXvQc7WeuczhE95Lj1zh19yefYM1D3z30K350&#10;aOBQ4wl+9flmFrpEtN2jTp88/FVuL+fho5lmGQuP2nPB8HIvs3jg0WcufSI8+l3DW/Xhh+fPJnOt&#10;h4sXPWJwOMG67h6/B5v8wKxhzhThoevZaIxHA7/11OgS4YK5Dt8a5/Dbw5zk8WvPviM08FxPec9G&#10;F9z84NRo/N94sER7OE+vPYLxwJ043UsNb+oF892ES515qf09BI/ehdqzkucVDR7G0PzrX//6g5ce&#10;XzvJ83REM+0RrnFrg+dlLF4Tv2egaS54+M7Rfypmlu+JvYjeJxh3b5zdJk16wd2DT/R5dzz4xOjg&#10;E+kR7Q2WGD4ac8Dgdh2u+c276tGffPFaRbTuB8OLPpH3FX548OHQc4SDr3uv5uxgH2PO4UwYPcdT&#10;njXJ0e3upDWfqtll5f/pHa/me69P7+JZ5Nkvzztmc9ZTr1Meu04RD84xcT6BZS7fDzybfT4x8xOe&#10;2df7ZwZ14q92ntM74lyJeR85M/ipz44Xr/jivePSg0t8us+reva5G9k385P79zdgeHYNfhr/+OHJ&#10;FZlFVv1fBc85eDM/sfMr3tzxKx59plfOu9uDnuPJrCuO/aazNOYarbHkKzw975N8enZ6+PYBu4qt&#10;OZmz8lztvuK/A1/ty7nYCV7qxuhlH3q73cKJxjF8+6ROHw791CfPigfOrI4n3mgm7tRjZvPB0SSC&#10;hQveutTm0W8+nBWObopoieG0z6SbsHi01nVyz5k8wK5+YzL5gDFz2gf/KaJLD6+Jt8I874l+5Qt+&#10;5cn+5nknfFbxzvszeTCXCKdr8F3ss0y7tS+a+NJL5DXh7AB/qrvXPq2Z+HAcT3nWkEfr84LvojWt&#10;7V3og1Pv/Lu30niP1qRmJrz4gLk/aV/FPOeJ12rnJ16tebIbmtV70TM+UXMn7PKJGXc8vUffS9f2&#10;RUd0j7w/q+A/NfZZOD/xZO/2sMb3geeOby35xMcLTsdoJl3zXNvT+V0feyaP1+QRbNWLDg27UKfn&#10;h76x5Cv+HR4engEWH+Pte1XbZ8d9ZcbO96qX/Tzb+ZX2u/vs6jtOPr16V7SNf1Xtna9mnuwaP3h4&#10;U9/xR5PY/xgdH/qeB85c5sGl/qrYe7wy12dIjrfz+HMf9KeZrUF3ym1ez2LXxlv3pO7du25Pdgk+&#10;3Q0Y/dZzBmL3X61PfH2GV+ehv/J0n9y7Bkvtr02870a8djp22HF+99Y34Pduzfpr5+6dZ8ZdzV8n&#10;ztXV7u5fzWdHNEQm07/ygZ+IBmyl7Vnmr3qNM8v4NA/MPOZ1hIO3+/gQ6aEJ3j04d2I88Lyjaw27&#10;EE+8woVP9F30jBNPOJOWGXAS4RHdM3/qGwv3im/vk9x+zc9s+sRwvFNrdrX9mmf/9JjReHqNwUWX&#10;Phx6rskT2ck5Gmalh2b6gQ16RPTWMQfPxDzmdB3N5BUeePLVE297TJreeeV1B/cc53c83sX1fM5q&#10;7/R3nPR4j8yLB73G299159NOzXm1Zr/Mmnb2DnDhrWbDm7QrzQrHA0947EvNTo7ptQ5+R3SNv1Iz&#10;297G8N71OT9cIj7Up/Gp7tT/Do9diD4r2B2/d3CZ25+vd3jf9WCX6JK7vuv1HXzeT+J37PArz5zu&#10;LZ+Bn/DZ/Kp7/Smfefb4J9z99BnifO96X//2/7b7XcZf5TN98U2zubhT/uRxF7vzIWQ/Zpzuia75&#10;4PHrHjM6nvLseaqZ9jnVNi9ejXGW7k1z4e5i+/jMO92uxy72Xp1j5/NdPXblHOzRdXCwaFbnNSca&#10;/JPzwMGDOv3k/GEePH/h7R+Yw2cX0U4cduqIBnzSPsXiufJvPPW0A7zdDnBWHq2Fb9yzp765q9we&#10;cO54Ndf1lHsefTDq7BEsNT1jnVMnTo893G+c+UR2sGbK2wcOPtQdOd+kR0sPbntM9bQ3PuaDMYsY&#10;DvOMWQunsV2NJxx79y72h5fofPKxzrm1VzpmwFtFdu5+8PZIPfGNT3288YRD7DnwE+EYS85M+qnB&#10;0gdPPj27mebbM3h8mUVt/p38akf8V7uu8N7hak6fsfXU7dM1vJ8cT+/s9Ay+u5V37sl3teKtZkaL&#10;hohfavLoXVu38n4Xzl728y7GO0dLpO9zgXXcnXGnZxaxfanbv/meQW/C2g8OmvTB4Cbm96M8U5/e&#10;0xjP7MBr8vGO6XcdDB92nDjhPX3abzUHXvpwVjPhuj9pGkOX6B64/To/4bTGtecZ/1T+ZN/VjvG6&#10;eqF9MvfJHfQc5t/xmjTBJrzndd1z08/LfivNNK/9qOHiDf7VMXvszrPqZU+fwTVnmLQTBh8/4gkX&#10;7UnE94R7yrm744qf3dIjnsyHH+7Kt33M4z6MNf8r6z5779V1dkOTHufxztZMfXOn3Pqp/8Rz8jnB&#10;2OXpzCt99zMH7GS/cJ7uFi2zEvFx3v5wgp887XWieZXDmSYf70Pu6HzSX2HR5yH6vsCI4bmfOo/7&#10;fyLzr/CI7RU8WOOp0eDcnO7Duxvv+PQOq1l4rvj5u2w48XCeOrq8Jjx9npU//Tsxs9pvVXuv5vRM&#10;+taY03PDh9s9665y5l7x3tHvPT2b3GfyTPoThiY9z4jGva7595Po6DGnIxwi/dQ8ng2WGK755OzW&#10;n3M09InBPWP68zVcYmaRR8/DDqndB58wtO61vuvm4vGpmHmcYTWDvncDW2mCw0FH3Gme9iZv5uMZ&#10;jrHWuIZrzFo8ieaBJU74hIW782+vK67507wJiyZPevHfcf5kvudX5hDbFZyY/u785k3c7nfd87+r&#10;/uq9dvPoEb/jTt45O17t98nPfLw/6f8d78fvmd9zA/7c7r4PfsV2P2mXPi934x2bQx2O+eT0X43/&#10;498824xBJ0ta99PzPg/n/Ol79359ju679ofIuPO798D86Mjtl3zXgzvtBmZf9msMLn7wUptLv6P5&#10;3XtH3fv1Tlfzm5+drjTv2BuPaT49Yu/jM9PDp2s8Vt+H6K8ivvTj3xi9jjsue7aGszFjxWvdqsav&#10;+/btPBrmozMH7CpG0z4rDbzEk1l4r7grfJo/cfGf+MayL7sHRzd5WrfjXWnts8uvfNhh8kBLnDiv&#10;YrzXxLt+d3fz+0RO7NnGe4570VEnhktNDz19ZsFzdA4Pn6n2vGjRM9P96Lu259OcmdGTM3/nyb7m&#10;Om9t+O4nz4u/4KRmB/axpj2pJ296u4g3es/e6U56eJ5w4XgfsF0Mn50nLT0iHDzZ0T5gcE5i9O19&#10;ovsqjs93d2bfB3cZn+T5vcl0ds+0xvPNMZ68e9R4pQZr7afqzM7MqwcOuzYfHF73T2o8wp3yYCe/&#10;b9ztkB7eE88YOdFnmLD4rnC0U59eR/ZsfFdb47w13nXHa132D98azkR0L3o0eMGjPo1Xul3fO/c+&#10;zF/h9O/EvgO0ux3hfGf0PZE7shvnI4J/OjKPe0xNvpo99Y2t8pUfM9GxUyL5pEU39YLh5/6EuZ/8&#10;yrf5X137DL4f53d3sifaYCvPV+5o5cncJ7F3nc4T3+ad7GKOfdvrdG/uDr09Tz3gsVt7UNOHv4vN&#10;7XqnTS985na80t7p431H891c36Xvib2u+vA+GblX7wf2rrk+57s8T318rpWG/RxzB9TJXa98nuAn&#10;+9n3znuz4+56mbfqr/Y1n3sjsr85YMRVb4Wjm+K///3vP2C0HdkrOPnkAwaHCL6KK9/o2cVa+6Zv&#10;PXw41Ct98OagteY0b69XdfZb7WUO88I17hwfIprE1rnnHD/41HgkBssrfzfnfueuPYO8+6nZnd60&#10;BzvAnWp09BLZFx0zzEnuvn3S6wdu409r+zl/6vdune/sVe+V19NzRxfPUz3zV/w7Xn0Xr2jx4jzU&#10;juxMdG/KzePc4RmfdGCnPPh3ovdB53lXfTTwrKUHBid4cnAi/J8S2SuR3cG8/6f39Szm35n5RHPl&#10;/wnPq5nv6PM+Eu2ZM024Ob/z+Qb+m+/OXwvf9fnxDnmHnu7RPvO7/XmUPYhPzzNtOv6/7X7ngGno&#10;PwXLG9J39Y43qT1P7mva5UQXzt15nPGJNprVrvhmH3L4iXlW+N0z/Ol2/eurvq3vs11v8PMYPoPf&#10;j2zq8zrnFOGDo8WPaB9jeOwinol5nfzjuv3YDax/8Ac8sbnuvTPPOVazVnjPD4+7SW+lM+7c2tU+&#10;5vf8p/XOc9VjV/fJidwBXKL7q3Nylqs+vF2c5rLbSucdVxzwKy7z4X9HZIfsSs4e0/7hwJ369OKB&#10;HxFfepOeXsd42Me5fcnNb25q9uxe9PTwWsVJu+Ia9/zVHZjfOXrw3uN0/+jR4ul96DHnJKLHDw+i&#10;PeCCTRx6n46fmh3f6ZyNXZ0P/qf2nOZn5jTvZJeVdpozzQBLzKv96E9+pxjnIFrHTGPkq9k7DdrT&#10;OO00aaeZ7EeMbvJzf/JeYac6Zq74Kzxz00O/2mPVx5doHr8nDcbvL1f+O/xkv51+6rEvPe8Ndifa&#10;j5wYn8k/2ITfmTvpwTz/jud/C9f3Q544vbjTRLjfeU/sc7VD86a6sSvPqY9HIvnEe4pNnhP21P8V&#10;3cnn4WrXE4+nO155e7dwr/hP95h0np0+s4O7B47HVR3eTo/PV0Xv4pk5x6q34/n8p/r4TdwJ8+xf&#10;NT+92+84393d8h7xPqFNzeeAnjHOBZ/6V4jembNlb+ecnfOs6sbhP43eAQ9mTD04ienvuOibk5qe&#10;/a5yfKx3jh4edc+aNHBPYvtFY4w/K+DFPkRz4STSB+sa/NUY3+ww+dN7dQb6aQa9RPq+E+dw4aWe&#10;+mDhmbvi7/DWh+uHWcHMBSfSN8c+yc3t3kqHhmhdsAnHKz3+/Gpef2bteZXjkxnJqaMLFu/+AUo8&#10;w2U3MOqpB8fR84z/arnPvdo9HM6bHI359MHQXN1n66LH3z0w/M0z9kruefHx7syfOM3tHdA2npqe&#10;ZzGD3qQ7xd7hcTrrK3jczTQrZ/V5ybnb7k8e342xM5F9ugb/RGQW8WTGHe6J36c5fCaY86vtz97/&#10;rdHfB/q9/KfeCZ/RRJ//n3rerzjXyT1y70/3GX948o4p3JNlny7503Tv/JD3N4in9/hVun6/qaf3&#10;aNcLn37ibn/3nPfM9um6+dTsQe24m2feLo+HZ9z1RHtXt9vplR77XHmseJyDiM8VHx4RfeuCB6MP&#10;v2Prup/aHnh2nHTG4Bsjtz+Y46S1Jv1+Jiyc6Nzrun2orWnMu9BbxfhMfPzpEVc+d/D2YhYe6e+w&#10;7qFLTK/9weGt+hPeGnbbcdEQVzvRvxPvzL3ju+P6zM6jmd4LMO8KNs3hfiYOHvQSVzne9KnxoL6K&#10;rYfP7Cu/9CcPMCK+jumd+q949odDzKyeAR8OtffqHG7jp3X0J3NO/Xa83a673uTZO3c9aVZYtK/e&#10;Ax6rGRN+98ztwZknn12vfZ7UzCQyjxhPesmNp86TPhz3yemFC5Z89YRjDbwTLdzElY85d/ITv92O&#10;05kyPzi6zrvf++KJvvtTjWbqgdnvij/10RPxvRMn3zv65j71251h1QNPfOUf2voMU51zMa/7T8/c&#10;Pie1d/BOn94hc+/O8K45W+rVq71b2/2Tu3qFk/lXM+lPXHrsQN3nop+446SHdpoXPf32oQ7npz7s&#10;fmc/NNwN51zdz4n3pDXGzBOvicOuU++dGHcRz57ZvXD44YXkfcbWh/PqY8+e98SbM01eE3ZnRvT2&#10;J7cHM6aeee/MmRnPr5z79AzeF4++W3DHSef+Krf3igM+3d+Vnr0mLb6n8WrWzudEmx3D884nOuY2&#10;l9ox3JO7QIP3SVz5xitP+pyRaN/VTOPOrSVnVmr2IbqXfnt1HQ7PpE0Pb3jEnRecRHjx4fs7nsTw&#10;kvcOwfvBDxyNveh1hNu4te1vrvXOw9np8GhN8J4Nl4jGvO65hte64GDwicHpo6f3JK7mnHo92QEN&#10;MbPYA4xzeg96ifz5DSw8crR44kHtPhoiHDTE9POiz9cHNb2dD9x4wsO/49S3Hj68qQfnq2J2YB/P&#10;/M7dPHvaj33NC+baZ/l0Pu346syrs/QdfOf5Xz3rXT33fXVHd31/8//6Pf0n3m9/7p++Z3y94IcP&#10;Z248fTA4aK5i+MxrLp6N/67/egO+v+nO7r4nf3X/davpLr7yNMy/e//oPrkrX3enM7LT3XOceo8/&#10;PHkqNo8Fv+ICPfen5Hff1NXe7/JZ+b+K9/v7ZN/2oO7Y3vQ5Q/o8yanhJZLDm2I4aKf+K9g7vNvD&#10;u/p85O6/sntrJ99gzA2fP8zmD9W9N36tCY63vcxP3j006ZEzk5rY2mj6MedUF5517fmO2rs4tzf4&#10;hLFfOBOPPjEeySfu1IOXGJ192AcO9RTD8V/GpG5d18wKTt7erek+OnjE8NLrOjgYEa4jPPxT80QX&#10;fNdrjmfh4wjf2FXO/EmbnnG47dl7mWf9pDM3fdfO6fUsPCd8mt2e6BPxmGJj6PDrPrV9V9yJA5c5&#10;d6Jnn+rQrOamn15ecO2NjggHHdyuwdERG6dOxNvcla91ydHgseo3vuKveD2HOny8gpG3j2s49nA/&#10;+a4HFx/qOxEtMdqTmXdm7LiZyzzvsNPc7U3+YPaasPQn3Hunv9r9Dr7iescpn+bjNfUmjyvMd7DK&#10;7cH8RPPNcd57ojeHfNeDgx/zHa2Hd7JjvOHn98NoiMx+Gu2THb3nXU97WQve3uDm7vLoo0GHH3gi&#10;OTw48UW3mkHfmhWXOav+J/Ds593YlzjNnPgT7xTbnbv3Y/YUg/mV+fx573SXT/HYt8/jew7HtXdx&#10;zxx8zXXe81Y9fIjmrXLvFA5a77fD6TU/+DuelS97Xs2ARww/Ob6dn/hFa78rza5vn/i+07vnelZ6&#10;3EHPBIefPy8nz8tceFdzuj/VzMKTOHGfYt49HszkfFe+6L0bHtEahwseXl7BzbN+mm/u1Lf/qj/N&#10;OPFd+b2CT7vs/HZ8ek/PckcPN7s6p+4dXDffvd3Z3bPHlT5cc6y155RPOmOTZsIyc7XHld9u313P&#10;vs1zveKZw5mC5YXGOZwncZqFz64H5260J3nOlJy/D8WTfurknJ3+FJvT9aTZYdY732k+1ct838k7&#10;5+DLDOqecfI+9D2tvJrHrBWf/hTtlTwvfOgR0bt2Tp+YHn0iPUffTfKeby4+rQkORjRmD/rGnKfP&#10;w7zU5PiaB3/CrIWHB/V3RO7Bf//A/pw1e4Hd3REd8RW992mf7vW87reeOjq47QGnI5royJtzVTOL&#10;2fAnHAwOEe2qD+87Y+92p27u6Tme6k79/2m80/sKj8/cp+/Ac5Kf7ni6l/1252IP869mNBePK93v&#10;/l//e/v7Pv68gXx+/BnafV4/dWee7/xT85749tfdyiP7w03+7vO87YcnVwf4je9vgDfXLLB3v9me&#10;kTxznsywJh6nPq3zPum1z44/7R99HnTEP0D9MuETJsnjlJ36bBiucPrZa+Lgy97E6NDg8Uo88WIX&#10;5lgz/eUP/PDy8jOdlT466taCJzbXvav8Spu5nOuKezJrOseEeVZyc9ybZl71rbGv8eTueYfknmFe&#10;e0y1ve5ow/XcydsY/ETy9JPnmfag9wfhf3+ZMGvNPcm9ywn/Kad3nObCmc7Yc8N918M84s7Xc5tP&#10;r/GdHz20HdMHg/tKfKfXyR6+i9Vsc04826f16RtrPjPMAUtsvXvWTL7BWm+NvT6RTzs9mXPlkzPB&#10;eXI+66f96DMDztWsqz4+d2LvEO0n5uB5Om/icS56eCY21rU5Kx/wqzh5XWnu9Ff+/P7ojtfqHsDx&#10;os5sPyvcnF0evT2dR0dNDLabGZ654b/y2C9zmb3y7PM0r/3o73bumT2jtd3PDLBE/+OO56fH057g&#10;JzFae6HBc+rB2fXg3InMJE7ad89kRnxXc4N7bnLqjvGzz0/54Umfs3ekdxI5G9Ea7qL9+/6swcfa&#10;7u96cM1Jbt/UeeV7rnG0XxWZnXnedzffmubtes2lnuYaw9MY2k/GO3PhZh/y7Oudqf/1r3/9gefr&#10;0H2fxR7BJ144jaNrL2YHnzjmr/Ke1Tz7TruZD7d5qRuzLjla9oHPGemj6xp8FfFd9Sc8mrtzJp8V&#10;9knv1cyvxrn3nHV1n5+4h9WsPj/7Ea92mfqns9Ayy5EcTu/ZtfnR8N//lT789FqHL33qjtam5zl4&#10;Bief/NrD/PTct56cPjNS40H+B7D4Bd2i/QcMh5mudzp68KmnyDmm3oRd8ac+9+F9Gut6mg02cSdv&#10;+I7hoTd+lbd/PIxF3/WV56qPz2pP+q1vPrzG0QXnBTfRfOfWkTviBZYaX7DEYMyh33O6RocPOqJn&#10;OQ9/8sLP3OR58f1rp01veuxHf8LofVfk3qb56WXnPMTkaFZ9c5Lnsf5P5K+/4nnF+6vq9Yq5Pktc&#10;qXsf+OHQIwabHmvShw/OrPTAkuehbs2f3b//esr7u/KzCOdYTXnSz1knXbCfeg+r838nzn35Lld3&#10;mz3h7zjvOA/vITNf9WRffHMOzgzGDLjUT2J7v8PzyR6/kqbfh+ze99b3+iud71ffdXp/frUzcQbi&#10;J/b//cOTw63mC9eX3vUg+YOPJnxecOlRT/GEM+mCrXYMnmflTX/FoW89s4z9MeTiF3Sh+R9Xg+/+&#10;EJM5ebFL9J4Njid1eHnM/ROZf43OXHyusNntr6g93FnhcNiBmtg631843Ufn2Od1j3w1P/1TPR7Z&#10;Ke+Ra+fxZG+iseamZwxNMPLcC7m9kq+e8PGFgwexceoposEzdV7es3VwG3eNnpgeOmY21rhruO3X&#10;nPDAzAXraH5yP9H3zrxn8SGHE21wZhjH1z1zp34wdoBrT7zg4UF0H8yx+/EGI5/m04MbT+fMCI/e&#10;1IeXCBdvY/66tGbniV/4K94KR2MPzyWPPhx4zsOhDo9ZaPBIdB8veOiaz/dUYnQTlx2it7drc1a7&#10;eH5y9mu8a+/E/ObscPTmgMXHORww6sTcU/4xN09qc5JT/0H431/43Nln4uGJFv/M9H/3o8WrfcDx&#10;cKTXGnNeydmXOfFynprZxvt+fD7zJj88mxc8j73+RP7+K1p2+ztjRqK7q5md/oPu9mXPsJnLDu51&#10;/z/uf38/0sMDT/j2dC84mnD5bE46PNCjc0QHh9oRH2Pk+fpAa14w1+Rwoyenh6cj/uHkFQ3ezq2Z&#10;8hU3eJ72B6Of2nnqPN59108PLjF6a4K7dh9N9ydNdF/xcKbeKbODGYebHmeB5zoYj/VgzYXTOLXn&#10;4pEYnB4e7nfenPgHy+eTB04i8+klrnBzyPGafOAk0ofv3pR7h2jzQkucdCsMDb7eByxacCIYtaNz&#10;zwU39l05u3D+3gM80a/o3MMnenB7uQ9u3tSHl8j3T2uCX9Xh5AnPXOYR/2T93Q9t8+Dv4jQv/Lte&#10;K5/d7PRWugnvnbpm1qTtWXAdo1t5ok9/x7FfcrjxZq/8PiKflalnPXxjaIx1PnEao55mtB8cNOkH&#10;S50XfbDWU1sP5sjvj42Rr7zxZIfwyaf/XuCX6N2Nr/K7/JXPO/FpJ+7knXPihS/3e9f/Sk9/8uX9&#10;5weMwwFb7bPzm2ZMmD2YQ0xv6k8+VxieO144nrfL8bMmfPDOM3fqsY/5YI6eY5zcfeakhy8YMbgf&#10;eMHwgpO6MXh4tC+1+42lx4xE//kPbqJ3wy8RDn3X7lvDPLj0mEMNj9qxteFOfHiO8MBcr3zgZAfy&#10;6PNyzY54UxPhUndMHy1c1+TRkcPDa/JIb8LxQEvEkz4xfefwwT0jGD5E+HgQwTtaB9eY/3vKZzd9&#10;uPYLbi09MOKkhZsePhPfWvLwyIl4xNc5dXjBOR8ccPYhTviE4Z+Y/k96csZ+2JGYvnPzfV/Nm7yD&#10;4UU0D8wzGqOOzn740I8HWO9mf3NaA685K7/meRe8WhsOusTU6FLTi46cPl7gqfN0/Sf6z/x1d9Zd&#10;76fcBjv6c/CVuzE/M51Pde/V/O6/o+574bP/ymw8fEb80vPMifv0XMx4qp90ePbenM37T/pfBeOc&#10;3jdYXpzdvX9qznlzvp/03vZeqfsxp3tX9eR3pUk/dzRpX9nlZG44b/3hyZ/0Zp9ewAmvz+V6euNO&#10;PCfOK2+4d5q8T7BX5vseTnZhVqK1vSe99gRvftetSz/axvGbeu35T6n7Dt5xrnhylys/7hgemo7R&#10;e0fneKOhJuJNnTjp3WevHRcO/u3ZdXhoepbrpzl7oPd85hqDR0QPh0jfceKChcc8ojH7kFsL1pG/&#10;wAlufvK86O/2bk/X0eFLpO9esCcz4omu/ZmziysNnsTmgdvbWPPhGU9uTTiNdR+fd8XM806Z5zpz&#10;eofup7Zu1Y+Xe86v5jTXtfOekXp6WjNxGnuiaY/Teprl98H5ztM+reE9AyeiSQRbzYB71b/yWemv&#10;8JUvOPsR2y+4e86b+99a7+6ke33vp3fWPtZ1jxnmJG9eMHOdp5enscnjT+afv5rv3Bzy9OHgS4Tz&#10;apz8gmWuY+bABfds9rzC3CeftPQcvZPxVT7t2dzT2a2bau4nPecTF2w1n939w1ucH+1J3Gl2PbzZ&#10;I7XP5L3NQTdF86yHa3+wp9Gz7npcabk3n8H53Xnhc3b7BAOHQ909+ol54P1Z/fkrexv7zrzPOu0S&#10;Di/3p/O5v8tf0e587/R8dufxyH7Bnu75VNf7n/h4d/jEyQ/+K+drX+pp7oTBT7zqm0vOGawP5n/4&#10;9w/5PZnBrCfxZN4VJ/2r9+iq7/vpeWgTzfN52cFY5/jig5fr1rg+5VnzO//rDTy9Q967uPm9fur3&#10;163+uZXvLXeVF/fn3Ddweqf4RMscY/Y8zfGBf+o36fAg9rl2muZSE/H09+7uwSGu5k06zt0avHYR&#10;bTgnejjTHhMWX3C0wX71hzOtznHVX+mCX91TvOEkUvdM1+TE6Ph9RSJ45ifHN/Xpgy78yc8+7A9m&#10;PlhieHDhsDc8cLjw6eMDz3jnK6154cSL6N5PzXvX6Zw5E3fkvrWce3VOuNZP3GlO8+zhvHmfrtl1&#10;N8cc7mDHv+p953mvdvvdX99Av29dr5Xv6bzjs/eeTfYu071M2N5l3eX7VCJfm6/445GJ+Bhbb/Ks&#10;s/IOvuo9m/SzVD6b85+15T9rm+kzFSyfc/f43L/z9Pa/4/uJXU7nv/zDkzl0Pz7Q1G/+Vc2bd8V7&#10;Z58zTL9Bp5d55D7nhJ3u1trU9j71OeFNvnfmsWvPMt4z7G+ePcwBhzv1zOl59Dri1/ivWq/OHfzT&#10;Z+U96R3Afaf8Yy2Rry/2dIyO3Sfv9IO7B5/Z8YdHj9qRHtGe4eG3mgcffTT9wAHH03Xy5tG/E3d7&#10;2Kd3oAfOLvhRh+ccnWP60eHl3uSXPjg63r9Ja8w5HsGSr/akx554gF/p4a+i97jisCOa1L2XPcwz&#10;Ts4ZiOCriN+qH/yEs9KfaHe7+n58L+BX+zHffO9K3z7G4IIlktObIpxEzwY35tmT14ThM/VewSZf&#10;diXaf+Lv+u3hOl6u7bPLn2ja7+oczb+q7ec8u57sa01mRTNhqz2au+L9Cvh0lgl791kyI6/p/WrM&#10;NbsRvZd5xsknzYTBT7zyNJd88jz1ae2kC6fx1Na6b5wdX4n2to/nrDjw4V7x4O/iq17Rn+7RPGaz&#10;HzUxfDRgcD8VPSezqYnMTc1uYERz4RHhdLSme9TeB8zxxMN8597PPpyRaM0rOfPwTe251MTMcp/Z&#10;7oPtIh7M3XHf2et51Im8Mq/zd+7w1ItdW3/nLicP9O37E+re9+mu6HhfqXdn9Ozmd73zoYffEy0e&#10;U7Rvcn4IJ3NWs6yZPO9inhNvaubgN+FgcBLBWu+e+at80q+4PxH3/tzJT9zzyU4+2139K9rMyl3m&#10;FZ9Xvax/8h490VzdF57e7Uqz6uNFP57GOt/NhEuMJ3xjzAKDExwMzirCu9K6jz8YHqsZ8LuPLj7J&#10;8YPH33NTO8JF615yvBuHT3Tfmmkfc9+R72bQ806eyfmNdY52xQWHh36F0yeyI/WrcbXHypc93d/t&#10;1Pyu8QFnH2L69IjGyMO3JrifXQ9e+0djzLVx9InTnNZRw41XXqn5+qOHJ/OMM5deanwmnrFVjud3&#10;Rfb3fHblnNRwwCctnMSpHy/07WstuTmnOjTw8Ur0fOO7HL9w4onvHS80zLEn2O/4z72B3fu9633i&#10;RphH/MSMp57ZKa/+esHvXTvbh1lEZr0a26/rV/1b7zN171eq/f477zN8+j57XuqeyZ03Pml/RYz7&#10;z/lWZ1zh7zpv/Lnnd3l+hc/LPzw5Lfnuy/j0m7c6wzTXb7Jze0w6909yeyd/h+fJ3HCYl5nkV9o7&#10;+7WntentHnN3vHf1el7X75rz1Kfv0j5Xd2nuV+e92+4cp7u1BzMS6RFPPfN+4xPNJ9//yfvuvpyr&#10;9wbvOM0MBzyRf6QB807O29v3Zp7x1qSmn3nkxPTZI3k/zUttbOLHD89wycN13tpV7XnWO8fb3Mmv&#10;95k4K+zKG13vFTzYhKO5G+2126t71rFXz7YmeWvMh2sOWHh81q15V84cz7Y3fWO/Qu69nb9jd9+V&#10;vcGN9bxwVn30RHhE8Pa8W/M/DniH77TThJ3umJ2u9Ox96vkTeD4X++ecV2ft3eHjYd/mdm1NetTJ&#10;8U1+9Vh3xe1+a6nvzG9P1/YhJ8JzTZ49yOERG2dn+u+KmbPyZj92Ib5r9qs+q73tm53Ze8UPzlmt&#10;XfHNSY42c1rDbPNaT40WPzSJ7W3f5qXOY78/kbOvOXRoPh2nedwB55w4T/bCD2187U1NDM/9qcbr&#10;JOLVe5xon3Ayj1mJzI+XcbzBqN8RvcPKj7mnXJ/jynPqn8yZdN+FXZ2X+8t+5p6eE72133VW5man&#10;aZ9gxvm95ckZTjjMfxK9107fPPaaNOHu+tY0jzlEc51f9dvX2k/lXzHz6tyfOttX+37FXZ6c6dP3&#10;Hf93nJU973rBf6qf7jCe+Pl8zJo0xk550XiWPZxf+bnP3tF7d/zMBZsiPuZPfpM2GHr69gEjNhfc&#10;sTn2o2fM2lfyeL/Llz3Zp2vwr4w5W/Zgl8ST86Jj19S8GsM7/fzeIfHf//73ck7vYH20ecCYNUW4&#10;U6+xcFee7oWTF95oXCfn90g9J/Wkh4cPNRGceUT674je61W/1X7Bdz3OmWhecnqr3U44K+2EM897&#10;wJswelcR3yveSb/P3Pd24jFxpvN5b/rGJp/f2OdvgPfi85OuJ7DL1efwqn896YzBHPZKBDtzuMeK&#10;97ufeNqXsxh798x/qh9398r5cu/v8Nnt8Pu93d3Oe3p33kPejzua92z5d5eXf3iSQ3AoRnQN/pMi&#10;O/YZwLMrPWL3qNMnn8446Sfed2J9Bnb+ip1yd57Xu3Sfu7am94RjfOLD65nW/c7XN9DvTZh9l9wx&#10;ETd4xp3DW0XeTzT4Nd888nDQNZ/afefpr2ahdWwuOzTeGtd38973Ss9O4aE1Zjw5Pc6AJr089P+s&#10;1r9aZ01yvPEzd+14r+MZVhpnF/rv3OPKK7PzTDx67OWYXv7yKI958Zm80O56cIjxvcOP7orvXeGD&#10;JZKzAxE8kRlEetRoiPSJzesfqoSH/k6ctBN2x/PTXN+H78J4dsg5wJx3j33DDY/zp17prZlysEQ8&#10;iPibkxyc2P1318xhr1P/u/zJNx7Mp981+D853j3zdG+8H1OPu8sc/vIefnrkaKnv7sUcInr8wHcR&#10;LtpwndPfebzSy6zVDO/xyoyVNnMz42SHcHvPq3rnu9rpq3Gf4eq+4Tav65yhzw4Hjz5n/puSHv3w&#10;8+L3L/DpU68i8xLxTQRf6X4Kzt7v2oezx9ev1X+dFJcAAEAASURBVH1yT0T26Br8J8bsyrnv7re6&#10;l1Ofd9wT+3sme+FPHc7Etza5+d37ypo9OMdXzn7nrJyjz9D1nXncy5UG3jQ/2ld2YPbKm/7pjPDY&#10;F21icH5/ZJx80tAjrnYAP/HA63f8eTew+uzc2fTdnwE+W3d2+AruO+4KD86Yu8sL3HeZnN+3wX/l&#10;nPY+9bGG/Oku6E9nh3elSd8cdiMyK5zG6J1E6523NjO8T/ffWX/lrN3er9xr+3K33GF7g7fuSY33&#10;1T1OM/11mT4vPLMPvujpEc15sn80eJ/ow/Vsa1Z4OFPPXic7xMM+Jxrv90/OuQvuh7g7czjodrz0&#10;mkfdc4KDwZm8d5zWwZ18TjE8iD3j1Oc379e8gbzvvPeJP+n9Z69f82Z/9tbf+T7/tM/Z03eKz+d3&#10;3uW0O/ebvdhx4v3GXrsB7hmXrsGJp+8FvE9+rl764UkvdnVoDv+VcffB9+7s5DPQ502YOI2hR4MH&#10;vLuR/U98mL2acbLTas7kPWHombXaxTg+aE7OzBz7vJKzw87D+8E70cH9VNzdxa6Xfb5y/6tZV/1P&#10;3R/3sPL3DwqFc3WnKx/jOauf6exwrualD9eeyXe95k4e6L1D81K779wzjCdvH3OdWxccHTi1NXfy&#10;3f5PvCcNWO9Mzb7wqDum3xpz6OFDbU7ylQ+4Y/jtg396eagnXmN/Kva/tib+zHDevL3r388BH2/q&#10;RGPkRPPIvYt5wV3DJ+56cH5a9FmzG2fgrKmbE96EBfez43RvNcd+q5yd6bc3+KuR/370PHzvzrVP&#10;tK7jedePPf5pse8l52tsuj/fQ/jTfYIRW+M6OTz7gTW3a/N6/+Ze1faCu/Lccaee/dzHPxg5XMdX&#10;+/Yiv/KE5/hEY/1Py7lz4rv32/lOvWC549XTGr5/hp8ftEndP1BpL+udrzjGf0rOHa32f7InXol+&#10;4WUMbnrO4a7iCRfO7jOw8p/w3dfr1YzscsWZZp5gu71W+mmfCVvpOcuVBt7K59P4O+fnrNPzzhmT&#10;v7HMWu1h3km+8+kzTe+z9VP/ZNees9t75dced3ax1udZ7WE+nNVe9E/i5OFzOD/x+815dgP+DPR7&#10;Pb1HntL89Py+Obduyr3H1F9h6KZdVpqneJ+n6yvf3pHdo9vlrbuac9qPr+dat8LhpN969rzSNm/F&#10;h8dMIjgx+MoDDTEauNbTJ+449oD/alx5sgf+rsmnc6Q34fh8Knom+61mTTuiT7zSr3wbX/kwCz41&#10;/N4vfTjR5M9KeQVD0xz3oqFOdP1HoV/wC0RujahHKR5NBk+Mv2eArTRwu586vejxh0NtrXN4n4pf&#10;OWt1Bu4gffZJNL7SWrPjXPGY2zPBr7yf6KLxOdujZ+522fXa56peea3wK7/f/dduYPW5+Anvx2q3&#10;6cQ7bs6y609+KwwfPL/qnpibvaaZ6U/46hzfgU87/vSdT+/plXP4vT2dd8XzXX/C/2r+f1s/778/&#10;A87v3sUr2ruzwr/9w5OrBVf4k6WuNHyon860LvnkB5YYjnnshw+xceonEU/iiQe7TlzOk96Jp/mT&#10;Hxi8eJLTexqn/ezt/GpGc9ubPtF+zXWPPLoTHvyfFN+193R3nDM93xHczCZ3Pzrw0/2ah18iXuwD&#10;1xx6jpMOLbzU8Lo3ceB2b9LaG/4U29OcXQ9eOMzvma2nhm/t5AcGnzqRWfbAH96kowd34hhjDjpH&#10;9+xn3PyrHI8rnvveFRxs8gtGHz5x14OTOOmZRTSfnB56avqO4cAz/jSPV8/r+s68aFuf3XrOxJnO&#10;0LyuJ81PwLIn9+Z8txv8cDinseSu8ZoweonpswO+7p/keJxwdxzmX+2880gPPdH8CaNPjz2CkyfS&#10;h0+EQ7/r4GBovioyl92+au4053QHdrZHMPRTH645yanTv9J1v2tmEO0NdhLti4fj1D/xhYPXqz74&#10;JcYLX+Pkux4cornJ7e2dw3eva/vgPcVT3qS9g2XX3v+O/pN79j1mL+Z552Cu+cFJfqAy/UnHOekR&#10;42W/4K7ROZ5wzH9Xzl7sfsfXGs6MX/uAmwfWXOqrPrxdxMO77virHj7p2+tu3v7xtUf3T+pX9Znx&#10;1IN7iZ78HWc6OfcVZ9qDHdFy7sbpryK69O9qV55XeM/xnV9pva+57UkvfPyJ9N4VV7Mn/+b2ebrf&#10;Hu6jNdb8rtE0nnrXm/g/AePsv+Lud+8vZ+S8p9rw79zN5G+989Md7vA8v3d3D8937NO+1CfecKLh&#10;BcaO+BHBE5vr3lW+8jv1nPSNud75mrfbG97Ki357hJ9eXuTNoRccH+ZQt+bT9bQru6x2a7zrk53R&#10;mMtcY+RTb/IAm/h4EcOFh47eKsJf9Xc+6a1mtg4uc+gbJ6fHbonk1vM/Ugs//fy5q3nwifSZERw9&#10;nF2c9PDxDKc9weB2RBu8talzVmajxbP5eMBLbK17v1o+nYX7m+6izwe38almVmsav6on71PMszOH&#10;WdEnd789zW/elba9pro9J85v7GtvoD8fXzv9elo+M97xWvEfhnXO/8N4Lctu/ky/e8bkZ8yzcxLX&#10;zjmltWBfHbPXtNtX7/Gpeauzcfer/qf2yVxmsoNn0TP2q+achXNS+zy7nnlPcv8PezybmXi6B3YV&#10;n2iuPN2/9cOT0zIT5gHvyHORmdMX6nraY6XrnSbv5qT2DHJ2SA2GNjV9sE9HzvypOfZPTk303AlL&#10;3/fkvLWu4a08zU0Ov/FdjYaYWScPPHQnmndxMpP5RPYggr9rpn3wZta0T/jNSw2XiC9ecMCnGK75&#10;cKLNK3/gp5/eiSceifjbo/uuyVd8+kR42csPc41d5SuvK136aIm+p2Cp2REOvvTt0zlcR+uM383Z&#10;K7reDcwcMEf37bHCo83j/p/IX3+1l3Ozgq986KENz1xw/NIzBtcY3MTgcIyTT70JCx98NYs+3okr&#10;rjnk5k5e8BzDay4YeGK88wKLh/P2TO19pj6+Kx9rfqXc5/EdOO/zTL2VD7g1E+Z+z0udPrqpb07z&#10;rrxXfo23b/enORNmH/KJh384uz68Kw6z4D+N9jnd7emslY4dOHMi2ErTeO/etfnx5/cfqznsYp3z&#10;lS6cSWss2t1+q55nktvX+13l0TGH6N3xTyT3LGumWVdc+njjQU0fPDU9MGp6RPq7GG3P2PG/u+dd&#10;75zzlb0zh1m5r77veNPn64n6X//61//x2QE/OIl52jsYveSrB59V/xM4dxBvdiTSSwTb7RCe7w0u&#10;PqmT86I/RWum/ndj3EdiXtkXLLuBs6d7YGiI4B2v+s1/tc68k6d5XZ94vIvT98suxKs5K/2kM/fU&#10;f/J5B5ZdsgNx5QnH/ZPdOWu+rj/5TPtPWHZgp6f7cBc+vz1XczPPmtTWpeZpvHXwVtF65yv+Do9+&#10;OjMa+tT/jZH7efXs7/Dhs/Lq+/7KWV45xyvaq51X3r4z8pXXdK9XXwOeiz8+7mUm/eRwkvO4Dzbx&#10;jE0atInhwkmkBjP3JG+dd0HfHPB3Rc5w4seZw3U+1Su/6YwrbuN3dm3tVb3yvnP/fSfTTJ/fubXg&#10;iXmxAzW+1OnDIU/PD1xjzqNrDX33mEPvTrRPZqXm1T7M8U5owjVuLThx+j0VveimOeDpmes535nv&#10;dr7ad3Wm6PDlbO3VNTwieiI4ETyx59G7moHX3ci83Rx6eLNL4/Q7MqPx3/XPv4F+j+++9z/lhH0O&#10;as7zU/a82iN7szuRM7jurzlzyJmFjvo7Y+/W5/jO3Z7O7jO1D/d/xWvdqzVz24c7TyRvzq9ac2bf&#10;NRjx3ef2/0DnHffm3d/ht/M4/uHJXqprhjy95JVffN3Dn3lcPrVjdM1PbQy9Z7RH6mjMscfUB0v0&#10;g85e7iff9Zp7t858n+V01tXe8cHLXM+6s6u98I5X3q9EfOHF2zh1+nCZnzqPfekl0rfOc+CCnfLR&#10;OXqG8SnnLO5ZP/X5RzNryMPnD4qchd7TyF1E792SU2cWu7IfX4fWs0PvRs3uKw0z8ElEwz+64mVO&#10;5+zOjvjGC2zSNHZSn+yz8pnuYcUFzzxmEuOTvP2mswaDh86emUOfmdTMA3cdDn7wwzMntXupV8+J&#10;Lpy88HR+4msdfD5vqad+sAlHT4/IOaiJ4MTGmZ9+XvSJ6JhLNI7OmuRwyKnxIIKv9PASzWld85jL&#10;ZxFteNGit44870/60fCiTvT7Zxxv9/FMZAeiez8pn76ms1/Ounumc013ER4zkuML3j6pzWMXdLud&#10;0sMPnyt9z7ry7773YrY56YM7Zy9zweAncncTr/nNcY0nGnp8/r1buKnzgh9stw9+RLTUieww9cy7&#10;m+OHv/XpsXtwc4PT7x4e9OGm5oUGDnUiu6THg0fXcIM3PxifgfDsgc6a8MGT00s07l5yP2iCOYdj&#10;zF/zxpNnXl7gRO8RDC6ROdZaw32Ex+fXGvL2A19Fz4DDLPe8V8/PTD9du3eV393/ym/X95nCSz1h&#10;O4+r3nQXYHyOqONlbNol3H//+99/+3xFa59oefJ+pgfWvvBWevqJk9Y6ONac5vh412hTgxHB8eZs&#10;qXOH3pM7DQbP0Xj74v8rRM6UXclzXzzkibw4u3vwpwhv6k1Y/NEQw+v9qNvDmu65Ni85Nb7ew7p3&#10;5j2zvac+WLjsCkbdPq7NsY7cvuisAYNPr+vwgtFHRzTunL4j3mDm72aEHy4cdNT4pc7XfCKaxOb9&#10;0Rx+wdetCcPfvM4nnTl48N/c9NidXjB8jKGhF176fL+jTsxj3p/I338NJx4rruejXnHpO8Il0sO3&#10;cfq/UuQs087T+YJZ4/zUwzz0+XxM88y9yvG64q36rU99d6f2WM0C7/sEX0W+XphDhM/XIzWxeTvc&#10;XPK+hxWObyKc5KtzGg+fOYl58X2j/VL78awJxzc9c5ljnH567JRo3Hy8ux8O74f1kzZYHjz+rO79&#10;yh5WTZj7nsfXIBp6icHySg4eH3qTJz3zzcPTGDk7UCee+MBpb3Yn2jf5NA+O38NgmZHXlQZ9x+hy&#10;1/iwM7z0eQXz+wKOJjW5I3iw5HnoU/8B/v9f4s/3FbBwmBsMHyK8RLjJ0QTLy3zmhzfl8NP3A9ee&#10;nuPdw80LbnyS8+BF/VPiaq8V7r3hcE5qc6YcfnpojFlDH6x56Tena7SJu96O17qu0bIf/dRgzE8v&#10;2MQJRh9PojVg9thh6U16NL/j+26g3z+//++bcubkz8fpHuxPZBJe1L9S5Cx9htT0+jyr+1rhrf+K&#10;Orv0mX7Sfk/vgDP02fDLf4d/0pN92Yndv3O/6d7AnuyHts9k/Ilv+1Hje+V51cfvq2L2Of7hSS/F&#10;gY2Rp8dBifR2Mdyd70676t2Zv/K4wpnBud99hqv5X9E/PRN34Z2iRd99avfJ7ZE8XPip4RkDp5e6&#10;+8FOH/ucap7wsuM0K5j3d+45K9yc786n86124jxoiODowKmJjVuXPH0imo54wHUfPzjuvZK/2+90&#10;F+6CiG46Oz0id5Ga/YMZh9ux57l/Mjt8z0RvX+8Bd6UL3lpr8CeaGwwuM1PnRW0OHlcRz+atcHZa&#10;9ePDPnCp07OOfvA8zYOb6N6f7P/cJT3z4diXfjDy3sH85HnM/RP581dwY1POfvRck09e9NB9R8xe&#10;r+yBdjrf3fPc9WB2z7GP8+ad1pmz87nqn8xZnQVtz+86PLBEdrIvfTxP4qTB0z0w73Hif8XhHJ7l&#10;/Er/at/neuKFnp2p4wXWvuGYRz/84OimGi4RTmq0xoyTJ37y8dnYJdGPOcaT3+G2tuv26v6qPtWt&#10;zgGOD9HzJsz9q5wZV7x39ntm1z0rZ7zitMZ1a6m5O+rWMBceNbzowOCk1370iPSJ+BHhUcMDp6b/&#10;asSP2H78I59xc8mJ4a1yPDgLNdE6sN/x/AZ8r77L5O45t3vj9jDP+QnH/Hflfab2Za8+E7zgcMDu&#10;RM9f+Tyd4Z1X3nd2fcpl/6sdvG9mdf10vnW+b+O7fLU3ePZkV7D4gdnbfXPCdS/5pLfXndzeraN3&#10;d967d+y9vrK+cxbu6xP74X1nn3fvcWf2He5uz/7s7XzT4yFvfdfwieiowwebtPTgE8FbY79wqZuH&#10;Ppzk9IloE/1YZ3yV2y+crk/8ouG1mrPC+Yfcp/qV77twzu97IadH7JkrvHmfrrlb9mH/zJ2w3gcO&#10;ePSN0XP0nOCuO08NlpjPReJqDnx+MNA8fILx+cr81PDI8Um/H3PTS403EU1zwcNjFthV9JwV1/OT&#10;M4f7iA7MMTi7Jv9veTgzcTp37mn17HQrjfHJO54THh3zVn1weERm0qe+is3Hj9h68OjIw5l8mgM/&#10;0b3W9szf9X9ugDsE6bub+sac4/FdMbvk5c/CyS4/6Qwn+15xcn5//77i7/r/tLvZnfU7eny9re55&#10;hX/Hrj95Zt/T3e8B3322/nrlc/Hde53Mv/3Dk6vD+U1bcU4W+g4OH8Bfbe9P3tXdu8gd+jPAbnd9&#10;0HXkPWp8VYfPTt4BH3Z1b+X1aXza9XQvzpMdrSEnTmfgfqbeO7Bp9oRl1nQO9nPPe8Wreyf+zEOP&#10;hpj+lDOLHtE7neat7Rof7oD6K2J24ayn87w/WnanB576ZAa61Q74pw+XGdbQAzNn2sN9/uOOR6Lz&#10;9Knjb21y85k/RXtM/RWGznPNZQf61ObcyfFBw/yO9K8iOvN6hmvn1iRPDz9ic7rmLwej9Qs/+NPc&#10;CYP/lTFnfXWX1nN/jd8912o3/Fd+V3102W/Hpc85dlw870R872gmbu9FbX/n8QinsfbGJ3hzu25t&#10;1/bq3kn9qr5ncP6c48p71b+6A7zRp95pumc9ec6BX2JwXsbJ6aED93977O17WuHmvJqzj32CZfbd&#10;Z/JqD/s2v8/7dA9mMos5xMbhP43v9nuyR+9wend9J6vZ+LuP1lhyczufNOGAk1vX/nAnfKejF/3K&#10;oz2f1HgnMjM+yXs2HHi7SK93uou3/ifWnKnvi12Nw6X3rhjfzFk97l3tMPWtX834Lny1r3Hnuz1z&#10;zlMuPit+39mVd/ukbo/MBGs++0wR7tUOkxYsWuuT8+dWOMT08hCZT/+V+MTLe6AHY8/g9MB2e1oP&#10;H4/0ksOx787zbu9VX+94Mrvncb4T7ac5q7OA9+7v3Cfe/D6553zHHXmH75ifu+0dXD+9+/agzt+v&#10;JN+dFa5nw+f7GHVzwa1NHry55qBrf7Rw6VOjo/aM7sFJnHrG7BN+aveD9ZO+ee0Rvj3Sb4777X9V&#10;M/+KR3+aDfbKHvhPEd/p7ObDM+acPYPx/SR530H7oEt0j5w+dTx56KXufuq82IXacdLhTe9//ud/&#10;/s+becR4kRPRp4dH9+DQTzQHX2PNST09rYHDPtTE8Okxl15iMP8dcDA0xGD90Ev8pz99xq45/4Sv&#10;7pz3BE1iY/iCUydal3rFgbfjpNcPusm3uVMdPR7ptw894uQBtuPw3yf7O8fjbsRjN/uu50/hcyZi&#10;zpq8z0w/ezv/KedgL3YjnuwHlzOfaN7JYf6rnvFZnYH31TNWXHN+55+9Ab8H5MRM3r2nn93s13Of&#10;vo64y1/hHvv/cxS7E3lHpnPS+654+4cne1G/QTkwhyT2JbT+lfod3uz5dI937PB09krn92TieOfk&#10;uztwz7r47nqeax44XlMPTiL7mRcMHC51eOYmTy8PODVaorlgXxmZz37su9sBTTjwuQt8dvpP97yf&#10;Z4GzM72nO690vgs4RGYmThj9XQ9ORzR9vubt6nhMeu5up33am+btvFa7BG8vuNzNzvddvZ417dSz&#10;Vvce3nSu1nPOxu/U3tNnMB4/esRpRmuaw3nbw/Xkcdo3L7Pt1b1pN2vg22OlMW5+cl72Nj95Zlln&#10;zLjz9vhV61/lTHwepnvOGXZ9a/q8pzp7nOT9mZp2ZJerHeCdzH3CmfynfSdva081k88p5nmtyT1y&#10;lzvepINPhNM1eEfmGgeb9oovfWuSg69mNw4/2u4F+/ST+a/MjX53hnjzj7OcxXxjr+yBj+OrZ4tX&#10;dtr5sPN0Ju/y7py97vr2nux/5dM8+/h+pr2sdY4HsXcAnzzNXfWN42Vdcu/TvV3dftTMpMYjOK9g&#10;5PAbQxefcOiD/1Oj78055+UuqN8Rpzn48v5M7wM6OGg6XvWbnxpvz51478aY+8T36XtzesZT3pPd&#10;P6HhLon+HJCv7uynnJXd+368/4rTmq5XZ8e7+at65RP+rveOO8b/6R2szvQdOGfp2Su8ea/U04yf&#10;cKfTXpzzq/bb7cAud6M9yRNzprySU9PvGfTR0O97QQ8/PGY4ojc/GD84lTw9XtSreenzNAd8isxH&#10;4zo5O7cWfuOnNXOaD37X/y6/57q+69U7c2/2hGOs88xd8a5w+vFY+cAhZv501glrrjnO8/lNnZdz&#10;z+xzU6NzTd76rsOLfsLxgOOYHE1iPMDA8fV+9P4g//9f3DNmHnkic/BGk0iP3Bz30sczOY/5YL/j&#10;nzfQ95W74k7dA4vK92mcO7UOrCMc68mJ0cBr/Wkdvf1WOvN2M+nhSbQ+M+Ct5r2Kf9r/1f2e6HOX&#10;nIsYn+T+fUB4/FDqkzlfqfGZTudyduKp7p08f65f8cXH95BzucYfnHoXJ/2O/7v32g1852fxtc1/&#10;rpqvjZ+74d//O3bna/S7z3X7hyffebif8A2KL9rdB+3pmZ+e7+m80w+T/flNwu78K99Jw5npedbK&#10;55145uXJfHZ56o8Xep+pMepXIv7xyOyTu7OmZ/f+3f+Kmh2mPellD87Kb2LDz4v/ZaVx9kY/eTeH&#10;2pGZxsjbezUDHH7rqafo8039YPiv+q/gnH+awXnSg+dZE0Z/8qPXkTnB0RkznpxeuPlM9B7sG24e&#10;Pj/J8SdPzfe/YPayj3XhrZ7o2S8ce6A59YL/T4zcQe5qen/or85O33c9cdOHmz78RF7W0Y9mlYfv&#10;Pjwifp4L9onIXM8DO52HNrq8qP8fe2+gK8eRI13jx/gB9/1fZTHAv2F9Z+ZMDDMrq7v66spWAS2S&#10;wYggM6stSxqt90QfLrrw72iZlWgttbE/CYc/XOmZe2j3Fo1dmEndphOOJtzuu2cv3gdY64L7HaUP&#10;xzj6Ka5mT9yvxNif89ydPZ0LT3sFC3f6uQseOrjsBB6ePfj1DXh6+cAn4hMeWPLpMXfqP4Ux52qf&#10;V+bhPWkzb9d3z7sZn3yNWWc8effs273WwiXCdx0sdT702+dn1uy32g2cM027Tr2r86Jh/hV/Nxev&#10;cNiXiM61+eRE+E9G/xwTX89K7jtwzzuAJ/JB51//ovF5wf4qMWfjfMSvOhvvIfPYA4zoHnt9ak/P&#10;ZNYn427e7ow73Sv7Xvld9TMznOxsrnPOY8y7dn/Fs8a5+cn5wKHfsXeG/10j+/u+jE3noZ+Irnnu&#10;ferszH7X/yt2fXfH76zn+/DU+3j6rP5usiM7Pz3rK/w4A7P8/V2dqzXWWtO81O6jIzYfnJ38Xz5J&#10;z/z2ds8+5B13e8G1JzkRTiL7Jk+/vdF0r3nRrx480r+jW/kFj6d9g9nbvcbTMxatn13PvFV+ovd+&#10;K5938Kszxpsd4Gbv5Mbz5wfGTnfK979nUDPHdXLuLZE/g4eTmIfdflTv/xg/5r7rtvLi/jg3kXme&#10;z/lWXmh+x8/eAO/B74aJ6fn3t3CJ4TlHdzf298R6/MNhRzDznE/9CbOGPDzmgP2O//2efU/cLZH3&#10;+SvcY3b2We68a857R/N34r56r3+nO/p91t838M4N9M9Bqe/8c3eH+86ek/b2X56MCf9yseG7/6Lp&#10;S7T3lN/lTx6NcS4i/d2s6eWhf/dOmP9KZPZu9xPfE31zXDuf7sV959nN/PRSg7E7dWIeeM7h0KP+&#10;UzD8gNfQugVdzYnZNCsYn76TqwXMX83nHphvzZX/qr+btdIwP5Ed8El0H/xPUD+gE/QfKTr8OHt+&#10;U+Xf+EeEF5pg1qXuh37jXTN3whujXnmzJ7x342rOXd/4eLc+M73VvBV+tcc0Fw0zieBX0bvYHx+i&#10;ee059ewVPj6tpe5+answo3mNd40/eOrk9nENPvGDGce7Pe2XHp7mX+XRrGahbY73I8ejufGAw35w&#10;0DAHrmvycNHhQ++rIju8Ou9VPedmrn2S57m6E2vwOYn4m2ssc69mW/tk7j3e8eVuiHj5XM7p7+IV&#10;P33v37N33und5V/5nfS9s3ffaZuHx2p/+OHBnfxX+okLFj8e8vjgtZuHjniHiz8RjymG0w+6qRcu&#10;/dZNNR6cPxzn3acX/M6cafaEtSfzmwvOPt13bU5ytOZ8dd7n7Pneufd1r3V36/Zmr0R6d+8sfP5S&#10;Ih7Zi5z9E8nZOzU8sE9H78DsxCnPLuDkcIngidNj/dT/K2LTmY35HXD+9CecfuLp96V5nn0yxzOd&#10;28d48qvdm//Jetqz76TnX/XDn3zb5/R+uS880VG3765GO3GYM/WMcX5H95OvdtvNb493anbDw7V3&#10;MJ6cxxwwx935zEvuGd17ombv1U7vzLi6h5X3q7qV36+O8444B++qcfqfjj2Xfa7mwmv9le5unznR&#10;TbPod4+aX2dFDzd5nq5/oP/5Iz7E/+z+qLqHb2L3Uhv3/9Fa3NCSd//HxH//aH+0zAjL/akOxj6O&#10;wfO0PhhzkudJPWl/dD/zI/M+437fte+kHfxO3Jvu1/0r33DNme7Fs+mj2c2nR8ys5HymGt/0Tp72&#10;jgYMr0Rye4Y34eYkNye5928usxtP3T28Jq6x1rnXubnJ8/H+9JlNjI957fu7/vcNcE8nd2cODv1O&#10;wKc4/fzNO7zjY2/2bwzf4M6pJ509yOFd7QcPXSJYYu9g3kn+hMfJnE9xvD/3sprlvvMV/7vgv9Ku&#10;n7yz3EM+q+88OPdFTQRnx67Bf8fP3kDex++7/+wdfzf3X/WdH//lyf5CU/OTj19IehNuDn2iez8j&#10;351ntU92RxcOOfE7nG21Czhn613d757r8PIxhucUr7i7fmb0PDDmEzM7XB584VPTJ65w+l8VfY4n&#10;Z37KNzv6vtm558EBJ6JPDQcPetRoiOAd8SG6zxx6icHwpLZmyu/wJv0Vxp7mTZj7X5lzf8x0vbob&#10;c7hv9IkTRn/Xg0PMHH7z3HfGDsbxppcIZk/6wfAHm/jhGZ98w+HBizoRLD72gkOfuuOkac5JHR/P&#10;6v/Lzrtzmm/v7ON57jnf7R0en/BaRy/Rs/q9WrfKvYe98Hb/6dw74d13C95x0oIR0eBJBD+N7ec6&#10;+au+zEePb8fwwgFH97Mi++7m965oiDvt1Gs/c9x71d9+8cCTSP8Jf7xWkRnMpg6fnN7Kw9zk8KMn&#10;R0uNNzg1/eDBJtwa88Edo7/imH83tze7Th7d498LjeOX2L3Jd8LQ4hWOczT2n/rw7saV1yvzrGEP&#10;Y8lX8+B/Kq7mer9pNrondscrc5gLZn96vQ9ccGvoJVqfnNp8PKYIv3vMaHxXex/7Okcfrj/GkzOf&#10;SP80euarHqeznuZ598n76jz045P8yu9qxkq/wpk/+YKttOmv9Jxl1d95Mvcr4mq/zH56x9WszFn1&#10;sod75hoPb3pOOJOOOdFzD/n9ypUf/CveNPNTGLvkHJylZ8E5xeFxT/Z1vvJFTwzPOvCOp36tO613&#10;/r3fjns676/E4z64J/+lvp95zuzFTt6DfY397Hy30+oc3hk953W90sNZ9e1FnpnWpXbPdX8PzHMe&#10;zenD7Cs9vPhyPn7fdGdW5uzOceLlXU744Zxo4KzugnPHLxz4qZ942j+eVzOmvn28F1zi6pzG4e48&#10;zfc8/lwyccWZzrjiBvc+aIPzXaQfbPKhT7SHd/cs4+R4E+0HBtc9sCm2Lpyd1nzuOlg0jj3Lup1/&#10;6z5ds/en55z699103T6rOwdvvuuVNzjvjGhtcniNr2rzJ88Js6Z93UNrLPzgwYwnB2/PruHi5T4z&#10;jf0qOfdB9N6NcQfGnVv7M3Lvwq7ew33jV/npd+TK507/1V1XMya/6Xvrs06a+Bt3vpr9G3/tBnK3&#10;vKO+Z2r6r034rfqVboB3/u7O0/fqU9+j+B7/5cnVwXq5py5iNe/TOPv7RXhmzgsHnNo9Y/B+hegz&#10;sG+fhZp+YmN8LxoPl17y0weN/ZLzGxxy8/gDhfTAT+cx567u1H/i9cxXZ5/qmOf7iRZ82vEpjBmZ&#10;533BmeP3G4z9rIHr2D70Gqfe+e168Y3HFYf5iXCZTQSHa19yc8Dg34nMJKLFnwh+N8bX+3Uev8x4&#10;d85Kz3x+Duj9o8t3a9WPPg9/gLSbg3c46Ij0Oqa/8py4YNZ1DufUN3zvjJ7YPuZyPmJ6zfd+eBpz&#10;Th8PfDuGZ4ydwNLHA2567gf3Ax9eYjBwc+FMPfM6x7Pxn10/uVff2eQ9Yb6D9O88r/pl17uz7ux1&#10;xWXv3oPvFbsR2w9e43dr9rBuwtx/Jben81e87mj6ftHeuT+42TufPMHAqf9s6Ae4QOHjgTZ1e6Ej&#10;Rg8PL3poqelfRXZZ8Sa/CYues+AVHp9//OMf/7U7PLQrX/rmk/vfy9b3LlfnxI+IHk8iODzw1N0D&#10;Mwcd8c5ekz8+PyPuzuV9TnnWJL86L3dn/+Qr3aqH3n7k/fsOdvQM9PSmiN/UO8G8e3K+99GmZgdy&#10;1/YHZ39qc67yd89y5f+JPufFO3Vj9Byv7ueqb69dPvns9tv1PAff5oObm7zx1jX/V6lzrt1Zrvqn&#10;52QGse/z1Kd5+DVOnTmeFT5Y4qSfMPyeirsZ7DjN6l7X0UxYe4Xjh9p3lf6Jl31+xXz1PfjZZ/mK&#10;vfq98/4T8+Hf86/exe4Mu57nhcfjHOxnxtMz9I7TOcB4J2iYQQRPbK57yfEkh0/kz/fMg5sIL/n0&#10;pN/aibfCrvT02YM6fmAr7+D+/nrPaFvv/uTJXaWH/koz+UxY+7DbhAfLB87kdwd7wotdiMz3r8fB&#10;HMPvM6Y/YdZ1Hj7vOjGfePPOJr/V7Mk7GHzm4A8/M+CApV498OGwoyM9PLoGT6SH3r3kK7x5VzVz&#10;Js/0VnN2vauZn+izJzEzfLY7M+Ox0zJjx8m8K5/VTpPO991zp33AMsN8cDDq1S7GV5rJA270U9++&#10;ycPf8ewXPlxisKunuXgSu3/l9x363tn5brdT3s7jEz32ImaG891Mvj+n/J3XE73swS5Evmev+uOD&#10;nn93UROZk39fogELB4wIZg5ev+P7N8A9c7/UcQZ7f8pvh1/lBvL+X3nv/t7krNTEVzxP72z8y5MZ&#10;yPBTI3iny+J/ysff8R0tPqdnDQ9udiePT/J+4DeeGv3UA+N+qKcZ9J6I7NRzwTkPfeK0Fxgx+8F3&#10;nj7+xpPnoZ8cfTB88y9KfvMIFx76xP4XKvr0zE+dpzH4K5z+D/V/68FXkd3TxyuzyK1b4a21xrnP&#10;4Ln40mc2tT2c26Nx1/bBO31wY8Hx9fuFb270ruEk5qGPXyLfh/SYHww8OnJ7wzXmPLqTB58rbrzh&#10;JmeWsSuPcNGZC4ZXemDmJecuJu5KEzwf5sPDY1V7Nlpj1q284IebT/YP19+l1P/85z//48z2Y469&#10;yB3DQ9c4dfr5sE9r0DOz+42bT55Z8MBWNXslwk0OPzkP/fSSU9N3nHpg0bd/1/Yibw5+9PNOeZgB&#10;J5E8HOdo8h3oh5mTfvJofWrz2GvifQJj/95jmmWu84k7Yfwz5X/G4OFHL3cSDBxeYv8cw/3hD9da&#10;OPhSm7vqgYfbOvQncdrnrg4+Xt4HDI5jeJwDHlh4YM7tHbzfjbnJ87TGvj8Y84/hobWGdz2rztF4&#10;2zdK5uHCzw/NW+Ho4PP9oyYyK/O4w2DuJ8/HO7lv3H7mBPcz9doHTnDn9mlN19aRo3dNjp4IHk1y&#10;467B8V7F8PAkwqUmBie3P3l6+VATo0uO1j7J/cCx1v3kcBqnvuqHh/8JF98n4um88NjxztyVf7wm&#10;P/PpG8vsCQ/GjuSprUWHR3rTzw/ow9t5rLyj6ydc5jvn553w+TVKeHzaxzV+wfoc7lnzV8lzPr8b&#10;as7H+bnrxOlZ4XCZgR+4IzOMdW4OM/H07vRaP9Xop559mO0YjedOHt8B44w+D1jvtzuP9a3rGh/u&#10;y31m49cccHjWOk8fDhr61PSNg/HzRrjwg9kX3RMxM5htvwlL/wpPn72vuMyDTx0d2vTor3B0ieFa&#10;y8+f6RlPncf8H8j8I1q63ok8PfLmozuJ0aK3H/mJx4oTD7xXnFP8ZB8408xg9Fcz0TWPOv38+t11&#10;vLpe+cOb+u6Rsw/84BNGv3vgHSd/MLiT12o+3PbACxxe8OSTHxw0/mcKLPrk1NGgo5c4PfD4fWVq&#10;vPBDB44GLn3w1OGya/vAJ6KDN83BM7H51PjBsR9YIji59fSCkYd39YRrPp5gU03P3saiQQcn/WCJ&#10;5PQSre++e5OvfaacufTyfvFklmt+7R0+OHOp8SIyo/3S5/uUnH5yPMET8zCD7zY/V4WPhvhD8e8f&#10;g3vGvzv/meEdlHmTjp5502x4ux4ezEkkTy+Pa+c/uv/ZB2tdau/Rc+zLfeGVXh7feerw+KCnTvwO&#10;D3twhnd3mnwyA5x4NeeUh88JPxyfN7l3cy++7k/+k99qH7zpEydfeolTH69dzx7wja28m0PtWcmp&#10;V97oOr6qa58n6uyS/e+e4YnZ73g8fYecn/t4Z7cntD4f+RO+eEyeuQPj5ERruS9jUw72RMwePdc7&#10;r3L2b+0TO32lh/f3Wb9yhzuzuPdokvPrx+k93vGF+2l/5hDZ23cPBud3nG/gz788yReYF0c9S2bU&#10;lz8znkXZkZ1fdcfnRH+He+L3K3B8v31+9/os9FYa+q1b1fGxhtrYSguOhjox+t6RfnvvuGheiav5&#10;k1fvZM50PvenfOV3utOKBz7508s+/MbdWPDU+aDvfjh56P+o/vvH9OEQ8Q47/2Wkk2c1/0R7yvF5&#10;J413IOdME/8EW+nxP/G44vhcmfekt2fbe3Uu+HB7N/qJ7hmnd4Uxo3e5c364eDETz8bpO+44+Jjf&#10;uTnO4Rlz7t3hPhE9Y+XH7PSdm7/Czek8s+/qwj/ZuWe9Wr8670QHJzHP6lzG4a7OM91p613Hx570&#10;7GOMuWBoE8Hg3I143dExs7Vdw4v3qgeHPvHOPnDvasPPfHTs8qofujvRs8mjX+0CTlzNsteK03PQ&#10;4J0INnlc9fGPBx98omUOWCLz6KUmNw8uPWJzrmrmmTdhnrfq26Nz7/eKvv1c29t48sxa9e/uYf7K&#10;s+envsOd9K9g7NqzXcN5xX/SvOJ3ognHe2c2OqL3MZffn9DHKzEf/oc1e3aOdhW9w5Qzy/pg3hNd&#10;RzTgqa2jfxLtccL/Tpycuc/d9dW+OX80RPjcS/uBw9tFaz2DWcT26BnR2qv5rlvr3nfOfb6rM5j7&#10;xJlW7yHeq1nGk+92hktsbtecyb5wEsl3++HxSrT/pPde7HClmXx2WPy4r/D8c3Z60zxwc6Ntrn2d&#10;wyNG637qPPSn3g/Gf/4aAz69V2PmPeXlHT7haf/Ov2KeZyT/xN15hs+4wsPZ9fDY7ZseHrvvn2f5&#10;7NHmnw88mAk/uH2dh2Mva5uHnznJ0U98uOzWXONwifwFtnBW52s/tHciO1gzYe6v8talZkc03FMi&#10;OT1Heu1pjnNmge10ux56Ir7ZZ9KdYvhdxcmvf/6PBzyifScsfe7UXPJoVmeEgz5cZoChza7se+KJ&#10;9zuRHdqD+Y13zVmMW5t84pjfO1zxrZ24xpz3HHxWePrWw/9O0fvtzvHKzvZLPs0y9sqMK/2qn328&#10;3272yiOa7rne+ZsXnx2350S74gdv7+ifePAlrnagP82kt9JOmhMMX7jt3/2u0X3H2Lt2/amdv2oO&#10;+2feJ2fi3d+NzKfnGB41O05x8pt472KeM+XGTvZ+d5939N41Pif7tmY3H+6J787nld6nZ37a32f+&#10;ylme2znvs/GrOjqf4VWfqzlT/w8PTn53eDR4JPKL+2nYhN2Z2Rc1+b2LcZa+B/akT/3uPOvx7tnm&#10;/Oz8dEfuJ98HNN6d/p2zonG056v59L262uuqf7oLZ1nxr/qtCz/PU/u1/672TPYgWjfxgoWbT74z&#10;/FcBzY0Hfo23/45Hz5pg4O0dPFjj1j+VM+spvyd8uBe8XrkHPHyPfVZzmEWMLn044FNc7efZk+4V&#10;zPus5r7i+47Ge2S/1bnNW8274tAn2mfC3N/l0fpum5t+Pv6D8Glee6QGI7Z36u65vtpt8mPP7t39&#10;9VLrV3X2ne5jxQfnnFfa7p/oWpOZYOiNsVMifSK9vj/86BNXOP2vir2Hz9O97OS+dwS3ZsImjbFX&#10;8sxhLjPxCd4YPaL1YO/Gq5n4e/bJrug6nmh7J89uP2rulToafNybMDSJ6Kyhf7J7uJMWjymyk3tg&#10;jp5/d4a9d3nmXXl7j7tenOdqxs6X3srr5Ax4fCqyW/yn+3J/2mHShIdu1Z+8Vjq8VprGzff7C+46&#10;Ov7LM8H52I/fpxhLHq98dv9+ip9/XeC92AUf+8PbRXrWkdPrs9J3hGvsV8p5Z34PJ+f2GbmD6MiJ&#10;5pHTO51jnvP4dc0M4lU/u0wcdsTnV4pftft0b7mnaT7cqdeYa3Tcv+vk5jpvfnpozSOfeu2P58+I&#10;3oWd7+xhjfMrj1Ou98PTWu6XXqL7yScOmLlg9rrKrYfbPhMHLrE14Inodxzzn8gzs+e9s8dKG3ya&#10;9cQZ7nrc3YMz7ebAWd3lSovOfWPxc23e3Tw++bBjIjle3e/Zrp33nu7FO/U0zzo0vRO72Qc/NOaQ&#10;420O3sac049Hfu3oGt/w+YA5WrPKw2duOOT2mTD3V3l0zCWnjqZ9u4fG/uYYb78dr3Wpw5/mtW9r&#10;+wzdd907MQ8cr9RgV/PDsw6+9exgLhixPcDtQ87e4SRHiwZ8V7uX3N7de6Wedtr5MB/OpD/hoP90&#10;ZD92os7c5ODTHubSn/jNC6exrvG7G098zMku0z6rudZOnKnPnUy99ggHfvfu1vgQT+bfmRG/9uxZ&#10;3Y9/ODvtnR0mLjOJzLvaLXw4k+9XYMxn99XM9L0vfPQr3XfF2Z/9PnWO/MePmJWYj/9MzX/uA4+d&#10;ugYnsjMR/MnIDpnBnMTgxqaZcKbez8Q4h3fgTMY6n3TcT3O/qmYn9iA+Nf/T/qd7Zg92OdU8xcvc&#10;J+7V+zt/as/2+Y+/PPkVA3uB1Fzc6fzwwyVOnp/A2PNJb84xee56E/+T2OrsjbOzI/nVfuGtHvec&#10;m7+b03tal3znae6KZ86dPH7sbW/jd/zgcl570vtUZOaVf3i9l7XuG48vOjjE1cxVHx904eUXXf1f&#10;olzpVzh+70R7O7dn7++e81OeNc6n+RNmjfPMD78fMHvtdoVvn8kbD+KkiwdzV33m0McPnJo+nonu&#10;kaO7G1d65qa/4qxmRXtH41krz0/g3jE5e3h/470D/ODkHXea7nWNV+N36nj4nHe0V9x39kPb+7Hr&#10;7t6v9ur+albzXKMxdpp793d8TufB4+5ST3PdR3MVOUv74RUcTnvBafykXs070X4Fh3NfzeIO+jzo&#10;6FMnTtiETzswZ+XhOcnNRwPW3NP6VH/KYy77USfikdj9rq3rPFy86DXWM5of3Z2ZO/7k0/PZkzhp&#10;6CVaP+1u7q+Q9/uZdj4553RvJzrPaz6e/oPW8JtnDzRg4e74V34rLXhHzyVnBlzwp+4ev18h5g76&#10;HWXvYBP+1Jk+4R1Pv9Npxuq8J7qnzv5VPpxpuoend/AM5p7MOOXav33t4bx51PEKjwiOlh64Ixxj&#10;7+a7s8V7N7PP8O4u7+q9q/MT3/CtubqX73J2du59wXP25N0/uZMVBy/PgEuPOvHJ+fH33Ce9vfPd&#10;3Dvd1b7C73uIR2O8C2I4V3uaG34/6OGlzoea2DrXcCYv88jtj6Z7Ex4Os5LbJzga8ETy8KcHTXr2&#10;Ntfe4NY5p584zY4XHziJzF55hcPjfeCjNyc5fXBi4ys9fKJ5zul37DlTf/IBi568tal3PWaHQ44H&#10;OiK4PT07PHyI7junb0/7Nh6t9fSD8TgH65i5PFd85lmDdhftG+1KD25+fIM3tpvnHp7GkrffOzPa&#10;+07de0TrndNvztWuzW9P9vOcYJMO7lfE7JNP//7es9mxdw+Hnvnk6U0a+o4Tz95TP3pzUk88sOaG&#10;/87D+eKfD/7E9l7hzXu1zg5+j5nnvxQX32kH7ufVuU/opr3a1xzn4XXd2u9ar+7e36cndp/ux7M7&#10;b35qc3qnXa+5T9SZd7UTc756N+Z+Kva7Wc356nOv9vJ7WnFWZzC+0j7l71kn+WqfE+0rnK+e98qO&#10;k+bP/7fdbviFGV/lfXDqV77gd2evdvoE/sndpp8wX7m/d859+t7u3oN/0cOZEsmZu9od3qoPvuNN&#10;M+6egzlfGa92zJmnsz2147v+K/3uXfXufH+iQeczM4Ne61P7HpuXnvvombHydx/NJ2Lv+/SMk3NM&#10;nGCf3u2ps7L/id/T52o/7/LK/Vl/cp4nOdNZOAM99gPfzUez47gXPv6T1hi86JP7Y0/nrXGPHA4R&#10;/J0Yr5P7emfGq9rsxW6c2dE98kQ4d+ZGh8dOZ2/n0bQ+ffZpf/DdrE/0emdmsCt1Yp/Hve6jv9K0&#10;x1+15j5yPt85OPHk/Naf8Hccvx/ylT//l7XpmxNd/gDRWGYGx3O3A9wrztN9diO+499nv/LyzGhd&#10;X2k/0WeHaY9gd8/3iR3xzD7Tnrsddz18ryIzT73gr3zbhz+Eb3zSw0nkE17PdI3GfsHMcc/5xPPc&#10;cO1jfvB8+P2TfX/n927Ad3yivMvHc6fzuzU/OA96IniiecZ/lXw606d2f/Kueu873uG2fjpzOHDb&#10;Hz191+2FT+OnNd7m9z704K768O5GfNHhD06d/vTrJ3QnMZ72mzTpe7bz8Kk7n7z+jljfce6TO/fd&#10;3b0be3jGO553dvB853c8Vlyfx5yrs+36U89zOEPmOZ903im5Oe1Jz57og9EHI4I3Bx9i+OGajyZY&#10;8/A3DtZ8cPxSo2MeHEc4xpJbs5plTn5+y6//wFa+PWeq8aBH7bOlBw7vJLLXpKXnOeGlNnYyZ8Wx&#10;j3dgzkrXeHz83NVH2/NT55N3iR+/pvfensse9nLf+coDDv+OxBO8a/DTeLJbe70yc5rDPbb/rram&#10;89a9smd7fGXdd+T93QNPJM+e5rA3/akH54mYOZ7B3DveaPChtgc9Y7scj/zzk4d6p5l6PTc+jaV+&#10;1X81M549Z+J+GuNsxMxjLzDip3f5Vf2f/G68cge8H+IrHiea+OfhvNTW9g4Tx/yvztn9q+f+njff&#10;wNX7SP+d79Cn/edTfR+076/vo+ve/Krf/Cfr//rLk0+av+LVlzl58GUlTpxfGZvOdXIvX3Hm3u2q&#10;Xu20Ow//QLR3vCYsOJrkdx507Wvcub2Dt8790xx/onVP+Nuv8/hPc8Nb4e3xbp05nDORD77uG0uO&#10;jl1Tk7uPLpF+uPxBBP3U/EEFGDOoE8Gm3cx7N2dOfNj7Xc9J/+lzTDN3WPbxeX0P6NwPRn3CxcNc&#10;9MRw3Eez6huHmxh88jFn4kUzaU+82tv1O3rvYx/nnrXL72g8N3keomeAJfJx33nmwzc+Ye7/3fK+&#10;D94bMffhvO8H/cShd+WBp/lgUzzlTdonMM7qPZxPM9BMvRVmz7v6aO9qVnuAex+wKX5i9jQHLOec&#10;dpswNO/Ep+51t9+ul917B/jGwTire2CfiJl7Z1bvudoJ3h3v9sIj+Ds+0ePVPuDh/CpP75wzca7u&#10;PXmm9s7MCbszM/r48P+We6flnNHwgY8PdaL5/I8n9Pn9RnQ84ecB6xocjuvG0kOfnh/w1pvzV8o5&#10;7ztnisfPvC9ms4fP5Hx1RnRTf9eb+H81bPfPyulZ/Q58n+C8v1O/8NDe0cBlBzxWf/kBHrrEV3Z9&#10;Ss+7mPbyjKt8OgN3YW2wO7PwxYtozylf8Vb45PEzMJ+X/FN7rPyD9z25nvqf2vFX9fV9nZyBd4GO&#10;OGnhEncc9+xJTvQ7Dbbztmfn1rWnueYZJ3ffPt1nfyJ9on2M2dOc9ukaj454hD950yfia257poaf&#10;HA2562B3Hms9w7n9wkfTnK6jC3fC29N1+JMOH893bg/n+AU78Q2P/w9YxOjy4fcPeCXmYY8f1XM/&#10;cmYc2SN1et03b+pFb9y5teS7GO0r5/bM3mc3j1meG8zvBL1ngH1lZMfVHrtzc87sm7O5DpZ6wjyr&#10;+9G98sTHvu2xm7PTtY9rz9z5W+N8N5de+3qmvcjRpXbePvCfiJ4Tv6sdn5jZHtmh9wjHmPPW/+w6&#10;u915Rz/jjj99R1/1fnpO3333c26/m6nfHk/dFXOnmScz3tWfzPiZnN35PvVO7p43O2aXT+3zaf/p&#10;vD4L8yfeU1hm5JPH+VP+n/T5r788yUE+OfTKOy+Qx/sYp/9VsV9sdvEX7dU9pjNNWPzBfSevzr2r&#10;y0zms0vfSXuu9sQn0b4rvn3Rgp1o4DKP2tG9ngHPHLBPRXbYnQ/OOzs84bGav/IO7nM5j1d+w9b/&#10;oyNexPBaF4w+MZwpB8MntbnB+0EzzW3uUzUz7WfsqV1WPld34r1Wub2n3YMZjw8a4sp7hbefeVMP&#10;LPHVmdYljxd++HuPu7k9mGXMfsw1j9y8k3yno0c88dtxfB57JveZ4BHxpE4kT69rvPFFv4rtteLd&#10;wdnhjuaTXO/DeYnuZQdq+nf2QoOH/e747LjxZo55wTzXvZ+Rs+e0U+/KecwF8+4T5r7zO1zryNmf&#10;2nHXCy+zfRZrn8jbu+t3ZmT3q/05P3NXd20fNOxmTftYBz8RnEgPPTXejdNPbA/3TvL2Ziax+yee&#10;cHa74c9fHkHjCMdYcnZa9Zt/UnvXU1/2OPH/NGe1MzsSm+dzP7EjcxI9y3PgXM2zfsdtXs/yvM7D&#10;bX3P6v5VbT1c5qbmAwYfLvVfIfYZU/PJ+chz9uaenH93Z917xf9khzuc3gltdpt6vh+4q2h9n9W9&#10;6Lu/8vyV8dWd5kzcx+oe6Pf5V/zmuY6X/bwXfsaiNd9en8rZg7mJYJ+aiS8zqZnbOP3Evi8wOJPW&#10;Z2IGEV1HfCae/Vr3VTX7ed60q/vv5j53cmrPnfZ6Ze5TPndn+yx3tVd8n8n5Sscu5iYPbix6uPaa&#10;eO53jrfxac6EMZ8eMTi9+AZf1cHRwfUu5OZMWPvAcZw43svczictO6WHz3RWePn9Dzz8WwuemB5a&#10;8K7h0Z/ipDGvd3LPOTxiengbs6ZzeNHlQx2ec+vgEadesPRXj3vkmeeZxvGhn3fn/x0EPLzk019s&#10;w+NOzA69BzUxfuyT2cH9f3gGjx07Rt+cYHng0v+B/vc/w8yl/0qcZtzxyQ7sEa982D8+9JJPf6ky&#10;+OrxbvZc8RtHgw/RPDjBnJvj3N8/8PjiHY98jMFLPJlhfufMaXxXW/PE/JVH5qx67Oddgu346TUf&#10;n6+O0x4Txl69+46L5k60X/Ked8frK7nT++YsnOPJfT7heWc/zrbSXPVXuhXeP8fmvn3nzCO2zwoP&#10;b+rZu71eqfPza89JfTWnNa/M/pRm2v9q39V5r/Ar30+dMb7MXu347uxP+/d+mZezELv/iZr/46D2&#10;7rNTN+9n1n9wWT9ziVdmZ+8nvrR3z3+Xf3U2vhTTWb7yS3y1Z/rT2dkfvc/h3uos5uDhiI449Yy9&#10;k1/tYu87XOumfLrXFS/4k7N3c05mTe9l8myMM/j7Yg59/+KCWY7WTHm48Omn5iHnHRDBw2NHsNTw&#10;8PlUZOan/Dmb/T2TPtG8J/PMZO5uVnrwVvPTt8eO39z2RGs/cyZ9uPDRW/NEvvNd9dg1u604q91a&#10;w/mIK907OPvisZsVLmcipz7Rw7mK9uw7udK6vzuLeT8rX+3n8692O+GstMan+22sa+uTcw5iMPYj&#10;Bnv1Wc0/8WYn4rTD5DNhk0d4Ez7NeQdjxlfNO9nVO4VPTQw23WPwPPDgEMF/sH54gBHTgw/vKoZv&#10;PfxgePkPioJPfHwS0cGlxjv19Ifj6ePdGrSncfKJJ770r/zu8nd+8TqZGw5zd347r6k3Ycxx73RP&#10;74YPmP3AnooMDU1uAABAAElEQVTveKPtfZ/Y7ZV7283NruzLP4PMYH/61PFznhpOch58UsOHlxos&#10;/eDUidSJzs2J7q/85Nx+XHMv7ieHwz11v2t4rUtND40x+PTuRHx3HuHAi3e4O757aI2t9oPLLM9J&#10;Dk5kl5Xfd8FPzn66a84++flOJi/fn/vRtWdzux89HHZpDj9/meu5n8rZJ/7ZyfHP4qEfPGeakX4+&#10;2SF30fxodhhavOH6nsHsxZmD5YHT7+NH9993RH03Mo85d/Ur/tN+qznsn0juX6uCv7tPfFYeu95q&#10;718R53579wnvO8ndTRhe9KmJeNN3DQZ3FaNBF050+eSfKXD/+TE+6BK7Hz1P+l2nx5xE5qCZ4ikv&#10;2t1Me8PzfPYy5p/j0IT3yoM+Ws9wnh57NG8113pr0VtnLrPgJe6e+LR+xffMcFrXdTjW0N/NNAc9&#10;GHW+n6t/R4Sze+LlnZrr3VY88MTskk/y/MVJ72pvNMaSB29NMPO7H53PMXmEs3qsXXGCs8M0f9LB&#10;p9dz0s9d5Unvyrf71D2HeScxHtYnx3entwa+sVVuTzjo0wMz7+nc8+54926p8SLCoV75T9pw0aPr&#10;Gk77d43+iciumeF9Ujd2d94n9z7xfnf/u+ed+Nwp+yaSh+8c7uRzhdnHOZ7ByK+8Xu1nBrOJeH1q&#10;dnw9i5zoucGo6Wc/sOTm4G0snCcfz37S92d7+X6vdvEdkF/pr/pXM3/3f9wA33Hug+867wH8U9G/&#10;RvrUjE/5/vH0l5DLf2Lhr3iBq/MH5yzsYS6Yzwk/WPJ8MayBG23j1PZ1jhbvVc885/HfafgSW+Oc&#10;/YyRxxfvFQ//9OFEkxw9HvENnt80onPPc8lXkVn0mZfaf7BAf4qvzp68Jqx3DMcz6Xv3cLoO1k98&#10;fE40wfGNBpy8fVa191xxdjg7xAcv8vTym3RqzgEvvvST57sCN1p7p5+afuo80RjH29rkcPg+/lD/&#10;+NFc4/GiZ5x814+OWcxGR42+d+4+usT08qD5s9AP3acmonOkR8QunAmj7xgunsajB0/eNXcUjed5&#10;rr3B0VEzg2g8uWtzyJnP7vmuNkbPGjBzmdXRHOuSwzUnc8A9E8w6940nzxMNHOKPzr0fmb3yaBx+&#10;TwnOzweJqf0JH6/JA+7k25i9dp6TboV5p3imxnulOcXt4zmn+vDQ4UWNB3X3+5+r8MPJBw0YXon0&#10;8AMLng8eweF0TI8HP9fwwXYRfWsa559zvJoPPkXOhWc41id3b/KAgxd1uLt3kT7ezEzdWHg8zKBO&#10;BMOje66nfDcv/Kt+e3J+dOmzGzEYffjB8jQnvGDcZThgrU0vD94/qv+s7Z8+dTTojJnDPHOZQQ9t&#10;YnbGkwg/kX646CdeuPSTwwlGHQyfP8H/98PETQtt8taiSY+n7x8N/V3s3Zlt/EqfPnsR8UHbNXjz&#10;p90nLVjr8Z2iNeQT7xXMe/M+2A0/ZoKnBgsHnIjOEX445oHbJxgcfj2Qvrn2fiXvPfAI7jnsYQxu&#10;In1jyfl3CDp4qX0m8GjgEqdeeMZT/5Uezu4z5bzB+dAz9+6doEVHHW/nqZlPD033um8fa6wzJ3ie&#10;CfvR+dHr75Z75N45GP9sJ5/8wRJ715Um+K/6cN7sn/NyXz67OVfnRI+f+fY0Pvnz7+/wyHnf+BDt&#10;lTx+k+fEA8MLHTX9KYYTPlxiuPgkDz71jIWXB93Uo99+4N4Fn/T88HMufc9xHg0c5+Y49wzn9gCf&#10;MHon8V39akbO8ynv1czMy4f3Ep5/jlrpJpzdcw7OwjtKzzncyWfCrJ/6K+zunJVP46/u0z6pVzvy&#10;8w3vgzuNJj3uM3WeySfYCseffmI8+bjGn58L4fw5ePjBnt1mb/zTxxdueniAreKKZ/9oVzz2wd88&#10;5+Yldy95PubgdxLtBX/C6CV23zuxx8RB6x58+5ObB9YRPTF9dGDT95he+1k/9cA8A69g+aQm4gc/&#10;Nf91x4nHrvDxZm4iuuTMMa+1ruHjw/ffPw/TQ0fNDHZMzScc+GDU6eVJDZaIH70/Sf/3g3GwXWwv&#10;uHd9omNHtInk9Pj5izmr2HulzoOfdfSMOccr8YRrbfJpZnMm38bi01j7fLrmO5s5Phd7eUf69KJJ&#10;Dk50f+WLbsXtvvdgrr3hB/PDTsbu5Oh7z66vPPG54n1l/+4ZPrUbd+N9wDxzwtzvPH5XGvqe3T6n&#10;tee1X+aAOT/1fpXH+VrPLsaNOQ8HH+PBwFc+xt/NMzvzHN/1/NX0031/5zP4+8KeYE+cBS+8E8FO&#10;/OFa/6k8s3oeOxK9f3Lj3qt93DvN47HyP/XY8f78f9vtRT3M+M7EvVc01n/nfDpb7gs8MR/ukPgd&#10;zsSOT+7C2fuc4J7Vv+Gi573ax3dpHtqrOGk8gz4xflP/as6T/Wl+9jN+Z96rujsz3uFmv6vzhbPi&#10;WZvvWP4zwHCzV/Ldc9pnjr3jG3z1XHmvdODR48Fc1+HBYb/W9n7U+FCjcw1n6oGZYy19MPPSo6YP&#10;f4rhnvAm7Qk27XIyDw76zAJLbjx1nvSNm/+D8e8fp561+Dn+W/1j/uRhzp08s3v/1nvetOuVvv1S&#10;7zTMSORjj/7DR3pwp33xhGsO2JMx8zjjE7PY/47XiouXz8u+wZzjsdLgAY86ccKMu49/4uo/+26+&#10;fZK/+jC3vV/1iw7P5PHFO7h76Z88rXGNt32CrTiNT/p4wbPXiuvZzu1hfOcTza5vn+TwmdX9qY6/&#10;Z6DFa+rhkx58sLvR+t7F/uZlRtd35za//Tg3OHXrTuoTbeb4vCeazGY/79Fe7k15e/Rs+vjiAY/Y&#10;OPXdyLz2BY9f9+7OmPj25H8UMtY5+xDbM/xVr7mpm9t6z5/0n8C8k/Np32m+d249/ODmGSf/Hf/7&#10;Blb39t/M5xC/J79P50wzxq7G4L0a8byrty45n/YJPj3gvouJ9y6WOZ+ekR05D/t+xczMYg4RbDp3&#10;78iuaBLhEM1Z5cxqTdcrvXdvzso7vJ1/95gRnE/Pak76YMmjoyb2nPD6gRMNeXOo8U0N1xg8x1Oe&#10;NX+FfHUv3Md0xpUm3OjSt37FhzvN2GF4E+F6zq4H/6nYs97xjZfPgRd3yiwiXCJ84gqnnzjNtD8e&#10;YIn5dSl1PMKhJoInrh68+XVu85jV+N16tZPx9mS3xqNxL3k+kxcYfGJ7XtX47Hh4n3DbZ6dZna09&#10;XLMLWPyNeZ5z+O9Ez8EHLHH1gduR3b2n8/DxT04vGHnwPGDBrfnR/fEjGqJ7q/wONx7MRsde6QWj&#10;n/r0eVV35f8p38x91Tu63eP7C/eKv/M66b16jhPvE87qfCu8PSfehEXnu6UOt/H0jE9+7qNPnLjx&#10;+/18zxvw+3L+xLZP+13txLxE8r/Kd5J/xnwHwRrv2vxXcu4yvtxpfJ6e88puX6H51c/pd/aJ+2r/&#10;/p68O3Pyj2fwu+/GXuTtMdVwfRaw5puzy9HvOO/2/vx/270yyQKvLr/yfAqfduPCPrEznp+cMd1N&#10;5jJz6oOZw670TiL6V7Tx5w8Z0NuPnOh94AejHwwcjBgePTRdmzP10r960HkuGnrUjvCJO2568OxB&#10;To8YPLl1O398rAOzJ9jPin2m3oMzwqOfuv8vy/I9hA/vTuwZaMGJ4Hei31t08brzrPicl4hn+Cf7&#10;4hs9HmB4gVMT4a364cEhP+HCiZacyOx34un3xPOv5vmccHvn1GATP7r06TXXvXCbF2z1TNz2R7vC&#10;24M6OjTJg7sXLE845v1A9z+2j73JJ87OtXdAT7SWGdFMfXM7Z86Vrvvo2u9OPXk2Nvmdcrwj+Yl2&#10;mjlh8Yov3hPHGLPNnzBrrnL0V7xP9HOOq/lX/d7Ld9O91PTv+kYbTT7sjVd6p880d+Wzwj2rOe3f&#10;tbXkEwdfojnBwPEghpee+fSI7pmLduKB7SI74W8/sOjhtRd8+iea9uiav9xu3Gf+448//nVXnmf+&#10;Lp/+PR+fPsvKA173uQNi9z9RT7sEy5M93tll8r46A7OZD984mOPVntbDNWavVR4+2hXnSdz7OX9n&#10;hn2cv+P5V9fmneeT+3r6/V/5TX2/t6nv92FucM6w08Gxz2m+07IL0Z4nWHN2Z7D3Ko8fHontv9I9&#10;gTOL+e967nx61o477cHdEJtjP2Y1p+vmdd38qV5pVvjkscLi4XPBm+5gNc96dCtf+5PjixacaH8w&#10;x+7jB4caXtfw/k4xd8B95Nzcie8gffDmm4cePzRwugZ3REt0j3zXg/NOjP/Jrq/MmHx9nu671/Oa&#10;231qnycaezoPP30+6VmLX8eTPXoumsbj3Tv1PGo8qCfdFYe+9wDDLzUYszrCnfArLf32ME7e/lf1&#10;TtfzJq9w7LHSmDP5BGvtiSY6eK1PL4//y4ypwwuWOGkaS301I7794BMtHvxveHDxdd2Ye/YEx5Me&#10;uOOq17NWPHut8vZa8XZ4PLKDvZKDtxZeNOwOv7lTjb57V/PCZ15r79R91km72sXcHWfXs8eUn2j5&#10;/k16sPj46dq9Xc4+vrdgxvu9eJbz3Rx6eN3Vof8dv+YGeD+8ryemfsLzZK/MZXb4zk/0p5z2ffLu&#10;2AFPYp8tPHpono7++alnpe57eHr+z/bj/H1277Xrmfez8ukdPblz/P1dwBvc52aXcOC53zke5jpv&#10;/lXNfOKV1//+7//+y9K/7kWHz79Im6S5qfHZyF5u/flfnrS6F/jkcM99Je/L+cpde/Yr+7+j8fx+&#10;Z+69MyP32d7t90r/zn5X7xSvK573RmPsTm598jyr+fR3nD8NFj9YDyXYhNN3NC/5as8VvtN4zrv5&#10;nTmciZ2J4MTsRO9qv7vz43vlnb53cX61T/pXfPqJ7EKkhw/41Vzrwp10Ezb52ss7rnzxOPWHfxV7&#10;Nnz2m+bRg0sEtyY5ODGYcfSnEX/8rKMXbOqbO+XR2GPigJnnWfZwjs7xqm/uVR6v6RNdcD/TXGM5&#10;G17WrfL2X/Eav6OD63tvv7u1vTjzXY+Jf7LrO/Os7TNM+5hDf8LoZf9dH17HK509uaP2oA4XDjG9&#10;4O7BX0XPNIddu88sYjTNsc9Vbh9mXmlO++/6ebfM5JyJ3et62jE6PuHzsXcw5rSHZzhvHvW0Z3q7&#10;GczecfBfxZ122ps93WOP1YzgzUmNF7rdLnBOIrv1zBOtOb0PvnAmfzj02gNtYnODoUu+esJBu+I8&#10;ifcZevYn9+lZOZfn9W5PnnvnxXua9mvdCac1v+v5Brj3qfup7wK+u9nZZ+qjXe074U9hd7930/7Z&#10;Zefj3qTfnb/PaT2+xpr/ZP1Vc9jZ8/qOOHvjaDvCb/ykzh7v6Fcz7Ot8xT/Be0/fYfSr+1rhr+7V&#10;e6z82SmxdwXbaSdNdH+F5/Rspzzfie/Uet4b0ZpVHm7/H2/H0zNW2k/hd/Zn13d2YR5ndv2OL9r4&#10;4bnaFxwe2o7h+Qmfv7xm3PnkyTzzyOH3rPTpwU084Z1w7M1+RM+7yu1zxXU/Ova88uj+pMXLM07y&#10;1nWNR+8Afjd69xMt+zDfdb6LfIyvfMPBJxxy7+QcH+uYQ8QDrqN7+Bozd5Uzh/60C70p3p2Hh+eA&#10;3YnM7WgPnw0e/Vfnr3Tx381jbu8BfhJ32qnXO3l3+N75ZIdPc3pnz9v1zOucswbnvMTmpobfHPBJ&#10;8xv7dW6g3+u7m/O9IL7r9x31T99ZnxF/YvrJv+pOe05q79L7/lXrv+OZ77xLvhf9fYnH03fXftPM&#10;O7ufcn1Gdnh3Np6nO7zC++PdJV8Z+qtquCu/GF52zkSf86XXGL2TaO+J7z2m/rvY3d2zLztHix48&#10;kb9pnt3gsmfX4HdiPJgbHXlw94yTe06w3T6TJnrPsF/y9rRHz6LX+OTTc96td2d413uln84ZLnjf&#10;HT58n8KDiy419wh/Fa1dzYp212vv09mtY5c7+uZ2Pc0IJx/mhYMumP9g2HprrLXefHLrwDq2H/2V&#10;ln3h3Y3TvFc88VntOe11wmUX/CefU8wer/ha75kr3JxXc7zZNz7JqYkr/6m/w6beyvsEf9rvZOYr&#10;nOyZu+59uf94du9kDhr8Vxp4nrfiGr+jgxt95tyd5bm7/OqsaD81H1+fl5kd2RVN+pMOXutdo7OX&#10;+6/kr3hFwy7EV2ZPmnif7nRn9spz8jA3+cQxlnzF6zPau3vUeON7okG7i/jCSd3Y6TnwWP2Po6c7&#10;N499wFd14+zzSmQWWtfkzIOTmN6Em0OOD/VJtCY5dWaSxyd579H1ah48/KgnPhzixPkUNp3xU7N+&#10;+65vgHdPhNk1+Ccj39XV7BWO7mQ3e6AzduJhTjysd27elDeXfSbuq5j3y7xPzHh1tyd0vkPOujqj&#10;cd+F82mnqT9h0TaeOo9n/wm88UPPuGO10rKf+2CTv3nphxvsk0/PzCxjn57/6tm+4m5e3W2l490/&#10;cad4OOK/mv8d8U/tzPeDeOfsvVPu2Pe88gpn0pqPj3n8+bF5ztEE83nA8aJGC07t2Nz0Jn54E26v&#10;KY+GGcSJt8KsnzjeCf9gEz7pjXFGa9PvOhiz6Lt2nv7pgy7zyKNNzg7G8XW/tXCmCLc9qRP95+7s&#10;gBc8ake4O0748KxNHt2ql373ruZEk+eUF3+4xOjBe356V499kr/iwYwrbc9CR7yaf9XHh+h9PDt9&#10;9+BPsXV3tJNf5k6ecLu/46KZ4un5Jq0x5ifiSU7P/F0efmuo8SbGJzl9143vZtpvx/vd+zk3kPfb&#10;76jrVzfzd+dVj9+673ED07t86nvyPU74+ha5h+l+Xnf8rJJdE3+/wx93zZ30zYMn+tO803uEh1f7&#10;nNb2WWn+6788CZFDUZ/GDH1VezrDvK+ax2Vm9nQ+973fO/nO0zskN9c95qc/4fSJ+Jxw0SSGf1cT&#10;HfPwWGHB/VhHnvnk4SbPp/eaMHuTn/La33s4Z6fmM2+KvUPq0wcuO9yZy4xXNGg/HTlf5nhP56/s&#10;EN987OP8FU9r4uXd3XsiP/V+8kzZu+fi37hrONO5d73wr/orT+ZH7xz+K74rbXu5do4+MTvRI7rv&#10;nD7nSA8sERzMWudXfXPv5k94+yzM52yJzuknBo+WHfBZ8a39Djn7v7MLZ+Xsr3pxh9Hjaa/e1bW1&#10;1nT+iqY9qO0F9lUxs08eeLkf3xH4ygPu1Rnh4dO+u3565ves7nfNzO8afbZpR9+NueTE1ga3tvu7&#10;uj2vfJpv76s9rrzxCu/KK1x2OfWNxn+5ER0xfZ5gE05/FdmJPudwTG/lbXzy8v47n1XPe3iW82hP&#10;nlc0J74nHO7GMftQ22PC3N/lnPHUIzw0O993e97H+bu+v/X3bsDvO+/96t2bf2/SDzb+Kx/6d7yj&#10;ufsdWvFXe93ZBy4zTs/kc0x7nPownzh50fuV48m57r6D6S9i4MFd8R78vuh9Ivb8zGCHnjdxd3x8&#10;7ujQcP6VtnfrPSYd3uGm77r1cBLzwJ18fzB+3o/TWZ7eJufnL7dxF8yg5m6o0wdz7j4e5oGdRHTx&#10;nPabZp34/pU43NHdM3F3V/r04TLDtfP0w7dn+s3BxxEN86hbS99a5813b8rhE8Nh9sSfsN7pRA+H&#10;OPlOWPZE451X3ODwzUE79YLRb3338LSPteSJK2084OHniDbYzqP7Ezf/nuaDL9Ez8QILB15iHuI0&#10;B13HcPNYaz0z4OTnPbh/Cv/vBzyo4RKnvrnJVzObR907gE/xZP6kO8HYw9FnicfJfPQn3JO9wsHT&#10;/Lv+fRZ73c0nL+8z7dszwrGm+ye1Pezl/MQHzkrXOOcj0qfGj5i+dzVO/jt+rxtYvVPw77XtvW2m&#10;7+mvdi7/M8V5pjOAwbl3U6+z2e91h19Dubpf41999+/cHLsmcoan/N7xmbRP7bjynvD+XnNHHSft&#10;hH3yDNM8Y8u/PMlh+DJYdJWjDe8V/Ym/fTPP9ZX+bv/EP/N97rsz7vCns05Ye07nAGP3E5/2pcaD&#10;2l7p0Qenht91cGPogjuHt+LSb03qfCadsehXT3vCA8fHc8DCbR56evzhHPikpXcVo/U88ivdV/S9&#10;22qezw4/Z/A5gufD/2jg3soXDv6pyVtDL/3kaMOzxnh7nNT2gs9saserefhd8eIJB43nkKfHPvCJ&#10;cHZxx3Uv+W6P3Qx6Kw/OAC+xZ3mX9F2Hi0fjcPGDR51+nnxPpwd+91rvuc3d1a/qdp7ezTmaYOCZ&#10;/8oO0efnRHziTe6fK8GYQX0V2fVnR/bkfJzjnb3sOflc9dGYx3tszO8CXcdow1udDc/0ye0RbKUN&#10;r3srH3t+h3w6q/fqc7l3leMdj/ahF4/uTZj5zJ109E5i65nR+InXxFn5BGdW6ybcmD2Du26vV2r8&#10;4u25d2ahw2u3Rzjww2OOseDhnfiFu3ri2b5w4+1/Pzav90TnGE3v2D7md77j9vyJ69nk8NBTJ8Lp&#10;PVzDR59ecrT0idY+nbNzYs9zPe232qXPER5z0MChhkPt7w3Y7/j9bsDfkWm76T1PvGB8R/iuoSWu&#10;dE/hPgs7TN7sOfXAvPMJPzpr8Emc9OF6X/grD/r4uSZf+QV372QGnh2ttWfzvludXb37yX4TP1if&#10;e+LZ35q7WvuQ28Pe9O9Ee1nXZ+o50TU26dvfdfT8OZG15Onvfn8Snv3QTbF58eahR3QPzneM7Ovd&#10;nt595dezU4fbuHdLvvJr3kmdWdOvM05+74v/pKf3q0TuftqX9zHd++59mY9H/CfcGDtE473sASdx&#10;hZsz5fae+mDTbvQcw9vt4t6JJ3yiZzmf5kYDfjIrfp6Dnjl4mENvFT3fOnI8radn7CSPDr9dbi/4&#10;xqwFh5dePnnAkqMBSzSXnx+MRecHX6J7J3lmMhd+vP75z39S/hmDsc9/NIaC87BTR/qROm+erb2j&#10;NeascnxX/Ts4s3ee4fAx70SbXeB13nviTey+feituCvcOvwS7/DxWEV8V/3MuuKstCv8av+Vboe3&#10;Z9en//z0efEhZgfewdP3sjvf0z3v7rM9Pecr/XwOfi0YzGd9Yh/e/xNedzx8vju6E+6V95N3yCzi&#10;tN+T8yb/Ffaz5q72+RS++vmQ8+/ezad2esL3E3vHk3tZ7Zg+nNUO7juPJ/qVdjW3cfT401/V4efT&#10;v+b8448ff0URHb74fSpO88CY+YeBr1qM4U9G7+4zPTUDf7yJwckT84FLfGqH+DDrVU/vu/M44fms&#10;eHFm7xkMP+NoTiK6jngT6ceTnNlwmJe+OcaTh//pJ/N3e7Efe3QNfhqZd8r/Sh7vyTMb451wDmpr&#10;kreu+9Qn92kv5jEfH0d7WmvOLmeGtXh6rnM07WtOeu2JDpw5zW1favSprZ36YPB6N/pEeNTEaVd6&#10;Hb1f91Jf7YAGn9VOzUvNnvRaiyd9NK6v8mn/+PKLUvo9i116R89rDT201I4rDZzu77xaE60/9BPB&#10;jSXv8/ObWeb2Pq3/6pp9v3ruah7388p9RYtu5R/cvCu+udG+wo9H+8Tr5Lmad+Jhjv3YK/3g+QR7&#10;92HG5MUM98wPnhqsd6Hf+N165b/C2XfVn+ZfcdPHFz0/X6Sm3z6tQQufmrjC6Tvi7ZnkRDjWrfJw&#10;0SVa6x76CUsPD/MmnP4q4jPNoddauL1/86wnX2nwbI+pxis9+xnv3uRzgmUvnvZnZzhE+HciXnc0&#10;4fZOrZ98fWfN39X2Yu7POPNuxzs9n8c6n4lzuv87f/YGVu/hnSl4+rvu90r+7vvd+dBbnePubPMn&#10;bzDzPDv9fPJ7kxXH/Kv8at6V/rTP3tmZD7NPPcKLps9tLD3XK2884K944PHkA4ZH8DvPXf4db3NP&#10;5pgznQfMvs7Tzyc++bgOz/7WkaOl3sXJK3oedkjNLsnNSf13eqY7253/in/nLuFOnvSyC78/ACPu&#10;9jzpXc098fgqDmeedmYHenCDg8GZovnJXe884p3PpEFHf5oLJxEPZk9701t5rXC8mLHiTXg01sMB&#10;oyb2jta3xnXr8EuceMHA+XPIcD0v9ekz6fC/8oi297e2e/Fz/8r/nb5nZ2bfFbuYF6xrdpjwYPHO&#10;Z+ozoz2mO0BPRLOLntue8cnPn4n5wIU3zZmwq/m7PnPh4M8O4FOEO/WCpQ+nz7bSNI6ucWr7gxHT&#10;251j14vHlf6qzx67yA6cw1zODse9kxzd5H2iD4cdTvlXPHbC2//MT9qT+Secyfs39tkb8LvOpK5P&#10;p7+qO/X/Lryck7MS2c3/DDun/25knr2DuX53xm/9f9/AdO+w6FH/avHJ78+rd9G6fJ+9FzW8r/6+&#10;M3d6tye77PST5zuY7y0+fzA8i3pZ8HeGvavtZfFjz+6DwzuJ0XBW9F3Hhx6ezEZPH214+Y1BfnEE&#10;Zg45fkTwaJhBL7Gx8PHvfvfwsQfz3EuO1n3n8fBc9OE0z9jUQztFdvUsPHoH33W80Hi+Z/AbN2N4&#10;rjT29Ax7sJ/7+KGHT22NdfBW0Tq84LpHDocariMcY5/I2YF51JnVWHpgRHip088n3wG4eb//+Mc/&#10;/lwdTor0/bjmOxEsH/zMZ376/DNuj3DNsda9xru2J37mTJj70e846dHvWanB4OBtnJwIJ9G6qz66&#10;8PLxbulZ7z44ER9mX+G87+ha0zvAsWe+H37Siw4OuX9ugtN+Pb/7qfFNnscaZoHDJf4pGH6wrttX&#10;2ubfqe3dO6TOJw88Y8Hpd+4aDhGvcK4eNOHd0V357vrMJGbuJ2fbm5nTfrte/hnKg5frnS49NNNM&#10;MDwco8sHbOcDBz9i8P7nd8W1JvlqHvrudx0eXLzDyQecaG3r6AV37h3bh7q92IN+an7e6n/PweH+&#10;qPH4WXG3Bz3uiR1Tp+c+GFxi89DglWgueHjgcMB2ntHkwxw80OLFHKL7YM01p3M0ngeWGD4PO1In&#10;4sfuXZubnDkrnHnMSs2/u+mh7ZngzQsejNlTPxz65PYHS4wePzTE9PuBu8PR4w0XPLVz+nfjEx7T&#10;THwTcwae5PzcEgyez9ma8PBITN868+HZO7kftMa+Ml/NX+HTbj7z1P+rYqs74vtDn7i6h6t+dHyX&#10;4Ha98rY2OXrn/BwWjCf+E5d+4rRDY/EAQ+uaGRPmGcnh4kMEjwe5+fYGNw+fV+K7Pr3zaofM8aw+&#10;00pn3PodvuJZQ77bI73d+Vb9zMeXyLy70V53tc2/2mXqN9b7pM+HedTh5rN7wm3PFd9e5NHz62fr&#10;0odjfMrDi08/6Kdec5+suZMnPZ/y4i64m52vueTwqePTXvTgTrE1r3Im3VdiOcfJedmJ+4oGXd8F&#10;NX3+/Yg2kV6ia7SZR05kB8ddzx5omGcdee+Uf66zux+4weDTx9s1eXTWghPp2XPCekb0E8++OUPO&#10;ws9TngGPiH884fH+4CROPProUtuHPrhr561Pz5i5yfNfuuEOuuf5zcEzkd6Ojzdc19xvIn54NR/d&#10;LrKbOSsf5kTDbN41vfjgCQ9OeuZ5TricCV5iHvuQW/uD9e+5Uw0/+jyrGu0U0dLrGpzoGeTpoQtm&#10;HN3diF97Tz7mdj+70Gev1I21jrnh+Uzo4Ns/GDPoE1sHPkVzO7d/z568zJ/6E5aZ6JhBPfHvYngR&#10;r/S+A7inWvi/4zM3wL1P76QnhNs8Y85b63rFa29rnsozm4d5q33gvRqZlTnk9goGTnT/nXzlB/7p&#10;s3PmzGPWO+f5lbTcMfGvcH7O8h3fg3fjroOB813M7vTvngOvKx085qR23nr44HCpHdNrvvsnOfrJ&#10;61//b7t3S5wM+StzuMB3zogHceXl97Di+kWaH09rureaOeGeQf/Ub8ezb3Z1zRxHzgOX3jQDLFx0&#10;Oz69dyNz49N74t0c8HejfXde4bEbdwO20/3sHucjeh/OQXSvczhE/FKTtyY1f3g09XbYle9O+1Rv&#10;da7g3MPJLLgrv8kDrmc5RwMvNXOc0yeiM8c695NPM43vtOlNc3tG15MuPqde7Lzi0/dcuER24Hzg&#10;aMCJ7oMR0TwR8STi6dq7kCfyQfNOxPcdj7+S9on7+IRHvhft6+8K7yCcCae/iu0dnn2m/srrFbzP&#10;N83jbFMvM+m/Mv9Us7uTT+61Opv3OT3DFa/fxRX/Tp99ias7O/G0drof96/8dlx2vfJIH5++w+D0&#10;zAvW3GlO/w+QzbE3PWPO6Tv2Gbu23jkeYCtd49EZi75rvB3DYZbx1rv3XfPVWbJv97ibPvuENwe/&#10;73oPT+w1nfkJ3+/uwfeemH35ThC/wxmm95P9wKddjZk3ndVntM74lL/LjZ7diJ7DrubRp0f9s+Kd&#10;O/hZO17N5Qz9DsB3+olz6gOPOM3Z9Sb+d8F8L8mfPkf8mJGcD+f3PHj0Oprr3go35++a526u7pW7&#10;2d3jrod+itZd7XFn12nWJzGf43RONOhOzs5fvrIus6JFTwRPDN94sE8/0zzOyuxwzHPfOfxEzuJ+&#10;PFybf5pf6Zl76neHdzU7XicceNwp8XQX+Kez2td/idC99uN9BU/OBw17EMHht1/69OAS2wO8I3rz&#10;yRPzmebax/yJO2HRo3OfnMgO8ME9/zvku718hzvenXPEh/u7q2s+O9kPLFy/g8bba6qtob+a5f6k&#10;o+8Yr1Oudbvc+4XX9U570lvtG/zpWSf7/OZc30C/s677e9h9Jhh3Tv+7RXYkZj/nV/tecf19D3fH&#10;d8/51Q7v9P3nz/2O3/GdtF91pmn2z8Ry7r7bX/Uu2Jvo7/fPvOOT2ewcLvmn988cv/vkrk/2/lmc&#10;f/2/7eayWOTTl8acnx19bucne/Hiw3VuLZ6Jq99ome/85EuE/yfeF96J9nfOvnCpiebaJzga4+gc&#10;8SC613k4/njGxG2MGt00c8LQreLOb6U5wVe+Kzye9E78P8lZ7RHcd5y6fxHDOfqfqfakNg8MD5+R&#10;ueHkkzqzE/m0Dj+0+HUNPkW4eE2cT2HMvvIPb7XfCo+ne+TMzHsBg5saDJ53CwZORGseebzgEa9m&#10;2M8aPK9iaziPdXCMkU/89MAT0YOhhZf+1KOfiEfyV56VP172d06/Y/zsSe1oDXiw9nfPmikPN097&#10;wL3qw/tEzOzVXp+YZ8/M5ezGvzLfnd27JffP89lxp33lDHf9uD/vebIXfH5+pN7tzG5wE8F2ul0P&#10;LzhXdfO8w24XfCeOPfBfRfT4rXgrfKdvz65XnuB4U59G5hCjm/L4Gz/1f4XHWZhHPPVCb348jKdu&#10;zH1rpzxc9iLe0cfzio8v8813zzjcjuZ3L/WJh3XxswZ/Y+Z/Mmc2M3qH3hXeFK1t3/DTNycYvMbT&#10;+/38mjfg78z0zp84Fd8be51+hyZtfIzvvHw+5lvr/uTjPjrzrjBzme+YPh7B4YMlBmuePcjR4AH+&#10;O57fAHeI4uTe4bYW3PGEY/7Pzn1+vldgic53u6Kdzj9hOy960cXXf65FLxFfonudsx+x+79S/VVn&#10;WN3rV89fvX/e2dU+nOOKh9/PjuzrPcByBnL3k0/4jt+avh/8Gu+5rndceol4RwuOT3pT35h1jePj&#10;GE7mMGungWv9kzn+3AM7ZQZ7gcFlPri59FYRz+7jterDDw8Okd5JbA1zo00vtf9Mylhw/suX1qHF&#10;m3iyz13O//7v//7H98Z78L973PHkfGi6Bj+J72jx93k+cY/29KzMT83HPHqNsbNj9BMvWM+zjhzt&#10;ig/uGC26kxnMckRvLPmp3+rc7WfP1cxw6J3On+Y8hbFL+3k3ciLclZb+rxZ/hfNkR/ZM5J2A5c6d&#10;+x2EO/WM4Wcd/aln3qfzq1+fXs3nHFe803Oe+l3NO+33vNM9T/2bl3n5ZM6nZ/Xsn1n3PXuX7n2n&#10;e+E9JbIn+1H7LF+Rey67nM61Npq7+p6Dvn3h0U/Mr4f5tXL49ODeicx7x8PzJp9//ZcnTfyd//sG&#10;pkv7d3f9L004/AYkPrzQ9Mjb//RL07yVH3u8GvG1vme7dzfv89/RT7tZf9WHC+9qF3joiK2jDp88&#10;XPTE9MjTNzf16TPpnvI+3eEJnu8i+XSuzHHPOTsYc06/Yzh5VvOaT926k1lof3Zk17tnvsvnnNEx&#10;EyyRPzwCw9//EqW3i7wLc5gZjD7+5rGXe/DNm/Lm2QN+c8BX0fzJD114p/2VJ3j7rHBmE9HBB19F&#10;+PSjM5a6vcCI0TansanPTOLEmTD43hPsV4+783K2nPuEB/8k7jyZFc6ON82JNpp3Hua/4/GKlrm7&#10;M3A2c1+ZdaK5e/crz915WsO5Gr9b9z3t9CczTzjMuHNeNKt4d+7K52nce3FeY8zjPVDvYnO7bm36&#10;/P6qe11feXEG64Lx6xDjyeOHZuW9wu1ljnNzdvlKw7sg2oO9jf2MfNpt2qN5d/dv/TTjN/Zr3gDv&#10;ln8OEslfPRGer+pbh9+7e+GLX+rk8TUG7yujz9b7nO4Gz15feYZffZbv3fnuXNz5inPVX+m+Gl+d&#10;d/ouTdjVvp+4hxPPHcfncH51lr9SP+fe3dHds8brK+7ydMYV76p/9/wn/Mx85c4nzel9r85pz2mv&#10;lW7iTme/2s/9ydMYu6528vyJe6KzxyrHm/6Jb2vQTjHceOZzRzd5XWGr3U/msmdmwLffhLHPydnw&#10;woeIR2J+fwmP6P4nc/YhZlZy9iBOO6CZOPZYaSfdxN1hV3Nay0x27/6TNbMSnTPjK3ZgFvHufd3l&#10;M8eRsxs7PXu05k5e9m2+e5PPE+fzjJPce0z8qz5nvOJN3r+xZ27g3buf9Hy303Pf+TPbfy8Xzs1W&#10;fL+p/06Rd03su/mr38XpucM7uZtTv3fuddqFue/4vqM9uZt3/J/U8r/f5M58b7/CGf5g4V52hT95&#10;cX8Xr0/dJb6+R7B+n+YkD++KY82pb3t6jnvB8+F/nMTfM1c5XGJ886GOzvnOp3eavFb6p/Hs7H1O&#10;/Hf8Xe/E+ztxeJ+cif+LmNTp5XtkDncJRs2Z8EmNBz3H9LpvbbjMQNd98KvYPlf8d/t9J0/4xaPP&#10;T90xXP75T54nO/keuv+D9ePH+MElMgMv88HCMc84eetWtXdYcYL3PLinevhTXHmbu+PsevbY5Xc9&#10;eF/2BCOml7w/aJoHf+obm3TZ3zh84t3zoXs3ZqefNftnzN29g77L6W7Q39198up5r9Tss9JO/bu7&#10;r7zfwb/DDuz/nXZhp1fi9K5PfPzdJH/iTuLx6k7eG59E9sKXOPGDoXUfHGzFmbzREHsf8NOYGXig&#10;8T7+dSd9YuvAE9l9xzH/JMczXHz5wwnqE5/vxPGZvBe4zwVGNH/Kw7N+4vxMLLvtzvLd9/+Zd/cV&#10;s6/eDzuseCffPf75jRf8RPLp+0GP+ROH3qdjz+7dMj+c5n16r7+Kf98b99t4zpvehP9V7uLkHHfu&#10;4DvcFe/z5Gx/BU7u/O925u/+3t55J7t/3q580a54xl/5zryiybvyXN5dMD/U/Dm1e8mZDY86PbDk&#10;V0+41sJf4fQd73CteyJ/ZfYrmtWuq/cD33ebuXnAEvMJTg8dtX9/GAxNeJn9xx9//MvPv9ZDzyxq&#10;/BPpGXslX/kEn+Z6BmcCay/q9mod+kQ0u9lwrPvZ+cmZ2PHke7c7f3x285jTEQ3vY3ePcOKR3DW7&#10;tR6851Kv+uDt13V84Cbvfmr3w/lVnuzNeZz3/n1GNM37Xf/8G5i+i/3+fv6W6w34bk3nWKvudbgP&#10;4j31b/Zf5Qb4rj1xnk9+X3u/r5zVs3+Vmnd7elfhofmuZ/z9X5788JvhC+C4+2LAO10r/NMv5Knn&#10;Fc87rs4C5+5uK7+rnab+yuvkzlYczuV5PmPr3EMzedC7G/FazQHvve7O+TQ/e3KWngXOWdwHQ0+N&#10;Jtxg4NY6bz41EX3q5OB4TBi9k4j/Cfc7cbx338lqT+4qEb21/IVJ7nryQUecOCssGuYxI5i9gtNb&#10;+QTHx9rg+PkPz8yFDxbN3ecdLbPwYJ/GqRPDgW98ys1r7+bTT7zK0a543af+He/fQO4475G7vu+w&#10;VrTnak7z7OjvmPE7+eRv36l/x3/Fja/n7Hju7XTdO/G3t/P2cu9O/s4Od+Y0N/vnyXzy5nTNrqd8&#10;9HdmoElknrFd7jnO0UwYvSmenJMdzSWnN3k3Zg15YjzwAW/tVLd24hjLjMkfnB2sST5pwIjw7OF8&#10;52kPeDstnI6TTziveLX3p+rsNu29wl/ZI/7xe9LzlT1e0Ux3c8fnVzzznfN9ipt749m9g10Pfb+D&#10;ruGtoncxh9mrfrjpXf2PtPZ8J88+7MJu7/idaD3zhL/irPblPCvdr4avzvldz5H7f3fnnce73tH/&#10;7O/Ibofd2d995z73u/fYu+zONHEbe7c+mc+ZfQ/T3FPepDWGD9jVXHjvxukuepd3Zkz+9mMW0b2T&#10;O7jyt99V7h3al152Io9f75ie+8wM1lz3yOG0R9fwn4r27x2o353lGfGKb2PMaHzaofUnNf7Mp/a8&#10;5MxLPvXo44MmOD3neMBjLjFcOGDvRvyIV34nO0xeK1246e2eyQ/+ypd+x51Xc5+oOV/29P8O8M4e&#10;72ivznTX+4R/wvFe8FffC/poUjd3+l40Bz1x8qH3qTjt6Vl91vQ4B9H83/mzN/CV34npXT97mvfc&#10;rr6r77i/cna+/69o7+zKnDuaV7me5fxVv19Nx5mv3im873o+9ss58qH+rvtOez2189W75O96ZIen&#10;Zk7nYY8nZ/zrL09iPg2+i2XBp5b0Xk953j1P+Owx7ZDehE9z8EkvGtfN3/XgrjjB8V/thnbVZ0Yi&#10;HCK9rsHbe1Vf/eF+69qfuqP3wiOc4K53Ovd2GvN2eWaz1+RHb+cx9Sav8Iw7nzxewa7u8hXPSZPd&#10;fTeuyVfnQ5c+XO9Nn7nts6pbFz3cqYf/d4rTnpzh7p6TV3vgHW7yfJJbCx4tfHzgGccjHHuZg/4q&#10;Tv6T5hVva5zjH4z5iRMnXHpw4VHj52hv487xNeacOSde1nkv5+F4Jv5oU4MR6TnSI7rn/OrfM+b+&#10;nXK/g+ncV/eKBp7fcTDXcB2vOPhGc+WF75UnPDw9w70JBzvdxX6d49V46vivZqCjnzqf1PQmzwmz&#10;R/cnz57RNR74EsFfiexxop3O7x3Stx98c5gTjD7Y3ehZre0eO3iuseip7WXMWnNezfv8vfPk25pw&#10;dntNfGPOp3kr7FXdlZ/ve8f1ma0xvtIH7/3tYd2ON2nCn3B7Pp33macdjJ3u12ef9rbXKzMmz18B&#10;O7mbX+Ecqx15r4n+hE995w7w87xg/s64d5JHu9th5z3tk5n2W3Gax65oo+Ns6TmH29FaetbRd4+8&#10;e13DO43R45Ed3nne1b8z+2mt7+Vp7/bzu+/eV9d8F75y7qe/N6v77bO6Th7dSvuJ+/nELM4U7+/2&#10;sBt3vdvvav+rvmcxJxr+PKP1XaN5Nb7rx/67+b7HE3682Gvi2y9cc9AFv/PggffkY068zUmONhGu&#10;OWB39pr0xk69PLv16QVzjK/rlSY8esxAN/XgEsN59WGevcjp4Q1OfRpX/xxGH8+p7/M7R0NMr/vp&#10;8aTH8+r+O927/uxun+zLzOBwOEfHq37zu+7Z3X+3zlmmGcbgJOb74N6786/03HV4Pde9qd/eradv&#10;3J4rHN1TMXM8N76pPZ9Z5pHDs4/zaK9q/N+N7BIfn8G7kr8767d+fQO8h0Ry2H4vYL9y9PmS9/fL&#10;/T7nrtfcqW5915Mm2ClvpT/FPafv5dTjDi8zvmLOnZ2+iuu79szvfh/Ze7d7el91ht7j1bn4vKrn&#10;/U0+8QR3/Oc///knDhbeP/7xD6xeivHyGbp+yfT/RPH5A2MWxgyc+jS+qjvxf+rgJ7PM6buhd2ef&#10;9sg9NRZf7i+9O/6tTT35B+/nzhzv1z6pPROuee4Hz28m4BHN3+WrveODF/OI8XN/53/ai99qFzzY&#10;JzW7XGnQ7iJezTE+zTbW2pP6XX3PWPn1HflceMDpmH58WwMPvePEdX/K0XAG/ImTBmzHmXZHN0XP&#10;n/o/C+N+mO+anN2J4SbPv1DBmkuN72nEL3z/4ZbxeOdjbPKHZ+5KE04ecydPsJXPhK88PfOOL7rM&#10;Ikd/N077GsO/Y+aAJUcDRp3ek0/8P+X95J7fxSv3xTvJTrk7sOkewaxZnQVu99Gu+s3f1ZMH/jvd&#10;V/ay452dpjO9s29m49m7dM2c4KsenK+O3sf36fNNO7lvj4lrjBmv3oVnOWdGsH4mXnNeqX0Hreec&#10;jbtmV2I0resarn2SgydOGjAienTU3e+6+egSmd2a9MAS4dnLOVw8E/Og+1HNP1qLZmb+QJu/436q&#10;N+0QzHeS2ROPneDuOHAde07X5v7Ov+8N8P4Tydl2wui9Etv/FQ80+b69+53zPv7zE2YQMyeP+e5N&#10;OH10eBCD9/7xcR9tIg+zJl5jaE4iWvytmfZy/6+Wcxec69Pnz7zdjF2PHT8VM/upp736np+aw31e&#10;+XkfdiFGS27elecn+pnPLp/w/w6eOd/unt2b7mLC+lzmcKdgRM9x3l7v1pmHP7uceF5xOcfOKx6T&#10;T+OpefAFo6YPTn0S8bA2GDX99krfvO6jw8exdXjhgTZ1c+HgByexfeB2xL+9Xe+8mG2fnpHaflO/&#10;MXwbZ86qz67dv9L1HPT4pY8H3PT6v7AzYfAd8+u7aMPPh8czjKefXmPoHM1zjgdceyX3bDiOU9/+&#10;eCT6z9/ReR67NNa153+nPHtyds6X/cCvdrXG+ZXubn/lzT3TJ4JfzZl4eEQ79YOHs+qlf/rgc+LV&#10;HPYEx+t0tnnxwA+8a3Ci++/Mxu93PLuBvvcz1essz3vd5TUls4lxcX7leoc7efnn/6n/d8Lyc8T0&#10;88Tf6Q6eOutX3WPm5PE/B181O3M9KztQs8+7f/kwM5542K29uD9w9l7x4d2J8XrSj9n/3//8z//8&#10;+/98CVTRv+gXvExzGX0hS/LNxpXvq7Pty8tjNXqOfhl+KXDQJtJPb+qbm9yc5L1P809r+1rj/Yx3&#10;3vqum+86XPi789CbvnOtp/ac5ODEePKBy29GmWduONN8tGioO05e1tBPDE7dPid1tOiZQX2iDydn&#10;jfZVfeah7Zm7HtwdZzrLCgvOh33yLw749Dy3MXTgxGiSE/39cB5OPOCG3//y8ow/Df/vhwlLr73g&#10;PxG948rvk/N75rSP53NH0cHNL7z9jvGkn9oe1InmpPaDJhzzvEPyfPz+7UFujb3oE0958NsL/YQH&#10;637q4O7F23o4zKRGQ00/MViecPi5xZ5/Nv/fD+HyCbTKdz1+8+W5zU+dJ3uED/cHOv/IznCpZ/Y5&#10;2j74rxzCb82K+yqOP7t0bV96YGioO8JPDLdr9MHh2AMNuvSah0d6/fNtsE8+3utkTvM5CzhnSQ0W&#10;X/L0fSfmM99csCnCc68x/MPpnnWdh2u+c3u2bqqt7b7vgt7O315oowNHm9r9lTc8+qnxAuvYmu6n&#10;PvEILz+f9UzvTT9cHrx9VnrvxvZkVvvCC24Ou9Pn3yHg/vctGN5dg7c/uKM54MHYwxh54mqmOeTT&#10;DHqryHy01OGDrbR38Omsd/RX3PizL2egvtI2v+ud3ueKznvsdFPvztxJ/xu7fwO774jfZX5egEvO&#10;+zqdin7H5zsUTvgnM+C0f9fM9Qywq2iv6PkEp3e6B7zMjLZrdjEOtpo1cfFHC8c/x9MjwqFOZKax&#10;XR6PJzVXfux8d2bOsPN2jxmcO7U//D6JvqO17AjWtXVP5PjHi5lXvtE0Fx/jxshX3pPnivsqnt2u&#10;9njVu3WZ88lZkzd3P/V6vzv1zi895u487XHCxwsdERyPxuk7hhseXLTh0INPDy54anorzBrn8D8R&#10;p73uzmHXPt/KB777xuzDfsGS80kNZp+THA9744c+vTz8WiR5OMTk/vccPXTh4U+ONjGPuejB6Rmn&#10;l8jjPpr0nKc2z/3gcInp+wG3R2PURLipySdPY6c5M8Lv3x8zK5xpNv1pVnr0ee+p8cIvf0aVvv/s&#10;Gl184U0zrjD7wA3m7xp4zu7zo838PKnJXRsDR0sMzjkS0aQPhz7cxOwJB17wfvBrvOudR3OvaryI&#10;vT94fNgPjLtODMZnNxPtjtNzPDu558C1n8/geRMXHTxr6V3FnW+03fesyfv/Z+9slyM5cmT7Y/b9&#10;n3jX7F6X9swc+SIiI6uySLbUaVYC4HB3IKKK/UFxNKu+cfKVv2fCBaNmNjj1V0ZmE3s2eO/cvFdr&#10;/KP/1IxXd+t9smtejZ/4oyGeaF7hfNq/d+L981xyYmuu6vx69k95+Ex96ryf9v/U3qe+0+fvRIvu&#10;hGtOPtOvau3zbv7k+3rXq/muT+7Hf26M9t2nPainX3/Su/r3uZPOO+IfzLk5r+b//r/tftWgdU8v&#10;iP+nfOO/ewMyN/28yKNhH2Kw6XG/57g3aZs/cb4K4/yvznv1LH1HrpO3LzX7EuFa32ehh4f79Iju&#10;rfjB6RGtSz7h04zWWXvKbw/rnDdvV0/7w9/1TjjRZy8imo7s7nkThs498vSS40G0Jn3zm9N1tGDW&#10;4UmcehMG/4mYvTKDGM/e9Ykd8GTn9uz57ns/cnwSd9jUs/Yq773D965X+u5nn91z1d9pX+29OtN3&#10;Qx6v9qPn/bjDxH6FZ6x19ODRB+/5qenBJQZvPr3E9PPgkfxKE87Vgy88dmicfuITc+13J/f52eWO&#10;nt05X9eTF5z0Tu6HHeFOniuMvTzLPu6vPJ7Afeb4de0Z7LfarfGJD2Zf5jb2RN07PeEZjz6H59Az&#10;xtwJo7eKkyYYc1oXfNKEh4Y+dXrBwM1NzuN+MNfO4a+i56447+DexbPI3Xeefmpe2cE5NT6pnVPb&#10;03n6V0/Ps7/zK5/ux/dKf3fXnnG3/up57Hc19+49Tfxg3PnUZ5er+I72yvt3//tvgM+IN+HzyWco&#10;PXj0iOmZR92fm9bDs0+wVx579NzebeVvHrvCbX/X4cC3R/Cug/UTztXTnJ6Pnj3cR0uE++n4yXnT&#10;+YLx4mzZwVzwq/iK5srT/af8J59g3L1zz//KnF2+cuZXzZru/ytmn879zvd/977TS+wdwXKPJ+e0&#10;Hr49+v1gduN3aubc0TS3PdircXTgnI1I39Hc4NTJmZM8j3t/InsOfGJrpr16pjXxyQtO+17VeDUP&#10;PJEeM1Y9eO47dz85Z7WvOWjNBUuES8SH2lzz4XV/V9vTeuOeYS/45gZL7WhNcnTJw+WHFvtfDpsX&#10;7t0HPftRTz5wpl5j4e74mZM+8+C7bs/U9Ol5Bp70vjOenOc79uW++h5P7wp9+N4ffPIFg3M6C13z&#10;8fH8FadxajyoO6bf86807fHdNWfovRunzr595lfPEM+eu/N6au40Y9rD2O5zFD9zJ/9Tzkp7hZ/M&#10;v/K408+8vHIvV3dzx/c39zM3wOfjk19Dn9l87eqznHwGzV+7rjvcIZ/7NfOf2/H7sLrvr7i/zPiK&#10;OU+/02//8GQOnSeXv3oDXl36ab939uCc8eCNzn7Gd/7wrN3xn+zt7nHX6x04g899R99+U91+zDQX&#10;Dn8Bpddc7jr9aNDBJ5oXzD4rDdrEcNoDPNF+qfOATf673p/q//wzXPhBJz/Ypzz4PyGyc+J0NmNw&#10;wVKvdDlbeN1Hm377BePBm8+gdXAS+V/m8BP8Kx4a7xMNevpPRs4XT+dPzjj1uprPvYUH15jnBF9x&#10;0JhPbh0YPqnJ8SDCXcUdjx7eK48rPD47j+4z98r3Tj+ezJl2AUvkhb9r87ynveFEbw54x/CCgVuT&#10;3tWDjnhXv/LHb9UHD++pmXgSd96n++H1SvQM53jl3BNOP5G7CY/c/VU+cZl112s1Y4czKxzn1L1f&#10;6ubt/K2ftO+ccfLb7fJq72THvpPVuZvHPbNbz5r4cB09z/iU43ml6V3i1XfeHngzt/vgJ3Gaf6Xb&#10;zfNu8IiT79RjJ3tdadGYF+/g9PBjpnEw6+Ebu8qtwb815qTHnvC6Nn/aE12iuanxutKF+12Pd3Z+&#10;uk806DivtT/57N7zlTznvjqf7+aVGT9Nc3Xeq325j+Y13nfrevqcTX4TDx9i61Z1+H64B3BmgZv7&#10;To7v5NGzqNnJmsnHPLTWJJ9wdInk1k0a98mjhUukdxKtP+FPnN3c9FYz0E3nIjDn4wAAQABJREFU&#10;n+aA3eWj+ymxz706T9/bivdTznVnD+7gjuZV7lfeW79nr+z86r6e/Y6Hd+br15jzqzlT/wrrmV/5&#10;WfHZTvLetTU5a3NOzsMdhcv3V9ERe5br6JltvLXw8n3c7nVtH/YLBs9Yc+EQmZvI952tSb7yo2ev&#10;YNTJd0/7dh1tsMkPbnpwjO3mvttjDj7U057hXOFX/XgwI3k/9FY+8MObOMaco7sb8WCv6FezJ2+4&#10;1ptnnFnpJ3cPDZi59D4ZmfvJGXivzk5/F6/2TN/+3COx9dT0d7Pdaz5zw3FujWeRu+8c/+YZp0dM&#10;j9xeVzmeV7xP9ld7N5766X17Rs453SXY0/P7Xqd9mrOr39W3d/txD837yjo7sZdzdvgJO7LLrxaf&#10;vju/T5/+2vnJd/3K2bm76Vz07Dthk/YJzHOf8PuER+6Dvyskzyt7c0/0PNt94+RXfXi/anzkhyc/&#10;8eH4hOdTbxK78cE69b3LP/Xd8dh1x7nb4wvrru6Kz67t73sz58pv6tsr/fgF65nWMhMMD3Bq+o5w&#10;wFzvdOHvdsLvKraH6+yy28Hcqzk/pc95fDaw3Y7T+2IPa9uv76nraCcMz6kXLK+veD45p++1Z7mf&#10;s6YPZq7z8MxJTh88HB561FOcdOa1h2ea1/nKFz/6Kz/68NvfNdwV5r5z8+/k8cheie1HTbRvNJzH&#10;uTnJ8YXb/av6VZ19Vx7Bp7NZ+25uf+fv+k766ZyZucLxmPr0EtkbL2pzdjl84tW8eIVjPnnPCc6/&#10;PEkPnuPJvPb9RO0zZb9X9rLGfs57d2bduRO49vLsqW/uk7nnTr5Tf3cf7XGHixZNonPuhdj8xtMH&#10;i4/rxv9o/u8/4Br7VL7agx3o7+Y3B+1OE050jju+e/ZnNhEenMbpdzzls/Okv5rFWa1lrjHyiU/v&#10;E7F36fruzBN97uzq3u7O/RX4J3fzK5zjzo6feJ9zj/bt2r3keTVnei+s6zO2vvuumWdslXvmnRkr&#10;v1dx9uBeqInxTa/7d+ZZS57oGVd+p9xTnufd2WXlP3lwVjTUnu38qm/uT8nf3flKnz7391POfLXH&#10;V+98dYdX+570ORMxGucnHua8u/Mr+nyOTnQnHJ/lNG/frk994EX/6a+Nuzuu9rm6+8yZ/qUg8znr&#10;yh/equ87S361D3xHdgA7nRn+1V543uVaR+69yN3j7L0TdZ8TvD2oX43s1v72Sw+e8Slvn9ZxLmI8&#10;oslr+uxNM3ZYz28u+0y8YPRbt6tPNPY23/hqhvnhnGhWXu9oV57v4NnHT5/1tGfeaZ5Zvg/PJncf&#10;X3rUq8jZrvjdR7fy3eHtBRf8HW+8Elc+mbPqWf8d+RN7xYO7nM4w9T5xJ5wF72mu94MPRn2qR3ca&#10;2Yd4dW+nvu/yfO72+ik79l7/5JrPz9/pDvgM+kzf8dmb7jbYtJ93fSf/pPc7e1l75w64w6tzpZ8X&#10;fM9zftU396flb//w5O5Ad96Unc939546x9UHLufkw3TC/fS99If/1XtY6dp/Og/3gAf1pKU3+XCv&#10;+Kw49nA+8YPhS24Ns4KZh5e5zul/Z5z2/c59drPZlfsONzk1d0ttr2B54HQv3+DgmxxwzSHPD+HE&#10;A59pFtxdRB/Oqx47/7u9J3fI2aY75MzukXePuu8HPJEcj5Mzh4vuhB/OXf6Vb/xWO+96V767fp/b&#10;8/t8Xcc3XxvWBGNX+O4n5xUuPUd09N3zD7vZJ9x+2KPx1MzAe+I01ppoVzPgtsdpjb73a5z61PeE&#10;x7km7ifmTXNWmOfv9lzpja/0wfPK43nWfkWe2cz3Tt6LPVf77Pq73srvBI8ve8Nf1U/vwJwr3+b1&#10;zld6zpU4aeM/eYChYQ988A3eHmjgEPGk/klxtRs456d+ZXe09uq7sy+8YM5T45U8T+rm/Nl57Z/4&#10;4zn501tNSB+fFedXwfusp+fqO2gf6vjhCZa7AePP9r/KfZ3u6bPuNKe8ncffudf30zVnX+F8zuAl&#10;muvcnOTR7vrNP62nnVbazDff+xiP3r3Up/uf8uL5xPPEvBOPvo/sHl2eqfdHY/gHmqG1hF7RTGbs&#10;+ZTfNGOFZfbdueav9Jxpmos+ccebtL+xz90A78vnJnzG2XuT87mi/szkZ13Zld2fco8f3q94Wm8f&#10;4/Gl5/2DgYeTnl/B8v2mcNAlug5neuzb/V0vXGYlX3G9AznR+nicPGjhpp4ezj/1gq105k/7TVh7&#10;UYc78T2jc7Tg1Hd90K+i/z6RGfgTo0seXnNXnu/gnsts/NLLq++ia/jE9gTvaG/3wH0/7pNf9cNj&#10;VzQdT3dt3apm90TyK276d/e4Ohcz2WHFpw+/Y/fxubtv+1LjlxpPIpxdNNderTEvPXPTS92c8Ogl&#10;zwMHPfWf3b/6NtZc+n+X2Hf1lefy+5ec92e1g/nhuD7Rr3xP8L/75+DkDv7OHD5LiZ948OXr7ffn&#10;6RO3/HnPn/K+8XntE/M5a/w76p9yV3fO/vYPT37q0Ks3/ORw72jbnw9Ye3YdHVzfycRL35yeeVKj&#10;Z+aJ5oQz7YuOmdR3I7u+6mM9+ckOr3CzY178sI53Jk9s79SNm9N9/wV6Ogv8qbfD0LErXNfhwKOf&#10;msdcsJ8YOUPvC56dyX0+n4W+sfjhaR2YucmbY8/uWbvzW/Wsfzdnhne0p89h/CS3Z+Ywa6dtzfQ1&#10;uNJ7V2Yl2nOnXfXwWvXb/4o/+bRHc07PER1eaKZ94PSc0zqe9o0fNZEZjsldM+8Eiy88dI67nnm7&#10;nN3DyWfPdTDvcHdee8Vv8piwcPO4l3zy/JP5+j/xfdcbH3Ymnm6G/pQfnnd2Pnl4H3OdT7pPYJnJ&#10;PqfzT3mv3GPOyD7oqU/Ob27vid+Jz12O597VvsrnPMx27bMnp2ccHfO7XuHhmWtPNLsY7V3Nzq97&#10;K3/uIfze3xr3wmVX8ETy9HmCwZ2wU020cO3nHP9VbD01fNenvhPPmD2ZM0XzrJ+4X4Gxg/fquXCC&#10;O29e95vb9aT/BMbZnpj/pNcnzvq0Z86be7u6O+7lqfmZN3kGA4fj+nQ+WuKpjlkrfvzyhHfH+5QL&#10;jzmrPYx756u92tfa7nnGaY/51l7l7EDczbIXfGN3cvSeF8x1/ILxsj88fNy7yqN9RXflu+qz66rf&#10;OPyv3LF3+Gm174L7+YodM/eJeU94fMV5M8N3nfpk99N7sveJb+afPvY+1Uw8+9zZ0brJ9wpDT4RP&#10;nV3I6RnrXcM1f+pPPmCJK7292xf9Cqd/FTMDj0TvMmnNX3Hxi37FmbyNtY7dwD3Dc8Dh2RMPY0/k&#10;nuU83uzDHPqJ3YNvfPr3PXiEv/JhXse7d8D30uPjvH1Xtc/SHM4xcYKxKzz0XQcHIwZDn/wrnsxe&#10;ncV7eZeJT/9T+1/5rvrsuuqz90nEK9yV3+o+V3fZfM9gp5WWPtHaU020cFdnwh+u57j3HTm7vzPb&#10;Hs5PPO/yrzzxI6746U/vFzriSv8O/l3v/+5M6eXVu+003MEJB+4/IXIf030+dX7eJ8+KN/hTc77K&#10;Z7orzvaJHbinT87Y7c18c4J91z7ZYzd72te7Oz/l7ubZ71fOH/3hyVwYl3Z6ybvLwyucUz9rdt53&#10;evH0/KsZp3179j54TJwJa/1U45lee7iXPH1j7de99rvid39V95zwwBKv5trXfM4Hhmf4eBqzj3N8&#10;wNCCx8M+4PDdA+sIB+/un9ZXs5lz6vcTeNmZvfONCXLH5PT6Dqj5ISnumIgPeurud913k3601gcD&#10;R2/drmfeU3nvwK5P+Le3PXsOXHDuoTXg8OlHB0buOjxqNERmut5xVz30V7HnXfHTf2cm93Ey5x0O&#10;50okjx+1seCcafUNPfPDdR19ngn7s/OfualXenpoptq9Xc4unAsuOPVpREdEx1l6Dv0nY89+yju7&#10;89rNoMdZidkjPTzu7GUP63qWe5/Msw+zM6fP5d5uD84FnzqanmGfXc+85Hg3Tg8vR3N3evPu5PZk&#10;bvTOU4cXzI+1xnc5HmiJPW/ngeaEwzyitWB3Zu9m3ullD+ajmzB6iewJz3ow+O6hpdcxWh50xuhd&#10;zYCHR2p8jME7jWjxsg4Mjnu7vPmp8ULXnO7D+8r47g7W9/k4hzmNoTEHDO6nYma+O+td/afO9pSv&#10;35enPF/xmfZYYeC8N0Twaf6uN/Ffwe7OYO+rWeHF+4p/NZ++ffClR2RmdjO/a/irM7R2xTOOJztM&#10;HuFM+ITZe5efajObHSe/+HR/haFvPvin4t15zT+9q6v94/uU19WsV/rT+8bOxPg6f2XOXU3mTc9P&#10;u8urffocze8+ZzbemnDcd95c9/B+Mt7x7936HK/uxQ6T/5Un2iue+9GgI7qfPdiFPtG8CXOf3Lzk&#10;eKfvHP4rkRnxY0Yi+M4T/opjj6f3ZaZngDn6XOBXmjs8znXl6T47eQ4+YB2tT6/rK/2VX/fZMXPy&#10;4t9zMPvuvPZ3fdcLPju2V99N+hPXuil/RcN94TftQu9uPNnnhJO5r+wV793j/iv+O++7PeZ7pzse&#10;K/0KX3nDd/+V98jnwNOY/d/N8X/X5xX9d87Ovl8x/ytmXN29d3Ae3e7zGe4rn7uecbXf36k/nf2V&#10;Ozy9E+Yx49X37HTeJ3mc5WSGz3mlmz7jV5qTHV7l8F5FP+32qu+rOt8F+7Cj75kec+Ak0gODY28w&#10;x6u+ucmZ0/g7NTv07u94on37hycx+nT0G30y6y7/1POEZ47fNN7IVd/403nP/sT9vLPzah++oHyP&#10;E8bsPmfrUhtDhyd1Ijs1H5xZkzb61tkz+cnDrHCdn2gnjneyH2chmjf5/CTM5+i93cvOV7XP1V6p&#10;uR9i+ODNt5f5xsnZi29uxAtfenBPI/oTfu9+te+JZzjti87+K473T05tLX6O9Fe+5pKjoU70vPYK&#10;P6/GrU++4uDd/K+o2Yl4OrN35uzg1PbLjLx4kvsHJKNBZx78RHvAMWbuKm8+M1f8CWd2euivsMnn&#10;E1j2YKcn/X2+V3zZKdFeXa+8w5u4wfLEE1/iygu++/gY+8qcs3kP5+wCjzpnnXjpG28dvcbxRX9y&#10;l9ascnyYC2+F038i9sw+MzvsZrVmx7UfOTusfPj9Pr5wmYEHdWIw85yn7xoukf7km14/9ureaY1H&#10;Zvbc9MAS4bb3hBvDAz/q+JjXvqmZi5ZIj/9SSHj4XnlOc+5omBOfE90J592drOfOjJ3md7V3+Kt7&#10;436IeFKf7v6b98+7AT4rnJzPGJ8d+q7BogFH74iXeada+5BnFp5E/kd/cBKZYb77zuGC4Zs6ens0&#10;Nz0e68CIqx7eq3709DwL30RweO45Tx+u8V1+5dla/BPvatuLGs/U8cQXnBr+K/EJj1fmvqLh3NG+&#10;uzd6or1f2e2Tmt6NnRO798k9vso7Z+KM78x8yme1AztO7wG9aKf3yf2V/ys4s0784Uz7Z/YKZy/0&#10;1B2v9M2/W/d81z3bveTpw0ntfvZwz3uBB2sNvHBWvZ0O/SrG88q7td73SsvO1rRfavrwJw67Tj17&#10;0MeTCP5qjM9uB/or/2h9vmkv+6dvjrWrGe/i04xg/L32rv/k5zPhZx79YOC+CzAi/EQwfBNXuDlP&#10;5MxmH+p3vO/sfpfLXuyZyO70OsKZePhYY4z9Ji09a1d565lhDzB7WDf1zb3qm3uVe665E76au8Lt&#10;dzdn/ie87+7yFD9neuU83EX2eEV/tf8nPK9m7vrTPmDE6LlP389d3x3/d+/+DfD+5D3h/bFL+qfv&#10;l3W/cs6dXJ1hx/vOe/sp75fvgNx3drXnVf/q/fk79//44cnVBfmS714C2pX3Xb8TPh+OE+5dDudB&#10;l3P1PDA4+QtK/8vRu/exmsuMq9h6+Ls9dj3070R28v15pvNpDj98Ex5e4aVeac3z3Ojc6xo/a8DC&#10;5QFrr+D0wk3fHPfwcqTfER/waFY589yHTy81ObzU5Onffd7Vn87jGwHM8znIifGEh445xnNuamt2&#10;98HnMvzw7DHp2AludL3TpMM/0R6uO0+9e/AxZzXbHHTNbZwarfnOmwc/MT36kyaYcbRoqPFKnPjg&#10;k27Hj64f+PEiT3QdDbPggLkO5hqf4P3Aw7f7zDcvOTV865NbR886+tGTJ/Ja+YIz/4Qfrr/m8CDG&#10;ww/ejeHB1x468517N+PxRcuMeIfTPPrE9FtL7yRe+Z94NOd0H2Y3Hzy+3esaTt6D9PLiTshXfsb7&#10;DF2vuMyAv+LRfyJmRub6cZ1+7iOfIfabNK3HgzMQ4dFPjR/+Uw8dfGpzwRzT52vKePLMZXb3nqoz&#10;/2rH1Sx0uz2n/RubfMLJw68N3oGdd3PDDw8fIlr88EhkDyKc9jJ+mrcn84iTD7uhTc3jPFg4EwY/&#10;0f3keeGdPr+uJM8DH5659MI7wcPrBw/0zAkvOb/nuI8HWtfhNTd1c6OBl8jXX3LwScOskzjp7Z0+&#10;NX6pg7e2a/PRBJt4weAwD2z1tYV/Iprkk3/wdx52s4dnGv+d37+B6T2bsPvO/1G036rmfaVP/I/T&#10;fz5jcNNrnuvp82O/5HhFRx4cH2PB86QHv/vo/mT+x2dVR28P58xAexrj0Xu0ljn8+tZ91+1lf3Zs&#10;TvTMWPXA7cdcetSO+E4685I3B237uw7HPHK8u2ZOIj72QPfTI7uzZ+rprPQddzx8zAmW1/T7DL7h&#10;h7N74MDzjNbBDX7Cb/1U23PqP429O+/uucPvOwUL3r3deXs29YmGP+8xGw315EUP7lNxmrXyvuJe&#10;vZ+coX2s6x67oKV23PXMcz7N8fvvvnM8wIicgRoeEW/61OmjJUcTrvmdp7aP+/FIbYy853ge+Yrj&#10;fnJ7do/a5wNLtDY5ZzEOPz37wEGDn2u0E5feLlrH7Mm/PaxLLzUYEU3+zMKLXxfoJTLPugmDax4+&#10;4WdGYvp5/c///M8f7WD+fcv69NCETC+Y6z+K/+3TC0ZuD3PjB8c7hJPeal406ODiC44W/N3I/a38&#10;Vzhz6VO/Eqcz2XfqBwsn++cx33l46I17T/fJE+GDWdMz4USTl2t7tUdquFPPO9g33O4Fw8s948l5&#10;zCVPL9oTPT4d0YLbG+zV2N6v+vwk3atnelV3eva8b5+ecbJL9sivo9klufcyhpd3pk8v2jzm0Psd&#10;P3cD3HsmrO4+OL+ef26Tn+3MPa3uqLeH3/hX1NnxU/N9/qsZV/2TPeMR3gn3nbv1ueLTtb0/vYtn&#10;rfI/fnhyWoTFiW1w9aY0/936q+ex7+r89Hdxda+chbjz+I7etPfTezx99vbr981951fnik97oQnO&#10;X7DAEu/4Wzfl8WIHcnh358QnGnymc931ZJefEDnfapfuu+6cb2pwV8R4+46i80OPmB4cY9bQB1vx&#10;6Ce2pmtzT/LMfNVj2rf9Js7JXnc5nKHnTz47Tnyudt7pmWcOnuwYjnM0xJ7fXPzgvxLt6bxn480f&#10;4NM3x1r+Msd+ifSJ8YvedTDX9I01J/VTT+asznQyo/eMxn47j0m74//0Hu9d9jy5A+6ee0BD/PR5&#10;v2rO3XPwtYTulT2523hwv/h1DU7MPDhEeqcxumnvV/1O577Dm/Ztv2n/CZu84Pl+7b/rp4eOaK1z&#10;fIyRX2nh3Y2eya6Tx67X/Dtca9El8qxy+lPMXfmhxovanOTTHbdmpW0vavSpnePDTOrwnKf+5OOd&#10;PGfCJ4xdifb4KTl773bc9X7KOf4Oe/y0e35yHz5neZ8m3wm7855G7xnkJ77hXvH4+wK+7NY1+N3o&#10;v6dfaad9g3kXzgNOvfJOH459wr/Cr/rMjC9cMGLwnktvis1tffcnD2Otd++r87u7e78+R2o/3U8v&#10;85pnzZ182r39Pat7u1lwpxnR0d95fFev7/3urtOZwXyfJ+e7Ozue7D/NoncyG84rO6B9KnqH6Vw9&#10;Z+JMWOt4n8B9X92Dczeu9mj/rnvO1Gff7rl23vzVbj079Uprf3R3fPFG+27MPuxqL3Bjzlc7T+ez&#10;LvlKe9Vrn653vj4Pefi84sWfXewLN5jz1Szj5kfP9448M7jraHjwIgZvT7j0HO1L7jN6ln2mPPoT&#10;vjnsCuZzTDNOMHvge6KbOKdnQst5qFeRvdoffKfjfMSJiw/7uA5/p9350eu9wU8j+5zyzTvRNqfP&#10;S/+Vc1jrvX7nP/sGeN9+wparz11/TntX+jlLXqlXXq39Xf++ga+8AT6rmfn0Z5TP/tPn8a8Rzp+e&#10;s/Pzve14q1729u74BSNfaZ/A8+dH3u9EZhKfmPGqx+X/bTcX18uu8F7klNc61z3bve/Kp3OBeafs&#10;Hrx7fFPZ3J+UZ192/2n3732cc3991+CJE9/9zu1FHg/yxLwm32D+y2PqidczV/Vqzoof3HtezXY/&#10;Odqd/65nvx3vyR733ftzFmLPnPjh8nWKb+rgnM1+YPEGby5+9NnDdXzg0X819rnsM/W8R7g+k7XJ&#10;fbbupcZ/5XGlnzxPsZ33ah/j0duDnMjZrvYJPw9815MW/6m3wvDsPuchTv2Vtrmp85mcvPK1gQ/n&#10;BEtNHg/6yaNBl3p6rE0fPrE1xp03b1d7R3jxmnD3yRPDzfPqDn+ID/6x2ov5BxaPUHzOnu1ehnW/&#10;F+BMzbvr077fWfdZskufp/ejT8SDiIdrPBqLR2NwHcNhnnHynQ/+1juPx5U/c56IPXvynHYGg7/z&#10;gbvj4HMV8fAdga20V/2Vjr1X/U/gzPTOYCfzojM/eWMnPk9yvM/kSz97cm4wYusmPBj65qduDfXV&#10;/Vz1p1kTxrypd4JxNs6ZSB79tCeaE/8rzuS/09w5727PXY/5d2ah+afEX/FuXt2Zz8qr+tVnIn7x&#10;PvWH1374GM+f3/ux/t2z2CtzJr/m9D6p4ST6HNSTBsxaMMf04cTbO7oXjXvtQT1x8IeT2LwdZ+rZ&#10;65U88z/h+8ouJ5q+rxPNjnPi5zuC7zsjp+d59Iyt8h138l75fDU+7R3sqZ0nf59xmjNh1ryTs89u&#10;BpyTOTufE/1P4Dz5fr96ntxj33vfrfek1zrw7MHvjWDR4xGstdPu8KfeiX7SGWM3Y84zn2figpmX&#10;nJp+PBpLD4wZ8Kyj11i0YET7BaMm4pXovvFdzsxomWn+Cjfnbp6ZzI2Wf3eQ/9JkPmPM5IzsRT3N&#10;g0Ova+atPOAT8XHc9eCt/Fc4Osc7XHS9286DXmvwSkwPnvFVvuI27pqcuPI2PnF35wi/zwJm36dy&#10;9pt2Wu2B5mSHKy5zOSN1vFvb9W7+avdJw+yp9xv73A1cvZ8/6X3hc3m1c99W+GicN+93/fsG/s43&#10;wNcAX0evnvUpn9X8V/ynM/XvP1fz6DM/dfLJG+4TkT+/Mu9f//rXX2yZ773+Qvhg8e8fnrwaTp9l&#10;P7jTX6y/et5fhn+w4INH/OCol615z5/e8c57yg53DhH/V3Se4R3tBc4MekT69nonx/fEA27vAL7y&#10;cB+tsZXuq/HsxH5Pzc4vznyzId59btfTbDTE7GWe8/Ts19zUecLxbxrt8Sfr/J/ebaXqvVY88Dt8&#10;uJyDGq934nQ2+zMzM5xPM6ODQ5x4YOFYA76KeLLfpE9v1Udvf7jGyLvXdXiTJ/r08uKzOHHjySs6&#10;cmZFC0bf/uRwphnmkF9F5l/x6Ie/mx3e5DlheJ7Gk9mnXl/Nu7oz73N6TjzNf+KevctPyjlv7+Tz&#10;d8/1HZ51zrND77HynXBrk4fzqz9PnWO6C+6Lnu+UXu7POPeZPhz09L46Mp99TuaHO51r0ubPZsxI&#10;JLcH2KS/s9ekB8uMp7ziiVf7gjN3itas+L4T8+0Hh4gXdbhg1n0izxzPvZpxhxuvE//J85XzTz5X&#10;51n1X5m/8voEfrXfk3ex2/9qj532nR7n+8r5mck85q/OAG/VN24uM+yfvmtryZtjz3C6f+WH7yq2&#10;v3ntDZcI985O7cnfjeKFL5yO5jC7Ix7G8TnRrzj2sPcn80/P7PftlbNkx+nOX/F6VcM52IX6Vb+/&#10;k447mc70lffEHnxWUr/6nOzNvFdnRPeEB7smcnbi3d24szt6NJzn7swn+d7bOTPAiI1Tn8T2ONGY&#10;w3uPz+oe6Vvr3DrjU85MepN2wsIHzz72We1nTvQ7Xvp+0DLTPfKVX/ru4bXShdtzWoOWiH94V9xo&#10;wkeTGp3/b7rBE3cP+zLXvs53HulF76frlRfzrd3lk4+xnrvzutvrXVezmncyB83Ksz3CQ9O94NOz&#10;8jY+ad3Hl/nUROud0yem176uyfGgRk9c4fQ74gc+6Y0lbw3aq9i6rqP3rNThTLz0fj/P3QB33Pe/&#10;m4Bmx/nOXvbbncf7T7wr/Xee7ffsf84N+HPKqT/12czXwTSPuaeRr6cnvKaZd/3ZAx1x8m7sU3fd&#10;c6bae7IHZ5n4O8xe4b3qw4x///AkwCq+OoiFX9Wv9lnhXz2PPXI+ZoMlgk3np5c49e3zO59vgDtM&#10;13foPD3umAjferBEP/FqHv2px4yVBu2n4mruhINxX1f1p3Y+9c1+7LrT9Dmamz6c/AuQ/EQ7dbjM&#10;SC8PP2BpTvDw8gpODM6DT+vog8Mzjmew7sPrHn7GjVkH7jnWmftEzrwnvJ7y6Pes7+LdOe33yh20&#10;h3fq/U975jnvWfHnsw8vHHj+4Uh2cZ8c7SqGl4cIj5rI12P3qRPhGjvJo8sZeLoGfyd6N8/CszHz&#10;4XT8xJ4949Waz0T0fTZ7rno+/4pjn18x9xlX+3P2FXfCo5nw1YwJX+nBvRf55AOGjvpXj7vz0Du5&#10;lxPO3buKJzu01vi7s0/10z7skZ59wHvvrle84Ktee0w1WqJ3d47Wu4Mlskf38YVDH5zaXnCJV5zW&#10;umbOFeb+p3OfZ9ov81f41W7R5eUZyd/xy0z7Xe3wSr93fsXjk5pX7++TO323909/z3I/7Lh7/7rX&#10;Nfe8+zriz+t8naw88CKGhwZsihPndIb9dmdoHvU0Oz1w9qAmou+467cX2uCrXjjdo07MvEQwPBPZ&#10;ZeqZ1/1THR7sQP0dMWfovalX+1iz4pzgnL/ngZ94vMPx+9c7vOP7q2hP30fu5pS/Oj8+qz7vxxVv&#10;pTf+hIf9ODvRvSk/4XFe9L1zanNOPPHqiBY/e/dctGioieB4gZ9GdMylRt81+J34hMedeeFmJmfa&#10;ac3xntYbx6sx+ER4xMbRE70HmlW8w7VHdPkeqr+P2nuFw06tdd15/nwVLbvhwUxqYuvRNZ463v4v&#10;/dgjOtfWG9/5W5Mc7s67NdSZid45/Xdj78Ssu774EHf6Oxz2scb5ag66qc/7OHHoWce9T73mpbbv&#10;SoMn+uadnBHtSeydmNd4vIzZG42xk3ylC76adeL7m3N9A33Hq/fi2unnMFZn4Kyr/s85we9Nft/A&#10;192Avy6e+vUWz687xV8n/Wpf49w7e1Nzqq7BvyMe/fBkL9z1yeKry7jSfveH72q/9Kf7mDC86Pls&#10;zuF9d8yen9jLns45LxgxOLvASXSfOpH7Te4nfJ7Jj95JbK9ojPVuq51OZsHB487u3gkfY3jSI/b+&#10;XcP7jnh3F867Ois4PJ+Jb04w0zG8fEPEGO9Ne8IBjzY5/tSJfqLjQYsXuGM47ltv3ipnxqoPzhzq&#10;VcSv9wCfdN5/6p9i7cMOPbvPgq7xnosfMf1J4z4expzjAY/YHPDMm2YGO3ni29zG8GeHRF75/PKA&#10;JeJJDJYHL3C04NSJaDqa4xyesau8NVM97Ypv88HvxPa/o22u93nSt+dQZ96dOeYmn/YNhi+ReZ+K&#10;XzXnZH/fUfhdB8u+eabeH43//w841I7orjj0T/hwPYd86uEJ56fFaefdjpzHOrDWwel/oRIevcTo&#10;8QDHi75rcuJKS/+d2PtceZnvvaYcr0lDj9j3AJ6YHh6ek15qsNT9oAvuGc7RTBg9IrMS8QaDQ+w+&#10;NX3iCseXPhHdrxinM3DOu+d5RTfNN4ZnovG7uzV/58XM1vyuP38Du/cl07t/972KfqWht+qfnL73&#10;aw0zGr9T5/c379gzu77j3dwrr1V/wr1zz6GXmFf0vODSSw2fnuc5p5/YfsGYlbyflU947tkjeO8W&#10;/oQF/9TjnVYzJo7PNekmTXjo+pzgcLo/zbjLXXlM+Gr/ifsq5jP6/MZf9X5Ct9oju+ZF/87u1j2x&#10;45MenCeePtOrM/Cw7x0v9NxZIlj7TDNW3NZe1cy/4l31V/vs/CdNzhp80pkPb7eX+fDApjuFcxLx&#10;gWs/djMGj9i99oPnGA46+NTmJae/w1faaNzz3O7hH755u/n2Rt8RDhE/Inukz9/16SWig+dez0pN&#10;Hx2e9PJfm6Rn/2BoJ19j5qIhmgdGZC4c1/Y0PnGN4Q02RTjEcJxPmrtY/HwG6iuf6axXmqf7fRc+&#10;R88yl3w6AxgcfK7q8JqDdhXDZ97E2Z1n4hu72qVnw2efruO92qe9wkWfnMfe9K0Fg4fud3zvBrhX&#10;x59yx+w0nbB7XecMeRlPDpac2v7mG/+d/76Br7yBr/psfuprfdr/K+8vs/y1fPec1rL3V56JX6eY&#10;/VPi0Q9PfuVFTRfz3fOnnU6w3psPbXCe5oB/d2RX4tP7+A7w9l3QNwbv6otp0qAl4t/nA4fXs3be&#10;7WUP8l1E7x08n9nu7/wmHhiz7A8GJ97JjZPv5n5Fz3ut5vkcKw7nzw+BtSdnDZ7X9IOOPaM9uu89&#10;uuea2cTo0jcnGPsnOm9euE8/zIyvdwvez4ShS2R36+K50pm3ylda7mbVB4dH9JwJQ2feLn/CY+d/&#10;2sse2X3ah176fI3gO/3gJL3JKz1wojHuj553AsO/41V/xWcmMT6ey37022dV47Pqn+LMvTrf1H9q&#10;h6tde7Zr5+3DfnCI4XFuYmv/CTX3Md1BMPrv3AU+eDGLaG84Ezbxw8M/efQrXvrf8fhM3m2F73a0&#10;Jjz7tY572d1JOLysb9+eCxfvVR9eR3SNu955Wt+7xsN9PMHsSz55oHOE39iEhxP81Nu89nPPs5lx&#10;gjXHtecxK9iEo6MXPjk9R/zAdlw4XxF7r6uZV+eMHk/ilWf6d+6juSc7nezwkzl95t71zl239ifX&#10;nHt1vvS7N2G7M7Z+x/1E74n5OTN31TsGz7/8X/WbP9WvaF/R9OzpbuI74dYym9g94/abfM2Nj/n2&#10;jdZ/V0sPv/ZAt8Lpr+Jqhx1/1Ws8O9/Zq7lX9Svz8EzkTttnV6OH0z6veOJ1J3oP7vmrZu/2ZJcV&#10;x3vD6TsET4S/43BuuF2D2/en596Z85zuzF3ZY8Lih3f65tOjz+zUeIFNsXUT5y7W+53qvQv5Xa/W&#10;TTXYbq8dZ9rJd03f2G7WnR7e0ex2nDwnbe+48kTrvvM7++C109jb/D4XvfDzcp08L7zotQd7uG/d&#10;9Hu8+/it9Ffc6OEkkuNL5BzUxBVOf4poMssPuLGvznsn5q92C77SoP2KyA6rfeizS2rO5F4wcHPJ&#10;idaAdZw49vYOrU0drj3I7THprrDWew4z4uF85xlee8JvnHrl3Th8/H7H6xvoO7TiJ9yn93OePbNf&#10;Y+zfeLh59b/Da571P+H87PM7/rNvYPU5/dStMO/v8DXAWXJXv+J5vP/q/eZcKy44vJXPHfzohydj&#10;mOFPDr6z5E+Yf3ffFZ83cdX/CfiT73O87pz5qc8ZPsz2mcBy18ZXd+8zNH/lBY+48j7BPR8+vp6f&#10;XuqJj44ID5/gzuF9Z7xzjmlPzkiv7wqc6H5m+z7cg+/9mm9O5zsdOxOjZQ92ILrHjET3jbcPPXBq&#10;oncAW0XPtM74SvtdOLvl/NMd0Pd+zes63GBo6Xdtz+T0jQdDH9y5efTw2PFah5bIzHjkhWf6yfOX&#10;r8k/Pbj8C1G44PHoZ+rhT6/r9ni6Zu67vnd8+q7fnY0+O3B/YMRdD85VxIP9qSfdao/m4tH84Hka&#10;b/2rNXPRdw3+ZPRZOJ9j+r0HmPeYMPd3ubXMNn/qB2s89dWD/wn3yuun93NGfg2cduX+prsA6/c+&#10;PvSSc5/Jp+eqP2musHc8W3t1FvrE7NYe3jc9c93r/Ip31W+/q5q97Tth+Ox46e3OOvlOGLOI+FL/&#10;3aLv9OpszeX+0KXmv/zSvXAmDO2rMZ7eq+tXfV/VeZdXPZ7Qffc9nJ7h03vGP88r78upNt5wT889&#10;7TNhp34r3onntHvrzFn1gocHN7W54Nm1cWpzOJOx5HDt0xz38LmK8bUPHsYmzuTrPa2fuKeYZ9v/&#10;VH/C892av8LNucq9/xU3fe7NZ73rcTLniuP5V9xP97kTz3nlTibN5O05T+TTDLBEvleSPDv+5If9&#10;2P9kV7jRtp6aOPmhp2fuU3dmT+YwNz3y9JrbffQnvHDy98N8BprPLM/Ge4qnvGjhemYw18yAS/1U&#10;nOZl/jTP3GnH7IRu6lu/299a/HZ8euYyK1686LsHFg55/NjBGHOIcODn85PPEXUi9R/g//9H7xKc&#10;fXoW/sHh2AdtY9G1F5zviE/t4zNdeXJ3u/NeeUTrmTsveMTmeha7hZvcPevgBYPrPvmuN2nx9a7O&#10;8SXuepP/qQ7eLrIrc9gleF7U9rDGeOfRwiVOnGDpNyc1Ht4DrL1+1/MNcF++w5n5/ei044Rl0xXe&#10;p4BHTN+freb/rn/fwO8b+HvcAF/nJ6eZuMG+8vGvUXfmTrvf0e+4xz88icmrl8bhX9Uz/zsiO3MG&#10;78A3P4KF57+0uJf+pAePNn1H8nB4Vh7h9jPpJ17rphkr3cSNH/xVn5nw0ISPhh51OPTT6z413uE2&#10;Ro84cdDQI6JJDCf49KCfeleYPeOTz1MinuxiXnvuevFxf5XjaT47TD2wJ6N3w9cYeSK7EcPn688Y&#10;PkR69kov955XPJqT/r/+9a9/vy/0gztPHV/2YM9E3lc4iXmiN4/cvsmpO4a/elY9cPsyN170fY7g&#10;4XOO5PCch5cnmB9zmw+XyC6tiR89vM0BS/SM9qWfiB7MNXn09gNHQ5zw9PKkl1fuNI93ombOH4TN&#10;P5iz8qCPBTzeO/BdtIfzeOSZsMwxbv/g7jk3r3N0nGHqB1v1m+/a+2YOdXvRs/bVHK/EPERmruqr&#10;eejg4ecZ9N6J+DKPevIMh35ianREdK6TWxeO++nRDz7x8V1F9PTxD05Oz7F77QMXXvfB4RHDy4uv&#10;0dbBi55eIn7G4cKjNofepAeLDl5y9Lu+e9H0g9+OB6e1T9erHYJnB/aAl5p82oUeOjjUeW/5PTU9&#10;85OHx+8PqenzmcDPEU60eVGbQ54euwSD25jr8FxH0z7dj6YfZnH+9gj/ygdNeHnh2bh73iP3mD/H&#10;oWMedbh4kSeah7fjimstHmDomU2f+fThg098etxtNHnw/LP6v/9cea20zPm/TmfIHb139554uM9d&#10;wTvb5k+WfawPTs94VNTdT01vtcOOM/WYsfJrPPNXml2vfX7Xf72B1Z2G5V5yPgPJXf/V8X6F76R0&#10;z3MbT51+HnYzRg6HWac1+kRmJFL/AQ7/aP+BMkLty3zOFhHe6TW/TeEanzD38YRHbE7j6ODRJwY3&#10;J3jq7geDRz+/F+T3O2q04PG2T+o8+PxZrf85adfss07P7poz4HZVw+vYvulPWOu6jsb3cOXRfGvx&#10;vvKA92Sc9mh/ON+x32pm32d2zp7wp53z+V891uKViB85vql3T3TeEV0i+avekz6Y/eDsduyeNXjh&#10;S52YewRPtK49u47efHzbx3g8rHENr+esavPb077Ww0NLbU7y9OnljlLzSp/PHz7BePLrdZ7o8UiN&#10;D38P7H44PHDxtw9Y7wAnfXr4EdFSo0ntHjgRPjHc9KY+WHZIHi7e9Lq2b3J44B3dx6s5u7r1rqOL&#10;J/vbB57f46lvbJXbI/Pywj8a5/ZY4XiEm91T8zgP5prcvmDhGke7+nzRT+Rp/YR7nnO4r8TMtZfr&#10;aafmMtM42FPRO+GZecHZsefTB7cHvZW2uZmJD/PRwl15wkPfNX7oqfGlJqI/reElskPyyZ8dekZw&#10;etHywGtf+kT3g6FLTg+MunmpV0+01oU3YSv9d+OcPXv0Od7Z7UmvV/aY3oMJu/LmfnwesGjBwVLn&#10;lRrMvKt5d/vMYI/og7m+6/ndfO6PM/guwd7dse9ousd3Z/zWzzfAXc/dM5TPBF58ZqJ+5zPyjnaa&#10;jR97hpM8OL1grz7x8F3gScS3a3C01Pi5JndsP+rdnzut3+W3f3hyZ/ZP7P3P//zPv3/z4Q3mDSLm&#10;XpynDrcfMGJrmn+3xveu7g4/M7J3XuTRe7bzlbc5yV1bwxxjzn2HeBDhrTzCS88e0YB3jt+TkV3Z&#10;gTozVns/Of+75j55hp3X6nwTjg/vf0f6HfECp070+0nfGDmarsGJ7bHC4XXftfPMTZ0XO+AxRfhT&#10;b8ImPrOYl0g+eZxgrWdGIg+554GFs8rRE5llPr1E+snhOHp+OHno/1n96WEfcGJ60ZjjHF5icPei&#10;4xu0ye1Dz3py88Ac0+fp3PPNgec+OfOI6E5iNHjDd50ZzKGfaI7xVW5+/FIbs27CJ8yan5xzXu94&#10;cp4dh/cEDtEzviKfzrab23tyjpWGP+S3Dv6VHl7i5BHsjof9Jk/PsPdqhvn2XvHN+Y582ne1K+cn&#10;9r7R2a990rOWfuvii485Pe+VGr+ddsfZ9eLZe+/mdA9vovvcm//FkvvR5BWedyAP17m15HhQO+Jt&#10;LHk80+tnN4seEZ/2mGpmWQuPHYngE5eeI97Gop1wc8iveN4rvr1X1/GdMOZN0TOmfrDVniscn9Nd&#10;Vjuc6K922PV3Pc7wO753A3kPp/cx2FfePztkpmf3Dl2/enrPs0fj1OYkX+HNo+690Qdf9cLZ9ac9&#10;wseb2Y5Tr38P6n3Q29sc9oR3J9pz0rFbej3nSjv5fSfWd9/1tNuO0/cx6f0+pd9+3ccDHhGcuNLR&#10;/4q42u0rZr8yY7qzkzOccLLPxJtmmuu+c843eVoP7ySuvE60K87kCZbImYyBg+G9qhvne07omEHd&#10;sfXdP609J3l88XYvfuDEkxn2u+K3r2vvAs6++MKhD343tr7r+DErefepic23Nr3p6c9DOPjt9HDw&#10;nLjNaS59In2icfKeE9yvaFdcfE+jZ/GDjngT7WV+8IljfnI04ZLDsb57rUUTXnvZxzxyR3OnmeY+&#10;kWfeNDOY55vzxNwTD+b3LpMWrnvembwjOvDUyanxg5d66oPDP4nMmriZ4ZnN2fWaS40mMa/dGdE0&#10;B9wRX2PO3V/dHXzvNc22F5qJN2Hwf1p8eten/V69r+zRu3R94o2GGE1yPgvG8aNH/YnIDp4/YZ+Y&#10;/RWefS5mckbqV+PK/1W/37qzG3jqa2P3/r3yGWEv4tlp1izvt2b9zM4r9/fkSX7/8ORDt5kPc95M&#10;v6HOV2PgRM8XRPustFd4fL7zmeZzxtVe3OOun97kjYYZO05zqRPR4ePeJ3PmZsanZnvG3bPw3rzj&#10;cXfmKT87sV803B9x5WOduZwxMS9+iMUzJi3Ybh6engc/vTzuTZ54oAvfGuPkU2wN882F414w6kQ4&#10;xOjNsV/n6K2FwwzuHzyRnrEpx5fYHHzoE9kr/GDw0LtvDvpgrUELHy7+juZOec9nFp7dx5vZiWja&#10;Pzgv/ws2ewfnG3btZV9yomc15lnwmuNzwPmK+MpcNDlD8rzygPfefdbu/2p1n5d7yDnIOTNczkgf&#10;Lnh4zaXXXtT0O658wK/07ffJ+lO7xDfnfdcfn76DeHOf3ZvqO9xJD/bEmeK12md13qfnr3ZYzV/t&#10;y15EeO+873jg+W70mZzvfL1/9pl0E4YnenPA4CROZ2WeeeSrHt7pt6fr8LwTvuiprQk2+cLFb9K0&#10;L5pEdMY63+mbu6u9f/L47ry7x9ka381c9e56vTqTOezxqg/6f1rs+/tJ5592m7BP7cxniZlEz2tO&#10;emDmGd/5tOaqjtdq3on2ijP1M3M6Q+/Se7me9J4VbvNb033ryc0BuxPRM5u6PVZ481a19cxacb8a&#10;n/bxvtM+6U+6ifsk9l1zcwbPnu4n9wH+HXdzcs+9H3Vr+X6Dz+G8+V3DtT95Iv3WPV0z076NPbGP&#10;PXdnCw8uvNw1ufdMzm5ogq246U3PO9r4Wd/+7Ae+48JxhE/kbF23Jrxw4HXfNTneRPBVjPeKO82d&#10;fFYe+OJDTQQnTt7B/HXK94JXn6eVV3Dmruac4qsZ0bvX87pm3mq3nVfPSh1/f082/3GXOw97sCcR&#10;3Pswb+cfPdqJR//Ut3mT59MYO+LLDo3TX0X40eOx4gYP/+qxj3PrJp8V17pVbi35NGOlv4vjzazo&#10;O4eT2L3w6Sefnqlvn2gmzuR1isV/57nrX+lOdth5nOi/ktPvxVfO/uSsnGt3trxHu/7pbk94nM66&#10;4v1Kn7urs/S9Uv+dznh1B3+3/pPvXbz8yufjVX90jnzePvEePOnNztnzKV97kj/lfXKft394Msux&#10;6MmAvzsnf1HhPvzGBet6dxe/6r1+Ym/uk/viHvtO6cM3L71pNzitpXac9MzyLs6v9O6/kk87veJz&#10;R8OZrfmOPTz/1bz3ns4W78aj41m935MODTE+9gJ3pO85YOYlBzfXufnBV89KY745zO2+6+SrmeDx&#10;IW9tavpEONN8encis+0XrOfZc+rjE15ruxcOmL8p6B3CmR50zCBO3GD2dG6+8finnl7Mti9aon2b&#10;t+KgmfoTNvF3PPir6HOF4xpfsERj5Ctv+ugnHpzuBd/pmn+3/qR379JnTM35vAe5e+T2DOana/c+&#10;lbPrJ/w5M+fKLM8zfjrfejT4EMEnLr0pTvxg+E79yecnY5zFO06Y+1Mezel9wOs54Int19xphxWG&#10;76r/CZyZ/F7IjD4X+FXELzzn1k13NM1b6e3lfPJIHx/mUqO90tkjOT7op7jyXOmzE77eD4zonueu&#10;cHM6n3ZkTrgnnuFMvGD26tm7+lR3ytvN+if3pvfN9/Gr368/g1dn9bk/kecudzvseuzj96P93IN/&#10;FT2T/K7PFX/XX/XYpX9AY+KHO+FgeCWSX93LSR//ibvaaeIGm/g7//ZB79icp+vsxzy8uwZPvHOe&#10;1sXXT9fuPZF/2v9qx9VdeS/nV35f0c8+vTefEeZf9TkTcaXr/orX8+El7norf+u/Ms8+7EtkPrsG&#10;9wNurLXdo560E+aZUx+/p+M7s6LltdvLM5JPd4ePufb0/ezwFc+aKWcu0Rxju9yz4QXLi9q+5Lse&#10;nI7MQkuER58IvorWowlmHC0YETxxwty/k2ePvPz36dQ9w1jy1bPrrTTgk3bC4BN3nD4Hmk/EzMou&#10;xMzw/N2e4aJF33zwcHmaA76KO753RW++509cNI7w7JMc3FxyetYEcw13FScPuFfzpzn4Ee1F3j1w&#10;x+Z0bS75tA89YvtcnRHdFOPlme09aa6w9rziv9OfZk3YOzO+S9vncO337GS/aPOgI55oP8Fhn094&#10;/5M8c4+/7/Lz7/jTd+yvP3JiTnM1L9wrzhO3wk53Z6E7OUs4T5zn7o7T/Tyxx3+tFvGlMLwHdg3v&#10;u2Pv1fXd/aL3w50ZT+7a/F2OVzjoiTvdr9Lz+e7unHuwPrXvxj17t869zvFrr65bl/qEM+l2WDw5&#10;J/5EdiXufD7RY69E9mS3T8z7Ck/OMc3ibMRwuHv/S5X0+V/DEvGltja5PVP3w11bHw7zk9vD70n3&#10;UudBa13wroPxuEduHzD4RHPAXon2x/MVn1c1q5nZa9XrWeFxDiIc3t/2g7eacdXH3xENGHsxI7Fz&#10;6mi6D4afIzo01OH0Wa0jZ1d0xPTxPPHB74noHe76sas9wOzFuYM5N6dzePZuTtdoGn+6Xu00zQ82&#10;8c0lh0e92vuqv9Kd4OwQ7ifm2D/5uzOe8Di5F3PY2We5ui+4aO33d8l9RvI+W58fHniiMfL2uVvH&#10;hxl3tb8C3/eU33+pc2afG9xncj84HGL6yc27ytG2Lv74JfeDJ1r3nHe//fCx5ifk3tv5nd1e1d2Z&#10;Ye4r86J55z3wzHd8fI6vzL3/3bnv3t3deT+R/+4doPdnx1jyPGB9B/QbX9XMQUe94n83/tR++Ezn&#10;Tg/87nnxbV382hduzwJvjzu1PZ/wuzPb3N7DtXl3853PrjfNucufPH4KlrN85/u9uwd2IzbXe/s9&#10;CU7tvDH34k2fOfgHJ6fXXPA7cfK9o7/DXe1rvM+If99T8Akzn/w0rmaf6k94J2fd+Vg/8ej7LMYm&#10;3D5wjTlHf8VLH6715LseHCI/wIcm0fPB4a+ieey38jJ35YfHqn+FTzMa6zqewTKbO5g4nn3VxwdN&#10;+Gjyd9vcP5xEemDoOtInpu+8+asaDXPhBc8rOJGeI3pjzq/65r6Sf9r/aqeT+X23k+eJT3SnvKsZ&#10;7BQ/8miu3u/29T74EMN1f6rbzzVaont4eRaYed13L770VzOuPFtHHV/8wTz7K/LvmvsVZ/v0jKfv&#10;7uSzAOfTZ2v/75rbe/zqNfdI/NXP80/YP79O++X3Lrnr6T74/SM9uIlPPk/5sd/Vbu/Oi341i/u6&#10;mtEe6K52d//2f3ky4qvFPOC7c3ZNfOWCrvb3Xw7tz9wrfTThms+u9K48Tvv4nvJPeD5z+D5H96h3&#10;nGkmOvfAEqdzMYM4aYN1P3725v1Fzyx0zMeLGg90RHTU/pe3YI7MC4a3+5/Op3NM2Kf3+LR/vy+Z&#10;l3NyVvrU6fu9gd+xdVNtz+h5gk/89NHQR9M1PPpTbI053sH4Lt/5rXTWeGdy72Gsvz5X/sGZgd4Y&#10;uefAT296zJ36weLheWDNZxaRfmu7hjfFFbfx1JnbsyfPHc965z0vvmDmMY8evImTXuPU1uO5itY4&#10;xz9e7RdeMPgrb3skP9Xs/KbeyR7W9Xnc+8qc+2Cf6RxgcNgPLbVjc93rPP53+K3/qpp7YF52Zm9i&#10;c7oOrzH83o2TL3vF2332SITjPruAwQE/jeh3fLxPuDufVQ//qb/rwc9e5pGzr/vpgUffNZ5TXPna&#10;Dx1c6l2c9OZ7x/bt2jp8+R8fUMOhnjwaSw0ffWLz3HM+adMHT1x5wbEf+ap3hXsWXGP4J9I3tsOb&#10;Z+5qxqQBa032MbbaD71jc9vL3NO8PdGBs2uiMXL4d+KrWnTsdGfmr8bNWX3Orn/KeXhPso/z1N4/&#10;9SvPqQc87wDmue4bT77rNZc6mp5z5RP+itNezOm40sNjr/ZDR4S/ivic9iffCVv5neLcIdG6xt6Z&#10;P51/hWUH3/fE854nObtPXvROfO5ymLeb4Xt27lm+D+Pk+F/x4H86eh/yxJ+wH/twB9w5u7kPBgdN&#10;or+nNH1/1j7O7ZHc3iveCseLPakTW+N64u+07t3JmZnIOcnx6V1co4fb0X180VNHs5qNn7lgT0Tv&#10;d9cPLbu5bi84wX1WeGhTO6dP5O66jgadOWDwHXe98NJn19T4EuG4l3x68Eqv59qPfmN4WgvHGDwi&#10;HGpH65yHc6Vrvn1fyT0vv27FnxlE+05Y+vGh19F6cjieT+9O5NdafBK9S3tlLrO793SdOezimc7Z&#10;29i0R/p54Qdn0jUH7i62D3vtNOmxl3nt5R6axlb1tMeErfTgaLIbOb13Yp/V3sm7v5oFb9LQI3oG&#10;2Mo3OHxzndMP13hqnsZTT7vCX0XPWnGM91z3TnLmTT4TduL53Rz2TpzeA/qne4ZvjXN7cJfGPp2z&#10;WyLziZ+e/dX+PpfzJ/bg/rjPeD4944k9f3v89Qb8fv2182eV95D3duo3Fi5Pcv79B9ir8c4Or854&#10;V5cd+TNuvHJ3fX7fz8k8zk080cD5r6thfIHC8xDnGP6UyL6f3sdzuKs7M613Ho+u7/iuuPF8Zc+V&#10;Hzi74k2k70gPTXqne6G1H3ow+4LdieziiH41n/6Tkfl4ci52oKb/FTGzPbfrr9jhnRncHR45i88T&#10;PDXnomcMrb3yi3rqf/3rX//2iwZ9cDyZQQzObwLw8aYmNo4HO8Ej4pt+a1PDQ9+RcwWHi09zuz7l&#10;oYs/OyVanx7z4Sc2hgac2ppdji6caFMTW0cvODrm7Wr7wW/vqTbX/s4nXWPwwV2TJzIvuXF0ie5R&#10;u0+Ontqxe9TMb6775OFMfGtX+U7nnmetvB+ajqIAAEAASURBVBpHv9Kmv+q119+h5j44S9eNczeJ&#10;Ky6aRDjh55Vfd6+eU+8rn3f72T27+AHjXO4lB29d81LvzsmcSXcHYw/2mrTeA/7EAzMf7On41Pnv&#10;7rU7f3r0s1/fKb3MdM4OE0ZvF9H1PDTp03NO3xGesXdydsOja/DMTe9qP/Ts2TV+js1BG47znSY9&#10;fJrH7uDwVt7wOq507d+6Xd07MKM1wZnTmua6bi4+5nS+2qG9WnenxiuzmEekZ79g9I1P+Slv0v7q&#10;2NXZp7v1maO/4pj/E/Kv3PlqVt9d19N92TM5z6kW/lfE7MSOzns2nMZParSJ3AGzqOHg1zV4R3wa&#10;T22PnuPepG29Oe3lXudwjZ9i1rybTzPf9XxX7/fAuX3Be39wc39Szn7snZr8J+057bLbk3Oh6xo8&#10;cdc76dvrNPdM56f6J3menzt17Tkr3JwpX33vkVn9PnpO9yb/78LYv+evcJ/LGvPhEJvn+pN5z8+O&#10;efXD7uZPPPrdC55X45mDJjlzkvNYZ276kx864uRJz97Ges7Eg38n2je5fXd7Zgb9PnPX0z4nHGZM&#10;+gnDkzMRzQ1nws15ImcG8cqzdzc/Hu1zco7W2JN8xQFnL/iO4ez65l7lk8+VPzve9UaXmXlR49M1&#10;uCOcSe+zwLP2NLfW+ak+PO8y6e76wufcd/2jv9J4zztc68jZl/pXj5xnFe/eV3za6yfdEbtlp+R3&#10;z/eTznKyyyfP13eZfT457+S8fzfOpz6jeZ/8/nX90+7xlXs4+Sz6DnLm1lA3j/sJvurZb8fBy/zk&#10;0TDfnFX+t/4vT/oypksJdnrJqwvMDyfhwTziNHPl8ymcXT7l37535vX9TNpgecL1+2W8d3DtGWiI&#10;+JpPL5GZ9oA7YfSejuwU36+c63NwH8b+DvnV3bo/3UEwcCLvEXXfU/B+Vli8pl70jacGYwd/A5KZ&#10;9OCCE6eZYNHwA5noifgS8TuJeCS2nh4+cBqn3xF+4657Jj3wxNN5aBPRtxbc3M5POK1JzaxJT888&#10;8vR4gRGtC8Zj3PnUByNOfHqJu/50NmtXeXvGp71cN9++4e364TanvVObg595nnmSW4vfie47OD57&#10;5rM7uP98lf7qPOjC+dTDTu3P7OxG3pxV3fzVjOjhZg73ALbyBz/h7WbjM0W8fX6wiX+FWcs5rzSf&#10;7PtcPYdde09w84M1r/upzcFnwtJrT/OjofacVY7XXd1dfs/nbP3nCu8Ox9rGwrfG3HfzkzNOs71j&#10;91ee1ry7d8/E7wT3Hs13L57dd706Zzjtw35E+4Ct4sS98o/XyR49M76rczX3d72+gek9W7Pnzq/y&#10;PvA5e+LM802co9mBfaLi68S7gdkVbLrzCcMPXbzAiPbf5Sd8z4lXamPxSJ2YV/5+nGfyhvsH4fAf&#10;eENvD8/xXvBfjfYi713ivdoHDfO7Bv9p0Wfss2VX7vsT5/mE50+736t9fP9X3J/Y7/eQzwux+32G&#10;6TPXHGq88AZ/JeL1ivaO5up86cMhj7/3S+7e1a+5rWffePA4byzzeiac74zeObnviL3MCda1eXhw&#10;VvfIpxn0TiIzTrjheF+0vUPv2zrz7Tfx+Dtjenmsneo/SOK1v/u7HrzmeD7nbA5aR3QnXOs4P7MS&#10;yeHZc5oDFr656N+J8bO/vdJbzYumdXCJ8WqO/d/N8Z72pPfKjPi9oufc1oJlD/AdBofI/tYYC4+e&#10;czjt03j37QV3F+FPnGmfiQfWuwTHf+qh28Xod3vYl1nxA+fr1zPoBbMmtWc5T+/kmfxOdK9wfI5X&#10;9H93jd+/fl9Ozx6d77lr+zDDfPc/nWc+O+z2/PQen/LnfJ+6374z7vJT5/nt+9wN9Gei6+cmve/U&#10;n7P3HV93yD2tPucr/M60nf+Vz3+xwNWbCQ/DKz68p2LPn3yb43q6pKszRD9x8LK/9+EPRPDwCB8N&#10;mHXk8BJ3PPi7yDxz2OsJf/smZ/fGU09nYT+idWBE/yBY7njys56Z6BPROEcDj/okeqfWdx2/nss+&#10;zOoajfvhTN5w0Exe5tDHq+ucjc8yHLzxQUP91bHvM/O9k/e+2s3vJT54cQ/U6ds7eGo8wvdu//3f&#10;//2X8enxYtZfCIvC80OJhx9qeKnZzXz6xvCBj1fwYGiI8DtOfXvhZx17guERvHtwEvGFTw/cHGPg&#10;0QXPK3n7wHNsTetdR5fH/slPnszxr3PMZUfq9nMNJ/PQOTdmnBy990+PGdY7D2d6Tjh4R7/iN47G&#10;ODtPe5gfDfVOYx/PMd5586gzJy9+vWA+/fZZ1dO+eDBjpX0Hv7Ovd8xuaDOfXXsXcKK5PtfKLxy+&#10;dpiHl2vn3sF4cmo41PFsXzgnEe1dbu+Uur0a886Z59pa8BN9dGjRTZh7nLX9wfGjfifGi9mn81a8&#10;3sM8ZsDxGfizQHrNM4YGzqpmBvOJwTlvMONoiOn1gzb75smvTXma69r5H+Sb/0Cf2Zw3FuTZpfdw&#10;L3pq65J3L5if6Pg1wjh59J7NnN6ZGp1j9/CA4xqusfDAk6dH7bx5XdsTfftRJ/I0F7xj75IazB7W&#10;eSfjd3P8mRc93vTw7BqciI6aaNwenhk8NRg1Hq9EvE613u1Us+Ldnb3y+RSe/fJwZvbl3ql7Pji8&#10;7ruGa+zVPF7TYzw7ne5lr2imB5xzUIcbrHHvgt+Eod/tii4cz8XXv7Z2n9oezESfCG/qwWuO686Z&#10;h19qOPT4/ZEeODy0qeGwC9yuw209PnAdzW/Plc48ZhmLLjiYc892Hi5ejaeeevB2PbTsgqajPSau&#10;sXB3dXt/Re39M8/7eX7w5rr/Xbl38o7g03kag/uJM+DNTGpmuYaTHjkxmLmp87j/J/Kff4bvPnWw&#10;yes/yjlrr5n1HzQz8mtsz2I++/xH8X8zz/y/3T8RczpnlvHeB99w4AeDRwxmHzicg549rLFP8OnB&#10;q3vG27+51NaAdWTn3g0cfnulb45zv+fB8YZDjDc95hCt69nUcPDoGq+O8IN7l+alhguPGDwvzkod&#10;DRh/t7MmfWpzkzMreR7zuvcn408OPfhE8HDJ00tOjU/X4FcRv/A6R2v8ao657Tn5hd8PMxKnfvju&#10;eSZ8POxNDz09uO7TezWuvIwzNzPAwajTa4xe8OSuw/cDJxi8zvGHCw/cfDjE9Mzr2j3n4fnpmXCD&#10;k4cPr7XhwFtxrIEL5rpnhmPP5rrXXLyiSe463Pxaw2PfYGjoMyc4f4egl9je8IntP3nYjxw99buR&#10;PXc+T8/czfrO3u4u0uP3IO/I3eT95DOy87G2c3/+0sMbHju4x+eouWheiZzjSss5n5ydmdOZTne6&#10;2vmk7/mcMTrnJz47ju+MeTv+795nboC79/vx6qR4nP46Ps146vPFmTLjVc9XddO5wLwXu9HLvNWz&#10;01ljnnNzVvm//8uTEe6WiUH3J83dBVaLvYL3fvH41D6Z1d6u2YXIeboGJ1714T0RPzHLd/DEjvHI&#10;nu371O5XPp6dHeCzD/Gps04+3iF9ZnofdPTYE3wVw8MfLdyTX9Q9p/X4/MqRO+aOfJYV1neyuxe4&#10;7dX1ymOFsyf+qdszGOdLzgNmbbD+i8DkZw/yKbK3Z0w8MPjUjpMHWH+GwdHjC56aPBzn1kw4fUf7&#10;k9PvGtwxc5gF35G8NdS7fnzTx9+zojfumpx+6jz2+hN57Z+9h116Jr0Jx2e6A3TTZ5reLu48o6M/&#10;7ZV+8HDgBcvT9Z/o+p8r/yiYsVZ/Tcc73j2fN0RLdI/cvTvnj857ktuPGV8d2S2RfYjeBd4Km+5j&#10;dc7g8B3tjdZY8mm35nxVzS6Oq71XO0WLPhzuw3x7mh/cvWjwatx+d/N43vELlz1Ws+56rnxOcHZh&#10;JrXPxM704kufnmfRM+acWc1L7T83hOeZeKCnJk670Ou48oB3xwvNnTid60qPxrslz4snHHhgiXCm&#10;nnl3cjztj969YHfmRuvPAfrg9iH3LOfs8krEe6dtjmd3b+fTvXe07fVk7fvnrFM0xlnATvdBd8q/&#10;y5v82TFx6nvGVT/ciTPNAJv4nnma3/FhNt6n2tZFb+3Un7DoGrePfZuX3u4JP14rXc/Zed3tZWa/&#10;2mO122pf61e74xmPFcc+U34yf9KtsPbreqV7Aj+9g1Nednrnbp84Ezs85fUVPv2ec9+Nswt96jtx&#10;5XnH4y73ZOY7Z/I+Jz4Txzu679xzwk8vcdI2Hi08PIn2heceuokHZn4w6kTrnaNNXOFw3MebXsdw&#10;4TA/Ecx894NTm5Oc+Yn+82/PQgffWnrvRnvbC5wz9G7g1pC7x/mixzO8cE6eiRcMPP7k+DLL+Mms&#10;ieOdux9/+sSe6Toc1+zbvqlXfubCMUY+9YLlxd7kaLzbpIf3q8TdGXzWnMd3sdP12blLcLRE8Fcj&#10;e+JHbNx70PNMdMZOcnSJ+BKjp28vY+aS28u6p/L4M4MY7+R5sgec1ODJ/Vhr/Lvz1b7fvdcn5vOZ&#10;sTfnT8wPN1LzvjY3fV74pSY3/5Wc+a9oTzXMIE46esRwnjhj32v8G5v2eRLzmcizg88XfNV7cpff&#10;Xp+9Ad7Dz0757f7Tb+C//EHoX3DS44vfvBxqwtHTe/Lw3sW+zDSW/BM79Ax26h36rla6CQfD491z&#10;oMcP/6cjc+76coeTjp19vzv+5LHDTnaedohn72Ev57v5d3rsgebJGXjjSZ2/+JMztyP9aJPj0bxP&#10;1cyPf+ev7LI6g72ZFf/+5gjn5H8R9K9//Wt5L3gykxgP7tMY3vQTM2c6Z2PsgzZ9ZgTzw0z6xOA8&#10;k9798MJZ7Zd+84P1AydefsCN7fKJj6d7fS448SYn9rzGU8fb/tYE55t34Gio0bY3/SnCRWtOMOOu&#10;ydG3LnU47AjfvM7D8TN5p28eORF91+C72PNcO995fLr3yT1yZ5/wP/W94vXvMdN7vNofb2tW3Ok9&#10;DBeP9K2156S1jv6E0Xs19h7eMZ67me6R24988mRfOOjBO7ZH9yc93s39dH216zSf/dmZuONOvWCt&#10;xdv85rhHDmfSh0MffsdVn/tZ9dvn6Zr58e0dUrvfnPTQTNyrXdFOf26Z/LwLWnYy37yrHej7LMbI&#10;n4zePb7TvtM+7ECvz2xf5+i+Oq528HnhJJKnD6ejzxA+fefmPJkzC0/2Tf0V85n71bHPRu3zcweO&#10;nff9nZ6DOa/qmYMPNXGF078zN14TnxmrPrM+EZkdb+ee5Z3hgLkmR9s1+BTjN/GZM2mMTVr66eG/&#10;4018sFXEe9UHz/w+S+/i2jker8ae+6rP07rTu3t6Ln6+l1fv+1UdOzwV2YMzcbeNPzXvro/3mrR3&#10;94RvL2YQJw58ONRXEa/o8qJe6dxP3t9fss5c45/K35mHlshdpDbG7txzeuT03o34eXY82QP/V2bb&#10;gzn4OZoXHC6xMfBE7wVub2M9x7yn8mlesLyYb07mgjsPls87n3lz3t31xKt3zMz8PTL7cJ5g5In4&#10;Eu0RzHW0V8/kYw19MPs7pz/F8HY+3Zs8dpj15Ke7xdf7RX9Hu9tr12MG++643WNfdiWGlxxP4+3x&#10;ifqJeTkbd3N3R+4luvbgTuzJvuaCwbMn2Elknr1PdHCmuXyPCW+4XYN3PNnl1Ku9X6l71nTmV3x/&#10;JQ134Eg+nSM9Xn1fO93kNWHTZ6TnTLp3sN3eu940k9/Lp16wyW8680r/Lj7NN+Zdgq96d/eIj73v&#10;6n/z1zfAe8TXye97Xt+VO+/ek/XkvBeecye/0tNn3h3vf/+XJyPCaJffMf9KbnbvC+j6yX3au+ue&#10;NfWD8Qeo8M1J7rr9Uk9nXvGMX/ma+5U5n787+53ewavnuNrlqv/q3Cud74r8SrPqc4a+y3d9V/N+&#10;Os49cC/sC+6YnDq8SYN+is2HY0/n6ae+euy74q/waKfehO32gE/ccemxt3cAg5PoPrUjM4np8Ux+&#10;9Ijtb5ycyAx8U5MnrrzQd0Qb3F7wjDE7PXTGrCFPNId8iniiMYfcvuS7HhxH5lgXbFdbHx4erTOP&#10;HG5+/81D3Vr7oiU2F/w04s0Z2eFU/xN47MwZeif6jVO37s6dXnkzgzjxJ6x3ij5Ycyces56ImZcZ&#10;nk3u2WCZyY7u73bZ8d1LTm2/0znR3OF6xpM5O3AWas9oLHX44ETuhNoer+TstNJ6h4lj/Ts7vaOd&#10;9noKy159Rteec+cMKw/73c2/en7P6zOlbs4TZ4qnZznveU/scHfnHf9qH/qcyecBa/8V3rzf9b0b&#10;4L1YqaZ7X2km7sp3hT/h4a8dPlv4Ej2/OVMvWLTo+f6SZ6ELB0909Ijug70bn/bkrJNvn7F3nzQT&#10;Jz4958q7fVJPHhPvBFvtPs0w93TvUx67MoP54O/EuzuczHpyv5N54eRumOt7Ig+HPvzGUvOYC/Yd&#10;sfegJn7HTj3Td9y9d+uvOiefn8zjPGA+g/vGP5G/M+vVe5t0p3twb5PHnfvBJ5rJi33c69weu9nm&#10;tcekg88OcIJbD+4/H4BNPHqJ7dV8anaxtnO4+Hb/pI4Hs4jougYnTn3vBK/jxGmvcOARzUkOTvSc&#10;CXM/+YrjOa1x3Tz8iPSJ4MTgyenb+yRHRzzRhOP5aMCozTP2ZM75J89372U6T8/ZcXo33/FKZ07P&#10;ulMze5pDb+c36Vb8cL03dc+544nWmsY8M7vR957Wsxd994JRE+FN8YQz6Z7GskffQ2b8lP2ePm/7&#10;cU7u4NX7wKf9n64/MQdP7mC3M9wdx70rz7t+9n4in+YH4/XEjJVH7maav+L/xu/dwOp+c+dXn8t7&#10;k36zcwOr+/6pt/OXH570knzx8yGZvkinw048+76TT/PYb+VL/5W90MZ7pZ92Wu0y4ZOvMXYwNvmc&#10;Yk/5nM77JI+7OZ0x8SfMfvwvH3JvzU093ecOt/dJjn/PRrvC6Z/EnuGafOWT/hVnpf1peL9vvttV&#10;z5zpPNM3p8Lre8Mffvpg5PgHp0fkcwrHPq++P/Hm6X3BVxHt1Wx4Kx/0zWOf4HAmrPs9x/30PCd+&#10;qY2FA06eOD3h5X3gsU96eYhwTqI1zqNlRkf70oPv2rzkfI7C8at5qdsnuzU26RqLzvc2eVvTM6gT&#10;+37QwaFexZV+xb+Le4/dvnd9Jz6znjqT940n/p69wuFYw15EOMSJS2+K8BPjufKNFq59mj9xzP9E&#10;zg7e/8k9Vl7MXfX7rOGh6d5PqPscJ/vmPK3rs1z1ed+uvLzPlWfvkPpd/eT5FRhnJWbm6q6CP/2s&#10;ZvUc7rf3bF5qc+g35rPQM4Zuwk568Wxt1/FhNp5E8BMN3GjNBzeWHJxZXxm9i/ftneA13vVudzx2&#10;nHd7u32+Yv67+z+hPz1neH1f1KceT+w7ebDb1T7eE83kF5/0zcfbfPfB4U09OFMM/67WM9BO3its&#10;0tgzuq4nDf5wdxy4n4hPz83fo+LJq3fOedPj3N3/7vrp+/B5OLuxT+Z9z11n9k99Hz55L5/0vvr8&#10;XN03n5Ern5zhhHP3rNNn5Mqjz/SKx9WMu33upnezD5xg8Fa7w4WXaC59ezHLPLDTiC9zowtmfPJ3&#10;Pxr04MHeedqHHcC5H2YYT8991+YlzwsuOZ7EFU5/FfFNvPugzWx/zxKf9oRPP7E57r2a9y75f6Ji&#10;Tr5n39/nfHVOdPgScxd53X2iv6PtGcy/O9f89vCM7ln3dM4s5lNnDthTM/FOjHdeYM7BPHe1Czgx&#10;GvTMsc+r+eTlnVe+7MVO8MCpVxEd861L3v9eLBialeeE23fqg+388djN3/WYkcgcPN37ynw1f4V/&#10;5W6fnjWdEYzPo99PsOwVnnvsag7YE3E17xVvzhjttO+EeY7PbS9zyM0F6/jk2dr7qr46K+cLz2dx&#10;fjVj17f/jve799oNfOdn67WNv1b10++HrzO+Tla388o5/gvzlekKZ5lX9SvfK5y54THbGHowovlw&#10;TiNzVvzM2HG8Ax5grQuOH5xowNAnttY9cnsEs0/03Ud3N+JzstNd7x3/lXl3NfATOedup/TgoW3+&#10;Cm/ers6Mnc9VP97TnjvP3ucOt7U/rV6dhTtiX+rw0RDhEI0n7/fENb7G0NPDNxEeHPfcN77imrPK&#10;2QGPRLCV5hXc/ld6uOY11nW4d/ZGn+j8xAN+ZjpPffpkjrVT7l2S8+oZ5qW34tFD75lgzQFfcek7&#10;9j4rT/Oc26tz9tjx880V9523350an+xAfqKHy+4nmisOnle8d/unZ+19njrrUz65h/bKzo29e19X&#10;et+Tc3TZh52u9qNvfnzAk9MDT+SZ5tMj2gtsip4z9b8KOzlTdul9u572xXvFBYc3eUwYuqn3Cobf&#10;ag/6r3i/qmEXondI7rpnTJrmnNZ4EXdzTz2bh3dw5+YF92x4xsx/NbcfM5hN3d7RpGeefcKnZy0Y&#10;0b1Vjm80n356r57JvxTNHuzFTtStof/d0Xux63fvdDXfO8MNlv0d6YFTJ+IBv3vTXaCZetY/kXvn&#10;aW7vwDmI2SE5tSP7BcvTXvQ7XvFWfp7dHl0zc4XTP42rndBnDhz2TG+a3xi68J2nPnle0Zz4wsE/&#10;kRe9XUS341z1+q6u+Oln7qu66E+0r86I/7vPyX6ecfo+4HvK94zvyn/Fna/uKmf65HvAnWWPnuPe&#10;ak80xBPNyqtxPBuf6p57paWfmFf0Kw/j6NghPfRgq2ie8+a7x2xic7uOdnpW+OQ7cScecyY+Pf85&#10;FixeeUVHTi/Rfs7hoEUPPsXmRHvnaX20fSZ7ms+e0ZiTOry8+oev0rvzRO/vMfLDkni/4+/9sxNz&#10;OEtmZc7dB00iXkS84IBTp++cPjpH+4Pv+HAmHb3Enu/avNN8p9/tu9N1b+dztWd7wV/h9KfoPV7R&#10;44k2MZ72dQ7/6cj8zCJfzdhx2H+npcccos8JBjeRufSozaEXLDkcorlfmXuX1Vw4q/6vivs94dfz&#10;nCXvSR73/wD+9x/gibys+eR7ypzdft51lXMG+tR3/KMxH68p+n6nPndmz1Pvye8uxvmtM8ZeRO/G&#10;7tae5HiFS0480f/m3LuB3C3Pq+8Z+r9r9Of6nTP6rt/x+Qrtf7Hs6vCNd/0VS65msPur/ZWuceb4&#10;7OT5xZ0cXfgnWPgT1/iqz6xXIp6JTz949vlfnROfp7ymHU68uS/rJx1nD6/77tmn8daFO3GCTVx7&#10;/z/23m7HruQ42pahsV/7zPCFGdD1+yYM+NAS8H3P0M8oJpRVq9b+6W5yuIDNzIyMiMyqvbtJtijp&#10;qg83OeY9Lz3Js6+mOd97nWfMs4h3hJN3YQ4vc3hiHen5+H2l5+Cln1w5jdvP6MzEyFe4nvR7jnV7&#10;fVadZ+i9rT3rakd4nmvyS116pq84+vRSa5/aXJ6cVZRvX11Gcl/yjPJWtXjHK1331a/2tX8V27dr&#10;9T1HnEhPnTzr5N3NX+Fxd+YzfPb1/Ph0/Yi3d6CvceUlv/vqjDueHDzkiVm3v1x4cjKnr0dr5RPh&#10;tK7576qZ7y7ukbPcDyx3VJNcc3g8RvFHo7Paz90af3TOK3Ts0vtav8L/xCN36NnZyzx9E2998qYc&#10;Lc9d3eT1LJbnSC93BCPvOn+4xjm6/4qzpUf69zz3To5YRz3hZt680zp9TjXOnfh9hpW/HskXa98V&#10;3rxVPenBcvZKKz552OuY3pnL04v5uYO4vK8Uv/Jur7inO+dLLu8fdb6P7NP1IztOvo/4TJo8A333&#10;bVyt57Qv3/474u78u17u4p7ubU+cunvp3b0TvZ7O2Hl0Dw2YuLVzjSvvxrvu3az1tc65mScv897X&#10;uSfa9LmTM9M5p7o7/OY6z7OeznwHzx16R2a55zRX3dT7TGzaeTrbZ+74ytl33wfv4q7ulTt/BS/P&#10;731c7TTxT7Tq8JcPxsuanjwjWD/2Jl1zX1H3js94tleexfPIoRZ7ZKbed7XMTO0qb195qU+s+V33&#10;Wa+0zW+/rPvvp/TQ3/FIv8zdM7FHvNGkl/Vqx+Q6W+7Uk7OKzss+PnqCJ6dx+o/MRfeqx/nuZp3+&#10;eYbE7+Z6O2vSy7EnF7x7cjqqaXxV9/mYkx7dX/mAy1XfO4unh5hcPSZOYie53ifc5LjLhPX9yJk0&#10;3Vtp5X2F+OidfYXdVzvke5M5/K5XWHpPmuy/On9mnloju/EeP/I+p8fujFfe6UN+xd/NemVv2sv9&#10;2JE8Oc/M1tf4jNdP7foGfL++ymdsvenHdf7Id/LbP57kuvND0Zdi7dsiV9za/kfFj5zvrGfO1ve0&#10;8kwenKzvzG+d857xXM1/h+dq1qtw72Pnxx1e8br/6F20rn19P93JyP72dmfpnnrm+N+CdOYjfu3/&#10;I9beD2f729/+9uu9c1f58tzeb98lHvbgpie1Pf/bpPbbx39kiYan++q+df/um1w5RPUTlj36vPzM&#10;4Kdmwpy/i/pPnF0v+ewwcd0tueRws0edmH4Z9Uie2CrCzSfrnJ8c8uRlT02//+JqrY3gmU+155JH&#10;NNeX6A8Ge8eJC396dlr42cfX2hmJ6Z+YfHvt2WeAr3dqVvkJ/5TDjDuzVzvt8LybHe9u78p31Z/e&#10;n7yD1DVXXuPuLp4e9oz25IoT9U/MHP6uL+9Vsffje6zfZ3MPz+PcVc/90ze56o3w5O548uWoEf8e&#10;I2dZnSN7cjx7nlUs+fTR2Ev+Va+5WTvjyhvNbvaun/OeyfPOzHNvPuP9PXq1c+6BR/pkz9x7sp74&#10;YD7kfs2Jnewi9zS6lzF3SA/7iZmvNPbdWx51Y/TE1BFbQ91Y8sj1IcoF55mwb52P+3XayenT7vDF&#10;5f2Mr72BV9/x5PfMZ+9Km/3M85YSJ8+nP5PWyUv9pJWrFo65PbD2gcPL771w3vX0bOfkfmIdJ47n&#10;gzv10wPujjP19J966W0u/2qW/HfF3b7u6Oyszaf98bSv9m58Vj/N86yTtxhR3uTxCkx/Z7Zn4uap&#10;+Ygde6d319/Lme7s6XvH3fn+ERN/972mvzs4f9plwtLjKj/R9x565l5iRnvU5vo0J3G5cujZ754c&#10;I324E08PuNlXo8c7orN77skstXKn8zVmrdbI/NPzuqta55/EnrHyEscz57Q+ZyZvhaOfvBNLrfnK&#10;W136yrWHxwpLjrM6op14p392cza++hjxMM+5Yj1bPLnkzev+SZ3e7pxYe+x6cOnr01r7E/5KbNph&#10;dVe964rX++U95LxTfftl7U45A0w8ueTy7Fs3L7lTT0yfiZ9nzTmTxn72nNERjvzuZb3zsnflQ7+5&#10;1jnrM/Kvssdnnt33b3cX9ORd7Zrv9xX3s/ucy5+Hvmvv3b32+dnBe37XPj0z693MO5+B9LzK3+V7&#10;Nfdn//rPDz/v6Me+gX/6y1/+8vuf2C7OO30T45sF3zyzt/sGgrXfbBdjHoKZuXr85gIneeIrXeOp&#10;paff6i8X6ldz2k++3n2n8on07CeeHub25etv/zTqc8q/8z7vvHe9k11an/eAvvtgyfEc8MCbn1y0&#10;/eTXR2v1TA/n6ZMzU69GD/lyxI32O8pv3PrZvj6fFfP8nmV1p4/smO8X/r7AnWfE3/eNHDx3AfNJ&#10;vZjRGdSZW3fsGblP6nM3PVKbOrnsaa4mIzkP2uR9Q+evv2lOYvoR/QGR7wM8uUT7zjuNeuTO6Y0P&#10;PXn6yhe3tt/RvRvvWp/cwd977GUk95VecsS8n8btG6/68p6N7pM+Yt6pNRz2Eqc2N17tDW/FEdcr&#10;54HttHDvPs5xLnqxu17y1RvF3xWZk/tfzbm715///OdfLXOGuV7W/bVl/2on9fAmTWNX/N289Mo8&#10;Nfrbpya3NqJprpga78Q6++Tpqxe4D3215vY65l7Za7xr5+pPbE76fUTuDuzm+Znrjrlz7iNXfWt4&#10;P+TQ83tb4+npXTgze527H7i65Jx4JL9zPVc+2TfXIzX07CcuN6M8MO7L2ghufuVlXz7afujt+s2n&#10;nvjTLLH2mPRiaqjJxfWw7x5ZizW3PeTl/eoD19nyiPbJfZInlnGam/135au5fYbeP3Vy+T2J3Do5&#10;r9x/5evcnCXm93t74tYrT/pws9+1Hp8Z2S9f7ih2tRs874S7ouYRu9K/o+8ZTrzd94R7xbnyyjuR&#10;m9jkL697qVtxwJOnh/ypB8c+eXPsiTtjhePBI+9b9ftf1YLq+3vGXO08Veg9+dqTCydfE56ayVON&#10;cbdj6tNXbUf5E5fehLfHVOtrL33aVy4ceWLqryK6uxo9nWn9I0bvNu9pOne/N1/hLqY9c69+36/4&#10;qZ3yz7yDZ3e/Og/+/n0G7jTPP1/Ss8+d+BKz7/137S72rVsvblzx7b86so8zM5/mZN9zJA+fCU+O&#10;efN2O8BNvrkaPMF6vrU9eeqp20PO//7v//7p//2///fb/xhB/o8S6CvXCD750ffpP/+KG3NXMT27&#10;l+eQ2xxwefas2SVfeS797sT2R6snka8tzyKuv1r74hlbk73O9fGsq36+H/oTzdG1l3V7Uuc8eYmp&#10;sWed0btITD5RP7Gu0U1Y4uS8H77w4kXNoze5Xo1T54NGrnqjePOzJpeXOjBqMXjk/j2XnX0fk5Ne&#10;6tXgwZMc5yS24vwqHn5pbVPsN26d+4sZr7Tw0MOTm36Jgfed0U8+fmrIfeSdcNX8jN9uwLt71X30&#10;e9B1z6Hf7ymYr+61/iNr78oz9W7i7GTen+ncV05i78zd15izxHInsKyT/+rc+fpSv3K+fvhzpp7n&#10;3J/x8Rt4x52u3jfwk8+mendLzeQhz9ifFb+ep1tSY4TjPLDEJ/2EPaJJn19++eV3O2TvJM/95Z/u&#10;9Ov/8uREblM4fdEM4w9SzXWJKU4eE+8Um3ZPrf3c8ZEd1Ou9ug/7z8ScxRzPgKe9xJ6Z9S7tq/bU&#10;xz09t7H78oz05YKZq+u+OnmpIVdnvuLR94Ez6cAST6/UmsNtr+5lTZ7+9l4R9Z12foX/uz28y2fn&#10;5D2kZ+K7Gd6ffLhik85ezkqeuH7GK1/7yddLf3vs4EudHKNc+1mLye2Ycz1vatIr+/pkX2yKaCfu&#10;5Km+d8saTmu71sfY85Pf3iuN+BTxcwbRHK6zjKmXO/WS98o8d0vfPEPi5Kv9Vl6t3/Gmuat57ftI&#10;vdvlEb/U4P3O3Z3VZ5juUO7deMdLrmc23p2547/iTr2v3pe5+svJXew1lrV5nl0vY/bIs1ZvtGfU&#10;w/4jUQ898Vjlj/ifaHIefHdqLXj3rNtDbeJwqSeNvYmvl7qsky+esTX0xK606XOV66W3UdzYPvxl&#10;Ha58I7zWdC0n8dT3rKlO7dQHW3mi5e+/6dF5arPnrAmzt4qpyVw+mHON9ogTln3zHY8er2m+euLO&#10;w74ecrM2T8+vmLun0bO8ctc7nuwBn5c7Tbu0Z3L1mHRfBXP/3PXqzLm7erDMk7PL1eS97fgnvVd6&#10;Xc3Lu/Isk4ad3rXXam7uNu0ENmkTy507T97JrDs7rLiP4Lln6nc7c1b6+ULbXvLSN/PmZ+9Km9yr&#10;PN+bK2731U672lOT9cSHB2fVo7/r0d89anOPHf977nlWzkDeZ+76ez7ro7t/5h1M74nv1aPnSX2+&#10;/yu//A/r4KeGu5nuR97U6zlw4amx7xw9jImrXWnE70T90WR+5bHaZefhma5meT+5g749F87ET23m&#10;6CcPOfb/5V/+5U/8A0r+sRWR17/9279J+y22V57xN1Ikf/3rX8fPkJT8x11XXszu5wqbPt+emcg/&#10;EvVhPnzvl5h/v4RPzZO7mvcu1PaMzjKCt07/CVdnVL/yl2dMT3OjnI49Q7548+03vqrht6brldYd&#10;Vnzw5MgjmuMthzxx6tWDZvXoIce6+eLG7qtPHK6fy9SRJ58cXnKyD54aeXKo8+uHHeS4T389qDU2&#10;X11H+Kfc1lI/o538xNK3z0RPTP7P+PsbyPv7fecfq+Sa9/2K/6N6Rvpzlfr2nh0+DmU3Xzk1d06c&#10;fOI356Nq9zQylzue3oPG3r1j7vSOWelv/tU+X+8490d6eq8589k7Ts/MmUF94r/SNa5n7n8n18+I&#10;lv1Odrwz5w43//zsn53v6OXmmcyvzjb+33YrJnoxiTmQHrg9ufZX8S5/5XMXd+5d3cT3D4+nZ24P&#10;dtlp7fGBmPa2b88onvPsJfZRObOnnXL+juPuVx7p1/nOv7nUOcv5Vzz7ao3qreWtdpKnTr5xhauT&#10;Z+w58NIj65WHXhnvcFP3mXme+yP36PdgN9sd/f7CD3d4xFMr1v7i/d5Sn7xvqc955s6TJ76L7uL8&#10;nVYufvLJU5N596h54KBPj8R/JV38krvolxL36BnJeTR3NtHceXiaTxFMHG7+EMNd/cFD8uB+Dw87&#10;e47vYd+vsKPv80ffm5/dZ+6gd+Ys/tnIXp9v+ozIcRe11h1X/fZp3aP15MsOE84M97NPFDvZQV1r&#10;xPWgL4fe3Tn6EPXWL3uZ05drtH+llXcVJ5+cq77ng8vTA448MPt6EOnvenD0Sz759CSXvvObK88d&#10;rZt3t87zoO359iff3CHz5Kpf9fOH6znbfKVzRvbV2HM2dffQgeX85qVez0cj89y1d5k83e+OZvIR&#10;283c9dTfielH7hnueFxx9c1Zk6b76uRSi+We3r+8R6Pej+jZIXeaPPD3mbhXfbWfHZ+5p9PdvYur&#10;e8Jv4pzOkYeHM8UyvmIGfs5IPzH6iVP3c9Vv/q7OufJ2/t2b9Pg0b8KutHisOO56J554XXGmfu5p&#10;P88vRgS3J95nSFyunK7Fjc6gvuKqeTTe9c/dcqZ4njv7J7m7rDycceL1o3C8C+/mezyXu3uWzz4D&#10;+7xyl0e8dhrva3VP9vHY+aDvPrV6/bsWn/TZM1ffs+zfjblj5ic+qx1W+InnCaf9u8Yj74k8OeQT&#10;ljr17oOGn3WD/8d//Mef/v3f//1P//Vf//Wnf/3Xf/2Von/r1BPlJAZ/pQFvzYqbnpnLN9pr38Tp&#10;+fN98Y769d8vwdPbnGiutmtnyJUHnr6Jq1lFZ6z6jTc/68xblztl3rxnauZP3ru9mIemOfokTu7r&#10;ak91+uz4cnecXW+3Ez13WM1pHL6f2/ZOLjxeYubW087do0bHYyRvHtgjT/qkv147bLWb2pOYHs2f&#10;ZjfnZ72/gbxDc99zonm7iKvpftfyjae69vmo2j2NzJ12zr67JTZp5L0j5mz8p/kT9o5d8Mx9nDth&#10;j85PLz0Sc6a9n/H5G3j1/aYfOe9ZYnc3vnrP0/uK27NTS8/f55v3UbX/hiHv7ORMfY5pXzjyJs9f&#10;EpQ4GU2Y/PRIHricxD8y7x3cZ7Xzq3e7O4f91Bif2cnzPuPxlbTez91zqfMs3O3Ko7lqjPm+rDzk&#10;7uKk7dm7PfWWk3tNGPxpZur0JOqR2PeWT+d95Rny7jJ3hu/ntMeEpQf95ljLO/0hDPuoJfqbHjkv&#10;/dw7+WLJSS9xo3w57dU8+UZ18MztraKe8M2NaMxX/ZXvFY6v3sl176kHz37+N59Tn5zcWRxMXK9d&#10;tOc+1L7Eer61WuuPjO7ITHJ2vdr3zn56rjS7WZ95L6t9T/CrM594fAXOu+6f97y9rXefh1fdyTQf&#10;bJrtXs6WA54+1snLPrhaOWj4faJnTFw1V73kTb53+sl9JO/z6nG1l7qJZ08vo9zsZy4vo3205sTM&#10;9UUnnh7mpzz5u7jyWuF4uVtywLP2bI3J04PaJ7liJ3HyAku/5mSPGfTzL+/U+YLTGrA7T+vdCdx8&#10;5Zf9zJuP18pPnTG1E5b9R3N9++yP+q10j/p7V+6Jv9hq1qN4znjUY6Vj59X3dzXMf9fZnNGReT6P&#10;nP9RzZVu6k+Yu39PMc+R9+8ZXvkZmPydk3uIdVQP11xO63tv+c1Tn3Hy3/X1dEZyH817/xMfNLsd&#10;PJfxynPi6e+Zrzym/iNnm3x2mLtP++52dzd1qxl6NK/r1KtJ7EfJ75wN7u6efpQ7efc5XnmPvn+P&#10;vC9qOe9OT09u8sR29wVHXmpTk31yeeJysweW/e51X4+Ozkp8wrJ/kvduJ5qJkz72d/slf8VLnDw1&#10;5NlnZvbdwUiPn4ny51L+b7yfeabZ6Ze7ulPvmvxdPukSy10Sz5/Dw/GVHOcmljl99++cGq791tH3&#10;gbPry9vF1OtHNG8tOE/q5IClLrnmcrue/OSexpw9aXrmHY7a1Z7O7r46Z3VfPOOK44zkdo62Z8pZ&#10;+dpXl3PE4GSu18RN3lXf2Ua1+otnlJPYlK/uQu9TnzzDNCcxPZ3RvQlPzs98fwP58zuY3mfj7eL7&#10;cvpeylOHn1h7f2S92sE9jXd2ekRzx3/H7dld77Tv6E3zxYzPzJ08wHztvOH4ed/xfvZ+fwPTnf+e&#10;8Xh18r6l+yO7PKJx5jNaPV4Z3afjK2esvH79x5OrLyAXQpz5ykwOfuQr31O/1Zw7eO/gXu546pVn&#10;+8j9V7+J97lOz9G8u/fQ+pP6ZMaK473nHM8+9ZLXec9IPbm+6Mz5y608MWP7pw6OOnmTTg49NRnV&#10;XkV95E2z7HWUq4d1837W/3gDvlfZme7Pu00e+aQXJ+b/LDG1P2wh5+lZ1s4zNtfvK+DJofYBTz9z&#10;+7sot73Fd1o1K6799IArbq7eOvlwweV0zzr7aJxBf/JVlzyxjPbTP/uJy6WfODXvY2PU+YLnk1zz&#10;jMzazdPn1dF929fdGnfH7lPba80fsfZ+vvc72Z2Ds2XfWsz3vWvxKXpfaoj62pt0dzE91enduP2O&#10;7geOJnXdUyvuLPFVlKdu4smZel8Ny113Z+q9U2cPrD3EGkcDlj5ZyzfC4/u7fs5UI69xa2PzrnD7&#10;q9j7wMsZ7jfxVp4nuL7JzbngzDx51CVfbKWfztN/HkPre0auf3uvcDS7Bx+9iPqsNHKveOjlpteJ&#10;Tr7cyUdORvin3NR9du452SPPwFnsGT97156f+9qbMN+Xr3oOd8+Y95/4aa7eeKr7LJ7v0W7+1fs3&#10;9cX6Hpxn37nNEyfueskjb18wZ5JPz1UfzcRxr6mnZtpn2uEjMXZa7Tzt4Tmzd0evru/iag9ntE6/&#10;V8XpfOm92+P0DOnXuf6N/9Hqd7/PH3Wfvp9X57nqf9S+r57j+U99mz/dCxxwI96Z72al/+StVj/5&#10;HeUR00dd9sl3evp6yLOm5wNmX8x64suZ4qO69tKn8dOavVe74z31wHJu5sz171D8rBvuf//3f//p&#10;f/7nf/70z//8z3/i/3a7n9Z3DT/3oG8t11pvceuOze8+dXrAVyPuOamzZ789wCdNzoaTfvbSU+xu&#10;dMe7uhVfv2lfetPOiXWu32reM/jKO/dccXKuOxvtXdXwcpa6q/ioJn3ZzbMR09O9p59xtAe1fHtd&#10;Txy52csdwN0vOeQ87vyt+vZr8kGmPXpG6k9yPJ0z+Wd/tcPJnJ+c19xAvh++b34G8vvubtrqfUaj&#10;F/mOR/+zHvcy9h7ey6rf/K9Qu7O7sHtj9t4d8zPQ+Stmp+fKz/eu70B8pfuJzzfQ9zizzlH98v2Y&#10;sMlRjfyJ09gdbmupn9VPnivMWZ6zefbBM2/e3Vov5xrT5xcKiN1UnOTmqJVj39h9ea+Mzpr27Tly&#10;jN1/R81+d+YlF616oztS8yTf3lWcvB7xuZpzt997XelP+J7L+1ppsp9zxRNb5c11ljuoo26uvYwn&#10;vCsf/hAox5j7gIkTe6ZcOe4nbv1Hjn1veYedc099l95dclecxrvWyznTX3JTs3ofxY2tEWdO5jnf&#10;nL765IrJI8pNXvY7T55+eiQ3e9kXh5te1va7Jw4vc3lG+idP8vGzJtd/yu0xo/Ouew/6+f3BfurE&#10;3hGZk+fczZDbu6FvrGtn7Pzv9F7td2f2K7hfaf98r073koeWXI/EuafsPXpveqPveY963tH1/Enr&#10;Xp4/OWLpk/0pl6sWjjOS7/0mL/snubPgto/+2Uv+if+rOL1b+3o/Vzx1u3PoBbf91Bn1k5dae0Z7&#10;cMmt7d+JziPq13r8fTIXI6bWnew7w5p4d+fV3PS8k/dO/pdbwPt1x/eK++w51Pf+OZeevMQnjP7O&#10;K/VTntr2v6pTO3m/GnOee2VNDm6P6A/eX71H+zm78azdSwyN+0/65qtb4XrJe0XUczWzZ8Djpa77&#10;Kzx56vWih048uea7npzvOa7u7e654fNMfonJ6zvreclTnxh661UfHA4vOejE04N8epxhr2vxZ2Lu&#10;hk/PyP2n3krjTu0vfhJ32l1P7xOO3F3MO2ieP/+YZvV9tfZddc6d9nrX3Hf55hkyn+ZlP+9h4v7E&#10;zm7gmXt8Rjttt/ID573vvp8HcaN4zrAnRi3PSK958jvK69i8Xe33FzjskHuI6d8+4q2RBy5HrGvx&#10;kzjNwa/xrHuefDndn/ZITuZw9eEfSfK/OOk/loRH/ssvv/zuDsDVoG+/9MwcTWvF4PGkl73Vn+Wn&#10;HdR0zzr9e5dvG3z7L96R68Xny0e9UVwudeb2V3G1g7hz3H/lk3hzu4YrRszz6WPf+eK7eIe787Hn&#10;HVgT3Ssx8t1se8TpdaXfzVrtA+5c9F3rCcdeermnPKN86uZn7XsqlrvodRrdpb30BDfPKP/q61fN&#10;nX30XmnSM/Pk597iky96cPlGNCtv/YjJT/yPnnt3+fO7vBP73N/VIxfeKp884J74T9pXYeyQO7fv&#10;Ve+z9+99qfNePV9iH7lz3l/nr9gjPb2LxDrPmZmr/Rn3N/COO5veo8T2G337vMN3N2PrxI3078zR&#10;L2eJvSte7Wc/z/SKXfTdef36jycngmKXsl5xmwdfLDWJke98U3eVr+Zd6U77veez8/Ieph16XnNO&#10;727Fu/LveR9VP3uvqz1X930yrzl65R2u7pl9Wg828fU1pj8ankn3rTP/mh76ytRLTtbNVfMz/v4G&#10;pvdWLO8VlfXvHf5edX96D/ovpvrK9S+LehntO80aPhzr7IvpYY8a3aqfPPLWq5OX0V0yZh9t+2Wf&#10;XK1zki+mRm7qxDJmjse0h/jkLXYVmeMsdyLyvoP7mPt5MNq/iuqN8L0bY/au/O729Ta2vs/jTslb&#10;aZNDDm/S01vhVzq1pzvA/4xnOt/uPt6x4+kdne6l33Q29s++nomtdO84+5Wne8nrfcWnKJceedZg&#10;ec7M6U0P+um5i6dHak92SO2Uv8JD39xNbIqrmeB6yLGefMTgyE/MvHvip7F3cE997Vuf+q54+tl3&#10;HrX5q2bd8WGv3O2O1rOgX+no+ectOcScm7ieGe0n1jtbE/UntlaeXt23bh58e0Y9Mtqb9Mkzhz9x&#10;9ZHX0f6khSuuv/z2Oalbq7fa7lPzkkfef1ZR++7oDs/O0afPiq89cvt5fvB3Pc571J/d3fXEK89q&#10;vtPteo/unDp3SOxO/or9vMOe27uteK3run26zxngTP6J5VkTbz9rOKsHL76m9dRvp9l5PaJb+U14&#10;+pPnq/nJ7d73WOd75P5i1Jnbz0j/0Tt5Rps7/Cj56q5X+I9y7s88x6Of3Vft3O+t+4hbX82DD1ed&#10;/Kzpy8k8Oejo5dP97Jnra21cea1wdJOXO7TOOVO8w530jU1+7iW3a/GTOGmnmemFhn/Awj+c5KEm&#10;5/df/m7l78PgehnhkzvXCO4j1yhOFEtv+/aoT33VGCcdfvR9cVZze0Qe8PQwN35j/eOv9NHmY63W&#10;Ojkfked8d0isd8iz7Hit+6i6z8BcMHGie692yjMmR4/EMp+8rzSpJ1/x9fbr0BqN+xrBfNIvNfSn&#10;e2jOHZ4z9c3Z7M3jz2fknkY9J37OgZdce4lNHmATZ7qPlf6U6xx3W/n9UXDvgcjnwzrP750lNuWp&#10;zXziNnY6o3UfUXuW3Y673kfsuJvh/skB+8o7567P5tP58cw7yPzZeX90PZ+r1Z3fvZs770vOvKO7&#10;u1PznftVvp7Y5yPPz3384iVQeBGJgfPY+1b9/dfmnnyIVl5/d31P9urLvfI7uYvdSdN/urMJSz/7&#10;z+6Rnh+R57nJeTxLzp+w7Hee96CvEW76mRPN22/SpB99avSN6yXuDKO4+pw1+U2YM1bRGc40ys86&#10;/ROXezfq4Q539V+F7zleuU+/59Mdia3md9+aqMbI7uByqOnxWv3lU356oOsnPafelV7N5IM28fTq&#10;HJ6YMbGeoy/nh08t36iPUQ+i/MTIm+sPB+HzUJs7V/xXwv/9or8xe+b28Mm54NbkPNZqPyo6P+cl&#10;5l6JwaUWk6NH1nKIics1XvXlvTO6nzu/eta7/ad975zF/Saf7uHbP/iAM80To98+06zEVp7JeXXu&#10;vjvf073wWp058dXMxntueuz2XfXQrzx69srjVbh77Obac2+/f087wJFv3xnU9PL316z94S9YatB1&#10;DXb1uMvkd6Xd9fHjcScjmD1ze7kLPR9wOe7pPWRPvhzqnGWdfTWnMf12Ptlz9/6+5Ez76W0vozww&#10;czXG5K/y3C05eJ76OD/1z+Y92xm9b+I90x5465r7inraWYxd3EHsFTP1aM88u5xHor7pZ25PX3B7&#10;YJnL+cqR81ztTD/PfcXnvPJPuKf3s9t110v/033cP7WdTzPV7ebI0W/ysZdx55k88p7Rfbyak1jv&#10;lL32Oqlz9557ok/OK73S1zz9xU6jZ0uPCUs/+2CpS07m8E94qSFPnfo7s9Ekv/2zvsNtXdaP5nnW&#10;Rz2e0Xm/xme8fmq/vxvI9z2/Zk4/l/79CZ/20iNxb0gMjjx7WZP7qLEmTlj2r3L0k4dzV/0r35M+&#10;3nnWSeMe9NwzMTX2rOWIW0/97snJ6K5i+lKjp/b/tpvPhBjRPD3EJj897XVsLf3cR37zqPtJXebN&#10;61qvPCucnNnn1cM5RnX2jfadJU5M78QfydPfmfiA+3dhOd3PejW7d01N99qDucnv/qp+RLPyEsfz&#10;al+5eV/m9nZRf6PcrsUzymGeM8F8JZc8Od2j1m/qqc2eGDqfzMGs5RrB7cmjZ1+/V0f8c67+K9z+&#10;LubOeosZ0dPLWmzn/bP37Qby3vIexb33q/tK7cTVR9+J85lY7+d5xD9zt1fP5kyey3O+esapn3uc&#10;8k94d8/0jh1O9vxROXfv/7Puge9FP9p7z3k++ky/5MDdN/jspYYPQNbyEssPCX1eq35yT3J8nCn/&#10;lf56PhLdy9hnnnYXU8Ncf8DgX0TA5LUnPZ/0EOu40zf3pNbPeKJpTmozb57nk9P1ig+uJjmTHiy5&#10;yQG3Tp/kZ54c8kmPHy//Q/XkgE+1mDqi/r8m8YvcgH5L1Qn4uUPDY7QvH1xfMHn2d1q9PiPmro/O&#10;X51VfOebd5a81OYdJsfcM8jj/+oEPa/8fiFPb/n8wMrcHt5+/vyftXdecpxBrz2aZ9+oHxGuOLm1&#10;nz97cMn1JndPej72qc31lHMana2POnHq7CWe9y/HvrV+RHq+6JNzBz72qBPPvrnROWh3D/1T7s7n&#10;Ts+djGo9m3cgnpFe93f7y8eDec5UY+wZWZurJaYv/StvtXrlXHtXmNqTqGdzxXNWcz66ZqfpPnMP&#10;9wbz+wO5uOfpGs70yKOnNnnZF4cnbrRnPXnJeXV0FrN5Zc0sd8q5cPw6s69OnrX9ySt78omJo7On&#10;d0a42VebWPIfzd1Lf3ymGWK9V/Pz83eyk3P1d5/0TY689pYD7o75+2D2k5N+mcsh5qM3WO4qpz3A&#10;c3b2zenrC8ZLjZ/H5JrrnbV7EBun5qV3cnd5+rjnjk8PHi/eA/SeI3//l6eXc672s59n2WntOSdj&#10;ejXPnnz7jdO3R24/MXJwX9RiqVdrTD952RMjvurBP3df+eb+chLLnD6+vPIzsJs17eD3l+zhkc/O&#10;M3nmV/ruqyNmL3dKTudqTvmtv6rxx3vyX82Wa98ZXXP/+f6pk0+cMHC9Vn04PPCa0/U35u+5cpwD&#10;B4xaTI76Kaqxlxp96JFnD8z7IW8fMWL7gE1P+qcGbvYylydmnRp7OVPMaM+vuXzf6aWv3MT1SR6Y&#10;tf3Upr5xe+hXWjj24K1mifeMK+/mZ51nE3cX645X/d7nip/+V9xV37vJfmLmOct815Ozimhz5op3&#10;hb/C42rGrv+qc+xmfIWe98x575w5ddM56OPHM3HF1Mq1fiZOXtO8xpg5acGb2zUcHzzoE/VLPt+D&#10;+X489Rr9OZ3UAABAAElEQVSjVpuxec4mOlusufrYX8WVDrx7eoD3fHsnMXfTC53zyJPTPWoed0jd&#10;t863X9Nbfvezztz3L/doP2p/r5WXu9hTB8edmUXfRw61Xtkz1yNrtM5VKy97aOzLB8vcvrg+1Pmg&#10;6V7X8le4fSO8fJwhlnuKpSbnePfyVlE93jkv9clpH3eSYz/rzO07i54e9oytu8PVw5jzxPSzJ06k&#10;l304qz1Tp5Z4yp94zG4PsQl3119F//cLGN+DfU6/H8snTjPFvBNqMTSeB8y8vaz1oPbRb/KUQ8x+&#10;4s487ctvj9ZPvORk7n5oGgfz7yrObA74NE/+jxA58+qM0715Zu+qteLyrqJ6Y/NXePPeVXs/7DGd&#10;Lb+22eGz933XPej7I5/Ps03vs+cnrj4LyfmZf7uB07vy7u/em+9V6sXuej3C/8hZ037Oz/NPvK+I&#10;/fZ/231nebgeenWoK85Vf+X7veG7e/IOiD7m6OzTo9ZLjppHol6PaN+tyXPfmfWKM00e7pP3bi7f&#10;mn0zt786R/fR8vIPNfnDgfZobdfNv6on/YTl+TLf+cObvHaaj+i9Yi/vwMje6Zu4Z3rlXbS/s8WN&#10;zjaKN5++PbnE3Nl84sFNPHN6POrJ7RPBrenxTNi3zvwrej1yDmxndJ5OahtrL/r+382QO9cIP3+A&#10;JA7XJ/8CnH3yfHa95N3NpzPd9XiG3+fE63Sn1nade3XvdEZ6TLnvn37O8fs2tdikp6e2+ztdc0/q&#10;adaEnXi9k3Pn3HKNz+w1efR7s6on7TO77LTuQDRPfmLTXtlP3UmOdvLcaR+Zt9Iwe9Xb7UDvzt53&#10;uFdz7a/2Fic6V0ztVfRe1BvR6SVmzHmTv7qpB4bPFUet3Oa7C7zuiSXHvOOkdfYu6iOna/EpOlMN&#10;0Ry+vzdMWrHk62fvJKb+iv8K/53HtAt8NUb37Lr1XaObMPHJTyx1YInTs3Y3Y+p2mD2jfuh92cvY&#10;/rkbvPTJunPqRx79jb3PyvOUpx6+M8ReEfWc9kkMnjskfrUDX8PynZUa/5yXGPnEbc4dXnM9y+Q5&#10;YZ7BXu6XuX0iuLrkiHl2exNfbvtaZ98cHz3hgdtTZ0weWNcrnfrUNLfr5OYceHIbdw797IlfxdQ4&#10;42QPuHx2rx49c86Vxv4jGrVTfLXfNGOFeQ/Zn7DsvzP3Lj5zh3ee73vzzvfB9+bkDKlr/q4n94Qj&#10;90489e2zqmv8zuzk6kfE0zpz+XKyNjeqp552pK+PUW1qJm3yzPXQV5xoL7HOT+e0Du98uqY3Yam5&#10;4rh/+pj3++M56Ks7maXftEvOSF769u9xzfPPKKnJPPmewT49//xHTn/iyDfKpUbPDqs59PVN7+RP&#10;vmLE5GaenFMeO+hBNEef+7X31E+t/PTPnD78qxnt2bVzVlG+s6xX/Cs89Zmjo86XnyViPury7Ooa&#10;U6dmVYujTw9xIrhz/BzaV2dfj56b/FVPzisiM9wFP2cm5hx6/T/+Yc+Y//mN2ElknrON6NxDzNie&#10;8sDlJCbfHjH7mcPtWv2PHr2fPqe40X7X4qcx9eRf/d7Z0Vee8XvYPfd9Rc6ZeXjPMn+F96Me7rHS&#10;f/XP12rvHwXv+3/X103Pecf9rT5rr5o9+V95o/El1/joHbjHsz5X83/3f9t9RX51n0M+e0Avit06&#10;f9b7kfPmDujdgdi9K3+16ZN59q+8sq/ukZ3SZ5Xrv+q/EudOd/Ou+iut75V961fvnn7OEutafIrN&#10;7VrN6hzyjfKv4uQ3YVc+n9VnV1597q6v9vPMRv8yqo84dWNX3vZPdfLUEcXcw17i5vR6f3pqzYn+&#10;X62gST21z4TrRcz+9IOF7OOp1jz72XP+Lu74u56euS/81JDbF6cmZ2eiuH5insm+UV7GXS95n5k/&#10;sqN3NO194rfT9/1OM06w9mEv59o78cnz6HGiu8vJOWjv7Hh31inf+4LfZ+/9dvvbQ9M6d0kO2IpH&#10;L3dRB/6ZT+/b9Wq3K95Vf+U74XlXJ77N6ZoZ6ZnvyzT/BGMGPumLbpq985PfPmgmDL4aOfDE1CR2&#10;NV/tjqfvjvNM78Rfzsm+7qLGehXl3fGevPA59YDrfzjnfDzN00fMmV0nV07HiTNhqXPOjicndasc&#10;bnqZp4cYMfH23PX0SM2OD++qn14n+dX+Jx7s5Cv9wPKMvTu97J/MeobT85/xWmn7zCveK/DdebzX&#10;HWe3g+fQR65+jdt/dXSevtbTfLBdX48ppp8e8BI3N04+rbFOTzDq9DFvHlyexOHyAkv8G3P+tXlZ&#10;69XK5HRvtS+aVa89rur0aq5/5wTv/btWm+dxR3t34m6vOz5y3at3WuHqjCte7rni4LG6L/3fFd3p&#10;Xf4/fc9uwPffz4ufQ2qxM6ffs6b3d8J+r3q+ujsjz//89Nmhd7L2rmfVNxSuPPKd1n5yzHHTZzVP&#10;bvIyT51cY/bQXOnsozdPj1fl037pvZoPbi/P467pKy99O5eP3rx11sb26NpdGr9T5++lV7qc5xnQ&#10;kFvLMU44WPedLd/6KurTPHC89Gte9tSuuPZ3UX+jXjtN9u7yU7vK3+G5m8W8ntm1+olrj/joPaaH&#10;PnzGefGzDHz1ps8e1NOe9vRMndgqtnbHo6c3OndZ7QVfTs5JDzjTI6d7+onD6/krrZqrmLvKzbnd&#10;f3aeM37UmHfXZ7T36B2i16O9v1Kde/a+XX+lvd+5i+d+9L1/xW7swPzP3OEV5/gjevj54ezPvn/5&#10;OUivnPGOO9Y/Z75ijr56Xfk3X90UJy/1RnTwst55yWtv8Ukr9tv/8qTAacS8B6KdsFPPH4HX5/ee&#10;Vm/GCvcu6PsSY8aVTu4uvsJj5/8Rvb7vaWae8y5/8kssvcV3MyY+WGrIfU38nNP9ruW+MuauHzHv&#10;lbuvvDxHnm3FTTx15K3PfuoeyfWatD13x0mfE116oU29OT6+4KcvnK71THyF5Qw5Rv7Sn3PFd1G/&#10;5OQeUx/uhPvfbFQvx7p/+GY/o1ywxHOmuDunRuyrR8/A7ua9M/iqt9O1T9felx7OEW++O6z68rOv&#10;xgjHPpi5WnlGceKEZf9Hyk/PuuJ5r/apzfuewOV3r+udj9zVHPsZT/ySP+XOm85gb9I1JnfyaW7X&#10;rzjH5NkYNXs+suPk1X7TObwX9Vm/cg/9/cd31j0j58sx9v47rhpiz8jeSc4cPa5mZl8NM1Z4zs85&#10;iZPrZUw/uTu9nPRqPt68Jm90K1ydu+Ws1vX7L1fvlYe8O7HP17tQ5zx36BmTT3K6v/JJTea5g/jK&#10;Q273G7c+8UsvdYnhAZ5Y5s5o3uQl1hrxlS/8XS/9TnK8nJneiU0+V/1X7jjNX2Hs5W4d1YCf7Kc+&#10;dWATLucjYu+e+2TuLhNmL2N/FrJnvvJyJ/tGdfat6fNq3H7G9qI36cAmPL0y13elyb4csfQht9+4&#10;9VVfXsecpweRF73E1KrJPr2u5Rv1tL4TnXlH8wzXc6/mrs6a/M71dK+Vh/13xWfeh3ft9Ef19TOS&#10;74nYyZ3I9bNlfaJdcfDQb8V5NZ7nf6X36j5WOLM9/2qn1d2g48Wfvf35XM9Ra8yzruYlp/2yt8vR&#10;TTN3mlXvGS/3n3ZJLH/+qoZ95Kz+fpOc1IG7d+KZw/FZ4faNelKnxtx9k0/P8yVunlGfxFY5s3i1&#10;ZtqhMT1bKy6/++LwuqfWeNU/9YKnl3lqnbeLV/z03/l0T1/19HvH7LXe+opz1XemfkR3S+xu7tz2&#10;T284+Zpm6DP1VljOSM4Kn2aAyZ/66Tvl6qfvP3f93GOakxg8vZ1vnbxdnh7w9Nlp/si9R+/n7vvi&#10;HKPvzWfffe4z7XLVnzR/FKy/1j763CffV3j/fj4/9g3wHvs+n3wmVrehx6p/B3/0a+PRHfIOVnuu&#10;dkocn6xXXo2j4bmz/8P/eNLhd4apMT6j1eN7iPlmmmfkDNNdyPGM1kT+Ujf9wVCucfKlhwfPqv9r&#10;M35xdkCXKd7OuSQXQd3pfshPNFcc+67jfM9infPkPhJ5D3tm1/rmbDHixAdb8VPbeXtdefRnUP2V&#10;ruf+CPV0F3kP5L447+o98g69k/QQ66gmuWIZ6VvjQW6dWv1XP1y0j3bSpefUT71cseSbE5sHf/o+&#10;qIa+Gt+b7NG3lgfG07W8VU9+RjTWv5qGr37er/30bz1e6vRtTvq0V/c+snbf3Olqvpo+80rXPPXJ&#10;FzNmz3zXk2NsrjsQzZuj9o8YvRPP7t2Am9sjTlj301MfddlTR4/X1JNjnH5/tnc3utOjutzX/U89&#10;T3neHzs64+6+yU+/xL/HvO8j34/defIOfB/UTt//00teYplf9ZPbubs0/sq697MmvnK+vukptjtP&#10;8uVNmL2MnkE+sWdOPTn20vNufuXhLH13/OTKmzC87Os7RTnE9Elu43DVJa/z1nW/690OzT2p3TH3&#10;TQyPnNn7UvNSkzPTE7y1yf3sfNp/tdNHnWPaybt+9Q7MerXn6v4S94yr2Vf99Nrl+q/8PL99vcSt&#10;jfg1194U5bpHc3qOfHipSbw9qFd9fn9On85zvh5icFs/zT7F8HOGGurG7BG713WeJ3Wfkbtb7jSd&#10;md3kqCGK9e4rfOLplzOa90jtDum/8znl7Tx+9u7fgO+TSt8HcHMir+aqyShHbfcmPDmP5vo6/1kf&#10;9fq9yh9fPZ0xxdU8tPR4kbfXqm48Zzorsc6vOCf+cPz9IfmZ99yPqnfncz84/HzE2ijOrisfcTWe&#10;i1o9kVdz5Kb/ipP65mQvPTNXY0TjY04vvcTh0VOrzqjGvj72ifYSO8n1lps+OUc8dzafeviJ672L&#10;6eVOYsad3t5q5h0PvYj67fS7XnqtcvXGiece9JpHL/vJkdv9aQZceGq6RuN/PpIz9Jpm6CVnF503&#10;cdJbT7HcedKCyVErD1wfseYkvtqxPdQYnW+d8Uqb3Mx7l2mGZ3l0Rs770XLv5pXn0tP4Su9XeLnX&#10;9HnIz0/mr5j7PXtMd/XR57naYfe+PrvrO72f3e2PpPd94MzkV5+J3d08o+35eOVuu7nZu7OD3Efm&#10;5Ex3x0cvvZuX9Qkn+Zk//I8nd0PteYgcaC7H+nuNuzN6pj6rGqN9opgxPRIj56VW3klMnxO+HHWn&#10;M+WrfyTuzrjrMSvvs2erPdnR8xrTSyx9MrevJmt4yU1O8sTvRPR6n3jBlaeOeWKr2fZTI5eeuDx7&#10;XzXe3Rc+Z5vOpxdnzX7iJ/fgjFMuPDXO6lov+5NGTG7HPFNyE/eHg2rp2Xcnazm5k73E5BHtJzZx&#10;Jyw1ncvX3zp5YPSnHjzw7lnves6Qq1dGcnfLHVIDx0dcjfhnx9w9d2Ffd808OVc5On8o5PlTo39i&#10;5Kudmkedn+/0Y17OvOM5zfkRsLwfzwPm3Ux9ebuY9yxPbOcJx89H66x3ejj2nafO2r74q2P7O3ea&#10;Y681cle4/V1UezVj5zH19DXqP3E/C9vt5N7TbvR2fTQ7b3pX+isP+isPcOcb4d959HCGUT/ryXPq&#10;qZv4z2LMwz/nrr6/JyfnqndP9dapcx76xKc6Z2SeOmd0P3Hz1CW/895RffOo01MeWOLtlz5qxJIr&#10;Rky/1sgTl0udWOJo6InpIW6tPutJoy755skH4wXGS44Rn8StiTxqv1XP/Zp74dT1M+6v9Lraw7vz&#10;bl45+5VeV+e46rOLZ4TruVM3YSdnaM7kkzOnPdwv99HXmL3O9cyYnPawdldrNdb2xYlixuSay4cj&#10;Rp41uB4738lLrGPOSk/yXa991OZ+6THxT7D0cx91eTdiq5g+zWnfu/3m3613u931an565zkzb83P&#10;+uNuID/DvCfU+Z6dbCLfeOe9VeOc1NKz37j8q5g6uPpd6exf8dtf3S6mpv2zJk8untRysp+Ys8Wo&#10;M7c/RefJt5Yrbsy+GFzy3BUsudQ8E/atc/1rzrtm32e4f87JfNp99fMWueo7dr+3hS/npNf+aFJv&#10;Xy/9xY1ozI1qTqIaZxv5eyM965XXjtM9Z2VMf3Ex655tH3zFoScPTvIylwPf56oPLznqVpEZJ3x3&#10;OeVf7cHM6eWe9JyV+4GJy+1ov3XNs04emDWfMx78eMR/Lf7vFzD74l2LPxpz7jSvfXM+eeqbS00/&#10;OerFjeJq+vuV3vDl5vzE9VAzRT26p4/exuZd1fpc8b7XPufjlY/1K86ul/5di39WZB9f7pCfqe59&#10;tf3d+aNj3tFHz+Y9cL7ff3c7+LWvZsc97eUOfiZe6X+6x0/etxvgPfB9AHnne3HlnXs88v6gv5qR&#10;vjnvSptcPZxFzz830+P3bntyXxkf/seTqyVy2czlT5i9Hy3ePWt+MNQa827Akpu9VT7xJ++VPnG8&#10;dtqrvl6PnEPtSZzOfKJrTvrszt26q7rP397Zt5e74J8c58m1Pn0/2lv9Lram9+lddl5fqXd6Z+58&#10;xacvxzsx6rGKp7zWMy+frPHUV5zaHF3m6WNOvz3U6G/Uz74e/GanB5i5sf9wKa6eOj3dqXng9tQS&#10;V385lpPeEzZ5yuvdwHOP9p74V17270Zn9z3d9XmW7x7t03tNvL6v5kx9fY091/qqn7yJ6y5TT+2d&#10;+Gq/O7M/g7u6N+8hd5qwlT51U966yXvSvQPrXazdiZpcnB3M5eRe9hK7yiefCcOncfe7mnGn/8gZ&#10;0j/17Ht3RzV69pnFjc0Hd4fUmtuDN2nBp2fST7yPxNw/z/To/Ol9epWvO7nvqhYn5n3nHuLJSd0q&#10;79nyVrj+OTvz1JsT4eCZe046NckTuxuvztB+u33gutOOd8Lpuae13rkLuXerT/LcNTF5xtaLG/VY&#10;1eKPRL13+z3j+4j2WQ1nyXPl/Zrbv5oFzxdc7+lUf+X/SL9n53lXfu5tvz3Ejcm/4qoxwk+9+BQn&#10;7u48+rqTXOtphprsqQNrLXVi6o3pYw6f/sSZMHXPRr1386cZ6qYeWJ5/4jiPHl7Jz3zSqsneieYZ&#10;fmo777vouvmP1H1fj3j81HzcDfh59LNgZANy+ycbNTe99CM278S7vU40r+DcvYNpprv3ucXRmDdH&#10;P3F54I1RTxjcSQeej9rEzOnhkRzqxOSoyZliHZOT3s37iNpdco/MT3ZID3L1ieNjnZ6JpVaP5L4i&#10;x9eZzrBu/8blG+W7N9HcOc1VkzHnwFebnMydkVjm6Sc+YfaIV/3kkueOV9qrPn7J8c4Sg5PPrgdP&#10;j9Q8kjunzwtuT1+xq9mtU0/MOYmTqzvhJJ/cnVY7gsuB389uZnOvauc40zp1nlUsOdlL3Jy+r9Sn&#10;TrwjHH3sZX3qgTZ1ehH1MGYv+yu9nF2/Pb/HerqfV5558v8q98RuvHbnvep/lbP80fbYvWfcRb63&#10;73gP0zPzP9r78Jnn5d7zufpMJPeRPOe9a5YzrvzlcQ5y+LwSPz0jGl96XM0/9Z54vzhkaq6wq4Xs&#10;9wWIr3x/FDzPyR1knfnqvK2Bhy7vk/rEC23qqHnUT71vjPf+err7nS3e4Xk1f7q/O3vA1cPoTOq7&#10;Xmo7vtJLb3bLf9x2Z1c9vnI8vTN5RB/vYurBsS9/FZvXdc6cPOBfcVLX/J6XXH3lWMuh/vOf//zb&#10;/O7DE0uPKU9P++qt8dKPHrh1xuSb658x9Ymb4zlxGrdG5x7pYf5sbO/22521uV+hnu7WvTyLcXX2&#10;xOUa9XomrrxWeM6Cw37GqZfYq3Pmnuz5irl35zQ/38fcBx49Xv43jbxTe8nvXN+eJ8++NTG5U785&#10;qc3eSpuclTbx9MndktP4iSb178rZw93cydqZXYu/KuLv7Fd5pk+eMXFyZ3tGY/MerfVbnc/+5I9m&#10;t3tr8JrmiGV/8k4e3sm3dqZ7qxEnJiYP3Dz7zacnLzXkPqlPLn1qXnLsG+HYI7/6L2/Aufukv9qc&#10;n/vZvxv1y1nk4s4AkyOWs+SDyTOC2U8MnEdMzjf0Gy624siFJ0eMWr1xhakxyreeohw89SXyWLdO&#10;DTi5/ObdrZ33Kr+781/Nz7vpO3OWuFF8F72nHYfeKe/KZ+rne+TuYkZ09tpjha+0Vzh+yZlmr2a6&#10;m3p4csXSLzG1xuy1B3X21Rinuemx0+KR/urE0Io57250fvuA22vP5CYn8da8qmbe6RzPIN/Yu3gG&#10;+3dm4HWX3/Ofrd175zNxPnvv3b5/tJ7vhe8T9emjJvkn+ua0D3X/l49zxpSjad+Jd4r1Tugm7MSP&#10;ve5op7N4Nn2snS9OTa/7zbu6X/v6TDvhmXOd0VEP8RPNNC917am3MblirZlqdfTM1RvBW2sPPLUr&#10;Lrj+yRHXR9+Oahu3Tk/3MU7aCcMrffQWzxpvnpwh5mcJr5xjP33aY+olpl96icmzJsLjJSbHqM+q&#10;L08va+OVTp5zrDvu+rv99TndQ/5p9Ny7/U68ej/9jHg0R0yOuzgva7XJ7T61GDy5ztH33ZG57sus&#10;qz1yV3VGd13V4Cv/xFc+ctpfvn3ru1FffYhid72+Z75n9h76LPRXveZONT+fU2+ceBMG3/2m/quw&#10;kxknnFft8z34+F5+9r24x+rO3vkZcvY7Z6zO9ROfb+CzP4/zVh+DcvZnz+9n+hVeV6f+p7/85S/n&#10;PwX4/93yC42c31z4Qz/PIwvnZZkTvQSjvV8HHf6y09Db9acRyXcvefQmLDVyjfCn//AsveBQ+0Kb&#10;c9q/a2ddxZXO+a1f8cWNrXu0xo9Xnn3y2s21p8fKTx7+mTtP3epu5NHP97e91LtPzxNH5wuOuHrn&#10;ncTc4USfcyd/d5FHrW/OSm1qEv9quWc62cuzEj0/usz1SV/+cSGPOjkd9Rd/xR3i6edTP/2N7u/O&#10;1HJzJ3Oj+qzV0RN3vnyj/UmT+uZbX0X9jaf83AeN+sav/Oz7AzNrIl748up+zpHT2qzN3ZNaj8Tk&#10;ZXSPxK5yveGZM8e89f7ZoXH5vaO4/FVfHp8vcnni6N3LnrXeRjXy9LOGB9Y89ckTu4qt0Vtd9sm7&#10;L+9uXH093vVpvjuyZ+8OVyzPoWbq0+Pl14d651rn50tMTvp2npxVjl/ue8fDXa70E0/M+USxvF/O&#10;7uc/cc9D7+R+3NEZ6q/iHf7J5+6O39Vu9tPTc9pbxdSsOOJ575POc+dsc/ip15O4wpOTPGfrTW/n&#10;3z536tzNua3PPbLXfHng9sASn/T2syemT/bI6dszgqVOXL7vX3olXz06X/bV+jVoP71Ocv3g9n5d&#10;N+fKX70RvvOIiaeXnO5n3edWgw+8XS2HmLwTHE4/uVf3qHuGHHC1RrnZk3836kk0x8MZYOZ67+Ym&#10;X556/bNOvv53op53NK/gOtevMT3BfYmdxNR4b2DelREsH2v72Xs2d48rn94ha/Mrj6v99ZFnbUx/&#10;OWDZTzz5mcOXZ25MPDVT7lw1ybGXmHnzkzv1GtPHmHqxjPb1McqhD8bL76dyiPbl27Puvjg8Xn79&#10;uId9Y/uJG1c6+6lvLr3G1BlPOHJPY87M/SY93OZM2KRtLOd2b1U7+xHtyvMuzuyr+Vf9uzNP+c71&#10;nq50zU8dPfv40OOVWOZXs076OV9+zpj68k5iek38K3/18qjJefm9I33tgcGVb23Uj9p8NUscro+Y&#10;WnAxOfQas9dxxdOfvjnaFT99U+Nd6aE+d+yec8TT+6on1znWHdv7it/6rj3nXR/5uY9Yz7Be9Ve4&#10;uozM2/Fzn9SZ+/N9arj66UnkTvpewHm1vzrx5Ew95xrVUfuoo6bPS8wot2Nyu2eth38+sb7aRX3G&#10;1Ox8UjPl7KKefvrKpy+eXPtGOdSZUzPHFz37xpwBn8fet+rbr85Pj0mbGnO11HqnD3hyqH3kWz/C&#10;W3k07oyMzltx7acmuVO/uclprV+X4nKpM9dTjHrFoZc8uRMOlk/rspd575u97zHvc3s+zkKe9avO&#10;l56Zv8pfH86Gf5+RPviqZ1+fjHr5PTd7P/O/f/15T1/9TtjTXfPzIJb72yeePu2PbvI+9fuj8N5x&#10;R/6ec/cO8z081bYmZ9O7+gwlf5p5937u8qeZYPr452+/JlZ8cc+r3tp+xl/85iqZZgq4nKy73700&#10;fzRvz9ztUc9363pn5iU2nWH1wWsd2tRn/si5Us+srNsve5k3L+tTXmp2uX7ey9XO7aXuWVw9+7gT&#10;ceUvB13m1CsNvXxS15rspeY0P9UzV27uIOa87K0wOWjTV/73Gj2X+3ctTrTnHWQv8+yroQ/O6+pB&#10;c8Xz+396qTHayx3EiM0DW3GTP+no5yMHPz3BModvndopT7+pDyaHfPIFk2PfiObOk2dJHX56Elc8&#10;NPJS37keje9qz7jjnPRW+53gJ5xpB3bP/VfnT05/LdgzOoc69+q+PGNyxU41Vzz8Jn/nfIW4O4O7&#10;E5tnL88AR9xIv/XZo9/eYCdP+55oHuWwY55v5dNny9rc81KLTX7ypt6E9X5dT5pXYZzj7r6ns3d3&#10;dOox8a72/etf//rbmeQSzfEkd78JT6x3UNf4R9Wr+e686rufPOrkihMTT17i8NToTT//fmvfKK/r&#10;Kzx3kJu7mPP7Dd4rf7VXcaVf4Vd+2XfXxMjFjWA5z5w+uTxr+Pl03zo56aN/9nf5ij/t09i0i7NW&#10;vvR3PfVX0dm505XvST/9elf0Ofdqx11fn56hJvsrjtxHYp/zEQ807mlsn7zz6f5Sl9zE01NO98Xh&#10;Zp7azvGAO/HtteZddZ+n62lHdlnt2frkqmlPcP+sn9//PfPkaa/jjrvr6ZOc3nPFSQ25L/j2jJ5T&#10;r9UM+tkzb70+p9E9kq93Yp+Ru1vvI36y0x3uid+PyuGe+p4/4qwn709yek93Bs9eak7PsdM4R68d&#10;N/eQ/0zczXqVL+dzTp5VjDmeS8yaXmqor57UytXXmpjYbkby1E8z7BHx8/un3vpQk1t3lK+ffWvj&#10;Crd/FZ/V7/w9o3HHPe3p1fez0k/nAzvVt2/7Xfnw/stprd6J927dU2PUmzq5Uw0m3+jnkx6PuPEb&#10;+ppf8ewdr5x3/F3vypc++t1Op/7pkTl67tfXtFPP6HrS3MXwZC8fauckbv8jY97Xaq67TudYaXa4&#10;fnLaN+/Er1812RPT55HYHr3LI55oTu71Ue+P1Hk/eS9invMdZ80Z7zwvc5xlzHmczfMRedSIJ/9n&#10;/mPeQH42zHn/+/dvT58csV2UD4fcz9pO87P39z9z/VHvi8+Knx3vwPiZnw8/w3/7299+W4Of9bmb&#10;/d+aDyS//t92t84B4F5Mc95RTwfKXV45c5p15T/dBfsl7r6J4Wtt33g189X9ntv1NO+EM+legfVs&#10;73HlTT81V/zk4rniiyffnGjfvexZ7+Kkb77+d3zbgxqfZz3Sd7c7s5zn/qn9EXLPtzvLjrPr4Tnd&#10;b2oyzx3Ar54dpz8jqzkTL+fmjOYmr/PVPHjp2bqrun3Ty/0S068xfdB0D016TX195VlndAbY5DFh&#10;6vVNTub25X+FmPtd7cP+8D3HpM0+fhNHH3r209Mcvbk8ovrsk/tkH0yN/T9a9A773N7pqj/x4SZf&#10;j+RmP/EpX7036Zt+iesnljx7GeVdYdnvHA/mrLzAs9c7qU/f5CeeuTPbLznvyt3v7mz56tlvwq72&#10;VqM+/SatfHhXXPtozCfPO5jzJ03OkNdY1pPHHQwv5jiLeOUvd+LZS58rHvvKSV2ew35i5PCd2b2u&#10;5eaM1mbdOTvwSrxnPFK33+6s6b/iTZycQa726jwTT73a9M7Z5t3vGp5z1Ig5q3FrvSa9HnJfGZ3n&#10;HeB9tUvPV6tXnlWv1ExY9h/J3WHSvnqe53QW/r7E7kY9jeh776533JP5Oz+8V/8FXL3h4JHc3Ame&#10;HDV3Yu7XvtlbeaqBO/HBdvvl+Sc9c3MGdfLsgecjnlz79qinvry7Ed/261lyiPbMs3a22Mo3cbi7&#10;Ws87MT3bu32S697NuVvrk7PvetzlO/Ou7kfn5/v71c7qe7b6nPiPrOWd7n/KP+U5F/5qVzkn8e7c&#10;9uw9Vn4rvP2yfvR87kQ0T99VPnFXmB5XfXkd1XFGcl484vLtU6/uozVq9bR+Nq7mr3xXe8nP/drb&#10;XuNqM05cdcbkZ65WrPldyzuN+DsDL1/q6YEZwc2NKwzd6h9P6A9nevBePStN83cez3Bbm7W73Zmd&#10;enPvVh99s2++i/qg1wt+5pPeeSc8OCveiY+c1R56GyfeZ2Hu1PFkHzS7s6eH/s0Xv/JKndzEctZV&#10;rr55k9+Ki3bit+dXr/Pvd+7quTi7D1jW4s/EV/tNu0zna16+x+Tu1VHdO+5C75/xY2/A9zinJnb1&#10;+UluenQuz+jXWPN+1r+/Ae4rv968N6P3+XvVj1P1nz8996Mn7Pt6xg8v/dIn80f3RDf+40kaDiX/&#10;rIcdXnXQ6QzP+LtX39MzntOOYpMvO/R8+as4+ay4n4V7t6+c355dX81a3fXVfZ7OOeW5p/yr91+e&#10;OvhXO8s1tgd4YpmvenB619Y5748Ud3fQ75P3t9M8e3fp7XznGu/M0A/t5Lf6wx+6ad6E3d1HD3dT&#10;737WV1GfHe+KM/U9e++3m9O9yTc59J/xT68pv5qvxrNaZ3S/9hJPrrncHUfuFE91JzzvGO7JXjvP&#10;U4/pTHcwd76jeYbruXZnx9+++xHN6ZsnD/zZZ+XHPB77z86Z9OmdubNT0+fPHrl64qRv/qreaZ/1&#10;nma+ytP76Rm78yTX+xPrWvxuxIffA9mjd+kabzFjYrvZ8KedG6NecXf+J73+vT7PoH43W37vvNI2&#10;T718+v4vC4gZ5U4ejamZIj68WkPNy5755LHDes+uU9s7ZG+Vq9FXnrh19jOHxwtMjbm1Hh27r05e&#10;1+LG1oOjOXkm7wlzRvuu8JPZzcHL2eR6N29Xpwe83nenfVVv2nvC7szzXlaa6Zx9FyvtCt/tPM3D&#10;Z6VZ4c72+5O8jqt56uF7R0Z65lf69rHumD7uCCfx1lgnX+xEB9cf3npOsM7BeNLTmYl9Y3371X5i&#10;5rtec1b+8jK2L3XqzY1o1YDJN2bfOakVy3jVT+6d3D3V5I5ixLvz23fyWnEat767Q858NHf2o/qv&#10;qONMn3GXd+/i9O5ffR7u5nT2dKavcLd5hsy9K/9us9o/z2+udtKcYPrI9Z4apz9h6lb91OitpusT&#10;D7WnMe955X/qJS/PJEaczpN9dROv90xd8+U2npqrXA920sf9dtoTzqR/VJde7uq+9PQl5v9yjjrP&#10;mTF14o2pJzrPWdk7ydXf5e7m0cvdewZ9OSdzd5z2cha4zyOz8PGFj7567uLETcx9jPTcV6z97a/w&#10;9G/OVOfMqT9hvVvPdMfGJ6/G1IqnR8+Va5w0YsT0Stxc//RTQ0xcLtrEpzr9zTM6Q8y6fe1/z5Gz&#10;eb7pHHmvU/8RbDfvEb+d5up8/TNT3+PcUWw352fv9zfA/X0P9zbtCObLn3/8/nTfqkk78cCSm/mK&#10;/xP/dgN9V9/L5+pV71+enzzrV814hY97Ga88T97HX/KbcBuuDHYL6Lfj9JxdjY+eO95X6rmvd2DM&#10;HZuTvc7h9j10rebEVz81V/HEU487XDW72Lv2XXZ/8mpN1u6LDjx77WVPjbF51Cd7TTq1ROetMPCr&#10;p/dIzyutfT1255WbUZ0YsxPLXM73Fh+5zzxj36l+jaOxR24/MXCfFW7fuOLpL2+KyWmfqYafGjxX&#10;f/hr/TS/sbua3qX9qPU84ab+im9ffyM4r6zT926uF37O1MOe9SviNEffO/M9P1o9e19xOOkNnnr6&#10;q+dKlzObi2di04zs507iia30cozy8GjM3qMRT179l/ZH/a50fQ/W6E7Plpo7uqvdpv4jO51qpnl5&#10;Nn2MzRfvCA9MXN2VN/3kpA4veu0p5yvGPkvXu53lel7rnYZe8ryz1jTHGa1v3d0656gFm/aauGoe&#10;iXkm9Dv/qZeYOVFfMXebzmTv0dgz8Mn55vrLNzZOnb3M5b47urOzrZ0rbn03pl5vMHGxla88ItyM&#10;K03i6sGuZqVulb/abzVH3J07uoe4/I725Rvl2bd+Z2T2R87zLD23a3lXkd29P3LrPpMc/Vb9xuVn&#10;/POf/5zlr/Pxd8aJBwbyzdHxEideedlX87vFXlikf+bTCM9Bz/06p26fruHwpAf1ikfv3U/P7ppd&#10;G8ud6HmeFS9xue2R9avynPsqz8lnOtPEE3t0r6v3Qv9VZG7vOmGTvnUT5x3YZ8199VnyPfdMxn4P&#10;wOXL6X1a033rld7+jxC9q5M7kaMmz28PbHoPvMtJq096JGZO1EdMP3Fj9+WJTzE57pKYGjB/Ltrz&#10;krPq3eHIvYqrWdP+eq009jtOXmDp05yu8UyMe0x9z9z10qt51jmrvVd1atIH3FotdWPZy/M1jzpn&#10;qSPqu+qLt2d66JPYqW7Sps+qr39zH637jvS/OvduHh76ZI6ma+fIn3zpyet95e/0zk2ufuqoxZqv&#10;zpj7iF1FvZ0nP73k2CPKt9d1clI35Tkr+3jrK27tXHAwcaP8VYSnh1HuykONUf5VvMu/8vsKfe6s&#10;7y338g6N2Xsmf7Xfapc8X8+kByZurZf3Yl/8Zzy7gb437/NM/TGsfs976vRfTspz9BlbnzW6q3nJ&#10;/5l/u4Hpzu7c+yvvkbn5/r/Se/Jy1med92q+Xx/sx8u/V3EWtXmuCct+5r/948kTEZzTS4J34pnL&#10;fE9534NnXeHT2eSqnThicql9H+7omqtf486bopqplz7Ny96kbaz11DuP0768jD27a7ng5kRf/iMT&#10;9gNr3mrvFf6rQfyiJ1BqEg/6P6TyUpskcDmJm9OTs+Lpbd/aqJdRT+sfJfZ5qa/O6jdztURfH3Ev&#10;vmc9y32u9leXPLX0Vv6pMyeq1S/19pKfuZr2WXHA0z955lPfPXKefKM6ueK7qAZO5jvNnR67rHwb&#10;v7N37tA+9sC7l3XmaoypXfF6X3iJdY13eiXXuR31OOGibV7Oo5813Kzp+zjXmrjiJueZfJr5jN9O&#10;m/e0uoc8r3ly08Pd5e1mZy89xPWizr751Qx5+t2JeOuPj3l66N8RzoSJ60VMbzXNo1Zjnlwx4iuf&#10;nDn5uv/UexbLe9HLffrs9js2X534xM8zwc891KPLfOWXWjXJzbx3kT/hp5jzmZOzcvedV2rgUas1&#10;b4795ovLz//gqXdIrrkc9Y3bB7/i2O/ozullPsXeoetJM2Ernft1X3zyApPfd4xOLRzz9hE3Zn/C&#10;sm8+8dxLjvEKn7zUTj2wlae6k6hPeoE5M/ErP7iphX9Hf+U/9d3fnntbPzv/VN9z78z3DJOH8+0Z&#10;xZ1DpGdffOLJJebXj9yM7advRvjyjPQzT/5Vnn7t426N7zzZoz3hi7mn3sknt++M5k14Y9bG9hTX&#10;23rFW+HqpjhpnJe9XW7POM0Rwzt55M6Ts4rq7vJXfivcOfSdNWGTHj6v5DeP3uTbvI+o3dN9Tmbe&#10;4Z74nXB6Ztd6eB7rFc/+R8XeazVXHjF3N7c/6VszccDwWvnseiu/r4Ln+XfnY1/7d87re3D3vDnL&#10;2ellX19q9zLSy1yOGv3AJ79JL6aHWv/zBXGjvkTmOdM+ccKyn7l+iZFfeaROrrG9qN136u2wnLPy&#10;meZOWM7Rd8Wzn5qcn/2VR2qTr49RPRGe0Vxe1mpyBrl4cpNj3wgvH/DGup81efJXc9Vc9eW1b+O5&#10;v3lyVjlcz2hccU9wzsOLP6+bo7vyvnMP0x7orx526qfndi3/an95q7jyTf4JR37vg5bHKM/Y3z+b&#10;hx+Pkbw5YDzg9oypg5P7ySE2z56+xHyyL66HEbx51nK61ut7iX52PUfvzTlXveZ+xdrvF3d287zG&#10;O9qf3PUNcJ9+3axZH9uZ3uPE/PqYtuIsp+e54uZMZp36Tnv9aJh3Y8zzfeQ9Mf+V86bz5NnMk/fq&#10;HZyxis4+mZtfK37e+88HqzkT/ougS+TlZy4vsdXC4ka1dyOz3OuudsfPvbzQZy6RWdOeOWfax7u8&#10;4k3aU8wZK/47ZzvzXTNOPx/eQUf3E7fOaI8z8PRZ7KuRR909ObuY+uQ94oVeXe+t92qefeKOM/lO&#10;WPp9T7ln9x53uz967tMZ7iCfXczt7fa70/MsRvydNfnkfHmJtcae3FW/8avafVe+6O25Q3raE4OT&#10;WNfyMiY/8cx79okGfevS8yqfZkzYlc+qj1f78fvrbufm6934yiPx1jD7kd/X28ednNV9cDBxeeqI&#10;9CY8OY/ku5mP+KXm1d7eU86Y7mTCUkO+4njP7t66qV55Tdz0vaObvBrDj9ejM1LrbkZnpXdi8rIv&#10;Jo86++KfEXMP8t712Z12frveNFf+tGf21ObZxF4Zmbmakbi7vXL2Xa+8s9xt8sl9V1xx4+4uphmp&#10;o7/Su4txxc0+nPTvHv13P85fzXGnK556+da7CHfyXXlMOPrGu3aHiWvPOO1z0oOz0+pxN+KZvuSr&#10;853ssNNf9fDfzT7pw/nIx7tzb2t2EOt9Gj/R6JdcMOv27JnW059f9SCe+sBTl7lzHo16Tvru7Xbd&#10;nWXaV+/JU4yYf/9whv3e2b7e3f+MereLPaIvdmw8986zw6OW31rq5K98Eu+89c5s3qqe+Hrm3jv9&#10;qjfhejpj4kyYuql3F/PMd3e4O+cRfu5EfnXu5D8y79Wa3nc6gzsbpx3aR84Kt99xx9/12uez6rw/&#10;8qzZiTPs7jH3bm7XyTW/4vQ+qZtysdzZGUY45PlYp86+OjniJ1Ft+mauR3pPfXkfHd1/mrvrJf+E&#10;l2f2LsSM6Wku1yi+ivLwNJdL3bOal5rupRaef3ZJ3Flg6tPTvrvw58dVX25Hfae5ze3aWfnnVjH9&#10;rFtLLcfeKbd16ldx54uG/qmnXsR8TfrG1CYuxh7iiYHz0Fvh3xh//3X6LKHVX+bkZy/jpM3+LndG&#10;zl75Na5W/67Fp3jCbQ61exrTW6x57ZOaO3n6TjrmT7MmbNJ/dcz7dc881+rsch+NzsxZj3qd6Fbz&#10;+ny5D7m6kxk/OfMN5J1639/Dvbq3O+fpnt1ffXvnzJz3R87z69B7+yPdh58Jzpx38ao78E5zzuQN&#10;rz+v7pT89NE7+503J/W3/pcn83LSxIGJJdf+HyF62XkXnNvaPhi5f6ilnp7k6wEv8Ul3hanHk5f1&#10;le4z+u72yPnRTnrOIT6dyVkrjr5X/cl7wvBx5tSfsJP3LX1P+D0nz9f7pXfrVrWaR3ZZeX5VvO9r&#10;2nP64UbeeWp2d7abtfJL7ynX07m+d8ndeatPvvnU08sol5hYahOX777Wq9i89FWj/9QD4/u3j1xq&#10;80knX54cNUbx5qV+leuhVh6e9OznDDlEeYk9kjtnpe358p1vdGfq1GSudjVrhaeu/bPXerj5Q8Lu&#10;U6OHN/mssDzT5JkYHld/hkj+V8m9F/bJO+876TrvJj3yXM3JXuft333r5uUMOc/GlecjsyevxPQE&#10;M+/9J35y0CUne99Dvto/7yPzPJP41fnlqU0+va7lEenn7y9g8o1gzzzuZ2yvnLPitCbrK719va31&#10;ELeeYnPw0Cd7Ey7PqL86o/hVhJ9evH/UK5/mWxOnPxtO83NeztnNvfLJvp5EXvoa5eYe5mrlGMH7&#10;fHLVyiV2zzo5Uz7xJn+18Om3Lmv1E0+fV0fnOxt/sZ4FLu8jd+w9PqPendc78X5W95d7y00s8/To&#10;79XJm/LUdr97ngucl2dpXdfqGqfe9Sb+FdY7X/HppybP5BkzTn6egWievv75XG+jHN8z90gPOMnP&#10;Wr770Xvk0Qdtz9r5wd3xdz19J477eC7ru/s5Q72zrO1fRfgrzQpPT+bueFc9907Pn/nfv2539/cV&#10;7sn9fB+vaneWZ63e+jSqa79T/Wfy2P1074mr1uhdGMWNz5xVz8kD/10fzWqHxDNHc+VpXx1RzJnU&#10;4L7AeeRm/1vn26/2/f0NNL2Te5rjmc+JX2vQt67rnNG552p8qvXNHcSSP2HZ3+XpDW+3X3PTt3vU&#10;vPzzh38XksfOvBIXS9+r/Ors3Xf+lW/324f6rtcjmt7jbu3euauY8Y4nmtT59389sp8z7e+ivuhW&#10;2hU++eqjr3HiThj8k3mnvJ7hPuqt4Ym1hjp3Sk1z4dlPTXrYF2teeu52Sl7m+rXWufZT0zkc+d37&#10;keo+Y9bkJ3f1yvt45cw8izvqP/U++qzu9KNF7/h7ONf0dT59Nl55JmfimbPA7X0Pd/eRO3IvPHlf&#10;Hzn/s2b5mfis+bu5flZ9b16x6z/953/+5+/+K3Rp3svYa/yq3umylzme+U2A3t0PY/vt9oR7hz95&#10;rfQrPD1OOJ4fLi/+YsUfztUSk5P+q1ztrq/nigPePlf1zqt76cUu1sTVbnK8H2u9d1o5xImnl7F5&#10;vaM8d/UHHu6W8zpX4wy9jODJmfTJtd9Y7iynIxx3l98+rbmq/eFA8/Tdna01r6ydr2fX4h1XvAlv&#10;jJr7INrr81vLsWYPNb3Taa0+PdH6nl/5qE9Ne00eqYNvTVQvpl7cmghHnv0VZh9dng8+PV7t5Qzi&#10;9MifPCY+WO6R+ubba/yZOs84+VzNdHd51GLm9MiN9qn9wZJ6I7vII0+c2kdf64xq0if75PTyvc9+&#10;6/DjBc4ra3T20mPC5Mrz9wC4V09y3K9nJOfK76Svn/FEk5zUuXP2M5ebPDFj8pMn3jzq5FHLAV+9&#10;//jRT706o3257mBMLZg6+1NsjnWeIb1yBnnWkz+YXnrv/OROXqnXI/ndnzzgw/M1ca6wkzlXHqt+&#10;enu2xNSB7fry5FCnxj7Y5E9frRxqufb0kc/ne+rRR3vlkX6Z51zz7D+Tu6++WYvh7+72nZkc8u7L&#10;eybqufv+gb+7wOdlbcwd9LRnlEMt5u8b9lZRT/vqrbNvb8LkX0U8Un/Ch6Nm2kEPe9ZGtPY6n94f&#10;Z6FXp1di6ZX9zNMrcfPJ3x7xjh4v+cadPz378jsmJ/f6qNz9Pnqe5/bzMe0B5n1N+7VGbuLpYR8v&#10;Ocb0n3jZz1zu5JOzU5O5On3sNW5tP2Nqm0dPTN5pzQy46NTm3CnXO7Vi+lhP+sbQwOd1ukN7WE9z&#10;+/u4nJyVuV5ixr/97W+/7ufnGRyv/DsWtf74qNXTOHESS23j2dNvF91TTu6U3pnLNbaH+EdE7pv5&#10;7p17ij26R3o96vEOHXs9stsjGvfvu9RL3JooRvT90SejvMTI8Wg/ueLwwBq3Lw5v98BP7l39zvuz&#10;e3zvyfv3bOyVZ5YDlrl8cPKs8aC2R51P+qvLfud6sTMPtbs019oZ+ht7p+TJ8fvyn//859/ugh4v&#10;+HoY1TmbOGHZV5vYZ+Sey9nuzX481vZXMX3Qrs7XftbOW/mDT1wx+nokJi6WHDE5RB96nkEekRef&#10;i8bg6o2Hff0yNk/uHY/0y7y97YnnrMzlEcUTW+X6rvqP4H798TXez9158H3pa51emTOT2nvIPPdJ&#10;TeZw1Mq3dgfxjvrAzxyeNbl+Ytb08rEPlpzGqcWSp1di8uiR2zOnJpeXff2I4kb5RvHUdC6nNdTT&#10;5yfntpcecrJu7jRXrLmrOv0f0aLBo7Vi4jlntcsjePpm/ojXqSbnZH6qT573B4aX9yWHr9U/wjOd&#10;nXOv8M+4E94bX+z1lXZ75D5W35vSqz+PXXMHPpl7T/Z+xt/fQN/j77v/WMH3fp+527va5vuZ8bNv&#10;/MeNZ0S9XfyfedTn3ez8mr/iyuPP2X4P7t0nrXvQ++3/tnsiJoYohQ6X07U4Ed2un9zvLe9z5R1x&#10;lu4/c7726nudZjfW81d9Z636no2+3Pb+/9g7FyRJjhzJygr3fH3/y1BkR8l906+1YebmER6ZWSRd&#10;JAqAQlUBs4jM+jB75hP16Sz2Cn/S7M7Ve6NH4+gvuPA8Fx/4qeFMPTB4RDzdx5Pd3HNOfzWXfjTT&#10;nMnL2FXOnuF5Fjq+cVHDD3fiw/urRJ+XM4FRJ+YugvtOJp41n8ynfTzvdDd4+MWDc9IzRp7ox1zj&#10;5PSJwZP76xcsOLzsxZ2D4dmRPrH7qxp/+tE3Ru/J+OSM1ZnBHTOXuu+f87EbPPBEesY6R+dZzdn5&#10;TD088XHt3P3g7WVu99Ampmeue79KPu3vM3d/qs3nXjh/88EdW2+Nf/8Jz1zn9rPeuTnJd73m7urJ&#10;J1j26/0nbnuvztW8J2r2XHl5F+9ufKX9BN5zvRPzGosmmHGwaNoTn1W0T3L0nUdvLn7wV314aIng&#10;V3r30XwyruYF3+2enbrfe04ecKKdZoNPPbREzw9/0pgTHf6JzqPN75fg4bZfen66n15zzO/8ijv5&#10;G7vS9z4n/N5xqr0D/Ve8X9EwL3HST7tZ49x65yvv1npW6839rvxqJ+//1I7x5JX5qxlXu2WfidNY&#10;19ZNs4OhIfrsrekabrR5rfreA82K6z3MWeH4nUR7sFNmgBPTY7ax1Yxw8kJjffITj5U3+9l74nqG&#10;c3REtBNn6oVnrjl40qcOZ8LQEsOxxjo4xIlL75Xouc7txRkaW/HNezrPLt7H+dOz/s5+V+9t7j0c&#10;3z+1Md8hGmOegz594ys/+5zmKy/mrfqn/t/B494S+++n7OPz+YzOm5va/eT4TL1g7JI8j/mp8cDX&#10;fbDwVg8c68gT6UfvHI4xc060VzvR9wzm0nsy4u15+IP1udJPDy38VcRn1T/BmbWbO+258p528gx0&#10;zUud/3ibh3nsRGwtvPanht91z2Ym/DsRbzxTk7ePcXTN+Y56t8vuPNblbP3KWYxdnc334/xK5350&#10;u52b69q55/uc5iSH55lgzaWmbw1ezIKD5okYz2nmE97x8O9v9uRM/u8bq/PBjR6OMe9P37Oucu4A&#10;XtfgU2Rea9iPfmuNO0cXvvNwVrz2frdmTqJ3iC+9d2egjx8vMOLTs/D9ZGRnYt/fNBtues3vetJ/&#10;J5bd88qeP33XV+7J782p/q96F6fn3/Fe/Yz4fXjVY7fXqsdcPuP5/Szzwb9yl2lH9iJOHGN3eTkv&#10;Z7bPSf5fPzx5emnwMsQXbJwF3Ac7idZNviceX8n5CTtmh9zbp3fhvSH2PTN/1W/+KzUzVlr3uZNg&#10;7OR85WHcOuPO4Rhjj+6lpmd+cvBwWmcuPGPk6MLZ8eAnhocOPLX1zuE4Tv32hAPeM+I3YZ7zE3Of&#10;i/05Y+8LNzh5onXU4YAn/85ndR7vxHkm7oRZu8rx7D440f7BwIno3QPbRftOPPtfcdGf8uD/xOh7&#10;9B1k1657f86/4tFPbM6EtX9q8+KROq+TBy2zT3TMYPZuDn7EO3PiC383Y9fruc3lLMyB37w7NV7R&#10;vOJnfc+lF9/kicxI7f6d+Xj0vE/WnGE1g7PQ57zUHTkDuvanjw4e9RTt0fyuJz1YuPDZgx8Ug/PT&#10;Imdnb+9nLDlcc6bcOvoT5h73BUY8mcluaIgn2nBXs/F5JV7Nvuozc3W29Hd3ip6zwe25XaPbRbzM&#10;YY6xiUcfPhH8JO58p55nTP1g5pzsYM7k6b7zadZutnvTHPc959M5u7wzH4+rXU95Vz7f1b/a/507&#10;zJnsf9fL2tX9mJPcM5yv9P6HvfBb07V9mE2cuN5p6oPhYX/n8MCu+PASo20+NdH8laY51PHIDM9Z&#10;+aLZxT7rFXeaxU4r7TQDLJ+J06f/DHU1t319Z6vedL7mrmrOlL7zFf+dWSvPd/BP7XNyF+/s/R3a&#10;u5+9kx25p3j7vQieFzO7B+4ZeAWDT+TriDoc/JPnQW/On53zX63F71z9Pcy+h94iZ4LjHyZpXjjw&#10;upfad+O+cedo4snDLtTuBaMOr7loiHCJ4EQ8qDtaBzcYOLF1V3uZH+4nn2lHY5zLO7jvPJze96pv&#10;31Xenq6T9wx8gpsL7vhuHy/7JOflHdiTiNY1PsbgJU79xrq23nlmeE5ytOYlNy+1ed1L/yue3Vx6&#10;/edv9mL/xH7BcYRv7N3cnp2nzhmI78ziLtoD75694qNnr9Tm2sc4Oke4zevamuToGv90zdzer+vd&#10;HvGAj9+O7x5868nN6xxd8Oan5u8i3Qs/2tanhts5mkSecO0Bfjd6ZrR4EtsPHF33T2t84HcN/itE&#10;du94unt0fZ9d433q+QmedyAnet/k4J/Y4ys82Z9zUZ/MRhNu6+g1bl/f0EfOqQAAQABJREFUH3z6&#10;Ox2cnx45H2c7ORNctF9xRvZKZC5Y/30N/HQvzgP/rh5dIvsZm3JmcJaJEyw8Xr3nSgMvuv/64ckW&#10;sQCi7rNo46nR0usa/KfEnGV1ztWOu/OjWfk+cR/t7f27xz6O5hv/STnneOK+nj5v+2VXP91PD056&#10;U996uMGuuNbBtb496BG7b7/T3F47P/bD1zp6xuB9Vcxs9vjkzMzgnPxFJL9hMZsIZ7fLV+3MDt7d&#10;GPlV5EycEX7X4B3Rg1tHbg5Y+OCJxpODGWfGLqLF/65+5/0Te9zTO7vxPuw8+h7RnMyHw3vTXru5&#10;U+9qNv1Je4Wdak95V/PSP/GC88rdtQavk93Cab11Oy/3nMdvV7vnWT8h5y68o8+T3PVX7pyd2O+J&#10;uXe8np7t/dmDO6c2xzn9RDTuO3ff/D4PnubjQ6/19H/VyLmyP+cGo96d7YSDN772A/N/PHH/3Zz9&#10;/I8TzEwvOTGzUtN3jQ/7mAP2VGxv78eM3gf8Ksb7RNszU+90u95qp1c0K69P4f1efGrOd/s+fc5+&#10;b6n5/DGPSP+Je8AzXs7t7XnOw19prF/lKy24/T0XP3jUicHC7d6kt845WrzwTTzxQY9n70N/5UXf&#10;evKr6J2vuFN/tZO5J5zw+xz2ID/hwPU9Tue844WnI+eyj2eaS46GOhHMPu5/MmcmO3xy1sp7d2e7&#10;3srv0/hP3Ikz926peZyvsIkD9zTaIzmfsVP9V/O8L7ONeX9y99E4wgvGn7+DcR/0U+NFjIY+mmB5&#10;wP+snvkVT+Jqj0zzvhMfbXp5wYfbG6ffPXswE11zwT8VvR97ZRZ7GHNuDruhoZ449PCKhpweOnA4&#10;+IPDSwxGP7WfxtETV308+Dd/6sT8nTB6PNxrP3rB4RNX3GjC2fXx/Yq424WzfGKP3VzmcUfE4NHx&#10;mmq0XxGzl+/IezE/mPcHd7SH8eT0rjx2/ZWH9ydvn645jyM7m5s+/75yMh8PIvtQT9Hzpv4VxhnC&#10;Y0dyvFf4lXf6nAEvsBPtCce+eHvf7q88pz3DtddKu8KjZb7z8Jm30qJb9U/xqzmnPj+B12e5e0cT&#10;/5339yfcya++w/SeXJ3p5D27yznhX+310/qciXhnPzSJr7xHd2bFn3nomNk4/dP4rj5zXvW4qwuf&#10;c5+cb/nDk9Pgydg8+hN2dQloT5b+BIeLI35iRnv6nrrXde6n+anBXr2/6F/Rvqrrc1GzA+cBJ9JP&#10;XHHgOrLnpMHT/M6vdFO/PZ6qOctTfvHx/tN90OfeqU93QLfjxxNf84Pxl59Jn/6088R9BbO/99t5&#10;WROez4PO2LR/e6A7iad7nni9wlntzjnTZ8dX/NHYA29iOPQTwYn0wgNL/sqDf/t4xqu+0e0+/6/4&#10;nmr6PK3jfP7HPzC4XQfHNzF9OI3j8UTMjPgzc+XpXdCEm9z1Sv8Kjm9iHtfciX3hGfuqnN3uzOt9&#10;pzPd8YPbvuBTNJfPATx/ftmNGI61aBzDXXF2PXs4x8s7uD/l5qInsoM5zie/78LYi/gde3BvzGaX&#10;xO7BmSLcxFMtPM9sb3yNwzd2mq+005xTzzs87mel8R7k7EwdLT7EcNzH332wjvgHn/J48Gpt19Z3&#10;727NeYgnfzaAy6zep/vwnojx7nl3fKOd9tv5wl9pje987uz5Kpdd7+i9/6RLf3p2s3a9ld804xPY&#10;brfMe2U/PBP5Gkred/uK9907YBd0XXuHaUd0iXA5B7U55MwxB8zRfbRg7AOeiDZ5eK6D7Z6J71nR&#10;MnPn6x56z3Xf+Ffm3oEdidnDfe8FnphXNGDh4QHuXvugN+68tdR4m7vKrWE3sGjay72V5xN45rDP&#10;O35X+/b5PGvXM++vlr9699Nd7+4wfDRE3yWYPwdg8Oj574n0wqUP9kRkh094P7GfPdjVGHnfT2r4&#10;xPz+S57zksfD+coTHC13RqSfGL8Jp5dInxjs6jnlhuczUROZA6ej59BDQwxuP2vgOMI3didnD+ZQ&#10;7zw884S/89r17L2aCT5xG2NWn9X3DWcV0dL3jGDu0zOGDgwOeMf0w4WfPpqpl765qXcPHisOXsyE&#10;1/iVD7rviOya2dkzL34/oE585bH3pL/re+U3zWjMHrv54XF+PMCoE3ced3jxwX/laY69P5Wv9mAe&#10;fSK4o3vOzemce0g8eeIL1/mJdsXpXamJO513gQeW+soDzSqiJ06emef+yutpnHN+x+zpLHf3uHNv&#10;zc2sxrwTd2PsK/Oru7jqf+Wu3zmr76Hft+73rlf87rf+p9Y5t3fv+mrvq3u70j/d7318tqdn7fxe&#10;nYuuz+FZ4aQPJzEYWnOdH/3wJCaYYkDtPj2w1M7pE3c9OB3RcNjuv1pznlf11rGjsXfzeO7OzMwd&#10;Z9rBfDwmXmNP3FfPm84IRuw9ruppz1e9ehZ/iQoez7zIfa9/gP/zizHn9HcR73DIJw968Mxxvpv1&#10;ai+zPYOciK93NGY8mryMwU1c4ea8m3vvk3knHO/U/tHnBe48Ovt3b+VrnNw+YHej3xv2jYfzzFnN&#10;Qg+f2h4rrXHnnAHPqRcOeCI5GjxeifHyOV7xiIadXtV/hS7n9J05z3zfA+cx1hx25g6pW4MX/Ttx&#10;8m495yCmP82k7177r7zBJz7nxR9u1+CfiJypZ7LbqzPbr32Y23hqz57ubdJMGDN6F/tPuhV2usur&#10;/sztfVf4xANjV+4Aj3fjym+FvzvvaT330r7cG3jX4MT0V17mkHM/6KjpE5lLBE+cNGDwqdGBo3ft&#10;HP53xezd+3TNbsEnvvvkRPhowXtG3194rUHriE/rqe0BF2/7GINnLVx61E/GU+9Tnne7qzE/OfeJ&#10;p/tgcBKnPhg8avRThOveyt+cV/Orna76zD3lTefD4yvik/M5s98f+9O/c667GuZd6eg3H7x3hNf4&#10;VNvDOVwwYnD7n+B4XUW84k9OZK7rYK6de8eea557K9yc5OYl380Kn751wd994pd/c0rEmxhvcuaD&#10;uX51h3c92O1kPtyrmenDxTf1SmfujofXu9Hz2uuqxxmaBx4/5/DAiD33J9S9624nuBNn1QPPHZBH&#10;7zuhl77xnjPpjTX/nTp77HZ5x/tTWu5vupNgKzzn5HvZdGZ8s7c9yBP7hy85ozlgmQG+w+idxPZD&#10;M52HHnG1f3B8dz5w4uccf5/XufvkHZk7+TY39Yq3w6cec6cZwaZzrLjG8SXSyw55gbOTMbhThD/1&#10;dhi6nhtNevTtAbdjc9OHYz15etaQo+kaHXhquMnBicHefZ70emeXPmf28ive1MzpGjyx79498ujv&#10;PHgSW+szTL3VvBVuD87aM9A2bm1y//dTemipV+dKv7mN0Semf7VTOKfPtJuxzPVscnYgZh49YjD6&#10;wciDnz72iob6rp9n4wFGnUh+td8p78pn6uNNhJOancG+I/Ze37FDz/ROuSPXzb1T24ecOPl85/uz&#10;2yu7Tv3v3He6v09h02ei74O7CE5v0oFNfO9P39ivkHP27Oqc3ftc3Ad9a5qL54Sjvxs9r7Xduzv3&#10;XX3vc7dmfuLV7vmzCJzwf/vtt+245Q9PosKMmmWo3e9eOO6j2eHmTPnKb+J+J8ZdTPumN+HTvnCJ&#10;cKgT88SPHM5XRPZ4ctbqLE+e7xWv0/cMnmPmcVfgux2aQ809o208fXpwE8ObcHOeyqeden52gZdI&#10;zq7exVzjPz0/2Zv3xOcHS+T/Msp0VnhT75NY5nrfq1mrPU880J5wswf85GjY1z2w8PzAIeIBZ9LB&#10;hfNExLPnP+H9qgc7Re985bfa3dqJ4/7KGzzcyYM+0Z7mk7uPJnGFm9M5no3frdvnlV3uzoT/6Vn4&#10;9xmZv4rRoUmkxm/SwaNnLl74wEk0DxwMHfgU4U499DvOpGvM+uT4huee8fb4VP3uTO//iR2zHzOI&#10;Pcec7qXufteTZoXtdohm1V/5Gd9pp97uHOGn/1XP1Sz2v+Jd9ftcqfmPs8y4OnPPwJPY+vAn7/aJ&#10;Dqxje65qdO4Hm+aHs+vZ49V88veOq716HpqOzZvq6X2ZsEnbGPODJ598Ts/U3k/X7Mo+1E/Peddv&#10;+o9r9vTezs1JzjmNhw9urXPzX8mf9Dqdz5lWfHYyzzk6eFNtvnO4iSvcHHJzM5eaCI+dGne/e9RX&#10;Wjy+K2ZPn733SJ+Xe5wrWP8DsHvWkPfdgDtOHuwx9a606Z/o2M1+U47XCR/u5PPTsNV5gvc5zJ36&#10;P+1sd/bJWX2+O9pwfVfO07u6q57rur3i93d7uD/uhZp7AKc+idwrWnumB+68feE0Tn3Vh/dO5Bz2&#10;AGM+dTjk9KxLHhwOvRX3ikefiB9x5UvfEY+dJhz6xHgkR29PON0Dh0sNz3Vy8PDJjRszJ7l5zukl&#10;+mlOesHy9Jw/wPoFTmB+Hw+Wv4Mm4pW+uandS717nuDGg516l2k2XHq9gz26h+bp6JntzQ5wUvsF&#10;H96qBscndfLojAU/8WoNusbbK7x+ph3aJ/XKC30ieWaYb5z59HfecN+JnIV58QKz77THxLPGOXpr&#10;wDw7Gu6DaJ/Ow+Hfn/Am4kts7SdrdvCM79jD80/yae8T3d+Vk/f0k3dmf+c/7b5/8m5fdVe5g1ee&#10;V3WvzPqJmpOvn90d0Zt8gtF/+uzx9cyu7857V393XvNzlt193b3HeB3/8OSV+VWfw/gS/ebQ/9Ui&#10;Zzg9/5Pn8106Zwa7UXdMn72vuK11Pc12/5182uvuvMnjzk6t587i0T37wgsnL2o4qXc/HHflj88u&#10;ZsY0m729E9yVn32uuJMHM92bfLwT3IlH7yfH6SzTvvD8jybhgSfn/vw+BD990J/ydzz2Ik5c77ma&#10;DR4f8nhZm7r7wfIEn3rR2yOcftzvXur0pwcvzzA2aVaYZ+Cx4v40nH37HjkTffZOnZf7/f2vNdY6&#10;h4cXva6DMzf51AfHMzUPWHR5UdO/G1fz7/r86vx37+Hqfej3innWNZYeWO63PXZ3js7+O/5pb+U7&#10;4WCJfRbmsd+qD+804hc+c9F2DX4V8eQ8V/xdf3dO5lg/zTTWmumME+YZU957Mofvj96BvDWei36a&#10;Zcwezs15J/ce7H3qFy3/eLzS2D8cZgTPi3rS05+4rQvHT/rNcZ8cTmJ7hGMf+tbw50H3ksNhDnGF&#10;08eH+op/1Z92udIwOzHc3sn9qxx9oucaj0dmeA5cY561wsNBa/6vmn/3Wb56PvOIfH3xvoITd+9r&#10;PiMnvJVHtKvP2ZUvfe/PHDzhgHc86eMfbvMzh1l4w2mc/hStISfaB2zyCBZuc4Kt8GjgE4P5aX17&#10;pe4nXuDOwwNH03Ppg+f+eehRw6FONEZOjD6v1GBoqXuGa3Pshccutg9erWk8tbXhu+bPB8Faa280&#10;O475Jzme4drXu5hz4vkPZ76B6XMwM/8b9XvgPEy/b/+t/Pf3FM/n/TU2aRtjlnfYeTCnfX5ivToH&#10;X5+9M3fROnD4uQPuy73kefn7o/voJyw9cHuDJYLjs4po6O90k2/41rSffdGbQ45Hal7RGneN77uR&#10;+fEhZybe3gdOeuFRE9F0bE/08LrfdfM8m17v0DW8XcSX+fz9HQ2e9InptxYs0T7hUbdfuHnwXfXD&#10;SQ9e6n6mfeDgS72KeKRvzW7uyutJfHd270ae6Ffvgp9jOOibT939ruGtYvOZDz/1u8/kwdx8DrvP&#10;DsST+e2B/07bmnDRuTfl8Hb+pz28EpkFFg9j5Im8wkFrXfA84U04vT9IH/6F/TyGs4CtdqQ/RZ/N&#10;+vaetMGmvcCtsR9zEvP5pTb/n/zfn9un74L3PNF5z1m9t837dO3PDrMmjN5fKZ68B9Nd+H2dvr5a&#10;Az93172/0n3+KmfhPeB9ofb+p5+NE559O2eHxp+qfTZmGVvN+T//+te//vtf/wY2f1gfWn9ADOsv&#10;lCsdf/hC9+5Fez92MrbKw73Dj4/57L/yh29NMJ+3e6n5x2v7Ng9vc8jhEsGJng92N07ejXXNjBVO&#10;f9pvhUVjP3jG8E2kn7w56Z080cFN3j72oM9ca81zDjcY3mDMdc9acPPA4LmHvznuTzhnSOTVGmr7&#10;xwvcvnDoUa/4wd954s+sOz7sRVxpV33waTY9Yrz5PkpczdvhaKeZK513gDNhux78xJ5tzHn80FkD&#10;ln5w18H8pJeX9a2Bg88VN/7m2B8PIrvAD04PDM4qwl/1r/ArPXvks0GeyK7GMqvrnu9/zIYfL3Tm&#10;G+Oz6T76RM5BbF7XePtccOzBbvDhJNIjT1zx0rt6oo2n5+PnWfGBRx9sN+MOd+fDLHbqfV1f+Vz1&#10;73qZz30yg94799CfQ7zwZhaxcfj0HZvrHvkJB66jddxLMP/50RxrydM3Bx/6RM5oLvnUQ3cae48r&#10;HbOveHf6fN/gPCsts1c8+iv9E3h2zZzegdnGJ+ydHfB7xyPa7Nhe1N5/xQVPRJe8n12vuVd17r1/&#10;v8OfyLk4Q3Dy+E+fM2vDSd2YtXAS7Y0GPHX3XYfXT3u4H6376XVt/pRPO5nHfvYFC896c+jhZU33&#10;4CSuzhS8PezTs+F6P8+Z8uZ2PWl2GDuxy4676uXz2Y/9mNGc1OGt+uD2mjxOMfxWfOaseDlnXvQT&#10;d/uv5jyFe1/vwX6ZY5y57gejxg/eKsJDN/G6Z016qcHQ7zRwWgOeuNKvOJMXHu6B2cd5uOGgSY4G&#10;jBgdveRok/tpftdwjSfvV3jBvBNaoj3AOkYPj/35fY3fn1qTmtlT70nMu/Wu9Ijs3/Mn/Kv2712e&#10;qn0X7Tmdtzmv1vHmxb2/6hXdalfen92MaHf9d/Y60a52R8sZVrx3d8efebvou4qutasd8Zx2nTD4&#10;d+M033umbw5/t2UH94OZ27ugCQ6PGMx9c5L7iSZ7MC81WvtZ43zFRYsvGnBq9NSJcIjudX7Cac2T&#10;tX9/yS7ep8++mouGu3BNvtIG33HwvMPzrJU3vjk/3mBoqPlzaXDnqeF4Jn6NGUdHnLgT5t3I4U1e&#10;Vxz6kxbfT8TMyyvz+T6SnD3A+XzyNU6f2Hh25UzJ0/eDzlhya+AQm+uancPFAx2x/VPTQ2PPXY6O&#10;2Nz2W/HQNR8c3apv3ooTvO8/mPmZQ02eOjm1ZyWHn7w5YIl+0ISfh5pZcOlT8/kLDw29xObTm7j0&#10;TuPkvfOd+Kezdrz4cg/wmEUE/ymRvYjfuVd2yIv37ifstLoPdqTfNfhPid4veV7cr+/8u/b1ft6h&#10;d3Xvlbzn9B3QT5zupb9P5+v9r/Rw7pyJuzg93927wJ94Oie8q1nd97laP73Pr+zk/Xf63sW6aRf3&#10;yeORz2Li//2/+//bkvsuji/E3SFfsPtLSPiGcuduVtzgKz9/UOD81Av0fquzch5zwe6cCz1ziPGg&#10;d8fvFW7m8Mr83sF1/F33junxhb7apTUrXuPReTb9lR/87lNPXni6B5/eKjJv1f+puM+62nE6Gxhx&#10;pd3h0d59WuP9k3cff3rwHdHAQUNMH36wiYcHmlU85UXfXO8w9a9m9t7tv9Ibj6b3cP+p3LsxLxj4&#10;KsJlj/zhCi7YKvb9wNvp0+uZ6Bx3nFMP+0077WZY+1S+2mHCn5j5KV/vxoy7d4nOXuSTV/gTjmYV&#10;rzS7PVaeX4ln/6szZJ/mcC5i9/Gl/5Vn6lnZofdrzqpmf/R49V/mr/S7Pt7NCc787lHvOLse+vbv&#10;Gt53Ru582sH7cl5Ha4JfPfidcE+82qdrPIJ79urM1qNBhxdacDTU8KaI59QzduIJx7pdzn7oiNZw&#10;NmPfnffe7AOe2ns3Dv9utM9dbfje6RX9SjO9bxN3x3v3bNO8dzF2yt7kxHjvzvPu7NZ7VnJqIvyu&#10;wYneHywRvPVdW0OOltpx6p142uMqn2ZcaVY7TF4rbmaYn3zHbX5zqRPtuztLeLzgnWrhO7KDMfJd&#10;L5yrPj5PRGb5rMmDE3dzJg6eV7r0zZ28dh6f6mWP73w+Od/evvvvPO8rs9md81C/4rXTxJcZK577&#10;7AFGbS0YHHpdg78bJ192iLfzaZb75HhSo6OmH9w5vGDhTr1w8EkkR3saW5tZzGvPxumDe+aEwTfv&#10;q/Jpdu+Y2rzu967horGuedTtd6XBH/0qXvmsdN7Hefipf/vtt/+QNuc/mkNhvs9ifJD9L2RNQHSv&#10;nrf9/nfQNyY+S+c5b79W98DddFwdjbvwzHDBV7rGW58+O9CjRgtuLr1E942Tp9+e9J6MJzPCmfYF&#10;x2PiPLnrK17sNmmzL/8OyVlOzmAOOvvvZsKzB1jiq372uJtPu0x73PX9FD+7ndzxp+avfH/ynbHz&#10;r7AjuxJ5r/tz2jX8r4zs5pnZa8LNuZv7fbN3ZnEPHe/O+JX5vpNPnqPv+6vm5kwn768/J6/cw6Sf&#10;sFe8o2mv1KvnpR+e5JIYZnP3jO/y3YI73ZM9drizPxeN9nQfdOHv5rWvdSutNfF2fbrfd/F8Pu6F&#10;/YnsRp86sTFqtDt/+9zJ8b6jgcs+9gCDs4qtgZczu8cd0E+kP/UmnrFVvvNa9VY4M1Z97ogI/5XI&#10;XbyiPdF4xz6PZ6fn+sTbHLx3HuxCfGUm/v2/QPAur+Z47/TmcI4d3z1rjSfv3sl94gGXur3AE+m1&#10;xpzOo7nDb/2ujm/8ey9qYjyc4xkM3DuCEeF3RLPi0W/dU/Vqbvx3vVf2QhNfcs4xzZow+MQTDtw7&#10;Ed/es+s7njvual5r4DWeOj3vl3zHnzw+ifV+T87Cm/MScwe+k8ykx3z3uwcn+J37hI/+1Xhn5isz&#10;2p+7IOK5uhf6HdFHN91F+nBa2zW8yae5P632zj5H9nSPvcMJTp+IdurTw4OIP37B4YJRozmJ+J5w&#10;458XGnK03oOc3hRXnMZ9ru7ZF545YOad5vGxPnkw+5tjnBlg0U768DwDXUfPOeGjt478RM/e+LA7&#10;9VVs/RX/pP8Jz5O5vq+v2CEzPJMde/aOh/6UkxlomPdOZFd7dk4Nl7ia2/wVb4Wv/PGddGhWHPqT&#10;doW1Bu/GWw8P/IofXjjoiMbxMM/+0cAB30Vzd7l77UfP+zbnpG4f6hPtpzjvnIn93/Hoc93xCrd3&#10;cE3eMz5de+6d83x6r/h7t6+Y98kZfv8/ca74v/r+sZv3uvKCS7zi37lbPK3Bn+ie86u+ueSZd6Vz&#10;37k9yBPhTGcxjxw+2pUOHH7vHhyOe2DMY45j8uYxJ72nnp4RX89h74m32gENfeo7HmgT0Xkv8qkH&#10;Zg/naI21Bg4Rbmp+eCp5/s0dDhFux8wwJ3nPbc2q3mmvPLsfL++Vmc1Z7fEknpnTXM7KvcNz9M7g&#10;p7v12Scde7HLxAGDgy/a9MHgriIeq/4O7xmev9PRM7+94JzE9qHeecLBH27j3acmrvj0pxgN89K3&#10;h/HOXbcudffhgHtOeqtnx9v1Vn6v4tl7NW+FvzrrVd1ux1c9P6X7KXe2O5935HO7439nz7s6z04/&#10;9XORPT9xr31+vy+fmGf/n5r3XXMPn/hs4J27cP7Ju7l6z6e+sVf2nPRg+FFz9uB5NU5/iuGufs4l&#10;vZd+eJIFWLQHp7/qNdc1vsZ+er7b2Xew4/UZT95k+3mO83CoiT0rHPO6/9U1uyTmyd7sSD2dZcL+&#10;MFj8gr/bYCdecNDgk5oeWMer/okHnpNXsN4LvmNz7sy1Dzu0frVH8+LFLngRPedXzTmv43SW3X01&#10;v++H+5t47q3y1l3V9oHbO3UdnnXO8UhElz45fWp69qBnD3Tmga149jH36TxzVns9PWvldzWfuwhv&#10;2jcYHM8wdzXDHGud420PdjFvlVtnzh0P67465/w9d3Wu5t2tmfcp/6t9ei77tC54c8MBcx8sceWH&#10;f3PQpn+lxcOzwT4RT+f0mVa7TH6rM/teVn6nc1f64CdzdvqrHv9IHt7u/NzD6T6nZ7/y67lX/NV5&#10;V2d71W81p3H2D96zpp1a73qlD+451iSn1/rm3a2v5uLHXCJ4R/Y0PmH004vn5Dth6K5itMwlRnPq&#10;aT0ado0PnvTAXAe7+3guWnuu5k5cMOLkQ484zad3Fd/RXnm/0z859+RvXff9WejeO7XvcDd/NQON&#10;9+MzE03n8Fd+r+LTObxTfJntnXqeNc6bt6tXutV88J3nnd5q/h2Pd7mcKbucPPDD7f3dIyfCTwzG&#10;izqRh11a2/Pgn8R44Qu/sZ4H77ui92EH34HP02eBv4vW73irnvdzHn7XK4+n8SfmxuPdu+Fc7+zz&#10;jpb5XxWfui/v+/T58cuu5Jnn3POfzKf7ydyeDc87Noe94FInTtzGWtc1fq0DZ85KBy96ODuviW+M&#10;/CoyIzPJJw09dps4r2BP+3kHdia6Rz7ND79xY+3nunWZY8zc9LoOtnv49wk8E/OKD9hOnx48dMbu&#10;7sOs1XxmrXxXOny/KrInd5G92C0x9x5OIj12c93vDxz7guFPTQz+6mMtexmLb9dgfQfTDmjNnXh3&#10;Mfzwn3Y68YyPPfC1trErvrVP5Z6J54TRc4TXZzUneZ9zwszBt31+Ss1+id77J+zHblfvyU/Y9Z8d&#10;/rmB1efUn+PvuKWf+LX9FffAvT85y3fp/MkZJ16fONtq7iuz7tzNzv/4hyengSssB516pxfAwj/t&#10;N8zV/iv85A5W39TwtMd0H76rKy88p4hPetOcSfMpjF3Yg+jdwOCe7IImXHTGTjx2nHiu/IIzMx6p&#10;G5u80Uy+V/Mmv09g7Bhv8mnf3WzugjM5tg5vYvd/Uu1zcEb2o7c7Rzh5iGg77jya+0TNPldzOSP8&#10;zHaeeufR3PDzRLPq/ck4/5X59ksOvnNC09zUedHfeXyi1/tczWDX3rfr9uEflxpPHe3qf7kB33s6&#10;p//JmP2uZsLhftgHnPpujL6fq13gT1p6T0dmne72qfnx9Q7sRez359U94pdX/Dzvyg/NCS+clbfP&#10;c+oFDy3+nuEe/NPY2tT23vnc4e58PtXz9yefCbzPHo6xrr0nPPuCmbfLT/j233l178S7NSe1fU92&#10;M8fa5PScZ4fgeZl/tRte5rWve87Ns89qPhx05jn3jLt5fPDKPGbGh56xlT/cqW99cuZN3CvMXlfc&#10;03728V7U6NnXHHqO8Iwl987N8Sx6E9aeXaNt/KfV056+n+wbjnndp04076mznniGwx7MnXTsmNj8&#10;6CYMv7vR8+3LrkT7BpvwcOyBZsLo7SK6zMpDvdPsetHjteM93Ztmru5vN5v9iTvuqjfN9b2mzwuP&#10;1LvHfHvtNOnh6/Ogp4cHtbn0pojP1HsXyy7eIznziOw7zUI/9U4xzz/VfBdvdxd3duLe7Md93/E5&#10;4XrGCf+rOb1f38OqHzyv5t/df/K58kTDrOan309jrWn+uzX+Pde188xzHT0eJ7uEaz2aCaPnyKxT&#10;vrXWJMeLaG5yOInWptea1M3pGt3ETe+dZ5plv94XfuNdN48a7+aD72J7dD1p+eG5qReMf0dIPvkF&#10;y6v3hWs8GP/eCh7/5NSZk6frP9F//8rME5792CuYc3PImdFc667mR/uJx3PJs9fqtdoBbffxaTy1&#10;z+/+Cjen892ccO3JrmBE8MkbDC71O3E1b/I84YbT+4EFP/Hw7PZyr3O872jaY1fjD4f6iXl44f2E&#10;J17vRnYhvuv3pN47OX9yxpNev8KOT573O71+6l1PexlL3t8PnrpHz5k80//k/GnmV2F9p58+p+/6&#10;07P6Dj2bXp8f/Dti30d2m3Zmt/R2f74//uHJGDLoyQvBk4X/arHP13fXfd/z1V1M2taccCZN79mc&#10;r6izO3sQmXv3XNGjIeJF7Bng70Z8Mzcv6nd8OcMTXt7j1f3Yx16r3U7xeOLbmq499yfl3pOzZL/g&#10;7k07w09sLj3wrvFDSx/8ndhevUO8wXpOa7t/p84M/Fbz7vg1F+/GpzpcdiAGM27drmfeV+bcZ3ab&#10;HnB2DycadDvNqsdduW+MmT0jeDC48Oxzkt/R9Q4n/q9wPOfOfpnFfbwyN5q7816dE53POdV3ve3H&#10;Od65j3i0Ht9pN/hwqCfuV2GrHTgXu2Yf5+w3YdHymvpoieEwD+yJGM+T+Vez2C+RnL80nez96h7v&#10;7I52tx+cnN/51X28039yTp8t3o1l1wm7c4aVL96vnMkaciK7pV7t7l7rogczD19HeLs58CcuGJzJ&#10;pzlwE9NDQ5z4E2afqzzeeDCTmj0S2QE/c8B2sfldRxus5+w80STe1V35vtufzmfP3jd8NOnxfTSa&#10;5trnJ+Ts7V2yM3hy1+a9m698g+dhds/J/cJxz//R3njnPlv3up7mmIPXhF1prXE+eaa/wq11fpdv&#10;rXPOQcQ3Nbn5wfKi7+h80rYP9RUX3klsr67jscM4wzQrvU8/026e2fuF35j5f6f8nXvgHv9O9/XU&#10;Wa8+s3fmtNfV15z5yfP7BBgx85O/8/k4PQMze29w+wQzntz7m5s8nvz5w/7OrZnwCbNmld/V9bla&#10;Tx0e+Wp2cPPCtz999Onj2Vzr4KA7iVca72m/xtmj99tp0kNnnvP49Y492/zOW+v+qtd479g1nsH5&#10;8x4eHeE67vzMO8mZt/LEo/vRNQb3u2P26ld2AlvttzrPhHNvd71WfPCe1TW8XUTDjqnBogO3h/vG&#10;r/LJC82uB2cVd9rsSp+9qVd+wU846MPFGwyPCTdnl8eXPYjm29s5+0wa9O5Fi4b+d0XOQcweztnr&#10;u/eddmK3f+Lf8wb8mfDX10+5De/HTp/cM/Ouvk4/OZ8zfmfs8/s9+MTZ7Z9zf2LG6j6/c/ZqJ+O9&#10;X/d8V+Hu+Ld+eDKDbJ4a8+DkEy/Y3/npezu9i0nne45P16fen+Sx07T/nbnxedcj89gnOX7Ggn/6&#10;Ye6dOa3pnbvGG13iigO3Y/jou9c13uaD2cd5e0w1Ht3Dh9j9X6XmfLw/xGn/9Hy/5vgeVpzw7Q/P&#10;Wns+kfc/8uDpPcBejb7DKw/mcnb47dF9eKuI76offLrnnrvT4zFx2Jc4cU4w9oGbetqbPvH333//&#10;I2V++4DDfze2/84vs+/wJy/v/6oXOntNs4LBeWV3tCvvd/A7Z3hlDru/cu7MYz9m40f90yL7fnLP&#10;yXvCsgs4kf1+2r15n6d25MzEzHC+m3mywwnHM07y7PeEL+d8wutk7+YwPzg7GDN/wo213j37vJPH&#10;kznv+ESLV++58odHnxgvcnOCuWZmIk/6aMHuxqsZ+LHPbiZe0Xivxt3Df4roJv5uj8krGH6rPrjn&#10;nWrQ/kox55zON2F9rpW2eZ+oV7N537K/c3YAo34yntxZz+OHJL1vOKkba63r6T5WZ/WezJj0O397&#10;mPfV+St77O5l6jGD6DMGy9+Vo7OW2lh0XdvLObxppnnJw5144Hi1Du2E05t8V/xXcPzZ8WTnzIkO&#10;zStz0TzhgdcnY+/JvRFfmc1dR+v8Fa+/imZ1z5zP/XfuHr/EUx9mE6N1nvpXeLIzZ97tv+vlnPG4&#10;4nzVfZzuwrmzl+9htSec1q34xnsnvMy5yq/u13tNXtPM3iu6ac6ETTPArnx719T8cC4ejpnPn8+C&#10;tx4ueCLndTTPZ4KfPny4XYO/Gj33jserujsz3uXy56/4TO/n1Rm6z/viyI7NBZ8i+qkHdsKBezWb&#10;PrF1mdVPcydOa1KjO+VPHvjYA98V/y4eP/tb370Vz5rOTzSciXnU7eUaDpGe56W3+x8foPmpsc/2&#10;lXt+5+y758x7/ivte/d8P4XvO/bX2U/Zb7VH9v6V9l2d46fi/lz0jru7/+frtm/ra+vd+5ZNjn94&#10;cvXFxZs/DVppvvYKfvY07m93V/4igj+dqnv2dG7t9L65/105+2a/Ppd3hpdofNrbPugmnrGVr73M&#10;77x5zE3Mi7+sgbee+ups8Ijwr3zhd3xFn1l9XvvueuZ13mfAh9j8X6HmTNxZzsJDj5oYfNWDkwjH&#10;nu6/kuOFtz1O3gd0+FifPH33qFc6uPTbb6on7rQ7PGbgtcLpO6JFkx45M+FYd5Ljc8I1B93pXPPQ&#10;xs+5/aceZ21e6lXPcyfdFTbtF6x9V/PtjxfaE4317+TemT3wYx/qT0TPf9q/z3Pif3X39nxq9+me&#10;PWfVv9r15LxPcLxr+3n33pf7I05aersZrftE/dT83AH3wN3YG+zkDOgmDb0Tn3DMt5/xK6/odvz0&#10;7H3ld9Vvr55Nv/H2bV7viR5e67+r9l7snEh+slfOhA/xVBeeZ93RM2Ol8V2b43krD85knf3QPR09&#10;L95dr+axLxrXvTeeja+8n8C9zxN+73pwB/Fxzp0Ey+s7976a7V3JuZc+k2s4dyL+d32iy6t1+BHv&#10;7hK/K+00N3Mav/K5s1u4nBXfnrfyg9/9k7OiYRZertkLLhEcDTjReHLq1V700Scyw5h5yZvjGq6x&#10;eAVHm17zqD336ZwZvds0xxx0ieDO0dOjPolomGHNrmfeP/nf9wb43OSzkhf1qzfCZy5656n9mWcO&#10;ceIH6+eJHdvTde+c3tWO0aBrrut4wUvej7nmGSenT41XcHrB6INTw+9orXO8GkOPL31q+uiJ8FIn&#10;n/hw4SS++3juk174Tufo88F9d35m4dXxVe9p/2DgngmWWZxx14eXiJa9g50+aM3HZ+qZN+Vo6XEW&#10;6k9Gz0qe//H/9MOT/FDZ6nzG7Zndu7c7D1oi3NQnDzxm2gds59N6uBMeP/vDvRtP9sLzhNt7Ucej&#10;c3x/QvRuq314H9x/5z3omam/8+l92OW792KPqzi9P9H8Kvtfne+f/vUNrD7D18qvY/A9w59XsK/b&#10;4t6kX+Fer07kMzi/0v3TP7uB7/wMH//wpN94L8wXI9FHjiZPemjsQ+8P0gd+6VmrEae8lf4EX83o&#10;e6HmzviDfeo8HT2bnnnRg3uHYKl54FDfifa90vXcE35zvCu5z2L+tBvcqWdtcrjTHOudt6577ief&#10;Huaml9nMp0ZjHpg5fv/dNwcPZuzqcNwnj59z1+D4u2fMeHJ6xPiQu5/8qx/OtJrrPSdO6+GDpyaP&#10;Pnle8BzNY1b6cOijp8bXGvKOeDUer/xDQ/r2DS81mPexV/quo+t6hQW/epjfPGYQuz/V7RWtMZ8F&#10;XzC41PEHI59mNmZNvPhfNie/8mE2HqnRMcd1vP39o38vwg/tFDMrrzz2Tg2ePE/7me/8T/Z/+tlr&#10;4kYTDr3kXdNLpM8suIk88KnRgJsbTuN4ok8/L3yCrzzQOKI19k4++QXL03vdmTNp8V35RBMOvCsP&#10;ePZrTThg8KmjC8bXl33gGkuOdtVv/q5uD7zRdA2eiJYYbvK8klM7ooODnz0mTjzA0ewi/OYwx17m&#10;kpsXLLWx6OH2jJN60rb/iU808WJHa9rPM9GFT5640+Q/ANgDLTOj/e233/7Xz9/X2zeanReeq8h5&#10;Jw9jq9zzs5t56Xlf+sbMiRaOcb6m3Ut/evBGs+LglZnMBcMj2vwe2o/73Uvdd2AOs+DYPxg4msxi&#10;HpGeIzz83bPvziOa9L0Dvuk1Dr97xpNfPZMvGveCufZZyNMnb37X5qV3+mQGe+ABRr3yQrfqfwWe&#10;Hac9g2U/IrvAbZz+p+PVnbnvr3v2Zr/0GqN3FdF51k4TPhp4aB07b01rqR3xMNZ5+6404dFLjg6s&#10;fVf1pI0HPvSp48Mse7rfuPn48f4zCxwu0V7O0/fM5qcGMw8P/v7F/ODwE4MT0RCze/+dzXrn/n0D&#10;vfdxznx4uwiXPc21JziYdfQ62hNdOGjNn/pg5oOhpQdOnX4w6qmPx3dE9lrN7j77N99npDdxJwz+&#10;p2LO8B1z75yHe17tCQ6vvX3G5OahRUOvNfQTo4FnfMpPeNMs9nKv/e0NPxxryBPzyvezcKfvacHx&#10;CZeHnBg8PNfB+D4PDic1vmgT85jzJ/Kfv0abV7zxDQMcX2J69kyes0569k0fPTNcw+teOPizU2Ie&#10;66OjTg+f5Hnc+xO592vru7abZ5/yorcOP+vTN8c952hXnu6T8/7ExzPwsD99Yjh+78PFB99wkyeG&#10;Cwdf8PTguceeK8y7wEFDbNyaiTP14d2J+CSuPuftFy669Jznfni4Kzj4c1Zz7UG/58QnPfrMcZx6&#10;YJ5hTXJ8m+N68glmDr5w8YZjvHto4VKjAU8NFg44fOKO4x58R89YcZmbPjkeYMF52YccHjU+XePb&#10;MZ+p1sDBg//PXo1Hx3w+m3CI+YziA9aR+cGdN+9TNftdzb7qf2q/+DKbXZkFTv1dMXvk1ftlnyd3&#10;fNKLu5p2pne6/5WH/T6RT/On9yS8vLjHxEn7iR2ZaW9jyad9GqPus9jX+cn58LTOv78Gt09yf2+L&#10;Pi8ec/E2Bu8rouc6n2azKz3O5BiPKx/0jtHEBy/7gJmfPLh/j5r6V7vE44rTvndq757cNT5gPnN6&#10;4PDu7nn5w5MxzBAb91AWMacXiqZ1Ex/dV8bv3sPzuSOie76T9NMzDyw849Z9d85eT+1xx2+6S/RT&#10;79Ud8TzRT3MnzF53/PsP1q3t2nNO8uiv9qVPjK9zzwnent6RfOLZ51fJfR52BkvsewKDQ5+IBxE+&#10;dSJcPIyZd5rb51QDL7u0ftoZfqL5zjlXIrn79ug8PLhom9N1+HCdh4ef+6133Xr3Oo/nKR9ue6Rm&#10;t+Txc/yj+J9fwjEP/E7Ee9K0NzWariePKwwP8/AHoyaC343WJz+ZvZthvx3vU72eP53n7uzVvex8&#10;eo8d95XedK4Ja+9w+jxgzf2KenVP004r7rSnz3hyL5NHY3ie7HHCaf8n6nfmvqL13a7y6VyrWXik&#10;zwts8gm28pr4O256zCKeeOBp/aQLBrf7zCOm73yq28P1NMeY/5wN3vOYSd/+d/L42oM5YInBzKN3&#10;Z064/Y9YwezPbHBH94L7odd7gYebvPv2eDpfzTPO2Z/Yy76cJdjV49kn/Cu/d/re5cqHXYlX/O/q&#10;8x5nPufLzr03ve/ak7neF+wqftXufWddX+150l+dZZq1uqvg+KAjTjukR98Rj2icUxtD5x4YvK7D&#10;5UkvPF7Nnb53o00M/4rDHtbdydETW8vOjZ/WK/0Kn3zDfWW/lWaa8atiqzPeud9Pnf0n7HD3bL3z&#10;6n7xNT/5FR/djmfPHQ+vXbSX82i6tk96md2crs1hV3PwiTd9zwEjNt9e1iWnR+w+no2nTi86tInm&#10;0zPmHM8Jo3cS/R+Zw7dfcmpiON6NvLWpP/GwR+aePKe8lRfz0m+v9Bpb+Vzh8WKWPcGm+cHc7xrP&#10;RDwT8/LfR/kM4EWM3+6xb3itY5Y9muPek3nPoU7kLnpeeua5bzx6uHhNdfT07TXlE4+Z4ZPD63ry&#10;RIcmER1xpZtwNPHBMxj5pPHM7u905sJjvntTvtppt8vkE4yZeLILXkT6K59XcGZ7D+bT67mp6flr&#10;fJqPV/fQB+d8zflpte/B+3/Fnqt7XOFfsZNncB9E997NOSP3/4kZux2v5l19Dey8v6rHGbhL5nYN&#10;/p2R99k7gHEOel2DPx2Zb9+ru/uq3bzTq/nVrtP57866mhE/7pTYM8CJ3Z/qK673uuJO/idYfD3n&#10;RHPCufzhSUwY3gekTh8OmsRV/6u+6WUndvBe5OnB2fHgvxp33vS4Q+ppFnccDvkVj759d1r4PyFy&#10;zuzr/bObz7DqNT6d6YTjWe1Br3fsunWreqdjFtrV7vDcB0N7UluPrmN8Vrz0mBMOPLDp+4A55JmJ&#10;puf/3WrfA3ni7q7Sc993tsLN2eUnevY84WYW/N3c9Ca/aPs+8Jn49IgrLX3H1Z7MIaJJjaZ701zz&#10;4wHHOH7M6Oi+c/zg0yMG5+sz/wAX3D10p5Hz4kG90vuMzuHH58QDPtE69OwUDhj8RPeNv5N7j/bZ&#10;9Zr7lTV7cR/TXZ3sg8+OG2/mNI+5q37zpxqPqYfvjoNu4gTDA96TMd49w3swGwx+dqC32sfc5njm&#10;lU9rqa1zTv80vqM9nfFVPN9rZvK+Md9ndc84XEf6ic7hgNmT3qsRz+jv+KKzJpjr3U5XPPrMubuf&#10;Z7dHvIOBM8sacnrhkqfXNfwpWkef2anpJ+KbSI7mNOJzyg+PfYjB2Ct5Hu8z9f5kvfbrtDPziJNz&#10;7zFxGvMZ3Vt5NU7dPuDxpGfMs35izs7TbjnHrj9pvhLLbnllT+78qZ1PfXa89PgP47mX1H6u7paz&#10;WfOJ3HtkR870xHx7e3dmGNvl7dN3udJynlU/eHtz7sTptfJCl37vlx74dHa0rftD9MFfvFfGsMdu&#10;ZGt23PQ4U+sa3/nA3XF2PWbvOH+F3nRPYH+XO7jzPnI3RN+R8zue0cXvHf2deU9yfQ/kK3/OCI/z&#10;UqPrGvxO5E5bM3mv9miteeThxJN68l/5NH6nZg5zowXzPvbk3/7A4BHBPxHZ0ztmDvjpzObjF73P&#10;YTy91gV79WmvrvENzh5EeomTzhr3nXPOnSd8OK7JvQv7NL85X1WzI5G9mB+8X1MvGB70wdAbT55Z&#10;aIjgzaU2DyxxhZvTeTR93uZc1dNcPKde/E7nrvTxYAZ5c7sOb/fghy41+aTb9eBPHie66CctvlPc&#10;+dJL5Jz2B4NHzRxw6sQJc/8r86tdrvqf2NX3a/8Vbs5X5N9xJ19xrtMZJ5/xU69P8Pz+OM+sn/IZ&#10;6nP3nuk3lrrvvn2eqHuuPVf3t9NY/xPy1T1yt58+y85/db/c21U/PM6BZjcPzpORHRN52X+1z8ne&#10;lz88eWruhX5anjP0ZbAj5yOuePBfjasdVvgre7yiefU8d3Wrc97xwSPnTL57TjjRr+4M/GpO97ve&#10;7eiedezODuY5v+rDtTcYMb32oU5vp40HXPymGA4v+q1jTuPwE9PzvjuudV+dv7tX9KcevjfuBuzk&#10;3KdzVl539Oxnr+jzHwDzJM+L/Z1b49xae0R78phHTjzRm9Pnw8fnMT95a1Zc42jwb0/X6Iw5dz+5&#10;6xN/ez2Re77zyftkv3jAm/wag8u87oNfRebu9D0LT7TUd+I72pM5q51PtM3Z3Q1c5pkLlmgczTsR&#10;P2ZMXldz8Zi0T2LTHO/tnLnevfvuTfzMC6d1cE/itPNON+204391z3fhs4Eb2+3WvK7R4kt9N3Kf&#10;+BDv+uz4zNhxpl7v0vWkyT2ZN83mLuF1vfINjqY505zmoGfe1De2mmXOSY4Pd+Nd6Z34hAOfiC51&#10;Y/Qcw1mdn/3Cby80jdubHK7rV3Qr/eRvLvkUfUb3G+863AmzxyfyzMxzcn+vzmfGq/qv0LFj7iF5&#10;XuRPzT+5Y/aYZu564bPzK9pJM2FXO+SM3BvnRUM9+b6K4b3TT/fCjujwOdlx8rPP5IF/IjmaRLD8&#10;AAs5+OQHZq79Wrvjte6dmr3woCayV2Kwr9qLff7q8Svu9J/37P6niDvz18GVyyuayROf9O7Mn7z8&#10;+cILf/fQ0nONDszRPefhxMtYe698wHdavHYcfK5ivOxHfqVL3/NTRwuGDzH9kwcPYjTxpE7uGfRO&#10;vD/F6TOya+M9n3M0ntpa/CbeO9idu2NXYuZOevaeetG4T+0fhOWszIEfLg/e9Ij0TyIeJ9x3OJ6T&#10;PK9+sj//BwDS4zz89wNqdFd1eJ7jHfCYYvs2B88rHrrwrEl9qsUjkf3xCnbqhTYaHvuAJbLbqg83&#10;vB0HH/grbvPCN7f7zG08uqlnL+fh8xiffOFNMdq8rAOb+L8ilrP5fD/xDNnvnffxq87Un5V35/p9&#10;cf6u71P6n7jTU2f7qT79tfAde/K+E79jh0/M5G77XF2/Otvfw1YeV7Ou+va9yz3Zz/5X+TQfbDcr&#10;HL6XrniXPzw5LWez1SLg0ZOj81Ldm+b9VbDprMHy4m76rN2DR4RPnYgm8fSBi8+p7opnX/a60tzt&#10;szPRMycveFMv2FV/pXsFZ1druSeie3d3w5/YetdwmDfNp2edc/r2Sm4v5/5LPdpfOU538fR57szw&#10;XT+9R/zi3w/7vTLbfs57BvVvv/32Rwo3kTyN7MI+aK5i9KcaeMwkMoM+9RSnefbpPJ7GJs9gky94&#10;elce6ecfl3yG5Kfzp73wwod/vIJ7tRO8O7E92aE9jEfTuubfre0fberdjF1vp4+uZ93d9SfxV/dg&#10;vM/r3itnubpD5nkOWOaBG3tlDzQrv/h7156HDp9ENMZO8vY+0fwdONMdT9jqLsLtPwet9OD9XnQN&#10;LzPxNha8v7cH48GvNfSvIvrwdh7mXXle9U+8vEvySWPObma0cIntB57YvXjbw7Mmrvvk9rUG3POt&#10;IbcGzBE9mOt3d8dzFzkHHPb1HvQcW3fSu/K0x538apd4TXfJPsSe2b7cTfNOa88hf9fTs/E09qS/&#10;fZ/KueNEf7/8ir0zY7ozn221R3StNde5/Z7Os0NmeR5YZrGj+zu891vp8Oh+612by17ug4VHToTn&#10;Gr9gyV2bh5Z+aveD4wGXPhG8oz3Ty2fYXvTv+lzxew/XzAwWn/ZKHY551jtv7WkvvEnbM+E07jl/&#10;p5z3hntZnf3vel997r4v7o3Y/L5PeI2f1ug9Jzk1/VO/5kXfHruaufGBRwyWvuv83SV1Xs7hJvbD&#10;DHTpgzWXWZ5Lnsi/T4GhT33y4E+0BgwvIpz0wRLhp+8cPlz3m5e6MfREOMw0nxlTD70jfGNT7hnp&#10;owPvevK4g+FrTWPMNOeVPD5PeOPjvfgzaTBw88AyP18/9HKO3mk62wln0n0a41w9p/Hs71f4nAnc&#10;mO8nOF//yf0wJx7kRPuDWes8fXvQA6deRfw5C7PDP/XAG6/U+OHhnnO0q+h9zAl+x8faJ3N26PM+&#10;MQPvO16Tht3i0/3U3DGReelNn188mo/uiYh3IvOI8affmOsn9njXI3vywovdqT8dPz3v0/6fvJ/e&#10;/ad9fvrsvW/3/6nPb4C7JLYy+E//PHznfn1vXec+vd9Vv+8/dWvsN/E/ibFLYvagXs2kD9+8YC/9&#10;8OTKbLqYcPPKk7459nHuJZ/Kd/70Ev14V+NP5sxgNnVmJA/Ofj2XPhoivFXNLHiOq1nmvJPf9Z92&#10;Bevz3fVuPefCn7pjdFec1qRu3c6D3mrHyf8Usydz2M8e5oHDT6QPBqcjPHBqYnDn5k1zjMH9CXE6&#10;w9VenMV3SE7vyiN9NMm9h/P0eIJbA/5KnHzAVvOnOdHc4Yfrvxymtj55PHe+7Ol90Bm7k3uH6NrP&#10;fefTDPbbncE6eOjcI0+PvueDJYKDoQWnfiXiEW/8g5GfeOJxxY3nijvNNLbTXs1dzYxu17vypf+E&#10;B1534vQefWqX6f4z62QenGlfzrvy32nQTvFV3eT1Cua74Wy7ncK/6vceV5rmv1vv9nvX+wn9E/vx&#10;WfU+V/d8Ojc++Cfm90u0ifQ8+8mcWSee7IImNflKjyb9FRcOfeoTT7hoW+M+eWL4eRlbaRt/qu6d&#10;p5r9TmZO+ivdlSZ97ite7EO0HswzrTX+bs6fK/nB41f9+nz4sDeRc05nRNOxua94tOena3ZkTp8B&#10;/CfF3pndntgd75VX+q/2sueVP2d5Na52w4/5Ux0tfZ8TLBrneFzFE43n4cdZTvTRhIfPiQY+kblE&#10;z+du8HcPPj70ggfLY+wP4P//Qp+44uEBzx70Elf95ofHrEljjBx+e63q8NGuOI3DZ1Zq8ua+UuPF&#10;nFc8TjXMan7wV+dP2iuv1R6919+t5t6IJ+e/w538Vu/Fu77TrDuY5yef9gyWF38Wi7/rlYY94ou3&#10;I31ifNLP4xwsuPPUV88VP/3V/lfazIYzebDbqgeeaB9wMM/BMxGesXdyz8MHjFnU9BOD0U/tPHWe&#10;5oD90fyfXyZNeisc3Stx8vR+qzN6lj2S//77727/cd74TH9v6a+jiTPt4AHMv+JZ8xV59mKnxM5d&#10;Zx9q64zTT4SzOjscnxP9DsMP/3DB8CQatyd5eNNM+ruIdzh4tF9q89ovPbTNo6bf2l1t3x3vaj9r&#10;vUe+Blw7t4YzBOtZaMyx1nlz0IbTvdTp8zLHmP2d29taOPhTfypmD5+NvTqa86ld3vFl33c8XtV6&#10;9vS+pT/hr877VXS+l+z8K32GfvquP+EzMH2m857zvu/ucNf7CWdjB/bkTMT06cH9dPTsaf5Vv/d7&#10;h/+Js2cfdnrX//YPT2bwamj3Vry+4HAWwHUAAEAASURBVO+un9wTL96gq7PBn3h9n3CiQUdM73Sm&#10;fe5q0L4TV+daeXrHK6258bvir2aC537tyX2vcHPxOIn4wm2frsNrDVrH1lGj7XNYe5XjdcXrfnSe&#10;yy7N69qa7n1XzR1M/xBxZyd8orm6D3N7BncbD/tY85X3yD69JzX9aT96cKfoM6ZvH+ud42OufSYu&#10;mo54oLHPxHUfTfOmGh1x4oB5p56Rmj78jpkBp+eBt2ZXx6N9wseLXiLYzm/Srvh4T/3TWZP2FMuM&#10;3sFzp/6p96/M6zvhLL6bYK6jaV3X+BDTt8fJfaOxDr9VRLPqfxrvc3EvxMxP7j05H9HcT+/7q/r7&#10;/p4+A+9DfO++F37/7eMcX7DEvJhFDA9O8q96PjXT75nPm3M9NXO6O+ZOvcymn7yf3nPqrzDPgzOd&#10;c+LBJ5rTOfXkjT5xx6MHHy/jV3cRLhz0+E3R3vRbBwdfeI7MNdY5PkT30RPT8zw0xGnHxux/N/ce&#10;d7V/dX7fM3fFe/Pq+Xd6fxYm/9aaz36TDsx8sE9H79x32vXJLu+cAe1qLnfondlp14ODb6Jndd38&#10;1Gg7h5u42ssc5rKve+SeBZZonJyZ1OavcriJ6M2lb+w0t9/k45nOuQ/0xHCad7pLePZJHa+veJj7&#10;9Kyv2v/pvb/K7+reu3/3Pv1ZfOVMzO+51PRf8Wa39phquNMc+B3DzQ98BY9+2tm+6KMzPzUPXqnN&#10;77596b0SpxnxmXDOxxw47EI/OBhcR3jB8HDfmHM4+KO3H5xgux3gXcXJ+0pDn92J4B3vzLjyau+T&#10;epq/uzt2mHQ9L1xe3XMdL/zw54cpqcN3bj05HlONFg4R7idjZjEvke8bnDGz4cAzlpz9rQnOE104&#10;xOBoVpi15NYl9z7mkLd3812zz4lvODt+ennZv32tdx5ePyuvlY5z0+892t99NDtOetakRtd4enlW&#10;+J/d139lrh0yi8+x+94hOT3wruMJZv9P5ewRf+83zTO3+1fa5v/dau5nd4fv3An+73h8lfZX2NXv&#10;01d+PX7Ve/CJOb6zT/j/BM+/yxn/Sp/5nOX2D0/mw8abHYPk06VM2E/4oH5yB5+Zu7maB6/vsev2&#10;WfVXeOt39RMeO/87vezSz7Rf8/xetP60vvLgvVvxwIknc+3ZZ4reWPJXfmgPj9Ve6afHLuwNTt1x&#10;8mOWufCI7iX3nOZQE1v7K9Wrc+Zsq/P1ffb/co7z4xF+a/D2fHSvxPgxA29jp57tcaJDA5f51KuI&#10;rvmuT84Ax7rMbH94wVfv2aTz/vFgDv70U9MDw2/ipsdO5pPbq/Vw7kZ87L3z2O0X3erM7ck85u90&#10;cOKBrv12tXd+Rb/zpvcpX/w/Ga929/2t9oCzex+thW+M93nqhbfC7UEebp7WgMP7ROQc7Q3ODtTh&#10;OW/dqsZn1X8Vzy47710/ulfO8uquk263e/i7/awNDy7nIk5zJwy9e/YNbo79vQv6cCec/lORnZjF&#10;XPDdHGvCQwNuzP9RJP1w+8/P6Hcz3Qvfs9wjP+XAT2S/yds7dp8euH1WPc9d5a0NL1j8mQWH2F7s&#10;gi791qJZedAn4rmqwYnMo+457if3ZwbNE5E5id7BeOak575n73B8zJ/ynj9x/o4Yd9v3GJw7695T&#10;98Ts+DHDmHFmshc1nNbRX+H0n4rcFX6cJ/VTO/TZPYO5J9H7xIPdG28vzzPXPPB8PyGnnzov+7jX&#10;uGt7rTzw6hgf69O/8mh+e071NAceZ5l8dzr0iSuPST+dDz1e0y6e90TOzCdm4fXEXnc9pju+6/FX&#10;5u/u5+R923Gmz3LfZTgTb+fbHlc1XnyWu44eDK/U7IUOHnU4/uER+MHR4+dIDz6+cNL3Ax/MfXJ2&#10;gkP0DLBdXPnZv/PUxuKPT/L0XAfrx/orPlx48QZr36n2LnhMvDtY78AMIl69J/0Vjg4eNfzG6Z9G&#10;fMwHI7rHPGJ65nXu2lzwxHhRh5PaLzjB+HqDl3jyRMuT3PPAPxGZlXn9yjyfJzWc5HmmPfFMP3n+&#10;jSA+V0+8wvez8jfHufnOzZlyz2Z/Y5PGWM/CI5w+k3VfmbOHd/Wer+zSXu2xu0P2aY3rnT48e3gX&#10;ezSP+uTs9sdzNwfOJ+PJ3p+c/1fxzj32+/vk3bb3d9zbyQ6rr7EV/tXn+Cl7PHXuk/fkqVlXPt/9&#10;vexqv6v+1Wfjqn/ln/4THidzJg7fj6bPDO/d1Ju83sXY5V0f9P/nX//613//dBrdIfZ/bArFS00X&#10;4TePC4tu5ZUeTzhoiMzwXPh3Ij6Thh5x4ryDtW/X8TZGzh3Qp/Zdhtt/aehdw8kLffftz+yJM2En&#10;fO87eeyw9ucM4F3bCw4RrjlXOdrwWu9e+tSJE7cxa5L3g1/juzoz0CWS9+wJnzDPunof+UsnPtY6&#10;T98c7wzP+8I3Fp49shvz8fiuyF7E3iO4z0wO3+cEaw9q95O7Nse4czjsQP1KjC+fEZ8hXumBMb9j&#10;72B+uP19jj7+jsnzTJzgzHY/eJ706P+JnP2hJBr82iO4+/gyB11wuHAc6eFvHfcTLDlc6z+Zex7n&#10;yjx2pO97IE+Pz860I1p6nJ/a/eR+2KVxc5Kf8la6xnc1u+zOvNNPvav96VsbjF2Mr/LwrZk8V9or&#10;/MqLfu8LTryagz785Ink0drHObrmMM8eE9deaKYIjxgOe8JPz3049KcYPntZS84MeHDjBce5+55n&#10;rvFJC5fY/Kv6Vd2Vr3eduHfODpddifaFY2zKw+N7Bt/v4+c8/fD4PSA+4TCXWWCJwfKCEw1Y8jzw&#10;/6zmX9Ezw57dmxzgpGct3PS9l/lwmE0N50QbTfPx8T7k9kQHvyPvC9r0yVsb3E/33Zvy1k+c9kQD&#10;3rsFh4Mf3NT0wKgnrvnJJ290jnibD8a+8Kf5YNbAB6NuP3B4eIG/Gq/8mAOPOV2Dr/amT8SXeuVH&#10;/9QXfke+bzWe+l3vyfMU2507O6efV3bs+nTGxJvun12I0cEjsg+94HmBt5Y+90/fft5vhU8cY/ga&#10;wytY+q7Ns9acncb6k/yO17QPmPfzXH4PDhZOXpOG3srHnuQnuzMLDZE57IMXeGowNI72ReN+cjir&#10;vvnMCwYfvXnv5JNvZoDbu2fDMT5p3bcfemN38mlW9Cv8jjc+dzWn/Oy4updTj0/x+v7yPnnX7vce&#10;5nbP77l9wNFSRx8MrnG80VAnwnMvGD7mPpUz6+4cdu098Gs89UrD7ElzB8OHHZjH/RmH+9tvv/3x&#10;+77/3ybDYzbc1HjRc5x09PFojvvJV314q8henmMv8OiT97PSg+NlbWPU7Z06fz6JFn245oOjXfXD&#10;Q0c0hn4Xm0+dSI73ysf7WQc/WB58qOmDU099c3J//BkEPBHcs/izIBh8amauYvh5ca7mXfWbz9kS&#10;0YaT8+TxGVLzbxvogpHjESxPavfI/+zOv+IxRRT4ZF8e84NxR8Rg6Og3ZpzzB+vHPukxO7l36l5q&#10;HnuwozF49pv68IjwzQWDcxLRsxuayQtuOM1fYZOffdDhx1w4XeO3i5Nm8jeWzz8zJ2+46fG1zWfH&#10;vUn7Lpa9dru96/9JPXsTPzmrvfve+n3quvVTzTmizUM9cb8bY0f2dP3UbvHk9ZPugp2eOudX+vxK&#10;u/9Ku+Y9zL48d3ef+PnM2xPvk8jvI3Anf3on8UTPvq/uPO3xhNdL/5cnp2U+hfmbWx/YvU/Nf9c3&#10;O097gqXvcwV3zXz41E9FZk3+E/bU3Cd9OEN7ru4yvE+drWdSM4+Yncl7b9c+W/it6f5Ka3yVt/eK&#10;t8LReyfnK90pHq/MwJN56MGpuw9OxI/6V4m+g2ln9/tOzOd++h52GutP8szofZhLnHx2vYkfzJrd&#10;Gej1ua2fZqQfDfqJAwanPam7j3f0cPBKhG+M3D20xHCco/mqOO3m2embQw/s3d2/Q8/uiXfno+Ue&#10;ruLVjGn+1YxJc7UH/StveE/Hq3s4mde75x7AiO1j3Hx4vktz6b8bJ39j7/pHb7+cwXX6756r/eJ5&#10;+jDbHs7pn/pd8ewd7pU/feLKv33DC3alC8+c5NTkifjTiy4P+J/Vv2cGP52PdhV7hnfoXntwhuDT&#10;Pq3HO9E98PY3p3tT3fz27f7kYWzityf8FU7/E5GZuz3DcT85OnZyH6zjCQcN/tY4h+d41TeXvDXM&#10;Td/nbh76V+OVn/c4mXGXf+IZzqd8P+19er68D33Gfm/gNH5nRnOZiWdq8nCT5wWv9dRoVryrPj5X&#10;ER/zppkTz5qrHM/Ed72Ydeo1zZuw+Bond0yeF+ehx05PRfsyK96cubHTufZdaU44aMNlF8crD/fR&#10;xZPcfWbtYnTR5JWcGj9rJ+8Js+bVfOW7wl+d83fT9f31+9z9O/fTXtNnqf1TN+aZd3o7rj1fye3t&#10;3F4r3BzycPu+0pswNFdx8pywnuF6lccnP4hCP/X0MM99sPCNx8u1c7ytDcZ8+q9Ee0wz2xP+ikuf&#10;uOK171RH23rXzIjWODr+Y695zAlmDbjjpHM/ORyiPT3DeXTwEtEGz0Pvz+rfvzbeun8z/8zCxx/t&#10;tMcKwz9a7rJnUDOLuuNV33x2DeYdqNPnhyXR4W8tvURw867OhI4d7AeWiDf9XU2PiMZx1Vvh1jpn&#10;R2NX+XSeaCbc+/Qs96LvOtjJg26af6I3564Hs+1BvuvB+c6Y/Tgveb9H37nfT53NnX31frw30+eK&#10;92/q7fbEc8f5ab1fcecn7jDnzuvue/zE7H88/to34M/Vk19f73qd6E843/HufdkPT/LNPxdBfnXg&#10;n3ppV3u7f/WN0Ge84to3+V2+9dFa7z2cm2P9uzm+nvWuJ3o8M8N5+sxtLvVJbI/WuM9fzrKH92Gv&#10;aM1vr5N6pfe8yYedpp6xlX84U2/C7LfK2Xen73vjDMbxb5+JA/enR3bvM632PuVZ/4rG+l1+5U2f&#10;c9qLHhgccGL69OCu4ikPfWagIU/t2eHCQbeK0eGDB/VKM+HewT7hujdpvxvzfuyenV69B7ScK/7+&#10;X1oGD/bEg4/3ftcXz7s+6E53MQ/t3Znm28/4p/PevevT+dnf2uSNXXlxB8Tw7Xmlv9v3HGtXOJzV&#10;TsE5N1x7kcMLJ9jKD4+vir37V83NHO5mN7PvyvfW+q53vunhZR3z6OHhGg49ojnG7A9OjGbqg73i&#10;ifc7cXXGeE69xqiJd3aZznxH/0kuu+VcTzz9/t/xXXEnnL2vdo42XPiT18qjz7LifSe+OhfnPtnt&#10;p5/zJ+zHPXOfqRtL786944XOdfLJ37g/y55rHD6Yeemtnp6Nzjie8TCOZ2Pmw7kT39F7l1d8Wo9H&#10;8Lz8AzSp0/cLLOdFS971yZ3Ej8d6sF0M33rnk679p7PYg7x1k/cVhtervGmHydO87rt3tcd39LPv&#10;T9/xO+7lp8zs9yfvVb9fqf25c9/46kyT/kS38ruL93z0PgcY0T3vOnkFMx+PqzhpJuzKp/vsi1f+&#10;fT95cGJr4ILDTY2fe+SJ1pKv5liHLxr3ptw7uY+PMeen/q9q7N+70Jt2hwvH8z+RT/PAel7vBI/o&#10;Plh7dG2e9cl5wek+Xsbh9r+fwk2Egy51XtTmWJc+WuPO22fyvPPDk+iJq928A9xE9rna2/qTHN8V&#10;1332MbexaT84xOjDszcY3vSiaR01EU1Hdpl4u5594AVrn66t2+X2NA988qUHH07j9BPTg2ecXuKq&#10;3/wTnndpvuvdXj33nfqr5ryzo7Xcn+/K/U/nzOXeiJnLbp/e4R//r70B3mPeXz4DX7vFe9PY/T2X&#10;f9SfuAHem+lzxWfvnbnvelzpr/rv7P6qlrt85IcnMcsyyXPg3XPVjxbOzm/X280/6T3hvXvjOZ93&#10;aT47JOZB0zx73M3z/34iT2Ywh78wBWdm8icfztaer5yNHdnfnhPm/lfl3oN9V7N9N9at+Phdcc0j&#10;X3mCX3nCezVmj8zIi/xVr+h2Hp8+yzt7r7Tcy6p/hfeZed/xpV75oL/irfTBmYXXjkvP83a68K76&#10;7IA3tWdMGH32b73rk/wpn57lO8gM5nSOjn5qa1O7l/qTD7MS+9n1msv71GeBRz/1NAveU/HO7pm5&#10;2vvuPpzTZwSLl/G73j+Rzz0/tVu/Dyf+fae+76f2sk/Pcy8586946MLLCx13cKJHg9d3xtW+PttP&#10;3C93yJ2z3+m9WpdzctbO44tnenmI/rN+8PAmDD6cxOkJj1lT35g9jTs/4cD3XHTG4BF3PTh3Yvwy&#10;N6+73js+Z9ntstO37g4XbTTewzmcKbaO2Tt9a+wbHR7gE0Yv0bPQGoM7+TTfnMkDryfi7h5O/b3v&#10;qea7eez86v2if+ccOw96jszi80J9J07aCcPTnw92oTdFc+zrHF24PNYZT9/1lQ9+xIlPL9FzjZNH&#10;7/ngq7jjs0vPdL3TZ6Z3ISfyeypzVjs2jv6uzj72SI4XOX00q3M2Dz5x6jMjHM9F42iuc3M+nfcZ&#10;vmuPk3P2ricac3ifeV/c+7vk/f5yJ0+dv/3bt+++6+av6qf3Xs25wq/OG/1u1/5M54cTpzuBR+y9&#10;Jk1znqgz3zuQZ/50Tvaaert98IWTGq/ugcPdRfv0TtTtN2nM6X1287uHFj9i81LTQ7PjuOf9W4un&#10;+cmbR01snWvn7esaL2PO3W/P9CbMeuf2Co4enNoa/gwD1vPAHfFr7EQbjffAK9EveI7JeeBSO+56&#10;5q3y6Hmcg70SVz65s1VvN2fSxaffg8l7wqZZ7QXnVA//TpzOdUdvrvfHd7U7eCJce9E35tyzjF/l&#10;1l3NiFdzXDtfzQ3HM5tHH6/mgrfup9bsS/yOPTOb+cTswd26H8yc3b7h3eHvvD7ZOz3Puzt81Zyr&#10;PdmDyPt8pftJ/ezOZ8v7c6bsavwn7f5X34X3YLp/eu/cAR6J04wr7ys9/Sufu332vfLPmeAyg3M+&#10;8sOTmBJ7GPhJZLET7qc575xjt9vujN27enN3c056v//++3996Pm/lhj9J+dP93t3Hvy+t6uz3+Vf&#10;+a36/gvnNHPC4sW58DXPOf3ECeeOp56135X7nOw67QLP53C+09C74sP7RPyu2Xz+en5q3yn56uyr&#10;96Z9d/r0Vj6tu+Jd7Wu/u1zOdKVL398rmbnT0cuMnkONz0nEL9zk1ETwE69wXtnh1Psp3rTjhH3y&#10;PL7f3bmyF+/Lased/t3etOcn9vCcJ/3xxZOa99a17wq+sVfylT9eV3PoX/ng9+nIHuyVec5X8+FY&#10;H4x60l31J81dbJrPrvGa+ndnnPKZy8w+P/iJX3udaCZOZtqrd5h+/wILt/k9A+/GqVd9fFd99OwA&#10;j0i/a/C7MT7slHjqay6a3nm1C/xVn32mPj08vMfEDwZ31Z9w+7aeHewNx73Jd4WhX/WDv+q98szM&#10;9pww9HBPdkXzSswcZjATn67BE7vXtblXeWvZ50r3aj/zeMWD70UnfuxKjOadfe3D/GDxJII73pl5&#10;ys28aR/Pnfr473pw8OpZ3YdHvOrDc7SGfNrRmk/kzGQH4mpW+mgSzTduPbgx8l0Pzi5a712smXB0&#10;ieTRwE1c9czznHdz9iCyw4mv9/Z+eK08PKO5eE5auDvOpHsa8/53vNmbeEf7D/fsBvIZ4X474hAO&#10;n6Vg8MCp4U9x4gSz76R7AvNs5hF3/tbtePnvE7vn1AeP5rNr8OTE8JuLBzF89GCJ1tnPHHjWO08/&#10;tb1aT90zojvV4uHY2tR5iD3PWvOSn+y/mtdaz2fmxIEXTv792xx6xpzj64jG2JO5/cnZibrnNR6+&#10;MXL/+TkYPHJ8wVOjTb7bw7xwPSt1Hjj4/In++b6En/7EMY6msak2N7nnMgfOacSDaB/n+MFLnb5r&#10;OPSow5m83E8Ob8dFcxK9W3t2jR87pF7pjVtHvvKm78g8PKMlN2+Fm7PLmTNx8PbeO/60H754UV9F&#10;z7zidh+tdzXW/K7hgnOu4O45D7dr9D8xsivxq3fM3Lz8HnkH7pzInkRzOzfHefN+Uu09OfOT+8X/&#10;E77v7si52e8n7rg6IztzhhXvH/xrb4D3g/cn05/8XPHzJZzqrvcdPWcgMvPVeNcnZ4uG5yM/PBnz&#10;1WK7y516E8byux6cJ+LqLFfevmhzT/1WvJWvZ5zm/gsPvonkX3XHp/s2j/3Yt/vg8NJ33vxP1tnl&#10;7mw0xFf2e0e7mnf3HCufxrNrnpX/6iwn+IrTO/ykenUPd3bkTtHEE6zvhHlEeNE2F7+raI9w480O&#10;zAkenme0Lpy7T3t4XntNPfTuJfee9oFvLDn6qY8fmq7BE1tv3+6lbgyv4Ls58N6NzImPd0292i29&#10;PGh3PDz/VPznr+jx+s/u5yp2IjKJfYL7TM7hvhJPfczrHV+Z+xUa75ycO3xyf8/ImT4x49N31WdY&#10;zYPHGeGBu76649ag/Qnxavd3d7w6+zTfGufmGt/taE3yvKI1Hr393Oc/LtGPzn+hxdMecIP1nGB+&#10;0jffvTu5d7bO/s5XfGuTm2c9vGBXT3uEH+zksfaUf8I75dw9X3w5G/c1edCDyz6cd9WHdzf2HPwT&#10;yU882Q9u+waP3ysPOntO2OR95wyTfsL6rBOnsVc07bGq480rHO5mxQ/e+9zV77z/H3vngizHkSNb&#10;G9P+tP/NtNl7Ls0ZHXkjIiPrcz/kTbMSAIe7AxFZJCWKrXYvvnl6J+bTt6a57pE3Z/KBS88a5/B2&#10;0R47LTy8Ju6EwV/FRzT2yl54eEcwuO6B7aJ94eHRPc9Knj6faNGRU7eu51A7WmOcPN47DvvBT2Sf&#10;zs2Zcs/yTPtZZ87prHgxZ+XrGav8VAuPmSu/xvts3X9XzVz2zpxgrt81+1f05T4527P3uHoXk6+5&#10;6fcu7LSLraGe5u18XtXrc/iMj8zgPESf6643Hqd79Fms8x7g+NOjJsJzpIfGveTp9x5T3brTmvnN&#10;Zx9i912zY7AVfzXHPtHyCW6NfcmZCw8cbWr/+y3wRJ5w0OGXHp7wdnHi4rnTpWftSjPh1sUHTnDy&#10;4HmM0SPiQx1+8glPjwcOuvDz+wb8gUh4RPjUif0Ho/GCk9q65P69CfPIE/FBb8y8k9x313zmNO6a&#10;ezRGvurtZqJ9Rcz+3sFzd2dzzxrvNHm7fzfvPVf6ngvPejAiPc5FTN8942hXcbUH/DteaDp6t+5R&#10;swfziGibR02En7o1wdx3Tm/SpPfVnuzO/h+5s+cyP3eTnD3Izb1zf/jid0f7K3O5188+o/fgXRG/&#10;0ztj577PnMFn7P5P/TE3wDsgvmpqv/e739krvfdNDv/unOm8eE09Y94B/C1/eHIaxMDvFrncV57p&#10;zkt/5dzp7vmHkd6Jf+jk/JP2Fdgrzjd5TNgr9m0P39t0V+5Hm7qx9nQ9cU/PNu2D96kH8+0FhtdH&#10;xNVM8OznHaed4E69r4712ahPzhQO/JzTOXoiPWL49JL3E96qv+vFp/vxYa49nadvjnN2ayy1PTwH&#10;TUd7JKcOz3nrXlHjn+i9J2+49FyTt0/XaDue8lrn2vuzj/tX+aTxXu5nFvPAiVdzvnN/d0buI+fb&#10;8b76+XMO9veZrvaO5oqPN7wrDbyezX6Nf2TNWZ6diY/POp3v6q6e3eO767kz3yP5qgees/Mepnvg&#10;7uHjCxecCG4ef5/PnEQ+rUOfuOud8LyD+Z33Xt3v2vzu3a3xim6373QXOz5+9j/dDV9mJhojP/Vr&#10;nv26l5q5naf2bPPS88OM8OG1lpq+9Xdyz4oOP/zx8i5gq4hH+u3TmqkPZp/WUZtzR4d+F+ON547n&#10;3l2+tVd5vH3eK37679wHf99Tz2Nf8NT58C+RwVdnQb/qow+PfMW9i9uTPZhBzO8PJTc3c+ifzrzD&#10;h8tOPWOFN8/1iYYzrrgTHsyfzGwe99f7BOf339zb5fbmnuCnZ4w8ER0YNdrEXc+85JN+4nh291NP&#10;ffagn7ibZ364qwdee3VtfXreEQ9zPjLvXbv+yF1+Zv33DfT74PsDc+obc47mKj6iufJ8tN8/Pp7d&#10;zXrnj+7XOu9LnphZ1NZMO0y8aFYe9iOfPIytvLyP+fjeifaKruvJ64Qz6SYs+6/8Vj34Pjv5pKGH&#10;btojGH34E697raGetMFanzqaCQ9/1fMc5/ihRQ/H/XD8wDHWORxi+v0HIq3JvJ7pOjkPnol8uked&#10;CB+sNeCviN5z8utdVvzwutf15B9sxevZ6M1fceC2/4ofT3pEewTzXPfIr/rh4Q33xBf/RHTGTvKd&#10;zr1pP/wnHr1Xx9299I7Mzn70wBKDTXhzfD73vmP+lc7iXU7exdV92++K+zv0c6df5U6+yh7veu9f&#10;6a7fdcav7ut38M7v27Pek37CPuu+vctL/vCkX8yjh/JSj3p8Jx3nTcz95ZMHnHzC/yL+L5c+2N3o&#10;edY+62uvqzyzVntcaenb45W725dZq8i7dN+7cEY8ieaf5mjb3/XkhW7qeb/u02v83TXn8fzdGbxP&#10;NOgbp5769L5q9Ll6f99T9odL9Jmi5Q9PBLcXufvWOodrjDy9fHov98kTzZt2NpfcmtUu3oGdEq/O&#10;Z+/Msw/zO1oT/tUDx95gk5Ze3w84mvbzXnCI7kXXXvASm+venRwf9nQNtvKb+issHvHGP3W4RON/&#10;gU/+hT2IK7ur/kpnnHMYc77q786c3kpn7ym37zPnsw9zeq+JA9fxdI/m9bx49syre6KPjhgvesmn&#10;p/eZOPajb2w3Iz3+kEe0zcUnuHvGmflMfMZv0rIrvWd2e5U2O/U+rjvnDJmfnmvvFBzv8PyHMYL7&#10;/eKViM5eztPncQ7mfYNNHLj00RBPNKtfn6ONz86j+ydzW+Mz7HL2YMaO696OzxnNJ0cXzo4H/9nI&#10;+ezDDsace69wJw/zp3ya8YjP5H2CMX+a6fOdeE2cyde8acadu7zD9dwp5y7SI7/af/IxtjqfZ5i/&#10;yl+1T/vvzkePM1Bz5+zUnq7RBJv47qMzZs0KR3cVo7cf/BUermfCJ6509F8Vp53ZbbffNL/5Kx9m&#10;+tfb+EVvD3hEOMzGn/putK9z5qz8wVvT83OWcK540cHx+cHB8ANPXD3xQ2fOhKXPfOcrLn7d98z0&#10;8AQ3hsdP/L43wHvlBM++39bHn+8QvUQeMGrH1rpnHX7MCc99616d7+bseqs9OAt9n8l5+q5bR20O&#10;nrsYvvcmx89ae5PDs45etPSTM4s8kX567qfXj327l5odpp4xZoLh2zj9RDj8+kdtTvKrHVa69gkv&#10;n/jZE9x8793+1HhZt8s90zzPCo4/nK7Bibm/5uA57ehePKylh3diMPs0xzVeaNDbD44xeOgmT/ju&#10;WZfc3vCC5Y7whuM+uWcYQ8M8eI5worPW+cQHW/HSp+cZ6FYxXOuSG1vpTnD7MAOde401N31j0fpx&#10;z3k4zbXOuXWdx2Pa1/o7cyYvz8TXnuQTDz5x8qf3TNz5sl/8s2PqHX+3B1p7NZ95zOr+V60fvZNn&#10;z+P72nnx/YK/43bvEU17/NQfewN5Zz/v7WPv/Fee9q7v0s735NeAO/pw+Xnwo9+V92SH//nzzz//&#10;+Sf5g41W/zLLUg8ynjyD84nPxDPmvH1eUe/86RGfmYcHl95e6cNxL1j+l1y+K3tYM3kEM9/e5PYA&#10;O4k73a7X3uHe4Uc/8XPOxhvrfmrup7nMmf7htn3wQJNoLHWe6CZtY3D/Ev3vXya/iTd5hcePW/uE&#10;6/p/R12G1YxJ6BnWZa57Ky04XHvQS8Rvha105r8z5/5PZ2TfPjPvirNMNT20J/PQhJucn2/wb49w&#10;0IQTfmI+4NYEo88M93fzmIWH9fzYnGbaf5ej7d1T88ChniKcRHJ7RAPeenjdD55PcOfowVwnt084&#10;PMbB8J96zA0XXnLjqd/5eC+fxTPN6d3oEe3R3MnT/PS7xpceNRFP6+glgoN1DY7PKqKjj65x+kR4&#10;1M/G+L3Sc+eV3up8k27Ccl48pj4zEunv+PFrXrB+4DS+qk/4j/was5pnnNlX50YDP/WpBu0U42fP&#10;K9/mTp4nWHzYf8WfZlkzeaAJj7z9wcPBDyyxsdZTw0uNHsw+8FextfCC84lvPvl1OQ8a+mDMT+Tv&#10;Hf4S6C9w8FDrX6n70VjHXDCEqa0zTj716e0iOnahjiY5H/p4wetdweGdxtatfMHZK/69292ZeOIV&#10;b35u6r34e7hw6VkPdrXDI5p4W+cZzF314cJLTY6GOj2w5N/58ZmSf+S5Ms/zM9vz2ScYXPOfuff2&#10;6bn0mcssavrB2Q/OLkbnWeHiFZweWHsxiz58Iv5//PHHv7zy+070EsnxB6PGL3V6RH58g8Ej/kV8&#10;8C/eCf9Y2dv4NMZc99Gt+uBE5rpmv9xBcDzh0vdccnPB0LnuPDq03qV51L2DNcn5eRs+cZqBll57&#10;o31F9Az8Mj84Pfahv4rouo9P41f1yu9K95X6j5796gz4Eq/47+57j9PvCztF2xr7wUuEGz4aMPOc&#10;u48vWvOcn/KscX7lb+5H5tmLs3Ev7Are+9AHhwdOTb8jc4LDRQsXnDrRnNU/34SHNnzzmEsfT2pi&#10;dHDD4aE/9cLxfnDRTjEcvKz1zpMuGDvSx4ua2Ht4Tjjdt6659IKvfv2C076TV3PQ7iI+V/PxgO9Z&#10;wVzDdUQXrLmpGzPfPuTmh+t3jN/k0Tr2get+euDwEnncA1tF/v7S/ejveES749PjDNTRTdiET5rw&#10;Vo/5zdn1Ji47poe2sca7bl9qeNS72DPDBVv5rPrGo01tzN67ndDC8R7x6354xszHgz1Sk1sTPDUY&#10;HPBEY6n7YW5+fObHQB409m0sPLTJeYJNOP3vHj/zfNyr34Ux8tUdszv6Fe93xB+9E3TEr3537Onv&#10;wtXfW0Rz9d36KufOrpzxs3f6SrvkLvIOVzut8NUdcsfEFe8UP/kOPjILDdH77O7DvHfnL/kvT/aS&#10;HC44P3hzCb4I463/nWrfSZ+777HvEP4K547h/cpxuscJyx34Xh+5E+ud433lyV4n7+eKYy9y5rNb&#10;4+6TJ5rHXDDq8MjpBXvkwWfS4k0Mx3nq6BsLPj13uJP+szCfz/nVPru7tRZevMkTycN1z9rkze0+&#10;nMTd/p43eYBNvGA7b7SJKx44MdxTX3ZCSx0PPxOOJrypP+HRhEv0jM7t37079at87swMd3UnOx92&#10;9f1MPhOGduplJv1p/q438Y1N8+LXvzESjedYBx7MuOfAMfZd89UZr85jXe7j6k5OOFczu88OV7Nb&#10;5zraR32emesdPiv/iP252ztnbE3X8QLj/V2dpfvoiXf2e5Q7zQrWu8XfWHLX9jHee+16zXVtnWet&#10;OCe4Oae594im68ZW/dUZ2KPfweTTs6LB13ww+O3NzI7oiO7HfzWDOfAn/YTBX8Wdhl06xss656s5&#10;Kzzez+hXvl8N/2pnfMc+8eR98p3JewDjnZhHP9E7WQPfGF6O6OG3J1z3wRzxAeuzgBPdD9b6YN7d&#10;ObugIbYPM9wP5/RhDvxTH/NWO8Chv5sBdxXROuJLTA+9c/eDpzYvWD/dt0f3rLW3NeaQx6c5Xe9m&#10;4fNsnHZ+5dzpnFc79z1c8X/6n3cDz3xXntHmxNHvvl+P+D+i+bzbP5/sH1Oc0T/2V04TZ/JqPTpz&#10;w+m6deZkT//B+UnLWaxjdnuHSy+R3Fpr7B28azysWeWTtrFJmxl5vGvz4ODHXqnpWdNYamvDRds4&#10;PvaAQ68jfWvgeDa89CYumom346N7NnouXt4/WDjGUk869Gim2j7uT5ruU1/NttduHn6PxJVvcB7n&#10;vrPWmod2F+FP9xCM/s6D3uRB744PmpMYX+YSo+t55p34Tme3Px4TRu8k9p7RGDvZmx28sz1O9oCD&#10;V9eTX+9mrXfB6ye+/gam9+IpfifGf/KfG3j2Bn6+W8/e4K+l5+cix3d/R5j1ipuM11f6destf3gy&#10;F/Xul/KKl/EdPPrLR839Uvss7q2+bJPOHl85PznftH/fBT7hch+J4M2fPHeYvSYeM6fe3dntxRkm&#10;78Zam35jqdvzZEdr4BubdqHfO0xcsBWXmfA+Oq72emYP3w85fnfPm/16R3vYnzx88swlT8QLLH1m&#10;gLU+nNVjz+YwK/iKx8xwprn2wCcxz6rXeLjMmXo7L3T2SJ7HXvASyf9m/fNX8/9BH89Wc+KYWbv+&#10;6VR2bq8VfuWLT/4XMSc7hs8s4tUM+if+cB+N/b/syb6c0Z7e/c5e9rKHvb9r3mejfvacrY/vhPW9&#10;mcMuzTmt7XWiCf/ZmSdzwpnu41RrHjuz93RmONa9K1/NYr/dXHY/4caHO1zN3M1a9Xo2M8xvjnud&#10;c6bGXefnLzyJ1oFZcyfnfuKDr7F4MYM+/vBS04ML5hqdI3309FLbH79ENHBXmPsnuXdghjE8vBc5&#10;fHMmLX1HPIxN+cSbsEm7wrL3tCfnmXorr9Nd2rPr+J96rXb5wc9vYPUdOHfYM1f+/Y75zu3c4Ezf&#10;mZ1u6uGV3soPHC715LfrNf+K63nJqRNbSw2nZ53UkxZf6yee+84nffp4JPJp3D6vzrMXO1x5r86w&#10;0q34mbfqrbw+G8/O/vuPV+/zHe/k5A5e+Z6/8x3lHrL/naf53GXw7rWvuemF31hrfvWaO/C7mLDd&#10;PXCHE2fXm/h3MHbuGXwPOAf1ytt9NCuucXPtEQ47NW49PHPQpWf/1rlGQ3SP3DPw3fHREZtLjS+e&#10;8B3hGiNHn5p8x0dHREP96nhnlxU3uPfs3DX745Ve91Onz//wO5rmgPVs/E8inuwSDX7EnQ977jj4&#10;EJu728Hc6Kdn5ds4enZm7uRpbOUTzomHOexg/5O8d1hpJt40HyzR+bSfMbiZD44HdaJ54bqGB566&#10;NeGbF+70oFv5R+Pe5OE+fuaBeR/2oxe+c+t/hdx39BXPw35+R19xz19xJ9857+ErnpMfsye7cQ6f&#10;7UT3WZxH94yOs75r94+YcbX7o/ez832H5zTvK9zftNcrsLf94UmW80vKF50ve3D34H+VmD1fuR/n&#10;PjnfndkT13s79+xJ5/53yFd3Cj6dnd50vok/8YLduT98iafaV+66Oscpvtvl1CO8V/mczMx9f+S8&#10;1U6891X/CucMd33Q4T/pjTlHk9g+qcMFX+l2Hug7RnPid4fnPTrnDCd+q70ap+aeeuauZh88mosn&#10;PPrhNwYXzhRXcyYuWM8BfySuvFb4NGM6Z+snTrym87d2mhlsx/O85tFrvOfAA9/xVz3OR5+Ip6N7&#10;6Nz/bnnOwJkSnznTSj/5g033tetN/BX2iI/vI75dr2aB3+WjeyT6XSV3feWXu7nDv/JzP76+e+fm&#10;rXL07Eec+O0NFzw12KQPBnfVfxW+mgNOZKervU/3wtd+wcCJq7npW5scDXG3i7Ur3gmH/fA41Zjn&#10;swRPzRnggVMzbxXt2V7urfTG0Rt7Nl+dg3O2Pzs/ustqXubgueOwDxw04F89si/7f4V9vQs58RX7&#10;4ZWzk8eXu+gZKxzNiUd7WuPeCjdnlfd5Jp79OVcwcuKkBTMfPyKcxMbY72SGfSav7rue/NmFHcJP&#10;7k9j9jzNp9nRMn/ysSY8180/6YWDDzk+Oz2cz4jsmciOfWec6Wq/1l3x6T+qQ/87xL4jvzfeT3M+&#10;+l6Yz/eI+V2D340rH+4Cv+axF/1EsIkL1r7Wf9ecs013sDovd3X3zNYx19gdv9bhR6RPbe8Jo08v&#10;+uTU9B13Peab77y1qdEQzd/laKcYHTgeXRsnT1ztETwePPYzTn/lQ59on/wBQXTE8PA3hv4kom9u&#10;41f+zW+/6FecCW+Mmoh/au/W/fB2fXrtE117mUOPGP4jD/NXWvedr/jGw/d+XZsLjxmJ/NdszZvy&#10;aNF1H9/Gd7U17ds1XOKq37hrtNnJ+G7HXe/U44Tn3XYz04sf/ET7u9c+zXUfP2Pk+JuDl7Hwzd3t&#10;gvd3iX3Oj9675/v+u8c78I7mG//JX3MD3/F++3vjM/g75Pw1t/Vel9U5+rxswflWfXiviJnBnJ6b&#10;Oj3wV8x7pwe7cp53zsKbWcwGv4rmk+N1pf2o/tN/eJIv0NXCX+3gV/umz87P/uDAZzVz5x9t+nBW&#10;XvBWMyb8Ec3k8yrsFfus7udVO7ZP3otn+j1xHjBr0bTenNPcXmjwXfXCo0cMhi757uFM0ZLv+O6d&#10;zrAmufekd3c2uo+I2e0r7Te9q+lO4RF9V7vz7HrxwI/YmOfQI155tzY1GuLEyS48zsGutLt+PNrT&#10;dXL/lzFSd589Gqc+mX/FYc/mMYMdOja/+59RszPR99v7hOMzoGneo/Uzfmj9v95m10Ty7Aa39wxn&#10;1Wtu1+g8pzlfoWY/9u2d8v554CSSuw/PER53ybxw6JnfObpTfutfUXvnu37eP/kzXqezPeOjZp7u&#10;Fl52Onn39gyfcxGNNddz4MPpGvyR6HPc9Q3f+szvevr565E9Vxr+5ZV37x1WWnjEFW+He6558bzb&#10;m+7Tnic5Z4nX5EcfL+qJC2cXrTcPnBj/PD2n++GAJb962s/89JhrT/JJC98+uxyvcJxTT34Ttpvx&#10;FXs+a87DmRp3/e5zeI/MYqdn5rbH6jzGo6G2HizRuPeDM/WNTR7po7cnufVgiWiI+Jzy4xFu8/Gj&#10;n9hPOK2Ds8Lp343e50rLXtYkz8e/poFd+fVZ7Hulpd+a9uw6umiMt4e94bUGTseVV/PeVTOfyP67&#10;eadnw+PEE+53jx91Vt7XV7gv7zLlV/98eHoGe1uTO1/1zPtdc76TuSPy6S5W/bt3u3ofK/9plwnz&#10;HpnRZ0nfM8jRTZrMoU+cZoN5Jnz++QnOFD07OrT2m3TB4NJPHZ190lt5tR4fIl7o4YPDI7ofjLpz&#10;+PhSTzEeJ7xJe3X/3m/S77ATrTk5A+cwzowJo+doD3Kiec7Ttz95Irn5nZ9wWrPaqfHezT5wp/n0&#10;Jr6x1RnB8dntYb/k0z7g+LWGeqWlf+pj/irPrNU+V+f1nu1Bbc5qh9V5drvtvNzjDERmJbKj+Xdz&#10;fDknnqn5MAsOMdxX/f3N3b0/ms+ZP2KuZyV33fN5f8bhE9PjvZr3kz93A3433C/xOef3qr3jdAam&#10;h+fvEPhXjNlzty/ngOM7+IjzMJ9ZXYO/M3JHz8xgb+K7f/7375Vl7zvvjR0T84nWejDuo2vwd8Wn&#10;//Dk1WI5EE8fPLgxeF8tcoavsmt/Sbrm/rIvu4N9xegdV2fZ7W3NyTsy55k78tzVfsw6nQM/fr6X&#10;9t/14Hrmya5XM+1LjsZ7u+cdjD+TMytnOj3XM/Me0bLjI9qd5uS9r/SnO8HruJsdLu8j8/1erDPO&#10;nu6DOabPJ/jOg53hOSbvx17JefBxn16iueTWmNs5fPsYM973ihf8q5n00T0bPTf5q/2f3S/63jHY&#10;tOeEhevHHHzdf2d+dx5877zbLzw0O96v2Du9I87ue7qrxcPxFR72eyT3mVb6K867v0Pck+dkJ/Bp&#10;711v4p9iV3Pbhz24Q/SchX50YPZonXvkcKinyJwr7mm//SZdY2iyn/Np32ewzGX2NCe9CWcmWuod&#10;F84qttfE8z7N73rSg5mbnfFd7W9+PMJrLh7M6H7q9oE7RfTEcCa9fc2dPIOZD6d11J6XnJo++pVv&#10;+M3FA23X4Hi6do7vTm/+T3727t9xT7yjvDPyac7Uu9LEJzq+D6nJiXASeaZZ+FgHP3HS0EdL7Wjd&#10;ynvCg6HtiL91cOidxuhOfeAxa4rB+GSH5pzuZW1y34c98DeWHJyduz/VaK564eWz2mnSfzbmnbPL&#10;tPvu/OzPuamniM+du598viL2GWda3fkKf8e9+dx8dzL/VTvEZ/V4NpyruSs/45Mv/t8t8k6yN3cD&#10;5jPvzgV/4pze1SmvZ1h3si8cR3vYP5x86BOtDR/cWvKrf3mKF/xEz6R2n3w11554gVHjcRrRn/BX&#10;e51ow7GevOeDn3j2mV23b/vdmdPaZ2p29Hww+06Y+87jxXmJ7n9E7vOs5t3lcK7W5YzTOU/x9mPf&#10;yZNeIn3iyseazq1xDi9Y/Okxy/3kwc2jT0QPF9zRHOP27fnw2DO1+fQ7nnCsmebiQTSfHB0R/Cr6&#10;LiatMZ89vu5dzfnKfc5B/KxdmU/8rD1+5q5vIO+GHwf+sbNWfJ2Ov1ec4+tsd38Tn2el5pzEFe+V&#10;eGaxG9+V+K92WOGv3OlVXh+xK3fHznd+nLUWD2L3Xd+Zg9+d+PQfnvSydwa/+2B3dvlsbu7wzn00&#10;N3VjOdOj7+az7+OR+Zx1ugf8ru4ZD/jxaoyeo3k7vnnWP5PvPFe7rPBpj8k/+uB+Joz+5NEYfuyG&#10;HzV9PBPbgx5aOODfKfrcnB2Mc3QN7ojW2Co3lzwzPIecOHm1Bi9zW08dLnn41PwvGPAyZ+WL1v3O&#10;8Qs+8d1v7UmN/mrf7rt27pl4g8EDJ9J/dXy3/919+/zRB3tmTzzv7vIqPr+53XtM57pzzjvcV53l&#10;nT6r8/S9mZe8+6sd4Vof7grH59Qf/qtj79v+V/3d/jttdLt+7zHVK73x3X6T50djvV/X2YfzJO76&#10;4U794Hce5t3xusPNLquz3NnzhDudBQw99eoMqz44PieRGdHmQ21t+06cCWudPZ1Hy2xrJk/rOre2&#10;e653vPSmPjvi0zX4VVydCXyabU/3nZvTOd7Bo3Hd3NPas1/leTr71bzch8/zan/7veLu7Xear85n&#10;nHtY7Rgu/+UhdHBdJ8er92t+9/FpPHX3XDtHa+xqbjRwrAcj0nOk53nuT3m46Oh3DX4So82HHexF&#10;78Rn4nhX+07cxtgHfNKbM/XRJnoXave/a55zcw/EPkufvftdr3zgeWawruH9xH9ugO/ndLd3388/&#10;rvcyz/Y783xz4k7N/ruJO0738N35/Sq9nLV/X6/Pxv34XsDCDe46GHV66MwDg4dPYh7jydGi+5t1&#10;/Ve01uFNdO/a8d8Ma53/m/VPxT5B4LPHP6zrDG2YO73n7VztYW/nV7Pwbw34Kt7h3+Eyb3U2+on2&#10;hb+6O3Pt8cqcHa48p128Nz5g5ncvs9LPh97V/Gf77MXsaa45Pc+93hsvzkyMB73269r+7u303aP2&#10;fmD2nHJr3PdZjN/Js4N9uj7xurOfZ514c0dE9KknzJ5wg4Xr2jzy7uNPfxfhxqN90IET2Sk1eiKa&#10;7x4/+zw9n7vve21e93/q994A74X43mkf6/4rf7e+yvvijqd9gtH/2Df/dadN93S1be7wEd2V77P9&#10;p//w5NUC/gL1JXzFC1md5yN39Sxy7o46e578wDTH2tU5PxrnXB8991Xz2J+77fum3/PgN941PPtO&#10;nO5To29Nau+249HDE+3k+QqMvYiZT/6oP2d4VP9ZuuncnCW9Z5/Jg/t+xDt+9iRnZ3um17gxtNaQ&#10;X+1I3/47P3x30Xr7Oo+eOnxrqI1N8+DRg4+vZ8BZRWvwCZfc/ZVH449o2mOq8WW3cMCSG0+dh373&#10;gufDb87DbV5qPBLdJ6f/18AX/YW5zFzNCk7PZ2An93q19OB173epd+ff3d10PyuvFR4PvwPzmG1s&#10;mtlY8/Fpnud2L/VVf9IEy/zVzEnT+06cE2yaeXcX5tw5+x0u/om7c+N5Z/+V3wpnl+ne6E2xd6Lu&#10;OdQ7fzieM2Hu383jlx240+jBTrxW+6xwe/rs5id3bc2Um2/PcLue9M2ZZq844Iknup7fGvya5xoO&#10;kZ5rfI3Bc0wfrnFy68PbcdEQrQXbRbzRUa808Fb974DnDFfnfPc53rkD72h1xqvZ9PHhLuIHRqTX&#10;EQ/w1HxWe8HtyKzovEPnrUvds9rLGnqN2SMc1+YmnzzM6Z3xutLZ44QLh+i5wZjbO8Nzn9lgeIIT&#10;u0/dM+A/G/Fnn9Tkj3r33Tzqc1d3tTdnvevb/M86X+/xUz9+A3xXXvF9n7bAv3t8B1f95k+1d/7V&#10;v4uc1ffFHU53Y2zFM27faF1zt0S8uzbu3DxmJgbPh8e9YHDoTxGNfdDSsw4ePaI5U966cMAmvjFm&#10;wE9Nbh4YfPeST/jKK/z4tSYYc8LJ05y/0X/0q3549oI3zcCzYzTo6OFJDN4cuKfRXtbY1xzn5pNb&#10;F6z5d+pw40dkRvv2TPPu5L3blRb+NN8998FX3t23Fk04wfm0Bh7xqh+fKw5eqzjtueIGZ551YMSd&#10;np3hEqOx584jPevMPfHYcVa+zKBvD+fwiPCpHa2Dl5j/wMLUQxtO+onWkcP7ia+/Ab+XlTvv4YS7&#10;8vjBH78B7p34uNPnKb37z/fpte8hd8udxrnr1077b7d3zPP35b8nvg7Zzcmd7vpsccKBS3xEg/Y0&#10;/s+ff/75zz+9LVQ5JL9Ac+Aslz+YEDwYeCyS5wknn67/ai7+0ofueiF7CN550yM+NOAJke87Ntxh&#10;cu/kPL08YMS/0fmvJxx7ssepztp5g3+j8b3j/W/13xX67Iqf9w6Wmv7kYcxa4/g0lhr/P/74w+3/&#10;yiePkILnYXZysOQ8E0aPiEd/p7rfXqnRwiXCTR8eWDjg8KdoPprmTd5wdj37MYeI/iNj7v6VT86y&#10;Oo/fmTngYIlg7EYPnJp+R/eTu4YLhid3QR0enOTgwZInuh8OT/eb1zU6R3PI2zd1PjzwqE+jfeJh&#10;z50H85oPHq17zs1xvptHD5+VLv30um+dc3w7ooebfjDXrXHd3NR4mue8Ne6d5t7val48J46x/sOe&#10;V3tEm0/2wIc8XmD4UHtvelOEP/UmDD5x4jyCrfxWuGesOLmD/Fy0uwt+ropf8+JrbDXHu3R+qjEv&#10;OTWx90idD/2em9o+7reXe51fzQh/t0P7Ua92o383PrJDz5g8fFfNX9U+m/X4B+Neiek1l55xz6Rv&#10;X/eT00vePj0zHB64/Pigpk+MBz7eB77no3kkTn7BTvZDS2Qn9mafxsMPBt566ubFjx7eifYy3rm1&#10;zG4ONVx4RPpTRNM9tInh5AMGF23j9IPTO/n1CW70eOOV6L7xXW6fST9h+FkbLFxj1hpH736wiQOX&#10;aA38YPlQw+04ac2hf+VjjXP0xt6RM4f4jhnPeuYOp/0a65+T6Acnzy7JqYm8J0d6u/1Xu0WD1+Sz&#10;63letJMeTnz4BDOXPJF5cFzj1dEc5/DwTy951+GlZy11uPl5yj18V/EOd+XxUbjv4pmZOTNexPiR&#10;+06Cpc4n33l6zYW32wuNZ+343UPPDonBPBtOtPDA4OPr2vnUD+Y5cFbRM1ecd+HMfpc/vswhgicG&#10;y51yr9RwgsMDI6KhdkTXWPCT379l1/D54OUe2J0YPzzQTZh7yaPJh99PaA/qeOUhdg7vL9KTf4mX&#10;52BnbJqX/oS3fvp11d7w70Y8eoc+D7z4p0efPHg4zQu+e6LPgx95or1S8/RM8ET7oGeGeXAT4XXf&#10;HDzgJoIRJ/0Om3TBwJm186CHhjox2ORhLv1gxqOnl/yRp/1SxxNffn2kNh8sc8HBUoPt9goHzeSD&#10;NpwTP/gfHb0f5/G+YL3XxOFOTjWTR+bg0zMnX3uYHy6fFSf89mxu+uzTXOa1Btzxrrb5qxnw3A82&#10;4dkH3Lslj94eye0DH056zvFInGbAxQfOKY6uI3r80u8f+2jCNQ98FSfvcPn1Mjl+xGDf5cnOn7n3&#10;s/M/c/ev/o75MZA9H7knvvvPnDNz48PnGa93aTkn38XU/vH9rrlfwfcrvRfeA/HV93Pl++xdPPud&#10;uau/y+c+uQci+CrC848PsJ1m93PO0X95kiH8JJJh5JjDSS85eOqf5/4N9P1xv8HzSQ3W7vQbv6rx&#10;69lXus/us3fvscKbd1XvfOj1nYNfeb/7rrOHZyTvXa923PV9Tnw9b6eFD6e9guMFl/OYi/53i9xN&#10;3wV31PfRPPThcb9EPNCYa1/6YOinGk+8movGEX809MCJ9NuTPrpVRN998I7Nu6q9h/MrHX3mUydO&#10;GH1m7Dhwn43MYGb8kk9495gNlzpxwtx/Jveuz/hEe8fLZ/IdPbpD/Fbzg69mgBMfnT/p4vkRz+mc&#10;6Y78Hna7Wss8tMTo6e28Xt3zzOTsQ3T/zmx7Rdd+7tMLj3lEa5P/Kk/O7DNenQuu7yoaavxcuz/5&#10;NxcIxF5mAABAAElEQVSOZ3WeGh38rsGJ9gBLBE++8wiPueStT/3s433stdstvF0/PXbH03Oc73zQ&#10;OrZ2V1t3N7dvtL1n98Mx1nx7hEcfDREcP/DW2yM9Hvj8AcvUYOHE3zPQXcX2CR9f/IjuXfl+VJ9d&#10;M897Xs1fcVf4ld9P/79vwO8m3a5R9J2nhrvrTXp09FbxlNd667wnvAmLhnN0jM6e+BDR7jgTlzn0&#10;VtG8zqk9++4fnFzNfRRnF3Z71OddOr8vdgXLzGlvMPMmLryr3cNj9hW3+56xylvjWc7Dc+0cj8Y8&#10;E84q3uGuPH5lvO82Zw12997Md45f32Fz3N/1zFvl05lW3ODN7xpt77XiwX9F7Jmv8LRH+3dt7pRz&#10;B5OOHroVJ3i4fOAnWtN+5jmPBs/GXcfP/ul1Dd84exDhdJz8w9np0qNPbN+rmr//Ny9ePoN7q9zz&#10;nYdvv+61X+bCubNDc/HAH1947EQN79Wx/btmXu8L/mzMvFd4c1/Zh9zezFidb3UOdKv+FY4+cz3b&#10;eDy865Un/ER8dhrmEldc7wD3xH/lN+Gv9mU/7565zJl2WGF4rfrB7XvC33m51/v3rNSeR+597PeT&#10;/9zAr3AD/I9/PvMs/Fj7zB1+Zl/fQN7Tz8+H1/f0wzi7gavv0tEfnjwb9c8v7ldD48dPSCfc0/m/&#10;Go+7yV1NPzFM2CvugHcTL3bo/BVzXunhu3DOjAmj96qYu/Ld3fW11veOz4RZA28VrSdHT7QWjrFX&#10;58yY5q9mmeu8+enh373vXnMuztj3QG3edGb06YVLnYhHeuDJefBO7b5xuPSJweEF4wGjv+qlv+rF&#10;gx6/+UbNHCLziOGRh+McDXh6K1/wld5eV7k98EVDr3H6K5y+zwAXTyI4mlW0VziTDiwR/5XfK/Bp&#10;Djv0juzjPthqF3NXnBXu+2of6qv58b7ixAsOMRgziPRW+57geOB5ojnhtO+JfzRXPHx33O7FE92V&#10;/8nZnuF4N/YCo57805v6wfIQOWcwfOlTww2exxrq5vxF/MC/sOszI32uO35wfQf2OtnpLj+zrPEO&#10;/IZU/ld/5rCH9wSbYs+YOGDmOqf/ysiZTs/B7ImPF5yugzfW9eSLXyJ9YrB4uA72joddV7OMw80e&#10;4OxJvLNjPPB0xPvK65R35fOOPudp70fuKR4+68q7Z6W+w7WeeY/q7fWO/KvvN52Zd+875RzhT33w&#10;1f9CO/roVp7THo15B+YlGsefHemDp+YxtvKA634wtJ4DtyNc8K5XuHnkieTRkTv2rvh3NA99c3a1&#10;9Tveu3vZ42r/7l/tHv4V55FzsYe9786yNjugJwZrTrBXPvHnLK/0/apevturHbmXR97BlYY9mJFd&#10;rHHePfa2FuwdsXfpfdiDuNshXs2bsJ3Hs73pPPbc9bM7fc7hmtx+zvlnofDQux/cHj3Pvei6xmvy&#10;pncV2aG98QRPBMOTeupNGDoi3tSO6dHPHM+CB0btSA8P91Y5XCIeK35wuJ2njj59c4K/6lntB+65&#10;E5Y9wHunaNOzR3Meqd/hudrj1bszJ7783j9YIvNWdxrOrpe+H/yMkXOPOz/04ZgHjpdr85zDTQS3&#10;zn1y+vCJ9N8VmZP55JmVnJ1Sk5tjPHkeeH9Xf9fWTHPgPhq9q2fFj31W+OlMz2hNn6n7rnsP91b5&#10;bvZK84P/3MCvdAN3fox95rl/1x+r/Dybu3/k57hn39nveu/P3tur9Kfv/x3v6egPT7JgFuBfuPUy&#10;cHIpzleXFP1nPNntZDbnI37Ertyb92uM+vQcH7H3V5nB3bBPvzv63C81/Cmu7nmlxfuOV7grv8nn&#10;FZjv5pHZnPMRrTX4rM4ULruiQ0O90gY/4ez036XHHd3d9+ou6U++vlt4xPDTT50PXPpEfLsGJ079&#10;CTO/Z9LraB/nzXN9xet+1/a6yrlH807PNmlWWO/IDPM7b048GrOGPrPCJQ8PrTHr7+aTjzHmefbd&#10;GY/wmUvEI3X28470TmO09p28wMxznllwTue+msc+0x4TlvloyF17vxVuzlfMs3efPbXx1dnMWZ0N&#10;r1U/uOevZsHb9XczXtHzed+xh+/hal9z2YW7psbDe+8wers4eZlPn13osW/vRv9OjBd+0Tm/4/MZ&#10;XHblnrLD7k7CX/Xdc/7Oc/Wc3i39Vz2exRxjPedktn+/AX287Q8+RXj0TmZas+LD6X7XzHU84TzD&#10;t/bR/O6Oj865q8teufvezzXv5q73O/nsx/49y316cKfzhrPC0a8ivqv+hE+z2oczWI9u6sHDB07X&#10;8O5GZifmwd+5e/Q7/iV+w184Z1szv/F31D2L+3hkVntR7zzDod989672ucNtL+Ybx4/oXucnnNas&#10;6nj9Tk/fPXfZcboT3xX8iRcMbuaRr7iN9472a+7kbf3Ub49n6rv+8InPzL6rzUzfTfTs0fhd7xO+&#10;56/mmcNu8Q4/tTFm0qNOnHjum7PaJRy8md1c+vaGs+rRt2bKJ950rmBwO9qXnrFVPnGn2dZH0xzv&#10;BneF0U/0/PY075G8/Vw7j3dq77Kbd8JtDvMa3815R48zss+rZ+CP79058NsHPyK81OaCgyWChZuc&#10;3lQH+4jHO2Wed5rmN98ca82bzm7dVd5e8PFlLjF9a+BPEc0pf/IwFh88jSc/nYHHKd9zMhtd+4DD&#10;X+1J/yf+3MC7b8Dfyc/4Pno+ZwX7jH3YYYrsRc/1V9uVHZ+NOWPORnzW766+75U9Ot71/Sp8zvFV&#10;9mEP9ko8fe5wTzxv/eFJvih8WU8GNCcH4BDxwROee2Cvip7lfOWfXU54K/2jeGbmw13Ex7u8ayfP&#10;uNodbu95pXt133f0au/4Tf6P3v/k9Y6d7bmb6d5nn8m7nO5v3u+a594efXe5s5Xe7wN/sNT5pP7P&#10;f/6znR8O/wvQ5HjwvlLjD+Zo/sSj755z+kR6xODkq7nBzcHLfPLuWQcnEd6qb27y8KJBB9a81Cec&#10;SfcqLPM5l3eJP+dIbl7qZ56eEy/8u8du4fi/PJCaB4259F4R8SeuPO/Oj18+nMu+eHlmcnBzk6/w&#10;5nXNDvZ41Ku9XU+7T5g1j+bx9cN5jIOZ98p88g+WHdgDjrHsAE7c7RUtvES8W9M4GubttO31yrr3&#10;eKX3K7y43+zpXePNnZ7e3UrvPZkH1prgxtiBiK7jVT98OETmpCZv30fr+DEHj3fMufJ033/4L/ux&#10;I3n29M6dh9fPhDXnbu251l7N6r7PvuqB77jTDuxINOckX+m8x4nPZ3C8O/f3GXt81kyf37nvgve4&#10;6r9jd+Z7JnOmfegRJx29xJ2/eeTwqV8Zd96rc/Tfh+JB9D8bsuvKi/4UW4N/YvdckyeSt/+u11zq&#10;aNgB7KvHR/ad7pdz7npwno1X78Zn6vf77Ds60Z9wnr2Dz9Jzn75j7/Lo2fG11y4Pnw+7EMHRt7dr&#10;5+YHxw+cCD5pw5n+i8ErLp6PxHi2L7vt/FoTrrETj51/9+zdvUfq7Ocd7/pby3xjK78VZ4XbJxzX&#10;zCW6R54YHdrU+fzxxx9/Rc+ND3w8iejh+9dnMLiJxpzDyZzmpQYn/kXa/GXyhp5e+6TOJz0+4TfP&#10;GDPMcc68SePeVW5PZq405jYnvSt9a6Z6NcP3ttPd3eHO3nj3jl33fvSjdw4v2PRzL31H9FdY+hPX&#10;Oufhcr7g3rV5rsn5sbmaufJDnzhpvZO578hXsxo/Ocu033S+CZu0YPDZiZp+Ij1jj+bxtx/zjOHd&#10;GFxi99ER4VEnRgOeSG7OT/573gDfBeLpz6Hvuq2r7/e75k6+3EkiP4a+0n7sPO3EznB+pcjZeD85&#10;m+/AOOd2H+xVcZr3Ku/P8OF+P2P2bmb24q55n8Sdrjmr84WH/+R3+YcnMeiBXbc5usZ3yzT3XfXV&#10;7j13dbnNe7buOdnT95h+fjEz9uzM1j/yft65T+/XdWZ/1uP3xR6+P7BpP3rmwzMWnms4xO7hS38X&#10;ow2fD154UO88PqPHfiezOeMJ93fm+E793p2v7md1x2gT+Y0Ae2QmHOOrvOdMWp9j8pk04e3wu3v2&#10;3JX3NLf3518uNr7z7PnU0bSPz4YnHPfwcLQfGvp4pSZvjnuTDuyRyMxJu9sb/rQrvVfGk12u5vGe&#10;4uVzk6e/Ow885uy4cD4iZi92IWau953wq741nMNYcnvA2cXW2G+ne7Tnuzn1YCfORpz09KLps4VP&#10;Hy3e1N0H/85xuoer83Avvo9g4K0HDz+5dc09rfFc8e/MucPNPPbnPKsdnsHtfXe/q7m7u6PHGeN1&#10;Nd9c59F2jX96jzzxs4fzKz92WWnwTh+uPdER03OeGl3j6fEwJzU8dO7B7wi3cXt1vtLYo2fbA16w&#10;Ey/4Ha3HB4x5rXlV7Xmv8myfvsPuX9XsaJ6xd9+R5/JejCX3Pt3reuJOmHXpZzZnNR/M/OQrvHlX&#10;NbPN83zjnVvbebinPu1LfaoPjw/ajq+6r8nX3tPOu356k6bnnNbx8rzW0fPMCYsOvD263vF2Pfus&#10;eCvc2uQ+j3u+D+dw8CeCvyrGd7Xbq2Y86uO9pruhP/VOZ97RMi/e/T7u+LDblcbz0Kwi+9zRrLyu&#10;cGb0TGr01PDBE+kZe0U+zWrfR2bb13rnPSd1+pPWWOvwNAesudTmBkvdmubQJ97xssY5HsaSu4Yz&#10;xd5x4gQzr727htu4venB7Rnm7nLrm7frMd9zjbXXK+rVPnfmwiWu9vIsuMaSg688Gj/VeE57ZOaq&#10;733ggFHHj5xez5hqNNaveO2b2nrrjKMz5nmN2+eVOfsS7c2OxnqviWP+nbx3cL2aY05m9X7TH/4y&#10;p/XeN71d39yPyL336bzsv3oe8Vt5/eC/zg3wvUjMZ/cd+nVOvT6J74A7Cfur30t2/Q57/rXkk3/h&#10;rLbxz93ug7/7/WXmNGOFe/evkntX7u2r7JY92I94Z7doeB7RX/7hScz5EjCwLxI8fLjNwes7xkcu&#10;9+ScfUfcI3eYesJOvH8Xju+KfHX2u+/xit/9fp+rPcDZl3cM7njCMb9zdpp2hZte9+m9Ou7O+upZ&#10;v7Nfv0/fO98pIvdkDhix/YK3Hm5HfM0Hwyc1M8KjT2zPqT7lmudZ3g/cGDPRTz04ieHBTX3FX/Xt&#10;EZ88wSZ+MPgrzt8O//7NhvbCA67jrhceXvyhWWp7TJj7r8h7z8zsuV0zt7Xgr4zeJzkz2Yn6ZGZr&#10;qKONj/2DdR0sDzOt/7vz+F8f9URHvLPBI/s/o1nd552dd9zpDhrrmp3AU4PtZtFDR03EI/HqOeFc&#10;eXzFPnew2y33F96KSz8e3LXvC+1uxq6HJ/7282xmmg9mf/eN7/KVJv6r3s5v6sWHfYnhOZ90xtjl&#10;jgb9NB8ffM1Bl0gfvnuP5niiP/GG03viRT+eweAFnzjg6OD0TvjQp4bXNfhnR/blfO/ehznEd877&#10;iBnP7v/ZO17N7+8t/MZ39xDujt+91HkyKx/q3YxHe5zH+glzPzk7EVeak/3jgZ4YDO+e7fmrHJ/W&#10;rnBm0fdO7dE12sZ3NXMmTvfu+j/K99zkKx/zev9dr7lTPelXe0TffLjgxGnWKWaP5Mw40d/hnvh9&#10;R07uwHd4dYZw7/AnP9/7yqtx75mePdxL7nqab6y90pswcGt3c9L7zs/ubHfOxXskWpsZ+cM33NXE&#10;Wb2L+Ew72sN9+5jDPo2ltia85qBNnM4QDNxc5ztP81Y+jbvu/e1H7vmd2wv+3YjnXa/w0e5m7nju&#10;MX/yXPXA7bPb5U4ve+CbSH7H44TLnImbmScPd8aOrtHjRQ+ciJa6o3VXXuHCaZ+rurXUnj95dH83&#10;H+4JZ5q1w/CGw4zG009vwtES4dkLLJx4uBeMOjlPY6ezJz1aPKmbCw5v1Qd3bI17P/nPDbzrBvKd&#10;zXeP7+675nwX3+9+D7/zu+S73N+1j3qn/Bw+zVvt1rv+1Osb4F6Ja+b9Du9upTz6w5Mrk0d+UPKF&#10;SXzHgVcHfQW+Oy/nujuHO+g7Zha4eeSrWVf9le474ruz7nqclXumvhun94PHs94n+zPrNLLTq7zx&#10;iS93cbVL8/C40rnPOYz95I/dAPfPe9ndLb3EfPhf9iXvB25w59SJzE7OM2H2d5/c/Z0PPaJ13hGc&#10;CD9xwuizDzXcxO7BcWyeNc6jCRf/7lHT94xX5vbPzHyMZRa70Ge+eXAac43uNEaLLxrXycN5Zga+&#10;q8iMVR/cvFfswznt5Zw+86cY/glv0r4L807ebXW2cOiZn/3cW+3reWjMnTzdfzZf7RicnnfgrNOu&#10;3gWtsV3e94D/NG+1z87/q/c4E/dGfbK37wj+hHWv75zZ4ZHjQ42HOcY67xnuc0ZmEMHNvZufeuz2&#10;m2b6HpxP3GA7ztTjDvALZ/c0f8d9R4/7I65m+BzOd/vb0xpya42Bg/VO4IlwiXDTgwc2xdbBASeC&#10;J9p36pv7rtw7eCfO/aq98Ol57zoXvsylfiRm55XPR5+n9++9ep/0G7MHfXyo4fjscNIjb+/W43MV&#10;V3Paf/IJZ/ofT51o8Wsu56NPPOGFE/3KA6+OK439yFv7irr3pe4zv2LWXQ92iY59wBKn3x/grtIn&#10;n/T4new0cYOdfv+mXRqj9j6NuXZujfMrju/Hup/87xvI/Z3c4eq+uF88Ev24nr5j4cLBo/We4d4r&#10;c2YQX+n9Li/fp+/u7hm4f/y63u0Pl9jc/sOT4cH1nsbiAY+d2neqJy6+zQ83H/6fabrv2h7JowPD&#10;x/w7efQ8eFInum+c3H3n9OPJzmATj94qXmnS9/5X/NWcCccXT+odd+o9gu1mtZ/vIDn7Nu+V9Z39&#10;prnRs2fyrumhZV7j9KfY3NT4THxj3gcftETw9u2+fe/k7YuWudRTZAd6Jxq4jvFB257mTXnvby/z&#10;8Q/mPHXP7H44q6e14a12WHn0GVa8K/zO3ldeP/2fG+gb4HtK7P5H1/zY+wrf+69yJx/9Dr7bvLwn&#10;Pnx/pjP8vM/pVv6N3f117t/qj6nyHvMQH5n6iPZ//vzzz3//bkFNxrQjX0pw6pL/Xznx+I21/yMp&#10;CR+N4JemJ/7mOM8ir/pitS+HDJ4Zuaf+h2Qw36HfQbQrX/wTTzjmn2ge8WTG6d7wd/uwh+9lx7fn&#10;Lsd3xel55vG+4mFee9JLTI8PXvStA4PjHpgj3tb98ccf/0cxHjB+jf0f+X/7qc1hBzBqdHim3z04&#10;ifSI7YfPpDH2WTnv/V3zuRf7951MHPNPc/v0DDx4P6nDQUMMvnrncIjh+sF7daf0o8FjNcu+zq07&#10;wc3pPF7sxM69D/OihZscbaI58OjD7Tpe+LU+Gj9XfXMnzwmzJ7uApU5OjL9rcuZO/t2j7hngid1j&#10;PvO6Tx0tOyTPg+bvav2dpr+KngGHvag79mz3vSfe+KU2Zh14MPj007Mv+C7az3lr7A1vmkWv9anp&#10;WWeM3FqwSZMeODxiPOhNfsZWefT8fLDigHtu8nz4F8PhxAc8vvmkZsfkecCTu596esyxR7iuydtj&#10;haNnP+ui4TP1zb3Kd/OvtLt+fL2b5xjfebiHvrXg5jpnj+bFhx45dfTk6fEd7NnMae/gKy6aR2Nm&#10;9bzd/plj/movc6KZeMaan5p+Ympj8czTOjBwPP4i6y/g8Ggxi7r74Oip4YFTE8Gbn9o9+PCIcLoP&#10;Di8xHP65gn5+7uJ7Zy59dK7NS55evL1D89M7wfBuL2oiPOZTu9/z4Lwiek5y/xqAP5zEd+7CvFXM&#10;bHaB0zX4KyLnZW7qd867s/NqD97Pqu8Z5nDG9IPzMT95ftwxgxjcXtTdDweMGK4fc4wnZ8akDZYP&#10;PwdMnHikT48YnIf5Uy+c4HzQENFSwwvuXvI89OHDowfuaK3xR/LeKfsYmzyZTy+aO8/OPz33mXV3&#10;hvfBA+yuF/z48N3Ca4rsH11yz8fLOnjBzDXnNGf2Kf+78p69J58bL2J6+TUw74X3zXvz/ZpvP7jG&#10;kq/4E689Up/q229V+yzm9Oyruc231yN5+13Nn2ZwX9HmXSbmE5xedNTJzfGvEenlsVdq/j4puB/7&#10;G0/ODkRj0bn+q/j/f7G/c/qOeAQz1/kJ3xxyvPkxERxfnxkeunDAzKePT3qrO4WTiFfy6WHG1Juw&#10;8K1Z+ZuDz4SlN+Hte8JZeQVvv2B54ksv+TTnb+Y/f4X/D/LvrH3siXbC4mIcVzTU4YCZD7byQd/R&#10;Onr2BdtFPLxbMPvAwWfqgTU3GnroHeET6UUzYfTdwz8Yn/DA0Thab5yc+eGRd8918smztdaY712N&#10;w9/FacbKgznEla/1E5efw6J3n9z6aQa8qRfsSo+ufbq+4xWu9Y/ucKrjDJ8Zs+u79n3GO1reReIz&#10;Xq+438+e32fw35907yNq3s2zs/DhflN/9tnunCn7coY7uu/I5ayJeV95En1+3mN68JPngWv9353r&#10;vzKDeK3YM6580l9xgnP+1ZSdfqUx3jP8Y4J7bP5qX/Pu5My5Ogtz2dl3Q89zj/7LkxZ07gHugfdQ&#10;Fmvc2u+Sv+oMvNxHzs09P6L9VTSr+zPu/JXn9v3zfSBmztQ3bq7x5HnSh2Ovv7vrv6KBgbZx99ML&#10;j5jcP9mFaz2eeHTExzj+YHjYl94utjc+V5r0T7g7n+/Yu3u/z55x935Odjnh9HcpO6/e7cqvcfTE&#10;q3uI/pS781p5rHB7+QwnfGvJ7QH26ni1GzsQmw8+7bXrNT++8B2dt+a0xuOUv+NdefX92AvtjmN+&#10;54/q2ufVde/Vvz5lHmf3bDCie2jau+vWoDPemmnehNnjkdxznU9e6b9jh3fP6p2vzpl93n1WdjrZ&#10;ZbofsGf07DB50SPCIQa/uqNndmPOO2Lv1WfkbJntM7aO3VoPjp4a3soHXuIdrnV3c5+VmZ6/y3uW&#10;9d17ps598R6YQb3y9bnCmXSr9wB35X0Hv9rzjtczXO+xOjf+V314v0r8jue98x3t86XuHx/9LvmX&#10;gytt+JMHfGL7Uu/6U8/YNBdf4o5Pj9ia4Lv7bR16R+vJJ1961ibvGdQrfuvxWPHxsy5ccKL7zs01&#10;Tr7Tp+e9usbjTtzNu+PzCLdnv+I8uz2Yd/UOdh4/vb9vwN9D7oT7pf6oOO3yUbN3c3wf5K/c9ZVe&#10;nANPovFgnAM8EYxIrz26D28Vo8dj0tJDnxoeEQ4RPNEYub2CwQennvjhuE++wtuDGau442fWro/n&#10;Ccd7o7uKaPz7Q9Os8ODuPE840TePmcSeYb7z5qXGgxisNe6lnyecCf+7u/7rSueZ5O2/0npaOCs9&#10;PPs4d5+c2LuA76I17BS+cfTdpybCQ0ukT4RHBE8kRwtnFyeuvfC0hzVTP1xzVlrjd3K8vWf0xu/4&#10;NRef4D6f8fS6Drex8D768c7M9l5THx4x/BMe/J/4uhvwu3qd6+NOP9+Fx+/uR/lr3YB/TvSP0+B8&#10;jP9ap//3r4ersz17ft8xM1aewVc9tI/EO553uMs/PIkJkaV9Genxm7PNg0+M7ooDN5E5dzTWf7d8&#10;dV6f33fo/KPP+pmzr87a90gd3bv3Zpbf2dW+9NFSE3de9FZaPHZ9PMIlD9+5e3iChWs+ffSrGtwR&#10;H7Spn3nws8eznvb6Ljn3+c59uVfPcj7NnvrGkuM76YOd9O3ZPtG7fzWz+fG70vRMNI4n58DH85zT&#10;T7zygxv9K5+V37TPaveP3Cd7ebfO2ZH4yt0+08vnPN3jEQ3eq+8F/We88Xg2Xu34rP8r9av7uoOv&#10;uN4zHO4Fvmtya5xbEy51OM4njbFpTvuZ7zxzJr05d/PV7vY53c8acvb17sbgJZ7sYj4ae3f/VfXV&#10;bpzpal77dM2Zdj6Txnx2gZcYjDrc1I3ZAw2Yud0LByy8q+eKc9W/8u++d+/enTpn5DPpuIOp9wx2&#10;4rs6Y7R57AHWO/neV5zWvKpe7X/i77Od8L8q5zucY9qxsdS7x9+z5kWL3jyw5qd2b9Ks+vZacVa4&#10;tf3dZQdrzXceDjwi/e7Rxx+eIxywrsET8SG61zpz0nMdHXxwonv2P83jg/eVxjPNbT28xqMJ1jO7&#10;tvcun/yZjQ5O4/QT2cnYKm8f/JvfvO7frdvPOzu/6/ur8E/uIHfY7+tEN91Rv4+JY6znujft5f6d&#10;3HPunG06zx396Y7TnFMtPM5IDM6uiY2jM88YuLF+J7u9e6Z9nLcHO5vTOWfxPsbg59+v2R8O/ZMY&#10;vT1as+tN88wnn3gT1rOvOPhHRx5NcuLOE01zqK/68O7EqzPZi3MEYxfiyfnwQkPNDuDUzHGNBi51&#10;4sRznxxePMgTrzynPnPp4QfOzETPA4dPBMePmr5xsHCC94+/YObj1fGEwwzPBEtsPFg/p3Na9+76&#10;ZPfskP3DJfZenM9+YOGucHxWvsy0FxqivcE64nPCjbbnnep67jvqu2d5xw6PeH6lO3xk/4/W8GOC&#10;+NHzf8V5/Ni5c7af+79zWx/PzfvhM00/+Xnnke/FNOuzsFd+R+P10c/p/uzm93WlXf7hSQ6Jmc3p&#10;TfFqYDR4TXpjzDb2kbn3dP4RO3je7h52vY/Y8x0zvvqZvF+/p9xH+jzuGzPHOZyOcPAjgptPL1j3&#10;U6ffOJrud+055GipE9Eln/rB+4FnbTjgRHRdg69ifH+3Z3VH3MWqzz31uwCPLj18wHfR3NVc5sEl&#10;Nr/r3dyrXs/AG/xK/65+9ph2mLBph/DiwXngoG+cvuOKO+228sMjviuOe+Z7l6sc7zt6NImdxwcv&#10;4tUOH9HPLtmVuJvJmeC0Bh/6d+Iz2t2cr3DX7ND3t9vbvZ0Ob/Pv5P0OV9pn56x8d/juO9H77LjM&#10;4KxouVdqeL9a5NzTuaZ7u7qPqc9dZsbUn2bfxTzjkTnZy7u1H3UivETXpzujh483NbF54ImPaKx3&#10;vvIy507OvZxqduecPPC/0qUPx5o+Lz3PQgcWTWP07uLRTZpgvRszwCcdnFfH3T6ZddWH8+q9rvy4&#10;qyve3b59yYl3vd7Jn74jE3a1A5rVGenHp//lL95ozaVnDB69RPdPcHPI29d18mkGWKLzeFLbBzw9&#10;482lJrIjetfOJ777u5x94kFOjO6ON1zrd7OnHh7di6d3TH/Cgjcv2CMP/tGuzgQOl/rRedH5Dq78&#10;rvq9x+puPLM17HR31uTzXbE+O/dI5I4cv+tZ7+zt8+900/crdzrhO5+r3uk+k0+/4+Y8uivnxJ/Y&#10;/qf16R7M4U5WOvrs6T3o8V9OxBMO9c473IkHhtcqTt6TduKtPBuf/E44zCTaJzl4onvgzKC3wuFd&#10;9Ve84K2Fm5j57GCcXmM7r+a6jm41xzzynhPthIVv3Dleu9g7We/8yqO5Xe/0qx4eib0nGjjUq7jj&#10;TXcbn9XM1YwrHL9plwm78pv6d338zyfer33cm+YGQwPX2ErzCpy5r/Bqj+ksj8yLz4nuhNM7fkb9&#10;Xfb03WTnz97bO3z2Lr6bz859F/4xd2cve0SX2j/u8G3enRk/3NfcAO9m5eb31hzeY+NT3Vzmdpy0&#10;XwHju8q+z+yE184DTt/bTnOnt/L3+eAQ4+8+8y7/8OTJIeB0ZMh3jpzp3WfInGkWL7D74O/e66P9&#10;Odd0F3d2mb7sd/Tv4E5n4ryree5bf/d8K37+4aUfuB2blzo7hTc9K9xc6zlfdPnkN45OPOw35SsP&#10;5k2a3wXL3azuwe/m6j4mj533zo/3tdJPs3Z+pz3mhp8Zd85/OuMRns/rHePVNf7WgE1x0k/a8Brv&#10;+so/fDTxm2ZPHmDWgj0b//Of//y1B7txTn7uYWbmsO+EPbvHXT27EKP3Xiu/HYeePVc+Vzi/6T/x&#10;4s+s7gffzW/dxG1OZjCz+RO3d9rVj/o9O3faCc/eaeK+CruaxU6ZB9fYbg/4xOjIJx2+O86kexTr&#10;fZgfv+yQT3NWs1qLx4rfOHrO7pp80sDvHrW1V1w0u2i/HY8eM4nR55P6rheeHfE2jvc0Z8KiRWOf&#10;/vtrtNNM616VM4fdqCd/OPTYlXqKk1/7oAsOPxF/R7hE88FW/vRPo/e50rDjFe+j+tzL6i52fXof&#10;setqP2Z7lysumlWM3h7OV5rPxjn/o7taT54z4RfMOOelT+1oPn8ffOWDxr7k9DIDzPOmPDx0juTW&#10;BGucOfZBA9Ya+sHRN2eFo+3Yevrg+BHTp5doHK0jXGPk0e764V318Vrxgq96aB+J2f3u/q1JffVc&#10;7Z7+ic/VnEf6J+d/xPcraXy3V++CvSdevyf7otvFu3x2mHRgcHZz7/auPLvfNbvdndv89k1/wqy7&#10;mm198vB3mvTCsw5+R/aYuPR20Tp4zEjtPviEoU0vH7jgeAU3hxxe+pOWPjE6HnJrmQMnER5Yz3Gf&#10;nGhvMHymmN9/2z38PlLvgIY/fJVZEyf4ag80U3/lxdypT+9OnGazV3yc4+vZkx4eEQ5e1PQdu3ei&#10;iR6dd7PvaR49XieacNkRvne48oILz3Uwvn94wyPCp98RXuPo6BPhUcMD7wivcero8zGva7iOzL3S&#10;uW89OT6pV9wJB7Mez6sYLTp8ogG70rt/qvEc6z87912wC2f6qjuz5534lc/y2btlfj5575+9y513&#10;+hHc6T6M8WPlzi7WxCsf3z31Hc8f7utugPtP5PE7c07/ldFzX+m78mJen8vfyZW2//1Fe6x0K5xd&#10;iP77KzBrXzUvnvH3mdubPlzv4Zw9l3940kYWOjenF6FmEDpw6qto/V3tlfeu/5GzvAdzfe70weH6&#10;7sF+pejz99l35wzX2h33md5uhvd1nnlds4Px9nYPfjj5rHrG2489Jhx/OI7uOfcs4+SrPd1Pjs/E&#10;p4fmNPqM5HhNc059vyIv5+ozPrsnd9U+zGkc/q4Pp7XUrb3io3sk4s3MxGDUV56nvCufqf9Ob+bd&#10;mREu94X+JDIjf6O0u1t4K89n+5NvdsKXsyU6Tx/O5PHR2OoOpx05R3Z0frLzFX+adzon2vbvunfs&#10;fupph8m7va7qnjXxV/PNNcf5Izu2vudQmwf2bPQ9P7L7lb53Nj+700+cHuNw4bkH9uq4mtHnmOZG&#10;i/6Eb07rqDMnublgiY0H45l06dkb7s7Hmisefh2vdOn3vuzZeHvfqa+8mHnieXUmPMLjfGCPRmb2&#10;nlf4yTw88TrRmIt+pQvX/PDQNE4vOBywxIlPf9VLP8/K8+/u5/z1aufP2eqxqX2/Jy55x30Hfu8n&#10;Hp/NWe27ug/z4fQdgHO27gf33ZkPt/vgeLKHcXK05pBHDw+vrhtPnw89orXO2QEeEY77YOZ4X+Pk&#10;U2xN+6Ixzzl8Yvjuo59iNKfcST9h7GFvcuKkA8s+eIDt4mr/xvEkxjMcPsxwH6wjnJ7RvGfqE+/s&#10;ccJ7Zo9fSct7+4pn+ojd+vvy7pmTP9hnfG+ZzfvvHVybm9w99B0nnn3gT1h6we2RmfkYwwOcmuh/&#10;uQiWiBf/cjO1H+rVbuZOuXV4hde4a3yCsV9r4BB9Prw8Dx6xOXA7rvjou09NhBdfcnqJExacPZLn&#10;6fpv9L/18PBNDAaO7jSiw2+lY076cIl4rLTg8KKzH/1dZNaOc9VjfvNOvXe8Xa/nuY5utdcKZ5b7&#10;E+Y5V3m8vAt+1k0Yfe8CNkXmuHeqRbPbA07ixOtZ4bBT9/CCQ73ydn+VM6N3Ywd03QdfxR2/vVce&#10;vxrOnRB/tfO98jy5I+6JGP/kfGdfOe/H658bmO47GPjP/f9zVx+d8f0nTvPf/X5Ws1f4tOMJFj8e&#10;zkQE30Xrw7ujnXzbb8V5ds7KNzh3TIS7240ecfmHJzHLAUJGAN6Rfh8YffMfqTOj/R/x+UqaPk+f&#10;cXd/4fofPj/qXL3zR81dzZn2AfP9ga18nsWv/Ke+MX4M9R79nTDPub3aY1WvNOD2nzzcRwMvNX1i&#10;c4IbozbmHO+TiJe5eBHd+xXynIu7/ojz7Ob1HXe92q89T3WT35W278r86fszzXgEw7vnT17Npd5x&#10;09vxJi0YO/k9+F7gPRvxZN6zfiv96h44n+eT5zelk//xxx8r20/FfXfkXohzGHPO2Y29Io/vtM8j&#10;3r1jzmTv1RnNmebSbz01fbTgqbuX2n00V7F9VvxTf3ZY8ZkHL/NWXO+y4sTHPWprr3LvcsVNnzOc&#10;cM15ZDfrT3LOcmfHvr9pjv2YYV4w8BO/aOHbZ5WvuN5rpQVfedC/ij0Lv8bts+uZl3zHpcfMK357&#10;X9X4X/HSzw7NnzC8TnZuP7Sn0XrynktNjDfc0zkrXjzxSkztOStd8FPe5MHMqWfsivfMDp7zu+bf&#10;/f5W34+757IP2kRwIr18X8iJYOam576/Z1c9++C98rLvlFvnHG4w5hkLDr/75pGv4sq/PZkVn/S6&#10;b//0vF/38LCnOVf5o7rJ1+dw7hnG45FeMHBzpxloEtHAO9HCvRsza/Jn/7t+P/x/38DuHqd7/7f6&#10;rOrvS1S7ubhOOnpTPNn3hDN5vwObzrf6vu/mr840+e98usc7SiSHE2/+cCBYR89nR2JzmdF4ajT4&#10;UTfX/XBSGzM/ODNXnOZTM58I7rjrmZec+eSum0vN/tSZh47ZxuAlrnBz4DmSMye189R+rnq9J3xw&#10;ans6Pz2HNXdz75D8aia7Zw78xlY7NM+z3bM+uHmeeYLbKzmaaR7eaLoGJ079+OLNrPDBrCUnmhNt&#10;fv5JtE+4XaN3tJfxXY4vEQ9itPQ6N4cZwRrv2n7WtT+9jugT27u5XVvjPDx8k9/1RYMHMfju6R12&#10;3NPeqzy5A86S+lXep2f5Kjzu4qvs89324Dv03fb+2ffnBl51A1/h5xB2mH48vuLndvxzZ+TP+E57&#10;vup9fKQP5yDemc39Xf7hyTZlWF5EPtTwJozeT9zfAHeXmCfR/2Usq+EaeySf3t8jPl9J02fKbhP2&#10;ip0nX95f/Ffvr2dbkx6+4ET3khtPbh15eNOTPnrn4VoLZ+XRuLXkKw929nw0vUfPcY2PsZ/87++H&#10;75M78X2DPRrt1e+h69MZ085o6cX79GEPa60Ht9+Euf/K3LO8F3sbg9sRDvFkv9Ofn/BiH+qrmB3Z&#10;hxgNuxvDmzhxPO+kjz+e1nsP5/HF2/yVhzmvzE/mTXv6LLt9VlprvEP4qT/z8T7ZY3cG7wuP2Nrp&#10;XNb3XN8BnuE0r33taY9X5Mwisld7r/DmdY0O/+7v6tbGA2ynS++Ud+Xzjn52832QszN1z6bfOPxV&#10;f+JH4z3wILqHnh51x2j4FwfdS83MqWfsao65q7z39+z0eDzLOf2rOHn17HiAsYd1VzPYKxrr8LIe&#10;rrEp32k9Y9IaY17vZs5Vjgc8amJw+/Mvx1d7Go+HtfSIzPyJv9cN8L34FU7NWa6+0/Cuzrz68RV9&#10;Hs8Bs/dKz1w09kkvOD7uwQ9nwtHQNz/YydOazAmGN/HKyz7sSqS384LjOeiDTX1zPzr3btNs+t7b&#10;+aS5wibPaE590RPvaMO1zvXV/PRbi8b4xMuc1WM+fivud8NzL32mrn13z5yvfZ/xelSbHXwe8lfu&#10;Nt0p+2bO9Ps7wdmBndC8M2bm3Xl3+dmfs+3O4l2u+N4hufn4wEndGHuAe0dj8DrifYpP/uyVHn7M&#10;5kyN9zxqe4El4uMcT/Oco5l49MJnV7TUiX6o0U6+4YObbx9y+tT4uk7ePPornP6kXWnYmWgP59GH&#10;412dm9s5s5mBzp7RTDgcPNq7a2ZM+KnH9PenK9+ek5qd6aU2dscLD0frORMxPfJEcuun3Dz7O0cH&#10;N3Hqw3N8RGN98ruz4CdmPp/2vVvjGx3nuvKw5orbffZv/NGaXby7c/qP+v/o3nsDr/4+3N2W74e/&#10;M3c9fvjP3wDvAaeuwX/ix97Ar/4e/OM+Z6U+PfeOF69d/+pNoiWy25XuTj/e7/L9nz///PPf//RR&#10;mzGcA+YfxvNkob48OGUxLh/uih89PWJ7vqLeedMjvmLe5GF/5811L3nfPf8QEV36vCf7TF+iiYeH&#10;tVe597viuu9zxOMRn5Um+HRmzydv7soTPnHieSb/5TJj0VKjJzbOHGuMdY4PeNfgxMyDM+VgcNDt&#10;orm788QjXDgnnvbe8Ve9Z/Ur37s4exDv6ptvH+fN6xru6h2AwyPik36wfOC6lzy9/k3c9kEzRfyn&#10;3hU27cVsdr/ySP8Od/LrPdiBiAZe5nGfuTt4YOYnb3z18/qVjj5+7BN88gyP3cKxLvXV0/6uo8WP&#10;nHnMnOrVTGvC6Vn0mQVnhdM3P/krHs98lR+euTPujTjNgD/1dlh0j2p3vlOv5/TPM63Jef1MfDyJ&#10;5idf4e09ceHEIx/q0xkTr/eJZ7Dd2fCBe7Wr+eQ9F/w0Wk/e98F+0889p3PCw/+O5oqLZ++80sFP&#10;/0QTPuc3v31SG7M/HsHMwc/9cF75eAa+nIfaceqBEf092O3eZ0WfecnztD41mDl/kYe/wB1af/ns&#10;+miYmZqZ9MDC4YFjzDn98I2jJ3YPHTgx/1xJjjax+dTpmR897yycfNyH33P8c1f41nhW9Dxw6Kcm&#10;h+PYffRwrF31wImtcY3vKuLh/h29dbvcnp7pfKf/yN4zO0Vrfc7ts/O9/Mjz7Gaxm3c2v/HU/eOm&#10;+e63v2u8ifTs57x51HCsn3qNRWdN6nAaC756zCU/mRM/89CCp84nHHjmeJ/04fP9WnGtI8efOhEs&#10;Pnmfxtwj/4sgXerVDtHQQ7+r6U0zwHaRGeHYi9z9nQ/6/nUiPvnEh/u/8ln1p528H3NaP+ma43rF&#10;X/lbm33QG/9Oue/00b0f8Zjud8J6J9833z9j8LOT3w8cdnUPzVXEY+LZLzzmrLjBd37p0ceLCD55&#10;38XwZB97p9d9/IOHS0QHPzXvB+9E+s7Rmpf8St98e7NbONPDTDSJYOGDT1owc1prP/dW3uaH0xp0&#10;4TEXDlrj6VGjTbzz+P6ZgW96/HrYnuHCJ4aDFoyIPjU8Yubk4e+lzCH/i/D//8J9pG5vOI5XemZH&#10;Y2880BPBd9E+1jlHH8z84Kmb2xz6xsHwxoua/pUGfuuNd453457VvVW90jDDfTC83DM24fTxCGfK&#10;4U1x5xt+9/Fvrx3PPesnPBi4ucxLD7xzOIlwwMxNb5oRDBwP68ASzUvN03PBHa0133j47lnvHE5r&#10;0TdOHV1rqaM1z/PAjX1Gnj2+6y7v3nv1a95nvKdHZuZ7eHpH/vXvkVmv1vjH0OTtszmfuF/tbOzo&#10;M5L3j8fsfnU+/H61+Or3lnvknrmrV90tviu/4HCYfSdOd7GadeI7+a10z+6+8p1w7ogYzuV/eXL1&#10;k5xNpmEnWLxf4XMy6ztzdvfUvd19prd6n591P963z/JRO7ED8ZVzuW/ffXLXnrfCzVnl0frp2r3O&#10;2bPxOx5o7YXeGDzH9OEaT77Cm3dVv8rnas5n93d32btdvZe+M/gr3P7hwCemjzYYuXWvzD0X3wmj&#10;N0X4vW/Xk/YOtrqL1Rz47OdZK405d3JmJU7z7niZ638Q5Dcn3U++m8le0047Xc9IbQ98id1Hbw3Y&#10;q+Ld/e/MjbfP9s5Zd/Z6lnv3fXAP6BKdc0fE3i/cVa+5qc1lzsQ7weLVHvg3jt+07wpD8+rIjvZd&#10;7Rsu55x09vjque+Zs6zO7bPsOPic8D0ffjD7T35w78Z42ftKP80ONuFXvvTREtmBmghObDw1nnBS&#10;T3j6zUUzRXzQeTY5ET11zwkOZl90xO7h537yxul7DtgUV/qJ2xhaYvqcrbnUV314RJ/Dd2Ifz4/O&#10;PXxeEd/l27v1ebr/U3/ODbz6vVx9n/zd58RXmhUP3cqTs8Ej4jfFRzit6XqaE+yKx/6tB4+ePBzy&#10;K9/2az4+zaOGP/HowZ049E5i+51omvMKDzyfPQ8+U2TP3Yxdb/JcYfFh3oqzwh/Vrfx+J3x6fxPW&#10;dwInd7+7/+6hw6/74I9G+/Ws9gz3ihONOZ17Xvs/Urdf5jXWvuxEdL/1E8e//2Qtuee3H5zPjPye&#10;WXbjXzxmZz6cuXf3udh/wuitIv5oE4OBr3Tg6Mx3Tj98cvrU6TXmHv1g4cENfvWY6xwdntREuETw&#10;RO9Gbh554q5vT+dojDnH31hydO4HW+Hmrbwa/4q1z8FZid4XHtE931PwiWN+5+ZPs5v/SB1fz3nE&#10;ozW9q+vMco0WnB47UcNzRAMGFy14x/B2nO61L3X7Uk/+vWu4Kx/w3gN/Ynte8dGt/NsPHrqf+HMD&#10;77qBX/m75rM5f9ddvtu3f55497yv7n/68+6dc0ye7/jufNS7fHT36R7u3ONHcy//8GQvlIvhkKcv&#10;Az5e8eCCuwfnO8TT87/rLNwh/id3Cae1eHx07DvMXuz4yC7W3z2j597Velf7gOPnXnLvC9ccsKvY&#10;mq6v9J/R/4gdud+PmPUZd8hMzumaPHF1/ul7aR05evg9D15iuPCMP5oz+1H9Snfqu+Kt8NU849P9&#10;TZg1yTPzhIeO99C78pvGjaNjDvUU8Z56YFccz1ntglfiijPdSc9ujvveg3nGprnuoyHC9wx6jr2T&#10;e4/mnslvqMfL+KPeH6nb3e9qD87o+ydfaYIziwi3/SavcBpf1fjh79ga9zpfce3v3PpH8NU8+075&#10;lS791T7tZ96Vr7V3uNZd5d4n3NRXs9Bc8fC72oE+vtTEFZ756e368Vj18b+KfU7X8Xa98pp2ONHF&#10;z9poVjPpNZ+djBuLDi24I7pw/FCzTyJcMPPpgcHBBzzR+8Bz/yRn3uSP3r2eGY77k593Mxf/lYfx&#10;eOBtXXLj3q957nmn8NjLXq3/bjVnyt6/0rnuvAffwR3dV+L2d3Xazed0DheM7wE1fXBqx+amt+Kv&#10;cPvdyfHLDuTRsxMY0T3Pab57ya1f1fZInk/r2ndXT1o8mYU+XGPw6BPNAUv0LOf0Vrr0d73086z2&#10;+bv777+e+P1b8e/96T3igzbR9+D97/r2u/GMzvH27Ob81P99A9zbf3f+Rnb3eaVdeYJb73w3E+2r&#10;Yuau5u16mb/S7XbjnNFe+e986OFHzU7GJwz+KrLbqdbz8MSDOhHe5EvP/FWO3n1jd7ziEW0+6BIn&#10;DK7nrnI88MTPfHr4ukYP3/uBmQ8WHs/UxxfexImeecQVj1lXsfW9R/QTJzi7Jvcz/f4c3MT8P5cl&#10;glmbHJw49b2T8+ZS4xXu7veJ4aGzd/fCMWYuevfBXhXj3TOZ51444K+abZ/2ZyfPbE707tvvbu6z&#10;3tWu+Jwh/dWeK3zyXHGZM/Xpnfrt+JNHsJWGfdx3Tt++7htfzWmP1DuP+KBZ8YLD8Q7mT31zf/Kf&#10;G3j0Bk6+wzvvZ/U772d7X3m3O2db/fhf4Xe8f7j//WvKu7430/vyz/PveBePnOWO5g73Hee79Ycn&#10;ueyTpcPJwy/QaO8ewj53tc/wT874jP8jWu9Ezv3gx32nhjP1wL5i7L2vdmx+1zu9v5et63rns+rF&#10;g8fvBuzZ6P0f9fKOnPkVvtnH3uw3eU8YfDzCIae30sFb9dH/LjH3sboL4+Tc36SbMN8jfSK9rsE/&#10;Iva5ppkrDng0OQNPcNfgU5x4vg/y5mWG57d3893f9cxb5dP58Eyc9pqwlT/4SsMMZobfmHekZ4wZ&#10;9Bzp2dfY7jcO0ZjvPHO++8NdfcY5Vt+Jk12sJZ++E41Ro+EdUp/Mnjgn+hOOvb1btK6dowGjvhsf&#10;1beuz9n93V6t3XHpPaJBezdOs4z5rMnTy8f46cxJh49nXvlNPleaj+xzT9PMR3afNFf3xb1OOwS7&#10;6k+6ncb7wANzndw4eeYlh+saDG7X065g/4+9s0GSI8lxta31nm/uf5hps/cw2m8EQaQ7PSKyskpd&#10;YVZNEgRAukfqp6WaHrjURLxypvr04K5ipfeZ5OlZ6VZz6OGnmhxvItwq7jh4Vtp3Yt1eju/O9s79&#10;r87WmfyMV32e0rFLd9fqd72ndkgfdgKnzruj3u2HXn5o8K5i+rk++asePnCo3aPCsg8HH/rg+neE&#10;7GWNZhrlnR5Zp5f6lY49xd95pOdVTfqwl8/3vcTPOj0+sn5ql7s+d/UfeWcfMYv78M/Rbq40HV84&#10;npXPrt9pKvwdWHfud+yym9ntOn0/qa/qzks4PXRek3dn6Pod3vlcwTUjd04f9U92mXI73w7XXrmr&#10;7+97O4998PUaTzD38B5+wpzreGqp4biOnjD6YIoVVuH5Z4w+w3P3dk1ycm72s4afeLWruBWP3fCi&#10;VhS/wivMda/Oc37WnDPxbi8/J1pxU6+e9zs/x9ODWvHUy3c60YrL3Ks6zcaH6Oescmai9Vjxhbkm&#10;OTk36+RTi+fPasYp7ynvk51yZu686jv3O//6N+Cfmyvv3fW723B/zztdervG807/NJ77uL/v47lz&#10;vkKuM7K/nxdMZ/D8K5zps+7o9/vRO/p7vjo79/fPhecTf/bBc6KHW/lP9JWuwnI3ccbfPJmLVEuD&#10;OReM4RrqfdWTx/UT/hMcdpdXtbP3n5j3ag/fV+fxupstTnX2jn+KswMz2AtcfvQm3uinXHic8+pc&#10;fDK6n8/gTP6/PKy08LLX1clnZsX33bxfaTpuznMfz6c815Czj0f1Os9uV8el1ZdjzPuqkbOs7iV7&#10;WeNR3QG91MBVv+vB+Y6/3gB3SqRLnfcJToSfkT566uTtauml5Qs+vtRdhJfzHe/y1FAruobZwsCF&#10;OQ9OF/HGg9p93LvzOcVf4ek77O6A+X5e178jZ6eT2SsNPUVy7oVzCwfTXPL89Rl8uhvz8HQdMx27&#10;mvucyoN+7q9aDzG16KZ48rJmDr65T/JVi5PvoeIlxozE/7SaO81z6fz0iOL4vZB7P33u1L7DFR/e&#10;e+6nOjH5c56clbjv5T7k3peXcDyI4DlLNRxixXEe/eRTE+FVWu+d5pwbX5/nPb+H6QzX49v5qJ98&#10;1XzlTPzAvXYf+k9HzfCZp/6p/YidtSNzcj7706cmdnz6nzl2Z/rMO/tu2l/3T/Te3TzvpnrPzPZZ&#10;qfNeeiS3Okdy3I/cOZ7T95g7eG+S//vf/17S5M+M3CXrpVE08Qz4t9J5mue18js7/DYsgJwX7aPy&#10;Sa+jwYdkv0+/a7fpcOeQ57l5ZyceeP3TInd159x5/+71Fd5B9Xl0zM9zN0/frO/6p97vv5vV4eml&#10;Gq77wqPnseLBfyrenaFvpJOHf+kM+vLeZN+TXfye8EZPhEPfIz2ieugUydGI51xwYvbQO+45uozO&#10;US4fx5LPHHDnek4/I/9+K1x8vuDxX56khked87OGR+x2El5phbETOV5ZgytWXt6H0+2T3Kfq03m7&#10;c/i9JXcyS5zkZe1np7e6e+evcrx2HM5FhC89GF5eex9NRvjCPVeNp3I91Mn70Z3/E71HvOcuP5h4&#10;oDv1ST0+xJ3fTo9PF13vszzvtN/4178B3rOiPgvE6clcv9P4Z23HpY+/6it6fN4Ruc93zL47k8+B&#10;/x7yq93/3Tv4KP0rP+Ov9Nb9PO2PHz92dp85+PmupvrUreqcNf7myZVp9jSEQatD7C6m8j3VpMfV&#10;Wud5x+zdTPX1xX37+SZa53vu5/XcOa/OmUucztudWz7JyXo665Sns+ghZs4e3v+PoPgHXLU8T2p1&#10;f/hLV+XpcbVe7SXPardqFjx2rThg1Ux0+MD9EyNn5WzVfdAj7jS7vvt08xLPGo+M/s48T95JXc3O&#10;M+J3iqObRPeuzuZ7OnfiLQ761DpOPvVMHt4rH/Uq3kqjOdJUHLzEyb731NfjHO8Lpyb+UPz4pzC0&#10;znVOleOFtuLsMDw6XrdPNRPMPf1szKh49D4iMv/KLLR+RrCVn3Ncu9I83avexdMzrvj5fXBPRO/h&#10;TY+6i67l7GirXufT4Xh1/adxn5f7r2Y5d8XLHjpi9n2f7FUa8R33PPUnNT6KuVPWlW+lg5c7g2dk&#10;Drt4v/NPHA/XMh/fiuN8zysNeqI47AE/PeASve95pxfHe/JhJjk+8OiDTyM74jPVJc/1eOauqelq&#10;9NlnRtcXH05q79Q57+kZd/2kzx3vnPcdWu7gneeY7FDth+6j3kO1w/Sd+a5o0m93DjzQV7HyhOe9&#10;iRc6RfH9mxu857lmcA7mUZ/MROveJ3rpmItH6qsZcLvI+ap++ifHZwTRwAAAQABJREFU53mevM9W&#10;s6ufz/NX7svsaoZ2WPUrzVfHXnHmj7hDzdBX97lZ9e6+s1fc2d2dKn13N8nlfVV8sOSoTqzzBXf+&#10;1Tuc6DSHvZntceIhPvuidc/siZN9/nI8e/itorz0pV8j/Tw+Y6XPnnT4+O7MET+9s3Yd/nAUO3+4&#10;qUdbzUZTRXRE5/iMv//++7/vENx/zyE9HvTd60qOn7TuKdxrvIW5xnXws4+2i+i6/ivwakf2UM/7&#10;4NUezlNfdfKTU/k41vHlS89z1yqHA577gF+J8k6/nJe+7Jo8aqJ0eDuGX9UTD9x5qWcHOE/Gyjvn&#10;ax570qNmF6/h0HsqytfneO4zhPsOqXPud/6eG/D38/QGV973ZB98ido7P2urs6Ajrrgf0dMePJzD&#10;I72vHv2cX/0sT+3Pneh9P/F0n2k+T0/MwKObRf9qxJcon+n+rpGOmijsyiO9nqfek++A9/abJ6eX&#10;4OaZc4CTC2FBtOn5UfUT539q18ldcG/VTL9/eX2ms1X7cl5ixRG266eu44Ov7jC9vL6qc48ux5sd&#10;4WUNrojGsS6vfKSv8M7jKbybyy6ci3o1Fy9x0RFXuj+p5+fNO/MeZ3aO5/QVK533q7zSdP5TfcWr&#10;MM3WLJ8HVvGfwjSvOrf8V/PZs9Oe7odfpVvtUfE7LH289nMkrt3ynrLuZibuczgz0XupgyPcecL1&#10;5Vhqq9r9qv47scl5Jpynz+B3Nr3vKxrtjY44PUvFrzD8OMeKk1zVEz46ReYkJp/seV313cNz6XZ7&#10;ube0K37OTi16eCsv3/MdOXfjZ2Dvbh/ndpxTnDty78zhuDccRe/vzuAeXY43fWqfQy8j3Gqvid45&#10;nMUxzXNvesIc972E64FLTI7wzmOlkQ/zyeEzWziY8urZ9aXBr+J6j1wauIrgnoszeVzjPmiFMYu+&#10;emDKnUOt6BzVq6fzlgZ/93M+vvCop7HymmrF014nHn6Okznf3M99A/75O/1M6GR3Pxf5GZz6Vbz0&#10;Wt18pReGBzE90HX95DvP/cXDKzV3a5/pOb7CVrNTs+Li2cU8c8dLPHfIvte78ziXvNrrig9+RN+b&#10;exOGNxj8q7HyqWbLH5wdrs5E95QPft/x588FulveV3cvu36n63D3qz5Xne4z4b4353FMuwp3TDnc&#10;7izOd05qO55rlHe83R7uU3mgr3quJXeevhFSD5i+CQ8/4eSKcIjqX33wvaL3+fKZeJ1yfIZ2pF75&#10;eC/5XotH7ecHcx/6jvk3SlZ9YfDxhOc1HHpEOLs+/I5HX37i6Atveh5Xfdfh51py54G9Mvou0/3F&#10;e/LxHdz37l08vafvRp47+lnodXt0uHs7hxxf8XweOnDqSpec5FJ3EU/v+17Cs4ZbaelVMX2kTwyd&#10;cPyJHReNxxOu6/4p+erun7yDK+9uOt8/I6mZnG+lx88/R3hyJjirWOlX/Ff3fB/Noia+ev63/+e4&#10;AT7Ld7bxzww/JoQpf8J/slvOyXrnkWdg/51OfddW9ekuPjO9vXcnx3f7zZM5BKEONXnEdy45PhOP&#10;b87vN6D7O7lD7l3xVPv79OcR9nveuXfUPfC/vPS7VP6KfXxGv9XPDjugI/5kfM7M9+QMvqn3PYeT&#10;2K5Gt4v4VDvttH9i3++BuyHqvN4/Pb9r3fPU5y5fs9lF8XQX12sX9Hje3e/V+tWZp2fgzOw61a34&#10;7IUXEY0iHLB8F+Ae8cmd4aRn/vyvfueRWs3IP7Bmzt2Ys+76Sc+5lE/uUrx3PL6nz1/tnJp8//Qd&#10;F0ZNX/PAFPl8OJ47eb3K5edzPF/pqh47qlf5gBErD7DcC/yV0ffXHO2ZWDV/yqu0r8Zedder9zO5&#10;s9W5tXPu/eQdp/dql6qn81VnxLe6G3ryc63jzEp9x0+e9PKb4Mx1b+ZXET4913lOX9H3YC/vk1f6&#10;CmOH/AvYlQ89n49PNYOd4aB3rn7+9b56fInvPWp88VtF1/tc9xCn6628P3OP8/j5q33z7BXnK2Dd&#10;OR3nTt51Hna5uoe/K3lQ48u5qJ1D70rEr9OezNl5+Qx8HSPHR5zJ4zy00uWM5HkfHRzqyXxxOn6H&#10;py9zHa8w739kzi55nqw/cifNyvnseWcPeV7xyV1etcN0DrwrZ7mze2qv3qf25gzuCebnujrDfT86&#10;r873qnP4Xemc1ezT8+929feknDrna5dqv/z3d9eTE3N34emZHOqn7gK/aWRHzu9n8Rw/x/xsjotL&#10;L3F8noqVP7M1gz7nE8afuXX/bpI61Xrc9wfy+z+Z93vnd8S5lXdizsfNP59gxNSDEys/esQJB+5p&#10;lDc7EvFQz/vgny3m/VTnYOfsCRfGWeER4TODmn5G+sTsf8aad8zOk7Mmh5ro5/QfH8zw/t2cmekN&#10;jr/q5KhOnvjJw2Mar+q7faZzq7NMtX8q7x130s3s8Lt3L199+eeOWcTVjNPPnXv6zNUM793Vu9cr&#10;c9/zlXNe6e3/4w4/z5X39so9P9rb7+LO7OrHzlPeV/ZituLVd4yH5k884LjOd7+yS+UJ5t5Xc3n9&#10;z7/+9a/ld0EycPUvKtUCHFh6LgUv+FmnRrX/4E0+PtO407Mnc332dMaUxy5E1+U90Ku49HJXPOiv&#10;tHCIJ9w7GrQeq9kV5hrlHSfvIXXUnZ4+seJphj8Vh756VT894K+i+6SeHjH7+NKnvhrloy/N0ZfX&#10;lefpXPzkxVkmHifciV91lisYs4hXPCYa3gVc/3m8upvJPpWn/PlDLTySxw4exXU+PTBqovPBVtF9&#10;OC989RJTzzVwXxX5eZuZvg+YZjt+dRf5uaf74J99cLjZFy5O5+188dwve8zwuOKo181WT1/83+LA&#10;dW/lqc/9vBYfH/yFXX2YnXp56yHmDsmn73xy90md9/BIjvtkr6uluaJzP/ZJn6zRVDge4qiv+q+/&#10;/vrlGyKFVVpp4CuvHvxTv/JMH+fi41jydzUezhPGruDCuAswovMzh0NkV/H0wGee/3qDJiPaxFe1&#10;NCe6E+5q7hM9duGO7njKi3cgH+W6c3BmEHMWvMSp2ZX6NPpuqfWdVnN8R+VwV96a5X00vgO+4rEL&#10;/o6hcY/kwwFX7f6uhcssarRw0XufHljWeKjf9RyHD6YIVnkwl+hc5wvXF77eQ6vY6eF0fXzZl3no&#10;PPLjQVjnBz/74K+I2p2/HOI8nEM1ZyPXDk/t5/NWZ2MefOJK88req+bL91Xed+4j79+91Ot2rvCV&#10;F77SwVNkhvuBSeM5NV6KrnN8msvfH/fLnvPYCw7ncr344PDdI/vUeOCdms7rCo/9UktNv5qpHrvC&#10;r2J3Dtcmhx4488FzTuLokgee/ORVtWvk4z/vi4+3a4W5znuei4N+wnftd97fQHeX3DVK8eDSo4bz&#10;J8b8fHJ2P6tjfiepdc1Tuc/uPNkJLhG808Gjn3zV+WeOcBXVx4MoDB8w12QOB032u3qiE+fUl3no&#10;mCMcTDm4Y8J5wMWDq55wenB30fUVd+XJLPcQRk1fvp7Tr+ZVmGs95/ODxnvCsoZH3O0x1Xc8/vyE&#10;OckTDuYcYd6r9hVHfwaEDg5a1fSYAQdcNT2wrNF4hKOIjkjP+ZnDFV7xs8+cxNNX9Y7jffGZ3+Hu&#10;We1R6RKTR/cwX1GfZ7TMkg4OPbzAqTPCdx4Y3GqOesmDT8913vNZjitf9Vbz8HGOvNgBX/Xh0ENL&#10;hEtNFE4PDyIcovPI6Xms9M73vuPu8RVzPscfcSbdod/j7r4qru9JX9HxnS996fAAuxI1G68n/K7s&#10;sNPo17d82Dvxqq70Fe+jsOn7Fq/j6l11vY86B3O0R352VrujU6y03v9T8ryP3fs7vZcnP+OaffLc&#10;nX1Xr125z7znk3OIe1ef87b/5Ul+4BDTgIMlXtWVh7/MLq+8XoExn/iKGd+eZzdw5V34Z/KK/mRD&#10;/0znLPaAQ99xsG6m99PHNcmD6xxy54I9GfFf7fDkvJUXu4jDPo6ttH9Cz8/q+fQuxHOd7iRrvLgv&#10;+onT76J01byO/wqc3V/h3Xn6THLdw0feBXO7HYVPOKk//QykflWvvOlp52pvYXBWM7yHj8dTj8rP&#10;Mc+n3uyT2sRV45k9136GvNqvwla7+nk73spz1XM/3Slc7tf7qxydOKfalW/X0zzmEDuu474neGLU&#10;RHjf8ecN+N0oP3kHP13WmTx9zpq97j7h1Xlw/t2u3R3tdN3J2EcRb/dKjFp+1c7e95ng7u39zJOH&#10;Hl72we9E9yRXZDaRXs6a4hUPb/dMDF3irtnl0sqn8qiwnd+T/ep8FcYZnpo9PTe7PDX3s/pU99t9&#10;Zj7LGVbvhverP7wkTz7no8+5qInClaMnwveIpzDP4ay0cDymh+8kXuXnu7qX8uypxjN7qe1q9N6v&#10;vPIs1e7uobzyTo7qymulped/uI0HPfl6rponcbT0MyY/+9Q7H3hV1Azpq1kVJo+TeSfcar9v7Nkb&#10;4H0/6/qMG5+37jPTfU6vTF/NuOJXaThP1VthlY59J3fgv34xB09FvOgpgsMTxizHPBeneir/ivcu&#10;rNuvw3PPFa+7n5XmxF/cbkb6wNXsE410ua/0ie1q5iv6kzrvneS50+kZu1nu47sq11d+8yg+rgNT&#10;7HDneC4+s1Lr+0iTtfuscmZUHHmqz2yf0enQVH74VD28K9+VZ3qtZky4nb7D09NrzpSYe2XuGs/x&#10;EL/Cp314GeXpu2Q/690eyVfte3suL5/teeXjGFz3Ux/cuSvceWjT0zmfOf+qe+tOtbvu/91n4DPw&#10;md9ztdtX3fvp983nqLqjd2Of4fP97jvYze/e37s+309/Pnfnf6r/WffefvPk3QuYflD8g8YPzI+8&#10;tJylHdjj7h1c1fvd5X5Tzyu6d597eraK53dW9e9inX/eMzyi5pKLS+74brec4VrvkfsMccF3c7y/&#10;85AnHEWv3Sdz517Za6qZ7pP7fVTd/eEF5yPe3cf/kqTzqmaBEXnX1OxPTdQMz7uZ6TfRdF4Vzues&#10;6n0WLO/glXtpls+b3veUl7v7LHJxrvqlPz7yJofj88AU4RGFVdwVNvnxJN/dwwzfBY16Fd71xUWj&#10;6Dk9tH9K7O5HZ8+nwpxDX56dr/Odg9b778jZw3fTHlnD2+1Y8YThR5RPhVf63czP3Pcz7vbU3bz6&#10;/O6fudfdrlOOv2d5UU/03Wz3WXHoMZP6avT3ov1Vg3Eex3Zz0IgnnR4w6v+A9o8Oh7LTw+vizj91&#10;yVfNDuJ67lrXOUe491yz8kse9coLzir6biveR/d0Lu3GfqtzwvnoHTVvtdc79vmnzLx776vPDL2c&#10;oVo9IncNRn0lMlNa/HO+evDUow+mPs8Ug38S2c81Pk99/v3XOeTisjtY1u4H5yS6Hm9hzHbMfcEd&#10;e3XOrh89m7l5Pu3R9eByj9R/UvysZ+veyWfd9+pnYvf5u3venf/VvaXjHe1+LK/6eHR7SOs/v+Ll&#10;cefh3tKJry/38PM4f5Uzl2/upHZfZskH3D0rzPur3M+w4nU912sP9hff80rvWu+nD73pOd2389rt&#10;xkyPaHyPCkPjPDD41NPY6aYzUq8aLTk1O2UNrqheeno/c/gnmo6LVzdjiovHGbtZ6SUemuxVNdyp&#10;v3ugFbaaK573r8zi559uPjOueLtn5pxRPz+Tw8lZuxqdR2nS1/vKKw7nRctsanTpNanxIKJhhmq/&#10;D/G8p35qhfEkV7jzqz5a4oQD9zu+5ga+38Ez96p79M//qetd/Svn8Rm5c77T/a7w2bPT+h3rLM73&#10;vNN/dXz1/nR+v5+vftZ37J+fqXfs0M28/c2T3YcHnNgtwIcrf6CBd7qnceZ95pf19Jk/s9/uc5O7&#10;++dnooX/1DfB5D7Tmj3gT3aHq8jnlui99MpZ4ibH9dP8qgf7VLtXs+GrN9W4z9U93eOpnP27nTr8&#10;qfny9/tc+fouXe56zubYd17fgL8D7s3v2Pu1wxo9ec+dk+/TcXb43XPIf3cW7o9dqHM2OLxprHym&#10;2hWP+yWuuKue7+denqOHW/XgfET0+ezUzaXvGrjqJa4aDbxdTI8dn/4VXbffFS/28Nj5O+dKvtqP&#10;+15xrsz8LJo757qj3Z2fe4fntef0p7Hb+cSz85juwCx8su584KsvjdfK8en06Lw/0Yg/9Xdv8ukM&#10;8f1crnMc32l0n50Grt+tNN18+Dvf7Ltud7e5S3qd1Hj5/BP9iut3xJyK77yq/xHYZ9hhdUcnd/CU&#10;z8nMjssuu8+X99EoOt7NuIK7d/fuq9mOec7OYNTaTZjXvu+q12nc0/XOV84uPs9z9SuOe4qPL1xq&#10;9RwjF/7kk/vIWztMzuh77PbjXCtetYvP8Nz3q3QV5vpJvtrV9fA4I72sOx7873h2A3mf1J3Lrt/p&#10;Phu+OkfXq3Bh+Rl9xVn9x+qp/x1t9c1B3AMxz0+9mpv3hmZ6ts7bfZ3T7drhkz3QOjfney9z13vu&#10;vO5e4Hd99/Cd0Knv9wOf/sRXGvfGg+j+Uz888ZhEdp5w4VQadsxe1vJwzPOVP71ddD/PO92Kw5mu&#10;aFe+6SduNQsP/p6PWlx9dbr0d288kqPae57DFcYXGJF9vCZPL9/HOeDJh7Prw6sinng4Rxh98IpH&#10;bxLllx4Vll6pyTr5q7rS+g7+zZLygZ9xNWPSy7udaL4S56uf753752w+e1/h/a92n5zjrv7pO/J9&#10;TvcXHz3x6f2e8NNu7Mqek7M+Mfuzefhd+G7ci2Pvztn1I/fY3cPuc1PpwXba6pxo1buid8/b3zyJ&#10;WS6iJSusWtq5HE5a8koD5hx2uRrxIl71uavLe7vr963//Qbu3DFafU489yngwvg8CQMn0nOt57s+&#10;PjkHD/XTI2v3QOd+ju1yeTOTfKeZ9N3L851W3OoB785eaZ7GtAN7uDf3J4x/6ff+aY4fZ81afvQq&#10;b+1In33dg560cBXJK88Kc288wSr+FOv2eMJ7ukPH8x04s7jcb6d7Ne57rWZ1POE6A2dKHjX91Qzv&#10;dffCPI/SdXPguXeVJ4+aPzQ53T9noFck73butMJdgw98r+HRuxPl+w4/n5l/ueI9P9sO11n8nlz7&#10;lXM/U3cHfj74is5XLoy+ajDnyQstXPd/R/5Z9uC+PvIO8t3sZvPudrxp/8m75yxEeU9/f4RGe1c7&#10;0fce2O6s0ojr2m7OCp/Oy31cR97tlFpqdFn7mTyHx6+DqplJT56Vhr7H5LEP0blgPs8xcdXzPv7w&#10;8AOnVkyOMPdS/dSjWfJmD9XM95mOPTX71IcdXMfejj2ZP+mPFzH3BOecxOQ9VTPvxC81Xmtfrye+&#10;3Rk7vPJMbrdH8iovYcnLWpzunM5VDk+RnmPy0kMv8/80//8/XA/mGrB3RM5T7VNh0x2val3HbprZ&#10;5dmb7vcEr3qvla+fqep/Rczfx7v3v3q/O927zsjc0/2Sn3W+J+aAwxdOTu9KdJ/MJ36uSb72U3/1&#10;6PeXPHAV+fr7779plzFnSJdYKfw/kDtktnMrzPsn+WrOyoezoBcXbKWj5zowRc5Gn9o5ynez6OPj&#10;GsccVz550DNjonEOemF5PnqJd3r43s+88tphla9jnjPPMfyJ9DLSx4MIT32+wMQR5jU6jztvcdOj&#10;07hv5vKodIkxC7zTyR+OzwLrdPgTXau8w5M3qeWVfllXPjrDhCdt8lRzB4qewwWT3nPXVt7Cqid1&#10;cKp59BRz9o7v2kpPHx9q5iSumh5cj6ueeOknzDXZVy8xaT7rw75faefPdJfcG9E/G59pz24X9lb/&#10;yu539d1eJ7h2qHbvcLx99w6rfOF+tlid57Pt+Ip9Vuf+bO8vd331fjkv7/9kPl6K0hHTs6vhEzve&#10;FP9fGek5OUSaV1ow/F3jWMebHNB93P9O/gpP7aNz7rzzzFnfOdeJlndyonmSe2f+He3uDOmddacX&#10;z9/9VNf5Oe7fPMIMoniTWdXnDI+J3vdRfkebXl7j+8oZPu8j8ulf/t/ZpXq/fCZ37xet373ff+ZV&#10;vdp9Nz+17MOcU336Ze3+2fvqdb7D7jzJy1q61b1X/G4WuPykI4KfxNTnHrlz9jULTtWrsJP9Oq7P&#10;JK+4Pj95qld9/JLnGjjT2GmF536dZ+Xh2qrvXurvOPDdF+xuZDbeRHzpU3vsesLTx3VP5FN/8bo9&#10;tcfV3hNn+AoeeX/c1/T+r57x6meI/VZznfPqc2gPn+GzPV/tmx6q0eKtmlyx6uNDz2u0jinPx3nZ&#10;83rK871dP82rs0y14uWeWbuXz6q0zp3k6SdN3gf7JL7yl6by7vCV17Q39T45x3T2Hd5qn1Xvzsw7&#10;Wj4PRHn5u/b8zpxT7e79+76d94TTaROv9nF/7ql7x+AeNQOdcvdTnc+E6xzpqYma0c0RJ3vochfV&#10;4tKvtGjw7Djug+ZqXHkxn52vzkC38lntgd7jyst5p/mJr3N5Z7t50ky5O6/v/uwGvu97dk/O+iyf&#10;U/8x5vspn7zXv/76678/50ojP77cQ17MUsw6udRoVHuu2h88HVO+0iT3lTV3udrHe/DZKWtwItoV&#10;zznk0iuXLjG8T6J7nOgqru906rvjc0/OUw5e7ZOY8/E50cvPz4i/+4IRr8w53YlZisxzDJzd8V/t&#10;nXpq1wpTja//D//gT2O3d87DDz598C4mj53Fz17n8QTO3ukFnrtkLR1c9xAmbsVPTaUXR1p6xPQD&#10;99nkzhXPazi7mBrV8vK5V72r2TnvKqfSvQPzu+LOJmd8x66fdSZ3+FXvjR8fRN0zP44md46OONE8&#10;zfHZnjOnwugRxdEz4aJ5V2RX5n+Fndn1IyP3cvJ5PtkP/1MN/K/wc4afUbm+9FzZHS3nvxP/d7qA&#10;HyAHVj3H/IPjePqonu5TaZ/C2PGVu8jb78V3B/fo/V2ObsfLvnSf7dmdRe9KT7U777E7U6XpuDvc&#10;vTSXvVLX4fBW/ZwhzY5f9Ssf5nsPrIrJU13NqrRg6QH+T4q6M7+3vJOs79yN5pz6nfJP9/OdNIu7&#10;IFZ+rvG84l7BTjzZ84l7Yi6eV3b/KM3Jjs7lnhxjZ3pE8JMoX+nTXxi+2av88UBDhJs1+JXIPszs&#10;PLqZ6LyPJ170HEcH56nIrKt+2hEPou899d1pdv3JHN+P/FQ34V/l+F3KQzsKm5694lUY+53cAZqP&#10;iuz9UTsyrzrfqlfxVxjvdMU57a3uaNU7naN7WPnR787oWu60wthLHHjC4BLhEYU7H5xIz3kVJn43&#10;A69dH94quofnKw099qZWFIYPfWr1lQuveurz0KfGA5xafTC4XWR21xeOFzG5jvsO5PSpifjQp74a&#10;/b+whId7K8/Z8N4dq91893fv5/PZtdoPjPgR980sYs7scJ1JveT7WSc5euZIIwxvonsl13voE9vV&#10;zHFv9wL3fZVT4++7g6GtavWyD4+YM8A7XYfvdPSvRs6e+m7/5F2t01/nT+zEe3d/7rWb1d2Je3jO&#10;7G5/8NVcPOQL32d0+VVd5yd8tedK96f0/E6rM528n0r/URjn2O3r/SfePXN1Ts9Pz+27aMepl35f&#10;5FrN9TNWte+2muU7eJ56r8nhpz+7eR/NJKKDix91F9mD2PHAfY7PAHcMjSJ9sI433QOfVcyZzl3N&#10;cR257+tacHiaQU7P53oOD2zFF9f7qcXDY8fBiyiNvJ3Pv1fAUaQP5vtUORq80cPd1dorOY4pzwdv&#10;ovTMT67XzNlh6ssPf+d3+cR74pfncN+J3veDz/2oB6YcbzCvwcSbPtLggYZ66gcffRWZM+FW+g7z&#10;HeWtejVrOn/HY5bvVWH08fN9s0etWPG8/xXyr3AG3sur7lP+JzP47Gof6b7CHebd+c6c4fQO8ERP&#10;/RHR96/m+Vn8fVVcYTu/TvcunDvPc75rn888l7t6cke/d/nuPj+7/pO7PeH1in2feA+3/2+7WSJf&#10;YF6aLgAul0GNFty16Bx7Rc5sdnnFjBPPjzo3O3F+6q8YdQbOsXqPcE7O2GmY433l4D5DmPO8t8or&#10;DRj/cqwarPOq+tWenb7CuzNp1sq72qXy7zDpTz18n6n2iqbbucOrXSqs0+/w9PIznWrFlx5P//zt&#10;vCZ9fCfcV3K4o4/eh7mc7e789MOX6H3N8hrONEo73ffurNzJ/fIM7ETMfnpljQ48a/C70ffazYAL&#10;TxGMqH2Uw6FWdL7q6nFd1X8C8xm5t/zpE6/OlN798cHXe2BEuLvoHuKq3nk4B276TOaiTW7lD+dk&#10;jvz1JQ2e1PLr5jProyP7nJzxo3e8M687H/jUW/zVHWXvaX/tyeep2zlnZo1Hp0/cz7TzEtf55IqV&#10;Nmft6vSR58mMbocO7/ZJPjuITw6HWr0KW+HeU87jno5N/8vs2gMPxdyLHrhmKPffv1Yc38W14Hcj&#10;nsxe+fm54EnfaTkfM9A4P3twdhGde+00r+j7fHbq5ogrjmuSu/NI/kfX7McZiLkHPMc7rjj0uB9q&#10;9Pglrj495VUfjnpwFfXV8aXRkxz36LSJMxPc6yr/MfnXc4FlxFM4uXsKp3aOcj3eU47Hj+76n+L7&#10;z1/4uUf23ZF5voP35eM9fB1zfpV3msTZpfKYYOnnmvQWd3qGHfdunz3ZP+vpnuiquNux0nxmLN/n&#10;dFfuMu96qq946cUMuFknH94qrjRX72I1z3ur2c7rcvbze8BT0fH0qLTJUY0fPTyJzsETDRzw9KD2&#10;iNaxV+fMZF+fp57wPINzurzz6/iJMxu88gPL/bLGwyPndixz/BNXTQ8f9hXOl+uEwXUtuXOVw3Wc&#10;GY557prOV3znub7Kq5mchV760a/8wHYceaav1/7/jIanx9X5r/Bco1y//9EM5vhuYKnx2vngFaae&#10;/LoeWuJkNtxV5Pd31dynZmi+e5H7THL1PEcrDB3ncS7Y07Ga+4oZeOYZwTNyR8Tsd/Upv/P5LDjn&#10;8XsDU3T8XTuzz6t2ueuvvfAgclev2hn/V0Q/w5X97+rvnomdiVM/8dld+al+Oueb97E3oHf6qnd5&#10;6nvK5/OoGzvVTm75xF/znS//rHNmtbM0FZ7aXf0///rXv378p/t2zP/rT/8yg0PBp2Zpavo5Hh4x&#10;+1fqEy9xT/jdPu7hOXzdg76Yt8qloY9eEa1jmVezhclPT9VPj1V9VS9dp3WcPdmBXuJVnxlw0SqC&#10;SUeefDwV0Sp3vmo9YMrTX1g+fP7dV5z0QZd4/sshPPzEJ6988XOO84QnJ2tmuo5zCXNvtODUzlGP&#10;R315wQNXZAY9PLwmd53naIjqVRrvu/7VOWd8xZzVmVa9011WXvSIV7yvaiez9FnAnyid56qrz4zw&#10;u0++/6fm4kP0c+bOeTZpwNC7psLoo6NObtef4Omluvr5UXj6sY+i+ySPHtF1T+Yn/uyIRrVyff39&#10;99/lz5Pqwav2xqvq7TBmT3hwOAM1cbdH9vHxHcDkmXzmZIRHzD41/bxLnwlXET5Y8ugL11f++EdH&#10;hE+9iuIyTzlfjpHLx/nUYIrdg0fFcWzF67zZw+OKqxmayVxmTvUr75Oe5lezHXM/duYPx7336ry6&#10;K59J37Eu5/6rvvdWuWtztteec6+OyUf3ySx6iuToxBXmtbDTJ32p8XF/73kuLjsrV891wvJJvfpo&#10;vOe+VR9f560wesTcNWeLB6YZ1Ry8quha73d4cjRPP8dWfDBpxOMBZ1d6jourmh7ajKnJflWjmfhX&#10;+jsYs+94nGh38/x+d9xqLu9QPb9P5Vf8qhkrzGf4WVYa9Zy72lU9/zkPX/TMp6ZPpE9dRTiVhzD6&#10;rq0w+vikFty1yoXTkwd9x/DuYmrQgq90cFccfPzXc2Fo6RPBO8/ET3Q5V7OEuQdYzlENT/luT/3c&#10;uuPI5+Sp5jPDe/q//OWhT00U7hpwReH+vug5H1/H4OGRnNVMtJUGv44DTpzMgfuZY3e3r9z5ZCbv&#10;SvusdM5j945fcdEQJ+/X/dPT9Z67v+fywi+94L0iMivnO665Vc2+uRfcxJ3vOTzpJlr4ivJBQ66a&#10;HI5r4Dsmvr70VH0wOK7NHI6idJ0WPPXU+FCfRvnLI32o6cvXMdXe875yHt8fPVEc76NxHC4Rjuvo&#10;gWWNRpGecvjKebLvNRyPVd99s0/dcdTPntfV7Owzg+gacnqdFp73fTdwRbyIaBXRKJLTx8N1YHD0&#10;+xf9HkBfKx58xeRlDbfD0wM+0XeUh9fiUE/8xe14lTc7MKfi8O/T8mYX1/k8cOd53z2E+zzP0cNh&#10;P/yvRnw7veatnl0f/4q36mkmfeWVPjmq8+l0yXu61u6+/9P++Ol8uzm5C3eCjojn07GaD8Yu3Ux4&#10;Xf+r4/q55M5zV39ndqXVPk99nvTZ2H0+qh0+AvvMu33E+X2G34XefdbOrXLnq49HxT3F5D194BKl&#10;812U60uP/x7gP8DgH5wTf7wG0pKCX9k00M8APNFe+i9PnhwuL4AaD5bNWB0oOX9CzT14VE6tM3Jn&#10;yh2nl5jwP+Hxc+d5pp8P7qbySgxuzrpTu2fO63yd5/rkiwcXniJY8lV7Xzx0ye3w5E3q1T4TvXN8&#10;f/Dc1TnZQ0PkDojCXQ9ORPcnx92dXT277lCP+3t+1feVum4/zrKa/VU+M91Zqv27++AevK88vb2v&#10;Xvbl4xx8uwjXvRzrdMKlgeu8aifvf7Y8z6C6OgM8RfJ3nqW7/zs7+bn8DphFZEbW4NNYzZhqdzw/&#10;y477RN/Pgp92qO6o46LrYqWDyyzqLvo+nld87jDngleaV2F5vtwp5+76yX+i1o7V3bALPSL4ndmV&#10;h7Bul2oW+9DLGpzITHjU9BUTW3Fd5zkeRHqq9QcM/OGe9z1nJlF67yv3nvpZC9PT4T+663+mlh2I&#10;lb803l9P+NFlDnGirzjC5NHtgL+moq/4+OTuaBL3+imOe3re7ZYcr7/zX2+g+hz4e/P+r8rPU/m+&#10;0626c3V458vsSpefz6zlWWHMqjzBFJkN/2rE0/VgqzlwXLfKq33TIzl+P3DheA9sNf+p3smsE+50&#10;v8pz9Z4qPrO4U+qMq758V333cp7nzvE8OVmLW2ErD+9958/cwOqzlRN4X64R5rXnqc8av8S9Xvm5&#10;ntz3ydx9vef4K3Jm5VnAn5gpr3xyXvZXNVr3BfNIH0yewsBV0yMK86fD3cP5nqc2a+e+Iq92dIx/&#10;P/LZ6mtPRec6R7mfxXlok0/tOrCM7ue9DncOOVzmUdOv4oTjut1ZnYs3cbIXHPdhJtF75JVOvYkG&#10;rXPZmcgcj+KjTXylg+vzwKo44eU81b4bHsRqjjA08KjhZ73D6U+idva9ORMz2QmvrIXDhXMnMt89&#10;3L/qgzlPemr6nSc89ZObtXtMcunlr6/08rkTr3dxOMO75k/mcrfcKXGifSWHvV4547N75+eHO/ks&#10;7+jk/tj9RPMVuTrnP+Wsu/fDXSjqM8u9TD6/aLoZu36nq/Bqr8pfmHPJ5el5NWOKTe5m6jXhXd37&#10;+JsnfZDyPKj3tTgfGHDng3UHRNv1T/Gn/U7m78564pXcJ871hEfu9Ypa96hd9RBzzsldc2737XJm&#10;4u+83IHad0RH7+mIP1H+njMPjN2I9Iniec9zcVTj5RpyxfTwHn7p4Rx6Kx/nk8NHD17F6hzO2/Wd&#10;+2Q+2f3JeZVXd3Z24x1WWrDOg/4Tkff9hFd6cNbEd/VVHb6VnvumR0RDn/oknrwnza1muUfV9318&#10;d+d67hzXrnLXV7xdv9JUWHcHFffVGPfE2dgN3OdXmPfv5PJ2f+3jNTl7Mkt4YvRWMf0rLr4dt8Mr&#10;r8Tw9nORJ1c1/Krn2PQ+8FvNdN9X577P9Ayv3Ml30G6f5Z44M/twb+BE+qo7Dtwqop9q/Y5cS64Z&#10;nlczHXNu5e3c6Y6uSX/1HHOu+4vDl3Myd43n4qmu/nLPPcRhH/QV5hrfy7nOqXLmqMcsx3aaql9h&#10;7k1e8SqM86Aj+p6eVx6OoXeMnFlTP/iuJ9d79lny9BreJPo+O4/dnOq/jOY7+CzHr+bs+7Tv1X3u&#10;7rG736t7neq4151OPO3MuVNHTR8/aiI+fH7Ak48feBd3PPrMJcqPnnYgZ47z2JHoWvjeq/zgEZ2f&#10;s3d63w0/RTzdz3O4nZ6+RzyF+V6eO7/L8UFHnXzhcLJ3WnN2Zvm56XWeaLq+4xV34g/H98LXPeFV&#10;PefRV0yN9yZ5tVOFTby+OfMb4L1177Vz8ncz8YDT+X0UzjlzH+FgcD5qp8kc38nziTY56Dmv94XR&#10;V+w4rlEOjygMPX7Cqsd56BVdB17pJxh6ZqWmw5N3t/Y9Vl7wxGG3yX1IV/HA0td3gANWccGYo0jO&#10;rorw0pOecDjC8ul6lR9a3wPM59AnVpzKP/noiMxAS5Ru9XgfzYrvPdcK7/TCk+s+5MmhxpcaPlG4&#10;ODkHnXhw0GTEm5he8OlTEx33uep7D/40plfWnc+E55yTHdERqx3kt+qjWc3teu7rOZ4Z04e609JP&#10;H2r1Oy2cXWTGXR+fg6djH5mv5nNnHYf+3X1XPup18+/O/RP0eTdZf7UzfvX9T+5bP4/8k857cjfi&#10;6m66n2vBiZX3k3dbeVUYe6/2YedOX2ndF71jyh1XvXs0/1SDJ7uv9MffPOkLMYCB1aAKg6+IR8ej&#10;7xrlHT95vm/27tbaodvPvae7SjPxq7yfOCezT/b1XZ7K2QM/9vGYHLirmHfkdfppVmJ4u46d6HlM&#10;PXWlwRMOPlmndvWXt3jKy3O8wamTw2xmdnWlTy8405gzO53Pyf2kAev0jsPVbOZ7/yPzd83PuVlz&#10;B9wVdRfFk8eKX/W6ud2cPwn/yLNXd39yl6n3d02+Ok/FSU/tA498tyMzieK7r3Dv7fw+sn+yl87E&#10;rwGcz/Xk6ulLNfEjzsT8nAXuO7NbcqvadfRd731wZsJ/VWT2qX/ul/Wp34S/25W+ou9DTl+zunyy&#10;B3o85K8v6sqDniL7OC+xrDudezyVs2vll73duSuPDktv8ap7cH1qsl5xvae8mgXGOT1Ko3lwVE8e&#10;39H1juOZceUvLnzn+QzHM6/0jvl+rq1m0vfZzuu80F2JPkv6nKH5iWWdc3f95D9Z52zuL3FmCocD&#10;5tF1njsn8ykvddTotddqN/iviL7DK/zf4cldZnz1Ltzlak7F8fdPf7U7PeakBlxRPfHh0EsP8Iyp&#10;837nXWmqeejxrHT0VpHzMYO60sChx0wiuEf8cl/nuD5nZO065d7HxzE49Co9/OSAp+apWvM045Vz&#10;8kyr3StuhcnDd4aj6HjO2vWTf6Vml9UeV3w/i0bn4ozaKetX7clM7jXrai4c9ZSjTa7zsvcRNbux&#10;B5HZvjdc9ZIH/1XR92CGsCf2wLvzAicyfxqlYwaarMEncbrHlMfMp+4TP0V2mJ4Xvnt47n3lJzu7&#10;1j3J6eeu4MmjVoTT7UMfTVVX2uShJ7Jr8jocXUbpu/nglWeFyRtcee6WtTjd03E7vPKB6ztVvMTQ&#10;EelPfaSbcuUtbs5ipmLVw5+e1zs/9z7JmSUN86Z610pD7T5glWf2VKMlum/lMelXupwtjs9E47zs&#10;ew+9Y+ToiODM6HD6iqnxXpXj6T08qp7zMkfn+KmHa5/O2S+jz3lq3/Rhps/yfNd37p+e513kXe7O&#10;f1e/8z/paxftz06nZzmZ9c39HDfAuyZqK3/v4I6JAw7f66ov7Moj35zd+eQOzjvxcV2V+5zpbpWP&#10;MPdSPfHzs6ReHjzH3zwpYWWYS2WNxnH+V+8sQ3QO2NXoXp53fhNOp63wO37+EitvsNWMVQ99xunc&#10;1L2q/qh9+IzqHLo37k7Re905fc8V33vMkKfj3YzET/S+X/qoltf0rKn3PbLX1at9uAt8qTuvDkff&#10;9cHTHx0R3nd89ga4d8U7d43PyXbTmXhP9hMH/skup9y7M3Znv+rvvhMPfg/gd+u530uHw/E+uaL2&#10;YBffTz3mywMNforOd/wVeTV/Mqc7m7ScHx/OgwaceHUH9LvI/I5X7Ssue3V7d37g6IngT0U/V55h&#10;MuPuXnkvd/2u6Dm338Xk7L77VAuPOJkjDufymVPtK3jVHhVWzea+q16HcX6i3x9ziZ0//W7GCc4M&#10;9pGWnN7Ez7noXQdGZM7qLPSI7kfufmAe6eNBDUc1PTBF/bqUXOEVV/gTTzXvjq92xZO9qeULtsrv&#10;zE/fziv3yB3pE/FR7Vxwj95PvfO6fKVRb9WXJ//Dis7/n477/fm7+qh78flXZmpneax2z57PzJ7v&#10;4DzwxNCDq1YOji5r58PpIlo04imv5nQeK9x92J8ZK91pz/evtL5H9nfa5E9r+eJNlFY59z71qnju&#10;WfWZkbwOrzzuYMxlHlG4vqh9BhrHlHd48k7qan6FnXh+VW7eb9Yn5+IOdx78+YD4yc2a+Y6jcwze&#10;V4i5t9fKucd3nMV3qeZPdptydrOq+TssPXMX9eHQo8a7wuGoRw5fEQ2Y16mp9OgUd3248HwWvS6i&#10;Ud91jtOjTy/r3Qx0Ha/DU6ea2dJUNV7ipV691MN/dTzZhR3RELsd1XdO6jsdPPWrnJ+f3du9OhyO&#10;e4IpVvsKc/7O2/0y77Ty73rpsauf8OG8nZfw7KHRftnznVc952Uu3ZV78r3wZAfvZZ4cajym0XU+&#10;Y6IXH32npT/xgyPNxG/Fw4voe5Azw88B/12R3d4xn9ncyzt2+AozuSff9eTOUn+i9Zl3cu3AXN/H&#10;8Tv+n1XrZ/2sO37EXnkPfBaIux1S7/y7f77r3pN9nO97KFdv4pE6r/G/64Mnfqrlebqj6/EkXvrm&#10;ScSTyMLJzaUmh3rqQnMX6lf7M2cVtQN7EFd8eidcNF8lcjY+I/nZ8XPAFaa8+0tI16zy1SzXdTzf&#10;p+O4T+boU0vd9fFRHy4Y0Xv4qOc53ArveK5Z5ei1H/mKv+s94ZEz5NndX3KfrJ+6k9Od3jXX3x35&#10;K+/+qXeKDztTn9678/HA03uZd1y09FO3q6d3z5yd367f7Tn1dx45cTdb/eRmXXl0O1fcK5j8d3vQ&#10;r3ZRT7j34Gsfcu9f2fNUo3nM3mmTR13tDEYUV1/Uu1ne7+aAw83a8Stz0X+GqP25P87JmeiBd/ui&#10;7/qO4+3YKt/xs1/tyjlWcz5TrzrDnf3cj3fl9wbmM9A4z/urHK04eff0rvjKD71yHv3hAn70qYlw&#10;PdLb/eEEPNd6XvW1h/Cqh5ZdieCriB8a5lB32tSpRkPcabPvOvydU2Hen+SacdVnpVOP/Ym+D3Or&#10;nvM+It99Pj9ih688g88B75J3+xXOxO6TXTmXa/xz7h7O4V7oe6/Csk+dPmg9irvjwcHX9ZnvOOrj&#10;l1pq9kmvDpfOPVc8ZnhkjnT4gDlPOd6ZJ48aPt7CK28w5qN/RWRWend48l5RT2Y7h3utdvG7rvry&#10;WekrTYc95dP5f+M/b2D63vxz8lP9I+N9dZzpjPSd1pV/93mtuNM5T/J8vyd3khcP74W6i1fm+5zO&#10;F7zi+vnhKVZ4p4fvenLXVJ7wrkb5T++X+VO+dnKu592+nHfCrTiuJ2eW+MISpy88PanREtEownHs&#10;NGen9AJf+aWm4vrZKk/vV3owvjmSejJbXHjMVg2GlyJ95XAcI6cnnj/C4ThOnr2u9t3IkyvPnCcO&#10;X1UfTNGf9PFela/4ms/OlXaHuTbPnN7ZX2lXO2cv5/jOOSNrccGIrs/cOXkeuODO9RyeR/XROa48&#10;tc5TvupnL73/hLq6A53L7+mpc8rzFb5P7fdZffQ5PP0s+j1Lq/rU47Pex2fdizvv7tlxuJ/1LE/u&#10;5Z89vwNmvOMuqj3YR1H9d+zld+X7nObuQ05ML866uxN0L//mSS2qLx4WrxasMHR34hXfiYaz+PnY&#10;c6KHmxFfxx1j3p0Z7p35q3xzzq6u9uDsO23Vx2/ikRxpE6tmrDDmrzh3ez5D++bOXjv36tydh+Y5&#10;x+f7zOTR6/j05Q3H56jvPfgZ0RDp41nVyYXzdPQdPmrm02c43dv5Or++HMv9uCM4O37qn6iZ/YSX&#10;e0zOsputPnfk3if5yiO9d/swF53zwYjieh9tFdGwK1FcesrTL2tx9LjmB/K7FvyJ2O1x4o0Hu6v2&#10;nH56gsPN/ivq6Sx47Ljb5YRfcadz2AMP1adaPDziN/U65fsscmbhBT6N6PAholcNByyjOMmTRl/p&#10;l9ppnTvkvKnPXd70PL7fVJO7uYd63KdH4fgnXz1/4AnbccVhDnxFPcL15c+udi65+4Mp4uX7ep98&#10;d4arf3mDf7WfMHD2FN939Vw9eI7job4e76lGQ6w4wiYPHj4DLPXOyV6nSd60Xs2SRzfPdcqpxecL&#10;nJ78yBWdpx4PPdXdfLh3Y34+0+/V31yp83EnOfsr1P7N1dr31e/r6p2s7rh7B5yl057iu93xYy58&#10;cGrFxNBUZ6Hn+qfybg/3r+ZXe6Ymvb1Pr/J23qq/6rmHZiUXTDi7oKFH/ZXi6e55fr+nvBe/h1XP&#10;eZM8d5hoxLmqm/p/Vh7v6Mo7uKLhrhXRE+/cEe9PXpwJP+qqB+duPDnDCffuXpWeu+Je4ICr9pz+&#10;LrpfdUbvp1fFTw71ZLduls9xjuPMIdI7mZtcn4WvR2Y4lnnl4djOQ32+JjrnaJes2S/nZt3p0HtE&#10;qyida+mBZY2P+uiJ6qGDN434VXz39Ny57OmY8g5f8dDkrKzTQ/Xu31/cgznuk5j4icFf9cRhVupV&#10;08PrNFaz05e5RDSr2c71nYTra6V1/oqHl/MnObtVXHo+N3M4rhenwivMdbu+z5bO6502+T7Xc3zc&#10;m5wefHBqonhdD47H9KXX4fRX0XdwH+3FbsSVzyt7Od/31NzsP71Lznva/0/103vh7jzvzutccag7&#10;/ivwbmaHv2KHd3jmjyHOm/g7dnvHTM6v2boD7sHx073wkO6Oj/TySg/3F2fyuCb9Jnrn4HXVJ3X4&#10;+Qzl4tFT9Dq51MffPOnLMMwxjIn8l//gSMNyYHB3cTIvPU5niM+c9OrqK5r04k6I6nue/D+9Pn1v&#10;0/vIO80653r/ynuWXg++GelX+8OtOLmLaviV1w7LGe5FDyxrvNXvenBWEa1zmOnYKj/dQTO7GdU+&#10;mr3SrHb7Kj0/n9+B3xO596+cz2dJjx/x5H2iubLHVJMzuAfpyZMz9b7C4w+XfKZyana64p2aiRdz&#10;pe34zvGceZ2O/ipWfvDTV1zHUut95+H3GaL2yr21Fxh7E8GJ4O84i3aYzmff3NP1FScxZiaevtNa&#10;893L95l6fGYeZ+Pe2JVz0gcnqp93Q08RPf9+ALbSuP5uzvy7Pk/pd+fu7nkyn7PiwbtUBJMPPPf0&#10;vuNP5sxgftarWeLqC6246MGpVz7Zk1/qfAZ8ZlBnpF9pxQUXz+fx44J++lKj2fHgPx2rueykWVWf&#10;HcSjr4gOTDwwNFei+3WeFYfZHsWDC17tJE7XR9/tUvl1mHt1nApnt6t695TXEz7u+VF57q2au/mI&#10;HXxW7jKZ7/qKz7txXnXGarZrKu8Kw4e5XsMHo15FfJIjj9V+q156qa74mtH9PCw+vcrvBJOX3wn5&#10;7ow+A011jooHho4Irth5ObfjuM/Tuc/0Xao56ju/4nRYp/WZO2/19dVpHM89UkefmezXeXR6fL56&#10;/Ojz6Z6589XdOWe3I+8y/bp3mrxVLQ/9HKVn5dftUO2OT9Vb7XK1p3nsN5k54Ux3Ye6Uv+Nxd+Ip&#10;59ePbo6fXRrnuZf3Es9aXD140acmgv9g//7PXf93RY1oHl7k7CCF91RnjzpjclXzyDP5qnOW+Pz5&#10;qnI0nqNR1Pt0jnj0qxxuF1OjWg989/7R+fWf8H5Ff62Sk570O5z+r64/K9d5Loa0if1U/prt5qz8&#10;pGUWPpoLxiR2IeJJP6Pz8EsOddWvMPiTmPPR3PXFR5H7csznJt7dqfOU4/vkrszIHcAzducQj/3Q&#10;ZA2OBxEc/vR8qceH6GfCm56i63Om99AkJz0rDdqTiI/8c8aJz5Nc9lDM//Hkk3PwYh53kXcPr4r8&#10;/q3qCcOz6/9JuO7R7456dUb4inlXE/3K+zP0dp8P//3LO/bls6/Z1X3nO3nHjh81k/NzJxn9Ljxf&#10;7YeHOPiTK56+fzzcVz56JjulbqLBO7XCK2zqKX31VJ7C8FVODVb5/M+//vWvX//zHxXLsJOXkYN9&#10;afWyb2P+myYn6/8SI5nyXCbNFZ17kONDBO8idwOf6Hxh8BJXrT46eNTO93zXd+4qv+rTfZ7w4xyr&#10;2dlD67gwvIjwiOI7r6vxlY9rwRWZ4Zi4yfdf/NTjPqTHA53X9P/6669feD5PnJyHB7zsC08O3Izs&#10;lTi1fDgPGLGaUe0C32Py2EOe+sq+a6vcd3EtuGPoK4zeK2J3j0/M0ln0tTqv5jjH53Ln3leuz7Zi&#10;PhW24oivL/ZLrtdwHbubr/all7t1eO7id0cPL3novVPTP4nycL3X7HjiB9e1+IOpJieiU4SvvOoL&#10;rx50E03FTZ3q/Iyyu3r0tQtaYrUfmDjywQt8FTtfvKStzrTyZL488MdDOvfGBx71afRZE221w07n&#10;O3re6fLM4rGnevTB8Om8Kz5YahOnX0XmSUNe8RzDP/n564Xz8J/83JK+mu1Y+rKbOPqiD95FPIni&#10;TbR+FrQrHRz2gJs4/VdGzWR+NYednOMYOVrngXUzHPfPAXjlhedJzB0nWs1Gxz4TXcVxH/XzXNl3&#10;jnPhqe85nKs7u85n+49fnyeOP8wXBq/Cqr74cNHiDU6dccqf8MRx3m42u0gD1/Xg+Ws7uozio5cf&#10;X+KBp4batWBE+Uz04nMOtE/F3fyn5uDz9Lydn/pX785/jGl/vCbvjfPejexenVM9/7mZWexJrZh6&#10;fOF4P3vJ8b5y14pL33Ew9R1XrYe+95SD/2Dt/3nK3zv2jCv79W4/O/jqLHkfsBwXdvXczHJfvOXJ&#10;DsmDv4o7TTWHH3NXz7PaRz3fiVk7zUf3uZfdXN4Nd5U6+jufr9zPM3MW7kR1x4HrMbnu4zzyrp8+&#10;8J+OmuM7ZJ3znKte9etHaqhTK3w3D+2VqHndPbKL9ytMczsfafnzdfdB4zvTV2QO0XmrHI+Vv3vC&#10;d8z99Wf72r/rV3phjqfWe5pFzVzxwdCq1pf3xM8aDK/TyNwTXWqqndKP8wjn85Ecav81hPsgisN8&#10;In6qxav09JjhPu5d9cGYR42H9PpS3zmdL3q4RHCdx89QzUlv9/Acz4zsKxwv6RyvNMLcH+0Kdx+f&#10;oRwv+fCVXq73eY7vcubgXc3qvF3rHM99PvyuDxceNfzE6RPhUV+NzHE/YarBkkP/ZCYeaPCmXsXU&#10;wvU9lFPLOzXdPOfBUfRfv+HQZw57EOFRK6IBS0724RGTDz6N+BOnuid5nEE78OsqWM55Yk88ckb+&#10;GpGzs5YPXtn7p9f5a9PqPvQe8l2s+B/R832U864dv7IHeuIVj1dptNNur+z/Uz7/nJs7qs4tDN7u&#10;HZ38+Nh5TWe6T/Xrl/dPcuYTT7SnXGYQK/3xf3kSE0yrlwuHHlxFMDgnEZ+J5uQDNvHrOL4TZxPm&#10;eKd1fMLH33XK/awdJzXUrgW7Eq/6dLoOP90NH0We1V07D75H/Bw7zXfz1XcOOVHzPGd+t1ueybXe&#10;AyfK1/vU6sNRrDjslDG53lfP/ZjhHM+diy8a77mmyk+4lf6rY9wd5/Ca+1TPcbj/9NjdSYfnfXG/&#10;Hb/D0+fJmp3keWW+66u9dv1Kc4JVOzNTkb4iOP5ew3MM3ipe1VWeeKlX7ZFn2PFzRuWZnHfWeT7t&#10;whmnuyfP60m+Oz/7OK/CvO95ntF3ct5JXs3HV1F9n1vxNc85zO8w+sTOk74iO3k+0eHh+okud3c9&#10;nh8VfV/eSc5mX+d2eWpVO9fPCu4YfHqqve+4enef7szue3em7y/frOWfezBTsfrDB/q+51M5+ynm&#10;XtWMFQevSgdWcZ48n3tVs9gjI1zXO8dx5yqnp5yea8nhUSuu+M7r8tR7Xc3rfL7x2Q3cuVNpu/eT&#10;vdk25yyfX6mr84Gd7AgXbc7yPZQ7Dy0a53rPcbj4rHpwJxGfyhfMfcSvcDhdnzlE+BlX3snNOr3x&#10;6nZK/bSu/JjlHsljv47r2iqXDr484TgAAEAASURBVA9F8sqv0t/FNO/qrFfu6vfieZ6XHYgrbmr/&#10;5PrqO336Tu58vk53mb57Piun/uJX53nlXeeuzBLOFxj7VefqfMT1v7xD656JVT04u7jSqseZ8AGj&#10;9igufuScExw+ODV9dMKTQ+07eI4GL/dGC/ZUzPnscOI/3a2a1c3xO/Bc/OrzJbzawzHl1Q7g8tDj&#10;mh/Ir/9kn9Q5C46w9POe+uwEDp8ojp6sf6C//xOf3zs/EHyYm7yd3vl4OaZcuPt7ntzTupspn2r3&#10;5PONVMxFA4+aPjFxzkifmDzheCtX32thejq/H933/LPbdbVNnq26j5Xee2h3nvCk9Vx1aoXxnHDR&#10;VFE+qzmVRpg0uQNc8PRdaVJL/a7IGZifZwFPHvgT0b09x3tyn3C/49kNcN/dez9ze57NfnJW/ln3&#10;fP7kvzv6Xfze/Yn8yffkd+A/L5x8LvA40fy83V+zq3eds/0sv074vUqtGLkHZ0Rdaeg9GS9/8yQH&#10;2F1EdZAKWx3qlI8XO6r2vNvZOXhMo7Q8d3zwmMQ8h889uTN2P9FM9ptwNNvn+w7gEx84rgeTT4UL&#10;282o+mCVp2bSZ/4q+g6uE57+9MFdmzPgEr0vzD28p9w18ByDTy/3yDo9VaOVr+9TzWFexo6Ld/K/&#10;cu139PQ5dF/+zvz+JnOdz27du1F/4om+8mbGR8XJvpxL8SN3Xu12sscJd3fvq51Sy3tOnPpkrxOv&#10;3JGaearB2OUzRnbU3sp5VCdGj+h8MM5P/epY7eAzu3063LWZp4a7S17WyZOPMN89veXhOuemf6VN&#10;Tld3WnD94Sx55yFcnG5H8IkPM/zsYLvInB0v+9Xuq12v7JYzX1FX59AcvxfPqx3y3M7fndu58sYr&#10;8Wou/IrrGJ6dBz5V333o7/z4yy3Xuka49/Cd7oEXUbrOz73JXbfC6FVRHjkTX+8lp/JyTHx8HPe8&#10;8+x0jruWWWBE+PQ123N2gZ89cHhE+eJN9B55p1c/dcJyvjAe8dVfceB+x/0N6D6nv77t3X7+Gsh7&#10;5X1NtK/gsId7++fR+4473/MJR/yKB+Yz8Vavw+FkXPk5F54wn+E5fGHOd1x51RPuXuJ4rf4rnm5X&#10;zXr1DtU9dJj2fPI+qjl379fv0v2Ve+9kjvuc6E65frfsu/JwjmtXmq/c4z1wVurTM6E/1a34V3dZ&#10;eWZPM3yO58ml9rNO+OjeGdnTd9/tI434aCf85Pg8cvxO/dM7a/yEMyM57JAcx1OjWn15pu9Ox5wd&#10;z32rHD17VDuCwWU2eBU1y/nOWfWclzk6P0dyqOEQwTNmn1qR/cGo8QCnVkyO95SnhjngxNRN6koL&#10;Vu0ljD67VbzJ7BPO0zP8DL4HOPOonVPlfi9oK54w+ngrgrmGvmNdjj41XsOpPNRzbsV5Cjuds9r7&#10;qZ3kU92Bds35XnOWStvthqbrn+LVjpUHc9mfWHFPMbzRZQ3+ETFn57uh/+T5c4afU/OqWewBV3Vi&#10;9L7j778OVnea9+T3ueOfcHPOac3nhZ2oT32cz/54eu+dOXtph6u7ucc7z/LkbJ2J957xyTnv9Dp5&#10;b87VffBZIeocnjtfPa+dp97d5/I3T2qwFsuFqH1pX5K+Y6v8lF95VbvIN/Ers9KD+Y53vuJ0PXy6&#10;iI4onuedboXf2Ue+79Zf3WGyt+5WvDtPp/f35jmzUkc94ToHHfek6H3HybPvtfuJ78+UJw1conzJ&#10;FXNOVVd89/Hdqhy996rZ3v/o/OQ8V3br7mDqle+l8pt6fTYeZ3vVmbrP2t9///3LVeR8aiJ7/iJa&#10;FOgWlHHLZyuXt2Njow0Rb9Gm/s4jJ8pndQ/OEzeflTa5p7Vmd/7Zc55yfe12P92n4vvcqn8Vq/Z/&#10;albeS9baWVj1X57jPLtddn35VGfE/0rMmV77N5oIX81GV92L9hKOh+8JH733qvyUv/KgN5nN3BMN&#10;3K8UdRd+VuX+3qraz+dax/OOxUtuzpaeee41zXPmVAeP2RnV992ZQ3S98sTpX434sQNx4ict54GP&#10;HxE8Y+qy3+k7PPW7Wj78lzeUa5+Ts8sfXTVr1WPOilN5gknHg1dXi7uak3p8vuOvPy51H37v3I/u&#10;b4d398/vr12PnzDHmfdkxJ/PALNzhnhdDy4eeIJPItrkMjdx1Z1m16u8Jlh1ft9Bu145+2q2+694&#10;H9nznXbnda52pHadMK9XZ0G/4mRv6p26Sd15a888F7unBpx53k8POFeje1ce1Tzfb6evPP8EzO/g&#10;M5yHfe6+D+nx6s414XTaCt/NqzSvxqp79H9f1Xy/B85A7Pbj95dd3/Wed/wT3PdFt5pR3QE6ouvJ&#10;qzniq7/z9D45vsycRDTy0Bd1pT3p4UWUn+eV/wRb7eD6HU+fr4rjmOfyzpp5iec5VVePdPQ6Dd7E&#10;yiexE25qp7XP8Dz13uOsyalq1+1yfOHlXYL7nArzPp6OeV715clscniqmQmGHxrV3iNHB/8V8alZ&#10;+OSOqzOgcY7n8oJz4pvcziN57651dnZV5C7AntgPT58lX9VgcJ6Yd8djtYffid/VnXnSuq97dbg4&#10;1Z7cpXt85+c3kPeYv8dMx9V7Su6Vmt+f+meOHYlXfNFmvOL1tIad5KtcT94z+H+aTR8fIlyi3ynY&#10;V4ichzugZveswbuYd9vxJvjp7DxD7kI/cXbhP35BLT4aYa5zHP7q72/hVFFe8ubHZ8W59c2TlSGY&#10;BleHoa/Igo49nfsOq3na11/E1T2e8KhmV7v7HT81t5pT7dNhT+jl/dR5Vl7a9R0PcxX5we3vUjvB&#10;md6D+FOunzl/8+Ae7KQIzl7TefA1Ew/ljqv2Z8pzjfy4S+Erf9ftct/FufLves57KvfzvGKu+2tn&#10;zRDmv3jBUY8dhMFdnXXCWek/S4870D7cAbtlDT6NeUfc/0p/d+bK+7R3ZZcrGu3l72G1J7ycAy4t&#10;PSI96s5fvB2n0z6FM993doz8qXmdj+Y8fR+cyWc6dnK2E67PU55n83Piy17UeIBTvyrmr327uat+&#10;nqHbWR4rrnqrOZ3vXZy93jX/7v4rvZ+Jczo/77t6P5UOD/cHe1XMXV8xRzP4kj9nZzbn5Z7A2SVr&#10;8CdjzlCdez05z72YzfnV85x+4u6xytG754qfPen1tdM7x/P062pp7j4TDz+H53dnd/pup4+Y3e10&#10;B/fzKNfX7ixdX1r/ddP3kqbTOe+dufbjPojaZ3Inubfr1fOz+xx0yQfPiE/ywZM/rdOv01W8arbz&#10;PO98T3DmTXzh4k+Nlkj/NOJHxI946vdufre3zqevrs/eVb/C4J9G7vlEV82/4nMy85v7OW+Az/DJ&#10;+68+P5/zdGdbnZ7rlF9tc8djohVn+m47v8TxE04PTGcEU+646nzUT77qTudceTkvezmrql3f5ZXu&#10;o7ArZ8rd/Fzu53hqVrXr3G+loVfxheHp/Qpb+dDzKI/0B3Nel7MPu3S8CY7XhPs0x2dzFseqeerD&#10;pZ91elT9xPCq/OkR3d99lHsP/mlkB/fyOad+Hb/bl7nVTPX878cq79Th51xxJjzXTHPNw5uI1ndx&#10;Hv2TiLdi+p74PM1lH9+pm8EZ4N69k2oO+1Q9YZrJfNXspPz7+f0GrtyVa+RIrbv+6Puu5oERfz/1&#10;DOFcine9ZhPnLHaTglw76qvbl576aDrufJPPyeR81XursO4UJ9zOI3F2E77zdy65azzPOarRdLn/&#10;+rvzqvxXmGavPI+/eTLN/HAcMDm54G6p5H/mmrPmPYCvdu84HV55rbjq5V6Vx2fCnvhsuEd1P97X&#10;2StO3kl1j+kjTfLyHVR9ZvkezsODfs6FCw6/2qeatcLoVVHz/C+f2KPidhi7craO57hzmemYc0/z&#10;p/1O50/42vGp8zKv8hPGfax49DJWeufs+s59R77b74n3kB45M+8/70H87knvjncHX81f9e7M3Gl3&#10;c72f9+u1eF7nXPfJ3lP1agY939Ex4dTso9r54F8xco48o5+l6yXutefuVeXics/sU/E67Iqm8mIH&#10;9dhJeeJdD65H5btntf+qh+/JXaOZxMnsic9Hcfw9MdMxzsN9UcMl+vsVlrxK73PwqbTTHryc7Th7&#10;5L5wno7MW/myb0ZpKv0TuzMLf9Xk7g+W+6N3XXKyhuv+ycm6m5+8rmbP7MvXvdkJjF3R0VcNh57H&#10;bh4c11ZcMP/DGbQnER9pfOaJxzf35w34fQrlToWT/2TvM/6Xxa71GY7v3c4ZPkvqbh48onjkq6ni&#10;dJ7VvOQzp/Po8NVOV3vM8nOD4ek9MI+nfNdWufy6mV3P7zj38RmrnvOmOX7Eqe4KjxmK3f1c8U0N&#10;d0lczWMn96gw79/dnb3cc5qjrXZkr6o39f/m7W/A75c736vmjImndpjwplOf9pvOXfE4n9/33d97&#10;aR5++OcO9BNX3Wkq7g6r7twxzzuvblffUxy8iPJzjvs7nv5Zu490Vd+9Pfc5jr8y9/NfneN7T857&#10;Z+YdLXvmjuCcX33neN9z5zvOjnh4D81Tceftfc99PvsKy529Jz199GArb7hdRJvezocjLHn0FOkp&#10;grvPLkefPPemd+qf3qd6+PJJL+0kDM7JjumVHtnHexfTZ8d/Vb/b3/dTnjzvs1vFozeJOWOieTVH&#10;Z6rOOpn7qvPIl7vudgN/1Q6T8381Dnd6Ze933XP1njkH8cp5vrKGd1Hdzcm50J9oPiOX+8jdhH+1&#10;M3IWdqfW2aqz8Oez6juX7zv697//rdZ/Hu+TE+GcxmonPI6/eXJlhqk4Wnq1ePp0XLzwzrjrJ7+r&#10;2afbo9M9iVezhbHb6ayJjpnOVQ5+OvMr8J882+ld5Wzunag+X2BEv1th6eV976Xee56jTz54xkoL&#10;Bw/ngMFRrDDvV7lr5E9NROOzwb7jrzegO1rdk9+p8xzHUZhzwL9afOcZ8l4nu0w4r3oH7Fu9+wrL&#10;PdAnTn1ytimXmfCJ4Mye7C8uOnzQf3RkPvswH5za46rnvEn+pFc3r5rBeate51Ph3fvGH43P8d/c&#10;q59cNK+KvovPqPDETnZNrc/6zp+5gcn7EAde904ch8uGqr3vePbESz38uzFnud+Tc3f7q7/j+G5d&#10;7juvztbpd3jnudq90/is6rPg/V2OPvfIeufjfTyF8RfojsFlBlG4eFnDz+g8esxJH/qKcBzz3Pue&#10;V/MqzL1ekftOr/B/l6ffpc44OSd/CJc7o0/P5N2t5T/Zc7fHygNtxaHHOZKT/Y4n3LnpkzU+T0af&#10;3/mK47t4Xmncc8et9B3mvicc32HiAb/iVhh87VT1u10ddw9weQmnN/VGh08X8c0+c7p+8ie1e+G/&#10;0jnHtdJMz+f++LkXGDzvgf3pkTvg7FfuVneEj3K8lL/j8V2Yr50qnP4kPuExmTPlsM/qnfmZ/b04&#10;nvNWPXF3/fQ7rdmzmgOWMTXUzKaWDq16jieXmohOGnJ6ROF4gp3Gzjt9rs7Bv9LTy1lX68l9XJnZ&#10;afLPlrq9fa/0ovbf5zq/80wcDX7UyfN69dmCV/mtvKv3jNfdyC7pw0z61Mlb1Z0WvNP6LOcKV+1Y&#10;5eF6+pWmwuDvYjWj0sCbzpryNAtv8hNttesJxmzNVJ71ygtucjo8eV0t/Ufcgc9hHrHb7TPi2vmV&#10;e7s3OdHvY/fe/b5d90/PdZfc3Z07ch/dKe8I76fvufIFy3OAP73DZ/HjrnMfxz1P3p9Yc17ePfX0&#10;rM7HY6p9BU/7+Ofa96vmdTuj89/XoncNPMfgTeJKt/3mSQ7LIJahVlwNcJ7ySg/e+eQOlWenTS41&#10;e0innJr+iV9q5SFMHviDKeLtPTD1rzy5w12/Kzs8oXlqb7+PzlO487R/YllXZ0yPioN3tYv07gFn&#10;N9s13Uzm0s9Z4M5jvveU+zw4jjmf/uoM3pMPGveZ5rnHiRfc9JjO/so8nXlybu6Is6JJXDU9uMRV&#10;D84/LXJ/eWcdnvcDL/Fprbl3PHxvzzW/803edNcV7+osvjmDndwHzOd6X7jqiueap3LmsAOzvfZZ&#10;wuk57jmeYDs+vCeiZvn8rDXjZB95Jd/9fWd42afOPjUezIJ/uis+6Qt+Gt2HnRT5lwvl4HhLA+Z6&#10;z+mjqaLzve/+jnvu/p2P81+Vf5Y98ny+l3pee65edX/VO3Cd+vqa/kWN5kyfarZrtYc4q4ddd7zO&#10;gxnoVeMpDTn9jPTxp099N6afas0kuj+4Y9M8z7HTnfI7vzxf8jTHz+Vz/Q4cRyMvfn5LX2rXgXVR&#10;86p9fY/Udv74oE0e/fR7de1z2e3VMzt/3Ynv0/EcP+W71nPOnu9FHMd8R8/Fw0P5nYd51dmYUfVO&#10;Z+b+0jvGLHD1Vj++2Ek8fVUPONyKc4LhhyZrcCJznec5ffiriO5Ek37ySD2+4na9xCtuzqLGn9mK&#10;YPjSw9drfOCqRk+P6BywV0Y+n+yjSK7f06z2Ea/r43F3d3yYQ41v1sLFFd5p4Kw8XA/vT41PnjXf&#10;R9YffYfd2fiM3NlHHtXv+/nc3fG+ovW5OrefvXsPHX5l/omGXSfzTzjy1ZdrPGeu7+rYjovONTkP&#10;ziRqnnu5xncR3vFck/nOP2ek/urM9Olq/fjxX4P8Liezu/07PPdgBvysxQdzLXzHpvlEW82c+le8&#10;yk97dHjlkXtnXWl22Mqj2y1xr90PXFiFq+94tav38SOK7/2dvuq7V9UHc57y3dxKB3YSc47vMfGB&#10;3/kIhyM/r1OjvnNV8yS348F/VWQP5le/P2A2HGnQ0fsnR90Fd6N74H4cq+5HfddSi7vTVn7f2M8b&#10;8Lv8if7M/PPr+U/Gz+zV74LPQO4Bzia7M8H7CpGzEr/Czh+xY96H18r5vWe3C3z/rFz5/LreZ+Hv&#10;mOc5y/meSyOu87uZ7l/l6Zscn5G9rFde/0uzM0wcPkO6lydeHl41fu7jOX38qx7e4iQfXRXhuic8&#10;etSKwiquc7JPXWnBxCF3L3L34A8AxV899NESwTstPPo7Prwno3bQXL6e9JYX/unL2Ymar5w6+VU9&#10;vS88/Yxg8sXHfzxVfTD41L4bmDieMycx1yqnD58+M6m9n5qsxQXDR7XviJ/zPFefB5wIfiW6h+8m&#10;L+r07XDn5dm8dzX3Xd1jso/zT3J5pz+176PPrtddrtnqeT9n0BeePPR+huR57zRnHp6KVx880OPF&#10;DPCMuz78CY+Z0jifXFEc5+FfYfQU1cdnx0UHj7no8YMnvOvByeh893MvzecLPj/vwqOf/vx6jDdn&#10;gUeNLxEcHlF99YjgRHRVH2+4WQuvdPCfiNzbHS8/o3yyXnn7+dAl33HuiOg911V9MPHQEaueY+79&#10;ZM4MIvso6ks4GHvDpc59vN9x0PBzfs6h79H3APdZnldcNH9K5M50Vn3xB5XK/S50Xr+P7HEf4M6l&#10;R6QHV5FcnC5Hn7HaFQ5e4uiL89FXTI5qx+Ayh55wYbsHTqcDV4QrT/95XnU33zXi6XEsfX8wfv7T&#10;uULhsxc/vtRLrrB80CXe1ad8+aBR5Od/7QbezQKHd+c8aOVFzudLO+U+cHIHakX2Ui4+msTV7x5p&#10;uBN0iuTSdfs5B/9qB3p3YzXvrueJnrOdaKZczqYZ5K6tMPrsJY7rweGtPODsYnom/2QG++Kx884+&#10;s4h//fXXf+4ufelrjueq3dNz9fxBBydniAsGV5j41J6rlw99RX3lgw/R+/D1Y5WfV4QpF1850XWe&#10;03d/fm4QT7j3mOkezBFW9eG6D5ii453eOa6Br77v4f6JJ5favaTP2j09h+eY5+7v7wkOffX0edaj&#10;3H2Vi6fHc70r4XiggfsfweYfaERD55jPA4e3sf5vu9KB/Zf0hyfVnU3uIDmqK6/u+pKbfuo7Bl/Y&#10;bpbrfD4ejnU5Hq7xnH6n/yhcO/kuyoX5rr4LuGvAxAN3zPV3853vaj5nY0+8HM/98BOeP8+hT02H&#10;i+d+Ve1eye16OW91HvdQXmnhZA9csdsNPLXg7pEcehOu/3ounbzQeY7n09F3Z65meK6aX/OEd3uh&#10;yT64fJgHllxx6CmfPmiI0ilnXjVHHPrKq6fTwWVe5VP1wNB3ER4RnubkTswWV1/UyXMvOPgqgsHD&#10;izr701reePgc5Tx4UWekjw+7wQNX7Vxy4c6hpk8U7g8a+kRxfAflcNWDR/Se+v7AEea8/LnBNeRo&#10;XScMHJ73PU8e/F3EQ3py1+x8pUFH3Gnc/6lcs3PuFGOH1INfjdxH6ndzvH/VI2f+U2rdF3eme1Tu&#10;9+n5lTvB84r2VMM5pPO5nJGzEFf+6N1zxf9sPc7Y7c/5tLc48D/bOa7uw7m7c4HD6+b4PXWcFc6c&#10;5DC36ydf9ZQ75VUzwPhMyEs5+9K/E//zX568auiHY0lfxvsT3Dmr/Oq+leerdqxmCTvd/Q7/VKv9&#10;+JAp/6hHe17Z9dX7TXaa3leeUTq+dA58+JdcP1u1B/yKB19RvN0DBx38rMFPYrXniZ4d2BFth9O/&#10;G/G/45M73/F6l/aJe1jtjr/uyu9LOH95AUc+znHfDnfOldxnX9HnXl7L2+sr/vLY7TidId7O63RH&#10;ZrsvGF7qgbEDtevEB3ctuaJ7OV7lzPKe9D6TefjSI7pWOXzwjpf9jpd/UI5uGtkn/anpT/2SJz1e&#10;2dvVd2fLn9kZJ97SwEO/2hmONJVOmHNWXq/u+S53Z628+HxqBjzF6unwivtOjHO8eofVZ0U9v6/J&#10;TpUfGGeZ+MCdRN+x4+849D1W5+/8n8I1v7svdstZHS5e5VfpfSbnBsOfmH35wSWHm7Oo4U/3Q5cR&#10;n8S9Xu2y6smj6udM52RPtffZy7HUiOOY59Lpq/N1f9elJ7z02dXovuPsBvIdzFS/svisyOsJv1/d&#10;n61yP3a/OyV9vfY855zMr3wqLGd0daVlH/XIXY9GPX0lD0wauK6v8pyDBzi1tJ6rZn7OQpu4NKeP&#10;vPCTNj3pEU/90w/9VT/0HisvzRXuPeXsowjHvcjhqSZ3L3i76DPdK2czY+eX/fTP/nf93hvI9+r1&#10;lc/T6WmqGR+9w2pn7VJ9hqu9Vz7q4aX8il66p57VfO+R806IuQc8xytM/c7DteR4uEY5OBG+onMd&#10;zzy1qtESk5Med2vmrHwmnJX+s/S4X+6Uc1Hnnupnj5oozc4nfanlgRaM6P7CsobXxVO+fLpddr1u&#10;hwne3QF4tVOFdbOcq9zvxfNO/2q82omds/fELnhPvTo+OHfI+5r6rnh4isMc5Y6r1kPfe2A/GOt/&#10;nnCZcaJZT39Pl3NMp+u8p5qpd/J8lufJ+66v3YDe4yvuVZ56iNe2O1fdnSf9XY/zrZ9T7Hb3Pj+G&#10;+Qw8t8XndfLzv2NL7vyJ2Xg9eSZ5dp8HzWHmlf3/1xfthnTGDMeD2vn/j703UJLkuJVsd033+/T/&#10;HyOZ7XPynscjCIiIzMrqrh5OmRUBONwdiMianplmi6LHIWrvleXt9USeXTkDe7/ii1c8Or/VfXf8&#10;bpeVx6qHl3cEO9HB/RVid9fBurvpzpv7yqvz6XD46fkHxCY9z8O6aPOqO+IBTv0n++yfaM/Yn8ni&#10;rjg/dbYF+5XOyfk4G0+l1uBPx7tz2Jt97OMeufvRBK8YXk/GuzPYL3rOALbbz5qJi+fU3+F1hner&#10;vZ3Xqr/b07PMdR7/8HYvcyZ9xVNHt9J2c6tPx9lhnlm57EWkz9yVFm7l1BreT431PNxNd55wV/1O&#10;U7HOwztc8Z+49qvzT2u8idbFvzuHOc7jsdup9k80nvF3zLs76rDczYSnV+8+2PSKz8nryudj51dn&#10;Vm/6wVdnqT370LNX9qp47bM7POouWkve8YKd+IUXH3OT4+08XF7ugxE7jf3hXYnMQ4Nfxelfjfis&#10;fOlN3u7Hr9aTboXHh93g1Ro8kblwiHDoU7MjPGq84NUID13tTzXz0eEz8a/i7/I92YOzsMOJ5g4H&#10;f+bd8XhKk12mPegRr87knKe6yp/2sl/dzR7Ru08PX2r7dXnlUSfihc49sCmy39SfcGZMffAdj/1X&#10;PO8IP/7Guztwn3262M3usE77DsxnIfdZ6m7UxGmn9PGDSz1pKj7xJ7zqXXf7uD/l7E7/zmy0nxo5&#10;o8/WYbv9o0e3476j/8Rse/g+yN1/xxmueF7ZxfuTX5n1Cdzs7TNTV6zb1Rz3u7uYuNaZEw98jMMH&#10;gwN+JcZjpa/9aWY86F2Zf8plD8/w3vQ7P/O6/rswz/Xe5MTw8k4N5p2C0Te+y9GF5xxdN4tejT5L&#10;7aXe9Xezuv08Bz1zKt84OjBqIl5TDb6L1cd8Zq845iefuPGil+i6ejC34qmrDq+Oa4zZxsjprebC&#10;7WLV4Qe39oPD6XroagwXnT0qzxx605xwpx5aon2d06/7BYdHhPvTYvbf3VN3/nee03fq/J0z/y7e&#10;PG/f6+75X70bvJ/2PdmD2SfcyrH2O3av+5zWq1+f6XVn6bDTeb8yL58B7vOT7+gdn1XO7ufrOcZP&#10;8z/+y5OQv/JCv3IW51vF7MNOxBV/16se3cOrnMmz4xnrvPlgmDf5dziexI7zFHZ3x6fmxyc7cGd3&#10;fae7mvDMqf/lpjqbu+k8KpY6r2jwRW9fY2jcx6NiU20Pe8N3Hyyx47p/N888vD0b3LGbYQ0+He87&#10;Mc5Q96v1EzuuPHc93+Vql/jghSZx9X99AG/l+ym9btcOu7pvPPLm7ognPuHWHa7oPeNUB4+53t1+&#10;5Ls+vF1kbuWxB3itJ5y98nU23ryD26Ob22HMqRFf4/Y33uXMSkRH7PgnGJ5w41cxeiex7uPaeby6&#10;OZ5vvnHvYQ/n5uAzeZjrHB3Y5E//02P295l8Hu7G/ZwHTaL5PmvVuDdpzPlVcs5a76PWnHeF4wU3&#10;sfLDqZj55J0XvVfjk94+i/PsmPrqLO4nsWrjx4zOu/Lxuntf+E1x5YtmxUmP80y87gyn3p2n/fDZ&#10;7YCPeWjT41nYG82d6Dn428ezu/5O7/60szmeTb7rw+viK9rOr8O6GfXeOt0T2LvmcKbEd824ev7T&#10;Pa7sfNUz3txN9o/+1CP8K7uF75fnXPWJ1nuTJ/Lm758T17vcyb0/evZI7b7xjgu2ivHAMzHv6ks/&#10;Pu4ZX834rp73Y2/+fkadGCzPFX4wcnYPhgbMsfLdcz7xVt7Wr/KrHh2/w1Yz6U3nov8JMWc73fPu&#10;PZyekz3ePafuw9yKf/UedT71bg/2X/FWPeZ0Md53tZ3fq1h2YZ9pN+4js+B6boe5f5LHw3NONOFM&#10;O1tv7+Tse2eefaf8xB9O9WCnqQ8/fbjErgfmaO+qNe+pPPOYSYx38m5+xamJ017p83IO9h2x28OY&#10;zz/h2Ts9c4NRWxc8rw77s3Ptn52PsWmHcNKjf7qTvU80le/TZXbX73D2tf5kfsfhzJ4D1vGZ2e3a&#10;9exF33HlY96Uv6r3fs6Zx5+PqX9anO4nuHvOv/qM3exg3fP46t1+xXnvuNfuGebu3jGreyZ8XrzH&#10;6Wxr4o3Xqb7b5zsw9s7s7J53vn7xqueEkz49n9k5Hj8tcn6fxXk9D/dgfMU3r8s7rWc4P9GHb89O&#10;737naaxyq1/tW7vL/+OHJ3fkrs/wulS49DodWDidlv5Pjz5fznlyJ92ZV7ra4z6Jnd8J9qr+ZMZ3&#10;c/xMeFb1Pl/ZkTv0nPhlRt7/+te//rCfZqL3DhPXnOR1Ztev2Kq23+kOp37w6nmp6zxwdInheMdg&#10;Hc949U2vvvA44VbtO+vsxW6ekz3Zlej+O/Juj5M53q968F9l3flEZ58d/07fM7znbm53BjT27Hby&#10;nK4/Yfinv/KoPet2WmbvzgAv0f7kdYfw7Mm/vIRHDC8vfP6srv2TOXgQ7bL75oI18fN+7tmTPH3z&#10;wR07jw6z5lfO633x+ahnhvfuu8oczyBnft3rXTVzO//0un06rNOfYvZb7XPq93fiTc/oyh109w82&#10;PQ9weMxLTQ/sTpzOxTyivSeNOc7xYN+ptmaX47HihTN9/Vnp0sMfPTW96Q44486/9u2PxzQDLTzq&#10;T4o+j/fancnc5JNPepNXNKu7wRP9ig8XDnXm/wovzsNdrO7tk8/LOYhPnSN+T3nl/uy38+UsT917&#10;9dvNf2ouPp7HLmDUcLsYbuWlxqPTnGL2qDPsUXuu7dHtap8u5yxEOPYF81ywOxGfbsYdv6uaf/zj&#10;H///13HfGb/v+u936XtP/sVEZhp3vtsnXO5gx/3df/8N8Cx4htTEugE4/No/qV/RnvivOMzmHMSV&#10;5qt7007ZPe+u32FX937CYzdz2j86z0/Os8LzVAv/NNY53gOPuk/VwKtxtTPcaV76nnPKw9exaut5&#10;4FYeeOLU67w6DC961c9nhftqXM2ovboXNTvwLMHRU8MDX51n4qw0+DviY+xujlfiao+u32HdHtxh&#10;esxLzjxjwbtXuPbpOMHsVf29b8fDMz33wa9E69kjep8hHPem2l7sUHXgu2hd5dZeN7dqrtT28yzO&#10;bSy+wa0JZk7tpd+9Op+OFwxPz5m4PwXnTNO+u/6ku4LnPuucX+mOr9zFO7m5U+61u/MnZ/M8mfek&#10;92+vv26Aeyamw3NO5O/x6fuZ81ysixYe/WA/+cV5OOfpueBzf0/dAb74ne4DP7F60LvjhbbzfdXv&#10;5R+ezFJZYjqwl1/l8Xj1MCv/XY/937HDyf1kvmfXetrfmnA4x8Sv+Ipfvav2V6m563oXtb563hP9&#10;9MWr0warz8S89OiTu8/+cKivxG6HK/rK7faDs+rBIXKmRHZM7m+Ow91FvODhiS/4J8Tp81PP8K5d&#10;V3dy8vys987Bea92j8a6FfdOz/slv/uyz12PTocvMRznnabDuju86hN+Xp1XN9MY2qo3bv6dGdYz&#10;B3/8qOmDd1o4idGhjYY3/wJu8qm+pzV+zJx06YdrHtpojE8eK9xeK97dnv13u/qc1mU2WuNg6Rt3&#10;XfH08gpu/Z/oX3Oo70a8p/l3fdHF/9TbPHTsh1+Np7yqu1uzI3Op7/i9or0zL5rdfd71fUX31E65&#10;T3s5r/u557zyqO88KzTVPzXv+Cc3t/LTow+fvbravSlnRp0Nn3nu05ti9URLnHTgmYkH2NXIrJ0P&#10;vMnfeu6C6N6kN747F34dzz08Ox67hUOeWLn08CKCMw/8p8acgzP9pDPU+5/OUZ/r7oxP3gU7Trvt&#10;dql9++DNvqndr9rUu37VMMM484L5buF2M+jhU2twvLs+vfz5PT+A98oLLzxc774/4fORW4/nSay6&#10;7tzxCS9v5p147zjVi12mHXZ+9NmTOhHP9Pj7VzC+V5IcnD2ic546L7ySp5+3seCr14p71Ws1p/Yy&#10;1+dZ7VG1J3X1P9F8B4dz+y7qHnAq/lT9iXfFmVf38tT5Vz7sUTl1r9QTt2qfqp+YeWXnyk1d7yFn&#10;q7ynzlt9pvneoduv+nQ1unqW1czOp+o7TjDm1T549Zlw9JUPnkgPD2PpGXduj5qHh2/tuYZ36nvi&#10;aX/nkxbcOzifPE441p7m2QdvIhjx1AsePtSOnD8YPGPBqekH617wut6E4Zl4Vb/T4F1nT3OCW0Me&#10;vGpq7RnojJ3kdf6JxhzPXe1njfMTzcmO3sP+E95xul06LNoJty/5FS6aT4pfsb+f01fM+6T7/RV3&#10;8fP8ivN917xP+qzWO8hu7Oc8zwO8alwnh+dnaE7XN/eTc58je77jLDvPXb/uuLtP+MSd/9SPHo/V&#10;TPQd95EfnsxwzBlWF6J/ilfeJ9U+y3Re71s50QfL217RVO6EdbpgFfceV/KnfE5mdvdwonuSw/OI&#10;592zW+fnCE7MDPedp8crON/wBbMHmGM0O475V3O8r8yxJvOm8652mTR4T9rav7L35BkcH/aqc1ba&#10;J3v8SwB7Zhf2qp8f805zzho+vk+dt/MLBt7t+NTsznuFMXe1W9XDRet+h7l/ksej82HuiUc4fI46&#10;r1OPyssO9ut2Sr/Dqxe1/YJZW3vpd1hwv+xxgocTDd7oqYnmVN9w0LlXczh40genXsW6R61X2nf3&#10;fA+ckbNRs0OtwYnoqN8dvXs3a7dvp/lq7M6OX33PV+7kznmu+P9ELndSn9uEP3nGOvPEO5rs1u3X&#10;YTtP74AeDTUzgwdzDXeK9p84FWdG1YKzV3Rg1eOktr89T7TmVC2+xsGqLrh59M1Pn5poDI19at86&#10;eER6+FyJ1pLjGx/nqcMxVutwTl/MO+VPPPaxH9ikeQLvZrBD13ti5jv82ZWYPZmTHNxY8K98TTuA&#10;sws7Vpx+cDhgU4QXzeQ3aYMzyz7BU+ddPeGHw8tacvfAqhccYnhwwaYIb+cZfbjmXdHW+WgrPtUd&#10;33dYd4tPp5n8wTnfqbabi9eV2M1jl/jUnDqRHfi778oLXcfZ7YsGjx2fPvtR34nMvqP9lTT1LrkX&#10;YndW95x33KvPtvN4B+a9nb9jXzw9Z3cmNOFZlzw9MOLO78n+d8x8cv/Jy+fy/cP3vYMRrQW7E1c+&#10;6XV7eQ76HQ/N5IkPPOKE0yee3NXpjnh28XQfeInMBcMXnNrROuMn+U570vec1d3Cq2cDn2Ll+y5q&#10;zx70zO/6xqb85FyTFhyPaZ/w2BnNFOFVL2ZEV3uT18SdZoRPr/Pczd314533jtfNrhgeq32vavB8&#10;Sld92JVY+6/U9nT+iudXad+5r715vsZyRmr6X3XuX3mO7zR53u++X2bmXt89qz47z74zv+rt0fXq&#10;/K+s692yX/DkiebQrzvCpU/85LPXM7j2mcF9JrApmtt5TTpw64NVj1qjuxszL5517lW/Ux/z6lke&#10;+eFJBuQA9WAcsg6eDlv1Hc/zuv4O804n83Z+p/3MOr2H6snO4PbqeuHdncWMr4x+ptm7nukdu3hm&#10;ctfM6zB6jru7nvrx5xUOP+zGHbgPbxXDt8Zzg7uOD3NWnlOv85u4J/gdP5/VM8B9XrDwjFtHDhde&#10;d09w0HxHZL86u8PZt+tV/d36dAY7JEbDm7n0qYnB3WNe+sbhvxo7z2Ceu5oRXucRzRWfacb0X0U5&#10;3e+JHabdgnuPeg/T3Xinqqmenj35mVPz6u86fuwP7pocz3DyBk9EFw64ObXvGp4xZtkLrIvRrvSd&#10;5quwbq86m3+xCZdYeVMdPnfVcSa/labz+WqMveue9bzwXt0PnzoPX/rUxAmnP/nR38XomUHcaVb9&#10;Jzzw52x3PaPDA88pekY06MCprb/ib53zux7W1R1Tg3kWee2t6u4uwuc+rE1ea2YmojHG1ycw9EQ0&#10;1PYxhj4RnBiP5NTmoOvmVJ718NG/K3pmZnhuepztynw80U/aO954MSPPl5weccLpJ3JeojXsV7Ho&#10;wNAF617hnXCq1v7k5oDtvK25mnP+qzrzT85v/it5ZtV74QzcE/1X5lzRdnN9J1f24SzT/Dqr1ldm&#10;TTPAfYY6B06N8CpOXfvMCF570XCeRLjBzYcTPC/zUodrjufUXvi8zAtWfYOt9Ol3L++Sfq3tmTzf&#10;jwJLvPLqdrb+qp+1zvGpZ6nzU+fN99jQxSs5v5fjE4zz13lwjHf5Ka/Tvor5fK96Vf13nqvuclrn&#10;PnZ7p//kvTGT6F2fnmVv8uks3MPqzzd4rGJ3LvjTbPqJ7EFujXNrnKO/wrX+RGf+E3lmsvfkx17E&#10;iXcXZ/7kn356U//u3FNd5rLjqabjsT/n6Thg5oI57vrmTnk9084zfWvgT/7GV1x7Oo8GHTixeoOH&#10;T25OcrzAXUfjOhz71B4er8YTX+8xzTvxmbTgr3j4/tgXPyI482oML+/KoyZWHTVzUk9cc5gVrnH8&#10;vjp6Z/YJZrzudGd3azwHb7DUnk0+9dFPEf3Ut+/E+dXwrzxzZvH2PbID0T3nu+dn7u/8r99vuNd3&#10;3R/+uXNmBCN/8lmc+lZedpn+fA830S9wsHecB++7sdsZjH2pp7+/Mxte6uTo6dca/FNjPY/39FnI&#10;K7/ifK/EPs7hG3Nuf+Pk6BN33PQrDz1+NbqPv33Aqs61+fZ77IcnGdANDVb7rr1Q8N3LfHPtaZy8&#10;8waL5+SLnmgN2BTrTv4GXZ2Hb7zYZ/XFz7zqNe1zgj/pdTIPjs8PtovZdaebzlNxavxS88UDzPuk&#10;3+EVow7fmlrHG25i3uHUV4fBmXr40qeODgyPRPr+zSe8jgs/PXTVy1pzkuNJtHaXV03nbYxdE6P1&#10;fM/CF21qMHvgY+0n5dm/nrHWd/flPrij7i7CcZ9Z7FB7eMJzhGuOczyteSVnHh61Bl9F71d5d/ze&#10;4YFnds2bvZybQ06En9rnJXe/atzr+O6jrRFdcPhg1OlVLHX64NYnz8u9rv6DJF78mHlVCx+9f++v&#10;e4YLLzuQVw9qIjw09et7cF7M6LT04N6J9UzeLX7us0OdY07t4ZHY6Y0xG4y48k+PN39OqDvEB+9V&#10;r+OBsYv1eCbWvuvaRxcveMaYkR6fjfQ7jrnk4eEbbKVDUyMe8dnpPav6dDXe6Z34dx6n2NXd8GXH&#10;evZu3zqjalzvuMy/EvGfdqNfPTscj/TyrvvigdYccjTmkEfPDHL4ePP3s9TWwTeWnF8j6In28Uz6&#10;idHX+e7DAWN2NHiCmbPz3HHt2Xm5j9cUfQ8TZ/ILzvyJE0/34AdPnh791PTBE8HQJPKyJpi5qfFO&#10;zgtOzj79vhBueuHggS49Y+TB62vVg2uOZ6Rf604D1sXo7Q8HbPKH92pkTnycv+o76X0e5hFXz3ry&#10;A8fD/vSmuOLe6aGZdvH5wskbDdG7Btv9+q+zqKsPtfvMBKt1pwmWc+QdHVq4julxhvCTV37OF9x3&#10;Y2/wqvOcLvdZrDXe6a5gnK/zrz5wwanREuknBgP33XEGc09ye4WPJ/dtDC6+PIcVxz1ynm9mee/4&#10;u2YOGPOJ9B2nHt4+l3VXcrzQMJM9wbsYDvyu/xOx3Xl2/Xpmf65qr9bVu9aV/2q98ufr8snnYLWH&#10;P6OreZPH9Bljr50n/cnHc+Ea+46cs33l7DqTuwCnzk7Jg/vZgted0XU+4YKjg0/tfu25Ni9a91K7&#10;7x54MHLrjQXPq3LB/mj+bz95p13h6Xm31LzAO0964boPbgw/x/DC4XmmBgvPPuFRw6G2J7l77NFh&#10;8KcYLXo49nGefuWiIa769BKrL3UiPDwT6Sfv+sG7F7PQEOsc++NjDB09fM0hp5eILj368ag9fM0B&#10;I9orOZ72gpsefDAiWtfkiSvtar9o68zqhd485/FYvSrXNd7o3QtGXXeCbxwva7p+9cUruuqRXrDJ&#10;Bz4eXTzhdLonMJ8JP99PMO+XnK996XX64E++PD++7JecP3sl372qz47/u/+fz/4r7iPPKM/Xz/jJ&#10;ua/4rrS7z9ZK++T5XvHiDHVXavrdjFUPfXTk4edN3Xn+BIz9E+sd1PqrznM6F57PkB3B677+Wnuq&#10;qR74o6d++YcnbRjT1NNBKp666uPxHS92e/c+9X5Wd8BOX30fq52+epfdvCfvqD77+qzqLp5NHo19&#10;wNHWGjwxvarHyzrn1nc5+qmHV+VR0+/0xuAnonEOZk1y62rvpOab23Dxo2aucbBwjKP5laLPeudc&#10;0eeOiPY48V5xul6d4zp7/OrPy/d7kvNswuVuuFf3Trx2HPx3vNrv9ugwdJ7DWejVuOuv5sSLWYmV&#10;W+s6mxptan9e6a9i+JwhPn7V2r3k7jt3z/tMc6pvrdEZ7zD3V3nd9RXuFa/VnKm38l/18JvuqWon&#10;XnzSq3z8O3zlha6L8bI2uWtrmDv1zX1nzh411r04G7zsVDlg5rxz98n7dD5nso+19Xy17vR44VM1&#10;9GvseB2GDn9q4oTTnyK6OhM8Ouf4wE8vuSN8OES0RDTUiWB4uEe+6q040x7RrDw5n70rhkc3o8Pw&#10;uhrZkxg9/saMJ3cv/HxTHE5qPP4A//cf0XR42vaz5jTf6T0XrjH2n+aZO3E+Eeesn7jbKzvxPBLJ&#10;X/XLXU33lRmr3iuzX9VmL98Be4Ktdmc2XGo8qHfR+mle54mOM3QcZnc9Y86jiTdvPBzNZw/3nZsb&#10;HH7FrXEeHhoifffAaqya9Dus6qjZ82QWminiRb/bo8Mq/8ouzFz5Tn4Tzj41XuVX/VN1zvopu9w5&#10;U3bPa/XM7vh2mq+Y0c09wVbPkDs68Xknx/dX8ys7Wnu67+p+Tj1+Ks9nn+5uwrszhxvP+sw6D3O6&#10;/uTf4XgROz8wYrjmkxMzB243Eywca4wnT6/6dHzrJn6dBW/lxw47f7zgEXfeO113fryJzMCr1uHR&#10;q5rU3Qw84E/6isNfRc+Lvs6K1r7uO/cM+FPf3FUePV7Ejm9e+qu58aHv3Dr6wcJZzQ6nvuo+tU9t&#10;X2Z2WPjGqx4tkf6nR58ped3ffZ+l8ugF7zTmd330XxG7HbudjDn/ih0zIzN9b1819/ecz7iBT3z+&#10;r/46+MQzfdXTns7+K/0aP/l8wPnUc3c/HJnPCHt3n5fu95SOF8znTo4237d/+Ycn69BpaS8BZ/cv&#10;Dqr3u+rs4/2enNP5Voz53Avzw6tcep8cOcd37s5sdvF9cd/Gao6+4rv6xBsPc7s9T3aYOPgRmUmM&#10;Lm/6iZNXNKsenkRzPYN+Ihzmu3cl776GvOp5ZT7nuKL5Di53kn2v7tx9NuzHeezbaeijjQ4MDyK4&#10;ufR20Rp8dpp39Ls7eHqOz+r8iTkn+0/3yy7un/hd3bv++ve8eLHH5MtO6IjBd9rJc8LtDScYO4Al&#10;mrvaA23lU+PZeTDbnKqj967Y7eVZ7ns35+a/M2cXzw7muuZovNcJJ/xOa58u7zQdxg70qBPBiJlD&#10;v86E434waudV+46afTpvn63rg331zsxN5N6Sr86Sfvfy7ne9rOtm3MHw5EzEfP1Ozt7mwTFGnh2S&#10;Tzp4eITvPDUvuPiBJ6IhwklEF17Nw4eDNjxe8LsenC6iq70Ot3fXxwOeOcnBifDfFT2fGczueubA&#10;CxYufHBqNFOE736wSQ/ffTB7uB8czoRb+2S+OsudOZzjjjYa9PUe7vqtdF85a7XH1OMO2DMRDE2H&#10;0Xt39Oy6F7O9O1hi5ZtXe9Z5Jhr3owXHhxhevrlqD7RoUtujq81FX2PH8R7wK1ZreMTOl94qdr4d&#10;Vj0yL7xuLj00HYee4zS3+lnzdL7a1eedeOCcheg94QQj77zRumcf+ni4dzXHC12dmRnm1JmVj0/V&#10;gX935Cz1HF+11zSXvb5qj90c9pn23enpv6pf+dzx5lzxjT71HR/28t9PwIj4U39y5A58P6u7MZ98&#10;dT77mmccH6J5786ZyZm7vYx1+9DHK5wpR0/fWnI4xAlPv/ZS402sHOvMSQ4XPFznqfOC92f115+V&#10;4CbyPVgwa5zj4Zg+OiL9WoPXuJrReRhDC0bNjOBgRPfIp4gv/VqDJzJr4tT51pKHgw9YYvXEi2iu&#10;c/ert+fAC+ZZ4PbscrzppbbWnnAcza141aaGT4/a2uT0K06NrvImHB2x6nY4/cRod3PMQWOPn5zn&#10;bPVrT86TO+Fe+OGa6Z6fOP87vZ/Y76qHz8M9XvX4FL7Pkp3eeZ7Meqf/yZ36vHd3+YRznJz1HRyf&#10;/Ym7fMeOr3pyrnw+8qauvsH5+uqeP1d8fU3fuPnvyNm528+7eD9wtCd7dVywl394MkaYebnuIv2g&#10;6KOlPjnQihO/q15X+cxnd+q78e783bz43t3Rurv73XkWuzOd9Ff7+lzVyz3nK7/qkXrSGif/xz/+&#10;8V8W9P6r8b/AyT5w4pUcT9fB4TELHnXtg5/E6mUNe4BN3G5+h+HzjtjNCzbt/I4drnrW+40+O3dn&#10;2Xlbh/7k7HWHEw27XOGiSaw69jXnq/KvmF3P67Old2WHlZd9X8mZkb3yds2+xnaz4FpbfU/uAH3m&#10;4Xky27NO+B2n7lfrTgMGd9qZfiIcIh5TPOVN+gk/9fXO8YqO8zif5lRN5Z16oGM2dWL3h3fOd9U/&#10;fp6BT/CvfrF7jd6DnjFyej4PvSdj5kyvbofss9LgBefd+9d9mMsexCt72OOKjlnR39Gh95nwMQYv&#10;0X+5zVxm+wzm1xz/4GiMgYPBqT7U9L0XPTwSecOHk2jMeeXgZ7zm0U+84FOfuVULXuek7nod1mmD&#10;sQ+5efapO8GD0/XT6/D6nMLhjW8i3kT3TnLruj3c7/zS73T//ve//6B3vepzwqmarvauT3l2c65g&#10;7PT0PvHDm32mZ0F/ivZxPvFPcJ+3eqbn/bt+xZgJbn96T8TqW2tmsAex4pyv9oPjWXv2SG/qw0vs&#10;OMHqDPZB2+nsZz5+wYzjZZ2x5OH7Nc2FQ7/q3K87mIse/i5aiy9xpZ3mTPjKa9eLp/fs+J5rrvNO&#10;N2H4JZKHm7zeT51hPv5VA/5krHvY2z3n5pB7/8p1D34Xq67jXMFO517x/GRu7o8zE32n7vsccI19&#10;V/7KLpy1elATu7OtevD582W4zOJOE8nhf3r0mTlPdiZ3P3itg61elY9vNHfuaqdhHrHbzTvQh49/&#10;6rw7LrujPY2TH7NPfFfcaVfvx+cXrGrwr7vCo4+enYPTsxYMfq3xpZ8Yjj3cq3nVV3/zK9c95yuP&#10;8Nhtx7PnK/lq75Mdoj/deefnXeA6Msc8z9/dA/rKm/DK62r2o8c+1F1E43N0vO/C2I94sifnRpPd&#10;nadffdI357vOy9xpF/bk+yfd2SqGJ/dC/VRkV+JTvl/t48/E6izpmes9J9yc3/nn3gDPNn9+4FkS&#10;P3frZzbjM5/zknfO3FHX+0SMs/AcU+frJ+fIv8vkzf7/+te//kjRgBO7f/9J79XIXiufcPI+ecGb&#10;zjJ5sAf6xLxf/uFJ/nDuhcgTPdjDs2j6cKfFvwr/rl18fucn5+ZuJy73PfVP8d2clc8r2pXvu3r1&#10;zvjiAO5nlBz8yj7WkMfL3uA731Oed0VDXM2A493Mpw9Wa/AuXuFaHx37VI/g9NCEU3n0drF6mb/q&#10;mfdduc/MrmDUd3d7Vc9c9qGu0XPCdR1uh9lj1zf3J+ar+6t31Z1vpe/4p1hm27vW1Wf1nKZzRLP6&#10;+lxnUOPn/dKrNfx3Rs/0XuDBwKc94KZvfvCddvL8BHy3/65/9Qx37sp3n3ncf8XZ5eqMHX/XZy67&#10;TXuZV3Pu2REO8/Glpu/oHnz3X8knP/7yz9eJqzM481XdFT73Mp1h8vJuk9Y4c+wHZl76tbZml1vr&#10;vOoyu+t3WNVS47HScEY0NUZb9dRV6xpO9XMNxzr6+WzyuYRH7zR2vjvtatYdvzqv8wjG3EQ4YPYw&#10;Zl6H0696uPSJ4OZfzfGIJ747j2jQhVt1q97O+3d/fwO+3z17ZjzlM0/4z47nrT4zVllj/OmcfTKP&#10;924Gu6ENH8xa+kT3nKfPbHL3O++KuU5uH3rg9iaHQ30n3vXodNxZ1zvZrerwq9rw8p76le8ajfXG&#10;wnXP2rs5fol3Xtmv7lh97nrjEz17gr0zcp5E7w6+m73addXb+X5a//Q+Pm1vP1PvBv6uc+HvmV1+&#10;yuu0waq+1pPuFM+fz6tn6orZr/5acu/T8vr8n97d9xRv3tyD+87pJ3Y7BbvyMr+b4z55eOSZhc7Y&#10;aoeqtwe6yYtZ8KYID59aVx394OQ1xgus6qnTzzvcOtsc/n4LVuNujvnMMYbePefmGkfnfpdPmuDu&#10;ddo7GHd6R4vGezmnfyf6vpxXr8zzGVbcqu1q6+tZnpzTzb6KeZ8r2tUZJ5+TWfadfHY4z3PH+4o+&#10;z9/nAmO+6+T+4Uo474je6R3+3+Xp+8wOOafP6jz98Ksm+He9vN879/q0cz9x39xd4jvv7old3+HB&#10;+Sfvn3onPlf+422pwRL5mpl89+e36W7u4uyB3vV03xNubfzCm7jMq9F85+G9/MOTHmZzcuKOl349&#10;rDUneWa96nEyx5x3zezuzXOTn3Cq5u9Q5zPA3RBPzw3/9HO04+MTnvPskzpvPLwjfHpo0Zk75Win&#10;fvUKv2o8d+VDbzoP/RqZV+eAVz71NKfziVfF7ZN8Nw/+73jtBlZ3z5372YBNU+DCI0783/j33UB9&#10;Nql5fmxlDjkRzirGz541r3/4S9/+zldzuh5aYscxxm4dv8OsfTVndnw8y/hqRjSn3JXP1fl1pneX&#10;nKqSAABAAElEQVTfzamzKv/EK/MnXtdjX+KkzS4rfd31lbqbw/xTXzw4F7pag3Nu+tRTH9wRrbG7&#10;ebzqDqder2inGdkl7+5/fDbN6+6jw6aZ34VP9+7d4RjLvuA1r2eJDm5iamOVn7rOCoZH8rzgVPzP&#10;7vxreOJbR76KKx926/ST7qomPiuNZ8NLrPPpwa81+JPRM+o+mXPlbHUv/JhBbV56HW5Ol+OZXv3z&#10;S8f/lbC7dzbdAXf5yrOevL8C54f/6+fI56p7vOOsu/nZh52yz8Svu8LttHi4V/XMJaZvfjzwQUu/&#10;4umDJYZHjbaLcM1Pzhz7dvpTjF3su9OyW3idzn28Ktbp8GMntLvY8eM/zaRnXTB2Mu582gM/99Hh&#10;6R45nNTmGYebGDxvfv2CJaKvu4DDmbzT/6qXd7ozs57xjsdvzXwDfj7d52Xqh+vePOHv3eHvZ76F&#10;7p7d/wn3ujuDz3OSXzlzuFfnT3zwaT44vJzF+eku+NS7sB5O9a8a78Dny5rk1PaPjhmdZ4fl7w/R&#10;8DaHGWC1Bu9iuHU3MO/I+aqHZ1WfFZeeZ9jLOVyi58CzT3jmoAN3/el5PR/nBGd/avrgNZqX/Kvv&#10;ifnstds3PGucr7SrHrMdzfeMyqk9dETz35lPe3hm5aT+6j29T/K6E332coQLBpcIngiX3u/4nzfg&#10;++HegpGbbW7wiWfNV+bveN6fdsbc5zvO6efk57z7HHR9e316nrPy5iy783/6mbwfPygJ5rMl58xE&#10;eMTu/zmX3kmcfE+02Y8/X3pvaznD1De3y70fOfHlH56clsuA1cL0WKRbvGIdF5/KvVrjfccvGvTT&#10;3PSrd4dN+rv4V8zY7fYJO7DjybMKtz6rWoeTc61e0eQX92pm54vnqneFEy674km98zGfHA0RvPOs&#10;GJpEdMau5CtveplBbu9gnm+OcWu6vPp0nE/EOO/pWeH7LDtt+p0OD+5u5wM/sXLxMIcc7ooD93f8&#10;6wZ8b35+4H8x9xl6tIlgk5o+mqlGD4+aWHF86NfoftVWruvoTvgdp2K1Zk5w7weeuNKYR173RT/5&#10;R9f1qg/+T0bPZU/8aw3eRfukb23toQ+++uGVeHTa4Pb3vMqvNbOrHpy468ObYtVnj2B1n8qzX8ef&#10;fMDR1zngT0X2rvEp/yd8fAfO2fmJGfaozyA9zzX3qfzqWcK/shNcz1lhOZe5ztO7og1/96r+8CtO&#10;zXx4RPrUT8SVp3vk027ZZdV7ZdfJt+Ls6FkVs6b2rLuSxzNe9j7RX+WfeN7h1D2eupc7u7xb85PP&#10;xufs9I7ufCZPvf2ZSc7benOMk9PnmRDpJ8Ihukfe6YxZm9y95GDm4Z0IZ4VNWvTWkrPHSguX2HHx&#10;geNYe9FXzPx35Mwj1hmneD37Sjedc9LUnaaaHSb/TueZ6OGllze4o3Xw3xmZzYzUJzvAqfr40MPz&#10;J8SfuPPJvXbn6rATr5/A4Wzd5/LK/p3Pq55X5r+b++6z+P48y/nqjOHhAc/a2gsnmDnBag2Pnn3M&#10;dR5uXh32Z+evf8JJtHcYrunDZ3dzcIVDNAcMLnHC00/PHmhW0X7sik/1qjW+xtHSq/7gjitO9WNH&#10;9Gi9Az1ix4FPj4gmEY4xcvjmgMG5E/GLF35g8UsO3vmvevDh2JdeIjMqj9rcLg8vHvYPZj2cqjen&#10;69mTPvumpj/50EdbI7rKA6/8p2rP62aB8cPTT839Lp+cJ++cm7NlF+6B2O0HnwiX2Gn+7hh35Xvo&#10;sNrPnYZHdP87c3bKDk/uxp0Q7Z38V3pxh5yVyBk5b8Xp/8ToszjnrD/xTN65nqP+vBL//rPyqLkT&#10;anuf5OjDXXl0PbRdDwxOIhh70aOufXB49Ikv//BkBmCWnEHJ80ovGDhc6vqTo+nD+dPh/f/MLp7J&#10;bsa6LXb9qqlz0j+dVb2ern0Wdnp6xlf6cQafq5s/8dClT05E0/kFg0dObV1ye+MFp9PAoZcaPj0i&#10;HPqeRS9c52gT0U19c8nDnXTg4YaHr3F8EoPDMb7L0TCjfn3B27F6eif8KudXqE/v2DzuZncvXR8M&#10;j/oMwOGl3+Vg8BPB8Exd8fSefrGDfbtd3P/EnPta7XbnPjtNvZ/M7OZHa31yv2rfPc8wPuV4uX/i&#10;wX6OePhM1Sv87oWPe2jxqxz60eBrjJyeeZ5zmtvnVGPepOd85vKH92DRWZvcfevekTOb+8wM72yc&#10;+R1Gz9E+xu/mzO12tqfnwqXvHhgRf2rHzif9ilvzZO7dyFdn2c3GY8e70ucu8J7qK54dt/ozJ1x6&#10;ne4qhpf94+E6HHj40yeaY6x6Wd952qdy+YZy/P31IzUzo4mHuanpE5lNDE5OhMseeLue8qqNp32T&#10;wyHST+SbIdU/PXi1N9XwmROec+uCd3xzkk+cilNH45nG6RljD2vCe+Vl/ynHn7nmpQcOjz4R3JFe&#10;1Zrzah5v5rzq9Qn61XlWva/afdoheF58fUoNludjfNr1iec47ZeZ7mWWa/qJ0x7h51058N2HB5ea&#10;ua7/MCz/oE90e4cxA4355MRwzOcsaBPDNZ8e3K4HxxG+seTG7RWcHjuAwaNvTzBzkoPDTQ0HzJEe&#10;utT+/dXccMxDGw69RL6/Y22Xh2sPOMGYA9ZFeJ6HJ/rOv/PqMLTEjvMUxt7x41x4M98certo7cTl&#10;rqb+b/y5G8jzqL9P1Of93LTvdaqfVz6Lq62qpuOufE70nacxfj2s5pj/VP5V856Ygwd35TtIj37w&#10;3TOBC4/akTlw8K1zO9yckz7/5R7mR5Oc2jvQS+RV++xOHx/qRGu6vrHkeBq3h72TW1N79MHxBmeG&#10;cbinMR748PUP/8TOezpPPQta/E93usKrM631nsmpieF6t+B+Td7WmO8cDpFeat51Xq3REPFKDDdv&#10;csfw4aKFm7rOgYsHminaa+J8Is45d7uZx135btx3Dnfn/85+9mEnIvP48/huT+uc4/OO+NM+U74X&#10;cuLp/cBPzPl3z+XU96fwOH/25Q5+yu6rPTlLos9oDRxjv8rzX53b5/0Vcj9fvr7mXDzLRHPqmeFV&#10;vKtPuczrZrvHDDDqxGB5Vw92oIcGHv1EY//3n//8Z/9v8XHYRP4/00NjiBdnmPvJWRQuWnh8Uy31&#10;9LImHDzh1xqcWPXgiemt+nDY39opP/FEy+zuDPgkej45WnbEs4udpuPhWWd23IqhrfhUh1811Ow7&#10;aSfcevJEvjiARe8881xP/hWvGvYGp/Zf7qrHqsZnxUmPOR0fDA5ewSuWHvzk6af2/lVjPppEXvAr&#10;L3V67lcOHo7moKWfnn1dm0NOtA96eon4JOZl/h9A+ccpr8heLpkbI+9o3Plq4MSb8HjRq7Ndr2ba&#10;w7z44m2cfNeH90Rc7VH9OfcVTfVI3fnY03mnr5h/PdNjRurqR+8qjrdj9Ugv/h2Ozv2O5/3og6El&#10;1j41s7qIlh7e/Pmlu0+4q5jZeeO34tae977qYa19jdczh+e+da/k0+6e5XyadcLptDkn39ymz/M4&#10;9bzKw595u3jqj0/4zMhn80RfOejBqTMDLHnw1MRgvOBZW3vUV2O88b+q7fgrr+5snccK8778eRR+&#10;et0d0X8q1jPWmdMe6Cp/2gs+/UlXefAd0cIlBq8965zz6xsNunDiV79+w2NWojX2vpvHD3/2wMt4&#10;sMqFV3vsiJ640uOFljpaY/YKzp3ls0ze8fFxzzM4A1gXPbv28YdT+6kz231qY/A6/QqbPMCZZX96&#10;xJX/O3rfNTdn8Wzy7rNx99x4ok/9lH+8qj9z7kS86n61tjeaYOQrvrXJOy4+cFPn1/XErTi1fcDw&#10;9NeI9FKbX+elVz3wWkV7wjv1sdaa5Om579x96+AYY6cuwqeHruL0dxFd9aFGD4+6xvD9/NxPDz3R&#10;/mDRGLeHOeBwux6cp2I9Q+q8c+a82SXz6CXPbnnT73albx3a6U7T/+mvehfcUXeuyu04T2BX57Az&#10;zyk7+Dle9evOgAezwgGD778v1F44aOmxo2tyPInB0YMlGpu05lj703POe3q+q/zV/Zx6ZTe4K7+f&#10;2ONc3H931srxOdNDa3yX4wkPD//6p+eYX59VW+vw8XOvO5u9yTstvSnWOeEZo8Z75cOe0eeNxrn1&#10;8Pn9Ex54uM6tPc3jmRe7JAdz7r7x5O6h7bBwu1c0fH1GDw+f4MnpVxz+3Yh/9PZO3fWC51X3+RNd&#10;/xNNWMxC4R4Y54YLhxreKsJFu+LWXjTR8zlMjo9zdMyihku9iid+k76bw+7R0M8MdgTrPOFUbce1&#10;j3Ud9wmMeXVW6opN8+JRubWetHdwvIk7j/BOuTuvXX91F9w1HuzkWDlwT+Pu98dTnyd4OUs9T2rO&#10;mxn0jd2d3c2763VXx3nu6u/qPuHsd3df6bhPzvfE5yTz4oP3av539jjzaoeOwx29+3yv+LN3Ivvm&#10;nCvPl//Lkx7UXWr6ebOE+c477adjX7E/9+a7mOZ2XOu6nD84dr0Om2Z33E/BfC/JcwZidnS/7kyP&#10;WPvdfUzcaCt/xV3N2p2hzqlep3X2q17Mjge98CbuNGs6ezx54zlx7c0uxsjxoybufGu/1vHBu+sx&#10;J5z0VzvCfWec5q92P9mn0zNrOjf9E/9P5XDu7izB6Nf9J7zydnX9y0lmepdX59iv8wLzzOwMvtv/&#10;lDf5WJ8dXNc9vCN5jcypPuA1wiOyg+u6R/WYanab+if4Ex51Dmer+FfVnOl0D/jdfiuPrtdhne8n&#10;YnX3WnNPHV6xnC/8infYdBfMm/qv4tntK2a8umd2nO5ttz/3P/HoZ8eJ8+r+p3rvstLc5fl8Jx7h&#10;W9Pt5D6eju53+nA9h9+vwfCatB2+wuLbeVaMvSu+8j7pTX7gnDte7EoPf3PAdjEenAku/tTMMQ+s&#10;43Se8Hax+q743ie8aNHX3srnTq/eUfXY9Sv/ldqz3n3u7PnkDO/+yh2gjV/nyeciPOf1LNO/tMW/&#10;xm6WObt+uHWHYNkxeKd3L9y8wMj/APUPzmye2v+VwnfDe+580FtjL3L68InpkyfCI6LfxYmPN/qJ&#10;R594yoM/xTp/4gVfzfTdhGtfdMGMV010qxda/FZcemioE5l74tPp8XBMjl/iv//97z/mTPrw/w6v&#10;3MWn3oH34tkZe/X5cPZ44l8978y7o/Fc66fdJtw+787fscP0HKazXOVPPsFPvfx8Vn6f0MuZVvuu&#10;etl/1U+P/nR39Ke7QEeceCsc7TSLfjySm+deN8Pc9FPvNJ3PDvOczt97s0P3g6PsuPNjH/PATiI7&#10;dvoOwxMd9SvRXr6feK528MyOZ1+4Ew8uER7Rejhgd2PnY4zZxLtzouP7Kck9I3VemdHhf3b//Gf6&#10;E2fCrZ/ySctOxEm/wu3tfKXpeq9oO7+7WPao9wG28qyacL/yTHdm3dGs7uBqL3fWvbhLx473UzHu&#10;3ecH40yp3Qf/Hc9vIPf3d7jD+tk5v6H/Zv6E++K8067Tc6/81Hj9903cQ+qMey7/reL7qP/d+T//&#10;5+UfnuxMwXxJVy8r/LynS5nwzF712O1XjJz76l2jy51MWnBzT+7wKt873NF2O3WfI85T+dPMiV/1&#10;U42vfYK5nrQTbq3zymd2xbsabrdbnQEHTfWr/NpPba35zjvdDpt8d7qrfe6AfT03XvSTT5z03v1i&#10;tufUXd3b5Zyr8+hm2S/9TmcOfbyozfnknL3fvWO9y1fviT8s+JsSr3pevQPf3dXZ9T7qbHtPvZOZ&#10;cKofON51H/jmkdOLturwc4zOGnpg+IK/EvHCO17T/CtzVh6edcXTXPY29kn5K/td0fouk+/uvXqj&#10;D04PrLvPVa/jfzLGfb17x9Wd7e58119551w+Y8ftMHS7e2G3He87+tO56tlyhhU3/MoJ/8mzP+l1&#10;5a7ruSbtyX5wuMvujjwP/jTzCs7MqvEMc5ybE7171c91eCvtqY8935lP+9YzUD+9fzf/ned90vup&#10;3X2nuWfX3jf4NJPnY/6U448X2smfnYiTb8WZY5xZxpKbC8dYOE/Mxyex+gdbvdjLnBMP60749t/l&#10;V+8EP+9x1yNe8eF8RHBmTdH8yqHnPSvn3XWd7bMmr/3VPnBrjCZn5bwrj5/a48w5I/nqLOF84n2c&#10;7L4610mvzqj1iUc4k251r5Mmfitd+p/wYv/Tz9kn7PzKDjwTzv2K16dqd2fjDrJ/cr6fSe2Y/Iqf&#10;ucwxFr/pBb/rT73gO/+ub93k3e1Rsc47nMkzfHrJq55ePNwLjtZ5eHdfnlU9mP3qLHziP80DDxc+&#10;WN3rpMaDiBd157HqmY+Xsat5nRXPiqU+mWVO9aBnHCw7kzPLvN2ZTrj4d16d3vyu3/lULDr7dP1g&#10;cDr+ndl3NHW3qWZX+tTs/srsV7TscxpXszhLvFa801lXeJ7nu60e5tXer1ZPZ13dz692B19xntzn&#10;dNdfMf8dM3IezsXn5R1zPtnTz7TeAfez2t9659Vr5fF0z3vYe7XTIz88yYXtFugWmTQ+QM07n8r5&#10;XZ/dQHf/9X7NIa+cs2nXWJnlOcy+4oIHMdpXPVfz7R2e53a6O2dixs67m2cMffy6PZiDhhouMX3n&#10;8J+M8Wf+FV807JeaPD7+X0fCxd88sBUHfuWgTZ/5EwfuuyPziXfmdVruAL+O02HwE913bs6n5D4v&#10;z5czuBeM+ukz2dfeyeldvS909sCbHue84m2/K7qOmz3YKf2TveDDpbbeWDd3hdWd4rXzY5eVb9fb&#10;6ehP84PD6fxXmD2dn2juzoz36Sz2YFZi1QbzDwmjcUQfrOrN+468O1PdIzv7DOlzjq6HHo056OBM&#10;Ee3U/yr8U/b4ivNOZ53wbqeOyzPvep1Hh6HFq+N8F8af/9iNeGcfzok2XmD5OpOcd3pg8Fex2yte&#10;FadmLjHe9FZz6KHrNPTgTjFauNXHvY5T+dMMtKv+qdfkcRW/Mg9uPUetr+5wyme++Z7d9cM1x9on&#10;cntP81+Zg/87vK/u1e3ivejbN5jx5NY4N88e5OaCJaKb+uae5njhjY669l3DQXMa7+pO/cPLnnVO&#10;rSc/zph+1aRe/R7RzZ3mnOLsgzc7gcfHOX1i+snDwSNY94KXnvX2d149rKm9rr7Kj8fqDPgRw09u&#10;DXV6edXzwCX+yfrLh/pXjL633fng1vvb6U77+JvvWe4bNz85vfDzpq68Xc0868E8p/qYU3tP1nVO&#10;rZ+c9arXJ+/26tms/4nn9OfbZyG/cyZr8A8GTmTGKqJfcVa9Tu/5XX/lt+pd8WKHlSa98FYcfNhr&#10;qvHAM/zqbS09Y8xwpI8/PWr64MTVHnCIeFF3kX3pMddz0jvxwiMRn5rDcT9Y5w8Wbt51p6rDk8gs&#10;+3RY5YfTYeD4EfHsonc2n+/fek5yanOrLxwie8EL7rnBV37oHCufWeBEa5zDB2On1DUPhl/VwU+8&#10;8up8ruh33Hz/bZoRvHu+9lxpzXsyZ2Zi7pt6msEzmfrvxuueqdmZ3ajfvct3+3MX3R6rXsf/CZif&#10;K8/6J+z9yTvyOUn0/d7ZOc/kJz0Xzu6z+g5yFtfw0NWz1hr+1Vhn3vGNBz7R7zwe+eHJHJTLqYfO&#10;AixUe3fq3YHueH6Vhnt44gx42JM85yGHd+WMaKO5o/eseL3igd472X+XezYexpx3Xrs+nmjZl3oX&#10;q37Fzy7ep9adtvPvdrSvfTp9uHhUHfyK27PmaIyjJ6YHz5g1ztkPTXrWGYdb9a53ebzjg29qz0Pf&#10;zaL31bHb7+oOnBfdq56v6tnjE+JXnWWaU5/NlTuxdvrMZi68ugO4Z8Ihpld56blvfc3Ns49zNOYG&#10;Sw3Pufnpd71w0MLvMGYSOz8w+yRHU/HvqL2L86/e885sNDVO917v17zkX33mus/VmnN3e6fHmSbf&#10;2vd9REP/xOuEM+1xBfdOV3QrLp7hcKf1Llb6Xc+eO6773ss4ed3xzpxpxtXnOfmwayL7GXtXzv7s&#10;lXo1nx584mq/cNCteFPvjpa90FJ7F3rdXPjuhV/x6kEfvNPYs+ZVnz5Y5Z7W7AKfGl8i+NWd0eHD&#10;nCsRLV5XtL+55zfAPZ8rzpl5dvX5pd7NrJrVxOoX72B40AePF72dr/veudPTT/Qse9TcPuxZObX2&#10;HHrMowd+N04+7Os+WGYFrz1qoneqWuqOiw4OdRdf1XeeV7C6Y2rvlBwOkT6xzgOHXz0r/6tr9mFP&#10;z2fnYOmb4x4aMPPSC553xdH9ju+7AZ6JJ4DVZ2rOE/nqebPDNGelnTR3cWbtdrrr/1v3+wZObiCf&#10;vyufRbjEkxkdt8NOfy102mmPnecVr9WM+OTdzZvw6odH8PjkHay+jFtjrvOq7+rwu907bocx767H&#10;pJt8J3y1m8/IPHzQ1Rpe+snTN8d9PBLNMf5Kznw8MmOaD8ex4/773//+D49w4CVyDuf2nHLz8QsX&#10;P3TugU2x01asars9qqbW1SP1xNntP+m6GXcw/sdh3Ryf/cSbs3ReJ/qOgxfecILTAzuJ+NzRnvh3&#10;HGbSu7s7+p8ep7uv9/TTz/nd+0/3/N17PTGfs736mVn5xJv+Ezs/5eGdsqPvwL06j575lfNU/RWz&#10;HvvhySuH5mCdJr3pcie88/lkzOffnam7DzSJ9nrHmTt/5p/O685wqn2Vx64+x2qf2rPudJfqMenu&#10;eHOeeJ7qvc9O475nOfd5wKOzFo77YI6dhj5aaiKaqV951Iloa26O85MZcBLj7xn2IqePDvyrY/b4&#10;6h08j3uYzs19Tv1PwDmDzzXtdcKZtCvcOzz9TPGu83OWq8/n6d3qTl19MpMz1udz9XzoE9GCMSM7&#10;Vmy1Iz7d2X4a5jv4qt0z03O5+8wPzv+y9co+0dkHL7BPemb+v63ijOzve6F3EiddPTf3ceL5qZx6&#10;JvbkDrhL8Cci3k/cHx7EJ/b7JI/V/a96uzN0z73z63jxrvfNM3XPGHjFgk+vOqPjmRPvvNnZPWvB&#10;6y7ozN3leJlnX/rG2NGaV3Pm4EPNXGZShxcONf3gYMlffdnLMzrfunPH+Y197Q34M1In+9nW3mnd&#10;fSb4HNgDjJjeardO2+1bMepuL3regT08j7zzgJ8efvCJE07f8fQO0NTdd3i3Cx7pJafGKxEd0Rzn&#10;9K0lX/XsAf8kTp7B8Zw4+MNL7dz9nUe4K058V31mvRqvzPBZo8sbLJG3d4JX56Az93f+12fiXfeD&#10;L7E+lzwDet3zMH/F67Qdhod9O16wFTd6+pO+w63xDsaZ7X7n9Rv7+hvIc/rVn0v3WeSm69krF94q&#10;oum8gtHvPPj+iznO0YB5BhicLoaDpu7S6eF2XisMXecJBsc+9IwlB2dnIrg5yTvvyqEOF7790t+9&#10;2MO8DqM/+YOzB/w7MV7eITX+O786f9LhX/n4W5fcPOfwa0RftfCYT30a6/dv2YXofjcbjP3Q1fkT&#10;XnlT/aq+82Xnrgd2d+5dHXNPY+b47TMFd73yPOWtPLreynfV67wqFv2777nO8LxX96/n+V3/jBvw&#10;c/fn4ant8fQcexuH6/5Pyt+5/zu9v+uOefaJ7zwfc3bnfGWPb/nhySsLc8Gnl7G7rJ/W787NneQs&#10;7oMHMz6dORw0E8f4iaf5r+Ts9cRMvNgHz+Dk9BKNW9txrXOOrmqo6Vvzao4nM+xHDyx1x6Nf48Tn&#10;mwPwmRPvvKnpd/GEM+lOz2AeZ/F+3Q7WdPODVY7rztM+7GHsXfmVva7sYN8THWfe3c1V35PZ7+Cs&#10;9uSs75iLJ/eYPZ6eh2dmMYeccxPdD2fC01u97p6BedV7wuu+1qXHHkT3pxxd+sl5Ge/26TDm2ge/&#10;K9HezuPxqveVPSbuaofs635yn6HW3Qzz009dfU90aDvuCvP+Ha/u13FeweodcfZpr7pP1b+yy3do&#10;OWc913fssprJnuF0u7pvH56nMef2qh47rX2S44VP4lWP6vlEzR7Vi30r7pr9OVN6weqfa8HNC1br&#10;YHlNO/3ZPfvniQf729Hn9n7Gw9/5V75ndPmK7z0mrTnOw6/etd95Btvx7Lvj7vrsEB6+RHqJYKd+&#10;1n5n7nN95x6fNJtnSMyzdb7bdcVNj89KfFLDx7fW4Ojc7zB8u14w9Imp4TFnF+0BF0+8iMwIzzr6&#10;VU8N3zUz6Lk2r3rTq3zqyq919OGCJ5LjwYxEesY6nvsnOR6d/4n+DodZzI5HMGoiPOI0q/ajB8Nr&#10;0n4Fnl3y3u3Czuxkvnvgifz5w330v+N//hp7x33wLDrvVe/V54WeGcRujwmLh3XOrQnOf/nJOPmk&#10;o58IJzPrXPN+599zAzyf75n+3qknZ5t+PaGlP20KL/36+aZH7DzSs47cc2uOxn51hjUrXnpVaz55&#10;59fpJmzSB+80zCXueJM/euLJLLivxrqTZ696d+ae+nmHkznh431VG/9Jg+fpDld49q7z6RFPfCvH&#10;2upfuV2NPtqqpxdd169+5tceHuYwD4y603bYVX7ncQVjz2icU5/uE17e8TjVXNkTLt5X5lQNNRHv&#10;d0RmEJlR7xr8d3z2Bnzv333n2cWfW++WUz+93+Rf8Wdv/GvdXr0z3wXPBuxV76+6iSv7hss5s98V&#10;7TvOw/zqDb56Bm/94UkuqlsAjCXr8q/W7/J9da936rnTkxlweUZowKm5x4rTP411zqnuVR7745Nz&#10;5L3bB109d63h4T/F3bxJx6708Ul0Tj8xeF5o685/NA/+sfLH07OYubJGBwc9WtdwVpEdO056/l+e&#10;hWN/7gfcXnVP/M0BQ181E9e678jrnu/eYXXndZdPvbPpjrK/zwcPjFjPCe/V2H2+mRnv2r87r+7v&#10;GXc9J52969xJc8qz9+QVTt72dG7dyo8eftFVn1pX71Xf3C5/Rdv5fQLGnbLL7ozd3VcPvLq48+80&#10;X4Wd7BYOPHK+JqS+chdfda6n5vhsybmHq/537onZd2de2dEzmGt9h0Vz51z2/YScs9czgu92hBc9&#10;HsROC3/Xwy8xGnT+oQgwOJ3nq1j1Zuarvujjn1f1ZS59+ET49FODwcGD2hFu7pPcfXL8qWusWvgV&#10;r7pdvdrd2sypM6nxYBdw9Kn5Wl57cHYR7/A6jw7D07uD/d2j7yu577e7G/PTN995eHBXvuZZ79n4&#10;BKte7tF3rHnqK6/Ov+6ZGl7tZZb71HUHOPh0/Yqlrnx84NKvewV3jxxdYtW4l9wa55MuHH79W7/S&#10;1vNEh7914BXzHDiOyf3C27/vxRMcbp3jfnL61jrHxzG61e8PO328Jo53Yma4uxccIvdCHV/eO6+/&#10;ez93lrt68sVzuOuJnmdIjV+td/tXPj53Yrx286qv51dtavrEqv+kmv3Z1ftPe1bNxHsXzvz4s3fN&#10;U5uX+ie9cq7T/bkDR7Rgtc5dgHEv1GjAa6QfPjkxXHyqjnrq2yM5PHBjeDnCQ5feVU20nY/nnOb4&#10;hO+drDfHePLao+686EXn39933PDz6nh/du79k32I91x6VTzZN5EZiXnz5z/w3uWvM3c8MOZQ4wVO&#10;nehdjK9y+3ae7lcf95KjJ078qQ8/fbyn3Fzyk8hs+6ML5nOAf3VktzoXnDPU/lM190CM79WZ7Bqt&#10;89RPvbwfnv68gNXofZxX3rtqZhI9p+4P5+r92/NT83rWr9ozd8p9Ov+q+XUOz7ji76o9rzs/d/Ou&#10;+e/29fnuzsodcA/xsyf4Xe+ndNnDe+HL9y+od/vawzn6xJ2HuVNeve94xqP6eN7//ec//7n/jo8V&#10;JecPb8C+5NOFWTAxmuoZ7+DVLzVa5nfROvONV1167rNb5e3qeHQz8XfPXsyuevbgjqjR4lf98YOX&#10;2GHuJ7df7d2tT+bizTmon4yne7ADd3G6Q3TWrOaZZ39wtOwSTvUHS6w6anPQ440Ormell5d7fyL/&#10;jZljb+dwiHglmgcOdspHR8yvl2itj6druInp0Wd2cPjGgteXecnhO48GvOqfrqc5E76bH13e9TzW&#10;0UvMq5sFB13lMGPlwdfCeFQefkTm7GL12fGn/pW55jJ/8j3B4+e7wd/e/uYTnh2PXo3hwnfPM4JX&#10;jvv0wFzz63byhpuI3txVjtYcPNKzZ8e1Lrk55Hjgi4Y+9Sqaa5+KUyeSm7+aQQ8ddaL9jH9Hzn4+&#10;Vz4jwcHI89n255+znOxdddHYv3qkx27psQMYWnTgRPDKA5+if33ghUdq5/TtZY7x5B2/4zBj6k0+&#10;xquHe9X3ah2vJ/3q/Hd611muM7fem/tXc85hT89ITl05zALvvMKZcPTmJMePPvPNmzyjhZ848fCG&#10;jwbcs2puTpd3XvDYhzrR502/45i/yzs/MHa7MsPaui+74BcuOT1H+ni6h44edThg5u/y6He6cJiz&#10;4+7muV89XZPDr3PTn77Gp1f5+Lwr1n3fNQffd857p3f2r3+G4FkxN3Xe1ETOTkSXmpwIp2rpJ7IH&#10;WOXi0cVoKr/DrD2ds/Ox52nO7B2/nin8Thteh+/83Y8Hb7yI3R7W1rzy4xMMP/hg/trhXvJw/M1v&#10;NHimzqt6/wH+f/+gD8d15XQezINbYzR8dunZJ3pmBqcHtvOPJ9zOH2wXPdd+FacXPPeeCFZnBJ96&#10;cFd6OL963N3RO87Pc413nV9rc6KzNj0+3xWvdbhf/cpZvEet3fvq3b5qns885ae7WB9NravPqs/d&#10;J+YzFG5e4NXr3XXmssPpLM7Hzif6cOHn3P7963SueexQMep6Lmazq2t7GXcejnnOmUlML6+qp4bX&#10;xU5beXCC42ksOXjVTjV6dF194ovOz9g6+t7dO6Xf8dkrXPet7XL8ag8/Yu3XOj55EWs/dbzyZj/P&#10;Pp0z+Xa4d6n+7nVa+PCo4QYHq5yuh65qKk5dPcGJ9Kl38epc+03acLoeWPp1T3rg1OHWV+VcreMX&#10;DTOIYPjVuU/Wmcncq753dadzXtktM9iPeDr3lIdvfU6p+f0RzqnnUzz+fPuU3zt9cl/1Dp+c927/&#10;V3f1fq9+XtB39wlGzN7k6F49y0/R59y8szPfF2B/7oUI/onR5/B+PNPpDO5PHva7ksebucRTffjs&#10;1mne+l+e7AZ2GEsm8g5vtXjns8Ne8ctepy9zVzOnXtWH53vxHuYan7yvcsz/VfLpzp4+H8+t+vrZ&#10;7Hahv4r2Y2b4xr0DnNqvtTU1h5s57FY5tUZjvNvTPLyNoe+09GrkD5HGO0/3T3I8Vnue+LyLw174&#10;U7M3+J1YPVLjf+rHH67xqh7gkx/zEqs2GvqTfsLv6ia/CWdOdueswYxP2hMcz3Cdo2UO9dWI/qp3&#10;pwPzDqe+lYdXxas3POPOo4dDDIYvGNHa5PAqfqX2Dvn1gqfxK34dd9q/434nVs/M3txJdiOvvdTW&#10;O+dMaKgdr/TYIXrn9ntH7lnOu1mr88DvOPZ1juY0Ttpu5qnnV/N+0q537sbPiJxY/Ywn7+5mwu1l&#10;TucRLBx4id2raiceWvgrHhw0Xx3rbt6n9rJb+sHNO935io45J97e07m14OxNbU7yqd/hdUc48Yk/&#10;M4K7l373gt/1TrETj8qhJp7O+s373hvoPlP1GXacYCc8n676dB7mf0ded/zKHbhPdqC+ugP6qsMv&#10;/Y7TYdWjq/Hteh3W8cGIVXdlt3Djg4YYz8mfeelbC060V7DOz9gJH2+i9WBXo+fu/OhHkzf11Znh&#10;e+4d/W/NvRu4eu+rZ7zq3dvuOVXdzbXz5yZ+npPPOeWnW1sfTa2rz64P/5QH/x3x6q+J7MDed7Sc&#10;Yac9mYEHXGJm0GPeKqIjmhsfv9ODx4xaW29+xbsaL3qpmdNhtRdO9UC3ip2mYrs6u8AhrmbS4wxo&#10;iOmTw6ka6hrR7XDvDLfOshe5dc7xeDJO/tml7spc9qTu4qTtuBWbtBNe9U/WPuvqTjzTGnBjOYdr&#10;OE/F7p68e9dn9rt3Y84UvefE+en4O5997qY+3+9+pj/9eT29v59HfVZPz3rC76nP6+6s9Pka4Llg&#10;T5zn0z187tWu3Z102Mrj3T3OwrNlXlfDDYc+Ed0TEU/iFU/v2On+B8Id8xhGZw/y9Mg7b3p4wCEG&#10;9ws+84jmTHm0k++keTfu86xmwTPHZ6n34N67z33H3/vV3X1GcvPBXon4Ebv7vevfedqfPtG9aSbc&#10;qd/hPJdopxng9Ydx4ueZeDHnxBN91cbDWHjdDzWGhweRfYnh8LInmGPtV09z7+bdXisvdlhxnuhx&#10;v8yre4JfncWdVj9w+53MCKd62WPK0RBPZk1ewbv9V/y7Pe9Lftfriu7knr9yn93u3uXOs7UGr90d&#10;WOP90Bszt+tPXPBOY0/zwBM7XTA4XR+vGtFUnNq+YN8V2dWRs4KxW63BielX7dNnxZ+Zibu9zN3l&#10;9ifHn3rnwT1YR95p3ZtmmBMP6onPHHjEHR/dKuKB54p72nvS63Tmu3m5p925uEvvUrF4BKu4NXCM&#10;OY92t4v5r+TMWe3b+e/O0Gk67MpZr87kbMxdnbHbo8PwItYZ4DWuZlePFTe+8OFRMxOcusbKr/1d&#10;vfPf6elnj51X7buezgFn6jP/lZgZ7/R/ZbdP09bnnLvj/hyzd+VylvCuvHg2jtWjzqr9bh5+XS+Y&#10;PTnbxH037l2mWSdnnrQdPvlV/GS3zr/D7JW8e4GzRyJY+OCd9g6G98oXzuRfd5x4wfFi3hXtynfX&#10;Y254mTnNpbfzcz/e0eVFZJ571nQ5Wnp4UP/UWM9Vz/Fd5/Re3Q4dlt2tq2fp6upzVd95GotfneH+&#10;T85zrqfvq7uPr5rTzX4Cq3fUfR7q54SauNrD/niDUXf6cOC532k6XjQd117RwbGHcfjuV6z2UleM&#10;OWgTKye1eckrx3rn8KwHC8+4da/k9o9PaubUHnMqxzWcVcTfnM6jw9CkV18dllng3Vx7wJ14+FhD&#10;7p7zyQtdjZVvr3DZseru1LtZ9uz2SH/C0dY+OLOn/gkvWnzg1/jUfU17Trj36jgVc53c+nomajSn&#10;fHRXIjOuaCr3qWdQfa/W9Sy+49q76n3C/+p5JzvVc3vHE/1P53D+Tz139nvHbvbkDvwsmQuPWPFO&#10;a5+/Q87d1LNOeOV9de1n1u3oPruZx2eA3ndE9ul2ZZ8v+S9PskAWImeBRLC6cHAw88jdC/YpL87j&#10;fdg1seubSx+NezWHa5wZJ3rrprz6dDMn7Sfh9RxXduvOHMyeHccz6KMhgptL7l741ET+y33wp8is&#10;9NGa22HmWu88HO9lT/TmO69c6nBWvPSyb94rnv26HOyVuJo/3ekr865qd58PdlydY5qJNn2eycSd&#10;cDyiX+0w9dDb31x+eJR+etb4fsAT7YH2bsS307Of5634nccOs3e4rl+dZT2+YIlg046rfnp4rXg+&#10;E3yiddUPTrcbOj4f5qZHv9N22MSfcDwy37OT35mPH7HOZUbF4dNPPXHgPhkzi9mnc31H5OxUPWod&#10;XtWgrfGUh86zos3LGLw7MT543tG/S8P5TnfjTonv2usVX870igfaTzvn6XNi/ylOn0ff3cTB8+Ru&#10;7IF3/T0VHN9d9Fy0RGtP7yrajmvMuWd0ebdLxzvFMjueT/t6/pXzWbfL2Z0YPrOM4VOfBdz0Ob8x&#10;dFNEM/U7r4qtPMJ1H23F63xrau+Jmj2e8PpVPbijPIvk1I7p8aycw6d3ckfRwK9x0rMLfXTUtQ++&#10;i/bxXjud+3d0mVt37jDmVC649wdbxcknmtq76r2aS88zkjMDnDtIpId2ivZZcZjRcU5nddpg1juH&#10;f7Ij3K+KdU/fj/Pwdvunj4aYc6C9cib0db8rHp/G/cSzcM/cVerd86oatN8dp/sF/9S96711+57u&#10;zrPjOcbbeZ3lGq2xp3LvwFk451Mz8Fn5p8e7njf4yU7413mp7cGcyvOM6gUXL9ddXr1WftGbb7/g&#10;Vcv+xHCsJ7euwzLHnOTw6g6ua45HtPYAD7/zrT5Xantf0YXLnslXPj4LusTVa+XX6U74lVPvsvaZ&#10;U3ngE5/+3RjfaebKs2pqvdLS6850dx88r8RuftXnXPDqGWsdLVwifrUGfyKyBzOo4528w5lLr3Lp&#10;342eaw/PC15rc9+ZZ67v6c4sdifGw+c2fsd/paneqf32Hiuf372/5w28+tnvPl940qPms5pIL9+r&#10;p1+fQPCpV7k/ueZecgbnqfl3GcnrXYT7j3/8I62PefFsWYjzgPsMYOHCQ0c0H+xOrP74cr/U8FKD&#10;TfP+Z0eYhHfwLJb3V85kTy6F+qtid9Zg7ENkH/NrjzrRvGjBKo7vK5G53hs/5lLvovn4rjR8cb17&#10;rkl3Mjt7TfrVzvSqlplEeKex04FNsyqeWcHQEYMn7/jp3X3h3/0QUjzpr+aGs+Olv/Jgf3yYfaJB&#10;mxi+Pdyr+VXvqn+i5jeHyYvnMvWv4PW8te68eG7caTTowDrdhKGJB97m0gdb1ewB906s/nc8XtV8&#10;5w6ZPd3jqseZJy396sFzp+94cg91Hn6OeJp74h0dPnhMEW+fjxn+PREM78nPON5g9gBLrLvCq3pr&#10;vjO/s5fPmPPh4bw7E3fR9cDsDfaueLLPndkrX+6q+k54ePjB6e4onA6vc05rZp3yV7wnvTLnab/V&#10;7nd70448y+o74fHBCw51PMCq35X6isfEZSfve2WHK1xmdZr0ph3hW++cfuKJT+agrzPdsy/eFXui&#10;7nYBi3/d8cpM+1i3Oqd5V/NXds2sSW98OtPVXXf8d93RNDfn8jnDc/1V55722+Hsl529d9WFx7vj&#10;geFX9V0dLjr6V/RoVjH+k2edvfLpepOvuZ4Bn2jeu3LPn2aYk91SEyfNCvf54oU/eIfhx+zUr+xg&#10;P/JE+7OX+1dzPDhb1RuHC8c9sHfEbi6YdwhmPLn7q93QwbmqtZ78dDYzPzF+5fe3Xjn/dOfgO+/T&#10;ZwXv1Ndz0Qa7o7fXp+Y5452zRWNdfE68rHnyTvAl2tvP0fjdfHdO7zDlq9nR5M3eeBCjJScac45H&#10;sLzM/xPZ/zOa6jPdgXnmgNf/8TPT04fveVf2RY8nPsy+4oU2XtbhxYyviJ6ZXdinnnfaBX76yfGz&#10;Pjk4PrVGT7QejWeBJXZe7jvHA41rMPOdwzXmHD08anPemWduZjKfWROWPlwimtN45YyrGeyIH5E9&#10;oq0YvU+Jqx3pre7gned4au4rPmjvPkf0jvGifuf94Z1Z08yv3IN9HD3/7h3b76fmPKOfuv/VvXnW&#10;RH8O4kU9/fxBdHnDuzr/p/Gnc3IP3Xm42673ndh0FnD25vlSe+dwO9ycV3Lv4jnOd/5v/y9PsoyX&#10;ZanaAyfSp/5pcbV/etyJz1Ux88g7XzDrk4N7xt3c3vZ4eo69k7/bv85z7dnkPAfzas69R9O9dn00&#10;8KgnP/qnsfpGN2EVZwdw6tXscMLPGz5Y1dGvOPMqfqeeZpx4PbnHybxXONMfTl7xrNr6XGt/Vfsu&#10;/Uzw5AfFJg/rK2fV67ieX/vvqlffXMvMV3fiDiaf9Ol1XPfrHaTnPj7h2Ss4NR7mksOpNRpHe674&#10;5ll/kvts4bMfWuZSn8SrGviZ7X3AT2aac3qGysNjwuk/HX3O5NP84OZmD2oiu1WPTgt3ilVT607H&#10;HuHm/c4Xs05mwCVGk3y3o/nTHN9L5eNvzuRzB7cvs+74WHNyL+Y/mfs88a33GYxzdr30X31V3yfn&#10;1fOd7Jp98raWnU704XCmq7oTf7yvzOE8k789u50rZn71DHfVr3xqdiSCT3GaA153qGewr7nwiOHh&#10;CUbEwzvz5y886aEBR+vIHGO73BrnK513Yp+dNv284K/8r/bwZK+r+lf4zH7F41O0PEOelfeqWK3N&#10;Ja8cnk/idG8Vt4dzZqwi81Yc967yre3yq345Xz1/53sFw4+7o7YHPWNTjt6aDpv0HR69/SqHHnNq&#10;f1WjDcf5SnPSYxd77s6x840XvnDtH6z24Tmag77zjoa+9VPu801+k/bvgu++v8Wzqfc+4a/eG76v&#10;+rxT78+V59Tdf8XPXD2jzz/l1tS7+xXvqLuH1Tndcx6f1LvXxOnw6r+b0Xns9kmfZ269Zxtf+eFD&#10;DLdqa42f56GLT961Rz/Rs1KfvLwD+R2fk1kdh5ldD8z7kPsewOA7Vv9wK2Y++ak/fCK71Bng8Gof&#10;/KlY552c22ee9qh7M6fi6O3ZcYyZi/6ro/fp7ozz1r06vHqhAe804Tx9D8xj/io+NXs622r2aS/e&#10;V8506nuHx319xz7fMfPOHX3S87qz/1UNn4noyB2v+n0if/r1vXvW9Ou/3wc/PetV/qnvqzz/msyO&#10;d1/Rou88P+2/PLk6Z/b3GcKtNXrw7uxwnoj440XNfCJ9x/+BHHBFtMi59cnjAWY/cnrxgD/5oXH/&#10;q/NuR3bwWcEcrfW5zdnlk67i3V0Zg29sN/td/Tu7RHNn9zuzunPj495qn44fLRrixPMc5+iCTdrg&#10;5nVc+nCpPSt5xaeZ5sKxlt8kjdVZJzXecONXMerVrFUP718h3vlf5nd3uroL7jsccu43Nbk9phnw&#10;8bGGnF7nC4c4zaGfiA8R7ERrn7v5V825up/v46r23XzvRs7ngtmfcK/sxk6n0WdxHj2ewclrZA44&#10;NbF6Bje39ukR8fmEuNsp/Xoe9jYenr3Sc42GuOqZ4xnBd75o78TsVOfd8bmj6e7jZJfK6Xyu7oMH&#10;8aoefvR1v9Sv+uL/ZPRO3d6vzqr3ED/uYppXcTyIT+zkc9uP3YzVvO5X+95zmlM176y9zzTnhBOt&#10;76c7G3fT9ersk5n4nHCrP/tWfPKc8NPZOx7+dZ+vqDOb+cQ6d7d/5X9qXc/h89beJ57hdEd4xJwl&#10;Z3V953zR45Ho+2PG5IvOfXbCp3K6GdaToyOC40v9RKwz4vnUHO6DPZ/yPfHrzoWOGE6304kWj1Ws&#10;56/cXb/yXaPtzvDU/vhwR90s79TlaOnh2dXmVh58RzjE9JJzN+ae5t7hVPOpPL6vyH6+G58TPLx6&#10;l2gTrTH+dO4dVt5P78NcYvzJ2WM3s/LRfXJ8ZWe09a6C7+5qdSev6vFmByL4U9Hnnzy72WDWk8cn&#10;/dTGJv8VHj2zVrw7PXZjVzyY6T69RHBj5O55b3Cw1LzB8A5uzDlz4LoOz1rrgucFRrT+XXmdXefQ&#10;B6+7+UxwHKs+vQ6rvvZ4d97t45m7vrmrHJ961uAVqz5dH7/KnXDzOr/0J/zE8+Qc7JA51XOajcYR&#10;LZrOz/wu7zT2i4Y56F3DBaOGS9z14XUx2sm3478b4yzEu/M4Uz2ffZ3XOZ1+xa/6J+o6r9ZPzHjV&#10;IztxV4mfumM9JztXfFejI8LPuTl77cH5rsheJ/NXu8cnffs5jz/6+j9+A0+0R9V7R+YZ+66c/T3f&#10;5zB+ktf7QcOc1b3AXUV8Vpyneie7Tvugnfp3d6z3e8X/P354kg/hFYPd0qeHNo89iLsZ7+5Pe7Dz&#10;av4JJ/ruzq1Nv3LoV5x9gsMBm2L1ONVNfid4ZtS5K91VfrzQEFf+8M2Z7vAU9/myAy/nYKexaqcZ&#10;+FU++NVon8zkDsC9h73p5xud9YsVPWvxjoe/OQo3uPmpp1c0p9x43OF3s6/M7PRPYVf3gJ/o+35q&#10;n/gww57Grsyt3OqTOu/K8+xpp8p5R+29vGfwvH2eO/PxrxGvk//livdCx174UtNPZP9EeO53Gvfx&#10;AOv4+XqCNzH8jovPlRgf9sc/2Mp/15/m458+/onB+Tp419szPQecedRdrJz4VKzTvYLFv9vXnnDg&#10;pQZztIa83mv4vPCjTgQzz/0uZ4eu9yR2ZafMzVl2Gvqcu+5Lv+JdHa59nFc+vitO1VCjnWrwV2L2&#10;qnNe8eu0nP3dc7rZYNNs8OzInmiIcKgnHv0uVk08wfAnBs/bnHi6X2dUrvvMwQNvOCstnKoBT1z1&#10;zHPOWYw5Z2fzPKfb2Vx77XJmEXd8+syLbtIGh4euYt1ZzCXvIl6JefNiJhg1fSJ96pM4eVlbOcyp&#10;OBpweOC/Sqzn4rw5n/O757X/E351D/t3Pc9cca2FF21ye8AzJxg1/SsR/zseaD3vjo/1T+bcYfXM&#10;jt3ulZe680DrswbjjY/7YI74BNtxrSOPJu86l/6r8c5Onsn5Oh8wOMTok9O33908Xvi/4mstO1as&#10;7riaa611E27O3yHn7jgrNRE88fed+Tb+zLs7Ceb76zj/7fT5iM/B+RKNd6dIn+9bV26tO32HRYeW&#10;XTrehLF34qSHM3mc4OxobrA6c8WrPepuP3p1nuvk4XmHTlc1J7U9mYOum8EetQde/apX1dFPRAsn&#10;dXJqOPBSu0c/kRd9Ip70E2vP/hMP3FqwK/EVPdrMY2diesldmz/tCP+0Xz1rvfOb5rwDr7t5RvZc&#10;9c19Iq+zvvKefNarczu+sXou7socsKci3plN3nmveh3/U7DpTu/st7qD3f15Xufz5J6e5ZwZxPSu&#10;7G2vv2vO3XXP8NU7wZMZjvRenfGK/u5nZafjnNNunN08cnpowYngiXDTI3f/O/Ps0+18Zaeqr/Wr&#10;Z35Vz1lOz9rtv8Ke2i97MseeYJyD2hx6Nf7X/203opiQV5Hr/Mtnv/hLZjAWqXnqeNNP7lnkxPB5&#10;oaHuOPR2cXXG9LpZmVfx3Rz3q9b7k5sTrMPhpOecWcbBEjuucXOdd34dZs1Jnn3ic/qq/N0O9ubs&#10;mQVe/diDPrWjfYwnr71dXfXUzK/62odXceopxjfavOsMe+565jKrw9Lb4e5nbt7+emIP9oKXHljy&#10;+op33uZXTuq6g+vKj5c9k5tf93FNbn71P6nR42dNeh1uDj88ZMwa/N2vefjwiHBqHdz+qc2xl3nm&#10;RMOr4ql5h2MPNF3seB3WaZ/C6rx6tlfm8EOGnhF/1/Hf1ewAr/76rH144JwpeO1VTldb8//Yexsk&#10;SY5c59bendnd3f9yZPY+qO+RIIj0nwiPzKzqCrNskiAA0j2yWhpNa0Ze/v3FG52iY8pzrmpwdGhy&#10;FjxweOiIeFKvxsovZ6lO/+SwJ3O7vvDu/aFlp/RQnx7cp+JojvZit9wp7wEfcD+/e6SPnwsPx5Sn&#10;vsPQwe/84K1GfPCVrsOc4zmz0KlWX7U+cOmrBkObES541sLB8CIKzx4+s4gWr44v3g7H90GHh2rm&#10;dvN2cGYRpSVnFjuoB6bcH2mcR8+9wBSdX+nE6XD1eFY4cBVH+6gvP+co99//3UN59dc84fngKZw8&#10;d/fZcMR3HA2/p3pPXH/koY846NQHU97pky8uj+/mmGsSd03y6K3i8k6u18rlia/vQt7F1MjL/Zgj&#10;Hj2+A50nGvru5xg53ork9BSF+eP+nouTdYcxh5keKw+fP8qlzX1H/Ozd0abXSn16HndHfMq/O9ts&#10;Xvd+XOd5dY7EqNmp0qvX4eiJzvMcf8WKK7zjq5cPHsJTl7VrXZc4OmJyva44wpyT/l6TOx9Pehmd&#10;mz2vRzz19HvgbJb8Vjg+dyXXfHzZ02uwysu16sNFX2kqDJ160uojLP0rrc9yn47r3j4PfuWxiuFx&#10;Ivq5Rn6cRxz2nGnFm3FGM1/d07768Pdtp+b73eHJHVJ3cfX+Vv26OR3OnWgPdtmZdUXT7QJ+15P9&#10;8XFfemB5fvqphb8b5cMMaWe+8JkjLdhMiz9nwGMlMgOt6tG8qpcezPX/7tB1zILnER4RbtZohMMB&#10;U+xwuPjB9QhH0Xni8IDDBSd6Xxz+c4pwfVznXOmpM6d2rbCs4THH/dTLB33yqL2PpzD67tfh4sAX&#10;B0+0+DoPPhxF9yfHiwjf9fTQeM9ztER0cIjZV73bwxuvUZQ3fM4w4tPLncAV8YQjX/f2HL6icK8d&#10;o0ffazDnM9sx5Txd33eDw6ys8VJ0HXxw53nuvJG3a8jFZ6b70O8ic9RPHb+v4u0ergN3Hl7CwF3j&#10;ffSjKL57JZcZiX9KzXln+3zSOfx9zfZ+VZ+/t/b7/JQ78/vy/XQ33jt1V/xMEE/5XvF54nwre+Q9&#10;S8MuRHxUw/c7A1dMDdpRRD/i7PbYUzrPd306/pVzdl4n8atndR3v0d9L9u/svHJ3Kxx2+NcfnqTx&#10;qlhdToW9ap/ZHN9txt3ty5svELk8PL/iKc3Ol2J3xg9/7wb0/z+3MwAAQABJREFULu5+j/hOpM+V&#10;94wGL6JORS9zTuxcMKJ60rsHPcWRVn3pOs6oJy2Pz+684HYxde7ZaSr8qq7yWsFy70qTO7lGefYr&#10;D8euavBgHlG451WN1qOfw/Eqv7Jz5fNpGHeg+1NO/Wl7zvap3k9+J2Ye9LkLr5V3fuDc38odomHG&#10;6XjVP3df8anu/vR5Rn6+88q+4kjDxzV5Fu9VO8z6leZdmN/Tzg7cl2vw+pTzs4/veCqfeauve+Au&#10;Kj4YnFO74YO/as0Y1eqxR3Lxm0X3n3FP9nfmckbmp5a+34fn3sdDMX1WexXP53lfuc9hFzjURHBi&#10;h4/mdRpw9vHa/cDZYTfe1XfzKl/OIo3n6eE9+VArVr5gRPl5rhoP8uwLv/Kkj8/Z9ZNXd8Zdr6/O&#10;z3t95Xmqd8A+Ve/kbsyRp3+XHD85b+aludpjtovvN7oj9xnNrng5Y6Tf6bEvcab1PUbcjtfhnRd7&#10;+Z14njp66Oj7XDj0dqJ80ntH/2qun9XvwPfgTI59lbw7U+4Pb+es3B3a9Hy6ftfcp8/1Ln/e58n5&#10;dz15x0Tt1nk6hzPArXpwViNeq/yON9rFZ3jeeZ3Ac85oP3rSpK7bpePt4JoL33eoZtKnh45aMTHX&#10;+Cw02Qd3L/f0XBzXu5Z81oeHr2KloS9+16/wCmPmqAeni9KyE9H9wKRX7j08nSOs4ghHDz954OLq&#10;8dq5nv9i/v2resz5G93PmJF+4PuOzylWd+Isfq9PbcUM3w2smrnKQ1t5CZMPf9BRXHzVQwOGV0Z4&#10;iXc65jq/83DO1Zw9rsx49a5Xzyhdni/rO96VtrqbivcpWLXv03f0SWdnF34eFMnp/cR/3gDfGf+e&#10;+J057kp0wjx3Dr3Efur33kD3Tt+1Fd+3aq9H//CkBldDWWh2IaMvvrSz/sx/t//kPLwV9XBH1PR9&#10;Z3qOreZomTPTwa94qx6V9i422mvFO3fP2j1GPeet5O5VnaHCKt9VXqf1PSqOsBmHHSqeeuCKquGn&#10;t3PZBS4e4GjpO17lFa+al9pKlxzVo/26XuVzFWPG6r7MuapDT+Q/BOIHPovVO8BDcXSe7DsXj9l8&#10;+qml3vXB75MiZ1nZye90RddxwPFbuUdp4K/sKk7ymUOsfLzHzOSB872mj1ZR/zbdH3/8Uf7siy8O&#10;94D+TmS2e1T+jnnuOuWVX3K8xmtX5x5X89WZ7KioT6WD47vAo0ftnJP50/65a3cX4mkXzp061dnL&#10;utKcwu7MuqNd2T/v7Yl3qjM84btyvk/g+Nnzvnm/xJ190eT9gsvLZ7u3cxyf5ZVfnik9cr+q7xi7&#10;dbPgioc3GnqKK3vBc13mlbc4Pp86d+60OaPbNf2o0xe88kmuz86e9HjBqzzpVTH1OUMax5KPJzhc&#10;4u4++P3EazfAe5Cad4CT94Sp5v0Q4a7E9Ks0yWGnxCvtU1jO1k6OVTuCnd7J5971llfuydkSvztL&#10;ena/431Fy9zuDOmZdadznLuczXLNKMdvxPHebGf12Y18d4bPezpnx+5cfpbcpdLAd67PcE1yvYfG&#10;fT41n+3q59o9A94zD3gr/jOvymOm4V3OeJX3CWxnPty7czmr/JSv+Lrmynz0J+elFzOq81SYziEN&#10;OtXciXJ/Eu/8XDPKc/cR13vd3A53bZX72en7bl0fbjVXmkqHBn9pR7z0psafWr74OCY8a+cqrx72&#10;q3ojjB1GHPWSl7Xr6XEO6ooDJo74zvUcnmLyhKFXPnvYC17OqfzFrXTCEsf3XbE6j+/i+4oLn7NQ&#10;dxrHM5fW/bPvdcWr9BVPPuDVvj7H81Vuxat2c+9RXvkl/45/elFXcxPTPQoDJ+LxVMw5Wa/Ovapb&#10;9RePGcQd7Tu52pf3yx783FB/t5jv6Luc98lz8D3RdyHvr/p+VBzH3K/S/86Y31N1D0++55zHe6p2&#10;0h4djk/Vp6e4c5bkUvuMR//wpA9i+cQ4HMvBA59F93OPmW6n776a5/WOD1zXe05fsZqTZ+207rPC&#10;cf5u/rR/7vPV5lXvMc90tfbvgzx0N7vz0gMfdprdt+t3Z1feM4/s+3x2JjoXns/MHI70rsVP0TXg&#10;jnU6tKM+fjuRndmBCL7iVXHxWdE7B69V/QoPT58jnXB9Kg80Vc994IHBJ4J/1ej3w1krjPPp3PrA&#10;BX9FrOZ274H9uv7Ovn4f0lHnDPYTrj9UCa+bhb7rr+Cz87ETXr6T5/SvxBPnuDJXGj9/tUeeH41w&#10;Pq4b3Qk891T+VR/OM9q/4nzlM4/OerXHd6a6q6ueK7qVeRWHfZlRcVZ6cL5KzHNrb/8u+8/17Ezo&#10;+L9Tgw+uupoHzyOafA8rerTu5zl9vKkrjmOrOb6r/ORpn8qj2tO1lcb75DMfeLtR893b886r00i7&#10;ep4Vb/ea7QWXiP9MB++Tos5wem+/lyf8/f7Y3WfSp6daecWBezL6XPdlftd37umcmewgf7DTs9JP&#10;M5+exbkU+b8zYyY9zpy1cMdyf6/F63yddyeXf+6T9R1/13IWx5hV9cSj75oRfpWHp/Zgl242fTQ5&#10;8+lae2kHRd8RnJ7H3Ml1fp7kqfY5HRe/rl/5nsCYx3wi3vSpiclLvNPBOxVnc7o9T82XzytmdPvm&#10;7Kx1P8K4J+rOb4SnllnuP9Krh2bGq/pomceZRr5onOve9PGoeN253Uc5WmL2Z7XvMvOY9X0Wvjsa&#10;9Gipd+NMX+0kbKbTHs7xXHo88CdKRw8P7wkbPT7HeZ2H+F3P9bMcn9wdXbcXOniuF1bpun3BK417&#10;wWOmx9TC3cUrT3ng5/27ee6GH7MUK45jcNHSS5y+YvomVx6JuX41Z056zeqZP3rOCt9xz+GBKeb/&#10;eAMeivAdU46evOOlLnlZJ3+nlpf7+Y47Pk9yfb8n55zwZlfdI/kJ36c9ctdP/B6cuAOdk7NxZmri&#10;iTnf1YM7Wz1fxdc9+3vg3ivu6pzvxpvdBXf2qnN3+/h79F06vnOU53ch+1fqR//wZLVQvgwOVV1O&#10;cis/x7jIXZ17fFLOedgp74i7o6+YHO9dyasZ+Jyehe93j35vyk898vJ/GH/Su9sxvx9+Nnpgvo96&#10;9NMbvuOu9dw5Xb7C7zjg7NvNcNw14NLrIYK/O7LriT3kdeJ87HTCa+VcPu9VM9nr1J3hV0XOR48z&#10;dji8lZgeqZn14bMT9U6UdnXOjq+4+ocX8s+P5nVz6e3OusrXHv74Xfguua/3XP9JuZ+FvfK8wkdn&#10;qc4tTeUz81Lfn/So9hU/ee7x3fLds3bvrrvL2X2h292j8pWH/PAUp8Iq7Qns6hm070g76p3Y+9Ue&#10;/n6YzR14j3cHZ3QP9IhoiB1OfyVqN/ZLP/avfFKTWjQdTj9n4Ks+WjCi9/A5FX3GKU98nvDmjjRD&#10;/jnD++xxNab3yMe5mZ/cabTDV+35/fjdXTlPp2dG178y66tqdAf66E64F53lFXdTzTsxF1/OpfM4&#10;pvr043szN//wv8/UPq7x3qfkfmfk2o29OSf7cib64B5HPeet5Mz33VZ07+bkHWTNeYhX903fzgfe&#10;3Xmd/1Vce+VO7HrVc1V3dc5V3epeznt6lu6+m5E9eETfczeXBz7+/pmpHrn3R3PwE0ca9CMNPf9D&#10;NGjp+a5giuJJx38nQM/38Fx91dKtPuhTgw/99Mt+x0MHnznUfi9wPcIXNpvhOnI07uM5PEV2cmyW&#10;4588zdCHfs50nBwP6tTQH8WRll7qfQ4cRXDPU7tT4yNf5lR6eIrw2EV8z+FWPsmF43ow5nidvOTA&#10;XY3pV+n8PHfnVf7C8PV9lIN3uiu4z0Cfc7KGp6he5eEccnw6/o4Xnop+N+7tufPv5Fc9Ofud2Sta&#10;7rCb1+Er3lc5mnlqLu+aeHWnVd2pvVfn/fDWb+A7vxud7ervNes3eI/5ne//3s18HTXv0H8/vfK9&#10;676v7uu30vGd8/I/POnDM+eihK9eUHVIfFY9co+sfcYJT/abnVM8/4efO7OlXZ2T592pNWNnrx3v&#10;ivuKeZzH76/a5Q626q1dVrnsw/4rWrjSMoeIn6LzwMUDR8NMcGrnZg8/j/gJg++Yc8krnmvow/9O&#10;0e/Xz/zOM/pO3R56J92+6L2/+g5HvrkLnkT1yZlNREuf+k5075O+qztpvub6HtJW2KrnjOfefmbH&#10;8fC9nEtfMXE0ibuGPDnUiv/5z3+g/XU/eP/VKBJx8Cnay9DMRzNW9mHgLh/dU/HEPvLQRw9Rd6KP&#10;/v6J/uievCc+NX5Pnf/VvpyLuZzPcc+5C3joTkefedr7hB/7cQ/cC97g1CfirmfuxM5Xd0m/qz4n&#10;dToT9+I5M3Jn7iC5eKAjOo6WnqL3Ha96I25qvWZupafn/CqvtBVvBZNXd3+zfXb2mHl1u6Jjz46X&#10;+C4/9aqZXfXARpzcIbnZx3Mnuodyfb7qo/s5uT/3XXnSu3NX6cGcxFV3vTvzr2rZ5ap+R8ddcAea&#10;DVb50Du942xutcspjDO5X4V5/0p++s5mOz5xp6OZo57uS/27dzCbwXvpZqG/uwdzTsTdXe68V87P&#10;3n5P2dvdC0/FnR1Hc3Inn5H5yCe5T9Q7uz4x/7Tn6DzZ432P3kFqRvu6D97iJ+4e+DuHvnuAXYma&#10;UfmveEm7q+dMIx09uNrF82q3Ub/yc4+V869w8BztIg77ZJ5656nX7eDzUoNnF12bHJ/nPJ/heOqr&#10;epdfeZzC/BzuybnZlQiHGh64YucJBy01UV5dT5z0rWa7FxqP9MHSo5pfYe5zJ88z5xk7b+dV+yWW&#10;9ci364HPvOgr5vnwIMKlHkX8xMn3ho7/cYbkSLszC7/dWM3wXbM/u5/ZfPdObs7K/ifV7JrnAX9y&#10;11fMeHL/r+TNXed7/kpneHJX3c8770azeUezc1a8d+8/2/l37/t3S7nXV+6G7wA+1JXXqCf+R/3h&#10;SQ5UHaTDKk2FdXq/oJlu1u9mjHDN73yFj/ZD65zRrFO93Is9TvlXPn5Gz/Pfqqy0O1j3LnY8nHva&#10;z72V+7uYzaLv95d+XT3T4M1OitI4Tg8vovDRU/mIL+9Vj9xjNI+evH02NbPTs+Pi93TU/FNPeuVZ&#10;qznO8btyrnMc95zZK1zXkUsv7Yo+OWiJeH7n6HfA3T99XmZW89TrcO016qfOa2b62SqMGYqVXho+&#10;1b/5Ts/n3Mm1Q7en71fNcB0+wma6yuspjB2rnej5bOdVfbh5Tq9dh59jeHQxNdSr/I53Avdzup92&#10;7M7YaVyv3HmeJ+9uPdr1rveOnvfq9waGj/fAiKNzjHroM/psz8XLevZ+kp+zPqXWnn7HWeeeee7k&#10;uxda7iJ74OLhCyd98aoiPq7Bp+JXPTwqfmJw8aGGB05dxdwVD9cqB08P52XvqXq0T85kb85JDY+a&#10;c3jNHMfQKabGe5njlbhq/KueMP8vX+Awm5rY4fSvxNl+r5x5ZZZrqrM45twrdzXT+yzPr8za1fg8&#10;9lR0fNdzlc8c5uZMcPnRc2x1zoyHd/KY1fWT7zVaYa533Pl3cjw1h9z9EvN9nEcu/owjLpz0xyfj&#10;Dt93QIefz8seHOHOEw7XvZPjevIqdrqKmxh7JP7u+speqxrxdu5s1TfvzN9t9ryu/MF29nRP8m4H&#10;/MWrZnR9x9EmxuzfJeYdV/fZ3YXuDn3qOhyN3z/a0bvo/LrdKrybw9zsqwZLPz9HnoUeUX1mpI/8&#10;s4dOPf/nY9UuqXV/esTRHq7z3LWOk8/61c7SjnTe6/TMr6L0eCjKgzr54KM5cIjpUdXijua6Jn19&#10;F/KOwxz3m+Xu5blmVfOcg7dj0qhGC0fReY7TG/XhpM7n5Fx6M188R3z1Vn3wy+gezIIz886zOR8v&#10;x/Aleg++ep47B10XxZWWSC7+jk/lj57dqJPL7MRP1MyWF/MdW5lR8Z/cmZ3Yl/qTo+/qOTtXGL0T&#10;Ue/o6Rkn9vxOHtx39fOxc058pLnrtTP3CS5nUXz1WXbnsWt1D+/Yv9rjE7HRvWnf3feQZxzdvbz1&#10;8R3gO4bnzi539Zr56B+ezINzyCpyUfQ4HJcF3sWdi+s8VmbtnKmb4zjn7M4P1/toVvfF4zvGlTv4&#10;6uc+/Z3L++D7BK55PLv3izY95UdPOX33p+89dGCqdx98XYdf1XMeOXxi6sDhq58YvU+KeQ7txt6K&#10;VX+0v/irZx9502OXnNnh4qFNTVUnV76cezSj8noHpv3v7Ol698l7OXG2HU/2qjTsqUjfI/3c2fn0&#10;wFyDFxxFYfqIx6fipcZ9vUeOJ3UX5VPNw997mcORd+fTzX037rtzLuJoN3H0+eOPP/6koSEKVO7+&#10;YIrCsydcT4f/6r721zyDn29lk+4slU+FrcxwTu6r+Sd8fcapPHeVL/elXva9N9sB7uz8Xb/DZ3O7&#10;fp6l4q1wKt0IG3mqN3vgcJ/Jp+84XHrU4nCvYHC8h5f3wEYRzxFHPfftNM6Z+dHHq9JmjxqtonTC&#10;vSes8nNd5rv81HvtuzhOrj7ziOqlLmv0oyg/fSpthY28VnrV/j7H+/h5XzkccGr4Xzn6+U6cgzvC&#10;64q//8ud6YevR+dcmedemePt71w5c+hnnT7U8KjvRN9JPuziOJjP6XZAV2lS77VytMpnenFGD17y&#10;yV3pdfrkV7zKQ1i1t3OrvvvD7bzEpQdXGDvj7z31TzzMSC/HmcseyVXtPddW3BHGPeDHbOJI++4e&#10;O7MHOydOv4rOJccHPrX6cOhlpC8NeXJGNTpmjriv7K2cJTlZ+76jnvO+c75zB8n1Wnl+X7xWH74i&#10;f113ju4ZTuKzdyCdNOjh46NIDif/xRn67IEntXuqhw86Inz66Lrouo6Dp/dT53U1W5g4Vc99u9z9&#10;q33QOS/n5ezsy8P1zq+4zBQPbvLA4aY/fPDkZ+07osF7N+KtuON1VTfaz3fwXYQzD33W4rs+++hG&#10;0WeKV3kwR334Plf46HGu5+4lPTWx86x27LgruO8kfvprn2qnkU787K/swnyflz6+n/PwZzZ1xlkf&#10;f+f5Dvx1hF0VxdVn5cHfuY557pwqX51ZaWcY3jv7zDxP9rXf7m67/JP7/nh9zRvgO8PPw9c8xb+3&#10;1rnedab82c2aO8+tfd937p97fVLd3R07+h2CnYz4+x7K+aifHGrfw7H0cg/XzPJjf3hSC7EgEYxl&#10;ifSrpemxeNbgGZmV+E5dzRLG3vLyPL3hsgu1eHhXejB06UsNj1qe+g/Q+hsw/BX1SS4aInzqLuKz&#10;yu983oF39zk6C+c9sW81H//RDiuz0ePnGsfEoyYmFy/h4ugjDK3XcOFJA4YeLbWiHmk8/lnYL/SZ&#10;a60yhU8za+GJsSsRbReT5/9hxzXJU88x7eG1a9+Zcz++m3L2Ja7uiJ/4eOInTH3uMP/hn/p60P2q&#10;/v7VcfJqnhTg8P52qTPxpCGKpXz2b07Xbn+jzGefvzu/MmYmvlp3vif08uZdud+VmX6v8vJzux/z&#10;wLh/7tH3wLPqoZcfuWvB0BKdo9xxNOyoPphyHjDX0ssorj4dl143s9NpTtdjv9zFa7QrXNet5HjD&#10;vTLDPSo9mO5NXNXV7zfw2MW/b+jU83meo1uNOe+Ol2amX9bspTl8Kh08YuejPjs7B0x9x+HT957v&#10;kzr4wvV47R6/uv/8NX1dP9O6U8VlD6LzhUnD96ziwB/14Ch2PGbRp3Zt7q+fBXbLXjUrOVn7LJ+f&#10;uXidtsPRyEsfnszRg1PD5+eZ2iNctN4jh6Oa34OFofEcTFzXKaeGk7U0POqJp3nw1Ku0wsRBg4dw&#10;eq6lX/HpVXx67EDNfonTxwueamZ3GueiR6fIw/nwAyemf/qKhwcaj+jRqYbvmDReoxPOzxs6YXrg&#10;oPuFjn+tuPhUSvVyrnjyGekqrxl2wpNdOefujrv8PBN65nf9xEd15zXS0OM+VLMbPXwTp1/Fiisf&#10;vNCM5sJR7Pzo0SeizRrc44zDzskDd68qT13FAcMTDbUimLjgmYvjPOX8tcS5cPDJ3//FzQdu4tS+&#10;Y3I1r8PQZR9fRf+9TXXFrTDmMkPa7nE9OnEdR8v9ed8x50lfzYdPH41HOMKUV7vQ0x3xrvl7Ea/d&#10;C42iHnYQBx6Y+o55rdwf9oNPL2vwO7HzZIcd7ysa5hN35sF1refVPmDwFMGI+HYR7SofH58F9t2i&#10;7kTnHN1R9rL2O8FPGDzPwXgXqsnxgUOtCMd75N4jlwZvx4T74z1ydPhT8/ux9GDutZIzo/JgHhyv&#10;wZihWp/cA414lQY9ET5e4CvR/XMP6fEmh0/sNPTZwX0cQ+98MGZmFFcf/hqBnyI+RGH8PQI6+bMP&#10;PGoifx1SLQ64/DxXjUfVg5seWaOtvPAQ5+6Dl8+p7lFzkkvtOwjjr9/K5etn8znSZS3Mfb0PThSX&#10;Bx5RnIonzH/m0SuiBUPf4fAyOt9z8VTLV9F74PSI6Z27u4e40umjx2eA/dn4v18Sw0u456Ind4Sh&#10;/b8xf3lRy8v9kt95i5e7uQ/+iu6ZHNXco3j46nsvXI/PoY+n+4H9Kfq/X7wPDoYX+ChW3vBHPTif&#10;ErXru/b19/gp9/HkHrpnvmtPzhl5+7u+u4t7fcLZRufe7eluuB8/567PKp/f2+AzW/XqfH8HrndP&#10;56SvNImh/YlrN1DdO0rdrb/nvGu0wsnRKvr7SS08dJ0HvCq2f3gS00q0grEs0TWO+RzHnf/OfGcn&#10;uJyJ+un9uznsUc1HM+K4Tny4aL3/iTn7XtmtOuOuX8WvsCv7zTSaU53BdaNd0LoPmHtknp6ud27y&#10;vLcyx/mzXH7dvFGv872i6eZ3M16N+5mU++M9x1dz9/N78HzFq9qj8mCeeuT4Jx9PeETx6aF9IuY+&#10;T8y44+n34bvu3o37+D75jtzX57lGefq5Tn18Ox59cXef9Oz0q7xOz/mJ4nWewuF53nnP8G7OTLfS&#10;d292numS5x6VNvniCANHT40HNRHco7Tex8s5n5z7vn4O7ew91d7Pnvo86jkXnFhpU4NeOHzH5KVa&#10;H/r4Z8TbY3JW6pyPppoPhkZcz9Geirve7FfNpydP8oq3i5302p0t/u4d5YzUe+25dHlW9RMb+adf&#10;ctNLNRoiGvW8n1rxEsPDcTB8U5d916IRJ3npoxoOseIIe+VTncfnV/0Kc83TuebrDkd7wHlil9ns&#10;buZo307z3XH/WfCzdrhz7uRX36Fm7uw2+h5e+T7s7s2uPsvz1Tvc1cBnvuaAVTOdV/VPYaMdcsad&#10;na5oq93ArvhVGvzyrF6vcMQXz2eQOy7M/Tz3mXdy5qbHE7Nyxrtqv+M7O+zeUcWvMH8nVf/Ozt9J&#10;u3JPeX+qXef30eHO8Ty96Y1mOMfzyqvax3lVH887ccWXM/o+PpN+54VOfbiuX83xWeUnj/3Ygz6+&#10;joPB2Yl5RtUjP3rs57PSy3vK0eDRYcKdo1qPMHDir874V7jVfFeK5/fqPbTC4Hn/ZO7/5bt8fbbP&#10;4VwVRi8jfuCurXKfXWn8vrKv2vvMFua+wuGSK/KkB7jHnO09cjhEcGKHZ188P4PrPJfOz5k96up8&#10;FSY/aei5njn0xdWTtTB9v8RHg596POiyx0zxPMcrcfwcF9f51Mx0jefiieNz6buf+1RcNCvxrn5l&#10;xg7nyj7czRXtzm4V9x0zqz2ewHQ27hb/rMF/4mfewFf8fub3rjpDhekNdPhnvp2vudXqHYuXv1+s&#10;anUzqfXbqrzVb//wpItX8tFw9OLkgVSDZX/Fk4OtcNnjicgenTdn9L6fFz283fOgk79y/o0rn+Gz&#10;r+Q+Y0Uv/u45Vnzvclb24t6c6/nqDpxf2isPOnzwAKf2CNfPoD445yC61nP6+KCHA+41uSJ6x8jp&#10;pSd9xVHPeSu55ukhotmZAVcRHzD8cgY/h94/lXOHJ/06L/4hxOp5/I7k6btyd92sU7jmMEv7zN7V&#10;qbnfwYd7I3J31LtnRIeP64XRF06euPdcL37FrWbhoZ73faZ7r+bswB54U4984DoHjMh+zlHuODvA&#10;8R6YR7wde3V+Z0ftP9LT7zjCuzsArzj0dFed99V7xPu0L7viy5zdPdGjW/GRRjzXogOjxpdIX7Vz&#10;0g++Ys6jds5uPppXefmuVf+VWLd7hft9v3LHbpbv8/SdVrN8pufa1/nd/jM8PbL2OcwXx/OcMfJI&#10;Lj6JU/ssYZU33C6mR/pUO1RzxOvwbvYIr+aO+Lk3XHZKP86dOLrTkXm+J7sxKzmndsMnI3N3Iz47&#10;ujyra6/4uf4757ob7s7vyXGdnx5cx7gfONSzKC/3S37l55i01OTU8uq8weEqguUO1PhTE0c6/DsO&#10;uHuT02OOYoV5/2R+dVanA+dOVu6c80hb6cDgEXMWuCI9xzJf4aRmtovzOc9sDp7OA8Mva3BF9Vzr&#10;vcwr3sg79Z9Q6wzsXJ3n6o54dnqfC+fkfDw9Pu3vs96V8/3dPWvFz3dYcSqMs1d69oNDlA985Z2v&#10;4/CJeN2JePmcXT88Kh3/XLjqaaa0zKYWF6zS0Xdtx5vho93R+l5go1h5ch68qN2nwtQf4T7L8xVf&#10;vN3fPRx3P887fmq9To3X7r2Sy3dXLz66bi9m4+28qocfPUW0xMoDDI7rs0dNhKta+goXJ/EOw49d&#10;pKu08NSDC9Z5Jw/fxCu9z4GP3nvk9Hwn8llP/iOO+h2nw/FTXw8RnN3oVbhzVvrOyb3osYd7r+TS&#10;p1YYvqvnWJl12mt1pp9Fmqwrn7znivMElrtl/cTMV3n6WZTn9+5Ve/zMuXcD/h7ldOU9okmv2Wbo&#10;ZrxRn++evJhPlO7EjNH8r9rzO7pyhtm94j/jaba4/v6Epa7zA5emevD23rE/POmm1SIcgih+xQPn&#10;EpzvM1by6sAruiucO3syb3ffnMl9+t2BMeNV8e5cznB1X+6m2yNx+D6vwry/kuecFc1JTv7DDfZR&#10;rM5XYdqnwuWBX/bBiStngpteK9o7HM2dzVQfzojPGdhnxIVzJeacKx5XNCvn4Z7wZ1fu0GtyuCfi&#10;yo4+hx3Ym+icOzn+Kx7JPb3Lyg4Vh72I4jyxm/zx9Vma5zUc4aPH/aRxD+my7rwqLdz0yN1G2qs9&#10;Zvss9nAM3leMeTcr5+ruwPH09bvJGVk796vm3IX+IDx5niXP3fFS19V39Z1vh/u8PEunGeHul7zs&#10;nZiXM+7Uud8dr07rMzzv+Fdw+b7ibn2G8jyP187NMzkve15zLvhZO5ccDnUVR7sl37l5ZvaSZtSj&#10;796udZzc54LNNM7LfegpjnyYO+KoV/lXGvyYX3HoJRf8RGTuaAYczRvxTuxzxeOJnXTmJ3yvnO8T&#10;NbO78b5yvkNE76+eT1r+ZbzU40scea5wRnr1rnrs6nTOPKvmO9bl4u0+7rWrHfHx1flnd+B9dCPv&#10;lZ585Mv3RxrmEFd8nCOd75e1c50nPGt2YE/ndD3w0VzfYSXHc4WbZ1jRfCKHM/vdX90z74SaGe5b&#10;YR2/4rrXT/7rBrp7OvFud+74ynv03dHnzNE5Rr302al9F98xPXI+OqL45Ph4rRwc76zBPa5wnH81&#10;r/bDi3NQK2qvClev8+IsnU7a1aeaP/Kv+Dlrxhn5y4u+++JJpOd34Lrkwe9w+h7dWzg10bk+2/uJ&#10;q3bMPVwHDuYaMDiK3qeueGiyl3rvj3r4EaVLPr0OV7/Sic8ervVcWniJq8eTPTTqe6/D2QO/Lrpe&#10;HHTMoFYPTHn10HdNxUsMHXjq6TtOrh596ZV7T7ljzPAIHww/onByIr7eQ5/Rudl7d815dvZ413mu&#10;7Lpzrndx/Vz+XXzXPb/rHn7m7t0A3w//zuw5/Jvt30V1qZnBzH8rf1+EO7p6A9xtp5/1U5f7uF49&#10;PvrnRt6TT6UFS674j/zhSRnnoyWqBVhO/Mwrfvp2tXt1nB38yi7SnN5jtPOVHUd+r+7prjjDK+9N&#10;5/TZo3Ov8kYeO73uPjpc3t3dge+cAQ3z2F04n+zB8egc5alljms8d73ju7oZ37273HeRn9eVhpkz&#10;XqX9alieUTXnP3GWlfvWHGayD/HEDqsep8++OvcpHnd6xx8P3ge1ezpW8cBcQ452xIG7Et3Hc7TM&#10;o8446yd/VMur2gGN98hPzmfOq2K3O2cb7YEWLrU0yhNXDTbyPdV71SzN0Xk5c95DdR7fzfnOdY7j&#10;V3P2S33Ogdftlfq7dTfH9+o4d2fv6K/scEWzs9OMyx3u7CEuupm/93MGHu4Hhg5N4vQVXe/4LJen&#10;tMwY8XN+1pUHHI8VbzS36+FZ9XMG3BUcLlH+qatmfjVMZ/IzPrH/6r29YpcnzvfjOb6BU++1+56C&#10;r37Pclt0GZPHHOEVd9ZPv6zxBHc/YdnPGl0XnS9vPpV35YE+96q4r8ByD9XsWM33Xmq9V2kTEz89&#10;+JeDHa/+QGV6dXW3U54zd/G68gDzPbWD63xGx+/2/sH/fQPc4b8764i/L/Jd312+tmPWbNMr3jPP&#10;r9L3n5fRztzllbuazcCTGb6Heo6ToxFXmD5gRPe5k+PHbPei55jyipscannwWdHi3c3Gl+g8z5mV&#10;GDoifeYqCqOGR+xwfOBVsdNWXDA01U7Ccm7Fw8tj6rznM4WPPPXXV/hE95rllabazXeo+rM5Vd89&#10;va+dckZVV7u7z06e/tJ2/r5fxcl+xcndmA+3q9H5DN/VdcqdR6/zAHde7gMno2vUkw5txe16cN3P&#10;ueAVhtajeGiIjpHTc22Vi+eznZO4av/5dO6TOTv6mXI35jsHLOMKJzV366szr+pO7Nvd8V3vT9Fz&#10;tzon+afs9rPH3g3o/e1+X3ff+a5/d4LR3FMzutk/+LM34O9WObXi7N3C1YYV//E/POkL7FyTDjY7&#10;nPzgVIdTv8PV23lO+ezMdG7eo85dYdI4Ts49uedTOTNX/cVnP89X9c5DT/RelTPXe9LmA4+ovvKK&#10;m9pPqNnb70UYODuunMc5rndv/KroevWp8Vr1qbzfgbF/NZseZ0vO1bPKD+/0/LTaz+47e35y51N3&#10;c/XdnDzLu726u/R3enJHn1d9P2Zz0Vfaas/Oj3df+aQm62pOh1X+cLPXzQGHT43Pyfik92jPaq4w&#10;nZke58fHe2BEekRwj+mnXs6idp3n7OjYu/LqPNUuM16eOWv3zPOPuLO5+K7y4J+OozOcntX56Q5y&#10;j7zrTnsSH830/fydOX5ll+rsV3zQ7Pr5/tW5HGOGa0aYehXXd/QcryrKp9ql4nYY+monadiF2PE6&#10;f/DUMddnwCV253Mv90E38nQOvMRyrs9Dk1h6UKcX+Csjd7S6885ueEsz8xd3xtmZ7dwTvlf2u6Lx&#10;vXdzv+9Xzd69W99R2k7vvJV7kM+u5sk78n26M1YczuA99nRs5U7gXNWhvxs1/85T6StMM7irO/PQ&#10;4sU7IVaz1aOPXtExzzuOvDuea1Zy+VS7jrTwT+0wmvWVelfu4x1/uOEr3enKrtX3cedd7HBzH9d2&#10;ORr67Cu8wsDhwcFHUT19qp7zrub4VjvQYw+foZ7v5XvScz559txDnOyjOx01Jx/uQDh9x5yfe3Z8&#10;cLRe440XPWo0XYRf9b3HHPE8d07l8S7szl6u1VmpiXkHfh/Veas+XlVPHvQrv8Q6D3grfeYR0VJX&#10;HvSSS93F1DlPc7JfzU5exUlf1entnC5HkzOTL161h+MjD7TMkz+5e+TcUY0+Oe7HTswXV3mF40d0&#10;3wpzT7g+G4xY8emN4shzpLvaq8664uU6z1e0P5zvdQP+nfX8e53y9zpN9zOdv6/B8/fu+e91a1/j&#10;tNW/XKv3mu+2Oo04vHP1813/N4HK5A7Gkizh8zzXjFx2dy4z8FIUlnN2feHjz5nAuwhffTSOeY4H&#10;GHzwO/Gkl+8hX/Z1/Ep+x0faapcrnjMNs66c8V2afP+cgbNmv9oTLr2sHZdfeuZM8ZODhyL8EUe9&#10;bg+8Zn14s7jiU+3KOeTfeThntof3q3nefyLnDCuz4RDznFmzL3xqZlJ7pJearF3T5eyDJ3XH/x1w&#10;7iLvM+vdu3BfcjzknXffzUuePNCT4+tcZna+0sBBr+jejtNT9DnJqeqKD8YOoz3xdA17EuF4hO/Y&#10;p+V57qzZt7onMHE6neN5H/Tch3n0iOAVdzQf3W7UXH18Hrs4lr5o4KBJXlcnP2t8K7248Ec8aeHh&#10;Q+06YV7DfTpqJvvMZrHfKn/md6LPTie8rnicmI/H6r36d8U1judZ4HWz6KODR91FnylN+rjOPTNP&#10;HTU8RXL39Dw13vNcPuKmn9dwpEtfavd0nuPywbfTOZ/c54ONIjNGnK7HXunhtThep5d6+GTvFbXv&#10;xq5X9+EsHvMM9BLPml1W+an3+up53MNz7bT7pOb0Tr6Pe+dc553KfV56rrw/cV6xZ+5GPdofzpXY&#10;+e6cN+9FtXzdOzmjXaWr+PhVvfRLDtrkqe7mVdwO07xqBt70cq+sK388ql5iM243z3Fy39lzZgoD&#10;V0TnfcfI0cDLmDxq8VzreHp8t3p21q7v98WdiLuDo8tYeSTnd6ur98B906vuDY7uy3nk3q/uFJ68&#10;Z/6phy8PfODQ47/cE97NQHMnzs6JN3uxr+vA4CoKc9xz58FNf/DkZi3dyDv5Ve36zNOfPvtWfo7B&#10;d8zz9KeXOq+V5/wKq7zQJb/zdxw/RXyUOwec6D246iWunj+d3jm7eTfTcc1lv8RzHrzEqV0PlnHm&#10;IX7lI533skZT+XvvTxP7ZdTzeeIx0+R/7YqP91yfeLVncqg7b/qKcHxHMO+7Rjl7EOl3PvQzapbP&#10;q/rCxHFvx+hVPuw34tBzT3LFnSd3RJs4M6ud0YwiOuKIe6Lnczzf8UZH5N3seNzlvmPm3Z139dyv&#10;dPm92/U6yddev8P9n7yzVS9/59K887377Oqd566rZ/zh/fsGdu/S382/3eaI66t3i4N43W7gf/0v&#10;T2KE+G70JdOrmgXfl/Y8PahXOOJWM/H4LpGX6ufhXh1zXtV3bpdf1XV+d3E/065XalfPljrNTQwv&#10;Yu6W/K6f+tRl333E7fr4VH0wOPL03Gd0uTzQEMUVro//w6POI3H2Svzpmv0V2YHYza76+EhD3z07&#10;r++Az87JfYzOOvNwbd71TOt85V6v7Oazv2ru58zz0xOu3Puj83Zc93M9fPreU+5z2cU56B2r8hnP&#10;57g+98paXGF3/pcnNLs6m2O5n/d830/K/a58f+Fe+86uAYdLBHeueqorb3rouuh+4lRenTZ363i7&#10;eLUTHt1+aOjnbt7HCw498J040rJL59e9I+lm2s5zB2d37gEtdfap4RGTDz6LJ8+oHfTpdpztcrXP&#10;2a/qT+m6c+cdO487yx3gpLbi+fnROc/fSebipd456neeXU94Pj5DvZGnayue+unnGs/huY/neVa0&#10;zgF7ImoOO7o/WLVHhblWOfrET9fd/Z2e436js71yn5X34Hu/Kvf7ubuj691XZ/He7Gziovd3BJZe&#10;Hc4c+tRdTN/kVT4zTXqs1O7pM4V7veslfuc9612ZtaJ5JYez5x2Cr+wCNz2krbCZpzR4wq0w9cSD&#10;S/SZwrzGbzWix4MZzB75dDu7xv0cZx7Yihfc7xS7++GMeU/CZxq0u1zX/e657pi7J/p9ghHV8xyu&#10;sMTVW32krd432Mx7xKPHLtTs3M2Gvxt9V59V+ajv/OR4Hy/noCV6Tzl4pU0uHJ+ZnFGNXhzmwqcH&#10;TlSfHtwqdvwOX/VwvTRee64duz2FOzd9qDu9+v/zP//zDw/3cx259z2Xlz/wwVRX/ApLLR4Zpe24&#10;lS963wW9Y+KBj3zE8x3QgCuCjXy8l7neD497ee4auMRRb4fDvF0N//2f66udvM+Mk1Ezc0a1x+7M&#10;9GCGzs1MMMXkax541VMfHB98ieL4A98x8uzhSRQPX7hE5+BXRfhV70nsztw72hNn8rtVrn30cfzE&#10;nE/y+MTz+U6ef9K9/eyyfgP580Otd8vjuWPOJaf/E9duoLrbTqk73v2Z878/QqvIXOJoZtf7Ly+d&#10;mGbUiuL4MjJFp0iew/BwvnK81MfftWCu975y/uYrcdWjnSr+CPMd2IsZIx0914NVsbvD5PoO6uFf&#10;nVk93TV3JQ56dOmv2r2SN6vxg1ediz3gXon4o63m0Oui7sZ98ACj7vSOd1y8nLuTd3rmqU/uvsLU&#10;c70wPs6tctdVfWFw8PTav3Po1ecjTDo9rvNaHuLwnsRDAyY+mPuQq88Dj93AVyN68fF3DFyYPuI4&#10;Dy496pxPP3H8FTttpXkFlufkjrUn78o5vhP35GfyXFzVzss+3nDdv8OSQ423x/SnVoSHnh6195Wr&#10;nxy474y5k3blo72yv7JrpRHG9wMPYdwTkZ5Hes5Xnzm+r+vog/F7S2rp+xw4YKo9T+/cDc+M7pE9&#10;r+Epyrvyh+O6Knetcj2ppaYvjt9XpRE2e9zPuR0uDj12Qpe1c5Xze45ycfFR3T2Vp3PTw2vXCvda&#10;Hsmlhkft8zzveJUOLnpxHFPuuuxL53z14YC7Xlji8H0HckXXq5beMb0/PY5RJ/Yn8fAvsxn0OTe7&#10;nVoD//TzefQ6Ln3FSgeeerjgWVe+cOllDb4aNXPFw3nisytzsgbH2/X0FPOvT/o+uhe/H4Lhh8eo&#10;RgNXMTFqonMc6zyqu4Drvc4Lrs/lTNKkjh58v5/subfn4jlXPTDm0VdNDg9O1o7TkzZx9XjSW3jH&#10;dy4cIn6VPjnVTu7tHon7HOclnj33yX0qbWI7mup8vg+77HjmPr9LzV0R/R537qDT6x3Q432oVu69&#10;nVn4oEl/cHj0wanZQTgYnFHE13XSO+564av+lUd6ew1fGDOEMdO5vi/7oaf2mFrvkaNndoUnhzq5&#10;1HgRwVMHrui7iofWc/j0VOPpGLwuVn9PiY9rwNK7w12rXDpx9UkPuMLhgRGzx1z61ETwKooDj3mK&#10;PPSof2J9A909cadSieN3607o6bsOHj3qLuLV9VdwPFZnuufonM6b5ewgHnsQhdEXpg81Ea7XyYXD&#10;DLiqecDgKoKJQ46399GIV+HSohenetxjxpXe58DHQ7X/sw9wdIpolOsZ1akXVx9wxdS7p/MqXFh6&#10;VHWnFV497MR8anHBXEdfPebD85401K4np8d//nEPvP39oCNKDw9MEV8wavzBFcGI4sJ3nnLHlaMh&#10;iuN5VQvT416pWek7Bz2e1OLMHjQdDy/nCQNPXfJUO5b8nRofZnvtuXsmTq0oH2o0WQtnHpyMrhlx&#10;fZ7zRnrnuT53UA0XP9Wu8T4cfOi5j3J4iuRo6Lu24ojnHM/hgynqwzyi91PDPuDURGn5+1kwRebg&#10;TS9nqk4Otc8Ek49rnMOMWXT9jHun7ztf8XF9tbP3r/hf0fjM0V8/rnh/gsbP9wn7VDtoR30f+HQ7&#10;q6+n6tOr/H+wXzegO6ru7uT9pL/Xs/ni5nucaU7u/jt6cd9Ef1/VfWQ/60rTYdK6/l//t93edBMt&#10;y8KOey6tOO4x07g+c/fJXlczj9jx7uKc9a5Ppd/dffWedn3ZbeQvz1E/PXyHTifceXg8FdnD5yrX&#10;J//GFC67rO6Zul09/J2YM0e7iut9cuJornOY6Zi07k8PbucNj9jxOnzm3+kcdw/fg9z76BxTTo0m&#10;eepnD85XjJw3d+9weKM72L2jyov5VY8dqshs9HCyBu/iLl8+zO48X4Hn3uxEHO2Q2hH3So93yRzq&#10;K16p8fO5LzkxdSdrn8EZ8fceWEZp/Bz0pV3Rw/+qsbuzxJ843+x+q/dyco/Kvzs3u/K9gEdkL/qq&#10;lXvfc/iKwvF3vMrxQENdcXcw/HY0X4XL3fpdnThv5eEzdD/UK9wr94l/p2UuvIzcTaef4anHH533&#10;6SkmXtXw8aqiOPDwwJ/oOueSe/9Erj3w5g+Xslv6C89e1tLgh16cCqNPTI5wsJwNjlax2sX7V/Nq&#10;Fl6jHhyPFV/Y6d3zvnyH0zln8jNU2Om539GPe9PZ/D5XzrqqdZ7n1QzvKx/t5Fy8Kkw9fLzvOfpZ&#10;vKLpPNmp64P7TNdUuPrgzsVrJVZ6MEV8wdLTcc+d1+Hi0GOO62Y52hlP/R0uftJc2Qv9TvT9PMdD&#10;e+jjPd+v2tO5+MyiazxH5zPBfuLf3y/eg99ThenOqvsVDp/cvYSdeJjR7TCbgV489wB3zPOZ76g/&#10;88k+tSK5+zvmuTicg+j9LpfOe1WNn3rdkx7iSSc8e8LpdX4dzi6VZ4XJJ3fAg17Och9yYnJ3a5+N&#10;1r3JFSsuGvXggnlUPznw8aWWzvNRjVacaob3xeke8Xzmqs79rmh8pufuO8rRaHaeYaTzHh4Vpt6V&#10;c7mX56t+FY///Cu/3Gnl7CO97+j5iq/zleduwqrzCO+eVQ948h89s/5Iqx5zZrxTffY9OVee+Pqe&#10;zKBH7Rx6jmXuOviKfPwP4DlXPuI4ht6xnPcpNbuyT9bgXUx+1p3ulfgn7vTK879zlu5ePweKvIf8&#10;uQB/556fNHvnPna41RnR5zuBS1/1CgddF91PnKw7XTe74yeec+76pf+n1ZxXUWelfurc+Ff38Nf/&#10;bXfVdEzLVQtiTo/atbu5vOSTntS7fqt8ZhJnulXezMf7fkbuwfvkyQNX1F5E5/0J/r9fRr5w0Hvd&#10;5cxgbsfDE/4J3shjpZc7z2o84a2cBY3iDl9c5rjHKJ/xc37ysz+aRY898aKmT1Tf/T2H08X0ZBZ8&#10;r8lTA1cRDhj1aCdxsu911ceXOURw19MjwqH2ONI57135aHftxP7wqGf7wk8euPsIU00vNVdrfF3v&#10;cx3v8p2d4O7O6GZfwbUDe6B/4m7x3om5F1rhfmfs61inxYPoGs/VX/XA60r0GTl/5rfLx4/7k97n&#10;e37VmxmzyA4zXtff1ed5VvR5P90uwp274j3yWulpRvf4WcmJI82Mg1a8nF9pk4P+VMx7zvrUnHf7&#10;cLcn79O9PH/3WX3+nb2k5d7cc5RX84Q5ji/e1PhmDd7F9O544PCZD+5x1HOecriKubsw+uoxO3np&#10;mXXy8WQ+vuDU6UPtfsrhoyeCo5tF5yvHJ3XOSw69xNPju9fcg5/Tse9+P5x195zo/N7wUKz6zq1y&#10;adxDHPfxHF7lk5jr6KFnV2r6lYaex1Wea07mmp+7uz/nc55j/C9TdR5w8UwfcGJ3H+BE+Hdj7o1/&#10;4szp+h0fnUfnul+Fu85zdI5VuXju23EqXDq0ium1ugPeO3y4zKfGq4riwKe/ooM7iuk74nY9djnh&#10;1c1YxdnF+WBE9fxfvnfcdafznTnJzTp3093POKm5U2sW7zvneg+OZnnus9ErksOlhu949uAoqgeX&#10;CN97qaGGK63rhXd6tOKjF+YeqrMnjIceM/J7KpwemoxVX5gezqIcTPnuk1pq90/PUS+5XuPtmHJw&#10;fLPu+ODio3FMOZ7KnSfce+rrEQc8PX8xfv066jmPPzzlfPydR+4930V993C+NN5LHdxRdP2Id7LH&#10;WbvZwunlGanpd3v5DOeS05cez8w7b3m43nn4E703y93Tc7zAiDO/k312wPPuDtKnp+qZr/fTI/Xe&#10;p1fN5EwZ0SRe1clV7bN8b8fl5bXn1RzHxHVf7z2ZM3dnV9/nrt69upx7ubpj5/uDP38Deme8N97j&#10;81O/xoS8D+5pZ3tp0mdF77PI3QcMr5xD3zVwM8IVLj41Mfld7bOk9brTgOesHS0eu5GZr5jFbszs&#10;auG5D5rE8ZhF9BXvr//b7qopjKHEjncVZ7nKn96Od+Wzo2emoryIOx53uD6PXVb82BVuar32HP5q&#10;9Dny4b5XPeGvzHP/Ff4rOTvn0F4VH6y6O3orZ0Kf9+W1/PjIE437O9/xWY4XUXzNol45C1yfhceK&#10;3jmeux95NSt7eBBdA0aUVn2v8RPmWnBFeuionfOV8+5OrpzJ72hXf0LrM/FzrMtP3sFJr27f74T7&#10;eyInck5q/xn1HJ4iXLCOR/9uzPdNTVzx951zX/dxXvqmLvtP18zXjr7z6twrGrxH9wKH/airCMf9&#10;PK80T2LMJmpW5uzMHuo7J/vwiFVfmHvA7eIuv/LJvXfmV36OuVd1XucqP3Ge9KS+472yO3M86vzM&#10;5S6or3q6/ytzzjKauXMm7iH9uKfEuzr5Xuc+3uv8dvD083nqed9zeESf6Zjn4qh2H2FZC+NRLz3o&#10;rca7HtXOuZNzvOd5dU7v53lGveT+1J99A3qX1fvf3do9dj1Ty2zh1XdthKP1WHmoz9zOzz3gy6vz&#10;c/6qp2t289EefjZ84XuPvDqXnwGevMT1Hv4emeV85e4DH8w19Dwy1zHyygMMjiIzqp7zVnI88FzR&#10;rHLw7vizmdnPWv5gxNnMbhfH3dfxWc4OM95uH9+rZ0Pvc6+e0T1mebUvuyj6HzqTlzD67Fd5zOZe&#10;7TP7qv7VOu5oNHflTOKs3vOM1/VzBruD+56e59nwF8f/8Br/K3Tq8xn5pK/XnY6dxWW+cmYr1yOe&#10;dkv8V/fv37+7OcJ9FrqM4vjT+TlHOf6J06vwCmMeseJ02IqGO6i4YNwB3G4eODrV5HjA2Yk5V574&#10;jfzVgzvjdzPw17547Oz+Li57587gxNm58udLfv7xvjx9nnKfs3IXu/zK0z3YxzHl4NJ7r/J7Gqvu&#10;yffbnX9Hm7Oq3bivvMfUep1cPJxT5eLB5Vy+Ez1pPadGU3mDOce96T8Zc+fdWXf1s3lP+8/m//TP&#10;3IDeo3/Pz7h+Pxe+7yt3tcK5c0PdO7s6l7Pt7MQOzLzioXn47My+w2XfOx4ntZyfiPfVPVfew/L/&#10;8iTLdJG/ydN/4Lq6cOedF9LxnsBPn2VlR39xo/nqce/pi+7u3blenrmb176DzxdO7ZzfOec+uvu7&#10;ezf4Ejs/7/N+d3dDlzPANcM9yeH7DsKcD2cW02PG3+37zuxHlJf3q9rnoZOGvRXBnfvV8+pMflfk&#10;3IPfHT3uyWvxXNPdExw8/B92V7t1PndwdpAHZyD33soM+O6zonuKwx7dXuBX56NnTvqo3/WEoyd2&#10;3PSd1fjNeHf6uWvWd7zRju5PnFeck11Wo+/seaXnO5Dn4C5Tn3XlCZaewtFXPfqKPt9rcGGjB/8Z&#10;X3246Zc9doeXfXBFcfEd7VD10Mmn6gvXA09xxPvFnv+KB75zxddg+HnIOeurTsBcouZqB69P7bLj&#10;q/nO370X9t/ViY+GmOcXjn/2Vmu8OeeqbpXHjp0/+8NjH2r10dID63aA3/WFi8ODL7Ui/Yxw0NDP&#10;Gt7d6L7MkqfjzFDfcXL6r46+z6tn/y7z/I49n51f3w3x86mw5GRdfc/wqXro4VDP4shL2jt+I23O&#10;HXFnZ9jtM0s7kLvH7J+XouEM1HhkDU70Ph7qgfteYGi9B5YxNdkf1b7PiNf1pF/ZsdPfwTn33TPg&#10;o11On8V3I/d5ysHv3MWO9spM31mz8Eh8Z49T3Nn9VX32P7GD+/t9gDs2mgcfTuqyhnc3uq/vINx7&#10;1RznV/0dTLPcr5qtvj7ORZN88G4H+H/88cefnuLzzybV4zPz6fwrXF7Mpc98/+sQsxVdg7bayTF4&#10;zPDoPMefyke75EzfDZ0wfahdA17pxENL7lrP5Y0HnswjugdcYfTdA29hfKfArsbKHy92oPa403Ou&#10;n9H9yOHOePB344qvdkieanZbmZl6aaTHI/vdzJVZFSf9K84djHPc8ZCWPdMPXJzsCeMRj75r6Hdx&#10;pKGX2h3//O/vXes7M8P7wnwHz+Gfip238Nypm7nK6/SruHbq9l3xuKtfmbHDuXOWnTk/3NfdgN7p&#10;q34eXneqvyd151s98yrv74nfJztxdnn8Tr9vcGfEV3wbpn940l/AU4vhyyxqXQDYymW4boV/h/PK&#10;Waf31O6r9+rnvKLR7u7hZ9nZw3VP5r6rcq9Xz7+y310v38vnybfqga/MXeEw02eRE+FkXPWHJz/l&#10;+uBNDkczyOHk3KzFcy6eyatq53oOt8LoZXSu58n7DvXV8+k97WrRcG/+rsHuxtxJtZ5Ts/DBl31z&#10;LvirIvOrvdiB3anvRObNPNinmz3qS0OfOT43e3BeHbuzVXtUO6OnxxmJlU+F4VP1VjE82GVVt8PT&#10;jJF/njvr2Sy8OcuMv8qb+dXfkv8AAEAASURBVOz2mcu+RPl4rhqucj3UyfvV/fXrCsf5r85Hu1/d&#10;ZdeTO7o6b0enWbv77fgn95Wzcvaps+68H3H1D79nGt3LjJPn8Zp7xSNrcem5rsK8v5tzDqLr2UkY&#10;OTxq9Xwnx9XzB61jV3KfkbO9xluYaxxX7r2Oi8ajc6u5zn1n7ud75x6/62zd/8r3Y+U9rfhUnM4b&#10;XBrPV99VpwHHJ2twYtXnHFUPHdH3BzsV2QM/7eMY+wmrcPjqwcVLscOds5pX/q7t+r6385/IuY+R&#10;t9/JCn/klT3O2t1F8rNGL9xzeOkL59Q58MdXMTF2eVXcORu7vmq3nDPb1ffz3H24e2HO8Xfh/J3c&#10;/VzX4c7J/IomPe7U1fzVO/I7nu3gc9xfeFXj7dE9NI/eaHZqxOUPt6nnffnp41jlvTK30oH95z//&#10;+XOG/yEeZvv83MN7eCmyT/K9Bz85zFU/e2i6ufRPxGo250p/8NwLPPny9h61RzS5Bxz6T8ZuVu7k&#10;O4x6zlvJ8eKufJ+86xW/GYd58JhX4XAUvc+uROd1uevFkZaPav+5VK2n243en6Til2oWtOyB+1kq&#10;jvoVLsy1+F2JnU/i3S5XZs401ZlzH/egh4442vnEHTJXuzBTkY/32Zeea+hVUfzKR1w/n3ivenzu&#10;lZl39aszR3cnj1fe2erOP7x/30D3/f83829k5d1f8f17wmdkr/wOd7Oqu/6ku/W9q11nbzLP4n4z&#10;7Vfsc94855W7u3r+//pwFqrM4I040vE3e/yHwhm/myUdF8HsijvC0I84zBlxut6Vs3Ve4JwV79EZ&#10;1OOe0cnHc3zw93jn7PLp9MxndtbsAE79CVE7+d6eP7Efd8Ac4mjWCqfSM4sePkThyeH7haaKaPDJ&#10;Gl/66SE+PUXVYEQ8FOGmz6xO7+Tv+rInPqn3Pj1heohoPaoH3/GvnueZ/Zw6b9XPMzuHXFruy7FK&#10;Cy97XY2fos/p+OAVHy/nkHcxNeLtnqHzvopzNsXRfvCuzlnR5V14Xe2GJz3nq6e666F9Z8x9Z7s8&#10;+Q5OenMu7n52rtV+59fh+NJnL3CP9BTF14fceZmveKfmas2s1Hc4vK4PrnNy/pmG/tWYc3Z92Nl1&#10;dz3d61Pz6twru+puXMtdObbis8tf8bzC0R55Bmqi+wqTxnXeB1fUQ0QHFx6cbhZ9dBkrXXJ8B3o+&#10;X1jFgdtFadInveA4Tq7dfX/nClfdPcxNDjWx0wtnhkf4rvc89/Uarceqz7wVHhztoA9+vhOcJ2M1&#10;m12enPvj/c8b2H3vvKPUgf/Tva46Ld+Jzit1tfs/UTwdTUzz9HF/z13r+ck93bfKc79q9ojDeYjV&#10;DLAVDtwuysN39LzTgOc5HCevYre3/DrP3LPydcxnnDhT5+34aI7vr5z9UtOdnznoVKfWe/BHcZc/&#10;8jrRu7sP+ryXE7t1Hj6L+fz3HZ1GuLi8a+VoR5rV3sjL93U/18ABI8L3Pjm9p6J20CzmEXM3zQdD&#10;4xg6MGqi8O6RH55V7HSJS6tHM6u5+v54Tzkaeuk5qtEyi92l8R4431/fAW7Ox5O+Ig/e1IoV5v1R&#10;zix5uA84/lmPPGc9n+NccM0iZ76i7+A65X6/9OSBl2vdW1x46KqIPrXiqsd86vRgBj70hbtn9uF1&#10;uPorenxG0X3gaW6F0z8RX+Gf96eZ+jiee6ycPTmVh+7Ivx+q4TGfWj1/wOGpR05PEcy1T+Y5b7TD&#10;qPfkju7t+2offUaP91070qz28B7tsTvTPVf3uMvTjsy94nVXvzOzuk92V6z6O/6fzv3K59Pu+vC+&#10;rty1/z1W3kXWV/zfqblzLzOt382Myx2MeNlzf/RPRuYTV2dV/Apb9Ute3kN6Zz/1T9W5h88Z9U7u&#10;+9cfnpQpQ6sBo54vTr7Kz1nSJYbnuyO7vWI/ZnCP3dmzz44Vv+JWPLCRF/vBrWI3b0Vb+b0DyzPk&#10;Dtn3s3kunXPp+V88Z97Z362r+ZWHeOxX9WeYz3Fuh8PJmTO+dKlJbMWD+VVEX82h5zp49BTBnJc5&#10;fOHwFR1PzXerObefy+/Pc+eMcjwrLb2R3u+fHB31SO896VKDl/NGOXxi+o20V3r4Mw8PcOp3Re2l&#10;Xdin2zNx9kVPXcXUes3cSvcEpnnMX909eexMxO+JfXc9c9cVvd9Jx88zcnb4Kx5wM6aX93OuevCJ&#10;zt/JK++RPs+Y89PP+cnVHPErnJ4i/fRW75WP9shd3r3Tk+fXWa+cD40i97W6J9pV/kne7q4+289a&#10;nQHMZ/j90pen56pdQx8tUXj3yA+P9EZDXzV5x0WzGvET33dRTU9RH2Z6VM5/QQMHHTy83VO5HjS/&#10;qn//Wnkly+es8FN/tdbcbl6FO//qzLs69pKP53d9O71m+Ptx3qjnvK+cd2fnTPkO8juSevjCk4un&#10;R+e4Vhy8icJ4J3CF8SSGrsLB4OChKIyPanH1qbidD1x+75HP0w+7+Bz2EMYZhMElonE+WBXhpb7i&#10;CmM2/dRT09/xRXMnav7qTJ+Tmtk5rs7xmT4j5ztPuXO9Jzx3gTvzdB+4aL3nOTxhM67rfvecuyLq&#10;Pvwu836SJ64wRf+kTrVrq36F4c8M56jXPfRGMyvPzu8Ezv3g1e3G7uI5x3M8iN1Z+B8HkCd6IlpF&#10;7yeuOjXsmHhy6cN3b3qO7eadBzgRX/YggifPcf9rrHiphVvF9O20wt0768p7BXPPGd93Yz4a7wnL&#10;vrBuVmrzTqSdPe6d+qxnXtl3PbsK4yM+56VPVE88+qrvPL5L+jBzxEkNdbVfhcEn+izm0/MIr+JU&#10;GNqVHcSVf+VTYewy0jFfsdoBD/f3HD086q8W2T/P1uG755Ove+Nb+ThPfdXiJ+5aevgSneO5/17u&#10;uOtmM12nnB0S/6n//vsG7kjRc+5dGPl3ureveib2JlbvRD3epff9XWZ/5Oce3yX3u9g5U94b2qt+&#10;6ImnfPAbxeosFTbyoHdVhz6jfx/ljT9R/8v1n/CwT+4C7ufwPPk79f/3v//7v//4T9gjY3rErUH/&#10;7zcS6fSpDjTCmIOeOmP25Sns6tNpHc+cc1yd2en4D/max7nIpQFzPZh4fHb3k271gTubAW/Xd4WP&#10;N3FFAyc1qmdnQUvEgzjSuz98+aDxPv6nos/zmcrpKep75/uoz99gw6OvCCaeHnrKq55jyr2WRg8e&#10;9Kj5mfjFqn91DToxV7S14z9R/IV6rjvSvNEc+L4XGFP8/sHgSKcPNf2no+btzBzdwWjX7mw7syv/&#10;3f3xuKpDfyKyw7ve/eoZeEfETtf1wXVOHjBqRfpVj37XA08Pr5WLB9dnKxcO33t859F770ruM9iF&#10;vaqeZsCjX9XZ292NHXZ1zmcvMHZSTQ+smqffa3Xf6vHXJtXgaPHHk5ooHr3RHPgemYHee+Qdp5qF&#10;pouVl3zAO51wdhTXNdxh5eE898g5eI9w5oqjnHmp9ZnZS/+dGi+itOTsAuZ1NUM6OOnhPbRwVEvn&#10;NZydWM2Y6bu57NKdB1+fiUa91MHPCE+4eyVvt2YX98eDHhGOIphz6YMR4aqvj35mOq404quvyAe+&#10;av0epXjiSR9q5jPD5wurarRonAcmDlrHyFNTeXJ//L4tDTy8qYngimA+03P6aOiBq86ec9TLOWg7&#10;HXpFcZ2HFs6oB2cl4ut+K7oZR++ne/JsHa/DV/Scq/OY4Xf1M/9P7a+em++Lvwth6Pn5rM6J1vni&#10;gSt3PTjePlPc6uk4eOCJFlx19uDsRPdLT+9Vs+jT62p81YdDzF3xchxu9oQL00c5PLT0qRWdg5/z&#10;yNXj9wZ4rnes8wfvZgr3vy6IL1/n4zGLaLq9Zvrs48d+1PCofR45PXFH5xHP/VXrgw96Zv6O0e/y&#10;E8+vnxF25F36+6On3T2ndm51vlm/0jiWM73n3uLBTdxr11/J8WJWeqivHjz6jsFRz3Nqxc5fPZ5O&#10;S1/RfdjJMTj0VJMnTz0eOKqV8z0Cl5bvkzjp5Tzl3qcnHQ/9qgfmHHLp1eejWj36aIVXT8dzfOZR&#10;+YLJx/X4qi88+8IrjvPwS560+eTf/3SaxLOWrzB9mA+WM73mjI4px8P3S392gOs1uevhyZ8+mGpx&#10;9YApF+61sOrBj4iGGk2H09+No/3o+Q7M15wO9x2c4zg+zMBPdaVxvrjUeKKpcGHd7yXJx4+Y+wlH&#10;0+3KLnjsRvyJlR+YOJ77LOHe917mzALHk7qLqUte+iQ/+6n3/V2LDoxaerCM6S0NnKrnfXjMqXrp&#10;8WStfdjpypy7+tWZfk9oXjWbee+M/DXhnTvcma0/PMb3zN+lMH4WVvzF3eGveP5w7t3Au9+H5vPd&#10;uneS62r+cCR7KJLL9Sv9/PrPGO/Wz7J7S/91AYaOyRycnIHgzt/N8ZSXcrwrn915u/xqJvtVvcRG&#10;uyf3Su3nyVnewxssuTtnwuudcWffHe7sTHlvM776zHdtvgfnkOPtOs/pn4p4s1vnKx7c5Ejrvcor&#10;Ma89T++sd7ipVS39XY/KV+d3b78P/wsLs70vP6/h+BzvgztWaeB9StS+7On5bD80ydvxSK1q7q/z&#10;rzQrurt7dXMTZ//EP7G+cifVe6mwp867Oku82btY9ZqdxX08z/lX7ns2++k+Z6juk95oh7wPr6Wr&#10;fCs/8Vybd+m9Tl/hYJWe81U9dLOIFq8ZP8/l/JGH5oz68knvqoanyO7K9azM+MX8Nxev1R0rHhhe&#10;zFqJedaZ5sqM9GTfxEe1z1WOB3Gkzd7ozPj5jNSfrJnnnvw9GL2MziWHQ60orDpHxU3dqPZ34bzV&#10;fKSf7bY6Qzz3Gs1Mz4rrXsq9dr203vPceeTMcl6Vpy/6jK5VD51wZqVmVKPBl3qkeXePXbVH7uu9&#10;K3uu6OHk7CvzfkeN7m90d1UPTJH7J9Kj5k6rOa4XDy2alZhz0HTz1O80aE9F38HPxnzvdzPh0kcD&#10;7r5wduMJj24me9LPGjwjPO1G7hxhFX71LO6l/KoPO+LX+dCHr1hxK2ykkS/eijO9e33HnLvQ2T7x&#10;Lnw/7Zi1MJ58nyMumrtRd+ZzyIny514dY26F0bsT5ctcfJjlEQ4Y3Ccis3a8fa/M5eeYfJlB9Fni&#10;Jt81zkUPnwhHNfOJ2XNv9BnROFc5PO9Xecfr8Mpjhvn55MvdeGQeGDXeWcNTP3toFP0PpakWF62i&#10;1+rrof+r+vXrKpa7VDqf4XzPxcn61ya/flWP/R0np+/zweB4Txg1c/EHF4eecj3p+Qs992vOc2d6&#10;7EDtnBP56PzeG83qdsvvpzw6bvqvzka3yvf5lUaYOIpVv9MnN2v23Ik+a6TLWau6ipde1dxKlzz5&#10;rPBSR42WCK4orMKd81R+ZXbumvUn7frULu/wzXvO7/as/46dfab20yd/lvIcrunyTz9rt/d3xd/9&#10;PnL+O+45//4gd8r6yvf+lediX8XZzyycbr//zg6rPp/OZAXXIvrwJ1ldw5IcJmtxZ3u636lce1QP&#10;+xErzisw36+7H3ZUhM89K5Lnvs7N3p2623PmubMPXHnuzJNuh+/+PtPzVT/XzO7iZD/n+r7qdX14&#10;3gfTfmj5L6+rneG7R/KyRy2tcjxSR63f/MVxHh5wiHC8DwYnI1zxlHsNNvOQZ8XBT72qn7t8xVpn&#10;vHM2v+88v3t7Lp5qfUbfz/Sr6vRNzqyf/NVavp/8cG5F8tl77vodzh14H0x3I9x7V+6r03f4zgzu&#10;ZaY5MUszfF56cm+JSweWHGpxTjxX/NhN89ErkrOX88BcQ5+Yetd4Lp40fLxX+dNf9Yc/ile80BBH&#10;/lVPOp0ZPfcmLj3XwXOM3LVgimi6vnOdozy11Gi8hg/mXvC7iIZ+1uCvjtpj5Ryjfbte4rv1K+8i&#10;/8P/7mw/m3LuFJwIjj81feGew3tV1GztVO1Q4SP+yZ01x3fi3nyG94XDITqWutHZnOse1TyflbpR&#10;nV5Z+9yRz6xX+bp39qln54Ln82ca597NNZ93eGVutb/vhKfzwJz31XLubbR3xekwfPyewHg/3uMO&#10;wajRKKrX9eHTdx25evAc8zz79FZjNUNa9qLvc5QLh8OsqhYXLRG+z3Esc3ZIvKvh5z7iV72KV+2a&#10;88RJbdbMZK406Jy7Mi/nZ+1+zEvO6Xo0Z9RjD98ZjHjiTvD6DpG76u5l1n/iDpgpb+XUfMdzV/Ud&#10;g//EbvLs/v6YHXxn34E+WNareyePWn7K8QV3jNkZ0Qj3nBov1SO/1Io/elb44vhM1wj33TRLfefk&#10;fO+hdUx8x8ndRxga+kRwRTCiY/B8nniOM9MxvOh5RO9zvN/hziF3Lr7qOQ7Xo/r5ODbaXzy44vkH&#10;T/VHHvDEEbf7eYU3isxhJ7jgqsmrfy5OD53z8YSTNRr19VGfXD348BThOVblznNfPNXPh17iV+tq&#10;hmMn5+ErT30fqNldOFg3l75ryLMHTuw86Vex0jDHe2B4UDtHPWr6wpR7LcwfNERxyZ2XeeW5qk2v&#10;rNM798m+9BWWvvDYMzVZd3rtA9d3A6t0zO56r8K1o+/czeUsRHirevh34jtn39n7hJazd+9q1j+x&#10;w1UP/+tx7q+a3Uf+FSe9Rvqf3mtuwN/T7/J+/MzdLcP59DthT87hNT+rnEE9+sIcR/+P/+VJQI+I&#10;HHsi16LMIlZz1ONQVf8JzOexGxhRc+k9sYM8fRYzhDG3uht68PEBrzzFoe+6zKt5yTld+3lPe1/x&#10;6+7PvZLD3d65PzzS2+fu5PilBn/vZw5HseqBwdMMYcnP2dToqU/FnO/7McOxag8w8ZyLfhbRw9v1&#10;kH5Xw6xPiHn+1Z105pnW+56vzvhE3ld617lr9c7AqvdD753vwXdgR2GO537whCsX99Sz65ezs17x&#10;S03Wp8522sffw13v2ZlzlviOdXrn3N3R9fiyRzffNV2OV9cXzhw4V+fd0VV7rvitcDjXTsRXe5Hv&#10;6O9yNbO6k8rX91vVVD5fAdP5OKP/w6+d3aX3O5tpeRdomD/Tzfr4iTfzdO7Ml36eczSj6uVMcZzn&#10;fcc133vsA55c78Px6P1O281zrTjoFVc0rs8crw6/69/pu7m5h9d+dsefzNn/yr4re+Hv3Hec0+ff&#10;zf2uyPOcwrMHh/NTz/aBl37owKmJzKH2iCcYHuBE9enBJXY4/dU42nPVo+NxDu1KTpTmzhnY2/3I&#10;iZU/vW7nCvf9q/4pjH2v7Kgd0OFzaq/OZzRn1PNd8dbuaIicB85P/OcNVPfjGPf4T9XZyt+bnJlJ&#10;zGm+X/ZO1z6LfYg7s9yn08l3xsvZyfe+59XMbt5MV3klxl4zL/XZAy61PLtcPc3wvjA97vML+fUr&#10;uGOes7Njmec8NNUu9NJjVM92dO0O13Wes7cwP5vjzid3rrCKD6boj++dPed5nvPoMUN1emXtc9F7&#10;nPWdqxw+c7J2nDw9vHYOOdHnuYbcec4Vrr2I9FQ7JjxrYe98VvZJjmo9nLnKHYMvrHvk5e+WXPyc&#10;33l0eKdf2avzdNx3BXdv9bOuNJVW2IiL5pUxz+Oz2dXPq37WrlnJ8Z1xV3kzn7v9K3tUd3TF58ru&#10;75x9Zd+TGs5O1J3rQ50x+yd3ueOlPa9+XyrdHb875/jRrt+Af0/XVd+L+VV+Pme3zs8bP4uca6Sb&#10;/uHJkfhK748//vhTxr/ZxBeQZWfLw7sy+66G3SqfUa/i72DckWuqeTt3U+nd/3fNucNPvp+d3WZc&#10;zqs446oPX9+PStNhfJ/oE8Ezqn/i4feZymt23krTYdW+Fbajdy73hSe7Uzv3d8m5k1edlzt/1by7&#10;c/Ln9a7fK/V3vtev+l50O/r8jrNzl1f9Tsze2fMdXD8jOT+nxNFe/Iz4HYvvWnw7n9R6jU/nwfzO&#10;+wrOzB1tpZnt1p2pmuv+6Gb+lc8Iw3fE+V16ft8rZ3a+5zt3ekW3479yjuSwE3NUg4nreWq7vjTy&#10;G2mZ556OzfSuu5vnrKxn/n5OP4N03sMnOeBdTI+RPrl4jjTidDr0VZRm5lvpTmCae2XnE7NHHp+4&#10;02jfqz3e+1c579U9OafuKT3oJe53Cscx8YUrdtpK5x6eu4d748Es1yiHmzj1rA9PkVmOeV7t4Hs7&#10;1/OKU2GuqfLRfviNOJWnMGnRea4euPKrDx7yzj1V619uYC5xZ1bluaN/N5d/fsU9sU/W4L975H2f&#10;uIcr37fZ3Nyve4/Jm/le7ev7lTtk7d7qre524v5OePj+d/PR3ax453nSz+8WLlhyNQ8MDjuAq8aH&#10;HpjHqifMfZyfOHrHcyf8HPe80jrGjJNR/t0MdqNPzPnwElctzaivHn3FnOE9/Ko5FeZe+DiP3XKu&#10;18pT67U88HFvz53vuOuqOeKKUz2u9bziynvGqXRPYpyr2oveaH6lq/jd3Yvrczx3n5l+1Hef0b5V&#10;b+Tru1Y8x5zr+5zKfVbnqR2qPaSt8PTJGV5X+srXNe5f6b2/m1ezdz1ezX/3zu+e/+r7/o7zqp+v&#10;Oz9bld93vLefM/19A7zzO9+bv91+sqduQO9H72r6hyd5oU8tIt/8slCzZFfnbvASf3L3V3pX5+Os&#10;9LQPWLcbfUX+l1fAXFNh3veZjn9Srh1n56j2zbONPEYzXJeeWVd7vBKrzsH+xNyHMxDhKYJJA555&#10;5edc77uf4zv5CY9qHr7V7uqBK8KtfBxL7qrOPT4950zcD/tS0wffjTO995npM/Id0HMdWOrhKGYP&#10;zZOR+U/O6Lw5r+8A5howvyPXOHc1x3PEX+Gk/u5e6bezA7PRZJ3eozo9Rtyv1ONcvjP3JKzqg8NT&#10;HPE6b/TeH+XM2NWNPOlVnprneNZor0bOs6qHr53IV7ScIfcHx2PHE83vGEf3n3e6ej/o8h2t6ive&#10;HS/2ka/nzKm8K0x84cTK68/mC39hHx/pe6lfcZx/MvfZ8vXZ6o364nvftepVjziu8Rz+ig9cYmoq&#10;3wpDT8z9wInp4XOzh2YU0aMlgqOlpg8+imiIO9qR76jHLHE0z+uR7qc3vwHu0t+jMGpyv3fv+QS8&#10;HOtyPFb6/OGxist+1ewKS4/ZHsmvap9zxQ89MWfMPNXvtPKa9XOe1yNf5ymv9mR21Ut9N8tx/FI7&#10;ql0jr9yF2ueM/HZ71Uw8mMkO4B695/yRr+t/8us34HffuYjDe+k4VX/1/bFDenR4t8MIxxtPccnV&#10;q/r4qQcXTBGNYxXP+65b4aZ2VMuv2mmkUe/EHvK46qOdqztOP9Wcj55jOkv2ha086VNpmFn1EnPu&#10;1Z3SM2t8HV+Zmxyv8QLTDHJ6Gas94Ehb6cHwJ0qnHp7w8AOv6pFOfJ+BHn98uzr5WftsekSfiz+9&#10;WXS+5+zb6Wf9TncH9/3Sh57fhXPoO6a8wissdantNHlPHa/yd0y67mzw8N6diS7PhG8VXTPbS3p2&#10;Qkft3vTAnFPN8D6aKq7wcjY+jpOv+KEnoqXu4iqv0+/imnflPMxB/+q9mf8T/74B3mP3Lmb9v50+&#10;I+O79Rnb/GzxxA1031WftfM9WPFz71fkqz93q7xX7Lwyo9u3eweJq/6vgxj6cP5wnbDsZ+06cvyT&#10;y79RrH84qp54cIlo6BPx7mLqO95JXDPZ96RvevmMbmaHu9fKHa34uOdKzly4fh6w0/HEOdi72rfC&#10;Tp9hxY892LXTjPr08CLKSz36eKsP5lz6GfkvQ9BkHw/37TjCOx80VV+Yz4E7ivB3Ocwiok+/6rxo&#10;iGgVhfmTft57d+77n97z7j34bp5zZ+5f5Xyfnb96xmoePhmr78fqnPR6ovZdPNesrLv5fr8dBxxu&#10;593h6EfRvfEBQydcn8TpO44HvTsR35Oe2ue0350z+j46785uzuWu2GXklTqv0WesOBXm56k8ck/4&#10;FZ76qtYOI223Y+U1wmZzXJv7qJaeXdzLc/cY5fiMODu93HekZTaa3B9cHpwbv6zBT8QVb3bXPPiK&#10;V56rutksdsx7nenUr3ZyjL9+u/donrT0V+a7r/N3PFz3RO73gX+3X4ejuxN9D81hFjgRnKiZ9IhV&#10;b4axu/PwTgzubpQPOxLdA+zkPPcnZw51F3Nf9lrVd76rOPNW+b8rb+V95F2iyXc8ukPnikctL/zx&#10;7XzgdX3HZ17O9dz3cXw39/NJy+7EFT+4nMVr/+erV/1XdnCOzwcXxn5gxOou4RPhXo3VjMqLHTlD&#10;xUkMzQh3zo53embtvlVvNgu988gV6ac39Ygz6qH/anF2H3meXb70/z97Z6MjybXjaCw8LzeY93+b&#10;MbBL937XNC2dv4jIzKquAMqSKJLSOZHd7p+6vtw/Xngkrn7XA8cjI31+fZp9ZsHL/mrd6fGXjzjU&#10;RPD8+Uu4OPg6Xz097vcLec0/c27Wsy12z1L5+92oz/tV7o/X0qDzHeCAUePT4erDxTc1cPCg9pha&#10;PHYie6TGcc+dV+G+b8dNDrX8Kk/5cFbve+6zPE+Oz6o8K216ZO0a5fJlDn/PKrzSCYMrjj/q0XeO&#10;+zjuWnLn4uU99MkTh17m6MHR4k9Unx5cRX+c6/hduc7gO4x8V3nuoZ8/Uuczs+da5dxxxRPmXqnd&#10;qfFnHrO7f3+oLw06+Ir+pF/2/PPvPXL3B+uiz3JO5SFsdHdo0hMc/+yDwyOCK67MdT45s9zTc3ge&#10;c9aM79orOXOI6SVcX5yp6gvr9Ml/VZ33+aq5nzRn9k68373fd5/nZK+fd//ut7Y+3z+DM5W43eeh&#10;83F+x9Fc5832OOmPZnd+J5rO66nzdTsm7jW7EP/xX54UkQaHSSz78E6j/H1BzzVLX2BEzVrZQ/wZ&#10;b4WzejbfD81sPrxRrHZkFvfjtXtVWu+/O7+yH2d/5Rl29+3ei3aefTbuOB/zT++IHeVT/UYnfZ3v&#10;vdG9oXG+8jvOj497d/Oco5ydk+819+tY+oxq17sHOFqv4YFRi6scXNF7eH1S7PbjDPSpfXc/Kzg8&#10;dMI9h+dxdk944kVNdC/y7Klmj+yh+aqRcxF1Ds+vnmvnvu6cyzk0nx0UNWNnDpq8B3ngmz3qFQ7c&#10;7xhX7hmO3yV3Trx6N8xIn5P343tKX3mLc7I7XkSftbM7e63swSz5K/eZ5M5hj1EPjqJ46et98hUO&#10;3FH0edXeIy291V1O/ZnDrtQeZ95o2dWj+3ynnDvR2a88V/VXZrvW9+BsRO+5Zid3D3xP9ejcR/5e&#10;O8dx30Mc9fTluOdwHPOcOUSfBeZR2hnH+aM89664K/PYpzvXikc1e4Yx7yl/5lf+jq3cI17fNfIu&#10;+CzkObkv+tWdiYOP9HDx6mq8iOK7T1ULw0/R/0zB8dSmb3LF5xGXPtinxyd3zrvzu7hjru66mjHz&#10;RgePyH7UinqIO+8WDzxX4s4c3wVdNwPujIcennRo1RPuPfizeKKZef70/74B3a+/p787f392Rxzn&#10;k/POqF8dc19q9vLzek6fqL3JxSPP8ziuHM/MpaOXHtTuBVZFePj5ftU3J8kDTeWXGL7gXvu//9Sn&#10;R+z63IditQv6qsceil0f3H3AXL+Tr+iZt+MLt9P6XOcI9xof4qwPbyf6Lju6FS77KpJzvpwLLl+4&#10;PsP5nouD1nXOoY+f1+LxDcPppdp9qKVnFl7wvE5M+tMHL+mZcep1p45d2C+jZoEph6/cH+cIr3ji&#10;JM89TnL55SxmOM5s77nWuewBV7X61K4DQzOK1YyK77Popzbr1T3goafWHOVeM5ueIroZpv7uI2/8&#10;uz12PVf4Pstz13a4ON7z3PXwOF/27qo1v9oB7On5d53jLh/O3fll/6vfD+fJc3R4dy8/+Pe8AT4H&#10;X+V0d++bPy6evIdud+Hag/if/H/+53/+H/b3XyT5L2yrRSXkQJhVvFWM35ziic5r9gNjLjWaKs7O&#10;U2k6bGVeanfmuz9nxk89x+AS4SmCcU+OwYNDjXfi9BNf5aMb/SFAtR9zq4hn1UsMLjH7O/WJx4nm&#10;jp14PztezmVv//zKU++RnvPJ1aOfO4A7F473wMQDB6OmB45nRvVdgw6e6+G5RljW0rqOGr17Jzar&#10;5evz8BpFPInOdS/6ubvzZzkeyetw8dSj7/vQYx8i3mjgKTpHfa8rHVjy3BuOon/eHe/yFT6zmZl1&#10;572C4ykuOf6uH/Wcd5rLny/mM1OeYLv+eb/u4/740qenmpyYXOrsg3dRfH0x03l40aOG43VyvPbc&#10;tejp01Ok59goFx+fE+2uZrTLrOezPO904nA2cVSDCSenl5+3yhdd1XNM3t3DTsnJutOD40Pd6cGd&#10;L8xrnT15Xa15rq3m448HHCJ96pWYXiOPUW82S9qcNdPM+rt+K/v7O9j1H+2L76qn+HBzb3A8R3Nf&#10;0av2AdN8z093xsP1wrz2n2uEo8k7QNP1c2fXp697sQ++3pNHat2XvmOdD5z0dw+0cDOiBYevyO8t&#10;lTsPDhqic8Bm3KpfzXPv1HhPc+mDU6tXYcJHD3q0I+5JT/58Sb86x3nseDLfNXf5uGfmr5iRM++u&#10;dff+zkb+/p5GvCs97cIcRf0cqAiWdw6umdljD/CK6xh89+r6ziWHq3n6oqafGHvR95ha1fz6y3XJ&#10;wwMOfx7js8mlhYeO2OH0FfFxbCdnhp/BsWo/+ppD3/Xk4jl3tpd0+EnndWrd13NmOx8vx6ocrftV&#10;vE/HVs/76ec43c/fn/I///zzP59DekTN4L3nPDhdHz486p/4zxvQ/egOuUe/L2Fe/1O5VuHvbPcl&#10;h8cezqfHLskBhyctHHruRw8MjnB9eS0OtXI4/LsmvcTRAy4tGny851zlcBxPvXo8+HtNTmQe9Ulk&#10;L/cSpn9/8vsw9nR/dER+r+GcT8m1I3vmTjobPc/h0aP26HfGXXl/pHWe8uT6Lj7HuXBc63nqXKtc&#10;j/NVo0lcPR7mUq/G9GTWqn7Gkz+enqPz+fDoeXSecLiOg7muy9G5xjHl1O4hvr74Ocl7/uPNteQ+&#10;SzpwPFTDIdIbRXGldT38xFTrcX8wNF10jTgjHTuJp9y1nnc+KxxpecT3fUb67OHxVNS82Uz1fX/f&#10;BS3Re0/m7MPcjE/O/k7e3Nsff/zx1mPpfbKLct6vlvLe7pL4uAfYrtcP//03wLvz96mt+OzkhuLp&#10;y//9lxzV+Fa9r4xxLuK7z6I92IX4j//y5MqCvGwiRivaioMPPfkJ0xc5veSCf5c4Ot+ol+fn7vzd&#10;oAeDgxacKBwNOT3H0Y9ixff5+I48fnprN1Dd9Ujpd+/vpNLgTRTH9cqzXvGUxnnuUe0B5nuA7cTU&#10;Zy2vCqtmVDtXGFp6+FMT4a3GTuc4s1Y9K5483LPiVFg3G5wo7aq/a3wmuPt4Dlc8cM/pf7XIudnb&#10;z5Q9OHdH5hDv9seP90ZN7HD1r96H65nXndPxbifheDpf3miIzFNMrvdO8it+1X4nO5xouLuZ1u9Z&#10;3NXzwsszZt3NX92v09+Jcxb3TIyaWJ1TPXCie5J7zzX0FZnj2CxPr5HHqDebc1ff7wFP36vqVzyw&#10;jCN9cquaXdIn60q7i8lT84i7+l1+N4czy686p/d3Z8LnnNSK6esc7cEu8Hx/eu53d54zsj6Zl2d0&#10;D84pzHnO2c39zlZ9R+cc9eTPPM4CXzVYngFO4tToZjz4r4rs5fOEzfZUf4XnvqN8Nm+k/V173D/v&#10;0O8Q7BV3k7O89p20i3qOOZdd1YdHXmnhEysvel2sdmEmPerOYzSXc0g74rm35jE7ca8z91nZc7/Z&#10;eVKb9egcPqfTpX53H87ps/AUBg6mPTyv+r6rcx1fzfGHjx8x+8nzPjlauHfGJ73v3PMpL53f75mc&#10;qLnVHTkmrtdP7fo7+fr9c+4Ko3d39PfJ3ArT3Hz/zlM/a2F6Ep/VOeeXy7/ngxPd13P6Hr3Pueln&#10;LTx3cr36qiudejzpAT6KPsdzabKufFY4le6dmHbu7ooe+2XtOLlixROmx98b2F8N6yWuvmPK3Uf9&#10;rNEkXtXuLd3Ok36rWp956tHNwo/os9CAwQHPOOPRT91ujQ/R9xIGTuz86UtPnlzh7t998wl6/2Zg&#10;YarTw2fgzQ6KYOKlljnuMcqT796eu0dq1Ms9nK+881Kv8hOezyovdSd1zso6PekTs6961Kv4V7Cc&#10;lfUV799Jy+eW+O6zj97jqLez96ecdWfnH+4/byA/C1n/k73+c9PMJ31n9eyzlvOSP+vP5tNPH/Au&#10;5h4d7wruOyn/LwdWjU80nbd7VRcgzDmdT4ejrbw7zVfCdT6djXvy84L5eeALU+51xU+t16OcPYgV&#10;N3uz+Xi4TprRs8Md+ajnXnB35ksz4+O7GqudVrUrvP/93//9z+dLfPYn6jcn2kG1vpSzExz60nuP&#10;nD5RvHzwTnxWs8OMN+uPdptpV/ruz87Crjyndzab6Xux60gz4ntPHvgRve+5z6u46sOn7xp6zvM+&#10;Obz0yBr+uyP73rWHzrnimRxqRe6KuLMbPmjcY9QT37noUwM+i+gU8QWTFqzy6TTCqz+swUvRZ7g3&#10;nt5HB2+kh+MRT8e6PGd1vBn+5I4+e3Vfv0/Xd3nymQNO3elPcfxn+rxf9un0wvXlPOXu4/1qPtqq&#10;l5j7Zq+r2X1nTuf1NM6u3ZzZXXa6u/An7jDP3NXC+fnvrvPs+uRuqff9xPX7mn12Z97qw3Ff7QCu&#10;PHvCeEY9cUZ9n49fFTsPcN+1mqk+XPxTI7zjSTvTOye901fc5LDXT/z3DXBXeW95r1I6153y/Xnv&#10;U/PR+dj5K52Ld6PdOZtjnOnOyGeGOX5f9DTP8bvmM7Pzo6/ZzAfzncAqDj1meO05/YzyFA9v9Vd0&#10;6eOa9Euu167zHZzDjompdr33n8jZw/cEW53Hvu4BVnl0f/mOHi115QFWcdDDIcIlgitK0+HO28lz&#10;j8rf/eDPeK75Ljln9/NUmPc9d+7s/vj8iVdx3YsZFY/ed4vV+e88I/6Kfq9ZayZc5oufGL0qwiVW&#10;HDDneE6f6Dso5wzS6LNFDZ+IZ/bB4RHh0afOPnVG+NLrS7W+yNOXXvrManzEI88Z7gHHsa+Qc6Yn&#10;dnVv7mf2PuDlPtLpoU/tkZ5H9fXFz4/piyc+0pKrpxw/tF47l/5JdM8TfWp2/Jzr53Fc/qPadblL&#10;pa04jo1m4ScOc5MvPDH3xwMMLn7gRP7L0fDAvVbe6fk5VBzX4JM656inP1/iwQOO+viLAw5/FsXP&#10;+anZ9Uz9K2p2JDJzdr7ko3t11B7s4jt7/uqdvuI8fZZnn+eveK7Rzvrxz2eHs/O5+R3vY3RXX6HH&#10;u1zZdYe74vcVObt3wI+Ru8/qe5Bv/5cn714KPxaqDi9MfXpw0X5yZFd2v3tXfJmz6g+fiI/0YMod&#10;V33lwcv9R37ir3JHPvTkxQ5gr45+nnfskjN9H92F1+L6L+69D0+c/OIX/MKr35yg3b17+d3xnM7v&#10;ZvteM2/uRl6u67yv4pox2+nqjB09u3B2YnqI1/UqLtiqBv4sdn55jpFPemQ90u702Gmm0fxVrrxW&#10;+elJrfjUmUe+zNcZPOdMiitPal2zerb0QJd4envt+ejcztvJVz1Xeauz5Te6h/Rx7pVdci7vhHmq&#10;899/9L5qzDPu3F/eV9bcib+fCrsyEz9Fn4Nnt5PrXpnnfTObfanfFas71C7s5/137djtM3vXK7vv&#10;vB/uhHtY8Yc7i9UeFTbzUd/3yp2zhl/hK7PgjPRVT5jviU+HVR5oMnbeePgMsPSY1anLeqT3+fDQ&#10;Vz04s3hFO/JmNzg+J3twiOo7H/yrxK+8++yOv8PZdAb/DI4+b96bnd09ucdKDw8/omvIu4gvXtQd&#10;X7ifO2fSH+lHHPeeeYz61V7wOWtysoa/Giu9MOYR8av49BSrvr8f9xbfe6p5ci54F0d871X7dZ5P&#10;4Hn+J2Z8sif37+9kZ1/0K5pV7ipPM0/3Xtn3K3B0V7M72LnP0zNXM6q9kldxtAM874PdteOOH1zt&#10;0+0Eh/2yBlcc9Zy3mt/ttzr3bt6Vc0jr74bdKozeXZEZRHzzPFn7n8+hhaPa/74lz5d8ZirCxUsY&#10;fOU/z/UbqO4WjPvPKfQT72q9M2kqnXp8oc93rM+PntwHXz5/1Dmrmsusytd7mTNDuOfJm9XS7j6z&#10;c+z67fKr+Sfn2J37BN/P4vkTs76r55XP/xN3on3u/Dz656Lz7fAnzvfj+cwN6D1/wnv0PbSPf/50&#10;csecy63M+vCeiuxEfGqO+37MN09qKR1cX9Vz+gHjMomV93fAuDe/JzCdz8/vuPj+9c678L3Y+e59&#10;/B7u9q78OJO/F3iv3kVzd2aK63w+J/LhPPzmQpgeNOjg/er++mdiXkvnj/ccf1fOuU7m59nkofOB&#10;n3iP7gffk12f0oz2zZl373+3n/Y9eWd5zjvqJ852x153eezeM/ex83nLXbuZjnueeq/Zg728t5vj&#10;5boKW5mFzrnCvPY578rZk/lX9pPW/ciF8+8zMObNovjS517U6Zc1/h0fHN5qlI5ZeBDBZ17uMeOu&#10;9O/285mczbFPzNlz9g6evCvdC3/4yz7ClFPP9hNfz4hHD89fin/+2gesi6kVr8I6fYdz/q5/dYbO&#10;nh6OcTeaTy6+cud1+13FV87PPiezOJO03APYHefDs9qNnuYwUzxy+pUWXsVBLw59MOqRXr3Vx/0q&#10;DXOr3juw3Ge2/8mO8sw5Jz4rGt8/Z2a94ve7cbi/6q7yPcLVHYmvr8Ty/ryvXtbwmY8nkf5ICwdv&#10;Ihq84e1E90InDM+q7zxyxRWN80f5aK50s37njY5d4VHTB/dIT1F8fYGJ57nrlPs3UWRvVPPvx8rb&#10;57NTxRv5u4fz5LPiJf3Jg85nkNMb+fre0q1oRn6f2uNc3E2359N3wHz2YY+n5zLnUyP3kvvlPWX/&#10;rlpz9OV7nLyT9Kj29xmr+7MLWiJ75xzvk2tWtZ/64HDdD4woH8/FTT2z4NJXrcf1v5DxP1M/Zv90&#10;u/vVPeqp+vTUJ5/x8IInHV/ZU60H71/Vr3+iV0VOHPHpwXVP8uxljQf8T4vaj50VvV7dFf0qv+L5&#10;3OrORlj2cp/s53z6qXOeevQV0TgHzKNy/rzYuVUuLjPUV41XNZNe54WHe1bcxDrfCu+8q31zzp21&#10;dut2qeaIu8OvPH6wz7wBPnuf+n53P6snt6wZ1Y/XE68fzXtv4Oc93nP/3CPxHtexy3++eZKh/pMS&#10;2Njime7KbH4iHW3gPiv8kdeV3t2zK788686+8vuUpzrbnbtxVr+vXf8d7Q53d48Tvp9/tlv+4TFa&#10;In33IVfkNxdgJ/t+FQ130u27cgczD/d2P3SJee3ad+S+i/b1OvepzpMc1TOfSiNsNNs18NiHHjV9&#10;8ComN+tK8yTG/NUZu3z56l7QrdzRbBc85EneaZjr/d193MO17ql8tkv2sx6dp+qlPuvcL2vx/Wz0&#10;E88anmK1l/d382ofPLpZo/1cS+5RWp7MfRfvwe+i6zrOu/C8Q699753z3nUWn5+e2udKP/3eUc/u&#10;1N9Ftd9MX2m4sxUtXPdZ0Tl/llczZpo7+jpHN5te1b/z/PJnlp/JsY5T7eYeXT7bn3nomTPSzTjp&#10;iTcRvWrn+kznoPM+WMVLX7jofWan7zzwWo3M0uycxT540UcDvhpPdav+8Kqz0BtFzgcnzw++G/G9&#10;y293/urcV72f3f1fwR+dnfd31x4zP3aZ8XyfipuYPgernwX3Jmcv1ekN50rUbiu+fgbnO17tAXfG&#10;yz2km2k0r9KN9she6r1e3SE9qTk79UkceXA/yQE/mYfGPT33/mhOpUF7R8R/tMNsjjxW9DkLDbjm&#10;CPOa2XCpM3a65J3Ws/k7vpzvTs+d+adc9mX/HR+0OxpxU0edO4Djn33wytN7madv19e80Ux6+Ckm&#10;1nmjyb7XcPCkR+195dTwrkbmEK/6fQW9znr3Pea5uxndPVf7CON/1OA6cmZ4zD3090/wsyd/9dB7&#10;PzW+X/Zc57nzXJ+crue8J3LfT/5ZPzGz86zuQFi1U8XFd9STV9fvZsnXNV2Ot8fUsiNRXny+4eZ5&#10;0w8eHoqVxvu+s+Op63iu8Vz89FB/18c9d/Lqblb13e6r+h/e590AnwdtxufyVZ/F1dtgr1X+Cs/P&#10;DZ85n3Z+9vuJX+sG+BzxucrthdOD65xZ37lP5tqj2u/Omfj/55snMfcLWlmEb45CjzERfDcym30q&#10;/coM9HCzrny/EsY9cb5u91GfOyG6Bzqi93bzyl8enIGceMdMeempZgvjm/9+sdb+ubPXDndt+n0s&#10;v/fONX98w9O5/Deu8uKO1dOX/8aBWX4f8PF8Imre3XPSL+uVc6BR5E6I9FZ8xIGfZwUXB2/l73g0&#10;nx18r51d8nzS4omPvBOjN8LZiQiXGg8ifSL4bsT/1OeqfrYv/jOe93UWzkP0/tVcO/mMVb8ndqlm&#10;+37k8LjPk11WNd2MkR6N9vScvTPCGXmmpqrxqXrC8BePHG7W4FWs9BWGdtXbeZzFMfx2I167uo7v&#10;ftqv27HD5ese3RzpZ7zRDPnu9OH6TLBux0/Dtfsn7XznXY7ONuq94h3pzv3XqMy8ey/8FPUQPRfm&#10;uHrazz8X9B0Tb/RI43w80KhOjN5KrLRgPld5hfsM5zjuOR6OKRc+07uWHB0eRN9d2M6DlhlowakV&#10;fWd2QUd0/rvybhfh9HSW6ozef9f+p3Or88iLM634itv5rOhHnJH3zo6jGSe9nD3aE3/dUeq8R74a&#10;00/enT89abp3xZ+FpG/ug76b5Xy4YNK4f/bh3R27XRPv9oFHP+uTff0e0OOvWjOYQz9j9qkV3St1&#10;1P7rA7TqoSUKo++YcnB0XntOX1EPWvf71fl7furpE2d9eIo5Z0frPp7PPHKma5WnfsZHnzrwjCPe&#10;6qz09Hrk77zVPP2u7ph+2sOxq/6r5zrl+X7KffdTz5nOZzIPjJge8BLvavj+Z+xwcwZccGr4imBw&#10;wKjpu+bJnLnMoL57j7v92PcTo5+VnHvVvmCru1d8sPT1uvKvdOKlzn+NpR66zhN+8tK30uf89KBf&#10;4dlzTs5WL7Fun++KV3fgd6ZzV3XeW3LyvrwvbdbwhdMjqvfnn39C+VeERxTB85ynXv79MnxieuRQ&#10;eaav6plOfXh/keMfPl8t6pwVspeV7EPcGfzqM/iOyvPeva9zvHq/nbv7Kty843fvne9Y+9yxozzw&#10;IfpZfW5+9iq+a3/ynxuobsA/U1XfsRl31nevKj/5DHczhbuf59XsDsP/r2+e3DXJJXwIPaL3Zrn2&#10;0BfLKZKj3d0VneLJTq6/kl/Zu5vL3XBv4vmdcZfdbPro4BHxou72GOE+I3ne4yzOEXZltnvdlfs+&#10;vv9d/nf7zHas7t13mOn9PvDiNwzURHzdk577iJc12ivR517xce0VT529Oj+eRJ83yuUljZ7Oe6R/&#10;qqed+OK8zKJmb3DV9MAyokle1tLBxQMOOJH+q6P2eXIHeXPmu2exN76qwYjMPr3X9GFW+jI78dO5&#10;6ORbeTIPXhVT5zU/V0oHzllXvKt5YPLDCywjMxNfrVdmrHrNeDlrdDY/F3nqZ/O6fucz2qfzehrX&#10;TpyfWd2ewvlKTdZ4Kaaf1zPdqO8zyN0bLKM8V3ipe1Xtu13ZdaT1GSvn8vewq13xv8Jht2ovYfRz&#10;Roe7j//8m3qv3cv1zhnlrnfeaH/nVbk8V3cZzcGD2O1a7TDDfEf80XgPbBRne1X9CssZK5zUUHOv&#10;8lBO7X1yj8zMO3HObs4OO7rc17Xq+TcPqZd7qwZDy5myB48+/J0ojyv6d8165d47Z3wl19+/3qFq&#10;7qV7p46jz53xEO45vE5HfxQrP/Fzf2HMIQqbPX4+uOirHhwie6hG5z3lzqE3ijnXfcmTgx996iqK&#10;s7uTfE40zJcW/cqO4uZTYclRzfmqnjDfgxzuym7iVjywlT1XueKt+LH/HZHdTr1O9dLlrwdPvbiz&#10;U/3p2X9HHXedZxd+x/13/pq34+9cPMGo8wy7tfzwlJY7EKacORXPZ+EB33ue4wuGTnVqsxYHvnrk&#10;wvXA9x6Y+skXtvu490jL3Dtmjubc0dOOnIu9d305JxE/+YC5Z4V5nz2SB1750nMNezimnFp9/wL3&#10;XVZz5hPdC6zycl7V/90w7kORewPTXXiedzPqiYufcrgjTD3xiHikFo76erL+hf77n+6rX0tUu6Bi&#10;JnUV8au4qzulb+UFZ9SD83T0HTzPuer5/Wb/FTX7ETXT81fs8LvM0Lt+9/uu7nr0vq/um974gRPZ&#10;i1o85fDp/8TPvYGf93X+bvjczxzg3fHj469vnnRDTMFYxn8Qek7fo2tn3NTxvyRCpyg/RTDXKKef&#10;uGr0vtOIX3lcwZjb7X7FW1rO5z6jWb6Pcu7CNXDcE0y8aqZzPUcH5trswfEoju/mvXflnGFl/ys7&#10;+rm7Wc5hlnM9p++Rs4C5n7T5l2fi4UkvPSocDVxxhOUfVvp8n9Xt98cff/xnHzjMSr3jcJlX9dCL&#10;A88xcrxOIr5E9+h2gqM+Os/VB4f7VMy5ozmch93QKpJLnzzH3D951M5hlmPKwdF4rTxxaSrMuerj&#10;0/GFO8dz9XYf5jMbP3bFz2s49K5GvN2Xfa56u6e8ZjXz4LFbpQVzjjBqefjPZZUnfHp4givqoY83&#10;GLX6cP4S/P9/qF/haqunnz/xGHHlAQ8/ap83yt1jxDvtzfaij7/21/n1jvR4v8vF83OTi08Ox7HK&#10;z/nel372uBYuHuqR0/M46zs3c3xzPjh86uSpnz3fp+KjoQefqD49cmaorh76rqt4J5h7k1c+6jEf&#10;HjV8cNX0iHBmEb57SZM1Ph1Ov4onmsonsZHvqOc+Fc8xz7mrSk+P6BzP3c9zdERpvO8eq7m85OGe&#10;aB1XnrOyRucRTvVzJLPhU0vj+zgurvfwx0MRvXj8+wkNv96nRqdausoPDr7UivDTb8RBIw5zyRXV&#10;z1nOc65yntwha3hE3wPMNbkDHI8VByx3dh25zwMjVvrcGb3w7LEHfnfEnHGHZ+fxylndDhXOnavX&#10;7ShcX86tvGYYevzEB5tpKy774sGOXuObWKet5jiWOvyJzHENPbSq2TV7rocHRz33cFx5aunTkzbn&#10;wsGXiNdIg1YRnXK0mavWI25yXO+5836p/+nvXHylSZ1q/n0hn6oP5p7MzAhXuPjMTp5quIqd96iH&#10;Jz5ZgxPpE5k52jF7aPBQBMs54M49zdPL65x7OmNHp/k7c+G6zrGd2XDRUyu6v+Nd3vHlrZ4/cJmb&#10;feeu5Kt65laeo17Fr7DqrMkbcehxHtWOKZ89cNxDGtX+81PlgxZ+cvDs8Jk+feWnL+n4co778Wtz&#10;34E+mNdg8gNXzgMGTzU5UVx46BIbcVMrbmL4jnxyJpoudjM6/jtxP7f2yDp387PB9c+1+skRT1+O&#10;py9e4Mn3WrnzcyYeis6jTgw+5xjtKa733avD0TiXmUTXej7SoP2K0c/I/sL8vM4R7rVryInuAabo&#10;ejgVhiZ71GjxpM5+1s7zHjhzqRWdRx+MGn5XC08OHuCK/LmP+9AXn38H0M+IZ+JP1tpPc2ezOceT&#10;u8y82XXG8/7sXM79yesb4N1/wl2yizb1z4Pj9Snm6Imf7kS6O+bPN/xh3HUDP+/rrpv828d//PyN&#10;/squ3vc//m+7P+Enojxg1rmjLmB0CcmnVnQtOPOo3RsNnKtR3sy56pW7+d7y9jl+7tlc6fBe/Y3I&#10;yNP3GPHo5TnAifjNePDviMy8y6vbnXsfzRv1ruyHL7sR5UmuCM9x5qrnXPCK6z3PmYFP1WOH5KB1&#10;TZWjr3oVlnMqzirmO/p9VXrner/aR14zP/d4MmcPRT3Vvlfm47vjjYZdiLt74KOIB9H3gSfMc+fu&#10;zk6vqj7xvKrxu7jDSx6n97Sj8/fC3uj9TGBwdmKlrbDKk/3gE+FmLZy90YKh+UqRs/jOfi7HT3Ld&#10;n/vlPHrcM/Fk1hXN3XPlh6efURj16r67ms4fnL00Xxi4ovd8vw53zih3b89nmpP+yq7icO7RjKo3&#10;063Mr3zfjc3Olfvt8MXlXlx35T3kPqs1eySfvbp+8q/UsxnsUs1Qz/uewwdT9Fng8E7jiU9e7F1X&#10;AABAAElEQVRqqr1yXziurbA8hziuUR9dcnfqOzxm86oZeRZquNTyBpvN+er9V5/T7/jK3fne7qnc&#10;ezlDPeer3/Erbvqt1t2MVf0Kb3b2Wd9njLjVWfyuKq0wPYr6Gv3lKFx5Vr6OyTNrYTx4Ue9E+eoh&#10;Kk+/rMU5fXzOzGPEVS/3gg9O7XPoOdblI+6o536rPNeQV/vTI+IPl5r+KIqLbsSjt8LfmS9fzd/V&#10;sM9q3Dkjnt1OI69XnIX9FLsdZz33mOWaMTpzNwtdpR3tPdtnpX/iz74r/sk5mSeP6m6Es4v3T2ZI&#10;g05e5JrRPeL43I7X4T7D8+RfmZFen1rzP/6e7VfdkzD+zg/9lTurZuCrHt7JAyeiUYTb9eiLW3GE&#10;5+Ma71W4sFVfee1wffYn592ZuK/dO6rOeodH5buL6azaZbYPfX78qfaHOwOndg4ewrrc+emBt3MS&#10;y2+udO4r89wr651dpL2i35n1w33dDfg7Jc/P/Ou2ec0kzqlpynVex7ot4Hz6/XCm6hyjXsX/wb7f&#10;DfA5zpOtfq47ffqd1P/45snKIIfn0qMP+KhXzaown8cu7qsc3Ll4VZh6aIjC4CqSe9918OnDF/6u&#10;R7vkHvyX+fIXSdTJz93p6zdRyjVDWmbJ3x/uwzHl+KziyZvV7DPjZZ97EK4duz3R+ZzqrDM9PkT3&#10;qLTeR/OuONqPHlF75+7qJTY7i/h4Vlx/f1V/hK3sI85o/sj/pOfnrfZjl5V7hHuyx90a7cvZiN1+&#10;Hb6yE95wVa88M552qvbyz1/O1tzKt/JZ2bHiyEsznp5TzU7Mz1/tk/yd2v3uvL/RDpyH2dRosgav&#10;YsddOQvzO1/H4bovGDzvga3E9FnRXOFoz5WZo/NkL/2y3+2buo53Ba9msF/VuzJLvu6pPDFm5xy4&#10;jjvmusRV7zwV3/3xqjB6J9H3rvSzed6vzlB5jjD3G/Gyd6pLn0+sZ++InU/uv/N+4j5P9uNsV6LO&#10;4rOpuzM6V3M73qynPl5EYXpUs8cv5J//HM38J/NXhV/Vcyz38J5y5joPjIiGOrnU9OHjP+o713M0&#10;jnV5xa126fQzvPIf/eVrxZ/N+Er9O++2O3d3h3fNlk/OyLrbTfjqHs6Tv+o7ZvuulV+1O/O95z7C&#10;s4bLObxPTk/c2S5w0eKfWvXhKpLDr/T0Mkrrv5/Nvmpx8CTCo/YdwOB4Txj9xKnpo68i3Ko3wla8&#10;XS++z/K88+pw961yZp3qK8+nsdNd0ek+yUe7Ood34JhrweHRA6f2fvbg3BHzjNUs3yVnjnpwnYO/&#10;Y/BGEd2Is9Pr5vscOI4xIzG49DPCVxQXPrn30cKhB07scPqnceQ76mlet3Oes9vtzz///Nf94CsP&#10;/n2Qe3RzuznC0+MOLp7VPvRGcz6952fgjLs7u4dr5YdnRueRw6FWrDDvM3vGkwau6x1XP33APLoe&#10;T3REONmnJiYfnUdxxRtpOh+0lZ9jn5xz7k/ecXc33gvvlVo+jrlvvmNp8m6o3c89yOGp9tz77AHG&#10;fOeDdT5o3xm1r+981y7y9PPf5fvj874byM/JJ7xf7cBexCduSN7ur7n552tPzH3Sc/T+Rr0nd/rx&#10;/vwb4MfBuz4jmjv95kmucbSsek8dgrnaQzNylmow58Jn/y76Tz7o8Zx5wBdP+e4duL7b7yqu3xz7&#10;HO3IF97eB1MUz3/z7OdLD9e9Kz95B77rqr67L/c6yVfnn3hLw/vz/T0XJ2thetjNPeDS+8X8+5/i&#10;0nPd34yzDM8z9fdQcbe8gzwV/cTfVbNn9e74bNy1m89Ib/ZgVtbgxNSDE11fcWd9fL5L5LzVXdx1&#10;RmbI7+oc97prv85Hs9hXka/VHVzfzUgcjc9gh+R+hdrPoX2rs3Bm9ZMvbPSkn379w3vK3siHnjS7&#10;O6C9Gtl3tgP7edSvi6lHeySHmdJkb+RT9aR3v44jfMartDOM+UTnV5j3ycVbeTreE+da2eddHL+H&#10;2dln/atnYBfmEMGv+q/omcVsNFmDVxGPqief7FMrrsyBg466mjfD0Cri55oK877neDmmPD1mdeUj&#10;TF/694P0yUlPzU2OMH9mfeee5PKv9jrx2tVwRz4fbNfrK/CffJd4+/35vT55P8xhh9GsFY6fQV74&#10;j3xXeiuzV3zu2kez8GI3YrVHcisOmLjupdwxvOArwlfPueDO9Ty9mOWezs/c9WiJyf20enQ3o97p&#10;OfyuTj2+ku7kvKuap3ir713zn/ycz85Hf3Xfuz83nH/ky44dxz08Fz9r98DXz867QDfquRe58x1j&#10;FpjXlWbWx2cWOc+IV83v/uMX7FVpNEN99bo+e+BD/btEzj26H+6QO0FDnTH52d+peXc+03cFJ3pv&#10;Z07F9XPIlxnJrXojrvRo4Pms9IeDhj64anJxqmfkD7/T0ncP5jkG76tHznZ6Dr+Tq17dDpUvnw+f&#10;n/p8x/g4DobW65F3xQdT9BmOK/cZ2fu0ml1H51nZ+ap+ZcYP5+cGuAE+t9RPR36u+PmcP33TP/4/&#10;N1DfgH4MLn/zZG0xR/mJ5a4f6OmjOjG26nD6ivwv75TDd0/2V//k4Se6E+2Oht3R+N7Zq86MLmNq&#10;ve89n+cccvquUQ8cXsbkZz9r+e1q3MO/WcLxp/LclftI/Kn5d/ly7+yPr87BFxzvJT854oIlVz15&#10;0/daOXilo6+4++C7q9vl596vmru75y7fP9tXz8T7zx24O58lDjV9dODUVUTjXP8mI+Hek4f3VeOh&#10;XE/yf6G//qle8r1PPvKA8+rI3u/a7WR+pRHmZ3CO4939iiMNPujhZw3+VFzZ+anZT/hyryfeMy3v&#10;hqgZeX/0Es99ksfnInmdT+L4pd5rONKi77AOdz/P4TumXDizsjeqXYN3tTczRl539kbnoce+PrfC&#10;vO/5Dtd13zHXO+deV84Hf4V7wvHPZep39kztTj3aYcen41Z3WH0mwdgnz+84s4ThT1+9xPBG5xzH&#10;dvLcD201i15GuL57clTDq3oVBn/mW2lnGN4z3rv7T5z93Wd65Xy/P8/v3ME/S+R3zJIHfr5vhzun&#10;y30veXvdaa7ioxndWXZ2kwc+eV/gOgOeinwJr/7H4dLl497eJ/e+a4XDSdzrKk9tNaPydq9Z37kn&#10;ee7oHvSqvZ13Jdf5Ov9R78rMH21/A9276BV/d2ba0Wd51Pt7wvfPdIfVXVSYbqP78zf5dF7cojxn&#10;HO8rP326/Tu8mlNxK8z39P3l6Xzl3d+HSIePa+QBjh81PK/Jxa0eNPRmfHjvir5f7u47OU941nDl&#10;QW/kB383ylu+6e1z0xNN4l6zM1hq6DObGj77EMEzpi77nR4dsdJJq8+/nhHPtdU8aSvcdaMZyfuK&#10;dXd/J2fZ8drh5i6r7y11Xc1noNvJcbidF7j/+w29a8HgZxR3xknNU7Xv/dSMH9+fG3jyBvzHk+d3&#10;zpTvd/qxws8/RM5GvPPufrx+bkA3oM/a1c/X9jdP5gdci4yWyN7u0rt87TN6tA9nEM//cBGd+nBy&#10;fzifHtnff/PLWRT5gledRz006ic3+5XHVWw2o+pX2M4e0uvxs+/onbuzyw7XZ1Q5u3MWcTxPTcUH&#10;S+5qLT0zM3ov/cRlNjl6uOCq4RLh3BV9Fp4VRm8n5rnQgueZwOEprnCc/+589e5WeTp/dS+jc3Jn&#10;6LpZHV5541X1wHZ2XfHDV3HH23VP5dwx/nme7MO7GnPOVb+79NrLz5z1bI5rO25yqImd7hPw3fvQ&#10;ztW5Eqs+D+I4r5udnG5md3/VbLjyHvXhPRE5LztwTuLqzNS7jp5jXd7dQ4enD+dJ/Kl6da/R/JX7&#10;efW5Rvu+qrfzGazew8q9npwlZ+3suTovdx/NuPrZcL3P4Zze7/aHm31wfInOSyxrcRPD131GufS7&#10;GvyYTcSHCG83dnpw5u36rvCv3MeKf8fhTER4/PkE9XeJepd51upsq7xK+wos91s50+penVfi7KCY&#10;T3K93/Er3HV35adzRmea7Sat5lYeHeZ7Oqfzme3wXfvcjd+X50+dW3NzDrs8NfPH99cN5L3v3gv6&#10;O9+XPNOvwyp89wx38X0X5bvPyplHnicz3Q+99iBXX7nv5j3XV7nrqv4MY1bu1Ong09fff7GDenzR&#10;xxcOeEZ8FZObtbQVlp5VjY55cKiJ4O+O7MPe7OM1HHqK3vfcOVdyZlZ//4mv5sIDU50YvZOYXtVZ&#10;k6M5FS/ns78ifLyI0iinX3nAyR54p3U+80Zc9eC5tstHe3eaT8PzPkbnh7t7T1fPzE7Mr/z8XcAX&#10;j9y1ntOvPFexK/dxx/zVPTse96FdPO/44M4He3X8hPt79Zk/YR6fk0/ZJT8Hd+0nH7w917k/4fN/&#10;x/3nueR51/3dsd+Px/e8gas/fra/eZJr9B/QYFVM3uwHBXyi/+IezD3ANNtx1d6jn5j/4b3rPZf2&#10;9MGHOaq1A/iuL/rUpSf+3f8tg/R5F2jcW3vrYa4i76Tiu/auPM+24svZrux44oHGd1zd33fFxzE8&#10;6amu+sKdo/rqk37Umk/ezaj6wrrd3afiJIZXN8f9Mp/tT58Z0jPfsfQ9qZklLWdh1sjP90A34n9C&#10;T3v63qc7XTlvanOf7Fc7irPCk5Z3Saz8djFm3+k528FnMV8a4V47Bq7o+tmsd/W7HRPnPMTRvtLq&#10;S1x9+ZO+K72VmfIZefucT8j9XjzvdoNTnZH7qXr4oVcNn94d0f3l57tkb2cePiseo3ONeiv7VPrc&#10;CU7i7u89zqboOHz6qr1P7n00d0bm+HzNZK73u7lwu/4P/hk3kO/yk97b6i7i6RwjPucUx/kjXfbS&#10;Q2/QMXJ/s8yC6ztWfNeu5PLAx70rLX34cLwmJ8K5Gt1PObvs+rqPtPJJbNfzCp8/P8BD+3A29rrz&#10;vMwhMov6lZHzaeZojyvnf+V58gzv3Dt30T1U913tKK1z8w4rbzgjrXuOPPDaje7JrGofeIr+4w9c&#10;WvTaAVw5uDDH1eseNF1/Ffd5d3lWszVn1f9VO2lPZvlunvtZOtw5P/n8BnSPuvf8TFTvonJbfQ8r&#10;vIrDn7UzG45i7piY1+gz4ofXbj/5s5p5M95qHz/2p0av2jF4ivqiR0S3EqXBr9PTX/GrOJ1vcuER&#10;1V+ZLT4a+IrkOUc1fHrURMflA+6ewrxGM4t4wcsa/F3Rz+u7ee7ndpyds+81nDuiZlfz5c1MIjzX&#10;0FvZpePKr+r5vBV/+B236oMxXxEsfaqeY+iIqaemz0zwjKM+HqkZ1a4ZeY883tWr9hXmZ3pqN2b4&#10;DolRE7ULfMeEU9MXtvqgwUM6z9VXrS+4ROetznsVz3fzfDQfHjG5wvXF+bO/U/uMytP7O74/3PMb&#10;4M7veL/nW/z6cc4O7CQ/5V6fznAP5Zrl3t5nBjxxczd64tJD987ou75zj5/Zv9cNVD9+/AZGP16O&#10;v3nSB3juwxy/I58dtJvBTl2UrvqJBH7n63ilx5e9ia47yZmVftT0icK9lzh1t4v66OGAzbTwu4hP&#10;1fee5ues3KnyeBLz/WZzqv1Tk36VJs9MnXeT3qN6pmWGor58z9R6TzOzP9qj6s38fLfTWTkj95j1&#10;k3+lzjNw350nfeIrd+12cpy9EvOaXFw9eQf0q1hpXE8fbd6P6o6f3Oos8oWHD7Hjs8ud0Wd5fueM&#10;kRdnhpO1cO1FrPp/NRf/sapnpmwrzeyupBEHn8rDV/Y+OmZkD53j5MyD00XxnYte/A7PXuf91XC/&#10;Zz97dQ7uacajLz5fld8qxo6r/Kd5fj7N8po76naAy5mo4c/08NARhUuL74hHz2PqvHdXnru6L7s7&#10;5nl3L467v2t/8n//PJ53Ra3od3rH3eGJL7Pu8H6lB3sTc/bu+dIn9dlnXuKqpU0cPr7UHU99enii&#10;IY7mwEGLFzh7EMFnMX3E77Bd72p25V3xTjF2zDmq6eGt2jHl6Co+uu8QT853onnqrvxdaYZ2u3O/&#10;O73Yj7tY9fbPJtoqVneRPM3UM/NML2nQKs/H+XkudES4ivriAXc9GBzv4acePsKco17Fg5991XrQ&#10;OE947iPs7if3r/xHe8x68uN8lbdjeX7vPZWvnP+p2Z/k++TdP3nHlffq5y3vv/ISBxzfJ+8qd8ra&#10;Z7NP7uc7K0cz4qNR5EFHvRLZBa48mAt2d/SZOct7s7l53tSmN/zENSe1zE6u1/ihR1PV3su++yTv&#10;U2o/d+5U7e/36dqKm36j2n2TJ299+TzlXkvjde6jXmI5Bz08angVDgbH53juffIuVp7JFSf92Zee&#10;NHgl1/3QOTbKd/nudUXrPq/I/R41j7t8xeyVGdzlzl4VFx+f6Tz6jjl3lqdePmBoVZ/643FXzN1G&#10;vs713DUd7pyVHB+iNJ6vePxwvu8N8OOH6CfV56TCnbOS83nb8RLX+XgQvbeyw1Oc0R2Nek/t8+P7&#10;tW6Az7O2Xv1M++fK9dXJs88Mxe1vnuzMGIx5V4OvRp/n3uDCyPF0HpgiONF78khc/6vP9HaN585z&#10;H8fFz9q57qdcveRnLV6Fgae/uPDV40t85zpn1INHdA/p8oEnXFyvOy6ecKmJqbuj9lnKq1lwVudV&#10;PmDyTz8+f9XsEeae/l8eyD3lQR8/RfZwH2nBlcPPHI73xRGOX/6vqemnl2o9ldevTv0Z8h2YmT5w&#10;dP70x5sIl5o406nfafEgsgca93YP7g6s4znOjIzMSnynZk61j3zojzylFS+5WVceFYddKn7Vc8xz&#10;6blv5bmjavi+hzBw6XiEwfOcvvfARjE9qPEZaemhoVassOx7jcYx99A+qv2h3tlVXLzQuyf5rudI&#10;pznMGvnSg1t5ek98NHAVnaMaDlGYHvGEKaKh/sX4peXnFTTeQwd2EjuP3PfEe0Xjc8jZibrymXG6&#10;Prh75hxxwIiuE+a1eyVOjY9zZ3nOSS9q+ShnBjgRHB5zwcWDmz3V8Ogpii8cnXPIve/aUV75jfin&#10;Pd9NOTunn/PosaNq5f7vGNWdF/qdyKzOc9ZfmXWHx8ocOMyj7iJnJo504lT9xN1LfL27SsdO8FWP&#10;ePDhMDc/G+q7Z/pmz/uuxb/iswuRnboa3COz8E+PxFUn5n70hM280HF3rqWHz+qe6ZE7uK/nriNH&#10;q5r57KOYPPdbze/w8FnsKiz3dx458+F77V6Oo/Xo9+P4K3Lf8+q8k3PONNqJHf2d5K5dD6341T0L&#10;4+c3/3Wkcj2uz12Z+Rdx8g9pU4/Ecc/p55yKA5foGvGpifAUOz9wacjFdw/HKy/nql896YFGuOdo&#10;haEhqgcXnnp40CPCqXTOcX9xqfF1H3qVp2PO02fPP3fi0fc9wB0b8eDDUa3H9b+QGpv10he+Rzh5&#10;vuRUO8FRj3/HjXjwM7JD4qrxG3Eq3VfDdD7O6rtXmPdX853763bRLN/H89Ee8ht5jrT02J8o3PPV&#10;XfDbibl7Nct3wXuGpa90wsA1h1mVV9dz7shDPbg+kz0UfQa58Hzwcdwx/NWvfOjTc60waqLP8Ry9&#10;Y2iIFQf+qLeilw88PN8R/RyzfZw727XiCpvNGPny7w441Qx6Vazm46G9+LVjan3n3MF7/DpTesfd&#10;T7hmMtd7nnd6OOg7Hn34RPFTk1yv4RK9J88OZ95JlGfO2fVBz367+oovz8oPjJlEedBLP8c9T17W&#10;8nb/7GeNd2rAxXdP8OTjy48RNPAVE0OjCE+5e/PjCW32VfPIgzlgd0bt4HuOvHf38DNXvqtzK61j&#10;u3u59tPznffz6Wf5zvv5Z3n2udc9wPf3y+eY3qfc12ifUe9T9v/Z43NuwD/vuRWfJefs/FiSHg95&#10;S7v9zZO51ErtS/oCK9odTuXts5VXnJ0ZHfcJX9+9m1vhu+fs+B3OTO8/cf5qDtiros6o547zjTyY&#10;o1ncK1FYPvDTE5yYOq9H/s4jz1nCfY76zlGefTTZYwZ8fKjVByOiGUXnuhca74N5RDPjuYYcLfUs&#10;rvBHHHYUBx7YbPa7+trTd7xrbzzxe+J88safeczJGnwU8RpxRr2TmZWmwrq54lZ7uwd9x+SXdTfD&#10;cXm5HzmcE0807qUcHG+Ps75zr+TM8d3wo0ed0fvoHdP5wFN7UuM9urcT31dpRnfhPT+f5+xZYfQU&#10;3cvxd+e+l86gL2H6qs7U4d058KPPvPTe9ZUf3unFrKux2slncZac0+HwKg/XeB/NTpzpZ/2dWZ/K&#10;9fusdty5A3mJjyex8hU26890+RdIvqt7k3s/vbOXdfJVr3AqnTDttKpnf3R4VnrHXIemixV31avS&#10;jnbFt9N1O1ae6SHvxNJPfXbI3k6Nj8/b9XU+PsTcxbnqZZ38u2v2esVcZl05gzxmPjrLCqfao/Ln&#10;btwXf+/JD1w5PcfBxCNXX49rfyG//pk8763k0lfeHe6elQ5MenYT5rh7KKeX+Kx2/2pf91UOf+br&#10;OrgVRo9Y7UDPI15E73mufu7sWOrpgRPd0/NZ37mruXvu3Ie4nNU9fG72qcVR7jpy57iXcjjgHbfD&#10;0f3E+28g340mOOZ5NZ13NuOhFQ+utMrxgEOEp9rzjo/uSvQ5pz54EDmn/IRRE32Onw2u90c5fu4B&#10;3zH5sht9RfRVz3mz3H//ANfng1WRHbzXaSuu65Q7B5/Z+Wb9nPGV6tU7eOpMutvcgVozV+7eOSta&#10;53Ou1KmGR04tjfPxqKJrPHcu32wGJp5zsw9vFNkvvVyjHjzhXvt811zJfdaJz1X9bKafmVkevV95&#10;dfeHR6XpMNfM5uLh86Xf0eGhmLqZV/KpM/oMz+E5dmcuf79PvJlLj5r+T3z+Brj75yd93wl8vhXJ&#10;Oe2n3G/3Y6vCP2Vn7vAn/tzAzg1Un2nXe//qZ/0l3zzpy+/mHDYP6rXnK/7y7DTCmUlc8RRHWvRo&#10;iTkPHG/q3V+so8MnI/2cL556HY5uxHGPyid3ybrzTp7PybziPoHt7FrNr+6numMwPKgrfYVJhwaP&#10;lYhGnu7ruPvMcPXxwRONRzjurdw5qjueevk4Vz+e5OV+3k/tbo1venb4zB9dx1M/Z4nrmHJ8nO+4&#10;87tZr8TZ98rM6kyOVTMSc752ybrbD59VPj7ofFaFwfe4O8u1mWsmfoqqHUv+as1Z8EZHTR88I7sk&#10;XtV4Vr0RtrKD6+ET1VN+On+m8zm+B3MV06PaZ+STvjt1NWtHf8rVme+YPbsX+kTfl3uv9nAMnmt3&#10;cmbv+KDRHM99LneYmNezPD1yx7yHbpecs8pDl3PBr0b2931ylnr01cv+6g7MmvF91oirPeCK57nq&#10;0z2l/e5P3h3nzTsEfyL6LO3DTsJ5d85JHM0Tu7knuzim3Hejt8N1vZ8Nr1GE7x4dv+No15Oea5RX&#10;PnCI3W6Oc3eVn/OUr/iyW2q97jgrO6SP6m4v/Dija09zZp14oj2d7Tq/w7t9fU6XV+df2cP3xtu9&#10;lONDFE+491xDn4iOWa4TJx/46Zm81drneS49szov57O/uBU+86pmSOM6+epr9MAf8eCMfO7sncyT&#10;Rl/cZXeeyhvdnWfovKq9wKrdOh/h1d54EPF2H3p4KDrP+66b5dK5j/NnPed2eefd8X8XnHtZfW/w&#10;dT+ep553Bu5cacGVV4/3le/+fUXlKSz36HhXce2sWZzDIzsQNYt+Ndd9qv4I63yFn/r63pqNl+8h&#10;rJqdWtd4np7oEneN5/AdI696s129v7oD814RV3bi3OKu8Hf3lqc/zBOWPWHqV7h6/lQc16rPrIqL&#10;V9VzzD3RKOLt2E6uGf7NxZXfn3/+WVqKW/EdU845HMeQXldXGrhE90i+eomh+6ToZ9Be3d5+ltSg&#10;y3NVvOR47TMcX/HxvTsf91S+4puake7Ur5pxF+b34p6nu3K3p3rfQV6dz6jnHj/573sDfHaI3IQ+&#10;O5/w+dFeuZt2rDDHtbse4l/Fzz9+buDDbkCf45XPaPd5v3Kcl3zz5MrhVg6xelHy4rJ8NjnRZ4Kh&#10;895O7nrPO4/kqGaXTrOC47vjhSb92UleyaGXmrvqaqa8n55b7X8yc3T/nM05nvs5896Tl/vO+vDF&#10;kzdnI9KfRX7zyR+iMVdRX+pXnsJ2HvjsyxzHKz/66nmuGi/lu0967eqv8DVbu7M/d7HiiQaPFc1X&#10;4eQ7qe6F8+tMnlPvnrWasesBP/cHf0X0c5zukffZ7c2s3Tm7fM1PDbPZTf3E1BOmr9Sjq6JzK89K&#10;I6zboeOv4vj6Xq7tcOes5nd6+d1Vvt5f3W/E695zN+cVO432nfXYu9pTWsfJ8w7wEL/L1dt9mLer&#10;W+XnOVZ1Mx57+124Rn19dX3nVvnM3zVwHevy5J7u1/m/A7/7HecdcaYOp/+qqD1G783vI3mVtsP8&#10;POnjvZU87w4/Iv2s8QZXTK5j8OFQEzucfuVFT1r1nQMGx2M1S9onnmrW6Ry8RrtWHLDTudLJg7me&#10;X/G8Q/vELnfcV56Nu0v8rlr++tLu7M9M7oi+ZoL5fPiOdTkz1Hed42irWfRm0XeecU/6ua/Xfq6Z&#10;t3SVFg/1PHc/7zm+mp/qc1/qVT/4nGt130/g7ezMOdmb2u/JseRRj6L2wUM8917d1TXMwpO46oX+&#10;J957AzvvAe5oAzj5Xr32fOQ16mnOHT7dDHlXM8CrXuVV7cgdVXxhrunmsId7iIu3eziHvPOl30Vm&#10;8Of28HLuyny0GauzJaeru3PN9un8TnHuA/1sPmd2Hh6O4VfFXT4e6KjZhZooXrULGD5EdOonR3X6&#10;gUnnHmiJ2WeOa8A8+rwZ13XKfbZy/v5KOV7OQZ+YatfAW42jWfLIeSu+eM64zjuZM/Pf6fsurgPv&#10;9gNPHrV77eTS4y0defp2eOpXZ1d+YKseX4nn9+n5yhnE39Ws+P5uHH2+fu7x+luv7rDCrk9ad7hj&#10;/nf++Wf9Jn+Yn3wDu59R/bhA4/nJGR//5sn8Qcziu8vi0+kTz7qbp188i8tFug6s0ybOjo6fevge&#10;7vdUXu0+mgXf9+QeXbd7ftfekVd7XvHdPU91J8z3uwPLKA48zkIUlx46r5U7F47HWR+/5IH7H76A&#10;iQvfMc1NnF3AqTPiA+787MFRXOW55o58tFPnz66Vtus5F478wR3zXJyshe0+8mDWrlZ8tET3E3Zl&#10;x07LLJ+fu3fa5LlXpRHmnJE+e6+sq7se7c1u1ZnpdXFHI+7oDvFi/9HOXa/zx7vrd+dzHA/HyL3X&#10;7QZ3N3If3e4+G++7d8B3N3Y7Vz537Tzy6XrVHWpH9ncdWKepznYFW5mj/ZyX+zIfjvfVA4fXRXTJ&#10;z/mdfhd/yld76Aych72qc9HLWO2GHl9qYuWR2O9Ud/fyjjvQLry3p+av+FecCntqxx1ff3/akZp9&#10;vc7/8gd8OPr9B/nODnBT6zuoRw3fY2q953l6UOOPD7hrM0eT+B31zh53zHulx8q9cf5X7vX0rJVz&#10;37WDf365S8eqOfz5m3hoqp3dB55jlfcO1nlVOPPlTy6ecmr1XOu4cvXQiNs9ziNX9Me9HZ/l0l39&#10;+XNlhuac7CgNZyXO5r267+fSjl5f3cW9OD/Re5qTs0c8+Klh3/QGX43oFdmj065wOu13wLvzc4fc&#10;H3WeOfUdL3XU8JkDnjW4ovfQe/8kz3PIo8JOvLUve7I73uCdL/yunzh+lY6ZroHfYVXfvT2vPFwv&#10;rr6qPVzb5e7VccCrvSo9+6BThMee1N5zvnvArea75jRnpxP97m7wV2ZV3AqTl9+NONTknW7WH+3J&#10;jBEnezNN7jnjV33/+yvNl2f65l5ZO185cxJPXdbowN0LLGNqsk/tu4BJ6/iqF/pXRN+vuo/cmRod&#10;9WhXuHC8num9j45Ijxr/jPASr2q4M89Kexfms9lnx1t66RTdKz3gCfc8eVfq2fwr3p+q5S5HZ//U&#10;3T99L79Tzz99b348dntylpMf753n747rTn/u832fgp27988/+eVvnsSoW8T75FxXp6G/E+Vd+eVM&#10;9xTfNXBnmHuQo6UmuhfYV415Rp0NTNHPCg7Hezvnx0caz3c80OYO+CU+80Yn3q525u2ezCGiXZkp&#10;jr5Si0dGPInZ72r/X+6Jg57flGp+twPcrt/N3MHxZpYiGHHFT1w8XAcmD3DHVrzhjHRVr9sJP6Lv&#10;5Tn9qxFP+VR7jvw5g3tU2Mjj7p7vsuOts59qd+bcyeWu5cn+ju3M2jk73J3PC/uNdup8uzkdnj6q&#10;Oy77pGZlX9fO/OGuxspP2M5eq7Pu5nGXlS+96nwVfxXDD/9K5xzuEUz8kRY/OK6jd0fE/6pX58O5&#10;O3/p/Gzukz15eL/znOH43uE1m6V+zuO8xBWPOzjscYfXqcerz3y654qOs7zqczTbSfuwiyI5Ou+D&#10;zSJnnPGe6Of+fibvkbMrkZ1Wz73Kk2/OYJbHuzh4ck5qRbBud/quuTPHX/O7HXxPZq/czQpX83e8&#10;8JzFp3xnc5/o+zvCH4z6jnjFc3Tf+BL9s+ZYdQY+G4pwK94IO9XJk/nKKx9hzhHPn1HPeco5o2uq&#10;meKCoxHmT4c7x3Of6bjnmslc4Z2mw93rVfnKvqu7XD2Xdqk8wHNXaqJrlYOP9ndN8jq9cHQVp8Lg&#10;54ys3Tt7Xc281RmVz8ncyucujLNwNvcd9XbP4Xx8fdYsr/abaXb7zCB2eu3fcaqecz2Xv2q/j6zh&#10;dLs4jraaUfEcyx28pxzvxGe17+I5npXeedVc7/ve6eW87GUN198fWMUdzU3+1fqpWd357tx3ZYZz&#10;/P7Zw/tgfifedxyuonMcvzvXHN9hNBceMfestGBoqDmHanpgqxEv4opuZ1bFvbLvyn6rHO3WnRuc&#10;/anlXem8vzr/lJfzNZs9R57OwwNdtX+Fjfzv7K3OTl7W2omzVvvBJ4rjOTX3VHmMsPRKn+yPvF7R&#10;u7KPzpZ3Lb/EdI68h1ec7avPqO7xK54p3331mQNL7u558VnV5bxd/eoc8XKWsJ15lV4ePO7lOf2Z&#10;Ht47YrWv7/HJu2tP3290Fuf5+VzzX16kuYtmuXy6gdIyhwjGN1nN/OmP9N4TX/uwU/bUF0afGiz3&#10;Qu98aZ562KPzZw/26njg+U1u4LM54jGr07ADEV6l9d7VfGV3n1Htp/6KT6fNu/F5eFda6cCJlVfX&#10;g+t9cubmLlUtjbzwS457eg9cP07IFfkSF09h1Qx07jvK8es4+MHLWjqwzgMcHl6dFh46eOjUJ3fO&#10;lbzyE8YuVZ+92Id4ZY9Ke+LrGuU83Tnor8T0cH/psw+WvNGsHe7I52pPe1TnGfnC9zOAjXRXe6sz&#10;2IsoHTlRu5Djm/XpvvhUemZVvV1Mc/SFJ3HVx/dc0YrjGp/j+IpXpd3Vucdq7ve1qhGv283PPfPz&#10;+9vVyXtH47ugm52Bvu/pPlWe3tTOXfVDyx54ZA1+R8yZqp+Yxxzt7LnX1dwOSw/x2J3c7yf5Va+a&#10;5bxX5ZzjVfN251T3BNbt7vjoXezuUvHx953Eyzp5lVdifo7s7dbMl067sV/65EzVaNFQS0tOdD/4&#10;jikX7nx4jqFZ6VWe6KuoOe6r3Gtpql0Sy7qaNcNy7ozvfT+H4+Ty9h0rfoVJP8PxZX9mXo34jny6&#10;3Uaad/X8v9yY7yNrzs6drpwzPXROfDLPO2BO4q7PnupOl9yZT/JPambMdoKnGXCFkRN9B9c47rk4&#10;Ix5//gKnmiM/cMXk0hOPnvKVB76i+6ClT+3Rd3G8yt1/5JnaFe6IU50pZ1BX58F75AMHH6LjyvWF&#10;D72sU0sfXBEt0XujfJc/8spe513tn9rdupu163OVn2cb7dX10mN3J9f7DHLv73qv8N2fmSs6OCON&#10;evJ3DvPAVDuWGnjMywhfuHPxTP5K7Z4df8Rhj9xBOD33TS90cInSkMMhguNLTQSfRfhE8T3v9NoD&#10;Hjt13Ble+XSe4la9Dl+ZXfnNdDv91d24B3lrJ6/BFPHz/uwMcN0XDX54K+bj+ux5DU+Yz3KO5+wA&#10;f0XjM6SjJro/uc8BG/HhZHSN8vTNWvoKw7fyoKfIPDxmfNfu5PJnlnRZew/fCqN3GjtPcO4Bf2r6&#10;RPpdTF7W6Dqc/pNxNJse59cewqjp7+yH3rX47fgk1/2YkRzV9Jxf8Z7EfLbnmqm7SKzbRVx96c8L&#10;XEPOvaom77x+8H/eAHcoVHfn9T+Zn135e9cZqnM45/Q07ut559fNXNF2nh3O+2Omz/BcerjuBYbe&#10;e8rdw3N4Mz28d0Tf13PtwnmFk79jx7tmcr7qfdC7/F+e9GVfcXGzGRxs5QUmJ7VcnJ/xJMcn54Gf&#10;eN6pmd2pz+KOwPjDW+qMO96ppebemJ01vE+Mo29azX39rvKs+Vmhnx6qRz3npyc99NyzcM9Vw1Ek&#10;F54PPUV5dDNTp9q56J3nfcc9F6d62KvrS1PNHOE+B3/HdnP36PaEo37HYWfmd+eifzWe+HMOZlOP&#10;ziTurI/fblz1Zc9df+d3HrMd1OcvT93vSs7Mbqcr3q591RyfWeU6J7tkX3h1Dx0/9Vfq0V6dr2vY&#10;nSgNZ/H9XUO/8/8OuJ/dz5NnTx73RJQWjmuFgbu/5853/F259p3txJmI2nWmgeOanTOu7IUfu+xo&#10;0J5GzdTX6fl8ru8Pji8RDn3iXTvgtxNn983uM8/qDBU28zntd3eL3+yc8HznVQ1aj9yb//s9d2RW&#10;4vjQVw0HXzhE37XjwD2N7ED0mZWn768+OuXS7u4J333kpSd3gfur++ufYK6vMLGd4x6zXnKrWt7M&#10;rfoVJv5op0ojrNKselU74jfygKP5lYfwpx6f/dSMp3yfuCs8dS+8M+XU9P1MFeb9zLlz6dD6DOfD&#10;BYNPvRLTY1fjM5XnrmDyZZYw14HPZjsvPVyLNxx2cg65OO4LvhtHM/ASh50cI9+JuTM1Z5eXY+Q+&#10;o8K8fyXHm7jiJa7vnxreVXKoZ7O6Pjg+1Vxh8LLf1eJ3np1mF9/dadf/FXzuSHF0nlFvZ89ujv/6&#10;0v34j0fcNd+9ObuwO/3xuuqPD1F7uqdqf8Sr+sKrnmPoFIXzeA6WURz+/sU9nec+5MysePQ6Lrgi&#10;XPnk/u6dueuyp9pnVH1heMCteLljxZlhzBnxfM5oHzycLwyNx5W5+CmKj95x5RUOljrmOg6Wvl7j&#10;55h7OE6effdQ7nM9H/HwVqz83ce55O4Npljh7IhnxcGDHlzh5PTgEtXvenA84gfW6Wee6qeXPIW7&#10;Fg58IvOvRvZnzlW/K/rcgXsgZp/dr8ystDt3vMId7el6zlnt5FjysnZul7vGc/Gz7jxWcHnhl+/P&#10;eyteT3PY0+dUmPdnueuVcweezzx++r/XDfDZIF45vTxmDxw+m/CF37EDfsTOkz3gKXZY7uoa8kqL&#10;54oen3fEandhn7j3nXvluf/Pf//3f//rEzy6hH8Z/L9f4PmDlui9Kuc36VWvwtLXa+XajwtTDYYX&#10;+3vPfwMqnnpE54P91dz8B56rMvZb5Xc8+XAGcdjDMcfxgdfV4K6tPIWdnCXnM6/D6Z/EK54z7axf&#10;7burST51vg/Nyl71fsCq3YThKy9y5zLDMeX5Yx09HuioU0/fcTyE0Zfec++5diXHZ4WbHN9j5uPc&#10;9Klq+elrVye+HvR44ENdzdzB5KOHuKN1HT83p97PkT3Xw4PDPonTJ8JT9LupvOmjJUqLD5jHTucc&#10;8vSp9k8O2nfE6uzsx+475189AzOI6HyWeuzgfXK0xOSCw6ePryIcMLgZ4bmHOO5BL7VVjR+x0tKT&#10;Xn1mwfW+c6p5FYZf1buK5W7UubvjfkbNT26104iDd6UD6zjp6zx6eHh0XoWPtOKjV0yuY+rBZY5q&#10;voSJg0dy0XisOGD4JF99dqk4zh/leIjDzBHfe+zgmOf08WVP1XyBSQffPcjxoPaIBxyvlVe4609z&#10;9z71uEPn55Vf1nn+nZloK98OG/nnbs6tZtEf9eTpvw4SFww90X3AFEd7OS9z6SrPyg/MPVxb9Z2r&#10;PPnUrgUjpodq+OJ4nr2RNnvMw0/9xLra93BfeaFxHO+c5fVI6174o83aubMcLTw8qbMPPov4pD5/&#10;zzjzubuf+7i/euzt+Ek+mlP5+dxdrfvJZ6Snr8hM+Fm7LxzHPMeP94sXnNSrhqNIHyxrfFaje6ZX&#10;1ni6Bozoe6GnR40eLn2PcInZ829+cg6ezHCdcud6Dx2crKUTBq75yoXrXeJL373pCav6zn06Z77v&#10;5HsJ50vcii+Mzy/7wsMr/eHRV4SDVjW585NXaZ2/mjML/1XdK3jVTuyr+X5XFbfaMfUV51UYu/ju&#10;ntNnHz+vMNUdP7l4/K7R74k74H6zBw6vi/DQU8PnHShWnIovbeLuRz7iwWE+9W5Ezz6cYdcHfafD&#10;Vzy+mN1pdnD8dzTisjf6rJ2T3rk/Hs5zP3JF53ruWs/RwqUWxzG8wdzjzjz/vZjed8/Hj+jzqrtQ&#10;n7uAi9bxSutYpXXMufh7PzF6RNeDKaKjT+2clTx1+FUzHMPb+WDpCX4S3auadeL5hMb3lD+7glOr&#10;J8xrYf7M+s59Ve77cibN5vcf1c7SVDg706cmMosIfmeUt/trT86VvTvnptfofsRlR2LqZzVnIuLJ&#10;GR1XT3Visxnv7M/+PfOu3b7aPfLOiXzeiH6PcIR57pxRzmdvxMme5jDrRJ9+o5o5ipyfONKphzZz&#10;dO7jOf2ZHt6ro+/que/xqbv7jru5nym15f9tt1/OSJxmqqXd1VQ+HTbyZ2+fD5Z+jivnK3l31fL3&#10;ve7y3fXxc7sWvNtxtD89afGRt+c+60rOrCseqX3CM2es1t39j/TdPb/rXMzlLNTdnt3ZpPdfnHe8&#10;CmcmO4w4VW8Vw1/zOB/Yzi/s0ORczpG418x1jLzydQwtmOrE8Hp11E7skrPZN3HqTtfh6Ijwujn0&#10;4XcxeenX9eHRV0ysm/mpOGdhP85D/WTsZnU7we/62tXfSbd76pNHn3nep+fYLGcntPIlR0tdzYRD&#10;hEu9El2zMmPFE468K8/EfAe0r4q5y+pc6bq9wdMbfHVGxXdM/j7De8rpEZmr2rmOk3uE6z5g4pET&#10;XbuT40/c0V6dXc3q7olZuSe4vDyndr7n1ew7MXZ5xcyckbV2SWz1rJwD/qlPpZeX+3sOnzjq5U4j&#10;Ln5VrHwSS13V7+aL2/USxzdxnw/HMc9HWnjO8dz7sznOJffovp6Lk7XrlI9mpzbrkTbnvKK+sg9a&#10;4iv2PZnBO7h7T3y106432hVdclc03JO46MFWo3TVrPRLDjp4HuEStYtyONTdju7tHq7vtHjnPPgd&#10;Tp84mzXry6fiOOZ5zh2de6TDx/VglU494av3gtdTMffIc1BrZz9PnsF7vis4UT33dO5q7l5oKoze&#10;d4g6H/dWncfPP+Oil5/rwFei60Z7rXiJU3loBnO83+0tbtXDY3WX787L+/C75Q51B8kb3Yt7iOc1&#10;PmDU7qdehaeXazzH2zHyzhfcZ3c+4sLHdyeidX+wHZ+rXM30HU79uDPOsOOJZnf2SLczX3PFd81d&#10;95Jn8p19XvLurn2ue3NOj+rDZ0dqeO4xytGNONk70ciDXfGjxo+a/iieaPBLLTX9O+ITnnfsdcVj&#10;dqZZ/8rsVS078FlSFEaNDzV8cGKHz/ozHfo747tm+lzuOc81u+fkZ+0z6OFJ/RPvu4Hqviv3T3oH&#10;uUt3BuFwOw59P3PHdc4ov6ofeVe9q/M6fYfnDqu81Hmd7yE9Z3332smZk/47Hp/A5RzahbMIU/6v&#10;/9tuyBDzAMJnHPXhVN9A5N7wHMuZWbuGnCgfvMCI2qXriaMv9Yk+Fw/HlOOXeFVXvhXvDoy9ur27&#10;GcnHR/zs4eEcsKuRWTNveN28mb7TreLd/Kfnsp/m56xuJ2mSn1p8dyIeOVd4zlPtmDjoV2YyY0ez&#10;4ns356798rx+dyc7sxcx/Zgnb3G8Xp2Ht/joHVvxgZ966soDTdU7xXyecs1wTL6juc5NXta+o+vA&#10;HUPrGLzVOPNQ/9RfOvxX97nKW53Xncn1FWfW9/3FlYffw0zvGvdS7trsZe274ykOvxbTN6TrOfFM&#10;DbXPlDc1fWFPPH6/M/8dLntXGs6mefCIuYNzs3dS49fNO/FEk55Zi8d8NB7F975q/6yprjzxyB5e&#10;icM/ifLC90RfaeQ323HWx3d3N/HRdDM6/FSnXSvPmR9nfHdkz+oc3vM9O7y6h8rXvVZy99Xsbv6K&#10;1x37yCN38B3ZQ1jy6K1EafF1L89HPjnbdfgyAy6x8nV99kc9cdX3n/9S/6o6z5f1lT2401MPv0O8&#10;iKeer9LddY/uU93H6DzScl+ep8ZnqEeNNvnU9NmLmv5qTB217wyWnnDY2fuVRljFdd1unn4rM3K3&#10;0Tm6fWYa38tzn+24z8EbbsWrzglfXp6rrjyE88z68O6Kvr/PFp67a2ZirmEnxzyn38XkqmZe9vCY&#10;9V0HF+13iZxR5yO/eraTu8rZqk98ZrvnHPGrOT4fDZEZlY4evqnx/nfJ84y6l8Syvnr2vHv8Ha/2&#10;4L3cPX/Vjz2d7zuDd7vT76LrKt9Od4JzFmauzkPHTNVo8aJ3R8x5eIIzG3wnsnt64E0ceaZ2xFUv&#10;PVPPTjOf3X43N+dXvmiJ4vie5O7lXPFHPfXzQU+UHg8ic1Or2jlVH9+qN9OnllnS0XOsmzHCR2cb&#10;6T6pV92BMO5Iu2b9jv19H+aze9WDQ4RLrQiGnuicKodHrDhPYN170B55lifmp6fm5h1krb3YTfrs&#10;p2dVn2gqnx+sv4Hqs9Xdu7/P3vFzOzpXdV5tDO5n9HvwfPWEzBP/RL86B/9u95kPu6Gnnunowz/V&#10;4+MRLzBmUNMHJ4LDA6fOSD91zoMDNuLC+bTIzv9FogX9YOTe5xAVRm8Wr2hH3vLVzorM4AzSgeFB&#10;7Rx6ing59pPXN9DdYc2+jvq74T12rs7tOML9DDPPkc+n9XQWP5uf1e/GczjdPVSeee5Oqzns03HS&#10;60o9mnXn/PTK++QMHU4/o3zd2/Pkeg1vNg8e2qzB3xVzH9W8U3ZKDvhurLx3PVb4vm+eBT24c+nd&#10;FWefjatzZv533nd1T7P5Ol+lu3Ju+bmn5yPfHR6fjZGfeum5qpv5en/mST93cY/dXJ7pR80896Qn&#10;zPueq+c81TzVPHqdhn4VK03uUulehfl5q11zj4oD9scff/zjzqWVP+cVD276Uuc+aOnPovvvamfe&#10;9CvfCoN/V/SzkTNXNXnOE64vNPQrjN4nRz/n6hny7Hedb3TvOWOHm1rVq2ettLtY7trNTt5sjvh6&#10;eIeKfKO/e5FXc9HmLMfJmZfcp+pXz3vqHE/48k7w5q6I2Yf37qi92PHqLvLhnPje5c1ud/vJ1/dm&#10;zmrkvCN+cnbmwU2PnFf1/a6qPh7OA6uie5Cz38xj1MermznSumbm41w8ieoprzw63P2ezqu9fKb6&#10;fhbvvSrPHbNe2ePKGa5oV3a7i7NyL0+8z5W5d51RPtX7yB2yvjJf8yq/Dr8y65O13EF1/6d7y7Pz&#10;o3flnrudOzzPUe0G5h5g0rN3en2HmjNfPQv3hR81vh3ufTREeh7xAcs68ZEX3CsR/2qP7IkDdmWm&#10;tNW8ypN5RHTsQu1aeo6Ry6fS0B/FmS9adqWu4ukeox18zsoO4q/y8N7lo/uJ99zA6We3mn6nV+X/&#10;NPYJ+3c7XPnx/fS9/fj/8wb0Dnlf5DC8/uo/93WfVZ01zzbicjezeIfHbAb9q7PereccuzH3znrF&#10;zzWjz0H2VrzfzdHOnO8f/+XJdxyGRbiUnR2kTT5+4ET8M6qvr/TqdPjj0/HoZ8w52b+rXp3D2e+a&#10;++k+vL/d97Z7rlfN4RxE5mpfsNXd+cxIp5y60sOpejNMWr5yX6/lAy89fTdx/Mnae7s5+3Se3R7C&#10;vae5eCU+2mk2lz7e8gLDt5pXYfClV9896Z1GvHK3zg++/hKdHC77qe78wFOLRxfdWxzX49lpE5cW&#10;Pb5EuPRVu7/y5KLxuMJxfubVfDBiar5Cze6Kfq+j3dGM+DucnIU28avvsPIThq+fx++j2yf9PrGu&#10;dvdzsrOfF+yuWO2Q3tVO4qxo00t151dxHWPeSO93tcJ3/y7nv7xGX/P1xc/rmsNcn0mOjtjh9J+K&#10;2jlnZz2aLe7o7kfar9J76nzcM/5ZV/czum98Kt2nYJyx28fPMDprp5/5dzrmzvTwOh/wjjc7E/PR&#10;E8HxV/QeufefzPkm0JMZszs48fxkDe9O74j8k/Z9cifOvPv5hE986r5Wzy4eZ9Eu1V7i4EefyP70&#10;06PiJYaHcPcBvxp9Hv4VNpqDbsTxXneWES59zvE93X8nx0Pe5Dv6d3FzV+6G6H2w2a5oVvnuh9ax&#10;zGe+Kx7p+VOv38Ds/tedaqb88x16Xc2vMNylHfXhrcS7fFZmPc3xO61m+VmVz/h4uA6MuOIhPR7i&#10;6ysx/Lq4MqfSak6n9Z06bYV3GH7eZ3buAZfomtMcL2ZWPnC8Jz64InrHPXet567Fz/ue4zfjuabL&#10;3YtcUQ+ROfQrL+dUfTDx8AUbRXyd0+nBK4309N0rc7RwFcGSW/XERZv81Xo0Lz1mXN8n90W7si8c&#10;NNoDjJ28l1hy6f8O0d8B5+WuiJ9wP+zATtoVjL1HEd2OZsVvxLm7xxkqX3p3na+akZhmMTd7Xq9w&#10;nF/l8njl2aodfjcs7zvr3+Gd8Nm9elZ88g5/t8/UU+fVvXLHd82o3jkY8a5Zr/Dx+/nHN092wxHc&#10;8aH1C8NXcx3v9pjhq/sxt+LvfoBO9h7N9zOeeKfe6ypnF+9V9+L9zJPP3n6XOSc16blap++qTjzf&#10;b0f3JJe7u2tGdT+cW5F8ZR5e0sweuETxc5569NnD69kM+miYoZodiXA9Os/xnRx/32FHv8P1GZqr&#10;b0zJ+apH58IjdewBrnrkA7+KrvN5jlc6x9D5Gb3vezp+R84dphc7MXv3PJ2v5uDpM5nnGPloNjp5&#10;4guG/lXR57ILs70Hdhrlhb/nK37VHu6FR8Wj5/wqhzeLPkM+Xkubdfoxm6g+PqlV7bz0Sn72d+rZ&#10;rB2vinuyqzRXvrmFe9U+o3us9v1ULO/Raz8jufr68rvws3G/+HhEhxc652QPzk5kTmo6PHnU3Rnp&#10;Z+QcnIE6eVdqPIny8vyK91fWcudPn4G79nlgK7N3uMyQhlwzPB/N3JmFD5rVGegySo+XeuSVr2Pw&#10;0m+1dq9OkzNckz33GPWcd5r7Hqced+t05rv34h7xpdbuYHef4xP9PuGsfvfcf2JX7k5eIz/vKa/u&#10;BA69jsee8KiriCe9rOWRGNzTWO1VzYGXvRmuvXzn1K/sLT1z0k8998cPftWD84mRfdmfHanpJ65a&#10;nOzD242VDzukl+OVLvm/Q6178Hs5OfNdd4lPt0+Fo8m9Ozx5XktTzYBz4on2q0XuoTozvSfPdOcM&#10;ztB5drifTxx8HK9y53nuc8Ad62bAQVNFONU+qxge8idf1cKTLvdTb+QH3z3IMzq38vR+ait+cqjl&#10;42fxXBzmuCeY+o6r7h7XOKfCwdxbmNfusZunF/Pw8Tnecxwu0XlgROaNOHAVnedacrjw2IsaD3Ai&#10;fWp8MuYc77sHufflzd/PVH3nfvd8dv5Z/5X3o/e2u4/zPXcvz195npVZvrP4WQvT/u94Vu+t2nln&#10;33edb2fH78DlnondmXifxBm/87kDZwe8sgYfRWl0hhPtyJfeO++HHb5i5L10u9PP95Z1p5/hI59R&#10;T77+ziuu92d7nPY1t/pcT7950hfGZGcJ13NQx9zLcbjer3I0zgcTv8srLzD3AhtFzdjVyI/dKi09&#10;IvMrboXBP4k+U95Zp6f6vgO566Shpp8+T9W5n8/J83nvXTn3pPkndzU77865Rl65X94l58CDmjOp&#10;zp48nQfXceU8eKj2+fjCe0f0fXK+nzF7VQ1fvdGdcG6ie7mHcK/Z1THX7ubpQ63o+6/4oq10XQ98&#10;xb/iMAsfIvdUaSos+fJxjG8uci2zhLGH98nx8pqc6F7/l723TZIkuZFtZYSzs5k/d//robx3tVsO&#10;76ESZm7uEZGZ1V0uEgVAoaqAWURmfbIJtop3uCuPxvHcBrkinwAAQABJREFUnaM1T2tmXenDYx9r&#10;wKIHhzv1VnPQ2sf6lc44fKJ7J/nJDvHmfCeeTzjs8fQczLQeT3pdmwsnEd6qby45XLTBweAkXvXN&#10;JY9m8qL/nTF79ZnY987O/JcnW5O6sZyXGcndZxdj4Zw+6JsP/tTXft49OTXR3Hfl7E3MLP+ckpqH&#10;HG4ieTjTnmjwMB/s07Fnds2O4MRP7/Vuf/bmPPgH93vjPhq4q4iGGN2pdvJkJ/wmTrCTGXg0l7+Y&#10;iQ+c5Ktn4gSz71S3Hz7WhUNNf4Xh17PAf/Xo8/ss3I+xk9y6n3Zn01m/Ysdpru/p6l4nfWvid8W7&#10;6rdn1+iZRb3iGZ/Oa33nzXffvk/zlb9xzwQHS00+7QB/6q0w/Hbaqx4e0wxrm9d19Pm1RzTp5WW9&#10;/cEnj+bBaQ1zzL+T4xfNbtfuUTvemXuHyww0PnN6v5/5Brgbv8dm0jd2mtvz1GfFsxfzV1z6jnDx&#10;oW4OfeOdh2O98+berXv+5N2cuzOu+NPMu5rese8sfua4b9w8c652vOr7POH2TObe9bFve7QXtc/V&#10;+qt62vtKM/XZ4VU/fDxjut/GprmTl32do+dO3Uve89xnDlp7kZtPDp96x4VzFe3pncmJ7WM8uR/3&#10;gndtbudw2xMf+E/OPnnil4hn84IbSw4XPf3G03cPL2N4TBGefZLjwzzz6CfypA83GHxjcH/H77kB&#10;3pPT6eY7n/R8Xqbed2NXu3/3fqv52ftX3X11pr8iPr1H/nrw90C4ieDOv+N+2Il97u5gnb2c3/X8&#10;zX/PDeQ94H2wY7C8b6u+uU/yaeb0OcHbPbDvjqud/tuHW5HetTxv1Lv87GNvzjSdZ9ez393c879a&#10;m3nTWe/uMfG5L3rUzOPc1OHBoQcGnjr8vIwFv/t47qR91X/y/ImY7zr7df1VO/N+9L17nzs99m6N&#10;53QPjSP8K8z9k3w3O728PDv5TpOZrfEe9jKOJ/4rHhpmECf+hKF/JTLzrgdnnHTdO9396S7TDivM&#10;uzgP33vTI678jFtv/CpnxlP9lf+v0uceel/uhWie89a5tjZ5dGjphU/PWvLwzQVfRbjMSeQfsPGP&#10;qlzDJ65834FnBnvd8WtN6mnfp/53djG396I37cG+aKjRfGfsnah7J/Bp9wlDH11r+YdRjcNtHP9E&#10;eongzPqp0Xvf3ZHzclbX9k0OJzPc65l9d9aZyyxjv3Le53zlfJMW/6nne6Pv9wiMGD5fJ8mD45/a&#10;2tT9dN/a5u5q5nqv8MF3Wvfu8NmVaJ/OTzitSX2lS58zE6O7Oof7zLA+HqePdzjVfBfvya6+q977&#10;iV97vLvm/Xy37+R3dX73yb2fc/vzWVz1zSXHP7Vz+qu4m8EeeOJhHMzRnuZ6L3Oc22fK8SNeaeG1&#10;1w4/8TQn+cqv57q2Lno8iZMnWHNS50WfORPWHLhE952nz1y4r8b4rzyZPfVbB4fIXl2D77zhJPYc&#10;evHtHp7GPZ8+Hnejfe9qfyW+7+zu3q/ecc97ZZd4TZ8TPL0rvGm+eXwG8Gj+09rzV97mPJ2z0vVM&#10;nxkNWHPpryK6Vb9xzoluNY9+63d1e3U9ae/MgUvc+XcPTXZwz3jvZ173XOMx8dMLDse6qxy/aPFZ&#10;aeDSfzoTfSIzV7v3TGuT0289OBFd87qG9zQyjxif5JlDfOqNl/Wr/cG9h3WrfOLjtdKscM6cPh7G&#10;gvc8eOnxtAbcsX26h2/zUtOLxrPg0qfGu2vw3/F7bmB6PybM2/HeGuscjxNuaz9d83nNjj91T/b6&#10;irvIjK+a9+nz/GT/fO74euAzmH3B/HlMDv7VZ2I3PhPU79oD38nvO8897fNXxHz/5P1ZA/8J5+9d&#10;2BWcyK70qb8y/tf/+T//59//5zzDdC+cZe8uHD0a/gJ/GPMvTnrM8exJs8J6nn3oTVp4E8eYzxSf&#10;9NyfvHcY2t38nX53rzude72De8npdz7VwfJEw5n+RPY+cIh9z+DepTHP6/m+J3tbE7/Jnzl3oufd&#10;0cG92sN9zmAMn0RweO6d9Cf+dIeeQx6tuXixi3n0Eq/uD701Ky9w9kg96e3l3HpwMOrTeFfnPU+0&#10;cHxW79Z+8M35ZM484m5WOOyb/ESz80sPD+7HfM8i53NIHT6YtXfzPg/+q/2CwzmZhU+41saDOhHe&#10;He+T+XA8A+wrIuci9szgOXOfGz73RN16dPikn9w1GBHNqg7OM81tb7iOk859582l5uzm3sl3ezKD&#10;eOILl/uzP72Vj7nhwCdOuqvzR8s/RG2f/t7gnZkFRp0YH+P4tD8ac8EcVzpzOu8d0g+GFzFnz37T&#10;DnDae1XDn7zQwKG+iuHv/Ky/623tLo+vvZ1nN+rec4VnVnrhc/+7+Xd7zL2r+yp+3xNzT/ZGCzc1&#10;OT6O6cFBS59eanvAC2aOeXDAqPO1lFfe12B8beEPL7o8qZnzJ/IntsPhEfGm7sgOxvEPxk6Tj3k7&#10;Lh7MsFf3zAmPPrG11PTRsw99452HAy8+5HgkGjOePE/3/0Q//yNz+/zB8+Lnr09twvyn/vn8/cTn&#10;1XP9pDP5s8F9B+vPune2pu+C2hxyevEiz2cweV7h5UXOPqvZ4HhRT/PoTdEz6bND6p0/s9A5Tt8/&#10;00fTvtZ2Djda9m3Oq7XP/MQr5115eP94784Al+9P+FKvZtzdeeeT/frzF4yHHRtLnRd9+I0xm2ge&#10;XGJ7wT2J+OOBJzEeyafHHPoTRs8RXnuzh7m/Ws4Z+myvnIP3iXtjBp7BmUePaE7y4HnBp9/84Oa4&#10;bxy9Y/rmu3eVW+c5xq88pvl44QMnNT186VETVzj9RLzimxc/h9Gbvu97B2YQ7U3ODGpmpc689Pv7&#10;U3qtCzY9K17m8HAusEnTva7xmvBg7ZnaWOu6xv9ObA/qeGS2a3y9Exg895yn37VnuBe8/aiZh9Z1&#10;8olnzmoOnO6355U/Po7RTL4TJ1xeaKxPnocYTl6uyYn4eN6UT/xg4NGsvOC439ppprHWTr14No/Z&#10;5jfPPedo8ew6XDAiejRwXAejto48PXL8fsf7N3Byj7lnvn+vJqx8eA+ji09qML9/YPjDTZ2euXDQ&#10;EMHfHdu/63fPe+rHz+XTXT31fKrLDj9hj9P9p1//nGrfwctdrT5Xu7tEQ+TOid4tnAk353f+fTew&#10;en9W+Pdt+utN9tdQ7jMvHvfAvjL+23958mRwL7/S8MV+5wNkb3T4rOY8wfGOlpl359zlP9nzVPOu&#10;XbiL1Vz60zx6aOGAE8Hh8Yu7xumv8JUfupOIN17WBKNv/Gm+8ppm35kx6ScMz9Ue9L8jeid2D5YX&#10;9WqvKw56z4gX+Mp3wp9oJp9TLPPYmxjMe4CvPOnba8X9qbjPS55zvetM+ODNPYBTJ3Kfxj6RM7vn&#10;9Y4ns/GatPaf+if+p5z29+xTj7s8z/Q84/FMrzHw3cyVzhrmOjKLaD55emjAEnca835qPp3pya6+&#10;h9Vd2TdzraEHdnevle6Oz8QFI56cjbO8I3KueGUH18mpE/n1W8+Fwxm6f7d+4sMOJ7PMfTJrmtF3&#10;F07mtL9n4zPx6BHbB9wRzjSDXvj0ifbo3Lrufbru2Sf7slNrU0ffOHy8ieCJYK11DQdd1+CTJlhe&#10;Kw3a0/6Kt8Lx5w92U7MnGnaE2xE+eNfG8QSbYvTwiBPvFFvtM+k9L/kd7eT3VZj39szgq555352f&#10;7vjd78c0/3T3775j5ucMpzvvuJPHxA9vujf2SZy8Gpu8V9rg08wJ8xzn8eBZ4d1f8Sbcu3SfXmJe&#10;3Wfu0/gOv8mDvbMXezv2vnhYBxau89beqfPzG49nBWM/+h2zQ2vgTHhj0XMOYvTGqfF1vNrP3NWv&#10;081x7n2Mn+TWOu/zn3j95vz7DUzv+XSvExYn3o9Vn2nwqN8d8b/aYzUXfeLkQR9918En3Q5Pb/IJ&#10;vnoyIxp01MwmTnq46cHj+1VqsEkLxlx7TBj8jj0jtfXNf1K3X9dPPJ9qTmdzLxOf3skOq/tc4fG0&#10;/zT/aq71K25zek73J5/W7DjmTnmw1Uz4cKineRO24q/w3mPiTdg0+wRjXmJ8qaPtOV2jYQ7a9qFP&#10;hJe6PRujb01y1/i2dsUx/3f+nzewuzfeW96X/1T/JzJxr3wmTTuvOCu89U/r9u/6qe+ndLv381Mz&#10;f/u+fgNPP1d5v6Pt933lN3Ff3/63w7tugPeH2O/ru+a86rP6fP3UfXPe1c4r3Hf0yXP9twed5nxA&#10;dnw4WZ5D3j0IHp5z1wu+PZK3NzU7tg7cPj4bfPPct+6n5E/346w5h8+7Opf5zlf8J7j32J3rzvwT&#10;rudOe+NBbM6pvnXUV/rwMhue9wjm2jz8d9HaHa973oU8nCs/uPDY99Vz9H5TzUx67EJ9N7J763qO&#10;/9A7M0/mwkm0n3M4Pf8r6nfNfocPd5S7yWvn2T20X3FnmcH713vs5qPps7UHvJ3XK7327/mveJ9q&#10;e4fWne50dZfxba9V3Tt1zY49E/wdcZqZfXvnd8x6h2c8pp13+63m2sd3bPyO72rOCt95p8cexKc+&#10;05x44XvSD9d85/Hybu5N3o2d8r1zNJ7Znk/rd/tyNvve2RuufXI28KfntC5e+F/hPoe535G/4w5e&#10;PY/vzfuc+rbm7j16Trzsd9er+T5b5ydzvJu98TrxsC58tHhTm0dOzzp6pxEP+Oxs3Ll5E07/d7y+&#10;gav7++7/8gD7EftEfFYa/0n1KzvutLkT951z/tW9nfbD23n0DvCnXcD8D1Qmb3jsuIrhTfoVf8I9&#10;yzlcsJ6zwtG9K073G+/Ge79pfu8cjf8LbqnxgTv5vAvLLOaczoX3ZIedtnu5F+/W/fTyAieyl7Vg&#10;qxgt/HCc7zTmnmhWXn83PHfFq98332ny9Pv9AWtuah58+30Bh7eLrd1xVz3Paz/3VvrgzUttL/rG&#10;dn53e/ivdN3PHsHy8k7wjDlvDT6ruY33vO5PNfO9G1j44JM22G5H9658Vv53ce/Ofokn81vbsyeP&#10;Kw07PNWyQ/Q9C8/g3Ytu0uD3XTE7sTc7Jk77u5/8yRNfz8Ojsd0doiG2FjyxzxEuGDE8PIyt9MGv&#10;Hvzg4UukTx0eu9FD6+gefHusuMHh47HS2eNJ/mn/Jzu9S3NyNu55muk7n7ysDRfOideOO+nfjbH7&#10;d+9xda6re73S/+7/zBvw19a0oft8RonwzQH7HX/mDfR799O2ZD9i9svn6yd/xtg1O5L7XifM/U+e&#10;7egfT3qBLOvai3Z+dbDmX9XxYz5xpXHfufnB/ax44ex69ngl731e8XqXdvehXX0OwFfa1W53+fgw&#10;j/qd93j1lzNXs9iNyI7EKz28r4re5+n78XRX5vVdTXX2NI6W2e6blz51ov+iBO1XRXb0nffs6fMX&#10;Ppqp3x5TzeypB3bCgftVMe8Z79/VzPC4pytu+jtffMwBO/Fecex3tcPd86xm/t3xvvPVfZx8/k/f&#10;k8kLrD9H9uzeatfG0Z2etfVPau/9RH+q4Wyn/PCeaO74P+Hy3rAbtb3APnG3zM28lb853gtNojns&#10;a6774PB6LvikOZmF/5OYmcw/1ff+6CYfMGK4q3Ne9fDY6a88fN6dD7Pilydc+N37k/E9P76yU7Tv&#10;PsupHzz25/a6BndEa8x5fn1oH+fmfWU+7ZBzgCdenYt90bheaT0j/K7xuIorf+tOOOb/zn+tG+Az&#10;evX7r/58/rRTco5pr6vP8FV/8pwwfLir1M4nTfep4eJJ7bjrmRdP7+Jecvfw7D3goXUfDb0pThzm&#10;2qu1u15zv7PmfMTswvmIwT51Hs/NnK98drPT8/m9l3XOuSO07jm315TjQzzRwkGDb2p6YH+F+Ilz&#10;TXfHXXUPPHfL/SZ6r5UGbeKOYy9rPpFzBrx3e8FZxfZqHt7wqMMDSz6d3/0dB09iuDxg7dU1/EQ0&#10;xqa8eZPnhK28mhv/xibtCYaXd443NTk1nl2DT/GKe3UW63dc86Y9grU+mhPMfrs5u549Xsl731e8&#10;TrRX89Ln3Ffck3nh2HOnYS4auMbBrnZzf9LHx3jvuNNbFx9z2zd1Pz0rfTzau7XU5uGHhzmN0fsd&#10;//MGfKfuTncYLrh1YInG4wdmLfzmev5Pyn/6nj99v5/0Xv5Ku/B1crUzX2PhTZ8FsFO/q3m/+++/&#10;Ad4jO/+U94s9sqM/a+xKn/qnxumOv3vXf/3fdt+5RN6Ir1h+urTT+daSX52zeanz4oNnPVz6fR/0&#10;G5/qO1zrrfNu5qxya1ecd+O7HZ/uEx2+Tz1W5+Qf1636zF312YfYvCt987u2/nRGeNGt+D1jV9uH&#10;XfCl3um7Z018Vn85BY9Z7ZO6e66jdz3pjZnPbPef5lc78PnLTOY6n+bGEy79rsOZePB/auS++jzT&#10;vnCnnrF49V1Y2z1rP52zB+clNr7b4zv33+3VvTtnau1Vzb1d8e722Tk6PkcrD3PNsY49jeFtzSfy&#10;1edkhT/ZgTvgnHc80KLpOwKf4qQNzx7eyfjkFyye089P9llpjd/hZ+Ydvuc8zad5wfLKz0/usx9Y&#10;3/vdHfC5qzvlx58dn86yB3O5B2o4d2egw+fdkbO37909W/+r1O+431fuKvfvz0rvc+qNDq/V+/rO&#10;98Uzpj3ZJTPNZYdJQw8+55o83ENn3qpv7t18t7O9fHbjv/P33MDp+/CeabNL3mM+pzPj//0l46r/&#10;U3B/rdz57HL+6f2YsHed99R72m91vuDw2bNr8Kt4ut+VT/q9A97ByU98Ps2ZdmmMszTObvRdm+sc&#10;zi5e3RF+PTee6eXVHmC7uU97J97eNfzd07ubu/NxzxpyfB3pTREePfyv9of/EyNn+ORufB64p56Z&#10;GgxO9gGffn96uq/9TjU/kZe7eMdZVj4TDpaYh/mp6QXr3z+HiwZd1+0V3tOnvV3jGQyc2emBwVvF&#10;aE64eBNXfqf4ycwVZ8KD9W4Trzmn+8Kzp72Mw72K1pv7xCt6dCtfz3ia2zs5M5lvzL1X5uHDbM8A&#10;wx8udfethRNN89LDa+q577z9W+sa/+iN2y85D3ta5xwe0Z7hoU+f3Hr4ieDO8bXe2O/8/Aa4XxRd&#10;gyfuevR571bcFe45X5Fnj5+yi8/LTtyje6uvAXN+57/WDeT9nt5rn4LPhLEpP/GadH81jPu6utfp&#10;3E+0T++dWdMeX4l5D+fs8PR86P/O8V//eHJ1Cbtv6v1m9Ae668ywhj4YtXdxj9z9qzyayXfSnXBX&#10;OzR+OnPa4wnG/HfPxXfaaeplPnji1T7hwDPX+TS7MWae4s1b1Xf3aJ9X9e23qzOr72HC4sGd7/ze&#10;2eu98GYP7ql5Uw0Xj11E73twvtN2787c1k71yR79h5+cB79374Rv4qe8c4ZTb3OdZ7+ug9194pGn&#10;90lNz56Ntc7ck7z9olnNtt8Jx/zkmYXu1b3b+27tXVrLnbxjx1c8XtHmDJyjz5d68m6s68nnVYz3&#10;YeWzO8NK8x34J+5q58m9hEPOuV1PHumD77ju4Z1ovfFX8p7Ffol50QdnVv/8FPxqv/bAC63rXe69&#10;drxXeldniTd303OCo19xWrOq0XN3+K744Ks7sg/cKTJ36uEx9dB5/o4/edzFXvX3zp7tM4CD9fuw&#10;8kA3RTT0OAcRPLHn0QuODxE+nHdFdmCO9+RermZZs9vzrh879fwJ73O0JrP5y+1pX/Sto+6ZV3x0&#10;f6XYd9Bn63vt/qq+8kX31B/9Vdz5p3e659WcT/Wn/Sfsav7Tz7Z1zjPvzh5XXL8P4VI7vzojfbS9&#10;L/2O8E9x81p7dU5rP52zy3SH9Lw/eWL6vMCv9kUHnxmnuhUPP/rtm7o5cFd4+lPP3unD6Yge3Dr3&#10;8utv+9BLzIM+OR7wE42Fc/Lg2RGt8fgzBxxe4oS5P+XsPPX+Ctid8/H+59zWce9P7oP364n2Vc3d&#10;z8PJObmXPtc0Cw49IufqGnyK4ebF/HDAkoNPno3hs9PE0097uJccL/CJD2Yu2OSB1ypGa715wTOH&#10;vmead5LjccI1h5krfePw7XEnbz9rVz3PXHHs0/mkwZMeEbw9PlEzc+XtvvPws+eErbzArZnOasxc&#10;cs+FS48ZxAnfaextrXNzMge/5M0L1s/EMebcWnDPc9+5d4zONTxjeKcHH97daC+0r3ri85Mi5+T9&#10;oPaOvmPwicf9TD10iatZVzp7fCqfzvqpWVe+fR9dW0+Pu3Xvd/5r3IDfO97Pq81PeVc+f9V+30/X&#10;vvO+g+Z23fyuw9/5N596NWfyWnHxcrT+js7czu3pWXfz9vGceF31p3nxQEeceBN2NX/SnGL/+r/t&#10;7iEYTMsa88Gcm4OX+8G6hjfFcP1QT3PMS26u8+bZK7zUvNDZL3n6cO03Ye6/K++d8TUO9uk4zfS9&#10;Zf7uXuDikwi22r37aFf8uzj/5b/o7M3c6R8PeMY///lPl//mkcaV/t/EQ8EeQ+sPaOr7HLs7bq11&#10;q3lX+MqzcXwmHCyRnYjodhEd8YQ7cU70ky7Y6b6Z0c9K632S5+U/XI1P+1nTcz5Ze4/VeXq+edY3&#10;75Ua38zyvHjSI06cu7PxQhfPxuh17P26Tz3xMsO46zs7MONJzMzprOzlnZ74W+M5+LtPfjXTPtFQ&#10;t2dwe8GLxlzj5u+80/vEs9ors9jTnFd2wC8er3iutPh3v2t42SO5+12HMz3R2MeclceEg+HVu7Sv&#10;a3ONT17uT7vbyzn7RU8+6e3fuf3waQ413q2hz9mon8SVh3HO+sS/d8e38Z13NPwjrvDQ4rXTPu1d&#10;nfl0B+945fl015VuNY+dcobm0LPnFYYHPCJ3ZK8pDz8vfi9gfXL2BCfGq3uT/7ux6Vzek3nmOaef&#10;6LMYJ9/16a2845EePDyfxMkD79X8aLo3YU/2+a358wam94W76bsHf2f0nw/E1zO/+72+M393j7v7&#10;ynlbS+27uOuB9s4ZdjOuend3xu+r9mPeT49+37xr7omX8dOc98eRWaced3mZxYxEz77yChd+uNHj&#10;lZp+onHmGHe/Pfv7T7zz4P9n9eePaO1Nnx71SbzSrPY+8V5xuB97r7i/Mp7zrd5bzpX75xUsue+l&#10;a3RT5F7Ts8fE/QSWXfvxTt2jRjedlZ7PA4Z+ihNnwvBNj13B8KWGA544edLHz/WVBq55nu++OeA7&#10;7q6H3tFnIycymzMaX3kYv8onP/ZvLTuAT1p6HcPl92zpoSUGm+a6j6554ZjX/ej6CX/Fs1frTuqV&#10;fjXvxPOE03Mzz1jy3Q7mZl5zrW/utN+Os+vh1fuDo2U/Iv0n0bPwb5/gzIJD3dyTGq1nRweeGas5&#10;rWGe+eT08KVeRXjoE8GiAUfvHtgn425+75o9jFkLnv3BfRbj7cP5zHGON7yOzGv8q2vv/NWze57v&#10;xLl52TfPqm/u7/xn3gDvHe9lb0kfHF7j9H/H+Qb6vnyP5Faa79ycXT55mj95ghHNj19wfM1xHg1c&#10;9NY4p38nokfTs8FPI34+W7T4XvWv5rQv3viu9FfzV7oT/F//eHJFznIsEE4v2zU+1oB1REvsfurp&#10;0ibeJ7DdbHqck7g7yyd2jGdmMp+9PjVr5ZsdODu7wHUNJ73v2pW9TqL3Db/rK4/md32lv+q/cofv&#10;3uVq15M+n5Xslhd1a8E5P7F5+Bjn3ET3ppxZ8Kkn7ruxzOx5q7OuZk8e4a7wlc934Nx5z17hzTut&#10;+46tY9Yn7suenpP5fp+dpwd3t3d4/ez4nuG92uNd9W6Xd8/gvuLrueDGfA+rPd7FaX98vU9zPllz&#10;H09m9M5dP/GMhjthN3zB25d+49G3Bxy8HNOjhkeMz2oOnJPIPuZOmPvfke/O6n3hEXe7+g6dtyZe&#10;6U9zmnu3Zk973/FAv9LgGx7nCNf4SgvODOvpXUW0zQPf7bGaF3zV6zmfrvsczANPTc5ZzWmsa7ir&#10;aD450Rrui13SCw9u8OaAhes8NU//j2OC2xPeJ2LmsBc5s5mXfp7G6d+N+OD7Dj2724s5xnpmc6i5&#10;E2t/5197A7wXn566m7PrfXqvr/RfnTNfB6ve6X5Xen9Nwp2waZ753jW4PaKFm7x7waYHjfkTNmnB&#10;/P29fVyHf9ebGU8is4grD/qJ/sdgqelF6zw1Z4OXGiz9k+eUnxnmTrPYD55r7+i9mmvNNMNacjSJ&#10;0TjC2UX0Kw47rvorHB37TLxdb+KfYNzBCfdX4zw5G+8v74fPTM/YnfwT79/VfM7xZHffHz49rznM&#10;mc5qDF77TXW4+V5njfcBD7b7/r7zSW/qZx/PYj9mUhPhuu88/dSNoZ8inlPPWPM8w7xP55mbXTjr&#10;1Tzv7Z/TrnRT317dT8//OJO+Nc7pryLcJ/eMBg9mUNMH/+642qf37br3pt84/ld9eNY3tvKIJlz3&#10;rTUO13M6N799dvXKO355WWtu8KlvDjutPOhH4zx1ngn7s7P+MRrmrfTg8NZu7+lczdntHO2075Vn&#10;b26+Pc3zHDhE85Kv8Ob9rn/fwF/pBvK5z7P7tQFfR3+lc3/qLNwV0XOCcd/GvyPv73fTbhOWXVdn&#10;8zlWWnPu5L3vHW1zr3a76rffSX3nff/E/H/7x5MZkMdL9TeA5pjbB54Wtt452sYm/8kX/S5a13PQ&#10;MY8+msbzm5pg6fOKR/5Lg8HhE/F/Z/T89mX/T87PTOYQp9/s9Q5wo+9eMJ7w8gonL+vgdIQPt/0b&#10;h3/HPzPbt/dY1cynv/IBbz46IjzqVZx4V97xQhduXtTpUQejHzyPea5PedGEy+MczDHzmGkuu8GF&#10;s6rBE5tLb4XTd2SX1oCbO+UrHrh9ndsLbrDmpOYVHlx4qcnt+c78yQw07Ot9TvZFB5can66DBwsf&#10;DVz3rjD3k+MVb/x3nO69Unse52KPV3xf1XqvlZfvbcXZ4ejhdJ0d8oCzE7V1vjP3yRPzMg99R3jg&#10;3gM/fKjhTjHc8ODiFy5Y8glHm36eib/yhm/fP0zqB3tW618lHLyoQ+gdg9GnR0wvDz5/Vv/+I1p+&#10;HZNf/8Kn1x70G0+NT3Ke+ESTF572CC94tP7198QFw9sxPXyJ9Nmr8fSNxYMdrjThep/4eAe84XgO&#10;XDiJeTITHjH45BH87oPPpOvdzUHHTsTg3UMHnjr8HRdNonXGk+/mosv7xyzzrW9f12iMtRYOc+CC&#10;u2YvexhbccE7TlpjyXuPeJjTnqmj8edv4qywaHuud2A2PHz8X6p3L7n14cfD723y5uD7idiz+rzs&#10;OM221ncBF4yaGF16qz68KaJhdmpy84OBo0k/uetg/nyggZtozHjyqyfannel+bv1T+8o9zi9F429&#10;8/5Od7sz0+e48p8+O5yXHnV2AGOf9K4+3+jCxcs+wVzj7ejvYeB4USfis+td8ewXH/bD233n8PBn&#10;B+vArIOfmP6K0xpq+I7JM9ezk5vTvfZLHU7unscaY/iCJYJ5rnFzyfGPltc//vGPf+X04ScG4/OB&#10;hpmp0RCjCZ6nMepEOHgbsxace8KDXfL1kQc/curwedmjfVzHg5qIn3vJrx7OZ1487efeKg+fXczZ&#10;+ex69riTTztEb/zOXN+F8zs7PeX2nXIG9mcfcKLnmQtuHn16qzjxgrHDSvdu/O7u7I2u694PXvDk&#10;eUWDznwwIlo0cF2Hy9dccP99kH3ay98b4tu1tcwFI9ozHHD4E4YGbuq8qNFQ07cneeuCB8uD/o/i&#10;jT/g7xnTHh459YPZy/zd7pOm+ebQYx6/3wP33OnnFjDOG59oPQMP9+iHC59++PSJeEx70UO34zDL&#10;mtN82m/SMj989g92Mju//siDB/74UBPh2R+usfBXv3bGCx0RPDFewZlHjzo9fxboE80Dm+akZ5yc&#10;yB54OMIJxjz3k8PpfvvSDz+56/Z0DQ+MedT0E+kR6VFHM2F43Y3xxW+l7b53QQPW3NT0iGgcW+de&#10;cvrtkXrVC07PHu19VXvGxGUnz5p4xu5wrXs1f7IrM70zPvR+x/UNXH1+1sr3dPK+ZYfpe/2ru6FP&#10;zMOs92z+NS6c4dVp/vp41evdes7oHVfv1bveS896ep53eEyzV2eHe9WHN0V25h4nzhX2ynx7/9s/&#10;nryz0Mkhdn7Wv+swPtgqv5rFXtFf7d/c5l/NWu0YHO/2tAaOMbQ7XfO/s+4zsDc48c6OdzXNT80e&#10;d+Y+4Xq2Zxp/4nulOfX3TpPnygf8jh6utcmD02MHc4yBB4vGdTDXyfkNaPs3N/UnnmlH7+J9p/np&#10;m98c/hAOfOLv9Oh+avTu3BUxO7v/iTN4Vt/tyexo7NE7Tj18E6d+e5zW7/Q6nbniZZc+H+eO5pVd&#10;7bOaP+HsNPUmrPdvzlU/fHblvNTE9pxqtN1rPJ740ksEaz01XGriCqf/FZEdOAd1z+aM5pGHm9y1&#10;+fYCN3aVxzcPWurpe/fkBR89HHBqx13PvOT2dQ4Pr0T6YHBOY+tSN5YZjU3+p7xJG8wzkvts7gWn&#10;N+naHy2x+67hrPzDdc9a8lUfb3ivRGYk4psI/sT7FW3Pe+rFWdqP2md0zjwi/CkygwiHmgjumJ77&#10;zEs0bs0ncmYRM2PawX32CMbejZnvHN4U8YNPPXEnjF3QmzNh9Hc9OB2tYW44xlvjvjUT76+Orc7f&#10;99c197LC6a/86V/Flf9T35Xf1R70V3MnPJjnTZz4msMc8JUG3qq/wtG9M2b/nkfts5lHf7VHuOav&#10;ePHxjIl31V9p2NF655MODb0VH577zic9/UT0/BoXDLz1wVc9uKcxs3itNMwKb/e4j4bYurt49PZv&#10;v5N6NfNECyc7xOfVXfB7R2SXaTefGd5upjnk+O506XnWFRfvKx798K1xbg450bw7+01ce+H/k+K0&#10;c/bL3que9/f5nO+05tlryvnHWfTQOpLDcdz1suNVP147jmeR3+WjmyL/OLB7vbvvu3utdb3aFb/u&#10;g69mwCfCT02+mk+fGJ59yI3b6yqPb++Bp3GwKz/zrG/ddB609FZ6+niuePQdmRFspeNO4JjXs/EG&#10;D5cZYHD4dUnj9BO717X9rSNnNrVjvKxv73Cz44TbZzcD3sQBYw+4RPcbo76K8cjLZ8AXbdfg74qe&#10;Hc8+L/Obt5oPf9W/i1/5XfX5HDM35/BZnIez8gMn4vdqvPLr/U/nXfme+lzxPMd563a95v6uz2+g&#10;Px/9eT53esZk3qfeX/yfbff9qqt7uern/HnteOmdcF65jd38p76f8Hy6y7t1V2e76k/7RMPXA3rq&#10;ib/D0Jtz1+vf/vGkjU5zL3F3eGZYnxwP570LnMZPa89sDd7EVT8e3jF8a+jxzZ1/pNV+VzW72vtK&#10;k/675p/MMufuvuyJB3rqVyN+u/vb9ab5d/mTBxj7pU7+9HOC3yp6DrMm7tXZ4hNO++GFftdf9fBY&#10;RXv3DvG0L9yVF/zEK+7KI7hnpm6vrsPx03r3TvO7Zzjhe68T/umuzcPb88K5urdwWtO6eEyc8N71&#10;xD8v9iWe+nu/aHnh6f7kCW/qnWD43937xPtVzid263Ne3V/3u84Z48mu05nRwOE9nriN5eeD/BoC&#10;bfdPa3ZoPr6+FzA0U2yfVW3fcPBe8U9wPPBe1dM8ND3HHuTmRBc8r5VH+Lue/ciZZZ1zeCfxajd7&#10;THPdJ4fn2tjTXfFztC/4Cpvmwp16+L0S8bcHGL9uozZnyk950cabM+V7Ab+nAAsneXumNic8nuaC&#10;dzzlreas9sqc9NBNc+j1Tl9dr+5xhZ/ux5lX50wfTjzhgSXms0HN3PAao/fJ2DO7nmaHw7mI5k2Y&#10;+1NuzW6HXS++9pnmBLvyWOkmfPIK5j2a03V8zZ/mGGt/9/4K+XQ/Ptedu7Lu1fxqL/ynr296J7uH&#10;czXrxIeZRDytdQ5vFSf9imscnbHkwXt+1/BaCz7xm+s54Xsf1yu8/VJPc9ETWweOlto8sOYE711d&#10;2+Mqbx0zV7rupwZjz0kLp3vGd/pdDw9zgrnO3K6DTdrgecKn/yfynz9Onmahh3fiaf2K377WTDn8&#10;qfeVGHtwH5kN5j3o8+ty95xbS+54pbfXO3L2jhfvHfuATfjVbPvCxYfac8B+euwz+Jycx9jqPHDp&#10;U59o0RCtSY5X+vTAEnnRsw+87oVDL/nUb07qfuIRLXpqeMaDdd87oHGMPpyJ117WvSvf/fopM/r3&#10;0uzJnXh3eqvdrs7DXUR/5eUZvAdg1tqTfseJD2ZvsOjB+/ufOT2HGg4ejaffPTi7uNLFi5nog004&#10;/Y72tpdxa9gfLnU4wXildi91nkn3Z+fsR/SJ9gePS3Bqc3YT4O846ZmHNzE9ZhPbD27jn6y9127O&#10;auedhp61viP6u3hyJ815MgOPaLmT1V59ntU8PFc+T3F8ifFhb/Kn3u/U7e5l1WM+fZ+R3u+4vwHu&#10;zqzvvsfslB2m3bznnfy7z3Rn1zvc03Nd3efqrq90V7uufNHd9cfP5wbDcxfhWr/jf2Xvarer/qd3&#10;neaDMfvOvb78jyczNAvcGcqijn0I91b5bu6ut/NL7/QsEy/Y6exT3mrfKzz+v8Kzuofg+c3bdM/v&#10;OtfkbWy127vm28dzjb+Sx7M/B6+eqf28H96chdoc70QOP7xV3n/QYZ53Cs6rcWq01D3X++5y9Pjt&#10;uKc9PE/54UVzugO8xOg8D+zO7K/m+qz84Q5nIJ7cCfew2/8Vjvfczdj1dvN91p3HSe8du57M+Wkc&#10;7rfv0njfTdc5E/zpfN3rWWiaF7xnuQ5/5YVnon2d2wv+ld9VH58pvqI98XvVn7shTjOvsOxgfdfo&#10;4by686t69tnFqxmcxR4T5v7TfOXLju6DPZ0VHR72xS8Y/cSJYy55IjpjpzlzPB8te6x68D4R+0z8&#10;3Lyaxa70rWd/zgrnJLZva554tkfq+NjL+dUO6a848Umvn7vYyr99v7P2nV3tYS53YSx6cLyuPoPw&#10;iFd+8J7G3o95xsEyw3jPDK/71jZ/qu/yJ49fAeu74tx9f30WeI2/WuNLvPJjz1P+lR/9p37RsVO8&#10;8JkwZjnCN9Z5vK54E4cdrAXrGVd1PCatvVc53pOeXscdlzk7TvuhCZ48WrBE/kzFuD3g9kzq9Hec&#10;7qdGyxz01ImNRcMLz8nLHs7t1/PNc24e+jsz0RPx8Iy7OV53dc2/cw60zH7HOfB8Gtllpz85Y5+l&#10;fbvuea3vfmr2IE6cFYYme/Qseitt8NbAXeH0E6eZ7v+EnPfHu/ps9K92ne4SH+KVx6rvHZjTnl3b&#10;Kz10we1n3rty3yWe7Jfe1IfXEZ1x9qdHNCcYPOPvzv37A+Ylkk+77XawLvlOD/fKzx5ojDmPV9et&#10;ST9YXs3d7TL18J56xk551kz5amfOFM3Ecb99+w6odzu75/zKu/tTzfz02LtnwAGHhx99asdVDy+4&#10;4eXXhxO/Mep4kCe2J95EuKsanHjlB28Xe2a4+Hav68kXzuQBNumCoaUfPtiVFg18amL0+f6WaN/0&#10;wRLz4JHYXLA/iPphhYvycsp+GFEn9p5w3hmvznjVZ9937vTb6+ffwLve93y+/srP1T1dfX1d3c2V&#10;/5X+qv/U/6mOfV7V4/OJeLXbVX+3U2uffH20R+Y98flvjCZxehPuw6E39kqO39VcZoTvPdER4Z3G&#10;1XzPiNfKH33P4xehK13z312z13fNPzkPu7FrNOTpOT/xMwctGLOoT+NT3Ym/d/zEHPzjjT9Y73fV&#10;b77reKIP3rW55DtO70jtGc7x7Ni6aMDCdZ5e99tvqu0x9Rs72bs1p3V2WfmvcLx9jisumifxibc1&#10;/OUPs+kRfQ44RN9P+DsumlXEC4/4scNKM+HR40F/5dM8+HdiPPB3fsfj01z2In5qXvvnXoK965n8&#10;Jox59BLJ02PPJ7uhZUZHPJnZfer0/VCjp9c1OPFqH3hPI3td6eER4Xt/esbgOb5yJryZRbT/V+ae&#10;73zagd3prfgn99ParjMjmH9dbU7vwk53oz3RGiNnnutg/ssZ9Inhtcb9zuGCMyd1cvzI4XE/1PDj&#10;h8a9r859Lu/DfuwDLxye5oAn7nqnPGYRrbuTT7tMnvASTx804cfT2mnGqe938Lw75+HXd6dn8R34&#10;btr7U+frPd8x1+fY7d2zd9zfvT9v4OrOeP+ueE/vk8/3Sv/q3OzPGTLDfqefq5PdPMP8CfcOcCce&#10;PeKOg2dzusZrihMX34kPhs7c5ODwpnjCmXSvYuzavz4Bt//dHc23H3cCRjSfuROWHhoi/EQ06ZG7&#10;37jr8O3ZdXzcx3fC6K1ivKf9Jv7KH/2qj5dnwU0MTg33NL6iPZ1xyuMM3Id1E+b+SY5/c8GnX1+b&#10;6x2cm3OSM++Ee8Lh5x37Oo9H6t65Od0/mf1TOX22d+yZ++GOpvvMjNVcdO/Y4ys9fB6fnx2mvrHw&#10;vursq6+D7JOX92dHdqPmXODe3xi8RLyN3cnjy3xmrGp8rQF7NV6dg90yh/1enelzOLev5xrvfLfT&#10;rtc+Pe9KS3/aHy84zFrh6dODu4tw409uvuc6N2eVN5+aOdQrPbxV/6vxu/uYn7P6vO7dOYc9omuf&#10;1Fec1kUz6cLbeXXPde8Vr1ce78ecROY4f2XOTsssc8DYyT3nX7Gf570r53zxuzrju2Y+9en9un7q&#10;+xN0f6WzTPeZz9npGf2ZnLx+Y3/PG/Dn4vSztLsp+5k3ef/xjyenBibEGE08D0gePjxr0wNP/q6H&#10;GZ771Nv74Yd/PMnN280KD82kP/WZtLu57k3nuDPXXic58064cNintcbD9V2iTYRn7E5u353X1EM7&#10;9U526DPjh/bKt/noiK3vGl5HfK/46cNtj12NbtIaS84ORPpXvcyHixbMde+5673CbW1qZrEnnBU+&#10;9eHSIxr3XTGLPjW6r46ez06nO/CXP3h0vPILHw4Rj5Md7nCv/FZe3tEe2Te9Vd/c05wduItT3ad5&#10;7NVz3rnnO73Y865nn9Pvbby6z5xVhD9p7b3ST/jpmaaZkx87pnfqjc9uxokXHO8Q767hMXcVW8f3&#10;p+abhzcYdWumOpo7/MnjCot/5rBf+MzkLx9WHvBWfXBmUHecZk8YPsT2uVt7f+YR43U1p7nRGHM9&#10;zcK/NdHlCe6/wE1tnz9Zf/7o3opj/t0cT3bNXvn8c4YTP3vgY53PYJzcmjtc9IlXuhMu5wjXubXT&#10;vdyZvfOm5/vw7J+Wr/bk7twHm+6Pc8Gfvj9Fhwe81tEHP4lPNDvf7JZXfHvP6MDePXe306/a467Y&#10;n3udPh9wiNz/O++ZfU484bIPcYXTn+JdDWePl7XsbWyad4LZIzneaN0HeyW2P1535sAl4pHoOzP+&#10;aj7NwpNeZnt+8Om8xq01Hm++PiYPz2GPjng3PvmF03zvw6+l4RBbZ9xzdzhnYa9EMDysh5ee84m7&#10;w+idRu9wopn4E3biNZ3zRPdpTp/HtfNpj3ymdpzV5x9NYl6+G+eZCXeaH//mTzxjzDS2ynt2156f&#10;PdiFGF/nqznfhWe3nMk79hnfvVvPa3/3p12MeW/OMvkZs8azzCE3F2w1n/5VnDzRrHpXM30Oc/Fd&#10;xeau5q/0/JxCH7/EvO764UPEjzoRz8Tu04PffXCi+87p7yLze6Y1k+eOb+1VHm92CNe+9FYe7pNb&#10;H13wPJ7xBzD8AJdWe4EnmgsPjBq+Z6844NFYb7x7+CeG5znG4OHV/uDh0cPPWHJzya0Jhwd8VYPj&#10;k7o13gP+3WhPz1r5nHDa80STedYx39r0zXEOfxXtM3HwIoaT3DU6vIjgicEmjTnvyJn9z3/+8z/m&#10;0cucr9wl8zz76i7MjfZXeK7O9NPOwPv/q+19dY+c64r3q/b52uD3V6tz5B7grji/8d83kBt45XvA&#10;7jPGZ7C/Jv/4v+1G2M1+S3bLpZfX7g8jdvqeNdXR57nac9KusN1OzGst+NM9djN7Vtd3Z087vjK/&#10;93lH7X04H770wIn0cz44YCcRn74fe8GZ/LpH3X6T1thdvrUnOXuF61nGT3zMiRavlY851r4jz+ye&#10;65rZxnounOCchWiuPaa+uVOO/kqbPtz4OG9fezlvXvvE03zPcM84nu6DfSJezWF/on/xFQw8uyWf&#10;ztJ790w8TrSnM3rmVDOP+eGw29SbPIyhNda5Z7l3ojX/q3Lfw2r33S6rc/E+2nPF3fmnZ53z9Oyf&#10;+uqBHx+8jJHvfE44r+qzWz8T1pyuOWPju5rzMY96p6GHZlVPXhOGnh4R/CsiZ3nnbDx7f+PMm7DW&#10;UYcbHRE8cfJz33PA8aFHpP9q3Pmxb2aYZ7x70z7Wuj/hxpLnxTx+TkwNZr+TXZqPT881Tt7a1OlZ&#10;O3GMrfie4dzaVc78u7qVX/B3euF3Z0/mo/GuE+b+r5DnfDkHkZ05N/XdeHU3V/3dvLta8zkXGDXz&#10;qOkHJ6cH91eI7J5dv2J/5mVW8quZ4cAjvvNe+V698vR+zrPLnQetdWA7n4kfzLhze6384U99Y8nh&#10;2te5+eDRTDh9xyt/99lnwuLJXPc961P51bxdnx6RHVf16b3G5w6XuYmenZx7T8QzODwwe0w5fHrW&#10;MSdY8+B3tH7q4ZlIHt6pvz1bs5ttXfI73Nbuap8pPHZ8dR4+zN75NRfNCqdPXH3/jT5zd7PxSGRe&#10;+Gjdn3I05oNN/GBX/dZd8a/6T2b2Dp+sr/Y/ff9Od7yah4953gGczwl1dOREdKkbY86TyOxJy8yp&#10;N2FXfPc5A7H9VnjzUuPbGupVv73gg6Oj3sXWTtz4hQeX+s4c+z7Ro4lP9kjNfHajJjITPvUUW2NO&#10;epy9vVoHz/pdfsKHs5pFv+eAWwcG1z2wcII70iO2Dzh+V/3w8UfbES/jjfUcavaP1hrj+KIhhmMe&#10;evropjhxjOE1aU8w9rIP/vTax9zuUTcHT/qnMbqVV+N4ehacxsDRJDaGBjx1XtTRwCG2D1z3w7n7&#10;oE/E0x4T5v47c3aJp3NmTJh7r+wa7c6fOe+OPfOVM7x7t5Xfr7Djave/G87nK/HqfYP7d7uj3+c9&#10;uwF/Pvh+efWZOnP+fyw+p0Q6y//yJIRfMXKhp5fYlzKdmTdm6q0w9qB/Mgcu8clctI7v8rHnO3Pu&#10;qt8zavanZvaTO0U7Rfszc+L9Ktjqflb3fXUudBOv72vHnfRg+CTmlSde+DWePprkfqLBozn4hQ+n&#10;ta4/lXuPqxnTnjsN/KsZU7/vazfnu3qcb5o/nWnivYp5h8zsOv7GPA+8dcHzyv/ybvX4fNYbX2l/&#10;FTx30Ofhbp6eYbqrydO8nkWP2HuCty71NGviwU2M3ytPZuZpH/ak3zMa7xo+PtS7GI/ew/w7XtY9&#10;yXuPPh91857MeqK5mnvVfzLTmpx/9369c/5ujnfqnB0Seb+as6qvZuK90u9m7rzZc+ePN1x2sMY9&#10;5+FSJ1qDzyvRfuSJmcXc9p9wtM1NPfEn3ldi2Wm3M7twF8Tg1k1nmzD8HJuHL7OorfnV8tUZc46c&#10;j7M2j/7JefE44cLpeb5r5/CvojXt3Vr3k1sbbmpzWv+7/s/vKX2HfUefulPeJ2LPpd7td7qbZyS3&#10;zjkzV9Ha6PLa/Y+l2yf8POzDbHzNh2MMvT06N3/Vs0/zWwOXfXpXcHiT3w5Db4696Bsz9105c/BL&#10;Pc0MBtd9Y+REPBPRECeO+VOfHaZetCvcvuTmOmc/eFMMn398hzZxpQVn/8lzwtB1bzcrXHZq3d35&#10;rf/qerfvrne6J/fr+3J+6oPGEe9TjxUPzxM/uPG64uf7t/nOV7uAx/sOH907426H7HZ1/t6l+XfP&#10;13r28y54Gsse4N4JDF/8zHlHfuLLDnfmRcMLHWdK/cTTevL2oabP7ODB3Cc3h9yxee4598zk/Bxh&#10;vXO01t3Fwp/0+FzF7NN6diR2f+XZvNR4rDSNt0f3qeHhT03/NLYOP6J9mute8mjCae0Ka7397YFv&#10;+HCIxuznvnH49u8+dXPakz4x/bxSg+HVsb3oo1v14b0zsjOeXWenaR/j7B0P53gmTh7uT7lnoDdm&#10;Df1g0w7G+P2bvayffK0ntyY5uPV38lf1d2btuO84y84/vZzV93fF/0R/2mHCPjH7r+Tpz4vzv9IZ&#10;33EWvr6JV56/P4tXN/T37H/6c7Hz/6///d///f/8jdv57u2YeMEaT80XCL2ud3PotTY/6fcTjudl&#10;zsRDZ25jnoevOeQ+CzwwOFPEn9gc8PzGi9ycCXP/KkdPvOJP/WhXZ8WXOOmNNY965R9tOPDs5Tx6&#10;PgOT15W+50wennfiZ/5VfuX3jj5nItozeXBj087dx2viGkMHnzocMPOTm5N62i+c1rcODjgxnnkm&#10;3z87f/6I3tjdvGeiB+cMPYs+/ERzwaczWOscPVqiOTuM3p0Yb89NPc1beZpvH/h3vKLZ8fHfcZjL&#10;9xzqXcQv/nmlZlZ01PE0l9ze1qF1/06OPzvd0X6ay/1yXna9Oxefu7rwT2au9osWfTh37ri19iFP&#10;PPG84qTvO8IfXaIf+sbu5NE/9bCOvYxNe+RscN2/0pl7kuNHjIY7RM8e5tA7ja9qo2eP3A1/8D/N&#10;N7f76fFKD0946RmnvupPPhMWn3h2D//TyF4rH/rtB84O0YOFi19//oLDhQ8Xr57VNbpEfv+QHBw/&#10;63Y98zq/0qU/zYvPruc56MP3PPKJC9YzJg3cjp7bvVXd/r5/NPGF55z+aZy+PuObF7u3Fzjzu/9T&#10;au/Hzt6NM/bXTzjmJ7dX+tR4wIlXHr7npe/8j+b//QE+dSJeyd03njyvqyd6HuvB7sSTeXf87nJ3&#10;++9605w+y1395HmKZRbz+/1tD/p+H5tzt2a2dXf92wO9cbDMMe65yeERJ256E24v+vi4d5rjYb79&#10;6IOlJrcmOVzwiWstOTqi9eSJzac2hxwvONT4pKaHpuMJpzVTnTnx8g4Tz9i7ZjOX2dmFl+fdzTlT&#10;dHgT8Zp+fkkv2jzmg/3R+L8/nOy406fnn3/wt4ZZUzQP7cT7Kox9TnYxB13vCWfVb/4n6t3s9Nhx&#10;Nfuqv/OPJ/0rn9V84/HCLzGeeYGFyxwwIlz7JadPDIZH8lcfvOz/qucdfeb3bGp2w6+54fXvD1pj&#10;bXK8wVdx5dP89mvdqn+KZ17OyNnxR0/de53Wd/XMxT/15DFhaByjt0d01OThT37w0k8+PZPOfPfx&#10;mLDJO1h//syzDzgzUjunT9z14BB7zqk2vGjNxwuMfmr4zDUHLNE4GiJ9fHuefaYc7/TwIIcPJ9E/&#10;/9PvGF5e7GK/xict/HD9eD/jU462Y7jei36wK3+4K4/07c1eVzp47Zva2u53L/3p8U7WvIL3nPjG&#10;j1dqXsbQgSXCo0fEM3V40zPh0U3PigueOGnpx9P5NOMVbDXfnswnutc5ZznhWnuyB3y8PYsczrti&#10;fF/1vnO2072zE/fAn9mdan8l3qtnyx1Nv3/1/X3HffDeZbbz79jl98y/xg34+5TznI7PGHjq5HnR&#10;u7oFtOGR//F/220hZhhDNCe5efRYijpxpTfnNGdm8407bx41nMTer3vdj8ekw/tdkT2m+ewwzVrx&#10;J+6rGDtOPvSyD/dFNB8MvnsnOb/5m7h4T73Gru7N++18zcuMK9/eo+v26/47/Scv5u/OnJ3g9X4n&#10;9U6bnbp/tcvJzHDwxc81HvSo70Y8+25XOP70qVcRHv5E+F0Hj2bCg+Fn/cSlv4uTX/N7Xvev6ujb&#10;g32JVx7ur7yMJ8fbOFj8jOPvPhjc7qX2HPrg6D0nPXj0X4me7/wVz3dp2afjXf/o89y9t7v83ou5&#10;RN671Hmlzm98+MMz9D3XNXlHtFOEO/V+NYy73O3N3cJZaVZ4dO+6s/h4n/b1Du45N4cznUR09mod&#10;nMapr/o7XrSZ7fn4BSPfeaTXPPhfFZnvc3gv+mB9Nn99p9c+V+cwn1lXEU1i//qZHnPZD8/0zQGH&#10;33HX3/Xw8axgJxo40ZInTl6NMTdx1zNvlXumc/N7hnnppeZxLxjvDf2T2PNONN/B4dyrfelf3cGk&#10;R0vkfKs6HviEQ05En3rXh8ec1tPHZ1WDJ+KBJz1w6r9C5IycjforzuZZ5Nlj9fkz55X94pM5+L3i&#10;ZS1+RO4UTurTua21B16JNL4AAEAASURBVPkqMn/VfxX3bn2ezKbfPeaGw45w01vl6cEnNzeYH+8Q&#10;HK33AUt/haf3iYd5uzNkLrzdDnj4PDs+PfjE4M7h3Y3sTMSXPVPn//lhNSt4uPBXvKu9rMOTXRLx&#10;v/Lpvn27d1pfeax2sw6OsdP5vzLvznnD5Z5y5uR39E/vaTWH2exETVzNS98a83tWargrv0/jzM+e&#10;vWvvO+3iM6DHK9F/Ac4sfMwHW0VrT/daeZ3izOnZkx7u1HsF445e8dhpp1+/5Sw+86RnL2I4ztET&#10;8TAHDG1z3T/J8bYP2EofrvnwrJv64YVz1bMP3kS0xIkLBgdtIj1i99DQJ8JzTR4NeSK1v46D88Jr&#10;FdmBPt7Bu9ccuOBTNMd5uF23nvnwiMHJW9N181y3f7S5x+CJ4a6+/sKdvILzpG8O+Cpecdk3erjG&#10;8KVHbU734DzFo7N/+3UvfGYRwzGPnH57pqYHF84U4U69xuB2hAdO/anIHOI75rRX6pP7C8fc9slu&#10;7TNx3nEG5hDf4emzveqXvXh96g5e3fEn6f39lfc098Yru4ITg33qbj/lm51/P3/fG/DnipzPMzW3&#10;0zX4LlpD/h//eBIDCNRPY3xWXsE54JV/e1BbDxav4PTAqYlXM3f9eE4+zNpp3YvHXY31na/2Mm/a&#10;2/1X8j4PZ3P0fOeZ2/VuF3te8e74XnnRjyc7gP0VY87o++PMxp6eGy/0rnf+8JoTvDG8E9NDa3zC&#10;0l/h+Oxm2f/VvPdI3bO7njjeo/nukZ9w4Hbsnbv/jrpnZN9g/sOOV+a0P16N9z25Ty8YeXzYNTn8&#10;YMZXPGuSf+phr0/5P/X1Xn2v8eSezdvNmjx2/NMee4TfM/iNjTkr3x2H3ulZVzN+As5Z3rFLvKY7&#10;MfbOedPOzErMrJ7XtT3SQ298wugzh3oVd3OtMW831xrn1uAFRjQ/uXE0zVnV5ttnxb/C8bBvNODo&#10;U8PpXjjp5ZXeqo/XnYjnSkOfmanzdEQPjzqRndG4N+XmTX6T5hTDzzOutGiueKd9+0170E/kLwnA&#10;wkdjjNn0UtOnRwSHmwhmHRg89L9S5Ayf3Dn3wx31PHDmpw6ncXTgqcHQJjbWNXqitbv8Ln/nddJj&#10;Xu/f2l1/12uf76qnHY1d/T7D3O84Q+bnveL9Wu0w7TlhK/1TfDXjal/P44zGnMfLc5x7TvPi4b49&#10;ybtv76u98HBsv67tb90qP+UzZ+LTW8246q90d/DsxW7vnDd5MSeRvvPsDafzO2eytv2YS2xfcHSp&#10;yZt7WreeGTs9mh03nF2//fEMvtKZ0/qvrKc9Vjuv9mqP6BtbaYPf4bbPlda7hGt+n5MekVldB4+2&#10;9fDvxFc9vFt7ubfaacVpr9aj4/cH3e86fDzRhhOMmmgtGmOrHH1rgk9YfIwnb25qfHvuCod31Yf3&#10;SsyMPkP8wPgzut0Me6DDw3di3pXfrn/SY4+rO4RnT2uu+uhOefATV/fB/MnT+jv5NIs5kw89YnOM&#10;n+x5xbeHuT3XtXnkRHhdM4fY/eiMOcfTER9j5NGmnxc+RDj0wHd+aK4iXle89Pv3b3e00fe+1PgQ&#10;w/UTPNy8Js4Kj0f3uvYc5+HllSczp7nmw0OT+nQWPp5hH7zhdUTXmua9UjPjFY+d9mR37hPubqfm&#10;hAu22+O0h1ci+W6fU9938diL3RJ/0n7vOuc7fLiX/PqFe7Nv+nCCc6fJuxfs3Q+zPffdM377/T1v&#10;gM9Woj9fxrkZ98GuIj5//OPJHnIl3vXbq3/zkWXhPFmc2Xiktk/wftzv3nfV7D/t++pOeL/q80R/&#10;cp7T/fisPNkDDbOu9lr1f+Jnh7O9I3I/k9eq5zvxe8Qduj/5GlvNgOM+/vR2ceLe2WvHpUfc7bHi&#10;rPCd16qHF2emhj/hwZoXfjD4qSce/XCbjyYxzzTjz857fpz82Wnq9dTmcLbmrerWr3jgvs/VrODu&#10;kSdyNnJ87+6B7leO3Mt0hl1v4gfrO13xnuC9DzXvm+vGrnZD+2SvUw2fu+ZPuzbnTp2z4HlHt+Ku&#10;9obPrNUd0of/yegdmEu8M/fpHXr+NC+7XHEmXTCf48rH3JXfCn969pXfHXx1NzkPZ/LZwTKD3B7T&#10;WVoPn9j7Tr7hTHwwor3wSSR3f8onn4m3wyaPq/nd75p5K5y+47SH+87jG779k7sOH561zpnZvK7h&#10;Wevc/Ts79Bx7/hVz7ok7os5ZnffZ3es8Xvi1bqqjv8vH544OzdPocz71uKv7yvOx2zQzGK/+8y10&#10;iZPW/ZP8yoP3YeIFo+9ZxibdVd9ek979r8qzM7t4/8zvGt7pbuHj0XHncTIHjmfgOfXA2APuKoaH&#10;Jhx0xoy3D/zgrWlu19am13WweE54ev3cnd/6u7XnOY+Pa3LOQR0eWPI7T3Q7H/fhJXoeeOYan/aY&#10;+hM2aXeYd9jx7vTesdfpvMziDETmJ/Y/vjj1NQ9fY6c5u5zydzy8vM+ErTyigw/HXmDEiU/vbmTu&#10;bt7kGR0aYrA7fisuftNcMLREa8DMpd89OK9G/PGhzjzy9JKvdphwtOjgUDOPSJ+aiA/1ikf/Kq6+&#10;fuPbs1a7ZsZqD3Dibp8TTut7R/rxmnoTFg187zBx3WcWPCL4FFvfNRq8iOCnMTprr+bgG024ROPk&#10;iXjbt7H2sJ4Zxsh3OjieGwwNO6x4xsNFB259z4DjaL5x8lV/523N7p6YcRXt19zdHuG6jw+xvVzD&#10;sd795JwNbvdT0yNOHGYQrZv4xvC1ln56wenBBV/NaT41vieRWSfcu5wn+9yd8ZTvu73y+PQdvcM/&#10;d20fn697V+ft/k9+H3vXn1bznkx3uOu96xzMeJffb5/fN8ANXH220ueF5k7E/1//5Ul/IyMn3jEO&#10;91R3yrszn4Pd0UxcfFY70k8MJy8/9I11vvJu3pN6573rPZm103Avq/ugv/M47THjjidctD0rffeS&#10;o0nsfvQT1r7fUbO3z3Oyx4oPzp1Q4wlO/e7Y8678p/fldEdmcYfMoqYP/lWR+dO8d+yEv72c02d+&#10;1+CnMfq8Vn+odeITvXc80aw47/DxncTPdc7puvfgL2ejY5eOrflk3ft/ctaVN/dwxdv1uXu8qNGA&#10;UxPD4y5WHHPJiWipO/Ye6U9Y8Kv54XzVw45Pd3pV73PGK3tw170Ts6y5ylvTnq3vPjuFhxcconvJ&#10;jXeNR/B3P+z6yRm9c5+1+1MdTXZk34nzKYzZkz897o8arveFQy8x/KvnSjf1G2MO0TPNpQ+WCHal&#10;cf9O3jM8r3t3fMO9o8/c8PN4hz+A4YcTjr3wNuaZPeLE/4TjuT1j12vup+rscHKOab73P/WwBk9j&#10;+IBRw+1IPxFNOMZTu+ccXjhXD7o7mivPv3u/37e+j+nX775/3pPWfUU9zZ4w7/Jq314nue/qhL/j&#10;TLtPGB49e8UFJ6JfRfuiCUYenfOVz47XfisP7xKO61MPvNm5Pej/VaLPx5mJU49zh3P3TtF2vJpj&#10;PrsFI3/XHp6zy5nbHO6k8VW98oF/1Yf3q0S/z975K9+/3XvU9+296IFRc46ugxtzjuZuZPZKx4zw&#10;+kkPPLm54K3peuLhE276rsHQ+c/38EZDBE+MF9rU0VMTg/P07OATD37HcPHo2c19WnsGHmB3dkX7&#10;rjid92Qf7osz7PbBD82Oe9Kzj3O0E+YeO+/22vXsRX4n4n1Hs+P6vM53Gve4D2tXO8JZ9RuHn3nd&#10;8w6v5PbNvLzAnDNjwuhNcfr+ZV78eDKX2WBTtCb9rifNyjda9M1JTW/ybOwOt7Wr+spz1V/hPWfF&#10;a7zvou8qvtGAm48Xvd5hhTfvK2t2fudM3098fUc9x/PJd/zow4Pbfu+o4+0dqN/hPXnc/Vz47OR3&#10;PaY9/ooY72Ni35Hvrnu+CzyM/c5/38CvcAN8rv1ZJ/f+YPDd2+Xh/3fECDHaiU57eE1/uGwPzzfe&#10;eXbEs3urOnxr+h/knHqe7mie89V+wb0f78OOf6eH9+TrHjneE5/enXjis+Ks8N38PseO273VvJVn&#10;cGvIm09Nv+e+Wl/50/ccY7u9dj37JQ/Xvt1f1Scz4mte1+1Nv2N4wfqZdm+ea/viBUb9VTG7T/v3&#10;fN9fel3D9zlXHOvDP9Uw4yTiudth53OqY87Oa9eLfjVr17vyRIt3Inm01Kv9wa3ZzfzVepyL6P05&#10;e7Cpby45PGvprSJcIh7m0zNGHn76iWj5w6hwwOBfxdWsuz5Xc+iv5tF/GvF9sjcaPLIDeSL94Mnp&#10;pZ6eq/6keSfmffH9yp1Ws9hr1WdXYniTBgzeq5F9PuGLJzPYNfiE0U/sPr3g+MJLzWulQz/Ntiff&#10;TzwDLbFnuN7l6fXvqZr/j3/8gzGPInv3OT2njdNDZ157RNf99nKNp7HkeOAPD9x8Y/DSd24+ONG9&#10;5PFb9Zrrmj2iJXf/iaf1PyE/PUPO7ztw3udIr325Q+PNw9Mce+NhzPlV39ye7R751T7wflJk595p&#10;dafNe1JPM43x/XXyzl6f2o0dVv702atrcEc4eCYGo6ZvzXfn7MSOvY/3755rfIwlX+Ge15yu8Znw&#10;9LhneIk8k8az4a1ic/FrfKWfcDzSO/FZcewzzWkMn7u69nGNF97pBXMdrGsw9KnvPOgm3/iwA7zJ&#10;+2lv8voElrNlx92ecFbzd9qV5p2435/exb0nM+P3qseTua3pHbIXZ2VHOOB4UDvCDSc5va6Dm4vn&#10;u2L8Pbt9u/d0F3xaT50Ip3eAE5w8XPjGzAE3lpwHPbVjetaf9sLDN/qVh/1WebR4vcJZaU/x3Q69&#10;o8+Lztg0E557k6Znmb/L25+aOM1qv3DDa+7VTvCZ1b6p6cE1Zr77xltPHQ77TdrwzLUn2sTmrOoJ&#10;99zue0by1YMu0X4r/jtwZuLlmjuld7VTfv9jTfPxBqfGv+vgJxh+RDSpyZlBDA6fOXCNw99FdDtO&#10;evjCp0ZnnJye46pnP3OSu44XtTXMoLeqwTvu5jT3r1r77shzx+R9buOrfKfp3jtr7xPf6bNyZ17r&#10;2/+OV7joie1/1++vzvf95M58b/TA6IP/1e/m9/l+/RvIZ3b6vPKZ5oSu4fvzvvOBj1di+P/6v+0O&#10;0KTU09BwVw/89jK/e6vF0cDvfehf6cPDw5onOuvxJKZ3cn48HO1h/B357pz+w//w+Meu79pnuo+d&#10;Nz0i+k/fw8qfPejf2Sda+MT2w/fV+En/eE97M3O1+1V/pQN/VY9PYnvlPD5T8uZY33m41pDbszWv&#10;1PjjwZyO9BM5Dxz3phx+elcauMTJ7xUM36s9MqO5aIKTv7LLlfbOHP6wAU92p0482RkdsTWp01v1&#10;mZd+a+n99Ljam7Pf2Z/3pT3fcT+TZ3ZjT/p+v/LzMP3dOdDuOO84w87/U73snefkjL0DGjye3gF6&#10;/HrO3do+zpmDn3tgdyJ+r/qsZuK/6oNnPlyie+SJ3Q92ur/noMGPOn6vPPjZY8LSD5653mvFDR8e&#10;GjwSrx605nlW+jwr3P1w4KFN3XO6xsMRnTHyXQ9O4jRnwqw5zb2D81O9edHzkGdPHjDqXQw3r/7H&#10;qWjueKGZYvt434n/1dhX7ZN7eDILnbW+U/q5N3C4Uy88+sn9gOOTXjDX8PGeenD+KpEzcj9fcS7P&#10;JGfuV+7BTEfvs9slPPpoqOMHZp5xcz3/O3J2ZSdq7+u9wuNc5ppzmk8zT7U73rTX053bq+tpD98R&#10;/daxD/2O3E3jqfGfemD2vzsbj11kB88Jn1n07WEsOY9zsCninZ7z5u56zf2J9cn+J5yfeLZXdjo9&#10;8+pz9srs1npGet5tlbeHef01QK/x9nhH7RmZy+ydN3/uw5+3hGutPSefaQaaRPpg7dE4/MTudR0v&#10;fn+ALpjz1H4mD/rpRYueOn109BLB0Hekjw+xeT+59jk5+7Svee5zB8HQE4O5n5oH3Fx6q2guerju&#10;gSWa53zFj8a9nWbXi8/u8YzmpRdvONTNu6rtccVNn3nNnXCfHT68qbfyh3t1RryJzLQe7E5sv9bi&#10;T6Q/1ade8bjiuu9ZxtnF8aoP95QHfxXbJ7X3XemCw2uPnaZ707zJL7MmfNL3jF+tfse9cubpzuhN&#10;8ZS/u/ddb5r5nRh3/c4dTu/wnTN/JS++ln33ubPVvcGnT/yVzvx717/nDfgzvrsBPtPmgyXyNeB+&#10;/Lr2jH/7L0/SWAkYAu8kRsOS+E4+E7bzxyuc5Ct9z8bTerCO+Bq3n2c6N/8kP9nlxGfHOdmPPYg7&#10;v5Med3XChfNEg/aVuJqbP5ygl5jXu+7nlX0/oeWcnC+Rf1zrnvPVHiecaDMDLl7G0mOf9JuL5iS2&#10;l/0yYzVnhaN3v/dIb7UzvZ2+/bqezgQHf2rHnrna0ZrkzbNPeu671z7vrD3H+ZMZrfd5Jr/mp0bj&#10;fNKCmQ+W2PrwwNDAp0c96d371fPcA3fxrrNMdxhv7jrz+llpmkeNV+rk/OE332c5V5+tZ3c/fs0J&#10;dvXc3f/K77v7q/Pkbrgfot+L3htO4sQDg9f6rld7rXzArfMscng971316vx3/CePk/3h7Gat7ica&#10;93Yer/S4/2nX9Pj6bp53Q5sYHG72otc7gptrDn0iveanNoecGN2KQw/vROuSuzavud1znfnemzs1&#10;hzm9Kxz61I4rTXNck6/OGBxf7w6OngiHPVe+8E9iz8c7WvYwNnmyF70rPrx3RPZfeXGGqd97h7Pa&#10;feJOnsbwitZ7Tl5gzQOffI1d5ewSHp7GrvS/+2c3kDvlflF0HTzYp+9/5989dmw8uwZj30Ty9Pzg&#10;QXRvla+8Jv7Kd9p50oOtfOgT4RHBO3I/jaNjP2rzWkuNxlxyOK7JM8N9avqrGB77MZvaf76FHg71&#10;NCcc7wLX8apv7irvXczb9cy7ync+3BPRZzKWGVO9877aq/t4Maf7ru9wrfudf/YGTt67z27w7+7s&#10;k8hnxgywRLjuTzma9Ky54zH5Tpj9u8+Z2IcYXvdSg6VvburVAy9aHuf0u8e84M0Jlu/LwflzoWDe&#10;j9qzgkXDC07ikwdv/JgPTj15R3P1mJMcX3T0G6f/jsiMeHkOeP9eE5zZ0VgH3rzgYBN/p6M3xZVn&#10;46l3c9sbLj7pg5lLv3vg5iYHNx8sfePmJ89jbvLwjf3Juv6ROWipr5X/zpj03ulJ3xPsZfw0PzlX&#10;dmzehO1m9p74cf5J6xnJXZs/eZz4x8NaNDtvc5zbx3ryVd8ecDuiJUZDTrSGfnr//Oc///VnjKnp&#10;TXPdtx85syYtnDuReTvNCWen/87e7q6z19XZ0E9n4L2425v434nt7mDX+86df+XZq8/N6q6NO3/X&#10;HXzC8127/fb5e95APpN58v139z346nb+63/+53/+9bu+mGKMsGtwojVZJA8aLwaGjghn6gfDE37H&#10;/s1N913Hb5pjzipH13HFBw+fM6BNz7m55CfR3lf8ad6J5onuyjf9q/et56bOK3fJfcYHjDwRDprm&#10;pIb3R6If6BHj5TxUasn+A/OO5q30zXlaZ7dpvys/a7y7cef4+X6ChWM9PKI9Vjw49jZ3NQMdsxzt&#10;FTzclY91nfcM/y+Xze196a1w+vgTr/hXfXw74t941/CI3afOHhPH+4U7cfDYRXTEHTc9eMQT/rRr&#10;MPB42c94/Kc63+fA2YE6Xv1/a0qP6HnRd43nCqf/NO5802PPp/5PdexFxId9gtMDg7OL1oUXLT5E&#10;/Kaevd03Tp4+nw88mUGEE01yeNHBwW+KO056+E1aMHuEnxps0nePGr+70fOutMxiL/aNjp49+v7N&#10;Cx+f4M7xgtO1Z5BHn3k8aF2Te2/n9O9EdrOmZ9NrLjzvzs959NA6pscr2jyp83T9B6gf6AdixuQV&#10;Hn3kzEjdPt1Dj/Y7onea5vf5Jk6wK59wfB+peaJFH47f33Amnfn4TNGf9/TRwcU7OHkiPKJ79kmf&#10;v2BMnhfc8MjxYe5VhH+qhxdftMmDU8NJDRbO08fe9jCeOZ4bXtfWOrcPmvTfsbvn7HJ2YKb32Ok+&#10;3cs+7JRZ3muFh7fSWYNfMPsG54FPn5o+OPUqtq558bnitOa765+0L9//eD/u7La7+/jkxfe+r7pz&#10;zsG86Txwph66jj7rHf0p1zz2AssuE9Y7dh2NPbo/1fCZ15+PaOC0Ho1xMDTUcIKDwaGXSM+Y80nT&#10;/XjAy3nwZDY968wx3jm84Cc+zMTHu3WvazREa8E6Tvt5T/etNcc4uXVXXDR/9+g7u3MX3O8T/RMN&#10;uzE39eST/oSjfyXi6x0mv1Pek1353jfNBfP8npEaj+kcwfKPS+Lh70vxTg9NYjh+5efV4PnzOXjo&#10;Etkr+e4Jz/pwqbOTf/5mPv3U6TPL+GpmOPCbgz44HGPmp5+X96OPlrqjd0juF75oPN++xp2jexp3&#10;8yfP8NnffXy4n3C8P9zGOQv68MDQOLpnf3BieuTE+Fgz+bqfnNoe9jEOF9+ug8NPtL97yenBD5YH&#10;T+NgfzL2P1oH03ryiQc/EZ4xNOmR0w82aRprHbPAm48/ceqjTZz6EzZxw8OLeR0nL3Ou+p7rPB6u&#10;ew98+f7vmeTWwO+ecfPhuQ/mvYK1Dk3j6InNo3Y/Hvikn5excNGZFzzfm4Kt+s1f1fHKM/mgIZr3&#10;h2jxQ/jWLGjHMLshuPJmfnQ7bnrtfTIjmrz883frdt5wTyKzwrXn7lwnvuHk68s+PevU51O83df/&#10;p2a+6st7lLvkbpPzGDNO/0mMJ77RT77uP5nxW/P1N8BniPduel9Pt7IWv1OteWjt5/5X5uySmdmn&#10;d6Jv3Plq1+j+O0QMJuKuZ755yXe+Xo7cevte5Ssdvtazl7HTnDn4UkcPNnmZ1/1X9onXzptZ3s05&#10;/Z0HvUmH/mm88qYf/8ynTiTfzfbO5jvf6U97+CV6T/TeAwzN1IPzEyN7927gff6+k+7bxz103A/+&#10;4NTWP8lPfNjB/pNuwiYt55x6mTH5MHvXg9MeqznmJ4e3mtE4fHy6Bn9XZP6n5uDPvsxJJKdHDN46&#10;esSpP+kmXjxWOP79mwfzV3uHQ885non0k+MJhgY8nK9+vAN5dnj3Tv7NI39Qyj24x1x62cV56umJ&#10;Dq37YPTx6mjNlOPjHh7do6YfDZj1ncOHS2zeV9We318fvQPcnIEcTmrjzuEGy4sHnNrRPHB7giWa&#10;O+W7OfZ5Vz7tcOK92zM9++IXbKeDdxLt357unXh9gtM79Qz3vS+5+9F23X6p0SYPnxc4kX5iPydz&#10;ouF7ZuupmWU/5/SbT80fEEcTLl/vXYcfDO9w86Im4uvYO7hHvuIYd45uF7PTXU38nmimPeLDvZx4&#10;Nvfp/t6FuXi795159lnttMK9L+cKFj5/yG4czLrk5tA7mQl3iiv9NGvS/ySMs2T35N95Bnbp+znF&#10;vb/PEXzl0bPeWXuHd/o+9Vrtw91MfXqeOWHuT3k08d9pPR8+XulNPz+2Bv40pzFmgNsLn8TgcMC7&#10;Bt9F/Pm9kD2ct8euZ+4Vr/vsg4f73esaDdFasI4T58q3PaYa33d4Tf5/N4z73J07nK+8b8/q/dLL&#10;q3H2B8eDSP8qon8HD6/Eu3tczefXQMxofv5xZD++t+Su4eLnfcESp1dzXcc3mgljpiO8RObiYd7d&#10;HF909u4eHOPm+zyNT9pg4fGCk+gZ4PY3Rk6ctPS8F5jjq328skPvS02Em2jMOZxg/Vxh3bdv9/A2&#10;7nt0Hu5UR8uvT9I3h9r+zpkfXnC05Oa6Fx09tHgR6VMn4mHM+ao/eVlHDm+1E/7hkUeLzj70E8np&#10;E8Fbv+uj6YgmMX4rT3D01NaTw6EmoqFPTX+K5iRHO3Eby+fT+u77z4O6l3rSej59Y/YBh0eva3BH&#10;OET3kgfHn9ox+erB03pyetGCrXyCs4d14MYmr+5TE3dzT3r4JDIfLPpgrvEEI4J3xNP4lQZueKv5&#10;4UzeaO9E9iGiZT71kxiP9sXnHf54/Z2i33e+P/X5w9l9dpr/u/6ZN7D62mFbfxbA7kR+fcbXIhGP&#10;nk89zaWH9iS2TzzwSex+e171m3+33vmzZzynHC3n6Pq/exmI4DYFW0W4GZK8vdCt8PTxgMvC1B2b&#10;3/3WN7/7rT+pr84zzfjEHtOu/OFDet6T+dNu9jnlWXOS3/Fl70RePYNz4Js+WHLwxlyHd/pMewSz&#10;n/PJt/kT5y7GXquflFd+0eXJzqu94bQH/O5PNdz2YPakSa/xSX8Hix+7EKc5zDXHc8Dh0QOndqSX&#10;2Drz7uZ3vMxln8xb7bTin+yIp+ec6CZO9jjxOd0Xnj2dex7caa+7GDPuejZ/5QN+d6/me17n75rR&#10;M0/r3se69J7sF11e/f2zZ6284a363jE5/B0eTvxOPdura/zAVzvQX8X2WfG+Et+dZer5Tp2zc2vg&#10;NA7/acT3qf6u7sn+TzRXe7Un90C8q28/9I3HP6/G4X9l3J3V+yU/5Xp/NPZy3zjc9I2nptd4eqsn&#10;mok/YfagT3SPPD1exjKTXcGJd/AVF6+TGI/siBfnMXbiM3HwTg//5nE/q37z79Scpb3B73hdcfHs&#10;WVe6T/ez12qn053D4/fp+XWHf+2x8n7XudjxXX4/yYezJX76Hlfn5n3NfF7ea6UDh+v9wcIxjubv&#10;Hn0/uQvXybkz56/cWfw8Y/Jy3/OfcvHDCx9q7wS3OdSJzXHvKs8s5sbHXs7jAy95eq6DvfvZzcjs&#10;3u/ufPR9Dmr69p0w953f4Vr3d8xzV9w753/1/ia9Z0x9Zieaa/wqn85iTfuu9mgeHvBXfXhXsX26&#10;vtKf9OO52pN5+DQvv5aCk0gOj798RJ+YnvtomgP3/2fv35YkSW4ma1RGSJnnmsP7v8zczlBkb2X/&#10;i1zUD2Zu7hGRldWdLhIFQKGqgFlEZh2bdD85WvON00eXmjwauMbwQkt9Gk917MJsdOA9j10nHAwP&#10;6pPY8080pxy8w3eeunf1+VY97oaIZ6L1+LsfjAc9dWLr6eFB7Wif5P2gtbfz8OHYyz70jU2556Mh&#10;wk+9mgPnbvQM73DXZ+Lvdu1Z3gOvcCZeY/B3kbtrDl7T/OZ2bU/r8TTf/RXeOuoTLRw0zACnXsXo&#10;VtxVL3zmEe1vXfep4VBb3/kJB83qLPSniMZzgvnPGSZOvMAT0YN5Fj2wiTP9XAv/afQZ8GAX75Cc&#10;mj78OxGPOxpz0b+yg/2Sx4tX/N/pzb72Bes9fup7N9DvU+qvutuf9/Pee/WU3e/xU5+Vzp8Xv6fw&#10;3QdLBPf3z941nKvv2ZPGc7rv3lfkmc9ZM6/zaT84ifTBUoP98x9PUnAYiKm7B4fovvOVtjn4vDtO&#10;cxrrerfDHa59uMtX9E+12YMvjvagZj/v7ByeseToVv3mr+orn/bvOvrGVrMaP9XtZrRH1z3zk3Xf&#10;ZXYBW83dnc2ayQf/9pi48Qrf92Pe5GGuc+/1jtx7rPzg7M5gLTx09Kg/eR5mncTdPt7RuX2j754x&#10;ekS0u7lw3hW9T3tmr/TheE92pIe2a3BrwRLxWfXNfZpzjrv61U7sfNfvu/BX5zrdr88/+TVn8g5n&#10;0sKlhxfRfThgr0b79bx4e2dz00vdWHA/9Cdv874iv9rBZ532Qc+Z4HQNfhqtdz7pvSP7wIu2sZMe&#10;nKu48o6ue1e7MGvHi+fqPnoefr9zXJ2VM9Hn7B3ph5+cvnG8iHCozaWXaDxceuhOIz7WgyUat2fj&#10;K669klNHzz9eiq/x1O0fLA+8P6r9j/HY8ZlhnvOd+87Xuite+ivOyS4rrXdwDp+zu/dnyznrdK5d&#10;r/kTd8L+DHeac331OZg33Wm/F67Nx8P9q9z6K+5p/xOep7NXvNyN93K+0rwD93vCTOLK3xpzJt2K&#10;a91V3h6ue6Z79g3PPXREuF2Dfzp6t6tZfZYr/qf6d3aedtjddXu/euZX9dP+f0Ys9+73hbzfj9XZ&#10;W7/igeNP/SSudlvtsuLfmf2OvZlnr+R39ludcfIGS4yutcwlmo+mMeM+R/A+S89rr+Z3/6qe9vZO&#10;zq+86K800yw0xJWW/tPIPdp/tc8KP53NjPZZ4ZMv+7rXfulNWOYwC71rfn8KRpy4YMyBS50+WGJw&#10;/vLbeHLqaMKjJgbPkzp9ZlCnZ13qq8fa5uIPHq75yf3AbxzOCqf/JNqTPHus7oEdPQudMfL2mfTh&#10;2sO59f2+M6Oj9d3r2v7d29XMWJ0nWjj47LhwJp175HjjSY0eHH4iWP7+nNx98l3Pc+B3jB4P+K6D&#10;5RVs6rffad2ek46Z7DNxwK44V3187sb47rz59w/hcH93ZqBhBvd2x8Nc/Iy9mrNbx/i+a559nL+6&#10;+19Jn3vjPZrO3b2uJ80r2Kf9X9ntz6K9uuN3fi1NXnc+c1e7rt4Tz3Ae/pXntPNqzhP8av7kOe0U&#10;rPG/x7zByfBVzIfYzXPP+d35zLPHK2ed/LwTfTDmJpLTg2t82g3e1MPrKl79Ito7XHm5Hx37GX+a&#10;49X7rHB43I33ASNmJ/d3OzJvxTnts9/K51P4p+b2/TGHuDoP9wXP7wkaONTEFU6/dwK/E5nBftE6&#10;p3/HM1x0xEl/0vMuk0djzc+Mxlqzq1d6726O8Z3vd+r5fry/z5V94Tny/fVT5/E+0wzmsxOc3t04&#10;+d3YM1Jf7Xd3xl2+d2A/dnLvri98e4ElgidnbnIe941N3PTBoyMnpj/5uR/O6eMZpxp4vUc+f+yB&#10;L3HSwE1sL/gdzUPfnLs1PsS7+u/En+7S5+L+jK32v8OdPKZdwsN30jQW7mrXXa99Uu/m7nqT1yew&#10;qx24h9W9slP7pEaDB9wpwokOrbFJc4L1XtbgP2Hs4N7OC5455HhRm8sO7jmnH41zPCaMnn3A3h2n&#10;+Z479SdstZe5+IIR0V7V8J7G9n/q8x103GVin4tecPLVzq2deFcek+aT2Hfb55NnxfvpmfP+rt7j&#10;k88H8/8KMXe8uqvV+a15+h6tvFe437eeudu/e2iJ0zw0zUmdF/1Je4rZO367Gs93zI0XPp7JDPe9&#10;F1xrya3d5fCJeEbjvPvu7fx/es9vIHfMvT93WSvt/+T99G5X+lUfPF7k3tgzjL8jn7zBsgt54rTb&#10;6Q72sgZP/KcYPjy07EWdGKzxSddY13jiRZ+aPjPpg4fXGL1VvNLEz/PtD24sc6wJhz9f9A5o4a96&#10;xnsOvRXOjFUf/WnEj4gutWckDwZv6hmLT9f2Jl9FzwqnvVKzS/e7N83gHw/Rwz8xr7/97W//bOFF&#10;H37ef7DsQU7/Kk6fHzRP/KLd7ZCe74tZ1kx9eLu48o6GnufYi5lEeNTmXuXMmnjp4T31d5h1q72Y&#10;be7kiT68K270J5xpjnXMbJ45nhV+91o7fX6jQxu95+IHRt2+1HhRJ6JNfqU3x9zk1PhRR5MndXrg&#10;RGN/MNc/rrzXivd2Mp8dJuecqc95ej7uw74T5j55zwT/ROQOOBf3kR3Y4x1zmfMOrx+Pf3/9re6C&#10;93PV/8G/7w3wfYKvxdWm8NK/4uLRGupEPMDwdY0PPWq01In/+Mc/XP6X3L7JXYc8ef4Xky8ETvcx&#10;jzMlBqce/2+7OYsNwO5GBkWH34S1b7hetPtXtWeEO802fuW36ntHZjKrNfQbp77qwyOGv5oFp3/z&#10;BH43ejdmEu967firM3l+9PCmHSas9eE0ttpr8oOLx44Dd4ro05s86E+99oNDRNu8VY3OfbB4Occb&#10;zJopN58cT+roJj9jcI1N8+5i7NK6nsN8eCtdcLjtgfa7xt53Okdj1Kdn6hmnuq/i9XmovTcYO1Gb&#10;Q+9ptBf+8QLnN/fU05xdL55T35jnTv6/EvNuzrNT13f29PknHf1XZux8438yo+ejae/w3Gtd86mt&#10;I7c2uevoMqcx/J5G/HyGp17Rnfqt5qFnB595pYHLfHh4UZuX3Dg5Grxak364eZnbvK+qewfOsZoP&#10;/4q30u/wU8/vcnc5C/exO1fzWpM6Z/L58/OH63hQJ7bH1fzuM7NxZrS/a+etTx0P7w+fGA6//zEW&#10;nIc9qJuXGo5z+LsYXfs1f9dnbmtO65N9T2es9vQM51c74nc6H14i2qsZ37Hv3X1fnC8YnD4rnI5X&#10;52yfFR9f972L8bu5z3pX+07+3fPAf8cO8eIenvj61/qn7+k79r7y6LNMn6Mrj6d9z+J+2wtO7wlv&#10;haePFq6xnW7iNzbpG5vm4zP1op/wYHgT8Xk14sdcz4p318wL7p+/wZ/G3gMf9qImhk/POf2TyExz&#10;8TT2aj7NedXzz6x/5b5OPgtwrt7raY8Jsw99ZvA+gVMnGrNH8rzct+5ubu8T7Sn/isfPeZkJl3tJ&#10;DZbYZ6XnfY2Fjxec9qG2Du6daD179mz8zAWbuPjAcXTPeTj4J6aXFxgeXV/h9InW93w4J9E+8F/x&#10;m7TTDGbRQ0eknxoMLj1HOMaSW4MX3PT4/Wu44MnzoE3sHv3++RVN+vH219fkER5P91dzV3zw6NB6&#10;n/Q9Y5U3D1+idWC7OeF0H13HyRvOrjdxwmcuuT3A0D6J+DGnPeivcOvgEt1rvevmU4fjHL8rzN7J&#10;0TWe2p/v7ntOevYh9z8eCQaOF3Uifonk8DpOfbzoUZ9omckeeLQ2NZzkO176u6f3w6vxlYf3WHGu&#10;cN5fZjd/NyOa1a74Edv3pL7S7uaf+IfDDKIxPN4xx76rO2PeT5xvwO8RjFMM/k/8/jfAe5pIfnfr&#10;1ddY+011Y7vZ+fltNWuno5dZu3l8f4bf0b++7d6765yzz5r9GsvcPlPq8Hze//KPJ70wAmNTziCW&#10;6BoNeGq49KZo/tS/g8XrZOYdz3C9o/1X8+Cbe3dmz93p/eHdzVz13rXvbsfuXc2c7hYNXjlPsMbp&#10;r3D6q/jJe8pOr/ivtKuzBL/STPcUDThxN2M3x/rehTnhdG/Crnbovme7Z7znmuccnrVT39gncuaz&#10;z25GuOHldaKDY09jzCSa966ceXdm3OGy50rDfHhPIh6rGfaEEw25+8mNT7wJa49Vza6r/p8R931e&#10;ne+E6/t3fuXdfWbxnhDNW/mjNXeV77j2n+avPCc8c171mHyNcZbVnKu+vcjtlfzpOdDiS1zh9L97&#10;5E57T+5t1W++674Te5GHj7cx+5zkeJxwX+VczdqdI9r08UhuvvHVnuaQh0tuv5UH+KQBIz7xw38V&#10;4xl/vD3LePT0ksMHxyc1TzBwa9MHh7uK0bFHNDzOwRLxJbp3kjPL+zLL2InXXZ13dn41iznN67Os&#10;eK3rGt3d87fPO2rfy24velczV7y7Z135ZD69u5673eP5Tr/drO599WzP4y57p1XdfOq+uxW+8r3C&#10;49czrjTfuZ+zcEfZs+u7u3M39jzx4F7Ro7nymfrt0TWzmLGK0U3+K37j0TPbPs7pt/bVmhmcgTq+&#10;YJ5hzFxzrvLo7pzn6ZyrPX76n7mBk/frhHO1HR5Ef6aSU6dPbk90xnZ58yfPSd+65nS/6+bfqXde&#10;3n/HY97EAYuX82ioEz0rva6D8dBDZ284HZuDtnnsBJ9ZzUsNl5659IyRTz08HOGDoUtNb8LSN576&#10;5HmisS/6aTd49KjRpCZvDtwpokkPnTE0wRqHDycxnOB5wYfX9fSX03DwsfeUN++uvj3Rsz+7m2dO&#10;cGpzVvjk17qvqH2+k/0nTmNPz9Y+u/NPM1oPxzgY70vqvMyhl2i+cfLuB/dz1Q+X2c0Fxy/9YM2j&#10;j9euD6e97dH55AeW6L+/R+s9w2EeOniJEwY/fXulztP9P9DrH9nFnvZqh12vuau6z2dP9mmtOd1L&#10;fdWfNE+w3v1XeTyZ+6N5fgP5fPHZ9GcNzM7v+Ix4hr1/8vffAHdNvHr/4GWT5Ds+XKK3v9Ka69zz&#10;nMOZZtFbRe8yea50X4H3eU724zyt/ec/nuwm9elhskAbsxQRr67Bifa54qKZYmu7njR3MPy8b+u7&#10;lzovtM3/RP2JWV91hmlOsDzE6c5WZ7YmnMl/8gNDQ53ILLztOfGtTW7+VDd/VbPHqv8U519mtz81&#10;5175w0vfefPd852QX82JH9z2fqX2XO+IZ7AJTz/4pDfmHA3eHac5rUezwukT2zM6Y+TtN+GtZcZ3&#10;jT4T5+ldweFShwfWmnfWPSO1d/AfjjX3ZA97mT95MZto/lflve+051ft0nPYpXcMj15rVt9f4UWX&#10;1+QJp6P50a1mt26qo/dsexlvLT3zm/Mra/a7swNnsRYsPsndW2F3ZraH59Fb+U37rLifwrmP7MLu&#10;wYy/Y/Z3OOvTc3Avr+i5T2K8knMvzCAyC05q95K7tm9zU7u/8px0wfKg98w/Ov/+MT141gSb8HD4&#10;w2f6RObQZwp96lWMvveZuJMfWPT5+ZtdrD/x3vEzY/K15iq/0l/12YHzeh49sK7BpxnBJk80HSeP&#10;5jyt7+6SOeyeyM//3pH+aidzV5zgT3bb+b3SuzrTK95PtV95P5yfePoe7s72lfvv9viVvdU9Xt0z&#10;feLqDFd3vJqPX+vhE+ElehdyeETzJ4x+ennx84v9yIloug6+mzHpVnx7Nye1+/iuorntlV5j8ekZ&#10;K95q5iv4tA9+T/Z4omHeXy3mrvLs3oNfeScn+53u3p9xavQdc27mv3IH+LYf8594Rzvpexa/fsoM&#10;NL1Hz8cjZ/f5wVf89OETm3u3xjN+5O2x2qt5q3ratT3hgBPB8Qandr97cIjhwuf3XdThWO8c/ZMY&#10;/7te8L1bz544YHBTx8M+7EM0lzwxP2/DsT6ePce6k9x+4bcfc6+82mfiN8d3kt70OZh8GsN32t1c&#10;eMHMNW7+u/PdHPfYDYx62gcO0ZzWwWmcmj4e1MTgcJtDTYSHNjV5OOTwwKjdJw+HfvI8u94fjHs/&#10;2g8lM/n1MziRPrFx6o7MQkcMz73k6Rlrbnr0Pce64OjgpobjHC68RLT0EnncA0M79eB8KvbMrpnL&#10;udgV/HeMOeOf4Ry/492/sjPvW7931Inkr8z50f66G1h9/7naiPc9cefBZyh+aJzvtNMOd/l4MBs9&#10;dfpgcDua2713171L6pP5K85/+9//+3//+38KQ9suBf//N9TPimdOcng+QLC8OAQctF2Dr/zc75xZ&#10;E85OK05rUq92O/WAl9me37OmuwGDi1dqvOhdRbxW57nS5xeXqyeed/fxWVa+4HhPmp6dOk9rOD+e&#10;HdE1To1f6mkPeHeiZ9qfGTsvtMQdd+q1zvO7F/1VPxpz+LwEMx6vyd8z0m+/lSa6PM0P5rnoiek/&#10;eaLHA38iONF4cnDPnbCpj5d7zlc+6NLPy3X0k653XdX2xHfybL333uXezfmk4fNGj5novB85PTSr&#10;aB7a5prTvdS9H5yVH30i/uGTu9dY+3YfLfGqD++7Re/t3HuC9500p/vRWUtunfO8x/HIHxTyfqde&#10;6cATmQ0WX2vpMy88c8FPI1p82X3Smwuf+Ylg0cKdfHZY67reaemh6X0mHE1HuI3bMz14jitOcD4P&#10;d33DX/nilR3CMY+90LtGR0yP/soDrvvB0PH5oZ9IL7z0+Qsw4+nBRRssj3nk4cALZvwP1b9/pPdv&#10;5D89jeNpbJfjPenoWQ/PPTDz0m98wqKxV2p04K7BwstD74/q33V4vOCF23p66NPHE67r3V+eeB5+&#10;Haf/2wnvtfr6io93a1/X7G0sM5jTfXDzT/Lo8rTfCvsnefEDXrvzL6T/Ae/Owoxp3/8w+f8K+CnR&#10;gFG3Lv28co5w4IeXfKVrH/iJdzSTj7G7O1h7kveZU3t/34dxvCeMXqL1xk/yK+8Tj1/FYffEO3eA&#10;jr3vaNHcjcz0rGDs7tze4aM1Tt49+8PBAy7fr9MPhoa+dXDAvmNc7c+uPj/cPtcJjp8j9+e7sxdz&#10;GrPHVW5vuO0XDjz3glEnmhcvesnRTzg8c5rXHqn9oG0vfx7NJ0eXmjMkB289ePNT52F+8nDzCmac&#10;XiKP+8zYYRMHr7uRHfG03jsYT46u8Z/63zcw3em/u//OVvd8qv+301k2+bIDMU5Xvz60j3UnW8C3&#10;BzowInhHPIj0J11zwg02ce3TuvDB0FKjI/r+Jm7rwsE/PTTxu6rhnniGAw8dOzPLdeeTBg6+qcPL&#10;99DE1phHTsQLTeP0iat+7j899/GM1njq9BoLPj1X3Pgwy55g8TSHepoFFr419rKeeb1j8/FdRXxW&#10;/fYPr2ewL7g9wVb+fP1YY67nT16tmzj2Y9dgcPGgNv/VnM9n+6xmgjefmh0drzRoiWijS249vXDZ&#10;fdUPx73U1uMNBrfr6HjoUaNJ7Z5zc8wDX3GNM68/j/z5krnJqZkRfXJqONT4U1uf/EprfrzwtxZv&#10;+sxMpGefYOitMdc5fmDUU4Rj/+aFwz7do97pw2FO5+iJPce65qQ39eH9jrHP//QM8XmX1ys78P7w&#10;9frU6zvr3nE27inndP6dz/277ub7db47T3j+elrl8bCn853/d++98hnvu/Md+R4/dQd/9xC/IeT0&#10;p0XvLIUfGvuCTdE6NBPvKWb/Jx6tz47Gkgfr3YPzytzus0vj9nbPONqviMz1LsylR/1qZAa+qcmJ&#10;cKZZcOh1Df6r4yt7Rbu7g6uzvapv//hxnuzFH7QYR/NkNt54dHS/78W1ee2R2lzn6IjhOk+dxxrX&#10;jf+T/MYfsss0Ayx99g3mPGtQs1JqtGAn8Ylm5ctOJ56974lmNfcT+LSPd+asV7PxIYbvHP2E0ftE&#10;ZP+vnstZMt/3Cb6L3pX9wzeOfsLSs468uXf2wiPe+CQaT+/VBz9m8JeL1PFPTg1/mhvOrj9pVhjz&#10;Vv2nOOdb6e/OXZ0XfLoT99iDuf75ctLCd8SP2L27PtYnx5cdu+/a94uOaC9j+BqzZ+fw0OHr2prw&#10;6aElmpccXuOuV1pzkp/yWjdpV3s17pnOmTFh9BLjFw6vnb91U76a1Z5omUm9iuHhwQxjOx09dNT4&#10;pe6ea+doX4meax/PMWeFw3HffuTwqKcYj4kX7Mp/8jvFmMtsZiWS07MnvWBTv7nmWHuit9c7cu8S&#10;v96nMfeTt/4dO6083jHvHR6r/U7wvr+Vhns1f8V9N34yMxxenr/S5jzpcS5rphyf5neNdoXT/66R&#10;c/Z+jVO/45zx2vmkx7zea9ezxv7O8TMXzHHSuL/Sr3BrycNdzcHHMdwVH0+idcFWs+C1jtoRLnHq&#10;Zb9dH80JB+7diDfxVH+Xf+r7V+L9qjtk7vT589eMedP7Qp9e1/aC45g+nNaGN2HWrzjR4dv8O/U0&#10;HyyRfOXp3982J9r85WB7UCdGH47vKT7U5to/OOdPDi8c59bs8nid6jwXT/6cgnrlN2nRPIl99nj4&#10;HOTMTd9596nbJ7UfeMT07DtxjZH3veGXGD9q+IkT5v6Un2i8v/ngYMTMoTfNDGbuxNl9/aCPB3OI&#10;eFEzx1w4vzKenG+3H+drjs/bva7jkRea7lMzC553517podnFHXfXsyc7GUvObqt+81c156KPL3X7&#10;h8/u6aFPDhcOPbymiIYIhxnUU2QOPTyMB7MXORHtO6O9k097ZR74bnb0+Nkrmq4nn0kLNvHxJZ7s&#10;uPL5TrjP/DufKbvzypl45a45F/E73f+nd/H7++lZv7O/7yn5Oz4r9rx7Nz3fO+FLvOv9O/BPzuY7&#10;6fvi5+vg9kLT/HfeyT//b7sx7AWCeyHqVxZaaZnDDkQugR0d4Rj71XnezOyVl5/VORpfnYn7seeU&#10;w+v5EzfYKW+l7/3N2/XM2+WcJxznKw0zm9u19WiM/c65z/rk/bXe93B1T1PfXqucGatd29c8vt7w&#10;cGyda3tY45x9zXVubnL4jXe984CL14pLH/4uwp28Jmznteoxgz71zn/Xw2cXM+OpB/vZ/67X5HHX&#10;b/r82pedguVFnTnOqY0l5xcX9BPvPt4nWs849cLjifZ0hnnMA+v61T3il9f0X870LHa4O3Plg99V&#10;H94rcbXzanb41jh/sser+szMru0TbHWGJ3u2Bm/mEhvn6zP99ODh5zp9OODo4ONPPcUTzqRrjF12&#10;frte/NLPi79Aan5qzur5YOaD2dca5+hW/uZe5X4Pnvo91Xk3n9/4Kr+a2eeyz+mszFg9u95K8yn8&#10;6jx3d7262+kc0w6Tz91dplm/C8b5ObPvaPqL6T4XOuONdQ0X3DPpEXc9OJ+I7Nbejf+q/Xqv373O&#10;vX7Hu2Sn7MevJXLXwe/szOcGP96vrsGJzKH+LnF1nt6P88GnTz2dDw3cXx2nHdmf3VJ7b/LmGe8e&#10;Xom7Xvr2SZ1n2qF9usYH/T+Nhh/MM7f9LN31zNvlVx5T31j2dp1ZfZbd/J/ezw3sbqA/WxP39PO2&#10;8kK/6k8z73AnfbB4TF8/K/4J7r04104H31yw6Mgd4QbjZYx8N9e9eFjDrHCMWzPl4aJtzxU/eLjo&#10;mgfee3hWa+7U+F9pzPMuwV33Xu7ZY5pH35rwjKfnGfQmP2uf9lc6471vejvsauf23vHpeR7Yao87&#10;fXbpO/c8OFPMrFPupH+C3Znnu5hm2ct5uK6d49PeruET0STCSy8v1+4nbz3c9PJ0P1hzwCZuetNj&#10;bvxSJ+Kd2q940MMPHb3uewaaxAm31n3PsMeTnBmci/qO15Wm+6mZlzmpwZ7MbX88V17T389wv97D&#10;OZ7wVt6/G84Zib/b/nyOeF8S/9//+3//cQx6/wH+RYq8r3mIyU/+jDS8v9qTO/I9PT2/Pd712bOn&#10;83f5Pz3rJ3Q+384/vD5/avTEnce7e//6x5Mnw6cDvHOhK//un+z8zv0mr35Dm0OfOPVXveZe1b/i&#10;Pna773q7s/h9nn7xY63/wsD4Ve4ZV9yf/r9vgM/Y6r2d7tXc9CfOvyecZXjYu5Xp5RVuHrjE5rtu&#10;jfXJpz6YucaCnz4nO556PeGxN3t0Hc/uPZnzZ9VwN1fnm76/oeXO40GeSP/KG80Vb9efPMBO98D/&#10;Lh/dJ2N24jzM6Rq848l58D/h4p/58NHTS9zth878p/k0e+Xlud7f+Ur7Vfid8zzdyfcweXgH8r4j&#10;1/Yz3t7w8Jz60T998EePFxF8iq0Nxzr3OzfP3sHDJXbP9S7veTvu1GMHevYDS1zhPp9ztO1vr+ns&#10;6J7G1Z7gxJV/970j54Pj3h0/c/EC6xr8aYwfe7J/vJhDxN8csF3Ee8Vp/+Zd9eGHl1med6qNh3V4&#10;Jt7xmLjGMoMneF7Gupd6pYd7FVcz8Lb/lddX9Kf7+Iq5n5rxq+6Xz7Pff+d93l+1Z+/RNTv7c3G1&#10;K31iPJ33jKn2vKn/BMPz7i7MQk+dOGHuMyvRXHBzkwdvbnNS22vqwwlv5ecdVpzVHGun+SvdxDX2&#10;VGePOzn3w3mYn9p3Am7vCXP/Sd574AFOfTp74k0Yvu+I3vXTs96x74/H527An4WrKeG++nmJ/s7M&#10;q52u9ulZ8MFX+9AnXu3hvjXJmcFsavPQw++6uanNxRNdYmu6xz473uTbPt7jam5rXb+S+wzTucAy&#10;w7l1u5413rPPHp65f//73/9Vg+fvrMiZT7T33Xznser1viveahfOkb5z8+O565mbvPnTTvgl0ifG&#10;I7h78NPjmTB6jvYx/hV57+gzZn7q5ngv7z5x0cKjxgN8mjv5sRP6XWzPidv77DjsCof97niwU+Kk&#10;p98zqInWg0179M5wiT0PHC/61PQT6SVOc9yfdMamvD13O6Q39SffCeMM3bvyPJmLB5EZqbkjsN81&#10;+mx/pjP5LMld/67v1dO9c/b+zPp9f+r7Z9D5briTd3xW3uGxu99P++9m//T2N/B3Pkh80fnNorez&#10;QLfjnPY8G40x5ye74dFxtfMKb31q5nsneMEaX/HNCwceXonmGIebPrn7X5Wv9nsyn3Pg+fQfR17N&#10;xj88563rfbrv+g7Xuk/kn94F/2n39HZ3iiYc+zg3p73gEeG+M3q33Xx6794FP/xfPdvKhznxnzju&#10;h5N64q30wf8Mj8+d8/e93Dmjtc53Hr5z8mmP9oO7837ay6xT/1Pe0112uume2Kfva+djbuupo3eO&#10;n7UThz7a1MnB8XEfDr0nceXBXCI7M5+6f37GDx3Rujt74j/9I2Nm7fxOONbf3fOK3/PGlMXUAABA&#10;AElEQVS5j5654rV/19Hh2T3PWOWvaFeexr2TZzVObU58wBPpJVLTD5d+8ifPpLf/iSe7NXfybs47&#10;6tWc1Tngp28OeHYK7nq3Z3j22XHdW804nWsv51f6k13Z7YTr2d8pzz1wF4m/+kzswp1S9531nvBW&#10;+KQPho4+c6kd8TbmHK+dh/l3crzRMKPx9Fd7ogkHnbEdnt5f5eFuTs4bbt/hie6TnOzkM7Bf4m5f&#10;ekR2tBdYYvzwDgcec+BYY47xzuEZN8Zc952bC27N1IeXSD8a6+DQpyaGm173U08+6L4ysmNmnu60&#10;299+nKP5cPpe4HeE3/hUcwa8ieE6n7Sfxn71/DvnY1funnu94/HD/WvdAJ+Zu6d+qrs75ymfz/70&#10;tQD21Dtnj8fOJ7083NOq9g5w0blGb/6ruf1XXpnbs6Mz1j7urXyv8N2M9Hrmzs9cdjNmLX1jU/5/&#10;/+///df/q0b68Ys2f56V2P/LWZOHMc9lN2PmPsnxjBZfY8aTdy+Yn6mPr3mdw+HP/6jDI483/sGS&#10;E81r71VtrxXnKe69Vh6c625/8saLO4LDGacZ7qGfeMauNJ5vXfL0TudY+0Qz6T2fc9ib3a3t3B6T&#10;1lhrU9NPZIeJBwb/hIvGER0+7t3NTz2YiT+64OT0OtJvj+at6ujx2HHwD5d8xf8d8as7+B3O5PeF&#10;nHNR/w7neHVHn7U/r12/OuvPoufOiO8616c/f5/2f9c9fJVP3j9/xnk/uSfvAdfYO/N//ePJmPYw&#10;L7kbujtA63pG91NPFzFhk3aHebbzaKj9i/WnM+PF03fIHPquraNP7F3g4k8fHN1pbB1+V/pT3pVP&#10;99ln5Q/O+9V66vDwCoaO/ifiV8/bnYFdvuLc3oO5wZL3fPfRNQfcEd3kaR55fz48Izl+8B3hrmbt&#10;9Dtfz4DHLPfekZ/6No+9ph3gru5lp8UPD+qncbXDU7+d7mRWzhUed3B1zv589nz+0Ri+Oz9m4rHi&#10;mrfi4HEV8Vr5TDgY2qsZr/anOWCJ2YedPAusueZc5fHIe4zXxMc/PfYhhx99e1zVaJ9G78UssNTk&#10;7Q8OB23z7tR43tGYG/20x4RZ9458tfsKz8zed+Iacz7tfNLf3cWVvmfCx5O6zwaeSN5eaIzDnfzB&#10;zH+aM2enX3FWeLxOd1x5gBN3+61mRZtX+u1Dbe0OY/7OCw4+1B3T99zuTzWe1oFNfDDPstZ98o47&#10;/8mr9alPeZM22GqH9qU2H+zU23e10hi/y7fWOTtn3yk39x05M+I1neHq3t6xQ3v47OntdvD+7UMN&#10;Z+cD95PxV+/B/JMzTtxfdX/ZpT8TnIE94YA70oObnnO4wfg9iDmZvZqP9k7se5x22fm1Hu4Kp38y&#10;Bw+4RDw+GZ/MYt/s5Zw97Uk/mHO4RHrUjmh3HPPv5Hh65+ip6U+e6cGb+k+wd/uxwyd2xXsVc5Y+&#10;z+4+J59X9ZPnXwW7e9fvvpd+7576r3z6M73iPZ17V7ebv+qBP3mv+vy7fTNn4gdnh+idd20uXk/2&#10;ju+Vjj08s/dJvXui3c256tu793BvlV/dEf14+/HOu1404fJix3/84x//wuzr/MoXb2uct94972+8&#10;83jsuOnBIY+Hc++BFxrPMw8cPhHOKkaHd2vwTEwPD3juk8OhnqI57/Ri1uTpmfA6hoM2uf+eAX36&#10;cKw35jwctJ1TNz84j7VgVzF+rXOd/sRZ+fZ+Ky0zpn5jcJnZM8ATu0dtD/JEfu+VHK794HYvOD34&#10;rpNHQwyHPl7U9IKjwfMqNh9vPK/03uGKO/X9uZ/6jTGP6H2b+zvWOU+/J7/TOXhfiH2W4H+29yzv&#10;D+fd5b/T+/hVu/re+u7esUP72/Mdn8VP+3vf755zF8Ts6691cqJ5nzjbf/zfdmdoBq6Gg68WYdlX&#10;eKceqx1WOL5EeKtdm7fih7fyiAYforlgeMOHc+VtHTla6k9Hn+Gds+07neGqP2nApj2D7Tx3PXwT&#10;4TGDOj2w5NNztcOkOcXY42qHU7+7PObf1a34p+e4utPsderFGcwHW+0ZHI518CeM3lfEO/O5K87z&#10;yn54veLxqvbVHVo/3WVz7uzcfl3HOw+x+6tZ4aFZccBPuXfO6dmn/uzzrugddp7mTfc7YfZDn5g/&#10;CKEOJ/mkX+H2RWc/PBPpWzPlV7ypn5nMnfrMgZPaeeqdLv1+XtFHu5rXvp6bnv/wKr2Vj3WdMwMt&#10;ER791OTmgLmPlmg+2CqGa094wdoHXuNoriL65jXObPDTefDtj5exT+U9n70b7/n04Xd/V1tLvuLT&#10;zxzn8D2fPj1icPecwyGmh6dnpg++0+NDRJP6jg59x5UHu3pea12vfMx5NWennQ979N7Bja14K++J&#10;H6x9V3rwU753RZto/ZSjS296rvDo85p4K3ya8ynMZ/Y+xk9mT+c70V1x2jc7/pUen/+rz57ZeXlu&#10;16v3Ao33n7jhwUnuGnylaxw+s+l3Hdxz4E1x0k68Oxh7Thp67Mf84OSTboWhIeK/4p/gdzzM7TNk&#10;J/d7Nv07u3uG8/Z2vdshvFV/hePN/tS/KnoP56/uc+IVzs/za27g9PP/qe3e8d4/OQMa4qfO96rv&#10;q/vlfv0fzq6+HpmTyBOu3x/3zHduLfkU7ZU+Hsl7x9UO4d55euZOe4fb++58Vz3O317sscPt6bsK&#10;jp48NbOsM689zHOOZuLTY25z3KdnjDn0Et1P3hiaVcSLPn47n3D6z9/QxWfq458Y752/uVc5c/sc&#10;1oWz65v71Tm7cY6T+WjCbR311Xnh4WG+e+zjfmMTH87TyPfnaW48d3j24c/0+Ud64Qdv3Wr3ictZ&#10;Jo/G4E6xvdkN7mon+ifRM+7sFu9TfmY83ZUZd/XoTu7gd+D4PHfv4rudz/t37nN+t73fsY/P+w6/&#10;v4rHr7i3T38WP+3/nT4bef+m8zaWGizxk+/7v/7xZF/Up4biywF77qpeXd6Kfxe/u0/8sxO/uL+a&#10;hz9x4u965vsOX72XlX6Few/np7tb80rOPO7ixCsadBM/vTt+k8er2HfY4dUz3NFf3bfvY/ferWZa&#10;4zx8ZhODwQFLDZZ+nvQa+6Pz3h93c5jPnqvJ9OFPPDj04Ca6l5pXuO6hJabX+vSCvfth1rt98dud&#10;E87uXL3fdC/4OLbOvas8M3qOd3R+5bXrv7Ljzvc79HbvO+fuO2ZvtPT7vunD38Vo0VsHttNe9eIR&#10;T3zbc8LNSZ8armfSS3SfnL4178y9X3y9h2ezj2e7b/xu3jPx7ZnU9NFR02c+OHUiGrCpXvHQnERm&#10;904n2lOOd88cZp7qX+Xdnen9vPure0SP99P7to48kd+/GMusnkdNDD8vas5I7Yg3HGI4qx6cqz4e&#10;zItuwvAzL9iVP7qO+BDp3/VjV/R3I394P+myS16ZwZ69H7j1zXHv3Tmzeg/wzKMXjDx/WcFn15ze&#10;j78cMQdv++FLDx9w6q+O7DPtQe+TO2XuJ+dM5/rkee54f/rsd3YxN+/H7t5O3q8TDudnFnPBsxM9&#10;70dunufhA++T0XOnOd7fXOfRwWN3951PMz6JsVdmPNmD87AjHvalN8UrXvp4Wj9h7idfeRu/8oHb&#10;PHBmpp44wcw1Z9LYL7n59IiTnlk7Hfop9r4TxxjzjN3JX9XfmfW7c7mrp+/trzh/dn7nvnw+3+m5&#10;uhdmrfrg3oX3KD1wY2iIcKjN7V447u804eWFh3N0ju63Fh5e1KsY/fR4Bn08rQnGr83ph98cPF6J&#10;eHrOqV80eeERnfMrn57Z9eQXf3jEaY553d/pmtvnmer49byJh3f4pzvgQ7RHcnx2fXrsSY0+NVjv&#10;Bs7crsFPY+/7br/eo+eln5ngzacPzp8PwEfL3sH5WkWTGDwv+O5ZaxydsfbH05xXcu/HXnf8sk+e&#10;aCev9OHASwQjomcHdNTRTA96Yjitca89dlz3nO/82t91dPHJyx7g5pKbB3Y3svs7vFazd2dYaX4X&#10;nPv7XfZ9uiefzaf676jja434HXf8zjvx8192/OT3j+98B3+G3fw9jDzvp99T419x5v/2v/7X//rX&#10;f+7G8Awmn5Zzv5dE1/hUN5eaman94d/NnfxPsOkXjj3H+7DjiXe4eUU/6ej1vPaO3veALpEXmtT9&#10;sH/jV/Xk1RpznDfvXTUziPj6jrsHp/HU1nFPweGC4bGLrek62ryPweOLNzwieCIYc7sGP42rz/up&#10;vnnZh327N9V398c7OnYHS2xsmgl2dza6xKfa1nXtGSf5r9b3XeQ9yE558b54R/q7s8Gf9CsdGuKK&#10;B87nhPoksrv38jzwKy808KlbZ9xc49Gkzisc/otHvFZccHzxcY3HKuJB39pVDzxccusbo/fVMZ8P&#10;dsxO/OMMn3Haif2J5uBnrPPowoObeoVF633gBU/uB970ufcseNY6N9e4czx693DAzHfee7t3kk/n&#10;O9Gdcq72u+pzN5k3cSfMu7nv3Bzeo2mGe+yCDzVe4NQn8Y4Gbs/1HDjBkru2DhxsV9PznK/Kmc2e&#10;01w46ZkXfNW74xOufVIzp/H08kx9sD8Yf/wYrD34mnRvpeX7Lp7tFXzSwn8SmYEvMbvQY65rzwLn&#10;51/q1hm3/jRnt/Anr2DmhEedXvfBwssD94/qP38MNw+cqU5vwtF175+Gww/w0EExDubYu9EzTp4e&#10;fsHy8mcVrSN8Y/hNPfNezfHveV17Dr1g0bs2j5zzU78S2dcemW/c+xhHQ3/qwfnO8XfYmzvOPWbf&#10;rqf7XZ2rcbyC58X3x2lWuNY7Z4fmBPcMcvhEvOhT0wdPTQ/MtXNzk8MHTx0+Gn4PkX4e81OHB4Ym&#10;uJ/g3KE51pFHB2eHhUM/MTU6z8YPrnsrfjjmexYa9yfPVd9c5/gGa617U98+nXv37r2rZr/e+13+&#10;v7PPV94/93T3feD9Q594x2PS2+skx4O5X3Fv7LX79Xv28S6pwaJnb2IwzuC+seB+7Ge8852H57du&#10;V+OJfqrdI8fTu7c23LyC82p9fOxBnejfy7S369UMz2J+fMHBXKfPA07NTOr08+LnNnBi88E7nvLQ&#10;MRddYu8KNxGeMfjp9effvNa3F7ON422tMfujN+bcvsaT47njtGaqd+fPDL+/qfPyTPaYvE8we5mP&#10;r2eC8esytODWJw8OhxrOFY5ne6CfIp5oJ84V1tqdZ3rhtyYzwP3+Mdt8PNDASXRvtYe90NjDeXPh&#10;N06dmcwNFzxxwvFLzAMPHRrXzv9Q/eeP9P8T/aPCz73mwwlOnpgaLnh8zCMnmsdMPKhXcdKGu8Lb&#10;B17PY7fm4+0+HhN3hz3V7Tx/p17ukHt/5S7wyNnJ40f+He4kPx/9mZ7++dXv33e7+0/cez5bPnPP&#10;cH+6D7TE1v/Uv/cN9Peerj95uvF/eXK1AB9Af2C93ISvvKzjQ0/sXmp67BDsxDu83YNfe03zdj67&#10;XnvvuPR6vj2Ss3f45I3j9TTiG73nr/zYedX/Ffi0t8/Fzs0z591727vnetauZ96dnPPe0ey4PsuO&#10;l950ntY3x3Vz+YVS46s94Nlz4pqXPHww+MEmnP4q4nO1w0r/HXDu5GQXzum7AuMuTnzMQW/sKves&#10;Uz28RPR3zn61067v2eZ5D3L3V7m5nMHYSmd8x8fT/N8t587Ze3deOLvYfhOXGeaChe97Td41ntaA&#10;tR6cWSsNvES4xk7y6E78T7x+Jcf3nT18ppzR9+OedzbH+Kfy1R6fmvdOX993cs7Sd2jeO+e/24v9&#10;n/pOf3htr74X95z7vryTc/jx5HUynx3wcqSHd8dw4XfvHXW8e4ereeFPOu9jj/anJka346cP17zg&#10;d3+Nixc+xODOm8f84DzwiY1f1a2DT0yfuc6DoTWOboqnPGuZbazzne+q13hqnpOZ4Z7y8E30nKk2&#10;l7x3BX8SV14rfJrx5NyTT2OTb99Xa57Ud876xP+u5uSMuZurvdtnus/shlf4/Nxhrvt3zxI+e+BJ&#10;BA8HLPk7HntPfp4Xbmo0ROvMdw5n0oBNfHRTRNc9dsQvPPJwV7r0Tnnh7h52gLObCWeKvbs5Tz3j&#10;8YrWO+zyr5jh+bu7Mu875O+4G39WpzO9Y8bke4p94v341Jm4S/vne7xrODm/zxbcPd+P9Y2vNPCm&#10;vv2mPloi/BMumrtx8jbGr/Pty8+fwcKFz75wU9NLTA2HCBceNVyi8eTo0VE3j/6EW2OecXR3o/2s&#10;3Xm7hz7ReLyMwQsnr9TuozUvHuDJP/0wi73Yc5oLd+rdwfwZnXTsQs9zuwfHkfs0difPfszprzFw&#10;3xP70bsza+LiN/Uae/Ws8VvN8xl7bmvYo3F0jXcNj+h+8qd3a5/djhOPXRLdd949NOEwD+xO7Bk+&#10;f/fi6z5zzGMXY/Ac6RPp3dHDRfvu2LvhD371/QUeuo7Zv89wpWmP3732ecn7Tk7OiPaE+8N5zw34&#10;zp3H/cl7+J6tvs6lz9yT04dDbM5P/ee9gX7PU/vrwvm7b2H8x5NXQ7ywlzOOh/tgu2gPLoK4032i&#10;513if3ePu3yfgXvDg2jOd8iz1+rhDKv+U3zyBSPivdsvPV7R5bXj4+nIPHzoGQ821WBo7s5Gdyeu&#10;9lx59I4r3gpv/dUZ00eTeMJnNlz04K9G7xSv+N+ZwV7scaJF01zwO15w3xl7j3hn1xVO/507nHhl&#10;H+/V93ni0btPZzzxuZptX3O9P3PMBUsEt979T+bM7hkr/Ffs2Lu5/o775O5W9+fdVzn6/oPDFX/C&#10;uRfvESwvY61FF3zFRW+ufcDhuZd8haNr/pN6NSP41DO22gPOqs+eEy8YOvrwp2g+/RMd3HfFaY/J&#10;2zz+8Dvn7TPvzmAP59O874rtzjftfJePh+81Hlf3BR99x2mPaMCJ0Tlvn6+q+zzeKfmuT4+Iltpn&#10;xIsYDvzdWZvT9aT1/N4hNbOb116eldx8emBdM5e+veG2Jxw06a84cIl4pkZPbxWtaU48mN+9q7p3&#10;9pyr3ehbs5p3wllpgzMLDmemvhtX+0y4sd7j7twrvmddcV/tM+vkLj997uksnpldUxubNBO20gTP&#10;z9t4EyePK2w1I7r0fNdXXk/6+KPlLODTfrsePquIln5qY87DmeppJ/w6Rg9/8pp+3xBec/GY/Bs7&#10;qfHrOSvtKW+l/xSec+x2S4+zfmKHT/t/Yud4cmev3g0+T/e0ftql79f805nWTDPs031rzfvKPDut&#10;9gi+61/tufJFN3lzR2iJaBzp4YPWnDu59c53HuGZm514gU+clWe46OHgQ53I2c1NDhecetIam3Jm&#10;rDyCw5n0T7H27dq+7Lbi0LeGvHd3HR3/+Mfe+BHxcrSP8VUe/qSZMDx28+Hs9HASJ69ojXdt/Vfk&#10;nCWRPPt1zS7BvT+4I3ow81e+5qD7iugzM4/9p16fHw7ajs1fnXPymbD4rzyYnT4cPLqGS4S3qo3b&#10;H1/6pzE6z3Q+eXQ/NbOJwcCJ9OxJzxj5xKcXHY9zsLsxs+76nPB3Z7i741+F/4474715h9df5d6f&#10;nJN7fqL9K2m4J+Jf6ex/5bPyfvv7EFjuxfi772n8x5MZ3kOpWYya+GQxz3HeXsxIZH5zXq1381/1&#10;fpd+d3bu6F2zXvX5LvtwZ9M+/XmCe3r2089Mzz7VTXu8op38ereu796JZ7SXe+Tm+GzgzKdOBCNO&#10;XmBE9NSncafzLiu/3hFe8CtvuL9r5IyOOcvu3O8+6zSLfXpW8DyTprmfqJkfb/K//e1v/8qDsxsR&#10;XnrTA8+9CXP/XXnmeL/kXzX7lTM82fOJxjtyL9wXtTnJwYkrPvhqL/r49BzXeISLLn3nJz727JwZ&#10;E97YrmanV/fZzXCPecaSX82/6rdf16v7ah6193RO/6vi6exTXvZ+9S6/6uyrObuzvvNsuzm92x1u&#10;a13jwzmozfmOufdMzv7ZNbn7wboOlse4PYLTM25Nz4H/T+ObP/SMUzk7WO982mnCrGF2eBNO33HF&#10;jX6ah3bqTRh84mov8BOPcOAT8V/FU95K/wr+K2e/svdOe3Wmk/dx57/rxXv6x2fWfHJ+5lyd37u8&#10;mjOLM1G/6mu9PTPnk7M81zkzg3XOfkT38Qi269Nrf/RXcZppTfe9j3nZAy47dW2+8x3Pvtbs8p6/&#10;497pPdnljj/3sNJwrlX/VXzyz04T/uqsd+pP35dXz/Gr35+7dzbtO2Hxfff7PM3p++/a57MeXqLx&#10;8CfMPs5b696pD7tEGz/X9ptyc53DnfyMsf+VNv284ONPBG8faiL8VTSPPJE8czyLfOX3Kp65r85g&#10;dyI7dQ1OvJrLbvZBY4wcvv3pGSP/dMyuzGdvZoJTryJnMr+9VtpT3kp/grMX0WdGT4/6HZGztXfX&#10;75jVHsxgh+6Dw+s+dfdTozWnsfSsdZ6e+c7T66e1u35zU8ffuOeB7zA4Pdca5/DAWk/d/dT0iMHg&#10;4esYHn3rwwE3PznejadeaZprHn7Gmk8NlzrRZzB+ml/Nze+/w+HFzFP/PwPP9+78z3C2nzP83MDP&#10;Dfx1b+BXfj/7j388mZ9gWKZ/UnINJ28ZuLHgXQebHvTugcWD/3KLnwTN6xwd+OkO8E9iZsSXWacz&#10;rGEOHtRT5A/fm3s6F90pf9ohWHxOPE55qzl38Z7XNX7B8/gM5iaH07x/Cocf4oUHvtSh2w85mP8X&#10;leidRs841ax47EO/a85F/25sv+jtyR3iy9kmXTjB3bMXHong5rrvHA4aesGnrz/48Faxzzb5W9t9&#10;974yz/m+yy7vPjfvHXF6fz81c7pT9kiPPlgiP/9lJ3Oau9oZL/gr3lM8vsw48Qj3U7uczIfDDuzj&#10;M4DdPRve74jsYC92ZHf3Vjnc9nt6NvxW89hx1d/h1l7NaR9r06O+69O+U73z7N679ohPXu3fNfOy&#10;d3pdBzeWevfgf0djv3fo8bDvlD/dcfL6LtjVmbgbeNSn+0eXFzpi9Mnxtd+EuU9ur1MN2tOIr2dF&#10;C+68OcwwF2yKK/3E3Xm6hydYYl7BifjDpX4lMu/Ec8dxzzm7McdnAYOTaO3UD8ceqe889r+jW3Hj&#10;N+3ZWNene7Ru2uOEM+mM4eHzgIV3uq897+Sf9vdZ7uz1Lq5//T55fvr8fl/fPZ+75QypwaZZUw/s&#10;as/4eQ7+6Kl/ZWS/7JC9Uq/Odbq3PfFC697q3DsOO05adMwiBqeXuPp8w7G356Wf2r7NdU2OLrX9&#10;6D+J9rR+hZvz6Xx3xl1vtVfO9Ls8J7vy+fmVZ3ryPqz2xavPdXIX8US/8r+L+2uAndjFPXzhUF9F&#10;+N4b7EqbPlx2OtGYM+nwDK/77tlnlaNPXGmD8/cB8YGH1lh69IO3b3rW0Qe3nh4+iX7C5c9Hg6fm&#10;idZz3AuHXuPozTFGjt68nRe6xFOeuZmHLtHz7T3lO3588ILHHOa73/70Gk+dHp7URGbs9OHCS+5n&#10;hZtDzgxicPRE99ClN+H07WPsJGfujstsuNQrDTz3wRKjJ5pz5WvuO3J2OvGCy+7U0Qbzr++mc5g/&#10;zUvfuua7t9Kzy64/9YIxr+d03fr0o0Xfferu7+qeGW5j8W0Pc9xjR+9ibvCuPdNeeHRsTtfNf0fd&#10;MziDcXJ6q7nh8Vpx/ux4zs89Of+zn/vnfH/uG1h9lvNZT+/n+WvdAO873+tyen8OjL/jZv7jH08y&#10;zEP8m7r0e0EvR98+7ts3nDtPfNCTO97x+q7c3V31WbkLzmIt2LsjO+x8e68d92nvao/dXay0wdG9&#10;coZXtHfu4x27Zt7Vvsw54fb+1naPGg4xuPPsl5oXuuDT7hPWnnhcRWablz0m3Jwp3+019cB8F5Pv&#10;JzBmv+o9+RhL/uR8vAev7jfpvd/UD/bqfM68mgVOZKb3ubMD89DHF8wz6L8rMqP97uze2nfUPnPy&#10;vPhDInb2HxqvZtpnxXkXnr18b+yJf9fgjtYHP9m/NfZLPs290tjjlOtdPdO5fU9zfFc+6dODe+UN&#10;f8U79Vnpd/jV7J32kz3f45050XFffTY8g8PB27Vz+n+W2Hcy3cXurH03qfEkRg/P2OSLHv7EmTD2&#10;bv9TH/Txtgf7TDMnzNr0o592AAvfGvBog/PzSPPwRhsdOdrG0CSePPGbPKL1npOXd4ELRj3pJmza&#10;A6/mr3B4eLkmvxM5Q88LHqzxyRsuXhPH2CnPms7ZK/Hdfj0r9TtmTL4Txtm+am7O5pnTTq9iV/fH&#10;/Cve0z3wR9/107n2ST7dJdjJDPuxa8fVnPDQn8xq36d1z2IHxxWHmd0Pjj55+hMnvasnunihty/a&#10;VW/iRtM4NT7hOHc/eV7pg4fvB+2qb+7vnnMXnKPr4NwHHEfucccx/1fmfj9/h31zV9P78avu0Pfn&#10;HXyXK475X52zU/b0rtmDHjt1DZ7YWveSt5b6Stc+XePTeOqVNxr3wU50PQttR/wT6aGlF5xeIlz6&#10;4dNPDg5GbF7qk4d59omOOeTdP/GeOJNPMPbwXHPJHc29moUOHnU87AMOzzE8960zr3Nrunda9yw8&#10;G5/8wvXuaOFOHuY4R5M46dxPzuzGXYeT34d7Tv681xj7E61f5fYzZ4WbQw53Omt6E472HXGaDxb/&#10;znufrs1nv8Zctx5NR2u6d1Kj73ngk0e4/L0AOuLEn7wmLNrg3UuNf/eYBw4PnEifeoonnDu6nV96&#10;q10zI/3WU6OlZifXzulPcdoB/4n/Z8NO7+nk3NNdnuh+OD838K4b4POcSI531+A/8c99A7zvxJzW&#10;36uCu371Nv7LP56MoYevBjSHxcCzJDkecKhXsQ9on/Tcd2/ld4Lb85R/Mvv0zFdeV/2rnU/3aJ/c&#10;i2eTr+7r7pwrv96HGh31aey9qe0HduIJNzEeeYFNenjpXXEn/bsxfnOw8vVZ3rWvfZLvHuZf8fA4&#10;5cG/G9nnru7uXnf5d/f5FL/vJ+cIxnmoX52PX8+763vl0/vCvzsn/Kda65JT5+yr88NhT+oVH94u&#10;Th5gO9137HEP3t/5bme0O86dHn6r+cbJ0VzNCQ/NFXfqn85pbWa2dtqlOe1D/coZ8NjFabfmT2ea&#10;OMHYl3881Txqzg8f3JGed0RnXucn+7aGuv2p2QXepyPzmH933lPd3Tnv4rMv544vWM8wp3voTjjh&#10;mpd5qfNiNrnraSYYfNfJV3pw+Int4d6Uh3/ytO80Oz7B3Vv5h7PqrXD7ZpZ57oGDTTW9+PQD3/iO&#10;Dw/OpIdDhIMG3BFOsPCa6751Ux5u683b9XZzdrr0orV+x2cfdKmv9kbjGWDop9h7uF552XeVv6Jd&#10;eQb3nZjnvY2/kvcZPKN7r8xZaU9nhOfdVn6v4sw43et03uTX2Dtm2zM5nuwJBm4+nDsRvxNNZq7m&#10;rfAr31Pdk/Oi2e1gDrs4JufccOlTxx+s854NDy11895V7/x3vXfM597ilZwzv8N755FzfeWs3uWd&#10;8/0e+UzGe75ra4wn3/Wam/p05qQ19qrPq/rVLn0fzDEOFo/gru37an7l651enXWlZ5e7M9FN/t1L&#10;3f6NdT++9nEfnLjaAc3ECwYODx9w6k/EzOw5E5bZzVvtg97nidb1SrvD8d1x3Hsyjz19VvKV313c&#10;OzpntrHOvQv3Adbc1Lue+fCms4ARw+XF333RO53JPO8w5fFllvueZ9w5MxJP+NY+yZmHdto7veYF&#10;Yz+itWCJk3bC0KzmBefpfwAbPJ72gNtxmg2GnhgteXOo27/r8PDAL7X1zQnPfTzBrF9pPRP9KuJL&#10;H23j6dODezf27q1/1b/9/or1Oz4TfW/+LPy8R307P/Wnb4DPHzHzyH8+j5++/d/Ln89Ftubnm3d9&#10;RsZ/POnrYRDRPefdZ2nw1OTWneTR8Trhh/N0Vvvv9n5lRrTcUc+8qp/qrnxX/dWuK3x3Z56x0pvz&#10;JF/dT+bxODffONyruNLscM+88v9kf7UjM6/ey+ifnGXSTLvAS69nXe3GGe5Gz/EM8MQnj8+C/qkX&#10;ekf2M3aaT7v57JNP5uUPIHZnsC9+jpPvd8HY/dV9OO/k47vzPOPJ3YtPMHMm78asuatlZntS2693&#10;heO4uxPzflW+OoPPmd1Sv3IW/E7mMQeN76axlZ81p7m98Q2WF/Wp147nOTteenDfOX+a+dT/6h9N&#10;TrOeYNmPu4je74nxJ97fQeP7353HvO+w990ddu/j3bO119Uu4TMjd+x7Nm5fOPQzA+xqHlz8Jg96&#10;V1473q43+WZ/7zJx6HPWK435aOw7Yau+ueT4twYcnvvJV3jzntSevZuT3vQXWCczM6O9XbPDiVc4&#10;1p5qmDHt0h5we1ZrzWuPk7rPkfrE0zr4xk5mT5yr+e+ctZo/4X91jPf26v3Z3RMevIcrbvpXvx7C&#10;C48rz/Bag5b4ytnwILYXs9mTunn08enoPh7hkPf3R/PxgkvdsTXwg3evtT3f2nCpk8er6+DveD7p&#10;nf28d+qrewnn5Invzqvn4olm1Yd3EievYK96v8Nj2p9907vacdVf4dO8d2De+R1+38XD7zF3ylnp&#10;UffOwfm+D4cYLn6tm+roTvjN8byVb/DWpbaWvHmTp7H2cS/5lR/9aX6wvMKBt/MPB5/wnKduD3zN&#10;gxMsL+ro7zx4PtXfmdXczGQ+PWPTTubT9/md4xkMPPFTD95E9vO8Xc+8ztE1Tp1Znme+cfiJ4dAj&#10;uu/cfsZP89ZnXl78vYX77AJG7Vn0wFJPPPqOEw/MvsEm3F7k4VkL/iQyM1o8jeFJLzV9ItiKYxy/&#10;jubYd+KZ637waNE3r+sVr/9xpnXOPfskZ164yeM1Ye0FJ/x8hv3zq3vW9Z7MC6d71p30V3x2wcO1&#10;NeBXe7TmDt9a58w29mfLpzMGy+sdd/hnu6+f8/weNzB9dqfP+u408bir2fn99L7fDXzyPf5v//N/&#10;/s//+FX91Yep+6n9QaYPRp1IfnrF4ffh8SDuvODgYy6/KGJPevxihHoV7b3iXOHxwGfHNYd9jTm3&#10;T3D4xp2fntea5MxcvT/w4VG/O+JPbH/2o899UBNbR33Vh9e+4MSVzwpHdxXRT/M5+5XHSZ85xBPN&#10;FQcvdg8fLHnvDw8OMVyexvoP/+FNsbUTZ8KsY2djyYP3/tTx5OsQ3T/+8Y9/3gXfp8KZvO0RDg8+&#10;9KmJ8BLhJO8+M9PzgwY+MRxyOMbskTycnDEa+M6bf1Uz27wJc98574Oxp3nm8oc08fAenLXx1Sxr&#10;reHzjS48uJlBTp8InhjeigsPXSKYz+C+8xUXPPHEx57vzNmjPYP3biuutc1pj5yVz3u/d/Yhtx/v&#10;ERj1ihucu0VDnDRgrbOm/SaNMbSJ5HiEB4bGvakPD13z6RNf/Xpm79Wc9NPzPqucnehTow/evXB2&#10;syc+vo6esfIzn/zU/4SPF7tEc7ULXLTRkKfH+9s+cMLfPeG1dsd/2ut9Tmd6PzzQUmenxlybBxfM&#10;PHLOGI5//jJuH3STJzy0HVvT/dRwkjML3HWwfqztXrT0E/EyHg2cCacXHvrkPK0BP4n4ZQZzdpg9&#10;zSenf2cnz4u+a3uSEz0XHT1iOPTMTz94Y12bY5/kUy++eCSiCd5Penx/6V7XKx/PgHPHk12jdZ75&#10;1OySOi/mTBq4U7SWvmeQ4x8OGPzGzDWHfNLTS0R/xbPmd8w/fT7uMXfz6VnT/Xumd5m4r2KeNXl1&#10;P/vka9J7JQ8PzPnkucJOdb0TfuxhH3YKp/e2j3nh0jOenO9Hyc1Jzu9RwOPjZ4WH455nok9/wunj&#10;ccWBz7w+B/0pnuww6U4x73JHEy7n2em4m+ZO+JNddrO7N800h36w3te85HCveK377jXnYs8+H3V4&#10;eVHD79j99offPONoPA9spUN/J7ZnvrfwveeOj7nZr32pw2N/Y9a/mvP9F//MYycwZqx2AW9e6un7&#10;r32ZFe7kM/3+LdzpQW9/cnqtW/XBw0cL5tp5e1/V+DXPeL8/zeXzhyaRncylbyx5uO6hD8571xrX&#10;1uK36zen9dY6Zy+wSTedG/4qnmqmefFs/dWeV/zVntMsc/H1nsHYh9ya5tojuTX0rE+Ox6rffNfs&#10;Zuw09247Te/FvtaYk9x179h6cyfP5odjjXO4xuzZeXho3APb+cBB19zuhwcnPfLE5lLDYQY4tWNz&#10;6XlW6+mB2wMsPjscHtFcdiA2hzp95/Adr/rm/uT3bmD3nl05RfuK/sr/br936fqu3w//szeQ94ev&#10;baInTpj7P/lnbyD3v/sauup/drv77ruzpNefxx3/v/wvT15dRvdTTw9DieGsuOmZlzpPz5o4fzD3&#10;PzKXGB/yVvbM7lOf8uBP8RUPa517TvBPP/2eMBO860/vM/lnl+k9nzDr3U/Os8LpT3H1Hk3cuxh3&#10;3Drv3L3vULN37wn+ZMfWtnfX5ifv/t0drF/5MZPIjNR55Q90eOUfUfLEG3+41HCuIjOtSx7cGD4T&#10;lh4aeIl4J09/4qTHA5/YOPVXxtU9TDtccbvvenWv05zGTrSZtXvcd37XG611zun3LuBE9603/ok8&#10;8zPvZCZc7+H97QGON7W1zq01/iTvWXgTTzzDxYdoHZg9rTF3ld/l24f5xn5F3mfwfaz2mXYHS8TD&#10;+eQ19fGBjxf17xazf5+Bczc+na3vY+JMGLqTGZP+qzD2ZJ5rcqI5nIsIhxiuc2r49oJHpJfYfPdO&#10;88k32hV+6mveziu9XR+fcDhvomty+qnB0F/F8PMQr/jpM8/cCXPfeXNde3/j1pOnz95XXDREdNSJ&#10;E0Z/14NzEnvPydfnOvGEE6/2p7eKzCeG1/PdW/ms8EkLtpoznQHNao7xK+7kb/1fLc99PbmTJ5p3&#10;3u3TvZ/s4M/U1bnhJpJfadgpPDRgUzzh4dOzqekTM4eeZ7qffOKYf5I/9fAu05yrfjQnnMn7FPu0&#10;/9O7O9WteBNuLOdOzfndO727uzzPu5pr7t0535n/yXvmTp+e37u96/7xZDfq7Oj86c6tY47xCXP/&#10;ac4dtX9qXuH0OanDIfcO7WeOe8at73w1B549g1HHv2fQQ0v/FEd3Gtv3VAfvSr/7B44525U+c/oO&#10;ouHFHuYZ6zw6/NK7mr/r26fn7OreYcdNb7WD5ztf8a/meNbKr/FdjV84006N2etqV7SJ+FtPPz7G&#10;2Qn/7oEn7nrmTbnnT/07GGeMBt/VbsHNce6Z4Mam3DznE9eY9zDeOZ6r8zSf2nw86CUGYwf61phL&#10;3n086Dviaew032nZOV47nmf13mjZ/9THnj/5zw1MN8Bnaur9YN/vBvy17+8Twd37fpv/NTbyezKd&#10;+Ko/aX4lNn1/4HPWZ+m69/77SthE12iC9QAvN/Umjb1Pc3boGXf1E/9V78nzU1h+88d/PcddsP/J&#10;TL9fJ/xTTu/Abqf6d/F6LjVxN2d1Nz6b851XepMf+pN9Jn/0U+93xHwe34nxp+fC7x1e2cE+eAd3&#10;DoeYvp9weQUPz/+1sL3oW7/K42Pf5N6BHH/iym/CrcFv4v2uGHc47T+dd8fH44QDd4q+86kfzLtd&#10;zTN38rvST/usPOGu+sy/mgnv3bH3m/acMPbw3u0FJ9Ee8Nw/zVvr+Xg0B/wkPtE+0Zzs8is5uVe/&#10;Z73Lu87M+zfNaswzu9f7fWXNLt5vmg9v6hmzDxowIrh1wegb79w/16YXjf1OfaJFN8298mkNXkT7&#10;J8/j3h/I9Y9oEplJpLdzgRNNXvbZ6VY9/Fb9d+NP9l3dT58fnneGY+w0t5Z7Ip56vIvH3OmMpzNW&#10;Wp/zyos9wktuT/fwmTB6d+KrPt7zdO5Ks8L5Xpb+inM6u3mvnr/9qK98330O5n63mHs4OesJ57ud&#10;jX1Ozwj/JOY+dp+h3Ux05sTPnvQcs9fd98Ge1rIDZ+16x0VDbC07r/rgia0F83zzydFd8eATo8uL&#10;P7sEfyWySzycv+J5ql3Nu3svp/PewcvOeX3ljpm1uqs+0wn3K3fv/T5R+25Ozmb+bp8n7/PJ/N3M&#10;7uGX+GSf9kvt8zuHO2H0Xomc5cof3jSre3iBp3ZuD3Bj5OjwC07eOnC0jpOP++/IT+ZfzbnyuNK7&#10;7/vZ+VpjHnl8kref63h0HU3rPCs5Mxp/tX7im99z5OlzBFudA27Po17p4skD13V80Xa/edSJaMgT&#10;px3Bpjn0ouVhB/vTI046eol4GEt+pWv+3Rr/1fzJz+dEh4/5EzZpo7nDZQazqR3xg5PaubnOvV9w&#10;dO2HBhwuuCNzwVxbT78jOwQ33z5owBKvuGjwR4vOOBiajq11n56xn/znBl69AX+urj6fr8760b/n&#10;Bvw++f17j/uPy9Mb4H3xe+K8//zGvaczP61b7dh4zt6Yd/sv/8uTbl6Jw11dLrj9zO/cvJU2B5l6&#10;HHDq2dd5uOiMO1/NM+cr8tUe7E98usvK/6lf61bvyzvnnnrBS/wVD/N/xex3zPzE/pPn6jNzegb0&#10;fp+dr3ymXSbuzgsPvsesuOnzF56Zwc7Jo8n/6iQ/OU0e5kfTD3sEn/TNf1J7RvTe6WomXOKT+a3p&#10;fbp/p17ttTrXxAez5p077s7Tc6ZdgvVueMKnXkV49pm4V/1J85XYK/txB1f7nvLa53S3HS+9u/PD&#10;t+ddfc+0V5/xd6w5T5/z7lm4V2Lr/T40p+to2avz9v3K2ju9a+7Oc9dbzZ80waY7tod1V3xz7fEk&#10;Zy88XZMTV/6rfaPDd6XF2x5o6K20T/GTvXbe7BeO90ZzZ+8VlxlEvLsGX0X8OTP1im+cszETLV7m&#10;7nL0O87U6/lw2IM68SmGbtrx6pyTZrWLd3W+8oCz6q9wzoM+0dypzzmnXuvt+848O67m7+Y80ez8&#10;fnpffwN8/k4m+7N8wr/inPjtPpv9+WsufSL7NA+847Tfqba9un6HT793dz3RT7oJ6zOc1iuvFX7q&#10;u+Pd8e7Px873O/V+5d653zy7HXa973SPT3fJ+biHpx6v6D49e/KfsFfO8Io2u6w+Y6ue+X7/jGen&#10;rqc9VzNWenui9Q7MoEdtHVjHaPqZMDgnnnCvor0yk7n+8/F4gCePxrpgT5+nPt6nZ+/2QzfNnbDJ&#10;u7FVzSziimc83NUe9llxwOFSMwOcuiP96Mib49r+8I2Zm757q9ya5Ojw737X8UUz9YLhdbUDvGjM&#10;Tf3u564/fGL2SZ6d7+xt7tWZrrjeZfK66luz4nJGc8mzHzrvCgaP2nx6iWjhuUc/PXjBmkvPMZzW&#10;4ZfIY0707Q1vF5nbnFOvlb79fuqfG/i5gd/zBvprPHVep98jfs9Tf35rf/9+Mm16X+zTfff+7Pm/&#10;/vEkl8BlE68uAB281KsPPDgxmok/YfYnfyX23niBe0d6n4in8+D1DvzjquDmfJf9d3vsen3OVc2Z&#10;4+XcfHCieye595w83LefdzL+u+e+g9XZT8/IHeFpv2CuTz3DO9GecO7ODH+3c/f+9re//XNE8O7l&#10;D464F2Jzrva70tFf+dyd1z6n+vC8Czpj7b2q0eCx4k14tHmhJZobjBnGnU8695/m3u3Egz2I0Xj/&#10;Pod7J/7R906e1f4rT+aab5+V7h24Z9rvHfPjwR8Ac0bPWM2Gs9ph8kLjiD8+1HDAqTs2v/t36p3X&#10;1R535pibu8/jXye5/2ruMyXnHMZPZjQfH2snbHW+5nZt313uM+14n+r1vWSOsav9VufGY9UHh3c1&#10;5+T87/A4mdMczhDcec5I3dE9+8EL1hx6RDjWP83jyXvyxMM7td69npGe+2iD8X0dbIr4EfFKDTbp&#10;GkPXeNft2TpqYvPxo5+42jXfU/n+0z7W40mkl7p1cBzDYY/GXTs/8TX/u+R9N65XO5rDuY2tdCc4&#10;dz9x3WMe8yf+EwzfaN/t/WSfT2py1j7jhH1yh1e8f6dd+5zZPa88+Z5G3e+HdT4vWvd3+V1+vNjF&#10;WvJE+sztGvwkRuuf3/Binj3oGUsefNqL3krXPvDv4BP3B5tvgPfJ3TvvjXXJ/Z47bx41n6lpJj24&#10;HSdNc37XenpfXjkLdznd2cn79Mpsa3d7mPdd874r3ifO5b2NTfduLn2iteGBJ+9esOmxZuoH23E8&#10;p3npgRF7RnA84LgmX+n4cxt88Gh+ajhT7wnm8630zGQv6vDBWrs6c/N2HhN3wq5m7c54pc28Fce4&#10;72Ta8dRnpY0/M5gLtvv9aTjMdh6Mmogv/EQeOFPtnj2MR+cePonNCxbuhKf3joddXpmBB3G1FzOa&#10;B77STfgTjec6j3/q9myO9zA3PHPxIuKPPlrzweFPvea4JvdOYK9E73HqvTrbbg/meAZ3sdN9VY/9&#10;mOc9wX7izw383MD1DfTXEoqfrylu4o/IPd25FzTE/3R8vWrfO7u9Pv39Dn2e3YS/+7AWkrs/GcGj&#10;1/z0GwsXHbH14JMW7knEJ1znp77RnHJP9vk0x/tmb595Nxve6Vnh4+m5YInNC3Y6I9wnj3chn/ag&#10;dzLDd2mvPgu9xk9m/HDu3QDvH3feavrBeT/MBdvpukcdrf3tG4571pAn4tG/wQ/OP6rM//okXPZF&#10;98/Ggx/wibT3vms3eYERV55X/ZXuFJ/eg5W2udzLakdwIvz4gzHLPbBX4jv8siM+RPYmZkfn085T&#10;H7/mg59odtz2fUfNPLymHelNEf2pDv7kZSy8U0/ryF/R4uHYe5/6o4Of+OrZvNdV/qlZ+HK+3oN+&#10;49Tdxwec+4LfER6x+13j3/iuPvXeeTztrWb7HCuOZ5pvnPtd9c2dOOjN+8q8d3KdvPdLbdx59jY/&#10;ef/axGdjFtHa8Nrb2js5/vhRn3pMfLxOPLizicv9pBee7wAdeO9Bf/I9wSY/69ofPtHcO3n08V49&#10;d/zbC+3kb27zzKe328/85qHfcVoz1dHjNfVPMfvc8QvXZ2ite6e7NK8908d36rX+Tt3nuaP9Xbi+&#10;s+kewU7Og9cdzYnvivPuOfHjDKuZpzg+04708Eqd18SF0/Gdu7Y3+7EPs8CbD2/Vb/6na+/Bbp+e&#10;Gf/MXc1jp1X/K/Y7ncGup3zzpvO1HzURTSKYPae8ea6dW8scsInXHLjEaK44cB2nWek/8bLv3Xy1&#10;x12fO3zf2VfP/+p5V/eye793vT5H15PWHPqJ5PSJ3h2OsXfkJ74Thx0Tp3522/V6d/yMxxe8Y3jp&#10;r2bbZ5fju+PselfzV/6TLtwJ7/krz+atavTMWs1d4ae+8HY+7AL3K2Nmsxt7ENkjdwRG3jVcIvdK&#10;DZ/a8arHPx7e8eK3mgkePbnn7/Krma1d8Y2vdghuXnuf1JO+fZlvLjk9z6IH1jX4pKWHJnHHCx8u&#10;WmPWwjM2acA8Ozl19HiF27UxeKuZ4eKbPE8+v+gSu28v8/5Q/+d9mEv/V0Tv+V12+hX38DPz5wbe&#10;dQN8Tb3L78fnjxvIvX7l3f7u3w99V1dn+df/8iQfNsRXQvhTRBsv8vDwnnDzJs8nGPNe0X5iL+/D&#10;XfSunuu8efZKbm73Tmr87/pc8fFlhys+vNOI/x3fO9yrPeLFDuE6n7TMvuJN2l+BrfbkHE93WvnG&#10;z96+32jo7fTTTvaZ+ncwvNgFLfutdmscff7BZPLE//7f//s/7f7P//k/2P4rtv5fjcNk0nMWWxhj&#10;R/dfyfHLLp7T9SszouWszHvVr/X4G+cMwdzvc6Z/tZf14Z8+8bX3lY+5pzN2PObZ1/lOm164d/hX&#10;fl/Vn87ds8O5OttVvz2f1ie7PPHe3cOTs+38nuz3lRp2vzvzznsT7sR/ctd395z4nPnV+dYnx5eZ&#10;nJm44sDv2H70wfEF7wjPe4YDnrx7wfox3z2fBx+47lnTObrg0VJ3xDc8esn9gMNNDWbeO/P29xme&#10;zGF3aydP87JD1xNmz+Tsbq059MHYY8WH54gH0b38487Guza/84kLxq5oqOmDO945l3Xk1jOPCCdx&#10;wrqf+mpX+omeba9dvtIFX/Umvzvc6L2rc3tf3dHVTPuSR9PzPfMnP78B7vRc8W+mteS8N/9mfe+M&#10;vd+5JZ65i/58p8cdEcHQvXOXu17sgo4dqbsPfhLx4j8GSA0W/dPz2+NkjzucV857MueTu5/Mnzi8&#10;D71b1/CI8WpO+3ff2uZ+VX2yQzi9+26/neddr92cO73s33t1fcfvijt5f9XZ3z2H934609U9vKvf&#10;7x+7sBtzug4OFw5xdU8Tv327xrOjZ+BrrXO08FJPfXi7XnPs6R4e9KnDAYPfMdwTTuvu1PHPi72o&#10;4wF24jftGX3//m3infjvOHf2jI93iNa1++nhDScRLFznqXdPa8NFjz91emDk7gXjmXzp/cqYfX0G&#10;dpnOMfHC52z2mvR4vyNe7XIyY+XRu8NrnBn0V/WkQ0OPGo9VhBedtcnptTY4/RWnNat6pV/h+DB/&#10;qq2FB5Z694RnDjrjYDufVc8+K867cfYl4v8rdmH2T/y5gZ8b+PPeAN93fcIJc3+V833L35dX3Dv4&#10;n+H7H3eTc5/cz98t8GWdiM3vHF/+ywNqovnMIrr3Z85zFzkz8R1nxWu657v+7HZXB59dqB3Z71e/&#10;57sdp32NZXdexk89rfmz5qefIT4H/lycaqe7w48evtRfETOT73+Zxw5EY+T85QWx/8vDaPts0b7j&#10;8X0zg3nEnmM8GnThuWcdnMRweMhXOnifiOz0Lm/O0n7TmU9m43fC7Zmp0Se3h/P07j5XvvR7TuPp&#10;B4OXCHZ3p1/BZ+93zL7jdXVHq75n+N5X+8PnfQsPb3pozWnM3IkH/68SfR9PznyiP+EwO9zf5X1h&#10;1+y7OyO9O+cy98qfuzuJ9j3hX3H6bK47X80GJ2ZmcvTskDp499A1H92r0b49+8qb3a54V/34TF7+&#10;9R17rnZsvOvsgAf7UE9cY/DQpcdjXrCu4U0xvuHj5znt41680Nq3Ofia47z7K33vEo/W2td583oG&#10;3Alv7Y5L79W42sN48uy22u9qB7yiJ2/NqsfMVb99fuqzG1i9D63m/hv/lTWfx1+5wzTbe3G/xqKZ&#10;PsdwJ09jV7y77xW79I6e2Z4Td8LscZqzj/kT5v6TvD37jO15db70efBqzDXcxN7FvU/kq7Os8NUO&#10;d/a+y13N3OF39995/a493/PPfbznXcw95sndrh56cFe8CUebnvXO4RibvPofx9lz0p74WjfxwaZ9&#10;GltxPQMN3KkH5zTaI754Wx/MPHrBJj59R+tPNdZHs9PZ3zrnr+h3/uxmjmc5zz7U5ntPc4zv+OZ1&#10;3jrmw+t+8HAaDwaeXl5geKFNtN75VS/9J0/PmDxWnJyDxxzn9CeusfAmHfoncfIDW82mn3nmgBvr&#10;naYeuuamTm/SwHXP+dTHj14iGiLzdjuhiwYe0Rie4dNP7scc8Ik7YdH6z6/QJzY/Nbsxk9q6zsPh&#10;1b3fvT45/+9+xp/9f27gkzfg7zP5evp51jfA/fjO1ux/d/jeHeSuFg2z/+36R4b35Pu7fH98uud/&#10;+x//438cfWK5HGJfoms4RPemHB5x4gTb9bvXdfR8ANKb+uFMD/zpkvGxNx70qO9EtP7FDVh8Mi8v&#10;/nHV5B0+vzm3duI2tvNtLvXpDPOc4/NKjN/Ks98j85J3P7U57GVe8twV+tTWtd41Pvg6Prl/6z3H&#10;+Kdz5hKv5sHruwBf6eHnnpLnFQ06anjgK78V/lQXP/ZhP2PJ2S15ntUsePglgiWudH+4/vHjigOO&#10;Hxpw6juxP7v2bt+u78w54eJPPNGY02ehx5l2vun5/WmNe/juInpzVvP5ulj17cEe0cCfZllDjpb6&#10;3ZF93u07+WUW587/+ut0NvqTfsJWn5+JC+YzM4/d6FGjIdKnnqI5zifuFXZHf4d7NZf+Hc9w4fte&#10;8Uqc8EkDz1p4xsKbcHNO8nisfNilOSv+ybyJg98rZ8Jj8g/WfZ/Nmsa7xotd8U1trnH7r/IVHxyd&#10;Z4A5wofnnnN4xqb8ymfSBMP/jh4NnmjBXQdLnRd964KBoyOCw5/i5LviGcc7MR74gIcbjJ9HV5zJ&#10;Mxg+0fGAURPBp/9ghl64eIF1HU567IoGfup++PkJjc8b7qQFY357TjUaeq3tPjV3go5In5q48m0c&#10;fkf7tsa96Kjhrepw4STPY67z7v2TPPyAxq2e8f9jGRQiIwAAQABJREFU71x0JL12W53AznP5/R8p&#10;QAyccPp8GZqW1uW/VfVMFVAjiSIprfVX91y3N16JSwuGj2pyPCuMHhGv1NLP6LwV/5E+e79j7ffp&#10;5+f5OtZxxXE+vOr5VDz06Hzmu+bs6ufpdhU3+dSuSS9xuEN6rgOTB1zlaBKnVtTL9aorb8fEyZfP&#10;VQ9+eqfOazSOfYfc7/nsvpVX3mF1T3CqnnbyPnm3a+UhTeIzn8ofj9QKX8Eqz6swdpOfdtFbmOPM&#10;yl3BM6KFT508r+GCrWjgvipqx2pvsNUzwNc5Rhrn+ZlTQ93x0dKHD05U33uqwRyHvxN9Nl7+61Uw&#10;8fzX2ZqhHnpqouNgisK95/6ei6MaTFq9wL+qn99bqBVdwzz3Uu64a/F3jnuqnzXz6LkfeXJG3FEP&#10;P494O5Z5eqIRTq6oWs8fnOh+wvRCRw0nNdmHh55aseM6J/PUuC89sK6WJ5z0T9y/PsTNr4uZftRn&#10;P3E8V517UMNTBIPvtbDVV6VjTnpw/sRVyyfvq/KutBU20+YdVB4dlt553uyPfMTVOz2q/ZKTc9In&#10;+9UeeDoXrOLDcw4YUTrve11xKkwax1XzSm9wRTRwsnZulTtfHtTieo0/HrMePCK+6UP/VZF9iNqT&#10;fLaTuJxrxn1lnx05F/Vspzzfrn7mv9uf7T3r78773fm6Tz1z3n6/wryu7orPS9V7FyzP5jvPzvfq&#10;M/iuO7ug2z3f1Xz2YPddf3QrUd6ap7d+XTab9a//2+6VISPObCDaVR58RR1qVbfD9Rmrufsr55X4&#10;6r7oM468xfV+zvJe+t5R+9lH/uyV+440V/Rynu/LTprT4dInD77H6jdEeBLZxf3koRe9r+rYj5Vv&#10;5XTFrMp3Fev2BPc7913BnaeZ1KvzZzz38/kdnn7i8c4eNb5EcEXO6Rh/QCNffdYUK61rulzasy88&#10;2IF9iPjTp/7O8aqz5B35nWRvZ6a0q68d3/Q8o02vd6x37rHaX/eTHhVWacH8jvlMKHa+zseDOOrB&#10;uTKyrzxzX2FP7sP8K2bKAz+dQ6+sv9CvH9W7Yq57vjK/+jyzuxndbXcPnYZZxE5f4Z2n34dzPGce&#10;sfJPzPXZG9XMmOln/WqGa5gjnuPo/A//1Xc+uePpQQ0X393Y6Wf+9DXPPRxnl8TgE9UnR+Ox6un+&#10;wNO/8kuO+2cuX/egxoO5RHCP9NI7a5/jPWY6ppwZiY/qI5r0Y88VL7jpQU1/xQuNIjrHMl/1rHiJ&#10;Zc2slWeLllhp6aVf1mi/U5ydgbOvngm/Vd0qr5svvWbqjZdjqWO/VTx5XvtMx5/IOevuLHbmjtAf&#10;9UPvMe+Ymc5hXnKdcyTPc808qvm7HrMZd/Wr3Y/OGnllj2fns/LO4EirnNo15KkFvzJ28yu8wq7c&#10;Jb2q87ND3n3W8GaeFY9ngyc1Xr5X6tHAzUg/dck7W1f+FTab42dHzxmkBZv50Bff9eC7sfKosF1f&#10;8d2H8yVG3Z2HvvzwUK6XesIcd/4X698/jjjdHtUMfIialPvg53rPfTv50CN6v8uT6z6d5lfHqzvh&#10;OWVv9S7Qw88aPGM1Dy09amJ6OI4mOVW9w5Xe51DLI3H1hHc99fXqdF/dnz92e/79998/PCqf9MeD&#10;KE23X+f3c6Ov863wXNPl7NT1d3H5XeE581k9P3fNOdD5n8/Q8zg6Q3q6zvOKhy97EMFdX+UVz7HK&#10;jz6x8k1slcu81L9jvXom7S7uu59N++mdu4KtPAO4iq96MZuoPfzPnx1/1Y6/2tz8WuAzBE78Fc7N&#10;2fwsv9L5/FxHv1byjmb3M5sz6/vOV+Z5jsp7+R9PrpjlQStNcliqw+nPYvWQhPEP2ar+zNP7fBPW&#10;nu7lOXzH4Ffno4fOIx5E9dyDXH3l1O6RmuyNauZ2viPtao8Zzr9zns8h5/6oidVu6mk/76le3dln&#10;uQczPdJf9XbtK3P2ZofV/ZOHD1F+yp2nPDHnOzd57LcTdz1yF+rKp9sVTbdn5VVx8fE53F/FB6t0&#10;9DJ2u/jMSuPYiOu8d893zlHdG/fenRP/Ga/Tj/CjnujYbTRDPfHQdFz6q56dz6tw/3UDO3Amao8r&#10;5+z0wrlTRXL3vzpnl2pvesSKc/U+K37ss8IVJ/mqd86C3nXk+MBZ3anj4YNvxWN21bsbYz/mjPaE&#10;M4ruV3l1fbjeH81Z6c281NdcojypK/9Rr+Lj1/WO4LMdqjNLs/riLhTTy2t4+O7MQFNF9/WzKvcZ&#10;nvtejlf+wnwGHHTuRc+jeHAdV+69zkcc7+GVvy9OXs5innsJyzp1zEs8a/nAxZM6uV7DdazKV85X&#10;6VYw92YfzkO94uOcozr3WMl9Djuv6GYc94ULtvJc0bx75ExX7On34p+pK7yPeLDPlWf0Pe7y9Rl3&#10;5tqfO6rmcD6iOGgcq7SrGPPxI67qd/mrvh/e1w3wfLgPv2/l9InwqojWuWDJB3cuHGH0wb5r1Dn8&#10;PKrBzp5pdkf0R/Pg5C7g3fNJ/qvq0Z6zndDOeOrD9fsAW9W7ttK434yLHk3HFy6O88DwIMLrvMQT&#10;hz589Ir0HFvJ2W/GdZ5m+TzfLX3EY1/XOM+9wSuM3igyLzmJZw2fHUfzKy06fBRHHs7zXJr0Sp+s&#10;Xb+Suz5nud57aITpTe18z2d9uOL5HMeVe8/n4u99tIr0wXKO152H4/gR8VVc5aERv/KhT1zZUdz0&#10;w5vIfkT8M8J3vMNmXu5R5anPOeo7Bl+Y3tR4Vxi95ArHu+oJyz41nh47D+dk3vm5l3Mcl5fvqNq5&#10;WYub+uS7puqp7x6eZ6/Ti8drhQM3o7Q5PzlP1b/KOZ66Lz23M3d2dE/N9c9MtYP3j8756H7eQN5x&#10;1j+Z3z/7lc+mp8PXxplzntHmJ4R9hF/pm3O89pmOZ778jycl1PKdcYenJmsW6nD6xOSp5tXtQN8j&#10;PkTvjXKfN+LRG/FHPfTE7mwdjo545Jyr3sxQzDMd8XC/s/nOuSuu9s8zsZN6eT6vKz+0v3p81dl5&#10;XsS8Z55P90yTT40ua/msnrXy4B9X4et7iU9fOXqPzsfjjjg6I/sw1+vUsa9z0N0Rn563cgZ2cq7f&#10;k/d1T16jqTB6RyOexN1ntMtnzsq+4u76y7e7v5WZ6J27s7N0M/6RM/k+O/mds7rnc+fMnbOvclc/&#10;L9Vzrc4KL+8HLv3V/Sre6s6VdgfLXfNMO17J7by4p4rvWPJyV3Ed89x9nso572iPUc/3XDm78z1n&#10;RnqIQ8/5VY42+VlXnvwjPvXwcZ57KIfjuPizV/LxcZ37g4PBTx94GZ1PThQXX/fz3Dl4Sw/Hveh3&#10;0XVw8KHuovPkU3l12hXc/Vf4ZzjVnVXzK6yb61zPq1nu4VzhWcPFp+vDm8XquVXYzOfKvs7E+Trf&#10;FU6nfQJnf54PNbPBqd81Vnv63XteneHVn6Vqpyux6n541lVPs2d35v3OI8+wypOO/dJjVu/MqLzy&#10;s3B0j8p7hLH3U/NGu+z0qn3BONPIT1z48FRLq3f2VjzxmcXOP2fOfM70c4ed2dzTmflXa698Pqu7&#10;cWfd7LzjVd8neas7ctad3biXkXbUY5b7JN9r55HjkdF1ysV3zPkd7pwudy0zHHPd6s4znnt6vqpb&#10;5bk3+Yo2OdTEmZd43R1KSy/98CXO+vBmkXnipaf38AEjJk6dXsKFpQ5+RvQr/M4XD3njk1zHcwev&#10;xXM/73ne+YFXXGH0V2a4h3I/k+fw8Kau4pG5V/n47Gp/n5NncT4+yZE+MbjqrXg4Xxq95OnaL7T+&#10;sdIns+Kwd9XrZlfcnKUab8/REisdGOenxmdFK47PR+teV+fVzJyxsntqqhqfPGPFfQXGfn4nYCv7&#10;7HBX/I5ycg+/b+VeH53x0f37BvLe/834IN/hBvQc3+lr5MnPVc6a3cWfCFYvbJXvPHJ9eDQnaz5U&#10;joNVe8GreuiI4sJ3jD080r8yMlux2rfCqvnuoz46RfJK5xgervd+5t3OyTtT+07us3om1xzNfYfd&#10;M+sft+WuXiuvPH3maG947jni7/bwl+7qGe7te+3M4f5cTy7/yov/K2t4V8RuVuW9w0Uvjd7Vy88I&#10;hyg+ufMqn7OY5nzXGfwjVP/HGkfug7tG292H31VqXOs9z+EklnXOzxqfUZSndIoz/5FP9q70Su+d&#10;mrPtaK7i5vPIOudwZx1vhKNNT2r1Oz2cK+PKLHbuuMLhXLHbyh10u+T83K3zXvVLf6+5g86rwrt9&#10;3PdsPttrxx8v11Tn8n6VVz6OKXdfzyu/Dkufjuc4e2imcmrneH50N/e4ImdP34cznPHX/23V6OXz&#10;xGMP5dkTtvvCQ77kiqp9lufwNMvxbrY4eDoHbUbn5O8v4MrP93BNlcMl4sOvh1TrjS+1vMBHvlWv&#10;w+THy3N2o/e7RL+D3+HMnJfoZ/bPQNUXVnEccz88ur5zj+T4E494VJqr/TSj83Q878l75HBUe16d&#10;41fAODdn4czUVUTDHUnjmDSVj/PEQZO4enrRz7zy/iHY+KGbuWJxRrviX3GuOHPlexTLO1Dt2Gxf&#10;f7baoeJXWO6bPvSFr+jhv2PM/VX7eT1nf9dUfXg7sfLJXSq/1PluFf+VmHZlv9z7jr2OzEDDnuwF&#10;rlp59uGNYqXB13sjbORPDz21vBNTT5jPdX72Ow80/vsAYe7rOb4e6RNTrzpfzs1eVe+cv9IL253Z&#10;+ezi1e7y6PBd/46v83afETTcyYwHfxbx63j0OTu1+I6Bg838vC8NOny8T64e3OR5D35GaVPnHO+P&#10;eNKwB3rx2SExakWfkTi1OP7KXbLv3Lvy3EFzKkx4njFrcXZf7uE5PsL0okdNf9Rzbp7Je+41yitN&#10;+rKPuM6veHCZWXHw8KhcXL2V662fN7o/o5L/yJv5RGZR3xmZRRzNWuGM9PTwqe4EzisiezHb69mu&#10;zkXP54P6qahdcvZs/6d2+8z5vjdQfca/72n+uXmeLb9+/sm+vsr5swlPfz37fjn7//7LkyJls7pI&#10;N9NB0STeXUI1p9Li2/kIr3TJ7zi5R9bpc7TufH2vlbPmfHyrZyRu54ku/bqaPTu/TncU391vNme2&#10;92we56/meG/mg362D7wnYu6c9RM7MMPvEoyoO8s+ddVD55zEqHcifrsaf+byoPZcnt1Z4CnqnS/8&#10;Ep/VlRcaZlKPYnK9zt2yHvne0fPdVvzFP/o6o2VmelT3Byd7WeM5i/I7qsWbnagVr/B1vyfy6hw7&#10;c9Hv3ic6n9V5CO96rleevqu69Fmtc17qmC8eeXLuqu+YOTtvnoUz7+rS51eud+4mudyv7sd75Oor&#10;d97qXa5onMPM3GU0b2U399W8bmY1x7nZV8+92Ts1ycFHvPyDVe8pTy/6ip0vHPVHeniKHU/40Tnp&#10;6T7kcKjZiZo+uCK9zOF4v9LDW4l4EVPj/nCIyT1Ta458FX3mGc/UjvZm5oiTPXbWHHJ8qNkB3D2U&#10;g8PL6Pzs7dSVT4XteK5w8x5yZtby9DvxnHmVRljFdc2oD+9orLyFVbt2M3a46ZHzV712d9TcVW+4&#10;uVvu/t1qnV9/aahz8T/K8zPs3E91/xVWeVY83+PVufb7vP59A34veq7Vs/23qkaknX0O8M+5teMe&#10;6p4oK4zeE3E2n/u4Yxe8Zzswm+fnNTlx1Qu+R2nZyfHMc4/sU694wT0S7/JfvYdu59kzcP/qLiu9&#10;ePp5RJG35oub/KzFz5ew5CWnql3jeXLpeczf33nPzyQv75H7jApLD+crXz1z5Z1eV9aap92qF7t0&#10;fdescMRPHjOI7pk5WkXnV7W0znEvfBwb5SOfUc89K56w3MXrSiNPOOp3nJyNxnHllV7cCkeLV8ep&#10;9BUXH3y7fYQ7t/Jyj6vy2RzfiTMTcwfnyte9lavvHPSjHhyi69FlTxyfTT+x1MOr4g6XHYmVH5hz&#10;fD/Hyb1PTk9+/P5HWNUXprdr2ONVkV2Id+/hc5RzT3fPvcJ/ZV8/n59tRXvFju7huwj/448/3uqz&#10;57t+8s8NvNsNPP01m1+vo/vg5xH/HjPiX9Fjv2r2//3jSQ3auTg33V0y57DYrs8V/NzlCk/3uPNB&#10;8wyYRz2bucrD90w8cr9HNGd2rLTVZ7Lai//Fpjy4V/yyhiNvnhG/+KR2Dj53RZ9514z0zZnUeVfg&#10;0mfPPatehbnm6tx3xdv/UEn7iLOyl3s533NmuKfr6J+N1czKczYbnxmv8n41Vu3MeZ7YrZrPXPWq&#10;XYSNdOiJO1w0s8hud3jPZr9Tn2fBc+Je2HHnftxDemrl8klv4U+9ds7hO3EGdk8f+q65Ij/qy57a&#10;4ajHFfvLQ7tUv37Y8ffzpG7US67uQvyrX7M79pkdt8O1K3sTn9qfvUe7scvObvjhj0cXxUNTcUZ9&#10;dERmZi3f7DELLrXz1KOmf3Vkvs8B0yzwahfnOdd3hIOPemDO63LXKXcttXM6n8RXNCsc7dPxRj3t&#10;o77e+Xso/NS76jXyYt7uLDxdL0w1vc5z1MdvxOl83w1fPYN4nPuuM9w5w8/JORy760xnfXNHas4w&#10;8j/D2Zkz2uEVPc7NGXyHCqMvHX3PvU9+NOZu1Lt+6Ijsvevz3fk6N3dw5CxntCuz3Z9n5Jh2Vk2P&#10;M1QYvU9cv4F8Rnn3M6fkZy1/f3bZn/mrL417dBrOssLtPN4F5yy5j59t5S5XODljppn10y/r7mzw&#10;5O/ndFy593MXdOCK5Ph4pEesesLUT29w18zynIPnTAePPdJnpl/t49/xZ3Nn/fTlXBU+8hrp0mtU&#10;+wzPUzPqwa04YN2+aDOiG+F4dlxpR730pnYNM+ip9j64Yoc7J/P0z35V72iSe2TH3MHvIP1Ve1/a&#10;rNOPepWHJzrqlbNphl7OBQP32nP6qc0aHjE9hPPKnnslJ3tVjZ96yuFQ05c3GHMyZt/9kvs71L/b&#10;+fnsvPLZ+uf1lXt8Zn/fG8jvY9/3JPPN3+Frdr7lMwx97xh9z/7HP548uxLfqGYPoOrf+QEdXcDq&#10;ma/Yz++HOyDO9hjNp4cXceb5u/X9/nV27s3vIe/OOfSI0vGP5PDGSxzX0kdLhH9XzDnscde8kS+7&#10;EEdcet2+8lBPb+Veo1VEvzPT9Wdyzfa/GGYHj/6PX8A5l2aj5xzEM3vdreUcROZp98ToeVzluebJ&#10;fOUM7CPu6JnRJ0pHrqg3r/TJGt5OxL/yojfyE8e15MJ5g418jvZWdjzqLV36756FO/Ad0tN7mVdc&#10;diBKo7zipt/T9WwnP8OZ3VbPr32umql9Kz8/M9/fu7NduUs3YxVnF9+/0tKHX3HOYszAJ2dlH57H&#10;juO4fPV2zD3uyKtZiXFexz3XXr43fPalRkNN36M42Xed59LBBXevzMWpePKo8NRXs1Z0nQ94emQt&#10;nmOe41HtRi/1HS5ffJyDvus5V5xqP+dkDp/fv/gezATz2n2y773MmVfh9JgD58i50B6NnOmo3nXs&#10;z/m8l/nu3Moz708zKl/HPM+drqrZq9o5Z4jDTiv81HutuTwDx+/Iz+565U7c91lPnoN8PD/re9V+&#10;Z/e4Ur9zP3xWiEf2WNHqnvXnB919y6P6/l/tw7zOq9I8gbEP++3MlHZHt8sf7cLeI452Y7+O3/WF&#10;uwYe8aqz5Bydp8JG57yid9V5dnfhjrlX19NzbJRXHsnPczJjRZteXc3zy1nJH/XP7DXyzR1m9Rkv&#10;7mE2Q33OO+JWz0g6tN5nb6L7wtvZz/Vdzh70mUPtUb18S48HURrnqaZHFKYX8xL/6l7zo3szT86O&#10;XzPp53mu8nMfdve9wcQTrrdj6F0DJh646zyHO4rVPOf7DOEdHx5936/yA8t90weeIly8Ky6Y68jZ&#10;raqzBycj/h0/cfjp43VqvKfcPcRVPdPgscNFU0XfwfvgV83hXJUfs3x+5txP4tT0FXnTq2K1R8Vz&#10;jBmOsbt6elHDoaYPnjF5zmcumLgVHwxv+NTe95z+nVHzch/NO7MH97Kyt8+Xznfx3orXh7N2A9Xz&#10;+dz12t0dZVV3Li//vFfeZ74OK7+nsdn5zu4zu5/Z/Jm+2g/PI9r0wytx6tUZ+BDR3x1znvYF+8+/&#10;/vpr+J93gNgtmf2sU6c+HF/EeepzqXDV99z55LM+PKL4I82oh4fHkZ96nEmaEdc9M/ed8Ky8mAWH&#10;mYrZq/Q5N2tp9CJmn3rWh0c8sgvaKh7xqzTcmc/gbN6rtK6Z5XjhQy0d8yoPePxju4pzBBvN3PG7&#10;cq/dnXQ33Kd25q7wITpO3mlnZ5cnHvinZsbxPlr3Us5ffqjvPfizeEQzmpV+WUvLveAjTmLq3fXy&#10;nTyv5o0+t+w886h8hXFu9OlHDbfzAU8fcPT0HdeMCkej6HuglabTwbkiMsN3AFN0/Ip56eGzfB64&#10;z/c+PvCI4ERw96FHhEOtCF9R/eSA0XcNPuLg45hy/IjJg19FNOq5znF6iXV+4rmXeML8+x9auOLz&#10;l8fCwNGq75jw0dc7/lWUj79yV/WSAx9u14dXRe2LrvJxDJ77qF/hcNTDwzFyRfXhiD/zS63XmVde&#10;jvlc14I7VuXu5X309DPSdw05XNUjnvrOrfjeJ595el8avR3THH91vp0GvnuQzzTeH/ngdzZeNUN7&#10;46XIOcC0Z2Kq9fWp71F6ievaH+D/x5WjVw7Xv7+przcz4YhfvXJW+qPBj9p5YMkBvyr6TGYRNYN+&#10;hfkO3kfnGD7qdbj3nO+4cr3o46Vab2riF/vfPzqXLhp6RPWV6yUO+Q/gwR/Y74kd8ufj1Zns2N0R&#10;/Qev7VuNmt0P95o88OqwcBVHPNeKh87xlZwZR/UrM8TRZ1Sz9Obz6t/z2UNc7eL7eE99vejTo1YP&#10;DJ5q+vRUk7Ob+LwqDb2MeBOznzVzwX0Xn5v9mX9qmTPTMedozLny8TOlL3slvlqnPs9HDY9d2BNc&#10;8+COZqOvOHhWvQ82vgHunudBlIoeceSEju8r1PhQK674jWZ1vc6X2Z0ucXzQ3bkzs5nFbHBFYfQd&#10;p5dYV+PBDPfNXtadJzu4V3Lx8u/x8Pl9g2q9/YVOGHly1EMLR5hewsHQqSb/Yn39CO49YejhZg3u&#10;EQ/0qqufZ9WHi77zh6eIrzSqwVR3+goHU+TrVh7+ck41J+er1gsdXqqz5zW588k9Jo+e+ztGTnS9&#10;azyHqyi8e1VewqRxnfM8Z6Yw/3z4PPeBrz458xTxRuM1uXvv5D7P57uHz2AH9YXzdQ5fmPOFo6En&#10;jWNoFdESOx4a9eEKm/HRddG94OCpuurDUy/70rrePYTDJ1bcCmOmx+R5z3NmCcvnV/E6X/nQc0/3&#10;UH+3h2e3H32f7zM9X+E4/86cvYl3zpp55zPJeqZ/sr+zm7g7/LvP8W773H3ep/z5GiI+NfeJOZyJ&#10;eOdMfT6fmKMzrMzxr13xvb7zHla8X/21nL+WP/1fnrz6gnlYxJVL/Z053T0J17PhCwYete7M89/5&#10;Dquz6264w6ov7Or7q/x4bt0O3x2fna+6E55Nnr3Dxat8RjjPnv06fe6gGg2x4iSW/sxPntep8d5T&#10;uXaozgnW9XO/6rwr52NO+l1dd+c4On9Vt8rTeVfuK+9l5H/EL/3P1uxQ7Umvm6F+pev4FT7yyPlZ&#10;yw+s24N+zu747qkcHj6qE6PnWnEcV48Xeuoz0edo3lHvbtdqtx1upX8SO7srer9XMM6h2vvgs+jP&#10;Dm6Fqef+zHcM/RWxOg8zz/qnD7M8zmakx9V87jXn8GyIzM3dXe8enqPdjXinrsJzz9RcUVdn8l1y&#10;B+4qZ7um8hTfOeT4oSHi7zwwRXj06VETwVdipUmMuSt+ZzmazTzP0xdO4lUNN89VcUeYfHY8mCtP&#10;1zk+mjfr7e7DDlfNr/a707uaJ8xn6oxeu0a4+txDaum75pPfdwP5nFTrnX8gmRv488verD6jnXln&#10;32cp9zq5fhfwHEt+V69o+McD6TH6S1u47EatecJ8bnLgEpMLX7j3lHtPeur0Ep49OFfHao7v7fM6&#10;3DmZy9911bzUeC3tWb37eb67i2t/91zPxO/Pc+7GnxtYFSuteKv6ynMHYw57UO94iJs6/HZ9dvij&#10;GbkPviMNnFF0312vii/MPZldcenlz6sjLhrnZM58cGKlBVOEh56ecMeyhkdUv+JwTnnRV9RLsfv5&#10;j/4P4v/+4LuQ45lc1c7Jvu8Br+MI18s1X8i/f8TL93IWHo5lLs7Ki1nikqMdzYHLjmi6mfTRUSff&#10;++QdR3jHSc3ZemXO7EyzHboZfLbpK2oWb3zBqbt96FcxPeDIi/nCjnjjpVjNyRnwXNflvps47EdE&#10;l7wOTx28o7Hz6/CcU/G6s6RWdcWtsEorzOdL53WneQXOmYiv2MFnsse73pfv+p3zz/1e+/R0n3x2&#10;iddO+L3c7r5Df16ej2758zUzup2fvdP/eFJW+gDsXLh/YDzHY/Uh/zzG+2d+zqu29XtPf92h3voF&#10;tv8GUzzqlT9AvWrX7+LDZ1D75p3mGfz+s7da52f9qCd7szP16h5387pzse/u/PTDh4if7oE7Tg2c&#10;UUQ74nhv595zV2o8qtnJYTYa6jtjzvKdlFd9x5Sj0Z5onMP+yQV/MrIre56dXZ1zxZM9VvSrXO63&#10;OhsYkR1XveGfiT6bcwtb2QH+mfnS+g7pxQz28T53O8O8rxxP16c/HPHVq3asMNdJmy/v+/zkjWp2&#10;xct9fCf6nZe4/Fql4rhX1cefWHHYtertYL5L59nhmjPasdtDmvTMGl/wrOWtHjizsgZXVA8/cMfw&#10;I8JRTJ33dnJ8fG7q/Qzw4dBLnD4RXkb1Z1o8RnHVg/mdF31F91TuvdTTE44WzH1Sd7TOGUd9VnWc&#10;ZYXPebkzafP3SHBGvvQUV/hwckf2SJyaOdSKePls73c5upw5miGvqt/NqHDf0708r3QzjPOc4XUe&#10;Fc69sbdqsNkO2Xd/z5PX1ezQ9R33HdF1M+m7/u5cM9nHd71i7tV+V+z0pIff7dG5szvkM0NkTtbg&#10;v0rkfPwFd56LPrhqPudgih3unMzTp3tGwvn1dWrk6X3V7EwUNnv5/jmD2elR+VdY6u6uff/cx3s7&#10;e6Ru5Kte8qnRJQccHrtR0wf/TjHP+m67c8dn9uL5uJdycLyzBl+N7tndq++w6jvidXNGmlGPO1jZ&#10;Ew4a4si/63EOv0Nxs+70wrv57EmESy2d/x6Fn2/YqfKtMHw9Kvc5qvVKPRzvgbGH16mXTv0KV48X&#10;HkTHE1OvwtAwS5Hc+YlRu975ypMDl5gc8YWBUzs/c3FHr9wh+dkfeY16+KR/p5nx8Ov0jlfczh9u&#10;9jucOc73XP2s0XQR/s5M90IvzD2Eq9abHJ3zyNVzL7hVrHhg7ldpz2LMkQ+zFMGJPgeea5SPuK5x&#10;L8/Rj7hwXDfK4ctTb2ppfI7jlZ/6zhdnReNelT53cj7+qROnwlz7qpydr54/uidmVc+I3ifefwMr&#10;z+j+LX6dCXd9Lb3qhvielefK+s79mMUuV8/6fA1cfaNffpf840lZrX4AxJt9SPBa4VbXclRXee1g&#10;R+ce1eVu7kPud+25tKrB4Kfn2Vq+ejHnrN/Vej/37o4df+fMcDlX50n/6ej3c8fs2XnzfnwH3y19&#10;Upd9+aDvej7Lc/g5wzlHcnyPaO/SaCc/Z+5ILQ73We2SPffFo9IJm/U7XYfnLh1PuLh3v3JG1j5/&#10;9S78fl3f5Z2v74KnYsfv/K/AtUvOZb/Er5h31oPd3KfC1B+dzfWZ48cz6e4B3PnMdc9qD+/v5J0X&#10;O8iLvfD1nrDOA75HtJWnMPr4uva75nlWaj+rn63C0TiPHD4cavpVhFv1rsZW9rly5pPz/B5X53Y8&#10;x+Xrtd+Pz3Tcc9fO+OJW89zDva/Oq9k+gz2I6nEmx9DM/OCNonxzBrPApQfrvNwnOWjdLzld7b6V&#10;zxV3wF74a5ecW81xTrd/4isa9mEPYv4DH9/X57gevMLoeVzZT3yf7bl7JS97WfuOq3vgsctHtxP9&#10;nL6rPLxXedJPHdwOp/+rR+7nrnPqfpnh+V3z8GWm6ieeMfOI1R4VduROOI/P8pw5HtEQxffcuZmn&#10;N7rkjWpp+Ec9zMYHf2r5wBl5vqo32i3PojOBre7b8f1+8Kqw1GeNlqi+fPByvjCv0bwisgd7agew&#10;J/bRLJ+9O9O17L3ric69dveo+Pgq8usdzQCvNKuYe/je5OqTr3p2PJ/VcZ7Cu138rMrh5T2AO4fd&#10;kwvusdJ5nzz3qXCwLlazwPDPWl5g5JV/3gO1uHkPWbuv63yOcHoZned5xwN3bubO4W6cA+Y872cO&#10;P/Gulq9rfI7j5N5Pz1EvuVXNjKoHNuJoPt+v4L8qdnv6HXk+2lM891OeWvoZ5QtGjhZf6moHeu6R&#10;PHwSv7NmLyKzZnvCd57vX/XxJqKFC95F55OLm3r2ECd7nfcIrzyYMdLRq/TqrXh0Wj8/c56I1T4V&#10;1u0Cl/2zlg6s8xCO/ixnpP/0+hvgGSmuPIve6dPhBrhT6u8YuzN0+J1nrD6Xs88r/dV9j/Jmumr3&#10;O+/qnbyn/3jSL++qi5Jn5eWzyMXr+HmRzvM8ee9Qcz52Wd0XXXV/ieHpGjhgzFd0TDy9HXPubo4P&#10;8zv9Kq/T7+DMUuz2Gt3BqKc9Rr7Vnuk30yefmYrqXfWa7bE6Rz56+W5///33v+Te9/xfxAGAbrQ7&#10;vdyLemB/WYsdKsPRHqNe5XU3xn1rzupurnEdOPHu3Vf8eU5EaZ7eL+f5LtUZkl9x/H+1Th9f15Mr&#10;qq+X52ivjszFl9nUs3jVjszlbrzWDr4nPd/NMbi+G5g0cB1zr8zF441WnFV9+slDWvdKzmqNl++y&#10;6+t899EOvueot7rvkzx2971HZ83dxO3+8Ng90YmfeNY+Xzr6HV71HUsduxDhUmdEP+OlTjVa5an3&#10;nvrdi7/0R09Mfocnb6fOHXOG+mDKk5+z6KOjTt5OveKRHHbemdNx5ZX+yR1x0HY7uRYOES3zKlwc&#10;cHge08N7roMHRu185R2uHlrlejmXHpEe9Zfi548d/pMxzvCHRU2UPzkconD1Rxy4Kxy4s9jtI53m&#10;6OWcndmc6YeJ/dDhUJir2mfT343uMdrfebszruLP7oY51a5+b/A+8fwNcK/c+ezXJ/Bmk9PXdfTw&#10;oBYHnjDl9OBeEZkhL3LmMDfniAc3e6rRZ0+arlfNqjD3H+0gHnsyE37WuSc1++bnIH2dT66Y87LH&#10;Ho7flTOLyBx2pD4aK5+cddQ7dfgyUxEsua+utRt7apcn92Qu8en5muezVevld1D1v1j7P8rLvfcd&#10;/q2o/HznO2b+e4t/IuzEbN/HmfAcq3LxKg/8U5O+WcOvcDCifo+q76+q/ferfM8VDjd3BGceMXng&#10;FX92RjSK4uINjrciWHqCO9f54OI5l1nqV7lzyT1yn/jLgzfY0ej7dB7isI84ypnvuHoVV7hePsvz&#10;r27/YzWjZ79XJ+/Dt+MO4FB3503cva7Imc8+6enz4QhDB9+x7DmHvOOA+1w0GZ2DThzHU7Naux8a&#10;fOkR6VMTwRXBiPSyBmcWtXhw1dM7a7iK9By7Mq/8c+fRvPz+BrfyXcXwUKw03n8qP7pH6qhX71g/&#10;B0uDTudd1T51N7/ynPx8f+5+72nrvvLzu+fwfmz/WvTPB2d9cuNqJvsRtQ+fW8c873Ze4aT2iCY9&#10;fod6+o8n/RJ0qTxExz3n4ld4FQe9PD2nlma0R2p8tyfy0W4533fNu6CXeOUx41Sabs8OT4+j9d3+&#10;R/bi/ro7V58e/mioifC6Pjxidx/g+MHHlwj+naKfiT/g4bxPnYMd+Mlz5z7RVrseOUelYcbOXtU+&#10;ZzH2kM/OLpWuOufZ/Y7qq/0qL+dV/bux7s5W9+r0ubeebXom5s/f8/S6o652W52T51jVJU87sMfq&#10;+avZ8kBf9ZnLLGoiWmpFsPRjVnpl7V5X5+yw4ss5xD27o/Q7s1f2G3F29s1z+nNjZ+JopnrMdU/h&#10;qvn5TbVezk3+F+PrR2bzhz+udZ7v7fhTOXtqnp+Hc169R/oy0/fwXZJ/Zp+R16inmerDeeUz477O&#10;3MOOljOj8Vr5zj4zPn1myLvyrzDt1+HsXkVmZS9xebNfckdz3WfES8+zNbsSV/zYtdrTfTwf+VY+&#10;I/5VveocFXbFfvLAe7b/Km/ms9PXzOqcq7t0+p0dPtzjN5C//jju9E/l6ueW58/nhfqfbnW1w60d&#10;zqPs7U4VRn90L67bOVv19ad57sf83ZjeWbMnEf8rZuO1E6v9Ov3uju6d2jy/ZjqmHI37dLuBOxc9&#10;vazBn4ycS5FdPX9iF3bQLHZQvrOHuPlyr+xRp25Fg3Ylpj+aDqe/GtmXiC8RH9VwwFbiSMeMke+o&#10;tzIfTu4hX+ZnD81oNj080CgK6/7cHB181Y4przzhZw8tkfnU8Ing7pfYSg+NIrlmkCuqZq486eEP&#10;5hzvKV/p4cs8Inh6qq56Poscnmry9Ot66SFdx5U3fPfPmcnJvmvP5t2usx3QsVvyz+4lPTNWvbod&#10;2BGfjsdMeMTcAz04MfnCs8cM34lc3Kte1dyrvN2H3Yne8/N4P3Fq5+BTnQO+OJ577V5wwIjMcB05&#10;HEX0zh/laJ0jj8pr5I0PHCK+eFLP4i5/5jfqsytxxK166IjJ4W4SX6mlPaNfmfHh/PMG8jl+7v+f&#10;97Na5T2u6t6Vl+fJ+l333t1L5/p85ndvbc7f+seTc7t//oLid3xgfAFecfaRB3PymaDJPrj4nqde&#10;9a/0xcY9dGfucO4FPTUxcfkkJq5j1SzHKi59eorVLPrJp2bvV0X2y/mOczbn+B8SOU7u+jwrfuDJ&#10;9Rq/jCucSpMzqZOr2nvME+Y4OmFwwJ6I1S5n5+oc7uv5We9VPXe5Mjv3XZlRaZgpveZSs0PW1RzX&#10;Vf1VLGdKBzbzYM8Z71V97bd6ltmOftbK1/uVV9WvfCqtsOocrk9/+InLy3Wq/QUfvfeO5u6Fv7wc&#10;r7zVP8OvPN8F83Od2Uk+7uV36rjyvE/NdX5V4+9evm/1jyM6ruvInZu7wFF0nuOugSMMHIzo2pUc&#10;H+KKRpyj81b8c5fZLPqp0yxhoz69bi/3rLjujweaig9nNe54OJecXUbzKg5611U870vjHDwcc75y&#10;9VIH5tz0qjg5R3VieHY4fcXcy3u7ueZxBmlX5vsM14JXHszJ3Ss9PqMenCoe1VVeHXbnjJl3db/d&#10;nkdw+d81Q2e7y/vIWd9Nk88+74o6eXkO/scXyaPGJ3XU4okDH1xxpIUvDjy83GOUoxtxZj322J09&#10;81Wf/ZhRabyXfO9V2moGHvRmHvz5jfjJVS//n0fkz1t85hHlo1fWX+i1P/r8yjnP0+0Er+tX3hXX&#10;98FTv/6uuJXnd8R0Ns7K+d/lvK/cgzupnqnfWdWfYSPvmbbru6fn8I/e5Ug36jG3i2e07pk+Oruw&#10;6g6ko49HxUOPN7VrPccrI/rERzX7rPjjg4ba48jHe3g4xrnlx1nUh+u4z/QcnWOepx+1dD7fNTNP&#10;cSuOvME77zyb175D5iu8ilNh6b1Scy64+BKFd2dGo+h8xz13H/58qpvvui7XTL3xYAdqYqd3HC4e&#10;3uvyjivcf32VemaBiy/M/ZID90jE90rP0R6cp+LkOSuOsNGu9HxO5Ts6Nx7dfLTe93mO41VpxKPv&#10;GnLXVGeA96tEP++RM53VH5n50dx/A6Ovkfunf98Jv9rXw7uc54k9Pp/5e77uLv/Hk76mPhg8uNWf&#10;sOG71j1/l5x7mJ13hddxujsW/4kv6tnZ7uh3Z+a8nF1R7+43X9otvdBWvQ4Trhfz3VN+vNJbuPfh&#10;fbdYnaHDuKPujKO+evTd33P5qoanWrkweN6r+MJ2Xvzm1319nnuxA1E91zn3qZz7qeapx/myv7L3&#10;yDv93rm+6hx+Z3xGHOMO/PMhjPlEeIriugdaYY6Lix4NXPWefK3OXeWd2Z276DzyDsW7Yi98me8/&#10;T7k/OZFnyL6OJ0Z9VWRn+Wmu3o5dMQdPPydnZC4z4TLXeWBnI57M7Py8Lw26jg/Oc1eNxr3g0aMm&#10;jrjSuL80nQ9+iu65wnftFbnmXz3Xz+Q7MofovSv2qHxzhtfw2Td3oC+Nerzdg9y5YKPofOZ3/Kov&#10;fYV3Hrv4EX/tI51r2VHYkZd74Y2PvPEXljOo8SCiR+Me3su80icn61Xv1KlOLedRz3PVs9eR3dNz&#10;5DHr4aUzcS7OkDXcjPASp1YfT7CViGbFv/OTVr9+rzzw77Rn8cq/2mM2Bx/F1KumP/P59OsbuPv+&#10;Kn+eI8+04qxi9anW0Orzk9hox9EUzph+I03XW/Go7kt+0rIL/uJyLrCVyAz8qr3wdj90jl2VVzvg&#10;zRmJwnMXzpI4HvRVj2bBV3Qv1zuHnD4aRfKcBxdtFV2rfnpUmrsx7fQOe+ic3O/KXea9+BnynpNb&#10;1WjUY75jlWYX8x13tR2fXdXn/uB6D+zJyP1Ve6hX4av74Z18eeINx+fQR1dxhIET0RGF5+/f8VT0&#10;mardU/Xqy32Y3WmZIZ7rnO94lTvG2RXBifL03GcoR6t8xFPfX5zB9fTl415wHINbRfHQ0Kd2DzA4&#10;o+i65FU9997tSysNHp7n7KyrWcmhdl9mqsdcx9DcEZnns5mzcx40GfMczKu8Hat49NWjzzzV9B0j&#10;p5c69ekp975wr9W/6sVMIr7MSzz71B2PviKejoHP9Kmd8XPGrE5/+MxRn1zR+eBoiM5xPf3fOX7u&#10;5ns9fX9euXl+PWT/U399b+ee8vsF+He+Jz4febYnz8RsdsnZwvWGl/1P/Zob+M+//vrrx3+vm3/k&#10;wm+2eJCzB4Yueeg5VtbgHpOjWm/3poZLdB/lHT7idRrNV4+375N+Xc09ZR9v4fjPODvzOROROczw&#10;+WCKOYPdFL2HLxGt1+5b5TOu+jNO5buCuTfn8ll+P+R6luKozq8Xn+k+wvGH47PBMqJJL3gdTh+9&#10;6pV56Ko4m1VpRtjKPuLkGfAUPtsJ7YyHZ8ajurM+7C0f7cAe4GBe+0z4jq3kqVPNDOmzP/KUTnze&#10;+KRHh+Pt/OSqBwb/TOy+T3ee4jOfyHmP7JZn9brbocJ9F/U5F7iwFW/xnadcGPgff/zxf/Wqp3i8&#10;8FPNbsKYCQbfI7wRx/nw8PbeLJcGvbiqefYjP9dUM9ASKw7zsod3pxUujj97uMLpp6/jytGMeNnb&#10;qd3fz+R74OdcMEW46B1Tz3XkznUvtB6zf2XNPvL0nRxfmcdzTp/Uuq/n4lH7Hp1e3BEPP+fM/Onn&#10;zJ3aPXx25eHc7EtLn+h+YKlzHL4wcDDp+B7iHj7Xuc7ByzHl4rteWMdVj1c3h74iPitcdOyyooWj&#10;uDLDeZ4z+2hkD/TUuRNnA3eecr31+wNwonzJ0TILz9TSJ6LDBzwjffj0hevN509959Dz/dESnS+M&#10;WfQ9woWTtXOV0098t855qaefuM8XR2/HnO8ecMCoxVcOTnQfuKOe88krPtjo+YnDTLzORGbiseLv&#10;HHbBx3t4jqL4aEe8o707vY/u9JQun0V3F3zGeZaz/Tof1+GVXGY5t8t3uJ3HO+J5J+woXG/+fAq8&#10;i+Jyz84B5/5U80o+PcfBiNnr9hNfb+ZqpnJq/NhlJTIbLTVacGpmwcu+eOrBU9+59MTzHrWw0fdn&#10;8fzFfGZ4r8rZy3t4gM28Kg+0V8X8DOjXJH5f2VePfp7nqp2O+LCL36lyavbe8eacPAc88CTiWe3g&#10;Pfjw6IFTE52XHHpE9fWmlgcax/BeiejFXfVwDb++rWbJD+6Kt7jOU+5fv/TEc1903uc80uvP0Hix&#10;Lxr3gSOf9KIHXzUc5Y6r5iWO9/B2TDm4dKrB8OnijKe+v3xnx7ucXeh7zdnwZBZRuD8/9yBfiT5T&#10;fOYpZ5ZyXsLg0FdNThTf8UpTeTpG3kX3T072cn7yqeFRe/SzC+esaFZradkPrbDuha/6FZ++94R5&#10;XXmrz2eIXDx9HXevzpMdXMcOaOBQOzcxtGicS+4a+ML0Tp1z0WesOPjQy1oeFZbeq3XOSR19x5nv&#10;mHK49KnVA3Oe8nzBk5a3MHCiev65Ea7Pll4+V7VrVOtVYV+dnz1q/KSpcueJgzf4KyO7EHd3yfPo&#10;/NxB5ZX85Mz0yc/an3n2XlWP7mNlJ51JHkef0coMcXKG36Vmnz1Htwfnusu/m/sUPvvMP7XHHXM4&#10;28rnIz9f1T75WaCuuL8b9uTXh2Y9Oe9PDdNP0Pl/n6KHvPLhgpcfilVt6rraL4Wc2GnuwK/+wlg5&#10;g3NyPr3EOfvsOaCHP4vdHNfterr2lfnK3jo/d+B3i5ZenqPCXQ8/efrFgLDENY+ZaKs44lTzK48R&#10;NvKXLvceee30rvZ1P79bcD+n5/R3dl/haoa8fZZ0Xvtsz+HgsTIPTjWT3m5kj13diJ9n8nOPdHf2&#10;/Jza54o7PHsu34mzV56zXfFJrXC9wZNHzeyV6JrZXvgxn3oU3X/Eq3o5x728R+79ym+E7XrAl6fP&#10;Fc6beXAVxdUbDM4rY+6/u4vrpc1a2Dudl31yz6zFW3lJx7OF7+d13+R5D+0opr7iisN8dhPPsUp3&#10;BsP7jIe0fh/pSc9xMOZ67Tl9Rf5wVLlz8HVMHOHCMqrHCw08vOh3ER391GUNbxTxRJu1a8Wh73iX&#10;46m+5x1/ho9md/6dxvnKxaswcGLuiDbxbm7yfKb3wBV5qw/e7eMeyrs93Md54OlzV312ns5XndHv&#10;RzOSU2HOoU+szk9PcfSC5xw0zCSCO/eqPPdQnfPYg5neH/Xgf+JrboDnlM+o2gZu1Xsa812Ur+z/&#10;9I5XzKvO5Wc/O6PyP+s507M/Ufwze6RWtXvP9tnpy1dvn+m5vHZn7/JzHjMrvDvbDrfz2MXz3ir9&#10;K/aq9nCsej6O+bnY3/vudTQf+Y161Tx2rHpg7klOhJNR/RXv1K3W7j3aZdRjlrzgua/6eQ546o10&#10;7pO5PNJHfv6C41r6PhdMseLSRwOH+YqJSUPfc3h4eux8xEmde1d9913N3bPKfT9mOm80x3//3vE4&#10;48iTHhEvr5XjRf+KKE+fg2diWYvn+9AnjvquY14Vkzer00O7SJO65FX1roZzj3RdD23uIX6l4Vzo&#10;xCFPj5X6qJY9NCP39N7KDldzZnfCftXZ8yy5W6VJjurkpW/2VbO39zz3ORXuHni5ZpSjFafyHmmf&#10;6u2eabQXZ8znMtJc2XvV3NEZ2OnoPaMfzbiqx/NzvyfmPzHDz/TJj93A6DO88gyrz5dvsuLh/E/+&#10;69zAn/pw6APAh4APC/XsqPBnvDP93MV37ubDOTMXbc4H34n6TZZ8Oq8On83ozu86v4vVOfDQUsu3&#10;wnzelbnPvdIXr5l/9mc1vqtx9PzUG31ueA6jWdp3NGOkXenN/vAg7ys9c7cZP/V319U+uXO3w8rd&#10;j55hzp754UXs9nK8OovrcwfXns2ZkzPAO//kd7xX4tW9ap/c3XnZ8/1XeCMOX6c5I2ufWeXM0D/q&#10;1pvvT8kVb8Ubv9SrHvVWvCvPqzHfY/XMvkNq/MzZc51yZotXcfEiukZ5pcFTfb3QJu69H8QTP1R7&#10;dHYjrnZkX+m9Bs9zUNNnbtbw6F8dc94Rf3ng4/sqB0/f/L6ALjXgqe98waVzLb6O4Vlh9O6K7In/&#10;bAfvp1a19/HsorjpIW6H44PGY2pW9xjtjAdzmM+OilUveeLknNzXNTNP587ymRdnJFZ+ubtz/Oc/&#10;eO6l3Gtp4ZF7VM5LOnH11it94I2izxrxut5oZtdjX3mO5nf6bpfEpfdZK/3kVzskB1/moVHk+Vea&#10;xNDJT73sM8fjCgc/93ePDnfOXfmZ2Tr7Gf1dZ/r4nr+B7rnyeaeftSaDnd9i7PBdPn/cFac5cj8j&#10;jfzpE5nV9YR7D75HeYnzypfvkLn2yvOyK/hs/7wD+NLjgWcVU++cUc95mftc5exEpO+99DhSp//I&#10;gx1GnKPnd8+dnVy3k/s9Zr7qw57ir9zNzBcPfIngMz18ovj8V3/k0fl0eDVvh1vpdzDN8rOg7XYA&#10;T43j3qtyZir63Wm2+PRVu69qvbz/hXz96LMcr/KcA4d51IoVRr/bxfvkHtOz2z15eCTOeejPIvcu&#10;Hl7EkZY9xSWHX2H0zkbfbTTHeWdnntWPduF5wcm7ZDZnpQ+f/iiiHXHSl3qkUS/3QJe4uPSU+6vi&#10;0k+NaviK9InoiHCpFZ1b9Z3rOVzXe58cnqJzs4b/iug75nzfOXtdPTubPNO3qsGI7NnN7XB0RHgr&#10;vq7xHI9fIeoedDa/D/Jf4Xxnz/Ad7+I77nz2OX30x25An5XV723wPp+vY3f9q6r+1G8e9F+d5C8B&#10;dFB+Q+E/uRy5gCs+dOlBrX08r/ajf9WHXn5nvEZ6duUczBlp4K5GPOFf6Y3n1fHuHVf88978jNLr&#10;JQ45/azBPeprzXk5S1+X6ieOxvEOA9dc5/seR3O+V3R6zWZ+NTuxrDtf8JE3nBXPFQ5+KzH9tGdi&#10;+Kz2OKt0nquWt/vTH3lLly/3yJ7qXT/3kDd7gZ/xw+OV0fevzpe75fmzr9o5nsP1mWCKzJ89QzTy&#10;ye8/9BSZg5/v4jkaeNTu4dhqzvwRPznsVe0y8tntMUc6ZimCg1F3/vCy3+HJo04+cx3P3Gt8qiiv&#10;VW6lT8y92DM5u3XlU2G7vt+Jz3Mianfd9eo9uG713P4sZ5rk+m7Zm3l1ffcUJ+sOcz924T5W7w+P&#10;Srfr4TvgO4q7/ngxh9rjyJMzOn+UMwdP1XpTj7Tq+bxK5328KoxeRvZgz+x3deqYWe2IBzM6Dp7w&#10;FdE4tpKjI+JNjYdqdk+MejW6N/Ok9dw5q77Om+npK47m5pl9Bnly8JM3c+B2cZXX6Vdw38v54I4p&#10;7/Dk7dR4XnHeKzx2dv9wX3sDfHa0hfLq+TtH/Y7HSfBwHb1ZRDvjvVOfc87uZXdn7tp1u/fDbu5x&#10;JB/N3Tl3ct23Om+1q5/Jc7gVRs/nwXNstgMa/KqIX3Kp6UsLho/3vJ84/FlM/1W+5qFlNjWx84Lf&#10;9Wf6WX/mr7kVZ+bb7ev4FR7u53m1s/c91x4VX1i3I5qu7/5ncuZUHtnLWpoKE96drbuHzst9MpdG&#10;L+3gL2Y43u3puip3j6ovzPfqOMKrHXxXcjxWZsN9Is7OmftrJ2GJ61yzs+VdMZvo58Ufz6zZwzWj&#10;HL1zqrn4Mtf5XS+9O216VXVqs640Oxh+ufOOB1x5HfFhB3xWYvesVrUrvBGnO6ufhZyIX9bgikfu&#10;z/XkZ2dIzy7plTUzFemhFebPir5wvbL+Qr9+HPWcp9zn0av0Fc8xdgWrPPB/ZTy7l59TXqo5s5/r&#10;7Bz36nJm+E4d9ymcnZ6ad9Wc77r3Vef/+PQ3oM+Gf43vfFZcxwT88Mka3u8euZ/uHrhb54F1mnfB&#10;//yf//mf//jjjz/+488///yxk2r9gy29Vg6xcugVzo+BxQ+VFmxlP1mKv8otVvgH5LOP+M409Jnz&#10;j+EHC51dfnrnP5Zhzs79wJWW/OBqSzJ216w75nGOvIvE6Wtpz6mP7KavN3/5GTVDX5uKOc95rp/l&#10;8mFP4kxD33eQttoL7mrUP9yuXuym83cvP4vnHb/COZPmMVM8cNd4n7zidXrnonf/LncdHLDOR329&#10;1Sei9djpwZnjms6vw107y6t5M82VfeZz/hVvPzc6Rb13fi5dmQXHZ4IpMn90DnHou3aU4ysO2tzB&#10;a+XwRr7ftcfZiH4/nKnC6LnOeZ7DVRS/6iXuvq6vPFJbcfDgczz7x/LwV6POpD3YWzo/Z7dj5+/a&#10;jrODs9fVvuyAL3PAs4ZHv4voeF6jnz/lkb7ohGcvZ2oW87JH7R7OJfc+mlFc0ckTHnHk6T34q3vB&#10;Q6fo8907ueqhyxyu66scnvu4F/1KC4aWCF5F+cEjVrwRhi5/L9Jp4CuunKfzWcGZBXc0Tz2doeLI&#10;B69qb2noM8trNJU3/N3o/mjBiOCKFeb9lZxzyku5nwdsxecMhx06D98jz0wvcXlVGDP8nBWX/sgD&#10;r93Izq7bmcNuri7DNKgAAEAASURBVN/NV+ddMWt3tw9//Qb0fFae5Qpnfeo/f10y+4wwe8bbmf9O&#10;XD8XZ/X9HMvcta6Z5ZVOmPtXHpVOPHREtB2fvscZF2/iyr74V96OyRNfNLPIfPfRr6+p6bsPM+B4&#10;70iOX2qv8k/fqmYHombP5sPFj993gvvvU+BUEV7Vc8z38dw5Vb7q71rOoMi5vO85XLCswe+OOZea&#10;u1INxi5ZgxNnffHwR3Mkak76dLPBk59z4SU+q6tdpHE/ze7mO+55Nzd9k9ftk96q8cqee8IRtsJL&#10;jutnHj4XburhsH/Oo0/Mr0f9/cRIAx9/5hPBOw/HKy4+7JeRPj7UyTtTs5d7MM+xO3OfpzN6fedc&#10;eXOnzMy6my8+XHy8FoZn5wE/edT0iekDL/GravfvdshZqVHtWPJnNXNXPODi6RrveQ53NbqWsznm&#10;Po4rr/ZxrNM6XuWdR8V9CsvzdnO5I2LHO4LzfFKrWey3Oldeq1yfh4b4Ds/q6C6+Ox5+1rtzZhL5&#10;+fnoXJ4pfop+Rs+Pzvjo7rsBPS/eTOFZUo8iz9856In0sgb/xP4Gqjtz7J2/vn78i0l9g+EvWfWH&#10;AfyBQPXB6a/h3o5fKJOEvepyq33YaxZ9b8/RVRg9jyu8vB9pvtOLffMcrzhDtQP7sU/FoVdFfnLn&#10;WUqPhzD8hZHjg4YaHbViheFT9Vw7ylc94HVeuQM1sdLNPF0z8nFelWsOeiK8nR3QeBx5O4+ceb5H&#10;YuqBEaUHdy2+KxGdeyoHxyNr8C52/MRzVtad/ytw3310X/TgE3d2PnIPzFGUnj2quXCrHlp9/+o8&#10;RvrKM7FO77jn0mednl5r7x2+a5X7uT1XT76JCc8X84muSQ96cN0rud5znXLX06v4jl2Z5w6j3Vfm&#10;cgY/14puh5M772jPcI/MdQ13M9sheat3ucrL+dJV2m6PxNOPWrzKl/5K9Fmej7TMFN814MTsuyc6&#10;fk0oDZh4eLhmlru+4soz5zhPeuZ6nPni4bzRHOd3POa7Jzp61IoV5n3leFUzXS8etWvcj75jrnNc&#10;eTVTeOev3tGXPN2XPP0cr85zhi9veXbnTu+u9r08F5/9ifRzJjg8YjVTPfjM8Do12Rt5d34jjfuP&#10;eHjnfp/6cwM7N6DPW/c56/CZPzr/LHve6Vc4rmWOY5nD2fVOnztqdlJkz27OrF/p0pd5FfcKjB01&#10;56lZ1d7ag/nEiueYa4Rn7Vzl8uW83ut0cNmH2rW7OR54oqemDz6KaEacrqc5PmvkJZ768Pn1sLzB&#10;6XXzdnH88Gc/8F0/+PhRu5/n9Hcj/nix965P8vFL/Gh9td/OHtWdcG8zn0pbnSV5FUezmKuIhui7&#10;oK96ziNf4eGJhih8pFev47gu/dGAE5l7Ns786LMj52Bu1sKlga/ac9X56vqJswtRPjkrvVW7j+f0&#10;3K/SVxga9wMb8b3H7u5B373U9xqOx4rjGvUrjjD/u2r3XMmlv+Llu5FzP2f88ZLHFX5ndplp/XnB&#10;5X6JyaH2s4F1Gryr6D5V/wyW+2S96s35xMfDtd53fJSjwY96pKEnbup29PisRJ+1wneOtOzFvt7f&#10;zUcePuuIL3vuaNEospvnO15Xco/swP5X7rHjxV3uaGZcnenIXcx8P/3nbuCOz4W2x/fVn/vnbvIz&#10;STfw53/913/9+L/t5r+Apw8Af1ihX5i+4wdCO71ir+qLBEyXeWSnkcZ7msMscOrRbDhoxN15HdXt&#10;zBhxNZ8zjHhnepyR6F6j+aNeenid56FWdE9waYXrzYueY/Q8pqf3rsj5zWvnNdqPM7jWMWm9Fi9r&#10;1x7NRztWPd+h6u/sMdJrjvo+D0wzUuu87O3sJK7P2dUm371GezlvtkNyc+bTdbWPML1GZ8490STu&#10;Hh3HNeKv8FyTOR7u43uI772qTs93qXPvK/fijri/Fe9uH+H44QMXnFp9ZoJRO1c5OJ6zWO0x05zt&#10;c4b0AedM2e/q5Gfd6Z7E2YkznpmNlzw8x1MYv8ZXPppJz33Q41fNSb44eGWu+oqX+1/h5x5461x+&#10;Nud0ufPlozc+5GjhEsE9olH0lzSJed/zGc/nwxUGDuaenucu6MSRNvvg7qHcddk7U7svOWfy/ejl&#10;LHHgqee8KncuXuKBK/ICpz4T8fWdwJjtvd1ZK9rkZF3NXOFUOjDOSE3kzNQrUbu4H3WFzfxcM+Oq&#10;f/YemIFPN58+sePhN4v4wDvrh88nPnMDPC89R+VeH9kgPw8zjxl/1p/5q8/ZVrjvzLnyHO7FHfPs&#10;uYOsxXOd9z1HvxLxQ5+7UK96iYcXGtUrPh1HuDzchxmp8RoOexDBnUsvIxw0XT/xjp+8US0P5ne8&#10;nCM+GsXsr3gyCx/qd4x5vid2rO71zrk8B86adTV7hVPpdjHmVLpRj8+hOJxLHp6r7jyE00MD5rVy&#10;52UOV7NWX2jwQqeaHphi8rynvNKAr2idk15ZOzf38Dp13stc3M7XcTyJ6aPa+arhEpPDn68Ir17S&#10;dZ7iq4d38iq/HayanfputvAVvfzYG6+cscJxbeVX9Ttf9L4H+qrnvC6vdPKsfMF8v/TFTxG+Irj4&#10;WafHrMa34o16zu94vqfzf7Xcn0+ebXQH9Iip9Xp2x/SJaCtvcYTTSw3auyLzK392YbfkdHjyztaa&#10;o11Gu56dUelz3lPnrXb5YF83wGdS1ed5/H6fCn/+o9N/Phuj2/k1e3/+93//949vCvovT/KTBr/g&#10;f8UHgh26637Hnbpdr8T1RcwXMndAXJ2DXvwdbXJVs0/25K1ehat35HWl18p8n8c5O51zK07VF+bP&#10;wnXcHXP1dUnuvMrX++Q+x3PpR3ugn8XVPWY+2b/CV+ed+VR97kk9vhdqP7jE3DnrlfmpoWYH1Zrn&#10;dWL0ci903R4d7ju4J370n4i5I2fV7Ow9sU/O8PvxnnbTm/8hgveU+112HvBS29V+N/JMX2pF5674&#10;wceD3YSDwaG3OqeaX3lWvMRc57s5z/d0/ExenbWb43i3o3aBN+KwM9+ntEfuwp2I6zlaxWpGhbnm&#10;TO7eynmxn2P0FCscDTxquERweO8S2c/30a7C2dlz51U5mqpXYXgzEw44dRVzVtbuofzIa6TLnVf8&#10;R36u9905F1p61NKJAw8feNTsC8/15HBU588fcOTnufsrr/zheF/fN7z2vPJXXzj+7Cq8e+GDRrwK&#10;6/Qd7rM97/irOHuy40jHXO5E0XXpRR8dz5eayEx8qYnpC95F+MTcETxj5wcOn1rRvcHhVT04T8eV&#10;Xdib3bLGQ1E9InyvXYsO3ii6LnnMTJy661c4czzu7MlMjzM9/Stn+vxPfs0N8JyucbvGRTvxuXFH&#10;35U+WKeB5z5H8s6/85rxZ335sjtcxStfV/v5btr9Tn+f5XneGT12oQ/ue5KLy8/f8DLiIy65OKod&#10;Uw7uPGbR+0H63x+cA1ZF5zFDPM/hEOkRwRXBiNXMDsOn6zsuf707jXDfx7U7eeePx6zv90Cemg5P&#10;HjN3ojzkX80Qps8nvR3fVa5+/5Az7py3spfPP3vHeBGZjy/3L1wcx8mrnvu4BzhezHUvOJ2OvmLq&#10;qPGF6170wNCI63t5jo+i88Hdy/3pE+lRV17JgTuKlUYY/lU//eA6jo6oXvJ8jmvJXes5/Yxwcg68&#10;2Tx4RPyoifLvenC8zz5EOET8vD/aFX41Q1inrfjsoNjpnLPDS11V+05V3zG/H+Hcg3Pkt3qO1Hl9&#10;NK9m594VZ3deelZ6zdFrhZt6tIl7PfNVP33QgFO7r3L6iVN3OvoZ2UURLTM80iPKR7k4YOToctaT&#10;Nbs9NdPv4MmZzH1q5q8854q75Gug8nqHr4tf+fndfTY905VnCKf6DGjHDr97/4//a2/gP//666//&#10;/Wz0f9imHh8O4s7KM43/4ZO4zmc2+3mfXu5ScSsOXopoxPP55Iqjv2RM/53aZ+zq0KbO70Yc3uKp&#10;R184OT28Km+0emZVX1qfhddu7LzxqWYI0356ee4a+mBVZDax4girvKRJHXXFl4/63lOOj3K+PsBT&#10;g5Y59BX1wh/eF/ofP3zV43MNjoYaX+nZwbHkUV8dNZO57g3G+ajFqTDXKocPN/tew3Usczjy05vn&#10;J141A376wK/6YIruCe6YcuHaA9zzaq4wvOijzR487yeHnrjw8c1aOHz3EQ8cTdZ4Xhn9+a34ajf2&#10;W+GvnsE90aS/c+iJW+FgiulHLz34h9zg7xRzZ9+tuoMKc82R3O9y967YHw/qbk/vr+za8YV7j1ye&#10;yv2zkb2VuTNON4O5PlNe4OmbPPodTj+j+GiqWfQqXWJnaub4Dr4b3t4H8ygNHCLe+CWuXxOop+99&#10;cOHIG0y5cK+F+QsdnKyFg0nX8fh1ivpwxK+0wldfs/n48PNAzvMabkbf13vS0nMfMHbjOYhT8cDR&#10;+QzP6eOBv3PUg1f1xQV3Lp70PSrPl/Oz5zW7OOa57yIcfudPX1w4YERw/KjpC9dLeGJfndobHzho&#10;hXsPfDRDHL1dh29GOO6bHOoVTuXHPvJRn7dq7ylXjzmVlzT5gpf4qGaGOKn3Hh5w6HmduWp40nuu&#10;Gn7VE7byYoZ7u6881EsM75EOzm6UJ77d3F1P5+Pt2FW5737W8849z+723fQrd+mfNecLp4ZDrXug&#10;r0iuvt7wuS/q1NNX9J7jr8x9Jz+n7+Qc4dTOF8avs/zXHO6jnHtSxIcIFw41/cQ1JzFxwTzHS7Hz&#10;c85K3vkzgz06L+m5MzTOZU9heIGpZn56wMHL+9L57y+dywzpHMcHDB4RHB5675Mres5nRRrvudcn&#10;/+cNcN/Ef3bXKrQ8C1fRc8xzNET1pEmd911/R56zr5ghz50zwOUuUg+u3ZTrJQ1v+t4jJ6L5IV78&#10;Aa0iOyqCe+6Y26MTBoe+96q+MJ+BDlwxPVWnr+vIk4NP4lmj9ygOPOa7Hz00+t7lr+yjHXHUc12X&#10;i8f3cXaD63PAxOflfWHJmfWlqTicX354Og9M+nyJpz58nS356sHLXvpVtftnX76+P332UZ2z6bEL&#10;fbh40KdGp3rUgz+LeLjvTFP1j+hTo1pvdlJ0DnjOR+M//zsHHTz10peaWOkdI09+7gxP0fdwvMrd&#10;F13FO4qlv9fyzJnez5746ideYeK+4yt3zx1n/eR3tXzyLq/yZqb8fQb4LPI9bMZ7p/7qOV99tlfP&#10;f6dnxi56dnz2yVWDwfsu8erdv+s9fJfntbPn6veZ9ERHzP4V9Z+zD8qdw0cHYC9icn0vcbxOLrU4&#10;ye380RDRUn+nmGfkrsDzTr7T2diVs6j2vOqDjeLsTvg8EEde6uWdw692db5yOOzkNT5dhOvzPe90&#10;4OipdyOzOt1Z/84X/On5fh7N9pqdFGd7rXDkXfk7xhyi77CTV3rHPE9f9Xwn+uCp7erE5VNh+L8q&#10;6qxX79V5Hp3jfiseK5xX3fevPLe7d55f9oVXL+d3nPSST8dVr+IL33nhz37UnccVMztvx6s9npqt&#10;PXL+0dnukx7qCQNXTIw7gUNN7PBR3zW+HxpFOPSpnUPPsbN559nhPu/IjpUvmKI8qX2WcsfF8/ne&#10;89w9KrzzcB05M+XjOvWpq57PFY/aNXjQY2YXU9vxHEcDVs3SXwglD36F45E9cLSKjiU/a9elNntP&#10;19q12lfY6Iwre7re+dU876/m8t/1gu/nc59uZ3Dp8ACr9oVT9V6NjfZ+9W6f+c/dQPcZXf18pB5d&#10;4qrp7ZwOn4ydB7yu/x1wP0PmeYf0iZwPHhHcY2roVZoKE7/DR170roij+aOeZtPv7kE4HOezt3qd&#10;Fs4opr9zO19muhauY/Ly3d1beXLB4I20cH7nyHM4cwefO57f3uyO6PvXAK7VZ1y9fHappRaXnCjM&#10;X8wX1nHge58dXA+vwjp/uO4980HTebreueAeNVdveL6H4655MmcvzWQ3ojDvq9bL96bvmi/WTz9q&#10;uNQ7cUUrju8mf3REMHhE4ZzBucK7V/LRgXc6x2dcPF1TYd5XPvJ1vXjUxPQa1dJUsyps5HNnz89F&#10;TlzZkzOi8V3RK1b9kdZ9Mq+8knOkvsuXXTiv18r9nuhlhDPaEU5qf/f6Xe/lXff63T8vv8v5R99L&#10;fpc7+JzzcwNHbuDPHVH+xL+jXeVWX8zMHf1EA2d1zg6PnTSfHcB2fJ7isqPm+Z6+P72de3Pfp87S&#10;zeFcd+8kf2axCxizifRHEa575jOAIx/nUaufeDez8/b/BWRqU5P9qu40zKk0wvysHQe8myF89nJO&#10;N9M5+HVc+hl9x+457XjmTnjiQfQ9Ksz7yn3P7GU98mO/EUd+2fd6ZxffzT0cf4d89V606+o58Lzq&#10;fKN7Z5b+l1vKeV81+3fx4dlyn35u9RLP2vmZi4s/vaxnfunBTujSjzmKqfXekTz9sq482U9cvXmB&#10;U+9E99nR3cX1s1y9m/tVuc+++nzy9pnyV+0zqRO7apecv+ObWmrf1fP0Vq/SiAeuOPJIz6pOvdfM&#10;QUcvcfoZ4aUOXHxyccjT50zdzQY/482+K147XHbiH2fij4f6YER6isKIeFURDR7ioMOj0jmWHu7l&#10;uWtmOTvAy1o4c+EQfSa/v3AMnntmv/OWtupJX+HM6nSO+z7oci/w1IHDn+0C/474ytl3nOeM5+wu&#10;eF5nZnxHLeee3U93NunwgJO18AqDr+g+zq328r57vHvOGWdngse9KOaZva788i7gV1z1Eh/x8a72&#10;pEdMX/BXRT+X7+/7wPF7ERc+ZyLCdw/l4Oi8Tw+MWe5JDkcxdd5TXmmcM9M795N/3UD1/Lgbnhv1&#10;7xhffQezz7w/v+rzT7/qVc8Tvve4A9/Fc7g5IzmjfvbkOdKzE7MV3cO1jjufHK+K5z7wZxG/Ga/r&#10;u97zjt/haInwVOvleJ4TjnjZE3bm1fn5Pj5fs7L2+fTkyxvMteo5jke3D/1KQ8/9Hct8NGPUw0c7&#10;VLwOR0eUdnYOuHfHbo/qfNqlw+nJD08iZ5CWs3c+rvHcPchHsdKK380ded3d406082w/uL5TnnXF&#10;x/VP5dXuPnt2dueezf3ONPfJ2Wd3/+g/N3DlDfDZV/SviytnfLw+N/AON+Cfbz73V+219Y8nNfQV&#10;X3BcwMpscbkk+B6ri4PPHOegdYx8pIOzGkdzRh67OvjsjnfW4K+I7HjXbP+MjGb4nZCvake+6vFZ&#10;G5216qEjstdsXtdf9fE5nne+4LP/bPaOF57sTH1VvMpXZ8KL6OckV8+51TnQV73E4OKf/avrI3Ok&#10;8c8EO6/sxrwdzYrvExx2Z9ZTZ5jN0V5wiL5r5uKAwedMVYSbvRVtaka15lztOZq32/N729FWugpb&#10;8eSOdvQjrnpXvSovYfmPY4Tx1mydqfuM0fcdqzneH+Xc34hzR+/OuXmX2t/viLt17MwZ3Qfv9Lvy&#10;vMzwuTlvVEuHx4jnPefP5nZ9cHm5H3N8L+877lzlzqtq+LOYPpUXHM5RcRJDw/yswTMmz2cmd1S7&#10;Dx6KvNGKRx+si+K5r3gVht590e3Mw+epyG7smnP9PNnLGi/hlR9e3hMGTqSvmjxnZb3K892kGc3I&#10;Hvvh4bXvs7OL6z75czfAs++e4XOb/FqT/GuGO65OyNfI0/c/2qnas8Ou2t/Pz93hrdmeV7uo33GE&#10;83t1OESfC5b+wtkpe1njhxda5yVHvZH/qOe+XV7t4Fz2EcbeysEdE64Xva/q6//GFUzRNT4fDn0i&#10;PsSOBw7PY3r5XHgVRz18s4/uE+c3wN1xl4qOkc+dxoyrfNhT067yrDbHm8hc1eSVbhVLD2rmpQ99&#10;ovpwHXNdhaMRz/vCvUcfDj1q5qgGg4OWWhEOPfSK8MCcC+ZR/UqTmGuqvOJXWKVNjJ2I2T9SV/fg&#10;+3me/tLqz6+c43+e5Than+d5cukljs+Z6J6eM3Pk7RxpVbvHSLvbky8zpGU287yHNz3ne9710ROZ&#10;Rf0uMffiPIlr3+p+OAd89OCzWPEdG82svFf2gFPpdzF2vdKz2qGaA5b8xH237GWdXk/WvqfP7XZ0&#10;vNO6zyjHCx9qaZQLJ4KN/GY95sx42Wev3Cd571QfPes7neGzy88b4DP4E3n/7OzOrvfPs+Pvfwuf&#10;Dbsb0HPke2rHOYtv/+NJDfQPmH/wzi7jvvKSN/70iPS7meL55VE7373AwXIu8+jDVwRD471Z7lrP&#10;Z7ojfflrR/0G7siuR2ae1bBz5TPqVfwVrHoGYNJfPVPPAU/mEDXv7HNa1bOHZubL98me1/B8Jn9Y&#10;4DzPnev4VXm101Xe8pG/zlCdg9nVvIpf8SostTmH2nlg8vO88k9MfPdyj8Rdq57Pqnyc3+Xu0XHe&#10;BWfX0b34rqs811yVs6v8eFaK1U7OJa94o92kc3/qkeZX7nGPfkbHVu7X+e6jfEWfmqzxJ3pfmD9P&#10;712V//nn1y9RNYsd/A+k+ctdzbvivLO92SF5d89m7tVz+PkZX80h505VM3/33OmX+t2620M+PmvE&#10;q2ZyZnTUFfdKjDnM7by9j0YRPCM+wuHD8dq/fqSpOHjNou8z417ZZ2d5cjbljqs+8sLPvcjp4Zs1&#10;+Cj6/UuPBzP4vRq1vOAogoP5LPXgkDsPrWuO5J0PMzvPTpd835mea5mTmLiVFg+i68AyJoeZyVup&#10;8TrjsTLnDg67c69Z3zHzXT05u/Yj517YOWvw3yVyft0PuZ+9ujfxwDude5Djj9ZrcriKI288nE/u&#10;vcoX3hPRd2Ge7zTqi8ev/+C5Fj+P2a90YK4b5ekJVz56d33xulkjDf4Zpen8kps1OuZSE8HRCect&#10;jD47oINPhJd9cOclh56izwaHj5fv4j3y1OEL/onzG8jnwJ3Plc8w+CxoGs+dePUGlW/OpxaX/Io9&#10;Rl70Mvqd5A7iwq/OBQZHeuXg+Pk5ydHwvRuuRziO4V31nLeaj3yYRew88SDCJ3a674Lrz6/8LJxT&#10;+zvuNbier//+cHRm93WvkcZ5msncSoN/Rmkcw4P4999/V3b/pymbBuJj0I+Umfz+WLVzlesNr9LD&#10;7zip6eqRz1nvnZndrApn585/Fccno2YKq2a7NzphnsOZff4r/25uhzNLsfLz/tV5debZjCOamedq&#10;3+/Q85menYl5z+D4ZA2+G6ufI5mtzxZzhJHvzsCPuKtnLvGoz+7cEf8ddhjt9+mduwE+axnPub5G&#10;zRlWpyc/61WfD++9b0DPlWfL9zPiFZsf+seTVwze9eDQeRnuo554esNT33N8XDfL8cULD8dnHq/u&#10;cyfcxbvvzp6zeztyjlVvnjeR585OK7OZlVo8PCYHrXOuynOWfIWtnGm2g+9dzXE9Mx2b5Tv+I68r&#10;zop/58Wufg9djteRmJ4+l9x9u32d43nl4f0juXv6/p3XLr/zeQJnV86lmFjuUfWF4ZH8nbryRu89&#10;cnoeRz3nZV7tX2Gp26mv9tuZfRV39X6P8rijVb2fC61jV+XuzW5g/OErtWYqp07+VTvt+mgPdtrV&#10;7vA5b2rOzPb7dB/lmudnY77zcpesXa+ee3Q98XwvNMJ5sR+1YsXzfpWPzjLzc+2MW812jef4Eitt&#10;YtKLT6SfNfgormiq3SqMOexGregYWs3O3g9g8Qc8iYuy6dcve+FHzd7gHuF0mO+YXGrF0Qx5J8e1&#10;2feZvtdVObN3/fyM7OhY5ed/uYJGPHQru7guZ7je8xV/8d17pHFv3wENGJ7Ur4q5R9av2uvpuTwf&#10;4tPzXz2Pz22ev8NX902/1KnPjOxV9Q630n93TOfPOxVW4dwtMc/uPqN7HfXwnHnN+vhkrM6VnKxz&#10;X87vO6RGdergJD7zQecRD/95Tn1wRfcFxyP7nAkPtK5LjWoweNQ+B09FfOl/Yn0D3Ke6eadgtfI4&#10;6jNXXY5oVr1HvJyb9Ug767mXcj6zGeUjDNx9Oww8Z7hWuferGdVe7lHNyb7P8J5y/PGhjwacmj64&#10;avKKkxh6ovroHSN/dfT92ZOo3bxf7aq+c7xW7t/X5SuMOPJ3z2ruFVjO8HO7f/K8p5x+p0++12g6&#10;D8eT67MrT/HROxefSuN878/0Z7ip3a21c3Um3xlPeKNzws1YaRLDP7VdnfqOl/hRXfp86p83wJ0S&#10;1VHOM3Uc7Kf65/eBkc75R3P2IDLP/fR9lx2d55ydHK8djXPZQREvz517d6757MAs9qP+xO9/A3y+&#10;vtuzZV/2//5P4nOCu26Azwjxyjlv/Y8n9Q2cLxQdOr+hzy7izIUxN3dgZrXLlfMqf2Yfifm/wOjO&#10;Je8zs/3ejuy5omHGCvcohxncRUb6q/7w8UEHTp1RfdfAdyw1R+uclT5HZubnLj3/+OOP/zsfZ0uO&#10;6tlulUbYaOdRj11GnPRHU+1ydP+Zl+9Hzizq9Bjtmdwz9eqcbs9q9g630u9inOGKuSMP5mg/5c7N&#10;evcMM77Pqrjq+34V54ONb2B2f12/w3lmR/tsiw81fsJ57smBS5RmxoFbxUoPturre1czRhizxFGu&#10;t/+h9khL78x8PHYi98JcRbAdH3GlxUce5LoD9wXHf3VexXPMZ+BN9H0cI78i5rnkmTtVHPH8HOQd&#10;Fxye9P4Ch+e9zCsOekX1FcGk95w6earBcuZqLb2/fK7y7Dt3N3cv5jgmP2r6uzNGHmc83Zdcu6Zn&#10;1uzPuai76J6rGvfK+Xg4DiZd4l67r+cVJ7FqhmOe441H9hJXnRw8iOI4z3NxVOvV+SQ+4/8wK35I&#10;n4KyDOUZOmHFu3KPbu6749wBUfvyXDN/97Mc3c/Pi0d+XiqO7ixx7jFxfD3CSQ04XGp4iVMTkwd+&#10;VbzSvzqb/Jnhv44VRq0cbXcu9fFJTuJZi1/5Jy/rnDOrpfc5vvMZbzxnHjl/tq/vxwxpZnM6X3Tu&#10;5dzExeftvMx3fdH7PHl4Ded3ikfugDvjGRy5r5mWPrO6GfCyj67rJ/+71Tqf3kfOh4Y76nzA4fkd&#10;OSY/1WCqmYHGa3j0sgYn4k+tKE01B05qqBXRe0SXEb7jzHZsJ688O/2IO+p1fsL9vvHwM1X99BPH&#10;NdnPWnPcN/vU6ZkafPh7G2rpu5ye+nr7y/09d84sd8/cgRoOM1TTS3+4wuEnp6vhu0fHFQ4PHdys&#10;wVfjrt7vgp1WZ8FjZqX3HrlixZUfPbjMuCLifYXXx2N+A3y2eJbdM6+cdriVvsPSl93ge/9dPi/a&#10;yff0nL2fiuzi9/TU7M+c527guz7f77r3c0/2M0k3wPdQ4pW38rb/eJLD8kVCrQjmFyEMjuMr+Ujb&#10;zcN3pIXzHeLsnN/hDHc/C/98je5r1NOOerlX3i09YnWuCkufWX2Fx2wGZ5jxXt3nuezuofNJiz7P&#10;m7X84Sqv+sL1ct4X8vUjM8GS5/XMf9SXP333ZG4VfTdp0MNNn+yL5xz18YTrGL6/eqzusrqr3Xvg&#10;Tt3LMXKeiWry3VnoznjMZt7pPZv9yj7PqduBPs+g4qkHz/udRjh/Gev8ozlz2IM48vN9xccDfOYB&#10;fzTjXXqc6a595K/37M525ufOed8+a9RjpvslH85O9PnS4ck9jLxWOCN91/Mzdhzhvjsa34m+nwmd&#10;IlxFcuGzF77OY4ZjyuWbL5/lOs+lyTp9qHN/6RKDmxGucHb9f+ydi5IcSY5rd23mr9b6/39q2+wu&#10;WveMIIj0V0Q+qpRhliIJAiDdM6v0nB6f63lq0XQcP6fn+DCPWlFeeqlXaeBUWvchr3YD4x9Hw70S&#10;2XW2F7N3Z0mnF/4e3dM5uzMqvuYwK+c4H44w5c4VlnvhC558afzBf8ZzzaNydn6U/1f05f1h96zB&#10;v1scnXPUq+5h9tk++dx1O3R4tdcIO9nJ/a7q+UcO8uRMiuSO+1xyuLO7h68oLnx+/U/tPM/Zp+MJ&#10;ZxfXdXznkDNDcVVXcfGRr+fMqSI+PldYvj/q88I/6/THU9H3YWbFd172s3Yus5zjc7rc+Z/81xvI&#10;9+3X7s/K34efaJ/5e9Gzfu9U7/HvrB8IO6Um606/g3ezdjySO7sjZqLzc6FNDtwquj77+AnHk5hc&#10;fNTnewjfa1WrT63c+crxdTxn+B7w4Eivl3vR62J6iFdhnT537nir+M7szpOdvL/jC5foPsrx7/rO&#10;n3HTQ3zH0BO9pznUHuGq77nzlc8ePOVBPtOoD5foejBFdlMOvuKfHPmkF3Vyd2p22vVa1VW+aEd7&#10;SgcPD6J09EYe8OAqukfm1ET3xgOs4qjX4a5LL3qrMc+xqhvx2Gm2/8jj1T125yy5D/1VPHmPqLVT&#10;t+8j5p14asfu7k78TjV87t/9vk7P99F9nxv4fEa/z3v5qJPwPZV415z//uuvv379nwr9n/OVIalV&#10;rQ8435BVO8ZvAFNXHXDGcW/pmYOXas3zLzj2EgdcnEqLD1Gc2bPCSQ9pZroVTvp2NV7M5B6cT88x&#10;5dxf13fc8/TZqd1Hudc7PuJKm+fFz3EwInPgCOdFT5E/+ABLjuvhKIIrdw04GP6q/YGXn3f8FMVx&#10;ned44VP14FyJu77OJydqD/ZVLlwvYeDJzRodkftVzYMv3uCKlZ/3yZ2Hjh0V6XuOlgiHesQVh37q&#10;1Essa+fIp6od+4fwfz8wk5rI933qnVjtxk7yqfo7/smV36knOmJ6Z+3nUI97SnzVD//qfXBMfngq&#10;5jyv4bm3cjzoE10LLzG87orMnvmxh/jk7DjTrvblvboPnvCJ4B6176gv7qzvfp6jU+R7IJh43Wxx&#10;nOeez8hPZvvOOhefA/DurH4ecdElrvpkL/fZye+a5ednvnt7Tt+j+tzJjOu61dz9VzUVL99f+bIv&#10;+1c6YfB8F/dz3PnKnae6e9iBWc6rPOCLV2lcr7zj4z3yGPXw7vxzD2r3dC39k+hnkb9qMKL7CuMZ&#10;7UMPTzSK9BLDm77X5Oi9dp87cua7V4dpD3aBo5pcHtl331kuH7x2fHIH5riHfv6CxwzxyOE6phyN&#10;cj3wKt0Pxq+eqUcH1z3BkqNaPsyGl1G85PJ7P/d0H8fZhVn0iDlvtb6qr+bc4SkP7qea8Qjsjr0f&#10;sdcVz+pMo89YzoJb+SS3qtHTq3zg0MsaLTi1IhrHKp73XSMuNTpq1zgPvMLoPTNW+47mj86JDk9x&#10;q9/j0tf3buXU6InMUu0ccEX0YOIq50UfXFGP4z+Qnz+iBUkus4jw7o7y99nK/WF+hdNzfubSrfDY&#10;Q/pVTc761L/fAF8bv3d+INw7d66a90uYf/2o9gceGB5ekxP9zwIqPzD2QpfRedlbrfFY5cNjN+m5&#10;A7yode9+9+DiOddz/EeR2UTp/U7R0ve59BQ73DmjfGVv53TzxFHvpC+Nzxjt2/XcQxzfpdM4zt6O&#10;ec5+jqHJ2c5Rrr4+Q4p68T4nD644epipmhzOP4TDH9hDcvm6tzB2ZC591fRdp9x7/5AGP6TfgHpb&#10;i5lpCE5U33P43AW1x+xxF85RnjzvVzO93+Xoupl87+r6M1/60svL51XnYQ486SseOJE9VfuDj6J7&#10;g8OlR63oHN/Bc/jo0XQ1/I5H/53j7GzV7jpvp+MuXAcXLGtwjzlDGv9eyRwinkT3ekWuvditm6/+&#10;6b7pL5/ZvG6PE/zKrO7r+2SPE82r55/sfKrxr5lTj6u62Wfl9GtAuivaq+f66N/zBmafN7aGx+dI&#10;9ex7gzijz9zb/pcnOfRq5HKS7xdQcRzTRXmdXu9Us+fVnfHR2dJLvdGH553u43SXPJ/fx4onfGL6&#10;ySPvNTloq3l8gYvjOs8rHVjyfJZyr9F8tagzdufI88/O5j4zbdWvsNlM9dF5HL0/vif+FUaviyca&#10;vLQrO+becCr/CoOfkRmJZy1PdsjeK+vqrL5n1X/EvtUcMN+H2WBwiPQzqs+LHh7UxA6nf2fUrNHu&#10;3vNcO6h+5q7VuUf7576dvsLB8ozuSZ4caenp56dX3xFnuTNyvlXP6g52PVZndbw758lLr+pcPp+Z&#10;8KjhUKvvHHB4JxG/Ey0a7eE+nsNZia6742wrM8XxWc/aIe9MezDb9wHPnnPoictTYfQeEX0f+TM/&#10;cfWE0Ve98sB3P3J68iFXPJmzsssuh50qHWegl7XwSl/x8Ohi5QN31IOj6LzufsXxHnXn43g1w/vM&#10;3zk/GvfxHC+i99BWZ4BHD67wygv+d4p+5u90rq90ltPP2up7B+90zt132e1R4RV29z4zv9kO6uuO&#10;4fl9g2kGeMbU5z54oMs+NTyvpQF3fYV5Xx7iwFNNP7HkifvMx/fxXDtUtc7BWVb2XOX6rFXNyvw/&#10;ncNd+v36nSQuvl7Cic5XjmeHpw4v8T1PvWq0xIoDr+s9E8/7yz9vp0/03R0b7ay7kK/+cpsorXA9&#10;nlc+1ZyZBh9mUOM1e3/gux4tEc4oul485iaOZ+Ijb/WkO9XOvPFnJyI65lJnzH7W4qdnetxRM9dn&#10;KQfvZjhfHPFdk/3O55W49mVPIpifRTvSz307vNO4r7TURPyoc95KjUfH9blwqnn4VD10cFQr93qk&#10;g48PXEV5ENWn57ljeGR0Dnvh7V6ewwNTDVb5MZMeXPBZhI9+xn9WX/uw22hm7u216x0f+Z305O3+&#10;PvfE76P53MDnBu6/gc/X5f13+nF8zQ3MPssP/8eTLPCIn/jkif/oen32iEev8gTb9cJzJzJrpNFv&#10;xO/YRbO4R3LNvcNbPpzlLj95+oM/2JU5I63PqXhVXzz+1wDqp04Yf1ij/d2D8xDppYfXcKQB53NC&#10;jd8ous+I95V7nFGRuyHmucDRZP9K7fPTp+o5pr1GO9Fjf/evMO9XWjDnKR/hJ3Mqf/fRPK+d3+HO&#10;2c1H83a9Tvjd/a546T5Snxh3Jh7fj8BWZow4zMYv65H2GT3tw27PmLc6w+/pkTsyh726WdwREV6l&#10;F8bnCN93jX4edgSjviNyT4/w1n6P8s2z874L93w2X/0ZJ2dVtTy4S59fcVexbq8Vf3ZhFl5E8Csx&#10;vZjpONjunFOdZkubemp2U4TLbq7z7xNo4T0qrsxh/2qHPI84naf7uI5fl7vWufLzutpjB6v8KmzH&#10;s9vd8V2/5Hf3Cm/ljuDIa+XMOdPrFb3v5lrwlZg7o3EcLGO3Y+6iOjG8mEP9iZ8b0A2sfC7E6T5X&#10;eYvwZr7wUp+6jpe6lXrnHO7HDuymWjm1c989Z2fOpH3B2L2rpdHP75wffhXdv+pXGL45373ogVFX&#10;fsLwVA7XtY4ppxZfj2r4xB+dx/2YOzDJ5/te6nsPfkZxOu/kfurH3MDq/eu98veU9871ydHG3q9O&#10;MOtXGt+j6p9g7OHenHHXDy/plLuP99SnB4/58KjF7R59D/z777//61//+td/ov/6Xzr88cCfCO6R&#10;Hjt0tWs852yKeKiPj3MrzPue44WGGk7W4IrSjPrOhZ/Y3XW3E+fTvGpndOrx6nZzLzgVRk8Rf8cy&#10;H3lop6pfYfjmOUdcNMTUgj8y+kx2VeTlfe0h3LGsfddRD17FEfboR2fgHMxTTc78rMFHEY1iembd&#10;+eDBjvDAidn3Gg5aj/CSA+7cR+bPnjc6C3fBTtRoshYOF84o7nBHPt+ppzvRvZ7ejbTV+/Kd7uhz&#10;lu9zA7PP+clneeb5fW7vc5LdG/DP0+hzop5zR3PwmfEf/o8nR0ue9HQgDic9NZfjvcp/1O8uC+/K&#10;b4R1fiMNPWZ2HsL1Eg8u2t0offV0eMWdYd05ZrpZn7985S7EZ9bu/nmP7ul7jHyZTXRd5s6pPKv5&#10;rkm/Wb2irfaY+d7VZ/bKnjkTrePCqjt0jnJ4juPX7eIa56BzrypH79qKl5jzV2elx0rtc0b80Q6d&#10;B2cfaXMmmsS97uY5591zzsDdEHPvlfuQptJXmLjMVl499FMPrqhX1688H4VpB/aazXAuu1fnmPl8&#10;tz53oXNxR4lx5uquv8Md+nk56ztG3p9n7Oaz8n6qz8GdO+W8HW92u+KR87rPODOYmbq7a9/DZ7LH&#10;7rxTHXPQ8z8e8p3E4dft8B8dcz7zuDftmxx64mbfe3itRu4Gz/Sipr/qezcv57MXczgH9UqUR/Wc&#10;eLlP6n0OORzVelHLJ2v39hwvx1by1Pls9M6hTxTH+6rVA4PnmDg89KmJ+gt9PerD8fzZX6fs9Ynv&#10;fwP6nPD5y22F83nK3km96lfxuh2rPXa4ld6xO8/vvs/MqzOAVXfNbuKoz8//4H6/+MCFo5iY18zF&#10;Cx/Xk2ePmogHfK/F8RpORrwSf3Zd7cH+9Igru0krPh6poZ/4p37eDYzeH22x837n1p22+zyk/s66&#10;2mVlD3Qj7krPfciJs3PqeyD/cPLf//73f/3v//7vPzXfGzVfr/RTPdptNpf+yCNnolFkfnJmdXp4&#10;vZL7XbB7zkyfWT/5q7X76tfC1Ip6sV/6gcPPWnxh9FOfdfLwS17W7EhUn1we7JD+6fOVa85bnaE7&#10;t98vd+R6+kR68nPP7MMjVtwKg38S8fNdKiy9xXFN9r0WD0/HPR/50fPoWuX0wFWPniu7pzdeFZ7Y&#10;aKdX9NiPM+QOHZ68V9Xsz3zVidF7l3jHft370uHvcvbPHn/uDeiz2X32dz63ncefe7Ofk1c3sPM5&#10;Sa5qPq/+2fS8mgn2sn88mQdhoVFcPZR7jOakn9edTrhecIk+U3mHJ29Ua45+gy0v/JhNTD28xLs6&#10;+fmXJZrzzo/+F535+JnyPMnNmvO6h3Pog+kPRRJTDVb5VBh+VcSLHnrh5PRWYvq5Jv1GXNed5pzh&#10;0XNO93Od7oY9856cdyVPX+4n8ZUZJxp80XJe8LuifDnbiif7rHAfwcnvw6sz/P44A3HkIY5rOy6c&#10;kScceTgvca+Z53ywnZh6r5VXM3f8R9w7vOXhO4/mfeVenrG6u9FdJP/06+XqHY52vOLN+fKeRp6P&#10;2qWbyY7Z39k5tV3N2XJm1tKDoRHGr8uu7HZFqx30sNuP6sf3R/meeqcf9akfe3XR7/RRM7rZKzj/&#10;OEtc7coLLZ8D6kdH3o875+CZ959nZSY8onjk4pC7HgyPK9HnKdez6i9epQFjr1U/+B59P/fJGWiE&#10;8xfRwtAQwbwG6zzVnz3yQ483tbSeV17qX/38y4PZmuF5NTMx/UU+j7R6+U6zM6B9ZswzP3P2nzqr&#10;+1zd9fnAp5uje696lc559PN9g6M+OTG5V2p5aobvMZvjO12ZfYfW906/0Z6cOzVeu545fjf0idLS&#10;r/zFcx84aLzve1S5c13vP89Ix7wqVw9tNeMujB1ylp9Bs+jD9/mjnvM++XNvID9vOV3vG+8nkfcy&#10;uSs1HnCzBifSZw9FcjjvErkX7cye7MbO/ucW8MVBoxzcMeHdo19P8V+e9H84yczU4U+kT82dC/cc&#10;nkc0YKorTfLgwyXCy1p8emiJHU5/JcqDmc4XVuHiMHfU73o+w73Yg4ieWa5TTzhcIhzV/vdXqvXg&#10;Ce9qTD/N4YV3csBn8VQ3872zz73iqZ27vcH990DSVR4VzgwiftSKYJ1nxQVzjXK86I+iuDt8eSU/&#10;69E87/nenUeFu459EvM5ymf95Lum2qHig8Engns82cf1mfusu71z1szfd0mt6qt6PDVnNgvuq2Pu&#10;qXp2D74zXMX0ct4n/9zAO94An987dxt9HVS9R+xw53k+XvfcQL73K++7c6THw3Ftp5pete1v/3gy&#10;DSrRFWy0zMjX9/K80mhGxfHZVb/yAus86T8q8ot49iXmvEfs5/eV83bqbucdj44rb/zZF4y6096B&#10;z2Zolxln1s894StydnE8R8NdqEZH790i+7Ez9WhPcZ3HHYAR8cgavIvi4ymO56p3/aTxJ/f33m7O&#10;LrnjyKfS7Ojl7Xz56eVYNZ+5M+7Mp/J+FDbb9VFzV3y5T7g797bKzRnMevc4e9/8/J5zrpke3izi&#10;/e736PtVOztGztldq1y/fkkO3D8h+n286h60wyNm+9lm76VztcvJTica38t3cLzL2bPrC9/15Azo&#10;iMw4eZ/wxMPjil/u4PqrOX8Z6T6znbz/yN20E/4+03P23sHwRKu60tNXD03Hm3ngtRrTL2v5sEvu&#10;Br4yy8824zOn41VzpUFHrHjy7HD10Cr3x/dHLy65c+/Icw+fn3PZAZyoPVIHljv6//iP2YrkzEjd&#10;p/7cgH/GvtJt+Gfac87AZ596NeI109OHX/mvcCrd3dhoD/V0Br3gaX7Wo51SV3G5J+d6XmmEdRzh&#10;eKKlRkPMvvuiAfMa3TNj7sxeitqt6ud+yRudacUv/T/1vTcweg/yvRxNdq6/5/L32j1ms517d97t&#10;lHMqnmPV+SrMfaUfnd25yvV7IP7Lkx7dw/PU31H7mVf35x6q3dzDvXd3ZcaKzmfCl579ruyBX0Y8&#10;mUFfuF7dP26u+I7hqwhOTmQWfWq01DsRLRFtzgT/7pG7zfvIc4sHB404nqsPB733PU8t/GdFdsl9&#10;u/niV+er+Hirl/7eo5+Y1+gVwRXBwfBS3HncK3XVTMeSv1Lnvl5Lz7nw8n72xPG+6ooz2xmPSivP&#10;0TPzHmm/e2/lXsXxeyfP+N3v6nO+zw1wA3zdEMGr2HHy66rSfrCvfwNX3mf/7Jz4/PaPJ7/ydfpl&#10;6BxZP/onen8DPL9yp/zlo5/lzp9Y3Tfv7I4zsOuVO5hpH3GG1bMzuzsnfT8D3lWv4oHljKzheYTD&#10;TO9V+WynSnMVe8VMduZ+qE92Wb1bZnhkXuVBz/mjPM8y4tKrNLmLON0uqR9xmVnFnClOhVXar4yN&#10;zph3u3NO3i95dD6OK0fDHO+DjWLqR1z1dvkzv9W+5o7ONuuvzvlKvO7MHd6dze9VWj27Hp33I/Fn&#10;7Mh9+Dn8vhx/dc6uvh/YyW78j4Cklae89HL/me8Od+bl/dyDWnH2wJnt5jzymTd9+Mwgqu+56uQK&#10;mz3yQFdx1fM5I27q/X1HRxR31k+/O+o8j3v6XYg34rpulPvdiefnz97I545dRv67Pb+r7hx+1jv2&#10;dz/29dnKeakPP7HRLuKiYwZe6mVO/U+j+aHy6+Y0Fv/A7O1adhKBfuVR9YTplY97Zu8danZ+9z3f&#10;4a5eucPu+7TLv/L+a9ZMX/XZkXtNTtbJSz19xVHPec/Ku7NoPr2dnXc18kajmT5LuNfq60HT9d3v&#10;h+JXX2HO8Tx76OH4PmBw7oru6/Mqf+dWfbCZDzz8VvnoPvHsBrhvqas7V7/CO361hc/I/qjHjBkn&#10;Pe+odeaduR0XnDukzh0dn3Errf4eR7/X4b9Ayd/ryBc/6XxO+uzUIx+fN/LEI3dEQ5+6i5rn3KqW&#10;1jl4sSs9YvbTk76iNPiApw/4acz5+I/+cSUcomYr9109P9kt/ZiBF59DcJ9XadG9KvpdaQff13dK&#10;nveUj/r0FN3f8/Tr6vRw3qjnPM+1A/ud7IPX6mxmocvIDuLNPOGmx6iWxv+MyLmdn/Bu79yx42lO&#10;5+87kKfPjhYPxR1dnqXSs5dzwXJW1r5Xl8vLveHhxSzwPyVy/tl5/9T7md3Lp/9n38DO10/F/Xxd&#10;/Rmfn0e+z9Xnym/1W/3jST+YDu4X6zk8sO6S1O96eBDh5Vz6p5Ed0VMTwU+jnxFPMOrOmzN3/a+G&#10;c272Xjkfd0REQ8RLEY5y+oqOk3tffH/gCIPnmHOdwyzneo5X6h9Zs9PdM3Su2Xn87H5PyunJo9sR&#10;ju+eWLeD8+D4HDDn+Rx29D/8yP6Vmvl4aI/E1APzPck7DZ6nEf9T/TN13a7c25VdVjzyPWAftIrO&#10;AQeDrz3pKQeHJ2z0oEWX9Uj76J52yb3Y79GzV/19x1WNeJyr0/g5PU+dau+PvOGmR7fD3fjpXaFj&#10;/7v3eoZf3vmVnx+4D/ae3UvORq/IS17i8cK7i3h0/Rk+2jn3dS/29T+4Fbb64L2jWfWueM+aU80e&#10;YdXnj7sholf96HPgr8h8cmr2mcXRvnhWHt0cdqM/8qh8T7DZDHZxb/YUNtI7Dz1Y5QvHI3zHPKev&#10;6J6Ow9fXcuLSgImHB7j31M86eejF1UONThEM7Q/mrz/CwQO9s0b6iu9a8orH7KqH7hM/N/CuN/BO&#10;n9vRLurxtaa7HHHf9a59L86j2J0FTupU+13Qxyt71ESfB9Z50ncNOT0i8xXBfDfHlOMDp8JWenAy&#10;+rzsVfVovvi+b+UN5rzZnOquKs0Hm9/A7N7lMHqPef/EW/ESz5+Rt3ju7zpy+iez8VCsfHY/Z7Oz&#10;+Bzl7CxdNX/FTz564OrXoNXviTTLf6/5Q3X2I7u6mrviTMTu18RoKy96eFJzRuoqMpdYcSosZ8Fh&#10;5mhPuFVEX/WEsWflz05wiNLBz4incF7oVJOLd9fDDvImT+9utmvQsqP30u/da85Q7ek9ziweuGM7&#10;enT4VNoVTHq8RnxxRrNGHvRG+tFsepUebzgZu77w9Ou4zoMjTDm1z4VPjzo56OkT0YkPpiic6F7O&#10;dzxz9Imv1tXsVS08duVcWcMjwqMeRbxGnE/vcwOfG/haN5DfA17xda6ZucfXusXPtjs3cOUz5lo+&#10;M45Ve/z3X3/99cvfCM4ElckIq/wqLD3gELPf1eLvauS1olvxFUeXX/mt6LtzJY4XMfu7vxHHh5h+&#10;o1oavaoP3e4eozn0qh19vvNyp0oL/yRW52Om+3Vz0fOZcU2FqY9XdWbXK2cX1yQnazSOS4+HcDiO&#10;Of+OfMXbOZ5rvmr29H2cR7/C0FQ9YXrvUk/NfEXH8MzoM7InPX1y6uSOatd2+sRVd/t7L3WjPUY9&#10;+biXz3a88vDzVf0rGLOJp17SVx7sji/nrrhwFKt+at3be47j5X7Kky9e6oTpEZ8Xuh+d1//o59rZ&#10;pjvrjoe43Eul891m9+Y+ysV3jffp8XOMZjtXedcTF39FPeIrR0OtSP4P8f9+YA/9RYEePIj/gBd/&#10;wEuz9XT17hh83FM5c9wvuaq5D//5odLikx7guxGfbhb9zpfdu36F81mgl7PT03cQlzojfjvRZ+O3&#10;o59xK08wnz3z8b7fgXD84KjGmx4a1Xx9OZ98FPGEgzc1/RkOTzpx/fPgPfcVji/8iitOheP1qMhu&#10;q/6cp9q3wkb80Uz2whMfaTwfecx68maOuPxFr2Puobn+JC/3cr64XruP5+lJL7XOy5409Kue9/FX&#10;TK48eKmnPDnoq54wHuX59Uuvi65PTreHeKmDK5y84uWMK3XuMPMSn/vptOzufWGq9aLP9xkw4fSS&#10;yz0If9bzzFmrZ/KdqvuSD3c485SXc917pJUGLnqvPccHjHoU0z+13q982KnquZfzHK90Jxj+j/D2&#10;fWZz1N/ZQV/f+tqURlr0qvXi6187gCmHC66oR7gecfVQ/1MUP6zyCul/vPGoOI5VPPZTzH6FuZ9y&#10;3Z17ZF+e9OlR5zz6VfRd3NPx1I16yf2Tar+/2blH3FEvfcU9eXyG5yMvPl98XcMFp+6iz2HvSksP&#10;HzjCKw/xUoM2o3ugIYrrszKnFg+NouP0hOkFD07W4sPLXtburVwPHCJzfnR//OhY8lQ7VnHlMsPx&#10;EFc5398dTx/VeuBIwxww6h/Mnz+qnz3qqoffT4c6g6f/kqie9KLvs9ypwsEySicMXHX6C9MDrtz5&#10;qnnYVX3un96zo++bs7Wf7wqX2J3PfdA75jleYJ1n+vC9DX2nw3cW8REPL0X/+X3kgZ6IBxpq+uCj&#10;6FzleEijGsxxemB4eO0YuXTOUa3H+1X9D+n//yC9+O5D7rzOU1znO0+46sR8p07rs0e5653nM4Wz&#10;i3PQOjd5HafyEeZecNJTHHyJcLOXfXjfLercvDiz38XuefU94JWPdj99Xr177v1u++R+o/rVP1eP&#10;dtvt6euCr41drfhXtCfz3kXj93ble8rpefLrh30SP/U/0WkHvkcRT3x2z/CS//KkH/bkkDON+yvX&#10;011q4qpdQz6bOevnnBn/at/v4MSLfXfOj+Zk3lXNzp5XZ830fg+re7lG/ugUs8d8OFk733N4sygN&#10;3p77Lo7P/J7Zv2OvyqPCdB/cCfflZ60w+vJ7xsMc9mQmu9EHP4lXPB6518lZ3k3D+8Re1V3DqXqd&#10;zrmuF05NlIfnrsXfI1xFuO7r3HfP2f+uPfHjjuTr93QyB0/X4u89MHjeA/OYfHqQrVewAABAAElE&#10;QVS+7woH3d3R98C724d+xsrDOfjN7so1yuGjz/471dxB7qozJJZ78xt6zpv9WY2/9KcezGBffKjp&#10;n0b80GfNGejvxPSStsI6zx2ue6C7srvvik9GzclZ1NLDrzB6vneVJ8+9Kv4Iu6Id+Va93LviCBNP&#10;e3lE63jq6SXe1eLr5Y9jzFQfHtF7rp/l6Dvejq9z8XWsmwEuLjqwuyP7aA75XTNGnn62u+eu7u87&#10;rGjY8+p7kvdyl+/KGb4T58r7wJ3v3sdoJu+r4oi3M3P3M7rinWfvZiRP3rNzuWbGXdl1xpnNmPVn&#10;/ur7mZKf/uJW/ApLL+odLhpi7gNexdGcyqfC0hdP4qiPn8dOlz5djVfVH/Uq/p+CXb1z7ukuH/xm&#10;cWVevucrmpzrGs+TN6t9F89nOu+7zncBd4xcPeVw5EfPvSvM+8rxwE81/s5Nnms9X5lZ+Qpzrc9z&#10;fpc73/OODy4uc4lVD4xYzXAveLOIz4yXu434yc1a2gpzT/W1W54JfKZ3r3fO9edLnNPfi9XzrfJ2&#10;7oA9iNIqr2Y5p+pXc/EiVhzHTma4fpS7t/NmZ5ntjp7Yeft8z+FLP5sFl4iG2mM3wzldXmk7boWn&#10;fnY3lUdio7Nmz+f5Lsq9x4zEkod/8tB/9/innvu7v6+vOl9+fb1qj8/c97iBz/eXH++D/1z1zHfm&#10;Jf94UgfkJ9ZHHZYPFnOo86LzL3/hXdkxZzzqjHf5al+9dHZeYMzgTH4/9DLilfifWOe9Uedd6F69&#10;190hHN6HrOWbXj4LHRh6amKH01dc4Tj/kXm1S56V+YlX2hlXGr3wSg9wfDwm13vk6Fe4aKooHzw8&#10;F8aMSreK4b3KT57vlD3VV/0rz3fFqruozl9h3Zl4jzN2fOHyF7/aZ6Qb9ZjvHOY49h1zf7/yHkZ3&#10;PLsf17qv57pPr13j/spHe/K+oHdP9dCCu7f6roObHPF2H+ZJ5/mqD7uIT04UtuMJlyh9PngTnQuW&#10;mtXavVY14nVzV/0qvWPKOy/h+l98OX9n9+SmT87WvOSkh9fJzbo7l3vs5PLjTjpdnil5vlPum1z6&#10;rhEHHD79xFWr57jyxF1Pnjpm7UafvauFf9cu+I3i7r7wM45mrPbw7Pj0ec/gUdMn0u+ieGg7TuLV&#10;e4MHc6lTu1vv+oz46nXnrXQdd3QGfLiHEw80eIzm7fZyP/TMog++G9nddXgL83xnFlzX+4y7c817&#10;1qzV3Z+x02hG9nbuR1o9O5q8l5zvffwdq/IZb9avPB0b7ei8k/yR3uzD++P30GHCk+c1njvxip49&#10;R/PkP+LR52zskxr6PqvCvH9n7vuw453+H6/3vIF3fa/98+g3l3jWzl3JpdcdcA+K7gkuL8c9Vw9e&#10;4urlA8dnCcMDPjxqxQ4Dl4f7unaUu8bz1DAHnFoaHs+rvnjgnkvHC68r0ffofGYc7ekc9gYnOsdn&#10;Ja4aTBE/15DTZ4bjyumDv0vkTNpPr3zoJ05daejN4sx7pK/uGb9upw7POeLhpR75qh4/+OjBswYf&#10;xdwpufTdW1jiqv3J2nujHF84+BDBV6J77ejRuQYs51a468T3u0u9euKnRjywTk8fbvK873OT5z1y&#10;1+a/n6j0wlyDz58Qde4/+fx/wnv8OePnBv70G+D73J90D7/948lnXsLKrBXO7A0beegvbunrJzn/&#10;ic7z2YxZnxkz3rP72ksPkb/I1tkd39kfL9fj94/pxR9Gu4x6F8feIs/98q5m9+R8LYSf64Qlz/ue&#10;7x6Kebu6r8bXHeUd5hm6vt9RxfF+et5dV/OZsfI5GOm9t+LFXI/oiO7pvJUcjxXuu3Jm57/rjJrj&#10;XsqFMZ8IXt1XeoiTGD7qjbzUf+STez1yVnozm0jf78Zz+l10n5nOuZ3fLp4z/XOUXv6e+y5o8KJO&#10;/TNr9mMnn11h1c7O89y9lI96yX3nOu/Aa53Ra84NRvTz+b1Ufefu5u69qt3RVOedzdEZqxmJ5V1k&#10;3c3BZ5Vf+eCRPeEjX/UqrePoZ7ycParxFKfyHWnVY7/Z+WY+6s/mz2b4WZg303jf51deeK5G93Dv&#10;Tu98OBVGr4srszrtq3Gdd7Y/d7LCPT1PtwO4Inuczqh0lSczK75jldb7ylc4aJibGnB47xIf9Z6s&#10;nq+7lzv22vWodsn3cfVc8K7q8alitS88zk4E97iyGxyi66/mj/DMnXb+r5K4q+pe6aV/Vfu5Kq9K&#10;45j0qzqfhYdr6YPteOM3ivgxR1xmjXSrPfwr/qhX8b8zdnoXd75Xz7xfnXfnzBW3wjiD7kV9f6iJ&#10;3rsj571QrOZ3M9BV/dw1a9fQq/wqTNoKx0fR++Cuc8x3IZ/13QvNTtR+zFD0feVDT7n3PFfvkU+1&#10;18q8mU59OIr5zM5YadLjHWs/l59BuF5gis595Fl8judXZ+JVnYVzjmbAwWfEPenNfNVnh8o/9dRo&#10;iJVWWPqjh08fXH56UcOrIlr14M/2ca57uhccPJ2X+QoHv24398gcTeK+h/ccJ6dPBFd0jFmKwr0n&#10;Lrjy7/7o7NzHdz/r53yfG/jcwJ95A3yPI77DLfDzzqN3+u0fT+rwDM+LOF0Gvx29azzPnWZ1zsQL&#10;HbWiuHqRE+ESO1x99fTkXGEjnfqvePjDS/ZmB/0vSoTRB++iuHhwj871nuNXc/ly18xwjPeTHtyr&#10;c6/ofT/+lzvyY7eM6rG/85TrcT/VnFn55xnfAHddsdTjxf1nROc4959auIrwHROfx3OwuyN7ui97&#10;7c5Hh9eqXjxeaN8x+vlWz7ZyDvlyfp+BNrGsZ9+f8ZYfs9LDz/P333//Zx/H2Scjnu7P9zTpc5bz&#10;0uvRNbusnOvuXbgndnB/eo6t5u7Xncv9nePa0TzXd7zqvV7R4ee7+I70T+LKfJ+rGVlrl9E+zq94&#10;FdadBa8dTedV4fhXvdOZI89qjjBpmEfk15vUxM6jw9lHevKOu8JJ7cwz+ac1c07uwTX4nO4x0+Gf&#10;EZ3vkljVg3MaH+G5uovuQC928HzVI3n8XOq4/Dtv4XqIrqs0Fc81nmuun817s7yaPdOozzzl7DrD&#10;nKv8ysMsZu96VTo85UVfEVwRfDYP7io//VLHHuDslLrVOvX4os++cMeSj66L0nKG5Lhv9rpaXvil&#10;nlmddhfnrDmH+bt+d/LZTZ7sN8PgOo+dKkw94fgT0VCPtHBXo8/b0axyZzzOBC/r7qwV37npA//d&#10;I3v7WXxn4d4TXzU6onNc/w45O/ou1Rm8f5JzN6mt5ifnU3+vG+Dr4e73ns+tR90c80a32H0+0eAx&#10;48HPODsrO6fOa3YQxh7u63nquh68k/nSspP7j7zgM5fov7dwL/rE9BY3MbgZfbbno3mVB3xmJ6er&#10;na/5uYPXlQdzs1d5idPxU+888moX75HLS1zq1HV47vCVas6knT2fnWGHO/PyPu//Xf68h/gp+nvs&#10;s5U7nz87Ey4dHiO9uFcen9H5cIauv4pz1o7f9TvcfUYc9TinazxPPWdO3DW7OV65T9YzX3z8TGBE&#10;POBUM7znf/8EzudRURg4ObOIzPwukTvjfNTf5Xyfc3xu4HMDnxt4xxvge652e/T33fIfT3aXcrLM&#10;6DD8pNrNS/xkfnpkzQ78xK4+GFzmjs4CdxbxmvGe1dc+nItzcxfg2oVetRc84ow76lf+FcYs9Tyv&#10;uI/EmH3HmdhTniO/WR8fxcqHnbu+67vcPa74dP67+M6dVN6cZ3ZfqXU+Hju77HBz9krt+yWffRPv&#10;arxWdKvnkie+zM0afDeu7KBZK+fx2Su+zl/Nc5esV30q3uiM3DccRf2meDafvt+H/4EsOL7sRc1c&#10;8GdF9nrWPOZwbmpidw8dH90s8v7AyxpckTvpZjoO13V45VlcBwed1567v+PkPqPzH50VH0X3Ut35&#10;qZdPcqu94eQceVX8nPGoerTXzkw/g5+RnDkjTzh4SYt+pBv18JQPufju6/jIa6fHGVY0vsuIP+L5&#10;GSpehVWzRjz1fA76Dqev6DpmOEZOzzX03G+Wn2jSEw/fKTmrtbxGPqOeZnifvdJzVLt+dWfnMfOK&#10;Dx65p89Zya/ssOK/w+FMnUa7Jif3Tw73kzpmpB68i+nf8YQzm5y4O1O6Vz3sShztwR2PuHCII+5o&#10;1m6Pebu6R/FzH6+5E2Hkp3u478hjZc4KZzSj663u2OnB2Y8ITtydA19RnkT8XhVne7D3bL+Khzfn&#10;dY8Ko1950VuJp3re606f56HWTp1mtq97OHd0P86b5aO9Rr2Z73fr/wl30X3WVt7L7n74mlnx2OF2&#10;87o5eBM7nvD0HmnE1QuO59WMynukcV/5eT3SVbMrbMWj2jm9tJfz8CUmX7Xz6XM+asX0zt6o9p7n&#10;Pnt3R/fp8uocHbfDR+fuNO+G593ecS93nJG9/HNw4pvnwXfk5TM9dw34ip/rMsdHOLsSk+sc5cx2&#10;j4ojbPZoZvpIwy7MSp9OlzzqnOF1zvBepwfPWGmTo5rzZQ99Rvjg6LxWDk9976mmB05Uzx94wpJD&#10;TXSucnD3+065zsc5/ezf6YyfszzvBvR5+i5fM9/lHM979+tJfH+pu38OyvdaTpw1+N1x6x9P3jn8&#10;9CeUuy+GL2R8/QOpnD3p33EHd3p1+3Au9u94wp3DP34B8/9liXPx97Og8Vnwqp7znpX7vnfM5Hz4&#10;5jnpj3A4vk+FeZ88fWc4fcVOqx7zk+O1OF5L9+wn96TWHtrNa3bznbNPDYe60qY/GmZnHw+PrnH8&#10;K+dXznRFe3pnzMz3uvJLDtqKewXDl3jq5ftWeeUP5vzRfPgjzrv1dLadvbmLHc0jzlztMdpJPTQe&#10;hbtOPfone1daYcwgT55qepqb/GqX9HCNeyh3LrzKE2yFA7eKfpaq71g3a8fD/XZyZiv6He14iIsP&#10;uqzBiX62nO31zAe/jOnB2U790n+39vNWWvareomNvB59PvzZl5odvfYcPrxnxtF95R6+c/Zm9a5W&#10;/NV76byF49Nxur199oqWWfJDS2QG9Yofmjsj8+/0rLw0x8+YtTTedw92pE9dccDgUue8ysO55LOY&#10;c8SvsJnPHf3Rme7wl4fOtjuHu9/V3bXzq3yqz0F3B3DpE1d2R7vCrTjoNZO5YBX/VdhoJ/Ze2U0+&#10;yXdv9bxe8bybc2U+2uqMYMSKK4z+3eeSn7yZu+IP3zXs12FoVvyTg3fizCJ2PNeJC+/KTu75yec3&#10;kHft78Nc/TuD95AOnwHqKo5moidW+g7LXSpexzmZ5/6VXlg3z7WZS+N+qz6ucU/83AeuYzON+u5F&#10;jU5e+IJVseJUWOUvTFy/V3bKWSOe6+ER3WfmXWlcn7nPzR61PHlmfOe6JvHuHGgU4VRnmu3hPs/O&#10;d3bLe1nd9VT3Sn/eT+6nel9zP+fSA6Pu4oq/tPgp8vfBYOlR3btzvC8Pr6s9ve8+FZedsjfTJV81&#10;cztP14y4K3r38tz3Jne/0Vx8xIcHRqx6zmUmWPJ9F3Jx9dLnhH9LwLw/LXInf9q5OS+fG+pP3L+B&#10;/Jrbd/govvIN+PeQZ309+Ryf7/eYn0tq+O7hukfkz5zl+7/sH0/6Eq/M/eLJidqLD8MrdzyZ7WdA&#10;zwecehQr/Yz/Ve9qdK6d3s794ju7Z/d0LncNRi1fMMX8Baww+uyQ0b08n+nS59n1s3fVPL2qe2EX&#10;ou7CeeT0qbmzDldfveSjuzOuzLm6B+fU3le97jz7zGvlbmYep/3ZneU9qkbjPf0GF5xd1IfjZ3SP&#10;xOHjMYu7/JnfI/t5P372R84defv9Kfc695WP90e+Kz155Yy8k4rDDkTNkm7mlX3Xr+zrnNyTHZxD&#10;fmUOHh6r2d5/Rl6difut9hOf/sp+yU3P7MuTneipdox8ZT6c1GQN7x0i59YuJ3tWmhXPVU7lP7s3&#10;eeMvvXt0PfjuLV2FJ8dr5/tc54xy6U90I8+utzOLcxE7T8dX7s/5VS6PvA/fwfNKP8Nm+pydfvRn&#10;Pql7ZX1116t6P7vuz/1eeZ++BzuyD3XG3D/7o3rmPdJ+1x7vwexu6ItPfnInK/rcyetKr33grOy0&#10;w13x6zjVPe3OTg/0iXc7JC79qTa9rtbswZncjz3hEJMzqr13V85enV/2Z7V8ktN5z3B8uCvV/ng/&#10;e84b5XhUnFGv4v8pmN6P0/vWHV3Vn9xzNzM/Wx2vmznjV58hZnaed+K+X/WesUvuCa5dPK88Rvv6&#10;/Myp5Zm+1ET+rA+Nol56Kj09+PiwK/rE6WfEBxwdc8CTBy6+91IHTxFv5WgUyYXrcd4PpP6xm+X6&#10;9E6nykN6vdBSu7bCvI+WqJ40X+3J/VXrAedM4K86X85nrzv2SW88RzPU09c2WtV6qdbLa/xWY/qg&#10;E66HPngV2aHqgbE7NZE51Iorfs4nH+lyfjUXn4yuzRlZpzZr98qe6l0/PHifOFf6ZI0uY7Uf2uwx&#10;Sx6jXs741F//BvL9fucTjT6n77K37/guO1V7sGf1/tNDlzX4J772Bqr3zjfS+waH99AxuPTggn+n&#10;+N9//fXX8q+0q4uoLm50QfLQi8t1bvrjnTiaxLOGtxI7rXB2VZ48dqxmOLfSer/Sr2B4EF2TMzmH&#10;OBU/tfDgoqd2vuf0q7uhBz9r8Ctx5EmPeGXOila/sdHjd6dcL/9NT3JUa8fUwev2F97p0MDBS9Ef&#10;ZjrmWuEVp+I7djVnh5GPc/yclUZncH7W0nBO56UXHOHO8zw1Xc0OndZnMa/jCtc/nlXUS1q99LnT&#10;K73wU8xeN0NcPbP+D9bvP850s772FEcv33mm0yZof99qHeHre1UBn/18ZzzyLBXHucrTz2tyNET5&#10;8jlgBlxFYdQ+Q3ny8aSHLj3oay4cMEXHVD/68f18NufL+eJ4zzXJXa3lseoDj6hdqn3oz3aQVly9&#10;Kh/08FTDYwZ6uM5xbJSnJx7pzUy8ssZHfe857lrh8JwDBpfY4fQz4pmfd3g+H0yROegdc94sx0c8&#10;93KdOPQyd95O7nPz5yD1vD/y9b3EQ0ccadWTvuKm78xnt+8zmSUPx1c9pcFDOT+HgI184PhcsNk+&#10;8Fzrs+i7j2OOo8uzJB+eR9f42R13/tXcd/IZyvXyR1wwdPBUg6HxHhgc9yGH00V4RLw6vvDksqdw&#10;v1884FMTpfMes8EUK0725YcWb0Xx8HCcPL0dJ/fIXMeUM5u+18r9e7e+l3kfPXvCFU+5uLzEZUZG&#10;PMXpHjT0pQFDTy1O1Ud7V+SMd/mNfPxsI573TjSu5w7lwx2rr3rmnRr33c1ns3b9xOdsJ9oTDWfI&#10;e0wv+r4f2uSOanxcmxi1+ySfGm5XywOO+41yebkGb7y8xkf8xN1DPPqOg+FzGqv5eI16mu/7oFmN&#10;0uMhn2oWZ+z6q7Pg+QxydlDMX9tKBw+PlVhphOX3V87HHPemJx0Pu1J7HPXgVXvRm8Ur2pn3p792&#10;A7P3gM+MuznmnyXnKHde9qiZr0hOLz/b4Bn5GhPfP7OpX9nHvXMfevgQxdOTZ1AfDlq4qr0H7hga&#10;4ohT9YS5n3PAuTtmKKbOe6Mcf3HwVw4OlrU43ZNc1bzkp5woDz4DyuEp5pO70B9xxaEvvc9Fr/vU&#10;Q4859DPih0bRMeVeo8efeiVWPtI5zr7M1XmUC/ce8+h5TQ6fOqP66JnXcYTDh+P+ntO/I2qv6mFe&#10;10cDj/rRMffRfL4msscu7OifXWHi0xMXvTBwMLwyOrfykB4P5zouHfPwrzTuD28W8SX6XGG6uysP&#10;e+LBHOpRTK24qRfHMeV5BunwggtndD44aIjCPZc/j+PMpFfFFU6l++oY96RzeL57Lmld7+/NrlfF&#10;Tz/eL2YSK22F5b4V59mYn8m/HoR7T3vtnvfOs/hsdmO/O+fc7aW9//77719s/Z7V4DxOks7P57Xj&#10;0qiXfXGEfbUn9+bnZT+Hn1V4apx7V85dEuVb7Tab57vn52CmvbvvZ5l57+669V+evOsNlM+Vx/fg&#10;jVKsLuqOWb4r8xx7dV6du8Ou3sforO6t+dUOI/2f1ONu/M50fnDl2ROmxzk/kB8/CqdH7Dw63P2+&#10;Q845uY88E31w1R0XTsZdfuq9xqvbQ/3VnZ3nueap1ot57FBh9B4Rc17u84iZr/TkvIo8nuf76z34&#10;O3F0n9mb1eyu+cn1nbznuXPeJWc/Inup7u5+1EP/VaLOkmfX7px95axw88z+ecneSt3txc7yZ3a3&#10;J/1qXva6edJmjzo9cg68xKm7/swX/btG9tf5/KV9qZXDy1z16JGuuzvXdZwOd+0zcj+/5lV7JYea&#10;WGl8967f4fh2++AtvV7Op6eo34yqRz+54K6p8o7X4e7hHD8vuffR0aMmOj7T0Uej2nN5OsYM4qgH&#10;Bz/q1chuzk8v1bMdKo17VrlrfA/HXeccx+/K8SfK1/PcK2v2kIZXx4FLhOfz1BPuGDx03gPrYsV1&#10;v6rfeVX4VX3l+U6Y39U77XXHLs8+25XPCtrcGZz7oJ84/S6i6/qPwDVztif95IJrL/V8f/W8z+7C&#10;nAdeRfQVv8LwGPXwhLsT8ZUHPmDuox440fsnuXyYmXpm0Ccm76T2uZWvMObLv+MwGy489NTwPKJx&#10;bDW/ol2d8eGNb2D2Hqif73/Wowk73PRZ1XZ/qbWqz7nUs7sRDw6zqBV54QfHdfQ6zPsjjma5f8Vl&#10;N/WSK4zHeWAZ0TvXc+cnTo2HuGDKHVc9e5yv3L1m2rv6mul73OF76ul7zO7Cueyc2Mgjezs7+5z0&#10;UQ+MqP12/DnPI6Lv9wj/uzz97jpPfx/ggPk53Ys+/FF0D+cJd58ud02Vu67qr2CdR+JXP3+V38p+&#10;4vj9q8aLKEyPar2cT+5cMDSKjlHj5VrPUyMdj/PAPvG+G+C9wXH0XsD5xF9v4KvcGe+14lf6uprt&#10;OuvzbsEjghOF672k/1XeV/YnjvbmjOIq5+9Q0D4ycq9XZ9zlc3WPR+v/3R20e4PF73qPWpaZ7ErU&#10;PM+ZD+Z7eg7P9dJ0nIrv2Chf9R15jHqcFU6egT64IhiaKiYHfXLFo6dILlyv/IMP56fXM2rmK+ph&#10;30fNZl7nf3UP7Y9HNyNx+Ir/+te/fmkLG92J+ugl7L65z3x+GXpjwW7cC2epcDiz8XhUvO6caKoZ&#10;7ILfiAvHI3xh1fwKc/1K3/nPyP1Mmje6t+Q+Y79uRr6X8EY7oqnOiB4O3z+p6RPxoO9zhXlNDlce&#10;5PTwBafOPnXy4M+idHiI6/lMe3e/my28O1+nuXu3mV/ul/XKnp1GuPeU40fUfp5TO3d2hlkfLyJ8&#10;zRWmh0gvsdxR/PSTxj1V59cfc4jpK031dPOS637Vfslfqdl1hbvLGe1IT2fiJX/24azUo9lw0Iy4&#10;79Dj7LlLh8PjnKqrs6qPR0Y8VmLn3Wlne6GTL3sJcx0csGoHOF1E6zM6rvCc4fqqX3mlR3JWdnEP&#10;dpBP5vCIOYt61ofnkVloqeEI1wscnvpgznXcucKpiejuiNpFvnd440Fkd2bM9s17Eb/C3MdnJdd7&#10;0mTtPuTpAd7FHT7clT26ea/Etf8jdn/2vTzqHM9+b3bei4rb3XtyqeFzTuGOwaN/Enlv3Fc+Oavz&#10;9h3SA02Hq898uFfjaNZV7yt67cVuujPuDQxv1at3j2Yn5jy0iVc7+M7sKT04XkQ8qr4w+vAz+oyd&#10;XnI/9de8gdnnQ6da4Vw5PV8XmrPywKt0YPIZfbZX5sw4K/6+j/utajmra7u84jK/6slHOBzqzr/C&#10;0aY/uHuCJVccetWMXSy98ozMq/aoZslvlVvpR5jvlnt7zXzHOl/3hFPpHFPuOnrMxWcl4oPnSAOn&#10;m0efPajlmfloTtfDt+snnnxq9k/+s+puPjiRfRXBPNLX3sK9PjkL3qt+zvd54OxDdM5pjrf07itc&#10;tWMVJ+c6372TN6orHftIR59Z1O6pnmu8pxyt4+njHM/xTf7Iy3uf/L4b4L24z/HPdPLP97vdAF9n&#10;Gd9tzzv34awrnnwN7GhWfB/JYeeTGc86p74mcpZqsHf+mjm51zs1W//lSQZzsap3L1faTpM951Uz&#10;hfGX2+LCJ2o/16m++rifz7nqe7dee2o/ovuf7O3nxsu9lcPRe6IZimBo3iGy08k93LE/74t7aSfw&#10;ai92do1yxz1PHjXeK1w0HisdeztPOVxmZv+0lu+qZ+5AvTp7dQ53gL9qsJzV4WiTP6rllY9j5D4T&#10;LHWn9R1+nB0v1Xp5zX6OV30w+I+M7K0ZK3N9d3L3yF1n/9lszdQrPbKWb4XlvKz9TJ7La1Qzzznp&#10;/e71yn3BueOcK15571fvMP1m52DH0dwdzmzeaA49n7frJz56z+UtnJ5qvBXJvS9OPqu81I1qzcR3&#10;xFNvtt9MP+uP9lCP+eSqwa7uJ5/R/NnuV/V3+++c5e7d/T3xcyWeO/LzU+LSsaN7ZO6/R6CXXt0+&#10;+Hs/c+3nfuREZqZuVLtGPqrZRbXfCTh+lZYeOxHBVyPeORP9zHfUVw9/5znOHMXkZg3HvVxPnmfB&#10;J3H4uxG/1O3g3EGeRR6dj89b4Th/J/edTua43ud2uHPuzrX/ydyRbtTz/bu763DX3pX7rsw9uQ/f&#10;xz0dVz7qJXe1vmPvPHPWuUvOnPFTv1IzY4W7ymFP964w+YmjnnPBfB59fLyHT2LvULN37lLheQ+p&#10;uavO2Xmn3lfOXsmb7YPOeasezvN95FX5+ow7cs59h9fH4/4byM/EzoQr2tEcPjN8donMy3rkddJj&#10;vrT8Wl6Yzyd3Lnsx03tgo5j6jrvrO/LJHjsQOWfy7qo1Z3fG6vl3fDvuyX47d8M9d5qqv3L+PE/6&#10;dOdKHXuBpw/9UURLFNdztGDdbvA+8ecNcGc/kZ9/TumYeLrXk/fPfbq82qPjCmeP1LHnSOt65emB&#10;lhlwqBVd4znaUXQ+no6tauG5Vjme6pPDUSRHP4urfPGYR3Rv9yGveJ3G8e+e+116fnru1fve9Z+9&#10;f7t+78znDqsdeY9GnEp3FdP9M5N41fNd9H4ez0/3u8PjdPZM1+0mfOdrTNwd/myvk353lhWvV+++&#10;suNdnF/+y5PPOvjoA8Ubt7oLv7nVhUijV+VRYXmJo73ExSN1q3XlP/NcuQf3IM+/lFzxGZ0DX79f&#10;8fnLSeG8hIuvnvbIR72r+6TnSe1nOtHfoeEetAv74Mt9Jk5/JzIHTdbCZ3NmfbwzSlfNS96sdh/P&#10;Kx27nsydeVfzdrHZXrO+z9vhSndyvtF9jnq+Z5ej9910pt1zpf/JOdNjp16d5+e945w7O+5wZ7v5&#10;OSrfq+9f5fkIjHOwL/XOLGnQ7+jEZR5R2MhLPOeKn4/68khe+qp2nuuU+8/f7kUO3+f7DM/hoFXt&#10;ecVFkxEdMfujGk3Oq3DOT0++/mtO+qN53sMnZ8PxfnLUAyN3Ph7vFH1Pdtd+7P3KXX2fR+0xO+fO&#10;DnBnnrOz4DPjeX+mYSfx9KKWh2s9d//T3OdUHv5fVncuX8OzfehL6/pqljDnSIsOH3SqE/MeufuB&#10;VRGeR/yJ9NALB4NDj+h954D79z8w5+Gj2OHoiPCI7jHK0Xcc9Vc9xYOfvlmL677qJ6faKTnU7gcm&#10;PTOI6nl/ZYb7KJ/p3ZO5jv3ped6f7kiYxzvvKOcx684ZnZfPXv0swHNt5w/O3alGr3zlrOIwy7XS&#10;5wMv8Tvq2ew7ZsjD7yrPM9oB7ohz1453+Ghf7er7cgb3977jp/ndftqDvVe84bpu9SzcWaVltvu7&#10;L33HPvnXu4Hu/X2Xk7Bfft747BJ93+R6766cuewn35yrHn/HQY/ourt2qnw0T7NyHntUGsekW+W6&#10;jpz5qvFhF2q4HuE45nmnZd+Z3r3IdzXMQp+x29F5KzPdBz7RvcjFH/XhzWI1F+wO/9l87/s85V47&#10;bzdPH8636/PO/Dyj7+qfFeVZOxcfvyNhXic/e8n3fuXvfo/MfQ/NoebPgXw2PWHs7H3lzlHudXI7&#10;D/HUq/p4eo/cI3PBqPHOXdSHq8gLHnqi+yTXe+g/8ecNcM9+lz+76xk+Uij3P3Nbd1ljXt11bcrz&#10;Wbo3nc3vMrcY9ZJ7V/2KmXftjk9+ZnQmXtlDM4qu4T1713tiL6LOxc6e+5n87K4Dh5s+9O+Mo/m7&#10;c3zvXe1X5P/yL9uqi3z3Q+kNG718f95cx07y03uSzrWen+whzcyDPvFkzkirn8i5V/H+/vvvf3YS&#10;5n9xmXPFHfkm/7vW3J2fj3shek9811Q5HO+lh2rvd7PQVX16z4ynezxKxx26P9joXsSpeO4z0le9&#10;yk88eaYvNbHy28WqOTMP5p9oZ96v6HOeq7N5L/mcdHE2h3v1ONOoz/wV7gl/1feZPO7IZ3LvjlX5&#10;7n2lR35usk7+Sl15rGLyzzNREyvOyl7S8xrxtavv63NHOu+hwcv9xPOaHK60+sM1vehJI1y/7ln5&#10;Qwy8pPOnw51T5b5H1b8buzqP+9ded3rJz71V/ynPzrnFXfms7Xhyz/KVzrW8x4mjyQhfeKdxjnKv&#10;8QPP3uzr13WpxZvdFJ3j56ZHXz1yeorVGSvMNcrzkbf7Z/+kxpOIR55TeIXBr/Ya8aVzjefZY8bM&#10;D17G9JbP6IVeOl5gRHbBBxx+zqTvcZXjPOa6z0q+s5f88lwrM96N4/fmu53eoTzwJHaYz3tE7vN3&#10;/UfnH/VW52i3k/2q2buYz3UtuGOr50le5VFh0jE3Pbpa/NRUWDev83Ucv5zjHOWrvNRVtfblVfVH&#10;mOtWdh55PaLn74XfmePV3KrvZ5WGuuJWnruY36fnuz7Of9SuPuNPzvmMrdzB7nuxy+924LOEH7Xz&#10;K4x+18MP3t1Rc7vZmlX12EmR/O690jfrnDfqq+cv11bn8/4oR0tMLjMTH9WcQ57u63mnX+GgZQ71&#10;KHbn6HD30k7MInpfuTjVy3mzs7FLzsjaPTPHI/GVuppzxW9l5nfh8N6vnGfE7d4DfGefIXhVHM11&#10;/sp7Xu3pHspXOKnZ0a2cx+/L85w76onrfXJi9tObe3B+cryGj++qzvk7Gp/9ya/fAHdPvO44d3jm&#10;rPk21xirZxGP17WJ19T+9XrN6Tlq35f7I+5sIB9eqTvxS4+7a+3kT9beG+XdmUead+v5Z+Dddrt7&#10;n6P/2+67l7jixwdVbxo5EV9/Qz1X37l4JAcfIn0iuKL8KnzGSd3MA78Zb9bH5zTqLyc1w1/y0nny&#10;TOCP3un0LI/Q6Q5Gz6w/0q70uGveC58HVvmgU881FXfWrzTPwtjNz+OzHYfrfeXCnZd96tRnDW8U&#10;mbM6072qeRXmmio/mV357GA6d7UrGPeCZ4Xn3qlB++iYe1yZxzlHHjonZ3W+MK/lAW/kR2+Hi2Y3&#10;3nlXu7OTPzpvdZfoRzo4u/ERntUOfD5yHnW+P+CK2cNfPfpgs9jtMdKhgcNuXQ3exdSLxz+Q9FnK&#10;qel3nuJVvh3f8Z07ZJ/TWT73kTn7sS8RnNngeb/gyUf3HaLOWJ0vceqKW90D/KonDB/x8nEMHhEt&#10;/uCqwdKPetRXzx/5Jkbfe+7JLvAU8XCe9z0fcfBxvudo4VHDAacmdjh9j+6ZuqrO+8g6Ndn32eqN&#10;+COtfLzvXsrpgTMH3Pe4kuMrD3JmqCbfmYHPTD/qz3qr+/j+7LWqfUfe6F5eta/fsfJX7PiKmaP7&#10;5rPmd+N8cHjeI4dDvRJTk/fCvMTlnVph8JXvPq4lZ67Poif/Du9mu7bj7OCaX3mC+374cibqWcS/&#10;8uq0FbfCXD/rO/eunLO5n+9BX5he1M7P3Hl4SacXdWpUj3p38CuPD/a+N7DyWfPtd/muXclX/PkM&#10;w1WtHJw5WYNfjenLfPkqp09kz5W5aFa4FYdZvofz/J58FrhjrvO84ziunF2IFSZfdM4D87lw4WWP&#10;+mrffXwP3x/Oaey8fF5607vrfOlPzZ+v5P9AmH7G2T7J5xyJU2u+PPWacdFcibv7X5n1DK3urDoT&#10;uN9td7+V/mR3+VQz8M8euGaNelXf95PWvZyfuHpg0uVc93WfxKmZjSf4bmQX+eDpHr4nHPVzbtbu&#10;4TrhzHSO576H58755M+7Ad4vxc+zdwM7d7bD3dvid3Z+TTpj9LXsvFfn7Elkn9N7TB/8FE893eOZ&#10;uc6SO3M+4XpRE/2c3n/m3qezqvOeer277sv/40k+mHwQqwvnQ1l9ECsMvnsxB4x5FRfOLPoHzf09&#10;n3ns9HNXzfEddrzERev7gqnvOHxi9oR/54e79jPm++G91dw9uHvH/J6r/uqciledqeI9EuNMsxl+&#10;Dx33ynn8zjt/x+HP9ofnWs/Z2c+HRhh9NPCIcOk/O7KH5nq+u9cu/9HnZB8/UzUTXnf+kV4911f+&#10;I33F38U0/9Ezdnc64Z+e4VTnO+KR76XwxFx3V645Pms2k30139//zOkrusZx5Xqy/wNd+3GknZ2F&#10;Ce5RnQOeonMdd90K7pwqX9290t6FdWfd8ZeHn8Xzzmc2d9bHt5u1qsfn0bHbM+cm7+Qc0shHr0oP&#10;5n2f67jvh06YOK4BU3QeeGLCd5/Kw3fIftYr81LDXQhnFnnV8xn00XlPuXD+cqvjpAad7+la5fQ8&#10;r3w4R9UDc2981SOvZlSYa/Cexc7HdbMzqJ8cdmcnP6N7K1ePV/bcJ3vUM288kkdNH7+M8BJH1/Wd&#10;nxy04ijPvmu/e+7n5148+t2Av+Od+J7a73TX9KnOuuONX2ocJ89ZHe689PXeM3LNn+3pOzo3tfCc&#10;c+cZ8MdTcxKjR8xdnJ89NB6Zgc41wryWLmv3ekTODsxlT82id2UuvorupxoM/6zBFV2bO6ovrT9w&#10;Rp7O/+TvfwPVe+nv8ytPwB6K7EnOXnBU5+cVzl0Rf5/Zzc092aHSJgZ3FrkTeOynOntgcD26znnV&#10;Xom5lh6zVdMn95odwKhPIjNHWt9vxLurx5nlx+wVb7+Pma7qu555iXFfHY4uI7rET2pmE+Wh8+iV&#10;GHV13pPZ31XD/XCHimDcr/5RrB7u1PPUOcd5yk+eyo8d1dPL9z2ZsavJubkjfr5XxfG+8uRQOw9v&#10;etTirPBcp9xr30F4esIlOp89FOkr8mdPcBX9AXfsk997A9w574u7C6Pv+Cf/eQN+P9Ud/mT+zE40&#10;P9VnGTNXdzybcr+q+wzqPCtncd4K//4TXHf0M8iN91J5nslr5c4V359Z37k7ue8w0432Sy37un+l&#10;n/XT913r//6f//mf//ypCQclniy9qoW3epHwRzs5R7le7p/a5MMFz9r1/MJCWMfz+ZWnMHC8swbf&#10;jb5fpWUOseIkJi58Rc4Nj57jYHCyl//X3vDF04sa/Urc0Yi7whfHd1/ZQ5yZN/3OX+8j/3VP+XEn&#10;wrkj4XrkgR+7UquPVjkPnxP3QoOHuPCUO666eiqPisc5qp48ZrOYU+kdE6/iOlbNQqee99EJI9e8&#10;iiPcOar1CKv4YIp5P+4Dz9+bH86//+izpHMf5dTZw4k+tWLF7XjiM0e6SitOPvgRvS8ML+H4O+dV&#10;OfsSuz3os7vOo4c408FD71ph9Dsf4ewARxow91AO7tz0yJnohOONDzH9qLMP/uxY7cFZqvPmfnAq&#10;H+fSV9QLnXOUj3rJhe+R3H9uSd3uDPTS+aMarDuP8z13Ph7e1/c+x8XXi5mud91qzvdfPF2nnv8v&#10;9pnpHM9zT+8p9z495lN7rPjevzOvZvndVv3ZfGm4V/R4qtbLP5/08E199rsab0V/qNFRO+fOXP7M&#10;Sl9mc37VYK5RDi4P5+GZfMf1+Ro97u0+ncb5Fcc9lPt873EOYeB4q/acOWCq4XgUzjxwYXpU+4OX&#10;Yvao4bgu80ovDlr2oNb7Tb/T+vyKQx8fj8qrvnB/2MexKser46tPjygfdPTVUw6uGoy5qReX99M9&#10;nY+/99NXPfdGzy7UyaOfWnCf3XHcG3+4rqcnjBc89ZwrnBefJ3Ee8fgO8qfWPs94mHd11h0+8uCl&#10;8+fd01N85P3I//RhLzyy3vWVHq+7tOwkv867w10rPfvB976wrNEoVhrH4foMcvX88TmOj/JqfofJ&#10;nxni6EVdzcBHPXiOgauHX+Uzw/CG5zPInQPGfGr2AMePGp7jK7l01Xzm8euzyst13vddnOO485U7&#10;L3tVjRd7Jqfyg5ta59Ijei9nrNbp4d7knRfaGc/7aBQd72YId57rK41zq75jcPH0nnL9+kY9+opo&#10;FMHFBa8w9avHud6XV/p7nxw9s8GrKC48curRLPXguW9i6UGfHV07y9lvxvO+a5hNdF6Vu9b77O4+&#10;iVFLlzzV2YcDrqjPmb6XEdHl5084PfTMVe2YcDD5oFOkl37ieQ89vnj8Q9r8AY9N2T90dkabXlnD&#10;6yJ++WtE5888V+7CPTzXHGreY+0y+/mMvX3PLpc/3h1nhnNGdt2ZP/Omz47MAGe2avVUM181mPrg&#10;yh/5VDsyr9uHz5jO2e0pHG/P5e0aej7L5ycfTzhEPD3CBVudgaciHmC8t9QZmZU4PvSpk6d+1Zvp&#10;8Kl4YHBGkdnVHvg4R17UytEpJl99Pc7/gXyfH3Vmvj7y/NzJlfPjwY3Jizlgs6jP8CuelT3F8fvJ&#10;875i78/M+26g+rwK8/f8dJp73+F3ukelYx8+39TiOqYc7J/k//8ArlLamd61d+WaqT3YhT18l9ms&#10;k+89mscMfv5lB/9eK86J/2xn7zPXsS4Xd4f/y395UoeRmNgNeQV+spM0K8/swk5mM9ffkJV9rsxi&#10;5ko8mbOy/8pscfzO5Yu33xdfeKue8HbO5nugryL70UOXOH2ieBUHPbwuutY1wr2HXpjzwBU7HI76&#10;6YkmcfwqHL+VONKPeiveu5zurN0eHb47F37l5xj7wd+Jqz4+Qxqvc17V6zRwfY/0q+rOT1y88K70&#10;74757pxntrNrlKMjzvTedy/wCqOXseL6TvDZjZ5ip0XzTpH9c6fEqzOlZrVOb9eNes4b5fIY7XvH&#10;DOafeo32c2/neQ6ni3BzP3B0WQv33wjAG0Xum1nyJO90s36n+wo496Fdyf2eOTtx5Uzo8XMtPffh&#10;PfCe5869K8ef2SNfceD7WdDQo96NrscfTLVe1JX3qFfxHUtt1uzjmsxTk/2r9coOsxmrO3LXs5ny&#10;g6OIjj2Y5zx6RDjUV+KuF7v7zFUMze5MdMTR3YjDPh2PvnPxJvqO4lO7Fm5GuMyndp77ZN97rskc&#10;/8RX69Svzl31fxZPe+cdnsx2j7ybE78TzZWz+P6anfXuPjM9nxd41KM54q7w5DHjMZd5eCdOfydq&#10;Nj5E11d9x8T1/fFwjvfd23M46NPXueRoqKuIH7HijDCf4R7K1cu+Y+LAY4bzwRTd2/HTnDmK7JFe&#10;9Bx3nfBO6xryPCt4F6v5cNmDeud+8E0PvO6MK3utcLRTte+qdqRP3x3Pzlc4T/4eU/7MVM/ngaO9&#10;Glf9fIerM1N/4q29T3Q5e6eu7ko7zHYZcWZa9uvOCp4z2JUoH8/xBe966eu6zNNDWvYT1/PUUsNR&#10;TD84VdzhVvrEVvx2d/QZK/7wd7houEdqj7Nezhvx3fc0Z94j5zAjd3S8mg8mHnl6PLNmB6JmK5/9&#10;ParzZ/v6ncy4zF/hPZLD+Xx3sG6u+uKjmfE7nxHODMUr/mjx00yw0XzvcU7HyN0X7BPXboB75f0g&#10;rqlfx1rdk/O9btPP5EfdgN7b7nMg/K73/i6fO++hO7fPcA5ncMy5Vb7DrfQdJl9/79it49+N57zq&#10;nMm5e4dVP+5K/GrPkc8v/3jSiW7q+F35O1yeduCcXBxxdk72h++RnjzAO7+KCzbTdp6Oy+sOH/dU&#10;3u0ofDaTfYjuJ61+se+9nL1Ss5+4V71W5o04K/N93+7+krPCy71S4zX+YKO96Smi81kV5v27cna9&#10;yy990p9zJ+8Rtc/ynJ26u9/ZBa8dTe6SWvf0HJ6w3Qcf1/oe+MFT7Tn9d41+Lu3I2RwHyzM4Dt+x&#10;5K/WeK3ynefz5eO1eBWG3rlXdsDvHaLOtHIW7oV49+6P8h3t6TOV6/H3OLVwZjzXuQa8wuhl7PZx&#10;D38PwTtd+ovv+uyf1uzR6Vf36/SrOOdb5TvPz+D74ul96eA47jkcx9Aw12vP6T8y+l7dHHG01+5u&#10;eEtHrhn5l7A+F67Pcq1zRzka90k+PbhEcEUwRdX08PLa+Z6Liw86j3jAoYbT4eonF00VOUPVE4YX&#10;8zos9aljjnDPpXNv94Hr2G7OHis69nJu6rN2rp9DvORm7douT43P6DQruPviSUTvHDBiclWP+Oic&#10;kx5wMkqzyk3tqM6dmeE7jvRfoZd3xxlXd887WtXNePiyD3ee9czn0X322p2DrjsP+K4vOkVmdB5w&#10;vY+m6sGrvJ3vOZqMlYc4I221G1ildS/xqpnok5v77tTu5Tp2YFevhbGLa6rced0sdOrDQUeEowjH&#10;MeXi0vNcPeGVl3rVk/qKkxj+7JD9Ud3N2927m3GyU+d1B37lXNzzHXu4R7fT1btDf/U93jm3c5V7&#10;zT5+dnLngVVx5NHx5Y1udY57oXUs8+SczEnPUa151YzcAx5RnskRhpd6vITzVBp6aKkzSpucyi85&#10;1BXXZ8z6zq3yK3rtONPP+pwzd5NOr9kMOKlXndqsVzQVxzHON9rD+eToVHd3AJcIz7X0ujjbC8/U&#10;c1fM4h+yO5+etI6n106968OeOzOc6/rMnVflo7vlbjgPdfqMPJKr2ndUverrc/Agymf0JE/16Mm+&#10;z3ZdhzsnvbJ27izPu3Iv8uTMPL9CX2frztXhX+FcpzvyXp/qP7rvcwP6/F/5PIy+tr7CLen8V74H&#10;XNXfeUdXznHnHu/qpfvZ+ay3/3jyHS96djjfefUS8ERL3NHrw5A+fED4RTW1orwrfzzgsgsa8JXo&#10;2hX+Lgd/nYO9FcnlV52ROfRSQ7/D6e9EeelhpmvpOeZ5pVF/psMDXucDL6N00qCndl56Jidr167m&#10;zM9Zq/oZ7w7/XQ/nk4/2FEfn5w4UV3QjT3q7XjkXPbvhmxGd8zhXcmf1ig6Oz5v57vaZkTrhr3x0&#10;5p1zsy+R3fEggmfs7sF56ZGzZh7oXQfmc7pcOv4T3XhIT+66CvP+M/PRGX3PEY99VzjiytfvZlXH&#10;nJ3oc1LHHonv1Hj4XY30yfO6ugfvy7fijOZ5D6/Og75rMofDveJFTL7X0la8Dpe24rvnXXm3g+Zz&#10;ZqLv1enYyzXC4CcOvzovGvRwnxF9djWPfavzVJh7zLyd6/nMV1w4iuTu4fmoX/Uc4/zuN8v9MzXj&#10;Vn2fX/V3MN+lOsvKrBHH/bVXzsh+7p59zWIeURrlzvVeej6y9rns1M2r+q7Pu+p8VnD3dX6H+106&#10;v8orLrtXZ3QP5ivCReu8CvP+o3L2c/8K8/675VfuLs/Ke6ToPZ8BntE5d9wR/u6lGRUubDYf3Yzn&#10;83bzkfcj5uNZ7Zm9rFPD7uIlVzV91znPc+d47h4Vn773lIPvermPa8mrvmOaS13tMPJRDw0e8Fcj&#10;OnxWdTOefP1szHEd/a4nbtVLjxWea8jZkXo1spPfGWfBA2+44ETXgnnsdM7xfMbfmQfXz4S/4qiv&#10;nbzvO57keDHfPXyX7KNz/mruXp67/oq/+8h/9l8+c/5OLm/tyRnYmQheedIjVpwOc81olnjOVc6+&#10;iuQ5B1xx9uAPl5pZ0isHTz9wovfxBGOv5CZPfDBxyfFRxINIj/+RH3X2wT/x5w1U96tud/c/lT+y&#10;3Tvu5qUvvF1/+axq8RafnD1U4wPWRXErPp7uA5Ze4NUuyX1kzR6aUeV+lpU95IGGXHX1d9urfis8&#10;7tHPwB7o2Uc1uXNci4a+98iZOeLSU8TLsS7vuLt45e/70xeGN5FeF8XDq+LM+pXmnTHOuno/p2d5&#10;1pzT/Vx3suuj78/3++TPvQE+Dz61wrxPDo8ITuxw+q+Is51GffVm3yNH+t3zplfOzn7Wu/Nm/Pw+&#10;kPOyP/O72md+N5c+c7zuNHB/+8eTiIn8gwcEr47sNTsYPPYd8eE6Bwx9RvXhe+484e4jvmvgglHf&#10;Hbv9Vuak1s8jfdZ+xso/z4p+Fa88V7E8i3TdfDwrDb2dOJuDFzxqonC98r/K2fFdR371jl0/m8vM&#10;d4pXdpbWz9+dSxznkhNTJ/xRD7uc+kvfnXllb84MFy8i/dF+cDN2Gmapj6bjPgJnJntQd7PyDwvh&#10;Sb9yP8xBp3lowWYxPWb80z7n4U6eNfd035mOu+Y8M/5OP++mmsH8Hd9ncHmfmcVZqjPAuRp95s69&#10;sJvPrzDvy392lsoDDT2iewuDJxwOEa44whL3vnL3oncau1kzP+lW9oBHnPlyB+K5Rnk+FcZO9Lo6&#10;vXZqvFOTs7JPLT1cMI/qiZO8bi5adPnzT85KX/RdTP0qjznETpe4+HpVD2esequYe3u+qr+yA/Nm&#10;HtWdS+s6OI6tnuERPM7WedPnHOKBdRrHV7kVj7uazeQunY8G3+z5juTJpc4+tTz5cxnn+izH0T0j&#10;5lzV7EVkD++BPTvmTlfm+9k9H3k+4w7yjFmP9qPHeVL7jP3ZYTd2O1c+cNXLM1Z8sDy/+4ij2jme&#10;uwf5LKZ/t2viqWNOh9Of+VTnQauIPzH9nLubr85mD2azy8o8/uEXGkXP5ek1no6Deaw03n9mzi6a&#10;ST7aX5xRHx9xqocZVe8RWM5j/9VZV/WzOelf8Z3Dvc7eA/mscHwe3o69Ktcu7EP0e3jlXrkH+7FT&#10;9lWDJVca9SpcGDq8HUMDRi0umHL3cA68KgrjH0ihIbqf5/SJ8shHfNd4P/GsnfuOuZ9b+cn+7lGd&#10;cdXTfaTJfVZ9qh3uwtjBd3XvxGd8167meDpfmM+uOOLD8T65eyj32meNcvw7zswz/3wHPr6q86kw&#10;cRwnV8QrfVIDj+h9xyqfO7HcmbOwz9Vd0n+0u8/yPRwf6dk5OXj5LmDpXdVw0/dPqPM+rp457/Ju&#10;/6v7dXr/7HQc/hyq63/wr3kDfGaJV05xh8eV+TtadiWefK2i1dwT/c6+4vo81dXM5Ih398Ncovz9&#10;1x/gxLvnj/w4fzVbPeFw3Kfi0//tH0/SePfIgVf3HPFHvZF/ddnig3cXT19c/8mn4+M56ovziufK&#10;3fl5lPu90Dv17+6CGfh3PPBHzF+dzQ6K3R55b67JPD3YgzuBX+FgcLqYvPTudO+A++6+Nzj3571q&#10;b/hV7yom79n8aka1U4VxxsrjK2DVmb7C3qMdeb9Pz1bphMkX79H87F35jFTz2K/q5exn19VO7Ktd&#10;PGe31FQcuK+I2o+dclffB45jq3nlW83NGapdm/2V+a5f4V/h+Jnk47NPdsdjVeu/frxyjlOtn/fU&#10;QzrOSwSb+YsPhzjaQxyfsaIZ+bnXiJe9nbm5c3qt1rNds6/a97xrj9m+zMx9ZrqdPmeZzfBdPN+Z&#10;lfco7Wxu+lceFccxNIq8vP+MXHN3Hu4Yjeu7HC4xPcA9wlEc+aoHV3r4jrlvlVdcfJLvXJ+duHTe&#10;9zNkL2d86sfegL9XTMr3WzW87KF5ZszPD7PZUfWI0/XwWY3Mq/xWMZ9VadTPOVm7R5ejoU9NBJ9F&#10;dkxdh+OnvjTwwKu4wnEdfHZilnOUwyOH77wKo4++4qjHXPqOrXhIxwz4O1F6Zlc6783mOFdenKXy&#10;TSy19Hdnouui/DRLL/f2+Y6PfLqe4zlHvcR8tmuVz3YZaUc9eas/4ox60q88Iw8/m+f4ppY6uarp&#10;oZ1FPHZ1ne/JDp3XHXjuw3lXvVf5zJnxvc+dE7ud1EdXcYXx6jwSF59/MK4e/vC6OXDVTw11pVVv&#10;phEHHnt818hddefLO8w6dfit3t8qj7n4V+9h7jKqV/TMdB/mO0Y+6sEZRXbyue4p3L9W5OXckXfV&#10;w3vHQxrx0Va+jlW80bz0rvTu3+WuI5e3+5MT5aWcR7rs4SUOeWrQdxFf94CLF97gHuGsYpVXeqh2&#10;XvbpJZ617zTL5XlFX/k/wrOa8xUw7pb37ivsvLrj531evamvw+Pz+nU2vr5pfo5nd5D83GCmT/5J&#10;zQ6K1fOMHZibO2g2mPJn/32lz2fHKjrP84oLcnYPPgAAQABJREFU9p9/PMkbQOMrxNEh1dPDGzc6&#10;T8c5vRP385wdKt+KB/8krp5/xKN3Ml8a6VfPxSwiM7mrVR90s5i7MTfnZD3zzX76pl/ukXrqUx36&#10;UWRHcXJO1uI4X/WVp/I/8Zv5dDt3OuGVRhiajpP7u6bqCcMz+9TuAdcxeFcj3vhohp7E6a/EK9rV&#10;M2oGu67s9CjO6r4n8znfyn2Ks3MnlScYc7Uz2M7+nYa7cv8d31dwu7OwS3UWzgnnasSvmtV5d9zZ&#10;eTq/R+I7O/m5uJdH7ubePhtcu+ceFQ9+F9F0d0Gf2PE6vJt7iucc9lr1S778hIHjr5o8vcFd43zP&#10;0TKHWhEfx16VszPR9xDG4zuDOwYvY3V+OPhQr0Q0K7Pdr+KzW3qqdr7n7pk8781yPEceo176cxZw&#10;aatnx7PSg7E/sZqXO0kLH59ZvLrvSM8u7E6tncBm+1X9Tlv5O4ZX6rOGJ6338AIjik8vNeIIo4+3&#10;cNd7Dsd9wSpehcFfjZ1H7u1+o57zRrnm3uEzmvHVe3lHvFe6t+xVZ63uF4+KfxWr5lWes91XfSpv&#10;sNkMeMQ772V1tvOq+bzP7EisuN7z+xtxXUPu0X3AV/zgKrqHaz13Pjk6IvhqlD8z8CDKg96Kn+tW&#10;+M6R1medeKFJH681E57P7/LcK3nyXvXrvDpcs3b8fTd0nH11RzzQU6/GXd3qfvC0x2yG32d3bvdb&#10;PdvdPPYk3u0vP/fmLh51dvyJfp7Re8Y+nc59qrzSJS/nU7uWPYh4iCMMDbjHqu/ecMHwVASDsxPx&#10;2dGIm2es9LO9VjzSFw3e1MlbqfFwrmPK3d97jruePLXgu9FnzrTOZT/HUr+yozjJyzp9Z3WnF+5P&#10;8jiTc8BS65xRz3nK8SMKQy+MXHj1qC8eXM87vuPoHVOOD75gyZvV0l95fP6Kz8k8NN1dMHdnF943&#10;vOUx8/c55Iru4fisl9xPPb6Bnfd37PS6LmcYfWZet91n8ucGHnsD7/C5Zwe+FndOzM8b0uCzo0/u&#10;yQ7pcWft5+t8VziV9t8c9o6LqwY8GmPv0wvI/eTDnai364s+fVXv+jq/8lvFds/AroozLf08t3af&#10;7e+czoczzrzg7UR58jCfmpj46R7pg7/iqqc88GF3ave7mssz/amveo/0PuMR56pmayazfH7FBXMN&#10;2F0xd/H34mTuSCNv/m9Zqv1HWvF9t0ovLD1U65FWr9UnfdCB40vEe2VHvO6K7CA/9ljxXuVyZvxV&#10;O7YyC06lc0y5P1l7r8u79yC9Vs/fzXkkXu3WnYs9/B7BTiPzuTMi+KnvaMfZ+VZmXvXgnJp19azV&#10;vjNPvx928cj/ksrPiadjmo2OPeBRn8SZh8+ccav5eYaKs4Kxx2wH8XJmauAkjz3gZx8cnsdRz3l3&#10;5rnfrne1M/csL/evuMxznjA8/l9756IkSXLjWtsrfdXq/79qJbNdTN8zg0GT/oqIzKzuSrNskiAA&#10;0j2yqp8ajTRo4VIT0fKswDNW/QpLHbXPAduJqc/Z6sPB1+vkwyGq37067UjTeQl3HTlRO5OL62dQ&#10;feUl312/ah/2cz8w7ed4VVdnGO3l3hXP++7t3IpDX5E+mHxW8NE8PBX5+cf5o5w93GOHn1x8El+t&#10;pWenVU3yRh6jnnxm+1/dLXddmVlpTrE8v5/X886/Or90aKs+XuKM+uKpjxc1esXOA43rwSof98xc&#10;OuYQxXE/NN4H66KfnZyIpppBL2PFZR96RGl9lnLvqY9WefVSf8RxT/dmrvfBnKeZWfseVc+x9FeP&#10;Oe7jmOfu5fyVHG03c+RxuoPrRv7eq/aTD/tnLi099yFnBzhE+sQOp58R38RX6t1ZeI50o57rq71d&#10;631wRcfx8wh3xnPNTo4vUVpm7viMznLitzPbd0cnbDYXDnoiHsTR2WYcPKtdwNI/azyYVcWKI8xn&#10;SJc89eGoTw5OPfKiB1c+vMAyqs8u6IWJB65aL7TK6YG5Vv3RK7UjrnrMmPGe7O/uwBlzJ/lUd1Vh&#10;qZ3VOZNZM92on+fOGZU2NeKs6Cqv1FH7DGHUxPRCl/gn1L5z7qmeY6rzv66pfvf3Rq6tzspsIpxZ&#10;DY+YfPAudnztS0/Ra3lxHjid/wk+82SfmTc7isf+js309Gf7wPuOZzegZ3LyXM6mvUbln5k8m2rv&#10;v2aj7ymfdAN8Jj7pc+C7KGfHk3u7qq9m+n5V3zG47EHtHOXgo7Oufr3iJV/3q3ZQv/KFK49XvHzP&#10;2Ty4uTc4+v/617/+1f/tzv+xTv9wngE7MZcbaeH6gxQfPPOqFuYvtER61Pz/t6sGg6MIxgdD9Wg/&#10;tPB115XGvenjy0y8MtInZp86+1nD8+gczysOZ6SnWm/OnHr6iUvvWOboxMtf9AurXu5BH4zouGZc&#10;fclX78rLZ6rvteZmvbqL6zx3vXBmKvodomFnaunB3Iu84zELHpH5rqPXxR2ue7jOc3FU+7mofT/v&#10;o3H/Lncdc4mVxnvMF4/c+5U+MeZLxzs5Xu/6oz3VoSeyo6J259z0uzibv+rT+c9wff3svjir66o9&#10;wRT1qnTuUeVovTe7M+dW53NP9wJPjL0dZ4Y09IXhQf8VMffyHdTz2vfxXno4b5ajJTKPKJw32MyT&#10;fvX86K1G9oKfO9AH95pcserjCY86ueAZ4XHO9El+1vDxyT61eJohXsd1XHy88RjFjtvhldcOt9Jf&#10;we6Y7R6e56/L8561t2N+DvnwdpxcOp8FfkeUb7fXij975Y544u88fLseXPHSVxg69bzvOvF4Je61&#10;6+FnHHFGPfcRTy/N5i0MPdE18NFWPWGurbiaV+Hp57XfETge3vPZPsfxSoenovt53engq19xKox5&#10;XQ8cHjOoZ9H1q1o08Inginrz84Z2gMM+6oOho1dFcfFV371T3/mCu79r1XeO8uyjXcHhnkZ2yT1O&#10;/VKnM/gM73vP8dUc31X+FZ5m8fbncsVzRTs7I7skD9xnJMd7sxy/mQc8+Ymb9WyO+mhS79rcQxow&#10;9OJXHhXm3p5Xnvgq+iyvpUPruHJ/8T0GHzRek6MTB8xz+sRRD04Xc4+O5/uzU8WtdmFGxXes4mnW&#10;aB56cSo9/S66xj2Yq35yKi9xXCOO+1UasBWeOLx8H7Cd6F7SdX6Jp25n5oybs+CvzlzROyd9vafZ&#10;2WcfYvL99z4dR7i+jvDGgxpdFUdc9VY83Be+tP617Rz1eMP3/iiX7pUv7dfN9N1HHM6qveFJi56+&#10;15yxwtSb4errzTzX6LmAw3O/fG5w2AktnqpX9ZXWfcgVkyssX8xNnBoP53mePOpRdD3+zvd+9fXr&#10;feWVh/spd80K3/XSup5aUV7ek84xOOnHDnDxAM8afcenT3S9565nFppZdK24fM90f+FZC9NLuM/M&#10;+ger/hHPqoun75dfg3Ckx6vC0l8+eFWfxeRn7TPoMZ9aseIJhzvri8sLLlG455UnGB6Kwjh74tT4&#10;KqZHhaEjpgaciL9quBWmvuPUaKgVZ6/UeO1anweHCM85YN9x7wZ0h36PumMw5dVndG/CPpt9eN7U&#10;lZNz2LvifWP33wCflcpZz4JnU/U7zDWeV3yf4dz8vHiv8nklpl0+ZR/t4Xflu3nP8zvvSrN5a4Z+&#10;DaCoFziRPvPBqasoDn7q+/cy4eo/+brT33fXzn/+33Y/eYAnvP2B4J8X9dTD8dnMJGoXz3OHrNld&#10;0X3Bkw/HZ8C9GuWJP145H1wR7mgX9BUHTBy85AtOFLbyqjxWdDscn7Gjq7grXroD7kH8rN0XnmM5&#10;Q5zEnK+cGZUf/dS8u+ZuXrGH34vns3tlN+ehz+gcdF2UVu9dTed3J85OnO/UWz7u4fmJJ3udaJ/W&#10;5Fk1L8/b7d/hqzvnnFWd8zqPDnftp+e793vXmdOn2qPCrt6n5s581We/GbfaBy2x4pxi7kmuuLvn&#10;imbmiQd7VGfK3syz8vhEjHPk+Wa7VvzEqlrzEq9msZd6Fb/CKp8TzGd3es1PXrXTynndKz27+R1P&#10;Xu7X6Ud4dY4Rf7fHnXR7cobOF311B4557l7dXOes5rO76naQf6d1XHqvPfcdc07Hc43nFd8x+fuM&#10;7OEF7lx6HuGBJV+1OIkLm2nlmTrmjCK+qQUfaVMz4qrX8Tt85vdpfe6M6PtVmPdX8vTQvTl29z3e&#10;7Tc7I/P8TK6pcDTOeyrXLO2gN/nuLPatztJ5nWg6r8Q5i3DmwJntmFr4juPl0fs+k1wRL9flX6jD&#10;ER+t8zN3vvdm2k7nHp53fo7j6TrlzlHe8VKneodb6cF87o4nu7vGc/yreDevmuHY6jzXcD7HPjnP&#10;fU/OvHs+n+G5+/henjunykfclV7uoxodsZorbNZ3Xc7x3pP5aC5nnXHYz3nKXe89+Iq7uGuV647x&#10;IMLxHs8iOXBHES0c9wW7EtN/18v1nu/6wPc7ws+xLk89WqL6rlU96tFPjXC9XPsD+fGj8ytOhbl+&#10;JdcM+bgXmPTs4P3Kt+ujl8Y5iTOT6Fxy11Q7+AxpVvidT+LplXXys+YMiVe1vHmjI1b8CtvlVx5g&#10;lVd1/gqTh/T0iHgrCssZwpzrOVp8U0vfo+tnfOfiIazTdbi09DpP/OFRZ2S+x+R818/dQPX8npv2&#10;w5mZxNm8Vd7M57u/fwOju599be9P+1nhM7pdnPOzw++NcGdEbkN35pjncJ6IOUe1Y8pPn6f7aPes&#10;nzjPk57TfzzJRa0eNB/6k8u79+p+runyPAN3IH728HDcc/oe3U97szu4Yv4rV/Rw0OkPN9HDOY14&#10;S5/5aIa47FNpu33SEx9ip5v10Yl3+soZWZ/6out2yzsRP2dX2konrfCKr1716nyc634r/rm/e3mO&#10;18oOriOv5lQY/JPIjpW22tvvqtI4Vum9rxw/zoUGPPlfvR7d95WzvereeC7MW90Znfip9V7nBye1&#10;yZ/1k393PZtPn/NovnLwu/cZ+fkO4mmHxFyfe8J9x+6+l+fdX47CYWfqLq7yOn2H+12R5726tuvl&#10;ftR4usdpjqfv4Ll8c17WzMYr644Pj5j6VR36V8e8J+ZzDt+/46aGejUyS3yft6p/iqddfDef0+Hi&#10;VD33Gp0xtarRjnS+m+/QafCsuN6r+mCVt+/vuTT+qnpgOd91njtfeLWP8+/KuzmOkxPZlR2yBh9F&#10;aeSH54yr/io/vbr9HPc92A0feOKQ01N0reOnefr5THI4qvVWDeZz4Tu2k8szf37f0T/F5VzVmU9n&#10;PuWJr+/l2F1nkKd7Ze3z78yZQ3TvClNfe6p312vFi11WuLO9untOHJ87ZuLVRZ8Nx+fS5x6So77e&#10;roFDnPXhpQezifA8ei/14lWzO8x93ctniOM915DP+vB8D5/hONwu+iz3GPGT5x7Sqd7ZAT/3GelH&#10;PfbGk3o3rsxIT86d+BN1Ncvvr5t59V7Sd2VmalT7Hp4n1/3hVWdPXVfjh5fz6Dmm3LmeJ++k7s7S&#10;4SczZhqdKc++ck7noBdW4XeeR/7yqzzZgzP7LsKy3/HAFd2j08Pv+o57jo446sHh/NSrcecceLKP&#10;a+mNYu6IT2pGvp1GHt5zD8dz1qxOn/TiTET8xHOt53Ayprf30997nvucFY3z3eckZ3/3BKv86Cm6&#10;puKuYP73x+69ot3hjPbtzuE4u/lMYf735HCkIye6l3u8Mvcd2KubT981HRccDbUi2I5PpXfsO7/v&#10;BvRcumejZ9f17tvgPqevtOt9p/5cp3d8fvQZ4HvO597M523W3dmr7rObP7qplc/Xie9o5m7P59/9&#10;/Wn6jyd3lxX/dGHX5dzu4NJ478qHzb3Ic6fVWeiSn+ei7ubRV8TTMXCfk/2VuvLGkzjzqTzQ0HMv&#10;YV7DXYn4iXvq4XPwkG/uxazEXf9U7rOrGexd9Rxb5TFP2jwvPaI4J77S6eU+P5DrP1aeYKu7rmxx&#10;4iUNuzBDdYXTJ6ZOONrk+G7ujYf3pc0avzviVe/ujKu7+R8O+C6er3p9Ao9nuLqLzrmqgXfn3eTz&#10;872zx3w4uYf6zsk+urujz1R+de6uh8/nbFd3wIfIDPdVDg6viztc91j1d02Xp5dqPw918jq/xPFK&#10;Pbj42UsPr3e4rruaM9f3vuq5qtfsnMs+VQ/f7KFRn1y+5OA5Cz+i911LX9E5jiuXZtRP/m5d7QTW&#10;zU18ZcfUsCc4EfyuyFnklzNy7+xnXe3k/vQd85w+set1c8X3XqfHX9wZB67HnOO9Lu/m+A7uC9/P&#10;I2/wbo77Oce9wSus06Mhsle1D5h7+Sz68koOGHPuiD7D/diJs9DL/cCr6NyqD7bKg393ZD5R/srz&#10;7FfmuvddviMf9Xzmld1zTtZXvEfabs7sXJ1uNGulV30mwNiJuOo34ukc1VkqLH1WOKea7ozM7Po5&#10;Tzw02ROOT8fhL6fFg5s+o7rSdLM6HH95wal84e3G9GKGfLK36+183x9vnwVXGHOJ9HbjVf3uPOdf&#10;mX1F6zus5LuzqmfGnFEPjsfd2a7NXF4+v6uvzExtztNOjuWOo750M23lB5a7OX7FF59Z7OaPdK7x&#10;HM0qJj7c0VnhON9nVVpp9FYPPbHipx9cx5W7n/cqTzA07IPOo8+D731y54FdiZUfe9NTBNMscOXg&#10;jjmunFdywEdxdBfMln7mrT58Yje38koMD+H0hJHj7TywjK4hxwt91ukBL/FRjWdytMPMr+qDcQb3&#10;rTDvr+T4i5u5/JmhX/+RV7703KPiddiqbsZjD+bAByeCJ48aHnUV8VBc4Y88qt4T2MmeqfGaO3hi&#10;11/Rc+e+nOt3zr14H+zO6DOVj+ZlL+s79/r2qm+A58XdK4IRa+UYXdEmJ+vxhNd0c6esX7NFP6Xa&#10;h2fZq+7p5OyqFsZnKvs7W6DFS9qnz/mk/yP/eHLnQp/m+gNbmcUHRVy0yvMhqNa7+i87uIe0eqX+&#10;B/r3H5nnXH7xSg+F6sToeYTjnt5fyfEQN32o4VC7r3p6q1f14Y56cGaROTNe1ecM3vPdhV/xd98u&#10;Z4fuLuijhwdOTb+LeY6sO53w1Rkjj+zhqchZkvPumjti19k+8J3n2rvOKZ/0Yo7jYOyTNfgnRe2v&#10;PdmV84BRf9LOd+zCuTj3qmfFTwxvPEd1atEQpZ1x4FYRfe4gT3rSKeet+spM6V/98vOd7I4eLbE7&#10;B310HS9x+OizX9VwFdFXvBPM/TzHi9nUsygP33NXP/Kv9hvxT3o+Y3d3157Mvkvje+QZ6CWu2VVP&#10;GNyqP9sZTUbp5Muvv5kx83tl389+Mldn4tyurzDvK1/huMb5T93l6Qzpcidq9/TzkMOjVpxpnPvK&#10;3PfyvT1nH2HOB39FrPY5nasz4Dc6j/dc083FM/vuk72qxmdXN/Kqeu7PTEXHK91Xw3QezsU5r5yB&#10;P99Jj7tm4JP+qke9ir+L+f3o3p74LPA8dneD7zsKu2NH3yn9mXsa7/ZjD98ZzGN1L0/t4nOZkfM7&#10;XFq4cPCrzggHDRHNSsRD3JEenjgj3srMioN/1XsH9sQZZ+fQzE+7h9nOX6mfz3RWz56F+vJIH+6k&#10;wt0z+/hJrx5cRd70mHFH9Fl3+FUeeVZxOF/FB/Pd8ECnCOb8zOELTz5covddR1+xw9VzvefqrbxS&#10;s1JX+0hX4aMdcpbrs5c+4oqTvKxTt1rLx/eRjjpngIujnve95/nITz298HK/H537f9QM3095zqXO&#10;Xod3W/octB23wzsd3sTUS9f1Ki4Ymm4uODx0O9G1nssj65Evu4w4VU8zpHU9c+lVOsfQo/Oecvfx&#10;OfSS77X47oveMedfyfGWh/t7rh68xNVbeaEXd9XDNSsz4KBbnYPuV4o6O+dX5E6Is7M6Dx9phHs9&#10;89ntM5c4mjXq7c795q/fgJ6Nfw78OfDc1t32mZr3ijn7m/1d4Tv6ff2d9b6KP2fUffLWNuzq+9+9&#10;5cibHvHqbPm4l39er3q/Wv9l/vGkLry6aDD6/mBOLxMv6fFPL+ZU/QpLfdbS4EnP9wDzCB/tyVz3&#10;81xe+Druuc9jF/XBZ3pxZ2cU5xUv3380j7ONOO/s5TnYl3vOvnZ1DL5w5f5f7hOml3C9pXPtj27v&#10;R/8rR52XO/I8z1TdS3LwEU5OHOnFqfqjfXK2avfwueSVZhXDw2dIC77qkzz88KGGB97V4KkD/1Vi&#10;3oOfi57uwO+BnL5rRjk6cVKbtfuolztkn3rEg/OKODrPaD5nHXFWeroHdiD6/a94jDjuf9X39Mx+&#10;LvLRzl3PtdW5qvPlzhWnm/dq3M/06tl3zdu9X3+m2sHrfHbem+2bXOrujsHhzfzv7s/mqq8d8369&#10;9rzaD4+cVemEJa/yTGykU49/vJo61eynvNpJuL9yP/TgRDRZg2fEJ/FZzdlXdnev1b1cs5rvenMG&#10;9688OqzSu9dK3nkI1+cnX8J5KfdaOLsqZs/7eMxi5YHPqCdO1/eZ7AsmTWL0Pi1e3ZVzpg/41fNW&#10;n5+rnp+s5/N21/3prPlsds7PHuzlWvUqfIWTO6UPc92rylOXnJUdpcl9mO/+yZFuxd89pOHV4fTl&#10;7X/+w07qz7Tu0XErPDGfiecsrtyJPDTrxL+af+rDDn5uz6tZXxXjXESd4/TevuodvHJv3fNT94tv&#10;9SwdG51XHrmja7M38np3z/fWLtzPyl7J9Zqcu2AOcea/wtMM/Ds/9qBf8ZMjLvOrHl6jiL6aN9JV&#10;Pbyy1+HwtDv7KyafHnzve65+crOuOGDpJVyvaqcfnbUfqx1GylW+9u24nIUIj6j5nuc+9IjZxzd9&#10;VvGOl3NUi9vtUfET81ne63DNyt7uDq73X+P5fOXOy95KPbuXE38/q/KRB/OJ7IyGCJ488Iypy/5u&#10;veO3s2PFrbDZvica99T5rnq431fMOb/i6X3wOcHr7nvAH1/mEME9jnrO+86fuwGeG8+C+rmJfzlr&#10;JvOI7PEX67My7fmpO2ovduM+33V7Pp+dru7inle93qn/Mv94cuWS8gtCD/v0QbkXHnx4vFft5X20&#10;yau8wMRF1/3Clhnw0j9r+I5XGH18iezmNTkaceAJ877j8IniqU907UiHnujzwFZizmVm4vKit+J7&#10;B4d78dmc84ld/Myj/dkhOR3uPD8T+Opc+LvxibvSDpzX/cFWdsxzp7a6K/lWuDDe4qR3pxOuV87+&#10;ge7/qB1WX9WOrnUv9gOjdn6Xo6GPNnH6nxLZj3vymh2FcR5hnsNPHK1H5wrP2rl35czwnZlNj/qu&#10;mTs+o3tPH/b1s5CrRz91d9TMkZfmeH2H/4nHJ+zA3it3v8LBj6gzpo666nEncPD53aPfh+6ourvu&#10;jtByt+KBdRrHO65wPImue2fu+7A/mO+tHbPvmOeuF64X2h/Vjx8dQ+P9KhcP3apGPiOuelWfObmH&#10;c8WhJooPnjG9soaf+EqdWu0jbOfFGVyXmPc6b2ajTR4eXb/jC8fbOfg55nnO6fjw6FO7F7k49In0&#10;FIU5x3v0FUec1Di/mul8zuBYl4+4zCGmR4cn70rNjNFdiTM6x8p818tvNtf5I3/3gudaz+nvRPYk&#10;uh/Yjt8qdzTHe53faLcVffriJy15clTP+pWmw0Zz6J2cJeeNdsZf85gpPXhqxRGWODPR4UdNv4rO&#10;8R3gMpMIrljxva+82zV5VT3zT2/O4njnIY7zfD4+nVZc9eC51vPO3znKV3mp87ra9Q5fn7GT591k&#10;veP1Vbkrn5ErZ/M7zedPD5z6ZJ60+FT6mXfX73DNGPWqHU4wzpSzOrybIb007gPWaYQ7P2t2UCRP&#10;Png3A77zwNB4LzG44ngObyWiE9dneV75oIOXUX0w6bMWlv3EvK9e9YLDPj6HnuvgCaNfYa7pcvRd&#10;H9z9waTtcDjZX52HnjiblXOyxsfjyi7O8R3w9757k7sGbBbTW7XeOQue+yXHe+To2K3yhptxxd81&#10;8maecGYp6n84pr9/vvPFmdLTd6CXZ/Ha89SOenijcS69V8ZqPruxB5zE6X9y/Io733mfnF/PUG/q&#10;0xnS40E89ap06Zm1NML4TFYe39jrbiCfT/fvhe7eiOefn4Xc5+65Mz/2St679/J9fEf2yiiO81z/&#10;ypy97pz5hGe3H3f4xMzpP55keLcceLec6zsOHqPYaYX7DOXCOr5mwB9x2GXlF4/MxNdn4EOPmdT0&#10;PcJxH/4LCOzjHNeu5sznm23lB4c9Kg7zup481KOPJzVRPsrh45s1OHHWhzeL7JW8Dk/eu2q/P3bw&#10;nT2nT1RPeu6dGg3R+crBFflcwrk7akZ1RjB2uXvurl+3R4e7PxzOpF6FCXeOcvEUwcnR03ctOmGz&#10;1w638mIv9bQLe6mmB0atXr7QigMPXXKrWlx06nte8e/CfMerM/0M8nJv9hVW4fQzdj6nu/qOOYu9&#10;Km/fo+vPODnvidp34DxPzJl5+mzl1OznceaVfXlJ372YpT5zOu4K7n7J59c7iVPnzz/szV5E+B7h&#10;OnaSc1+jWZVvxd/dye9uV1vt9OlYntfrKl+5k0onTNoV/ejO8BlxrvZ8f/fq8O5MwlPj3KrH7x80&#10;V33n+y67uLRomNvVzKFPrYjWMc+9r5xasfJDSw8+NX1FMDjey1xc55G7B3ly06uq0aqHt2Ll5X19&#10;f6V2D5+Bj2NdvsplZvqs6jkXP3/47sq9rmZVGLugPeWg87uV944vu3RRM/DrOJ+En+7LXXJWap3N&#10;8zzrzjy83aPCvL+T+y6+850zun18njg5k+/viatGS4STNXi3wwjv5kvDnJFevWpX13T7pX/W7vFk&#10;7vszZ2UXcTgbfGr5CMtfP+NPzO9R+Khf7YU/PGr80FHDo86oPh5EcWY6fOC5lh4+cMCZ2WnQEeER&#10;wfETnjPoZWR24qrxdy+8Xec5OmGpq2bsYjkr9eyXOPVMD++Tou/sd9rtCH+F23ms4Hw+xL1rlvu4&#10;P/tUGL0qup/6rlfPa+V8/6+8djD3rXQ+O3es+BXmMzyvuDOMHRTJXYM/PaI49Cp+Yvz62HFyeeb3&#10;f/Vms9B71E6py9q9OQNR3IrvM7zveOZ4Ko7Onzqv8ahmJgbX9eIkj37Fp1dpKj48InqP6qVWNRp6&#10;1GidA3ZH9Hk5s/N3TccRnjzVYJVOvbyfEb/aF4/Kv8OY4X7k7EPdeThe+XkfL2L20Dt+Necc8mFu&#10;zunwbjZ66VxLPtN5v9LgDy9r8J2Yc+7wzPk5Q/2TOZXPHV4nu+QZv0Kd96dz6534p52F/XhO7E2d&#10;fepPO8evuo8/h1fdvc/x/B137PM9ZxfuR7XnFRfNnVEzfVaVC9Ob/agVZ38+c3XX3C/9fKfsXanx&#10;veKxo9Vd8rpr9n/961//+j/fvxvPLlRLsABaaiKLzvrwVmJ6p4Z+zkwetfhowLpYcYUxa6Sjxyxp&#10;8MucGg2/ea204jDf/dDuRPyJlZYZVQ9MHO3UfdGP/PHwiBc6ziuOcnA0oxptctAS6RPRqS8MHP6T&#10;keffzfjHP/7x52dAnNyNP3xyPM+DNxzvZ4+aiIbao3xGfedWubTs7/1Tz5lOfT632j33r/TcVdXz&#10;nbuc8/lceemNt7TpTy/xbo7jrmE+M9Sjzwx67gEmbscTrjd+aPDJHngX4edddfzE0YP77r4j/Tsj&#10;/sRVb8464utceuGd50RLnxodtUfndn7Oz9z19Cqs8xZX76rP3pUfs14V2S938R3haCdyzra7J3OI&#10;eDJPtXr0Fb2X89gHnM8beuGdHm+48NITb0W4jqHLPj700XoN5n6eOxccTLV+/py9xOde0Gqucq87&#10;H98RXcdN3LXZyzq5o1lwien1ztp38vvtcN/VOcLRO6fKXYdGmH5+1Is+0THPpXWOeldf8vOdqnx1&#10;hu9W7Yq3+6Gp+M6rcvzwcI6fC1yYc0d6NMSKCwYno8/Knmrvuxc4GHV6CIfjPfj0vBamGsx1VZ4e&#10;FWeG5Sw8XZcc9RJLnfp6C9ebHC389GEuGtXOJYdHTJ8Zr+onhqdw5dSaSZ4a9vEIBw16cLj0mQde&#10;RddK51r19NbPXcL5XsbPea6tvCsMDbOoK+4Jxv5o0z/78FaivPDTnehNvaJPzpVd0strfIneezLn&#10;Lqq5icHt9qEvXad1TueT2uTJo+K4Nzla56MXppwabhfTs+LhWfXAkuO7wfFZ3s9dnYdW0TWO0+P7&#10;QvVrXOfjj5//2YHzPIebWtV650x2wgOdorzwU58e3J2I1v129HDZizqj/JmVvTtq9n9yxh17rnhw&#10;Bs60ovnVOdwFd5PnpQ/e8ehn1NcfHmgVhekNho4aDfhKTM2sXvHc4eQ8zlJ5wOUuxBE20lQ+8PGD&#10;0+H0iT4fjCjPle/B8HcjO6LLMwhnB3K4aCvNjONa5dToPOLfcdT3nnJh6Pi5zz09hycML8eq+2ee&#10;eNn3ee6Dxmev5Ks6dhdfb/+615yRD5qKU2Ere8NB73ehHrXfHxj74OF8MHHggyn6PPWpnTPLO290&#10;3se/2kV8+mgVnVv1k5vzpOdseKUPuHtVOd7594zi0nOd+/pMx9F2OsfJ8cKHmr5HOGCqxdebnnJ9&#10;DeADjobY4fS7iK/66eF76POdvwYWHw5a9/OZFV5pEvOa3H0zZx/hzNzVpedKrRmalzPBVzw+icOd&#10;KXIGMM5JXe1Nj1hxTjDNTk8w8Iwnc741z92A/9pCU3h+o4l6puLtvk40uzNW+exCTJ3OyGdXPfE6&#10;bqVNLrV7pq6r0SrqfeLReb8D5+eu09lX9btzd++bZ4SOqLnlf3mSB7yzGEN2NFe5OsjJridzmfPK&#10;mdqTudXO6unNAx1xK/0OxoyZZmcH333k23mOdqp6FbY7l112vUZzZj3NYi7c1fkjnnpVv8KYW0V2&#10;S13WlXaEyTc9sh7pd3ua5zNzFufc9R3x+clDs9zfd8k95Jd8n1Hx1fezqRaP+erxBxXC1GPGyE8+&#10;o1dqfYfsjXzU2+Wnn+vJicn9FWvd/cnr5I6YxeeLueDUs1jNBlPc9ZvN2+2zi+vYqeo576mc+fKf&#10;7ZB9aYW5B3vCpUekfxq7efJjZuVdzU9+1iPPiqsZFc4+3iOv9oI/6sHZiZq568meO3Pexe12Bc/n&#10;s3sXs3MxBx7zEqff4fRP4uqZutnos6+a85zs1WmYpz4zmeUa5yXuOu+R0+884M3izvmZ6Z6Oka/s&#10;tDPX51U5c9VTvjK/8gGb6en7XLSJwaWvWO0oXmrhupYcj0oDJ/W+C/lMj0fux3xwfPDtdsDP+6O8&#10;8qv4Pj93gg+HWrHCfKb38XX9V8r9LNrbz/mJ57hy35x154xo7rgL9xqdw3nV3JEWfsVxX+UVB72i&#10;+nqTowf7oxE/rHi6ZGUP549y9iIm1/eHw3znCoPrODlnxMNx5a5NjvqJUTOXWlxejomnmjneg38S&#10;8TvRuqbycWy2L33XuP8sR5+89Ot4qXtnnTu/c5dPmn3l2elOZ/rsV8+hwnbu6Kp+Z9adXN9b9+R3&#10;5b1uZsdxHE+wrCtvceBX/Tsw/NkHT2r18y/sxaGffNXpSQ0XjnvAccz5KzkeK9yOszI/Ofz5p+ar&#10;pxqOsOr+fD5cx1bOUnEqzH2rXPN5V/2r2Gwn71d3IUwcIvu4DkzR8c4PvnPBusgO6rvOc7TVXHqn&#10;Mc9/6pM67c8ZFH13cNd4X3jFGeHu5Xn6UOc812Qujd5oFPFJrmq4HWek7zT4Mk885tBzre/qGs/h&#10;oM8eM8CJPhdsNbLj6A7kBS992bnrw+944PC+YqzOMLuPp85ZzQXTnsqJT+3w7fvzDXDvP3f+jpx+&#10;lird350/u1rd/87PLl8XJzfjz/OKz8nsb83+Dfgz8lxO/1z98OXYU136vKr2D+2VmX5u8rxU9x9x&#10;6InveaUXxpyOi44+fPBRlGbEn/XTu9sBH/pE6av5jsF1LOd2PhWPXapeYjlzdZf0Oa1zPj7s4bW4&#10;jrsW3DG0JxE/1+Z873mePHaqPF33dM589mOvnAsv8VmdOua4jpnESuM6eO6RecWRr/B8o6009KqI&#10;H/u6HqzSvRLjrMz8lL3Y56nIOf2ZMEsYfWHKKx780+iePi/96HV8x1P7zrrau9oHXtUbYdLp7OiV&#10;+12Ay8N5nWfFSY9OC+58Yb4PHKK4oz48RXbDH51HeuiyhkufCE4EV0wPMOeKozd/OO56z9G4J5jz&#10;TvKZj890f8dnHq57Itd832c0Q7xqX/RVDwwO/h1OnwhPNR5E9ZTDcRz93ZEZvs9sBnv6rjMNfbSq&#10;OSe9jL6belm7V2qp0TCr0+RZ0DHX9XhXUbr0qnj4KuKdPN+BnmPowIhwifCoV2PqVHcz8IQz48G/&#10;EjWLefI5nSkdXtU+7ive7iw06NyPeRVG70r02as+rmEvxQqXJ5zMu3nOF8d9O80pnnuf+nQ6did2&#10;vBX8qV13fHk2eZ4dj92zMnNFB6fSVDuLv4rDlXf6p0fW0kqTeIWJW71SW3Ecq7xz76xdr7zrO97t&#10;5Ry8HPOcvkfl+UpN1dc+esMlJu5aP4NrnbOSuw985lPfHe/0lxdnIOLvvdEZ4I84373334A/39Vn&#10;tvIZcN+rp5TX6m7VrKv6yvMJrLrXK+c+3VH31T0/9ql23Z2Hl3TM2/FAIx/2ASO6nzBmEplNTURX&#10;+SQH7ko81aKr9sm54nJW5bzBkl95Mi+5qp3PLOfRd48Kc41zHSef6eGtRJ+Fr3SOu0+HOydzNPJn&#10;hjC9qdFkvcKRlhnklQ8ziM5xPf2VONPR91n40qMm7nDREOWJnqhezvIe2idizt2ZgZbIztQ7XsnF&#10;Q57KqZ1XYeoLZxfnk+OpGl7lVWF4eFzlueY7r2+AZ+dRTJ5TrepRfHrG/Z2dmeL66/Sc7vG75f71&#10;vHJ27jjvfkX7lTh+Ps+7M6xwUuuaO+7V/XLWr1L7Gbmz7mzOFWfG73xegWtX3++n//Ikh3HS6mJp&#10;vqq7i8fud/m9y6e6R54HcbTbCqfSV3Od5/d7OkN+7lP5V96dxvU7+cjPe9qFt/y9tzPvKW7uo10d&#10;4y4dy13oJZc6+V4nJ+v0Rps8r5Wjg08U7lzwuyJzmUGs/Ed7Jh/fxN2DWX5G15G7Br9OQx9vavHx&#10;E8Y/AoJHnxrdSnTfFf6TnLyrPE+3K7yu/+TO7j2bz56u8TzPv9pz3hO59hrtxkzO73F2ZrSviuzD&#10;jjmXvnDPxfc6dV3tOnK+flWDyVv56DXrj7SnPZ/p5/ccb+eCwSOCj6L7SEdNRJu1c+GAVfNTj8aj&#10;OJXWOeTulxrviZ918vH0mBrvreidf5prju+hvJsNr+pXOvi5Gziz0YKLD5ZaavV5V/uI1+F43Bl9&#10;d3w5H3XFEVbtWWH4ZKx8mY1PxUkf1fCV81/mcEy4vLq91d99dV7VzhXGPPZMDji8LoqX2o7r+Kq/&#10;a+7Id3ZN7h1nTU8/06jHfY047uW5NKn3n3/FrTh4+Ex86M1i8t2r08JB231NVXppXS8PavHJ8a48&#10;djE8d3Uzfu6oOYnNPLLPrld9Kl958qyy77V41VnYzblX8sqvOzfcaq9qB/jqdRrn4KH5vgMcIjzF&#10;5FVznJMa98q8muccZhHVQ0MUlvOFjV4d3z1H+hkPf/E8x3NHL43z8cQXT4/OB3d+1Yf3ijib77tW&#10;++z0Z7Pcf4fruu/8vTfAc9PngrzaiB48YsXdwdJX9R3eKz7MZl/NffeLnbSL30PWuSe6xLPm142O&#10;c26fV/l53/WjPH2Y1WmSLx6aar733FM+9BLv6k7j/FnO/umlmt7Mo+ujT2/nwxGmnLdzZnl1b5Wm&#10;4jGf6Dphqal44uhd9dzvau7+K3tpnvNczy7sTl1x6Hl0nnKfA0+Y84RTEytO54UerWrnOq7eldfI&#10;y3u+f+LMd44w8djbNfDheD3K8XKdY2grjB6x24d+Rj9L1Ussa+1UzXSMvZmlSN977k3fMXLvkeMD&#10;x6M4VR+tc5WL22mSW9XuO/JxnmYyt/L8ShhnVvQz5hngOQ420jn/ap6fC+YSve/51bm/i97vjDv1&#10;s1eY+uDoicLpuc+dOf6KzL3Tf8WLc2o++3S63HPGTx/06BTJk5t13s+qLn2+Up1n/kq7d7tWz+2n&#10;fzyJGPLVi7iqZ5+rkfNc9dF55MW5Tn3TA7/RfswWh3xFN/LMnv6wXp6dr593tIPz2DdnndR+byd6&#10;NOxOPYt+Hs+7e5r53dWvdtnZyfUnOzFLPuQnPjPNk94+Oz//q/czOv/Iw88lHvP5SzP67uGz6PsZ&#10;nFv1nas/vHMO3o45fzfHT7o7PE88Ko3fUXUm37vq72LMq3bZ9drla2ae51V7cG7t7DMd787jnMzd&#10;q9N/Mu7nOdkz9X4f5MnZmYOHa674uU+Vax7+PttzdPAUqz48j8nD4z//+c8fNPWdQw5PJOX8ZUfV&#10;93lP5DvnZV/27Pbx84nj/N153YwruO+Qu7mv9xzfzeXjd0Lu/mC73p/A9/vMfU7OlRq/J/lnnTOz&#10;dr7y9E8+tevAduPobvAa7eM7sHvynYOn4sps52eOXpE8ObNaOr26HdHP+vDcC2/v7eY7c3327pwV&#10;fp7Ha89XvJwj7c45xWWecrTC+L2E+3uOzrEqZyf4zBDX80r7iZh25ix37ccd3eUnnxVPcZx399nc&#10;e/Vs0rzqlftxfnbY+XwmF4/uLM73PHXUivDA5C3Ma58HH2yXt+PNjIzMVGQfsORmLR5caXnDo0e9&#10;EqVhjxn/xH/m6f3VPVxzV747m7vY1d2177fPzzegZ8FzIcIaPSfXiZ9aPDyO/JynHL9OAw4v9VUt&#10;LjpFvYXhQQ+t88HeEX0vz9n7yZ26Gb5Hzt+5N/xHfunvtXTyYGb64C+N59T68xTH8fMZnjvX8VEu&#10;je914jHyH/U012c7d3ZW517J/bzswp14r5uBhiiefm+xou08O9xnVBxmzniVVpjr5UHd8Ud4pfW9&#10;1NfbsZHfrIdPNXemvdJnHjHvjTN6X5zkXdmh03Insz67wUOXf8+mfnLzfHgo4uOY53gR4VMr+vdA&#10;/7pyXJ5o8MeLOqPzyWcaecBNP9XS01cc+a30mSEfvKTjzUxFYb/Ka+Us3Eee2bXiqO64qV2pd7xm&#10;3Nx1Zf7vxPH72Tn37N7ldffngv00+ylvZqzG1ftb5VVz867lhR9/H1jphMHr+r877veT9/yJd+P7&#10;tv948hMXz538INl7suYh803kFbNGM9gnOaf76V47T2bM+vCIlWeFwa8iz3tXV3kJWzkDMzuPp3Hm&#10;r+y6eib3Us4MzuJ9sFmsNO6r3Dmj2nWu8R3Anev90xxf6Ufe8EYc9cTTu+MJp4cnu3vtOX1FcDzA&#10;vIbvXOXMVu498Ss9PndFzWDuiecV7Wye382M+xX6uiueqd8bOT0/y9Xnk/pqBvN9rucnGte/Iuec&#10;fsfVXHj0ZmeHtxNnO6x4+V4jP3jVM1qZI06l9XvyHM/TuX4WcryIzGCvnJ81/Izpl/3d+sQvNVlz&#10;xmqX5FacOzHN833ynrt9Ojx3c2/1XJezvec654ELcz5zK4zek9Hnake9wTzPHTjPKp481cypeqtY&#10;7uie7CjM8VXvFV7O9z/ApscenZ/vllyvxfO685vh8qi8VryT47vP5lYz0az4rHDwy8iZwVe9OC8R&#10;fRf9jMzw2as+8ne9193sCt+ZV+lPMO3N7kR8shb+jh3ZZxR5bk/th/9oh93eyq7+fOSvekW3skv1&#10;fFd0u/N9552ZPsd17lft69yqj++Ml1p0jle7gHlEw8zKC44iWvKu53jm7uG90Q6jvdC5l3LXeJ68&#10;rs49Tzw673finKO7N99N3BWeNPDwd8w9v/OvewM849UT7Hx+8NQM/wwJ350rTTU7fcXTq+L+6Lz+&#10;R85KZGcieG4mfOUc4qQXdXp2ft0Oqd+tu3mj/ZgBh92qmh4RrWpmo6O3G/EmSk9+1Tt32fFjB6K8&#10;pE+PrHOm67Mnrfczr7zFcTw9mCGe3rP/gRb8LvpOHcdx9vMd1cfH9wVzveejfvq7r3uM8hX/5KjO&#10;2aMZqz08mTebAw//2fnxdz65YuU36nvP8/TxXpfnbhWP81Xcaqawipve8NKjqiu/CnMt/jlXtfMq&#10;H9d0fXC8qNPfvU5z904P9dghe1k7b+SZunfU2pU3u872h6d9nfuO/buZ1V47z7Dz/dXw6h9vV3fn&#10;5/a+fxY8d/6VXLOe8L2y0yu1eX6/i+y9cq9fcZbu1j/bn37GP//xpC/Oh8KxTzoIH+CVi777DMzm&#10;PlZ2gDuK7Ol3739xh5b5PhctHCJc6jvjrrf4es/+pXa3I/P83BV3d474K545a6ZJ/tV6ZU/N4J6Y&#10;pz0d8707zw7H0yM/+TtG7nPBPOacig/me8sD3P3uzPHf+bxKw57o2SmfA7h46MRhnvJOg1Yx59Cr&#10;tMmFk7hqMHFGL/E6jvuTyws+ceR/tcc53OcVc33eO/M8/+zs3k8t5wB3Lj0iHOpZFL/z6/CZ5zv6&#10;2lVn4Twen9znqTny7V7M7Pp34MyvPgPcNXMqDj1FvMDEdw19onjeR0cfPTV9j1Wv8nTNU3m1S86C&#10;Q2RXYvKfrLUDc9kn51U4GudWGH154CMeOf2M7uW5dPr527HUXq3ZrZtB3+cIE1/v7NNzfpfPuFWf&#10;edW+1T7Mls798FHfcfhddF3HSdz90ROT251BfPdJXVVX/Gpu3iU7gBOrGYnhL02ny72o0aan13Ad&#10;I1/Rw/WYum5v19yd+7lyn51ZlbbCVjx9J/H9XsjhMMPxbgYcovPwceyT86+2b3Xnfr86j59J+UyT&#10;etUzDTOSl/Oclz2fW+XpDQdP6hHPe55Lm/vQd39hXjOTmB4jrjSdHzoi/kRwxdwTTNFzePIQ7vGP&#10;In5wvlrU+OrXMu5DP2ympevwQ0SPCK6YXHrglQZOF6VB33E+CWdX7b1zXul2+J905t9pF57vypn9&#10;ea7odj8z1Q7Mufp58l38HJ4zH4wI/oqY56T2e1jd48n92Wt3xg5fXL05++zceDsfPT08sgZ3LRgR&#10;zYgDNyMaRXySU9XodjTugx6MencP9LOIP7ysZ7j6Ois6P3eF4Xca8UTv84RlX5jvp1ov5ylPnx+s&#10;v//omr93/vq1UP7jUDTuDyYPx9OT2vnKVzRoM0rrfupn7Rp60lVa52bOrnhkXzV/f6VcvJGG3pXz&#10;a87Kixk+U7le9DL/o2k/OJ/c2j+l4sCr7hoMjgzYxbE0Vs95XjsXfOTl/Cpnjnr4KXdcdfdyTcXB&#10;p9qRHrr0Sg38xNF/YvRdPecs1c7Zy7rSPIV1Ozuu2arZUzH7T+33yb7cAfeiXT3vdkdH7O5zxWs2&#10;g/5sFrwno3bozvrUXM5NZA53SwTPmLrs/6o1557dD+cXf5WL5t3xn1qYg1YHqLArS7uf51c8Z9rR&#10;HPV4rT68Ew0zTiL7K3ouL6/9Wa6eZXefnLeil6Z6VTtWWKWdYczEL2vp1ROuN7z0rTgdN7V316M9&#10;NYszMlf1P/7xD8q/nRGuIvmfxP/vxdmFd2dObceTh7ijvjj+Enf0jzPF3fFz79U8f/Psum523gka&#10;8bOHh/+jC3F4SwsHH6J7Jcd74qcffH6zS19RPd74wGf2bsQndcxL/K6audX+wvh8Vf27dninT3W/&#10;3In28r8gY0/dhXPId+7IuZ5rhtfcv/Bq1wp3vfrvfFU7az/h3Nsr9mNeztQud90XPjmjO594aDrO&#10;DM/9fXb60/OZYD6HvqJ//hwn9xl4EeEQwX0WORzq1ch8vOVDnh7McA15cqnRUH9a9LOu7opmhS8u&#10;b50dLffAz4/URLzFV46OSB/+u6Lvx07suLrTjq7ylr7yqLjaqcPdAw7Y6llWefKXt39/QDubKS1v&#10;/fo7d6XGbzdKzw6K7gcOlv2TWdLgh9538L7PJ1effHUf5vHrE+aBs0cVncNceF47j/5pTK/RnORq&#10;pjDXsEeF0UOnKJ483FuYPr/00MFhJjV9j/RyD+p///vff+4tDNw9fqecO73rzNz/zI/vU7p/dth5&#10;Fmhmc7wvf+Y6Tr4y/2Qu/oo5w+/LvcmJeEgvTG9/wQMniuM58x1zH/hVXxjzU4Mu+/igZT58fOCp&#10;rjgVltzKC6yLPtc5eQ7Veo8+P9JzzvRFn7jPVC5evhxb0Xcc98kZnSZ5I4/kVrX03SzhVe/qzGqP&#10;b+zZG8hnRl0932qTjgeOH1pq+uDEDqefET9F8vRwnDx93lH7nsrZjXh1p/TJOv3Zh5j9nVqz3MfP&#10;Jx/v4Zv7qQZzvjC+v4PDc+8KY5ai97Oe7at+xUlPn7eSc54VrnM0d1Wbe7sPHkTvdblzPYfvd8Ke&#10;jrlGud7ex2cnuueODq7Pdy9yziG+8uRXZ3Atc7ooLvyO0+HsljuAd7pVPH1XdeJxJu5r1ws9Xl4L&#10;w5e+YvXKu0CHH3WlXcFW9cyTp3J0jvu8xLN2Lp6K+CrX906v8RBGLp5eqhN3juc/FGs/4pn+wul1&#10;TvTRVjw4XY8++xPhe13Nkf4rvLS7n6XaOc/C3VTcuzBmdrt1uOajvWuXX9FHf77p99Tdp+Oed3dy&#10;12cjZ3mt3HfvdrmKaw5ziVc9V/XMI7rurjt2z6+c+x2Rv+Lz8a47+6///u///vufGjabrFwCHGJj&#10;9Se8yvtTEIn0ePCwgvK3Eq6DjnkujurO17nkcKlzjnC94XlfuXC0RLippU4PavTURHD5+jz6xO4v&#10;jenj09XCxfH94dJLD++T+46eowXzWWg9zs7T7eke5MxWPfNFQ3QtM+nNomvFlX42X/2ckz4+d9Rz&#10;HjneI11yvK50YOIph89MYnU2elXEd+RZ6YRxz3jA63aD1/XRi6ffJP3znz/+I8CcOX/jBJ8Ij1qR&#10;mY4pZ4eqz1/ui4MnZ00dffyp3RcMjvfAMnLWFa60vt9Ik7swd6SB80T0uZ6PZnHWEcd73Znh+Fxx&#10;9QKranrwxJnN+MM0fvBzoJc3M8FcBgYHDz4v+uySo4Pre9N7OjKTHTQP7OnZnb/m8/a9Znz60qIj&#10;V9QLHG7GigeGXh6OCc+aOY5Xupzf1e7TccDF1SzmqXaMzyR8IjOq3cUBd1+0YNQrkXkrXDh+FrCT&#10;iM+pttJxP1XPMT+3axwXn+ckDvebUTww6cnBFf3lM8TVizneE04/cfX85TMdv5pzHnzYR/VsJzQV&#10;132cRz7z9vN6jn4W/ecAduGsiuT4rMzAB00XOVvH57PQ6ROf+YkPBy11twO80+i+zHKvCqOvHvrk&#10;Ja7aOd73XN5ZM49IX7XvQK3oHHAw9lCNPjFwNPLQy3nUcOgJH2HonO8a5bySA+67g+1GebOntKp9&#10;nj7f//M///MTtjtnh+/zd3TO5W4cU36Ht3ve7efes1yz75yfnwPNl7/j1U70u13wcJ5jna6aBYYX&#10;dXpkrd9DSCNcb/TJw08Rjr4GlFOrh04YuWsqzHUdV7i/5M984fiyi2py13m+woGPv+qZLxrtp/vN&#10;l7x2ZkvPfGa7np549BUdTw/1/f7U7154pl/HB3cdWjBFYYlnjVcVR1z8K90KJn13P8zN33+v+N7F&#10;0Q7c5V2en+7DvWtP5dXXFmdwLtjVOPKkVz0Teork2oXPmPI8i/PUv/KqvKo9c4Y4lTYx98qePIWJ&#10;M+N18/FErygMX9cxhz695OKBp/p6USsHUz56oYFP1DOlJz24Y/oeo9d//vOfPyJ19b0F/R/E//sB&#10;H3BqIjzF5Hiv6ouPD9rUZD3iq0efiC915QdHPXhgXpOnh2rx1XcOHvC9B4YOD8V8psIqrXB/JUfe&#10;1TNGA7/aUxi7wZMuuXgl7hrPnSfca7yquMNFL+/UgSWOpori6sWuXe1a/3kdnfpolQvX8/GXc8HZ&#10;1b9u6YlPH8yj+ryZzQzNxpOea8nhw8laPDA0O5H95UEu/eizm/6uyz2T6zUzXeMYz9H7rgcHy3ug&#10;73iHOUd+qhMTjh6OYt6Vc9TXC8x9lQvPz+EPxc8/os29qJnxs/IzEN+/25Wviac25q4Uux2q2a5T&#10;XzU/p8N/enfmfOXIvevu8+t753lcuYNXzVndUfu8YydmElf3/V14+fWczyn7s3vZ5c/8ss/3qMRP&#10;6j//b7slxqBSRYEAABDtSURBVPj0gyIdHifLnGpO953Nu8OXb4TMGnn63eVdjnR4vzKyH7Ga7Tt7&#10;zjkdQ0+vqrMHZyWO9pT+ivfKfDjsUZ0dThXZj5g+4K4VtjIHDny8mOGer8jZJ2f5Xup1vNRlfapL&#10;n5WaOxU396dWz+96ZT/Xurfy2Qt/dvNamHurR1++yr2fs0a95FJXM4XNZqHvYreLn6fjdJ5X8Kvn&#10;uTL7Di33tnNnaPzsnd45rmN3MOnxIMKhJqKh/2R85azdc7CbIndzh4d7MQPfrIUn5vpKN+vj5zzP&#10;/Q9dHGfWLLreufLi7XiXa0/ms7O4YJ3uadx3eXrWE/7V/tWdwiPescuOV7VTtcOMx8wZL73RJb7r&#10;k/p319252Cv7d5+38heWc7LWfq71vnLvcZYqrvIq7dNYdQ/M9POCefQ78Nw5d+Ts6PdIrsgfXvos&#10;7zuuXL3ubKOetJ1Ove7FLuq7Xrne3u88OnxF6zM7n2/817yBlc+HTr77GcF3V8ctn3zupanmaZcK&#10;Zxa7Unt0nfOueOLvfmCfGLs9O/z0DJWf33/nW+kqrnspP9GtajT/Dq7vXJ1pBfM9yP38d8xY2aPi&#10;sE/V+x2wV59/5VnnTl7zuQFzP7BPe26+42g3eN05wLmDig/mcyoML6LzyUe65CQ3a/hdrPZwTH6q&#10;8aUH7rXPgO/Yp+TsrH2qPf284jhf9emLO0Pvs8mrWRUmj8TxwN9jclXnPs5fyUfzqp7vQM4OFX9l&#10;hzs4V2dzl3fs4h7ckWO5K7NXuO6TeepzTvJX6vRc0VQczlj1djG8ds4HN6OfjxyO9gLzHR0jR0NM&#10;HD19anjUVRQndeJ1OB7p7Xz5ZR8dkT46avorsdKCreif5uQuJ2d8aseru1zVP3Wur+T7jjt818z8&#10;HqM9Erv72b3jrHef4VP8dJdX7/MVz/yu+/rjH09WCyfGpax8mOFqyRX+lcP4rBOf1J/smx7dHsnb&#10;nZV6zdn18N1GWmatcNyTvNPj1/WFw8HrrviEN+dgx5XdU4N2Ft1buftUZ6uwnFF5OJb8lTrn+t7S&#10;5+4jz9EuOWfk0/V2PZzf7Zbn7WYnLj/8Tz3SU3V6ec0ZiOqxg7Seq9YL7o+q/hEf54K5Qpjer369&#10;Y6bOyH1yL3fvcbcfOyte9ebMJ17VbP5hW9XjnjXrna9378Gd647Id+/jjjPwjOSF35Wd8gx4Jk7N&#10;fOrViC/6bn/67ivuyavyOvGZaTjbjDfqX9017wg/xeyN9pj18CLKn1kjLfyOoz4+RHFT5z3vO+5e&#10;3TzwHS4ajz7X8Vl+de7d/nnPM3/vV2e54sedEit/5vsc+PQUhTkHzDmvyKvdTudynhPPmQbv3d3k&#10;izce1PICG/nCh6sIJp3y7NGH6zWz0OBRceC+IrIrs7z2Xen7ucHujj6X+5nNqHgVNvOZ9dntCe/Z&#10;7Lv7p2eY6Z66I83FO+9C+KgPHz188Dsj96MZzMNfPe+De0TT8YTDcd1JfuKDRpEdT2ZLg5fr8ax6&#10;zqtytFWvw1xz9Ux45e5Zd7sI3+GOfLL3lC9z8OcOwL/jvTfAPeN6et8jnWaon7M0Uzha4tVd0O9E&#10;dtzRjM4kn8ozz1jN6zjV/e3oK65j+HfznXuaV3cir25mhzM/+5yBPrHD6V+NI38/s/aFS2Q2NRF8&#10;FsXPexhpnJuz2M85eFUYvSru8t2j0vquVd/13AlxlS8Pn6NaWnxUv+uVe63ssarhfjp+h6Njl+Rl&#10;Hx4RPhGcONKPeuhfGbsz7O7QnavD5V/1Esu62ivPIE1is3kVn1nq0fc8PZ3D3kRxvY93tyv9Ssd/&#10;yQxv+Sr32vWvztlDMXd79S7M4+7ZDXw1XtWvzvldeNwn8clzv2JGtX/1WeNrouJfxThnNde94Tn2&#10;nf91A7P7yf7svuUszQrvry32Mna6OuOPfzxZmVTYyopPH3xlBzg6AxcFthLRjO6AcxI7X/V5u5/n&#10;I23XA5e3XukHDo9+4vQziicNfPTJU73CQZc+1Hi4X2rg+F5w6FF3UTxmdpwd3Ofe6VvtUO2eM30f&#10;eWS/8n0H5ntV58qdnO+9Fa3zPeeuiN0M15CfaNBm1Fz8iDu7pB+1vPjNA9gsMp9/mAbfd2Q3uOJ4&#10;v9IIEx8NHnCruMKpdI7d4eF+d+Tcgbxm+8HtePTZq+PRr2J6wKm8hHV8dB4rj5ne+64HZwfV5ETN&#10;do3v8q6cPd81X3O5u9MdOAMRn8qX+88eddfHcyfi5RrmgCVHfTiz74/Spl6+eNBTTc7cjMxMXPWK&#10;vtLdhbHb7Ax3zet82EN97eJ1p1nB7zgXHuxE7ObTRwcPXLXn1MlHp6ieNCOO85/Ic+erM/w8eS7O&#10;ezqDXdMX3H0rzPs7OV6Ko9mj7z+p03z3Y0bFY9cVDtwnIvPl7XnOOj3DyDNnULvG53qe3EojfuJe&#10;47ET07PSOme0c6V9AssdfL8n5nWeuvvcpeMK3+GOfGY9PhOvmjfb5yv1d5+pn230OeSZOJ98pHMO&#10;eXr5ztlLTfeZAO/09OXnOf6rsfNf0Wvuqv7Kjt0umu2+vgt47uiczvdOPHeUN7spH+1TaaW565X+&#10;WfuemlnVo/1He+ZzGXG/e3/dwM5973D/mlBneOVnALb6VQ9MkRyuanyJjuH9RGRe582uRPhZJ45f&#10;8sDvjJrB/FNf1+fO7k/vdM5Ixw7MyHqkrXro1fMzVNwR5j4dTxz2Fsc1wvPP0Ssf11R9fH1Ox3Nc&#10;vrmf+u7jOVrX0PcdwcRfOR++RNeTuz+8Koo/4/r+7jHSsYfzK8z7Xd7Nr/g5gx3BR15w8V2p5Yu3&#10;Ymrw6uJIM/KqdOyhWZ0WTtcfafMMnQczkk/N7hnp70T/epnNla92XuHtcn3nmf+oX92p+Oydfa89&#10;7/bHh33xpq6ia/R/G93tL7zrVb5PYMxnl7yTJ2auevo9rmjYnTNRr2i/OX/dgN8bOfEv1r3Z0/7d&#10;tprbzRbOn493nM53hOOlSN7x9VmecTrt74bfcU/y8Dvne8ldd+k7MuvU+2//t91ufGooHT53H3x3&#10;J/ZY1YmPZmV3uEQ0XpNzL3B2dkJDlCe+jpGves94moGn55XOd1Kfb3oV1zHOQWSec+7I3V/5ypxV&#10;Hvv5DLC7Izsxa9d/dG71vK8ZPsd7Ptdx5ztnNZcXHp5XevHg+A4V9yrmO131muk514y30h95cXfy&#10;IeecROHcLZG5WYN7xMcx5eCVR4Wl/rv+6w5HdzG650qnux9p6FXaCnO/qg/GM6/8Rx7wie4nDF/w&#10;3zH63ezeh2s97+4x/Xl2K9rOcxf3WbnPrlen9xnuKT6ajuP8US49XiPelV7uSP303JWd2WXEZU/n&#10;ei4tHPeBU/WcN8vRE+Wrt2pi5cH87OEjHI5jwrMWtvpCi/eq7oTHrBPtHRrNXz1nx+MMp32dw7Xk&#10;+HJOcOrsg1dR2o7f4ZXPk5ifb7Sv73DH7szFi5o57JI4/YzuQ54cavVXfdEQ0TGDPemvRDxWucya&#10;8TmX+6MlysP7M8/T/sm9nM761v18Azxjf+4/s+5HVufyWdUG7LjzmUEjPTOV6+XeP5D7fmSWzz9x&#10;x+dEe7eGs+zc/9077PrlM/b75DwzTz/vjmbme1c/z9j5cvbVM3Q+4Hf54Pcd5zfAM4S5+wxSj89q&#10;lD49sl712uW9as7OXiv3DyfvTjU9zeR8wsiJwiruzq4jrs/peL5Xx9nFn/Dc2YE75fw72hEXv+58&#10;6lezKwwvzaOfs91PvayT3+2VvKy7+eJ1nuyPlogmZ6zWszOu+jzN4/ync7p7dT9m+N2qD+7cO/Oc&#10;h/fTc5mjqFndHic815BX55nNXXluI396K9F36e6iO8PM3/3Sgx44EXzm3fXx6f4dgvz1htf5vAL3&#10;s3r+itmzGbqf3Z0+4U5n5/oq/V/9LvXZ0rs6Z4ff8eyYl98fwJmRNfh3/HEDs/vx/ur3EWlWue98&#10;Dv8cfUBHvXcu/VVn84Egjs7hH7qv8mGqzpO7+7kq/gir7i39R/qd3pU9n9jJPX03zzlfdU+JpS77&#10;8hLmPOUVj7mziBce7ud55YPWe/g4NspnM0ba7HE3V/diJyJz3H/3nHgosh8eXpPDh6Oa+d5LPj3F&#10;qldhrhnl0vo+I+6TvU/Z4+oZV87xxH1XnwHN4V31OSv7jDhwq4i+6n0C5s+kO+OnnyHvsTsHPM4D&#10;jwgunufoPM76cMWr/NXHg75ryInOQYc3Ea7HUc95yvGtZiX3k2rty+7v3Ku7a+7TdzzdGS/O6Z7C&#10;sg/PozgjHr30do8rOf54dPdG/0rUrKvnyH1X9vEzdfPhrPrD7+Z7v5uZWtdkr9pLfPce6fFzPphi&#10;5e/9u/Nuj6tz8B2dB041i54iHmCqyaWlr0juOP7SuA5cEdz13u/wEQcN3itz3C9z+eCJl9fO95mO&#10;vyP/pF3ecf4nZuq5P3mv+VnLMzw1uzpXheU+XndfE+Kseo08fFbm3MtIP+qlX1XPnk2lGWF5Jyv+&#10;K5xqZs6qOK/AeE6aRc5zme0I/8k9c4e8b3b1HdBUPed95983wGdFN6H8q35m8muRr5PEeeIr5/S7&#10;QVfFzqubLQ/2q/wcqzwqzDWz3M8126M722zGSn/lHLP9VuasclbPusqr5vrdq79yvmqedHr7fymv&#10;mjfD3Ft+s9eIk2frvEYerlnlobl7Pr6K2oW7Yi+fRw+Nc0Z6+B7dV3h6C8Nf+ehVacVf1Vfe7um5&#10;c/Hv+nDFm3HEhYMvemL6iN9x0Xh0vetGPuzkPlXuvJFfpfW9qv4I4xw+Hz4YHPCdeGU35uj7l++w&#10;ez/4PBXznj5tv6fO/e07vwE+G3Pm12bonLxf/bVa/frG7933+dq3/P7tda+r97nDPT3Z6i6d///z&#10;D0qSRr3VwfIY+cz6udNXqnW2vCfVfh+eczbHxE8PeIrOdXzWS+5prfnVDo5ljsbxk/nSj+5m5Dma&#10;PeqNPJ/o+fnYi8+E9zQbPPdIXvZV4+29CvP+3fnKnsxM7u6uyU8/5mR0nufOS2/v7eQjn272yL/y&#10;qzA8mDHiwM2oX5RIJw/eycna5zA7Od/1PTfAXY/uWZyK5/hsG/x3NPJEh3+1Bz340qTOOZ+ac7ZX&#10;7Hf3rFM/nlP1zOTJe3Qn0lbz3dPz9FTPX1Xt/upnnf7u93Tuuzw9a+T/KXvwLIja2XPVu7umXh7V&#10;q/KVtnuJj4YZRDRZg3/FyHk5c3eGWb/TOY4H0Xuej56P87pc/tUMYe5N7lxh+b967eaAux5MEX/H&#10;ZvmJZuZ50u/OhNesD0/n4Q22GtFVcdVjtife7uca5dRE5yp3Tvay7jySl7X21IuY/are4Vb6K9jp&#10;7FPd6a6vnne6Z6U7/SzJS+deOXv12e7mdni1+wrm++Ht2K7HCr/i5EztIoy3a9RjV/BZDY/o83KG&#10;9+BfiezLjtQ7nrkjWjypieCjs4x6+HjsdnBOl+eZR7NHvc6/w093nu0w63f7fOP33cDoGfD5vzJt&#10;5D/zda1y3uiyD070PtjdsZvR3Z1/DXfaO3dkHlHemsv7dNZVfc6t7qK6w9FcP6P8qT2iJ+YeVb3D&#10;rfQrmGaMXnkX7JR41jPfnAmfqD45MTXvrHm21Q7cxZ17j+Zph+xTs0u1513Y6Jze81yzs672Sc7o&#10;PMl1P/X87T3PuTfHyEez4RAr7mg/6SoNfrNYaZnHufGouPRmEc9VHrNyh9Sv+qZuVDNbHPcHd0wc&#10;8MxVVy/4fjZhers3WOXRYfozNnwVs+5078S5j3fu4LM/bR/f7VfNf6c75+szvzZ3/3z85LPAbI++&#10;x4nnt+bnG/DPs+76V3j9LyinXzRp2QuGAAAAAElFTkSuQmCCUEsDBBQABgAIAAAAIQCx1Wfk4QAA&#10;AAwBAAAPAAAAZHJzL2Rvd25yZXYueG1sTI9Bb4JAEIXvTfofNtOkN12gEZWyGGPankyTapPG2woj&#10;ENlZwq6A/77Dqb3Nm3l58710M5pG9Ni52pKCcB6AQMptUVOp4Pv4PluBcF5ToRtLqOCODjbZ40Oq&#10;k8IO9IX9wZeCQ8glWkHlfZtI6fIKjXZz2yLx7WI7oz3LrpRFpwcON42MgiCWRtfEHyrd4q7C/Hq4&#10;GQUfgx62L+Fbv79edvfTcfH5sw9RqeencfsKwuPo/8ww4TM6ZMx0tjcqnGhYL9ioYBYtl2sQkyFY&#10;TbszT1EcxiCzVP4vkf0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6gpVFDcHAAD7GQAADgAAAAAAAAAAAAAAAAA6AgAAZHJzL2Uyb0RvYy54bWxQSwECLQAKAAAA&#10;AAAAACEAlhLowdRVGADUVRgAFAAAAAAAAAAAAAAAAACdCQAAZHJzL21lZGlhL2ltYWdlMS5wbmdQ&#10;SwECLQAUAAYACAAAACEAsdVn5OEAAAAMAQAADwAAAAAAAAAAAAAAAACjXxgAZHJzL2Rvd25yZXYu&#10;eG1sUEsBAi0AFAAGAAgAAAAhAKomDr68AAAAIQEAABkAAAAAAAAAAAAAAAAAsWAYAGRycy9fcmVs&#10;cy9lMm9Eb2MueG1sLnJlbHNQSwUGAAAAAAYABgB8AQAApGE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3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5570336F" wp14:editId="31D435F5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B9103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9BE"/>
    <w:rsid w:val="0005135F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5052D"/>
    <w:rsid w:val="00366F6D"/>
    <w:rsid w:val="003E0129"/>
    <w:rsid w:val="003F693D"/>
    <w:rsid w:val="00410E03"/>
    <w:rsid w:val="00435E8C"/>
    <w:rsid w:val="004456B5"/>
    <w:rsid w:val="00463B35"/>
    <w:rsid w:val="00482917"/>
    <w:rsid w:val="004A69BE"/>
    <w:rsid w:val="004C2F50"/>
    <w:rsid w:val="00514C20"/>
    <w:rsid w:val="00524D35"/>
    <w:rsid w:val="00542A22"/>
    <w:rsid w:val="005A6806"/>
    <w:rsid w:val="005D124E"/>
    <w:rsid w:val="00643F5A"/>
    <w:rsid w:val="00684557"/>
    <w:rsid w:val="006859BF"/>
    <w:rsid w:val="006A7299"/>
    <w:rsid w:val="006B35CE"/>
    <w:rsid w:val="006C7D64"/>
    <w:rsid w:val="006D43A7"/>
    <w:rsid w:val="0071089C"/>
    <w:rsid w:val="007B52D2"/>
    <w:rsid w:val="007C1F7D"/>
    <w:rsid w:val="007D4902"/>
    <w:rsid w:val="00835DE8"/>
    <w:rsid w:val="008C5804"/>
    <w:rsid w:val="008D3EE1"/>
    <w:rsid w:val="00915359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031"/>
    <w:rsid w:val="00BC1B68"/>
    <w:rsid w:val="00BE6B42"/>
    <w:rsid w:val="00BF5A49"/>
    <w:rsid w:val="00C50E6D"/>
    <w:rsid w:val="00C520D9"/>
    <w:rsid w:val="00C84BD5"/>
    <w:rsid w:val="00CF31BB"/>
    <w:rsid w:val="00D4436A"/>
    <w:rsid w:val="00D832D3"/>
    <w:rsid w:val="00DB5CAA"/>
    <w:rsid w:val="00DE3C23"/>
    <w:rsid w:val="00E141F4"/>
    <w:rsid w:val="00E301A2"/>
    <w:rsid w:val="00E53AFF"/>
    <w:rsid w:val="00E61D15"/>
    <w:rsid w:val="00EF6DBC"/>
    <w:rsid w:val="00EF7890"/>
    <w:rsid w:val="00F02022"/>
    <w:rsid w:val="00F27B67"/>
    <w:rsid w:val="00FB3407"/>
    <w:rsid w:val="00FC0271"/>
    <w:rsid w:val="00FD5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ED08F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sa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77D6BC2EBA4833BA9D63119F1DE9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DF1E9E-3B68-46E5-87DD-BEA51A3CC789}"/>
      </w:docPartPr>
      <w:docPartBody>
        <w:p w:rsidR="004469C9" w:rsidRDefault="00FB457C">
          <w:pPr>
            <w:pStyle w:val="4177D6BC2EBA4833BA9D63119F1DE970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57C"/>
    <w:rsid w:val="004469C9"/>
    <w:rsid w:val="00FB4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316DBB0D4944846BE6C5FFD6C4F9C1C">
    <w:name w:val="3316DBB0D4944846BE6C5FFD6C4F9C1C"/>
  </w:style>
  <w:style w:type="paragraph" w:customStyle="1" w:styleId="44DB0FB6B5EA46358A17AE8C1640EB7E">
    <w:name w:val="44DB0FB6B5EA46358A17AE8C1640EB7E"/>
  </w:style>
  <w:style w:type="paragraph" w:customStyle="1" w:styleId="4177D6BC2EBA4833BA9D63119F1DE970">
    <w:name w:val="4177D6BC2EBA4833BA9D63119F1DE970"/>
  </w:style>
  <w:style w:type="paragraph" w:customStyle="1" w:styleId="4D2DDD9436044A59B297EA67230A77D9">
    <w:name w:val="4D2DDD9436044A59B297EA67230A77D9"/>
  </w:style>
  <w:style w:type="paragraph" w:customStyle="1" w:styleId="08B2382159F843F5A886D20CE4943464">
    <w:name w:val="08B2382159F843F5A886D20CE4943464"/>
  </w:style>
  <w:style w:type="paragraph" w:customStyle="1" w:styleId="C2E9F0D5661E46DCAF929C78404FF906">
    <w:name w:val="C2E9F0D5661E46DCAF929C78404FF906"/>
  </w:style>
  <w:style w:type="paragraph" w:customStyle="1" w:styleId="5C1B9721D55E4B74A4DD5CCAC57F9423">
    <w:name w:val="5C1B9721D55E4B74A4DD5CCAC57F9423"/>
  </w:style>
  <w:style w:type="paragraph" w:customStyle="1" w:styleId="FE008BC0283C4E5BA676EB070D017B35">
    <w:name w:val="FE008BC0283C4E5BA676EB070D017B35"/>
  </w:style>
  <w:style w:type="paragraph" w:customStyle="1" w:styleId="B6E1B28D0A7A4F11BAE1D481A213C082">
    <w:name w:val="B6E1B28D0A7A4F11BAE1D481A213C082"/>
  </w:style>
  <w:style w:type="paragraph" w:customStyle="1" w:styleId="0E64ADFE93454887A3DC4E0CA13236E9">
    <w:name w:val="0E64ADFE93454887A3DC4E0CA13236E9"/>
  </w:style>
  <w:style w:type="paragraph" w:customStyle="1" w:styleId="6430CD4692AC444F863F720C8ED7F858">
    <w:name w:val="6430CD4692AC444F863F720C8ED7F858"/>
  </w:style>
  <w:style w:type="paragraph" w:customStyle="1" w:styleId="F7F1BF5E1DA345DD82F0D5F87F1A5038">
    <w:name w:val="F7F1BF5E1DA345DD82F0D5F87F1A5038"/>
  </w:style>
  <w:style w:type="paragraph" w:customStyle="1" w:styleId="5BA36E313A30411F9289F593765A1581">
    <w:name w:val="5BA36E313A30411F9289F593765A1581"/>
  </w:style>
  <w:style w:type="paragraph" w:customStyle="1" w:styleId="02C96749DD63497DB1F60DE712CE9DAD">
    <w:name w:val="02C96749DD63497DB1F60DE712CE9DAD"/>
  </w:style>
  <w:style w:type="paragraph" w:customStyle="1" w:styleId="9D6BFD50125246BA9F5A05506D628701">
    <w:name w:val="9D6BFD50125246BA9F5A05506D628701"/>
  </w:style>
  <w:style w:type="paragraph" w:customStyle="1" w:styleId="34631612B3B24DECBDA9FA7C61FA7BCE">
    <w:name w:val="34631612B3B24DECBDA9FA7C61FA7BCE"/>
  </w:style>
  <w:style w:type="paragraph" w:customStyle="1" w:styleId="3F1554C02EF4427CB31F10527E608D65">
    <w:name w:val="3F1554C02EF4427CB31F10527E608D65"/>
  </w:style>
  <w:style w:type="paragraph" w:customStyle="1" w:styleId="3C3588A0FD224AFDAFF4DE188E004074">
    <w:name w:val="3C3588A0FD224AFDAFF4DE188E004074"/>
  </w:style>
  <w:style w:type="paragraph" w:customStyle="1" w:styleId="F687DF64523D47EB925665ADE82495D4">
    <w:name w:val="F687DF64523D47EB925665ADE82495D4"/>
  </w:style>
  <w:style w:type="paragraph" w:customStyle="1" w:styleId="E39A38070158478498FDB725D44D1427">
    <w:name w:val="E39A38070158478498FDB725D44D1427"/>
  </w:style>
  <w:style w:type="paragraph" w:customStyle="1" w:styleId="BCED9C9D7D444C3C9982BEF13CC14DA0">
    <w:name w:val="BCED9C9D7D444C3C9982BEF13CC14DA0"/>
  </w:style>
  <w:style w:type="paragraph" w:customStyle="1" w:styleId="781DB4316FA04884A85AC384B1E428AD">
    <w:name w:val="781DB4316FA04884A85AC384B1E428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2220913-F41C-4A46-B9AB-736EAE3EE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90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2021-03-09T13:23:00Z</dcterms:created>
  <dcterms:modified xsi:type="dcterms:W3CDTF">2021-03-09T13:23:00Z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